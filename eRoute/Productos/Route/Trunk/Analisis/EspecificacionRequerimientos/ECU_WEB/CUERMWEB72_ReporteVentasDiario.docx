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1D0E7F" w:rsidRDefault="001D0E7F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1D0E7F">
        <w:rPr>
          <w:b/>
        </w:rPr>
        <w:t>Proyecto 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1D0E7F">
        <w:rPr>
          <w:szCs w:val="36"/>
          <w:lang w:val="es-MX"/>
        </w:rPr>
        <w:t xml:space="preserve"> Reporte de Ventas Diario – CUERMWEB72</w:t>
      </w:r>
      <w:r w:rsidR="001D0E7F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1D0E7F">
        <w:rPr>
          <w:sz w:val="28"/>
          <w:lang w:val="es-MX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D0E7F" w:rsidRDefault="001D0E7F" w:rsidP="00DF3C27">
            <w:pPr>
              <w:pStyle w:val="Tabletext"/>
              <w:jc w:val="center"/>
              <w:rPr>
                <w:iCs/>
              </w:rPr>
            </w:pPr>
            <w:r w:rsidRPr="001D0E7F">
              <w:rPr>
                <w:iCs/>
              </w:rPr>
              <w:t>02/01/2012</w:t>
            </w:r>
          </w:p>
        </w:tc>
        <w:tc>
          <w:tcPr>
            <w:tcW w:w="1152" w:type="dxa"/>
          </w:tcPr>
          <w:p w:rsidR="007948BC" w:rsidRPr="001D0E7F" w:rsidRDefault="001D0E7F" w:rsidP="00DF3C27">
            <w:pPr>
              <w:pStyle w:val="Tabletext"/>
              <w:jc w:val="center"/>
              <w:rPr>
                <w:iCs/>
              </w:rPr>
            </w:pPr>
            <w:r w:rsidRPr="001D0E7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1D0E7F" w:rsidRPr="001D0E7F" w:rsidRDefault="001D0E7F" w:rsidP="001D0E7F">
            <w:pPr>
              <w:pStyle w:val="Tabletext"/>
            </w:pPr>
            <w:r w:rsidRPr="001D0E7F">
              <w:t xml:space="preserve">Elaboración de la especificación del caso de uso </w:t>
            </w:r>
            <w:r>
              <w:t>Reporte de Ventas Diario</w:t>
            </w:r>
            <w:r w:rsidRPr="001D0E7F">
              <w:t xml:space="preserve"> para el Proyecto ERM de acuerdo al Estándar de Casos de Uso 1.3.</w:t>
            </w:r>
          </w:p>
          <w:p w:rsidR="007948BC" w:rsidRPr="001D0E7F" w:rsidRDefault="001D0E7F" w:rsidP="001D0E7F">
            <w:pPr>
              <w:pStyle w:val="Tabletext"/>
              <w:rPr>
                <w:iCs/>
              </w:rPr>
            </w:pPr>
            <w:r w:rsidRPr="001D0E7F">
              <w:t>Folio CAI 000</w:t>
            </w:r>
            <w:r>
              <w:t>1807</w:t>
            </w:r>
          </w:p>
        </w:tc>
        <w:tc>
          <w:tcPr>
            <w:tcW w:w="2304" w:type="dxa"/>
          </w:tcPr>
          <w:p w:rsidR="007948BC" w:rsidRPr="001D0E7F" w:rsidRDefault="001D0E7F" w:rsidP="00DF3C27">
            <w:pPr>
              <w:pStyle w:val="Tabletext"/>
              <w:jc w:val="center"/>
              <w:rPr>
                <w:iCs/>
              </w:rPr>
            </w:pPr>
            <w:r w:rsidRPr="001D0E7F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481C4A" w:rsidRPr="00CA7A7F" w:rsidRDefault="00A54B9C" w:rsidP="00481C4A">
      <w:pPr>
        <w:pStyle w:val="Ttul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8E0CAE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13265063" w:history="1">
        <w:r w:rsidR="008E0CAE" w:rsidRPr="00292DAC">
          <w:rPr>
            <w:rStyle w:val="Hipervnculo"/>
          </w:rPr>
          <w:t>Reporte de Ventas Diario – CUERMWEB72</w:t>
        </w:r>
        <w:r w:rsidR="008E0CAE">
          <w:rPr>
            <w:webHidden/>
          </w:rPr>
          <w:tab/>
        </w:r>
        <w:r w:rsidR="008E0CAE">
          <w:rPr>
            <w:webHidden/>
          </w:rPr>
          <w:fldChar w:fldCharType="begin"/>
        </w:r>
        <w:r w:rsidR="008E0CAE">
          <w:rPr>
            <w:webHidden/>
          </w:rPr>
          <w:instrText xml:space="preserve"> PAGEREF _Toc313265063 \h </w:instrText>
        </w:r>
        <w:r w:rsidR="008E0CAE">
          <w:rPr>
            <w:webHidden/>
          </w:rPr>
        </w:r>
        <w:r w:rsidR="008E0CAE">
          <w:rPr>
            <w:webHidden/>
          </w:rPr>
          <w:fldChar w:fldCharType="separate"/>
        </w:r>
        <w:r w:rsidR="008E0CAE">
          <w:rPr>
            <w:webHidden/>
          </w:rPr>
          <w:t>4</w:t>
        </w:r>
        <w:r w:rsidR="008E0CAE">
          <w:rPr>
            <w:webHidden/>
          </w:rPr>
          <w:fldChar w:fldCharType="end"/>
        </w:r>
      </w:hyperlink>
    </w:p>
    <w:p w:rsidR="008E0CAE" w:rsidRDefault="00795C3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265064" w:history="1">
        <w:r w:rsidR="008E0CAE" w:rsidRPr="00292DAC">
          <w:rPr>
            <w:rStyle w:val="Hipervnculo"/>
          </w:rPr>
          <w:t>1</w:t>
        </w:r>
        <w:r w:rsidR="008E0CA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0CAE" w:rsidRPr="00292DAC">
          <w:rPr>
            <w:rStyle w:val="Hipervnculo"/>
          </w:rPr>
          <w:t>Introducción</w:t>
        </w:r>
        <w:r w:rsidR="008E0CAE">
          <w:rPr>
            <w:webHidden/>
          </w:rPr>
          <w:tab/>
        </w:r>
        <w:r w:rsidR="008E0CAE">
          <w:rPr>
            <w:webHidden/>
          </w:rPr>
          <w:fldChar w:fldCharType="begin"/>
        </w:r>
        <w:r w:rsidR="008E0CAE">
          <w:rPr>
            <w:webHidden/>
          </w:rPr>
          <w:instrText xml:space="preserve"> PAGEREF _Toc313265064 \h </w:instrText>
        </w:r>
        <w:r w:rsidR="008E0CAE">
          <w:rPr>
            <w:webHidden/>
          </w:rPr>
        </w:r>
        <w:r w:rsidR="008E0CAE">
          <w:rPr>
            <w:webHidden/>
          </w:rPr>
          <w:fldChar w:fldCharType="separate"/>
        </w:r>
        <w:r w:rsidR="008E0CAE">
          <w:rPr>
            <w:webHidden/>
          </w:rPr>
          <w:t>4</w:t>
        </w:r>
        <w:r w:rsidR="008E0CAE">
          <w:rPr>
            <w:webHidden/>
          </w:rPr>
          <w:fldChar w:fldCharType="end"/>
        </w:r>
      </w:hyperlink>
    </w:p>
    <w:p w:rsidR="008E0CAE" w:rsidRDefault="00795C3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265065" w:history="1">
        <w:r w:rsidR="008E0CAE" w:rsidRPr="00292DAC">
          <w:rPr>
            <w:rStyle w:val="Hipervnculo"/>
          </w:rPr>
          <w:t>2</w:t>
        </w:r>
        <w:r w:rsidR="008E0CA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0CAE" w:rsidRPr="00292DAC">
          <w:rPr>
            <w:rStyle w:val="Hipervnculo"/>
          </w:rPr>
          <w:t>Caso de uso: Reporte de Ventas Diario – CUERMWEB72</w:t>
        </w:r>
        <w:r w:rsidR="008E0CAE">
          <w:rPr>
            <w:webHidden/>
          </w:rPr>
          <w:tab/>
        </w:r>
        <w:r w:rsidR="008E0CAE">
          <w:rPr>
            <w:webHidden/>
          </w:rPr>
          <w:fldChar w:fldCharType="begin"/>
        </w:r>
        <w:r w:rsidR="008E0CAE">
          <w:rPr>
            <w:webHidden/>
          </w:rPr>
          <w:instrText xml:space="preserve"> PAGEREF _Toc313265065 \h </w:instrText>
        </w:r>
        <w:r w:rsidR="008E0CAE">
          <w:rPr>
            <w:webHidden/>
          </w:rPr>
        </w:r>
        <w:r w:rsidR="008E0CAE">
          <w:rPr>
            <w:webHidden/>
          </w:rPr>
          <w:fldChar w:fldCharType="separate"/>
        </w:r>
        <w:r w:rsidR="008E0CAE">
          <w:rPr>
            <w:webHidden/>
          </w:rPr>
          <w:t>4</w:t>
        </w:r>
        <w:r w:rsidR="008E0CAE">
          <w:rPr>
            <w:webHidden/>
          </w:rPr>
          <w:fldChar w:fldCharType="end"/>
        </w:r>
      </w:hyperlink>
    </w:p>
    <w:p w:rsidR="008E0CAE" w:rsidRDefault="00795C3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3265066" w:history="1">
        <w:r w:rsidR="008E0CAE" w:rsidRPr="00292DAC">
          <w:rPr>
            <w:rStyle w:val="Hipervnculo"/>
            <w:rFonts w:cs="Arial"/>
            <w:noProof/>
            <w:lang w:val="es-MX"/>
          </w:rPr>
          <w:t>2.1</w:t>
        </w:r>
        <w:r w:rsidR="008E0CA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E0CAE" w:rsidRPr="00292DAC">
          <w:rPr>
            <w:rStyle w:val="Hipervnculo"/>
            <w:rFonts w:cs="Arial"/>
            <w:noProof/>
            <w:lang w:val="es-MX"/>
          </w:rPr>
          <w:t>Descripción</w:t>
        </w:r>
        <w:r w:rsidR="008E0CAE">
          <w:rPr>
            <w:noProof/>
            <w:webHidden/>
          </w:rPr>
          <w:tab/>
        </w:r>
        <w:r w:rsidR="008E0CAE">
          <w:rPr>
            <w:noProof/>
            <w:webHidden/>
          </w:rPr>
          <w:fldChar w:fldCharType="begin"/>
        </w:r>
        <w:r w:rsidR="008E0CAE">
          <w:rPr>
            <w:noProof/>
            <w:webHidden/>
          </w:rPr>
          <w:instrText xml:space="preserve"> PAGEREF _Toc313265066 \h </w:instrText>
        </w:r>
        <w:r w:rsidR="008E0CAE">
          <w:rPr>
            <w:noProof/>
            <w:webHidden/>
          </w:rPr>
        </w:r>
        <w:r w:rsidR="008E0CAE">
          <w:rPr>
            <w:noProof/>
            <w:webHidden/>
          </w:rPr>
          <w:fldChar w:fldCharType="separate"/>
        </w:r>
        <w:r w:rsidR="008E0CAE">
          <w:rPr>
            <w:noProof/>
            <w:webHidden/>
          </w:rPr>
          <w:t>4</w:t>
        </w:r>
        <w:r w:rsidR="008E0CAE">
          <w:rPr>
            <w:noProof/>
            <w:webHidden/>
          </w:rPr>
          <w:fldChar w:fldCharType="end"/>
        </w:r>
      </w:hyperlink>
    </w:p>
    <w:p w:rsidR="008E0CAE" w:rsidRDefault="00795C3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265067" w:history="1">
        <w:r w:rsidR="008E0CAE" w:rsidRPr="00292DAC">
          <w:rPr>
            <w:rStyle w:val="Hipervnculo"/>
          </w:rPr>
          <w:t>3</w:t>
        </w:r>
        <w:r w:rsidR="008E0CA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0CAE" w:rsidRPr="00292DAC">
          <w:rPr>
            <w:rStyle w:val="Hipervnculo"/>
          </w:rPr>
          <w:t>Diagrama de Casos de Uso</w:t>
        </w:r>
        <w:r w:rsidR="008E0CAE">
          <w:rPr>
            <w:webHidden/>
          </w:rPr>
          <w:tab/>
        </w:r>
        <w:r w:rsidR="008E0CAE">
          <w:rPr>
            <w:webHidden/>
          </w:rPr>
          <w:fldChar w:fldCharType="begin"/>
        </w:r>
        <w:r w:rsidR="008E0CAE">
          <w:rPr>
            <w:webHidden/>
          </w:rPr>
          <w:instrText xml:space="preserve"> PAGEREF _Toc313265067 \h </w:instrText>
        </w:r>
        <w:r w:rsidR="008E0CAE">
          <w:rPr>
            <w:webHidden/>
          </w:rPr>
        </w:r>
        <w:r w:rsidR="008E0CAE">
          <w:rPr>
            <w:webHidden/>
          </w:rPr>
          <w:fldChar w:fldCharType="separate"/>
        </w:r>
        <w:r w:rsidR="008E0CAE">
          <w:rPr>
            <w:webHidden/>
          </w:rPr>
          <w:t>4</w:t>
        </w:r>
        <w:r w:rsidR="008E0CAE">
          <w:rPr>
            <w:webHidden/>
          </w:rPr>
          <w:fldChar w:fldCharType="end"/>
        </w:r>
      </w:hyperlink>
    </w:p>
    <w:p w:rsidR="008E0CAE" w:rsidRDefault="00795C3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265068" w:history="1">
        <w:r w:rsidR="008E0CAE" w:rsidRPr="00292DAC">
          <w:rPr>
            <w:rStyle w:val="Hipervnculo"/>
          </w:rPr>
          <w:t>4</w:t>
        </w:r>
        <w:r w:rsidR="008E0CA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0CAE" w:rsidRPr="00292DAC">
          <w:rPr>
            <w:rStyle w:val="Hipervnculo"/>
          </w:rPr>
          <w:t>Precondiciones</w:t>
        </w:r>
        <w:r w:rsidR="008E0CAE">
          <w:rPr>
            <w:webHidden/>
          </w:rPr>
          <w:tab/>
        </w:r>
        <w:r w:rsidR="008E0CAE">
          <w:rPr>
            <w:webHidden/>
          </w:rPr>
          <w:fldChar w:fldCharType="begin"/>
        </w:r>
        <w:r w:rsidR="008E0CAE">
          <w:rPr>
            <w:webHidden/>
          </w:rPr>
          <w:instrText xml:space="preserve"> PAGEREF _Toc313265068 \h </w:instrText>
        </w:r>
        <w:r w:rsidR="008E0CAE">
          <w:rPr>
            <w:webHidden/>
          </w:rPr>
        </w:r>
        <w:r w:rsidR="008E0CAE">
          <w:rPr>
            <w:webHidden/>
          </w:rPr>
          <w:fldChar w:fldCharType="separate"/>
        </w:r>
        <w:r w:rsidR="008E0CAE">
          <w:rPr>
            <w:webHidden/>
          </w:rPr>
          <w:t>4</w:t>
        </w:r>
        <w:r w:rsidR="008E0CAE">
          <w:rPr>
            <w:webHidden/>
          </w:rPr>
          <w:fldChar w:fldCharType="end"/>
        </w:r>
      </w:hyperlink>
    </w:p>
    <w:p w:rsidR="008E0CAE" w:rsidRDefault="00795C3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3265069" w:history="1">
        <w:r w:rsidR="008E0CAE" w:rsidRPr="00292DAC">
          <w:rPr>
            <w:rStyle w:val="Hipervnculo"/>
            <w:rFonts w:cs="Arial"/>
            <w:noProof/>
            <w:lang w:val="es-MX"/>
          </w:rPr>
          <w:t>4.1</w:t>
        </w:r>
        <w:r w:rsidR="008E0CA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E0CAE" w:rsidRPr="00292DAC">
          <w:rPr>
            <w:rStyle w:val="Hipervnculo"/>
            <w:rFonts w:cs="Arial"/>
            <w:noProof/>
            <w:lang w:val="es-MX"/>
          </w:rPr>
          <w:t>Generales</w:t>
        </w:r>
        <w:r w:rsidR="008E0CAE">
          <w:rPr>
            <w:noProof/>
            <w:webHidden/>
          </w:rPr>
          <w:tab/>
        </w:r>
        <w:r w:rsidR="008E0CAE">
          <w:rPr>
            <w:noProof/>
            <w:webHidden/>
          </w:rPr>
          <w:fldChar w:fldCharType="begin"/>
        </w:r>
        <w:r w:rsidR="008E0CAE">
          <w:rPr>
            <w:noProof/>
            <w:webHidden/>
          </w:rPr>
          <w:instrText xml:space="preserve"> PAGEREF _Toc313265069 \h </w:instrText>
        </w:r>
        <w:r w:rsidR="008E0CAE">
          <w:rPr>
            <w:noProof/>
            <w:webHidden/>
          </w:rPr>
        </w:r>
        <w:r w:rsidR="008E0CAE">
          <w:rPr>
            <w:noProof/>
            <w:webHidden/>
          </w:rPr>
          <w:fldChar w:fldCharType="separate"/>
        </w:r>
        <w:r w:rsidR="008E0CAE">
          <w:rPr>
            <w:noProof/>
            <w:webHidden/>
          </w:rPr>
          <w:t>4</w:t>
        </w:r>
        <w:r w:rsidR="008E0CAE">
          <w:rPr>
            <w:noProof/>
            <w:webHidden/>
          </w:rPr>
          <w:fldChar w:fldCharType="end"/>
        </w:r>
      </w:hyperlink>
    </w:p>
    <w:p w:rsidR="008E0CAE" w:rsidRDefault="00795C3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3265070" w:history="1">
        <w:r w:rsidR="008E0CAE" w:rsidRPr="00292DAC">
          <w:rPr>
            <w:rStyle w:val="Hipervnculo"/>
            <w:rFonts w:cs="Arial"/>
            <w:noProof/>
            <w:lang w:val="es-MX"/>
          </w:rPr>
          <w:t>4.2</w:t>
        </w:r>
        <w:r w:rsidR="008E0CA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E0CAE" w:rsidRPr="00292DAC">
          <w:rPr>
            <w:rStyle w:val="Hipervnculo"/>
            <w:rFonts w:cs="Arial"/>
            <w:noProof/>
            <w:lang w:val="es-MX"/>
          </w:rPr>
          <w:t>Parámetros</w:t>
        </w:r>
        <w:r w:rsidR="008E0CAE">
          <w:rPr>
            <w:noProof/>
            <w:webHidden/>
          </w:rPr>
          <w:tab/>
        </w:r>
        <w:r w:rsidR="008E0CAE">
          <w:rPr>
            <w:noProof/>
            <w:webHidden/>
          </w:rPr>
          <w:fldChar w:fldCharType="begin"/>
        </w:r>
        <w:r w:rsidR="008E0CAE">
          <w:rPr>
            <w:noProof/>
            <w:webHidden/>
          </w:rPr>
          <w:instrText xml:space="preserve"> PAGEREF _Toc313265070 \h </w:instrText>
        </w:r>
        <w:r w:rsidR="008E0CAE">
          <w:rPr>
            <w:noProof/>
            <w:webHidden/>
          </w:rPr>
        </w:r>
        <w:r w:rsidR="008E0CAE">
          <w:rPr>
            <w:noProof/>
            <w:webHidden/>
          </w:rPr>
          <w:fldChar w:fldCharType="separate"/>
        </w:r>
        <w:r w:rsidR="008E0CAE">
          <w:rPr>
            <w:noProof/>
            <w:webHidden/>
          </w:rPr>
          <w:t>5</w:t>
        </w:r>
        <w:r w:rsidR="008E0CAE">
          <w:rPr>
            <w:noProof/>
            <w:webHidden/>
          </w:rPr>
          <w:fldChar w:fldCharType="end"/>
        </w:r>
      </w:hyperlink>
    </w:p>
    <w:p w:rsidR="008E0CAE" w:rsidRDefault="00795C3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265071" w:history="1">
        <w:r w:rsidR="008E0CAE" w:rsidRPr="00292DAC">
          <w:rPr>
            <w:rStyle w:val="Hipervnculo"/>
          </w:rPr>
          <w:t>5</w:t>
        </w:r>
        <w:r w:rsidR="008E0CA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0CAE" w:rsidRPr="00292DAC">
          <w:rPr>
            <w:rStyle w:val="Hipervnculo"/>
          </w:rPr>
          <w:t>Flujo de eventos</w:t>
        </w:r>
        <w:r w:rsidR="008E0CAE">
          <w:rPr>
            <w:webHidden/>
          </w:rPr>
          <w:tab/>
        </w:r>
        <w:r w:rsidR="008E0CAE">
          <w:rPr>
            <w:webHidden/>
          </w:rPr>
          <w:fldChar w:fldCharType="begin"/>
        </w:r>
        <w:r w:rsidR="008E0CAE">
          <w:rPr>
            <w:webHidden/>
          </w:rPr>
          <w:instrText xml:space="preserve"> PAGEREF _Toc313265071 \h </w:instrText>
        </w:r>
        <w:r w:rsidR="008E0CAE">
          <w:rPr>
            <w:webHidden/>
          </w:rPr>
        </w:r>
        <w:r w:rsidR="008E0CAE">
          <w:rPr>
            <w:webHidden/>
          </w:rPr>
          <w:fldChar w:fldCharType="separate"/>
        </w:r>
        <w:r w:rsidR="008E0CAE">
          <w:rPr>
            <w:webHidden/>
          </w:rPr>
          <w:t>5</w:t>
        </w:r>
        <w:r w:rsidR="008E0CAE">
          <w:rPr>
            <w:webHidden/>
          </w:rPr>
          <w:fldChar w:fldCharType="end"/>
        </w:r>
      </w:hyperlink>
    </w:p>
    <w:p w:rsidR="008E0CAE" w:rsidRDefault="00795C3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3265072" w:history="1">
        <w:r w:rsidR="008E0CAE" w:rsidRPr="00292DAC">
          <w:rPr>
            <w:rStyle w:val="Hipervnculo"/>
            <w:rFonts w:cs="Arial"/>
            <w:noProof/>
            <w:lang w:val="es-MX"/>
          </w:rPr>
          <w:t>5.1</w:t>
        </w:r>
        <w:r w:rsidR="008E0CA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E0CAE" w:rsidRPr="00292DAC">
          <w:rPr>
            <w:rStyle w:val="Hipervnculo"/>
            <w:rFonts w:cs="Arial"/>
            <w:noProof/>
            <w:lang w:val="es-MX"/>
          </w:rPr>
          <w:t>Flujo básico</w:t>
        </w:r>
        <w:r w:rsidR="008E0CAE">
          <w:rPr>
            <w:noProof/>
            <w:webHidden/>
          </w:rPr>
          <w:tab/>
        </w:r>
        <w:r w:rsidR="008E0CAE">
          <w:rPr>
            <w:noProof/>
            <w:webHidden/>
          </w:rPr>
          <w:fldChar w:fldCharType="begin"/>
        </w:r>
        <w:r w:rsidR="008E0CAE">
          <w:rPr>
            <w:noProof/>
            <w:webHidden/>
          </w:rPr>
          <w:instrText xml:space="preserve"> PAGEREF _Toc313265072 \h </w:instrText>
        </w:r>
        <w:r w:rsidR="008E0CAE">
          <w:rPr>
            <w:noProof/>
            <w:webHidden/>
          </w:rPr>
        </w:r>
        <w:r w:rsidR="008E0CAE">
          <w:rPr>
            <w:noProof/>
            <w:webHidden/>
          </w:rPr>
          <w:fldChar w:fldCharType="separate"/>
        </w:r>
        <w:r w:rsidR="008E0CAE">
          <w:rPr>
            <w:noProof/>
            <w:webHidden/>
          </w:rPr>
          <w:t>5</w:t>
        </w:r>
        <w:r w:rsidR="008E0CAE">
          <w:rPr>
            <w:noProof/>
            <w:webHidden/>
          </w:rPr>
          <w:fldChar w:fldCharType="end"/>
        </w:r>
      </w:hyperlink>
    </w:p>
    <w:p w:rsidR="008E0CAE" w:rsidRDefault="00795C3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3265073" w:history="1">
        <w:r w:rsidR="008E0CAE" w:rsidRPr="00292DAC">
          <w:rPr>
            <w:rStyle w:val="Hipervnculo"/>
            <w:rFonts w:cs="Arial"/>
            <w:noProof/>
            <w:lang w:val="es-MX"/>
          </w:rPr>
          <w:t>5.2</w:t>
        </w:r>
        <w:r w:rsidR="008E0CA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E0CAE" w:rsidRPr="00292DAC">
          <w:rPr>
            <w:rStyle w:val="Hipervnculo"/>
            <w:rFonts w:cs="Arial"/>
            <w:noProof/>
            <w:lang w:val="es-MX"/>
          </w:rPr>
          <w:t>Flujos alternos</w:t>
        </w:r>
        <w:r w:rsidR="008E0CAE">
          <w:rPr>
            <w:noProof/>
            <w:webHidden/>
          </w:rPr>
          <w:tab/>
        </w:r>
        <w:r w:rsidR="008E0CAE">
          <w:rPr>
            <w:noProof/>
            <w:webHidden/>
          </w:rPr>
          <w:fldChar w:fldCharType="begin"/>
        </w:r>
        <w:r w:rsidR="008E0CAE">
          <w:rPr>
            <w:noProof/>
            <w:webHidden/>
          </w:rPr>
          <w:instrText xml:space="preserve"> PAGEREF _Toc313265073 \h </w:instrText>
        </w:r>
        <w:r w:rsidR="008E0CAE">
          <w:rPr>
            <w:noProof/>
            <w:webHidden/>
          </w:rPr>
        </w:r>
        <w:r w:rsidR="008E0CAE">
          <w:rPr>
            <w:noProof/>
            <w:webHidden/>
          </w:rPr>
          <w:fldChar w:fldCharType="separate"/>
        </w:r>
        <w:r w:rsidR="008E0CAE">
          <w:rPr>
            <w:noProof/>
            <w:webHidden/>
          </w:rPr>
          <w:t>5</w:t>
        </w:r>
        <w:r w:rsidR="008E0CAE">
          <w:rPr>
            <w:noProof/>
            <w:webHidden/>
          </w:rPr>
          <w:fldChar w:fldCharType="end"/>
        </w:r>
      </w:hyperlink>
    </w:p>
    <w:p w:rsidR="008E0CAE" w:rsidRDefault="00795C3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3265074" w:history="1">
        <w:r w:rsidR="008E0CAE" w:rsidRPr="00292DAC">
          <w:rPr>
            <w:rStyle w:val="Hipervnculo"/>
            <w:noProof/>
            <w:lang w:val="es-MX"/>
          </w:rPr>
          <w:t>5.2.1</w:t>
        </w:r>
        <w:r w:rsidR="008E0CA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E0CAE" w:rsidRPr="00292DAC">
          <w:rPr>
            <w:rStyle w:val="Hipervnculo"/>
            <w:noProof/>
            <w:lang w:val="es-MX"/>
          </w:rPr>
          <w:t>Opcionales</w:t>
        </w:r>
        <w:r w:rsidR="008E0CAE">
          <w:rPr>
            <w:noProof/>
            <w:webHidden/>
          </w:rPr>
          <w:tab/>
        </w:r>
        <w:r w:rsidR="008E0CAE">
          <w:rPr>
            <w:noProof/>
            <w:webHidden/>
          </w:rPr>
          <w:fldChar w:fldCharType="begin"/>
        </w:r>
        <w:r w:rsidR="008E0CAE">
          <w:rPr>
            <w:noProof/>
            <w:webHidden/>
          </w:rPr>
          <w:instrText xml:space="preserve"> PAGEREF _Toc313265074 \h </w:instrText>
        </w:r>
        <w:r w:rsidR="008E0CAE">
          <w:rPr>
            <w:noProof/>
            <w:webHidden/>
          </w:rPr>
        </w:r>
        <w:r w:rsidR="008E0CAE">
          <w:rPr>
            <w:noProof/>
            <w:webHidden/>
          </w:rPr>
          <w:fldChar w:fldCharType="separate"/>
        </w:r>
        <w:r w:rsidR="008E0CAE">
          <w:rPr>
            <w:noProof/>
            <w:webHidden/>
          </w:rPr>
          <w:t>5</w:t>
        </w:r>
        <w:r w:rsidR="008E0CAE">
          <w:rPr>
            <w:noProof/>
            <w:webHidden/>
          </w:rPr>
          <w:fldChar w:fldCharType="end"/>
        </w:r>
      </w:hyperlink>
    </w:p>
    <w:p w:rsidR="008E0CAE" w:rsidRDefault="00795C3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3265075" w:history="1">
        <w:r w:rsidR="008E0CAE" w:rsidRPr="00292DAC">
          <w:rPr>
            <w:rStyle w:val="Hipervnculo"/>
            <w:noProof/>
            <w:lang w:val="es-MX"/>
          </w:rPr>
          <w:t>5.2.2</w:t>
        </w:r>
        <w:r w:rsidR="008E0CA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E0CAE" w:rsidRPr="00292DAC">
          <w:rPr>
            <w:rStyle w:val="Hipervnculo"/>
            <w:noProof/>
            <w:lang w:val="es-MX"/>
          </w:rPr>
          <w:t>Generales</w:t>
        </w:r>
        <w:r w:rsidR="008E0CAE">
          <w:rPr>
            <w:noProof/>
            <w:webHidden/>
          </w:rPr>
          <w:tab/>
        </w:r>
        <w:r w:rsidR="008E0CAE">
          <w:rPr>
            <w:noProof/>
            <w:webHidden/>
          </w:rPr>
          <w:fldChar w:fldCharType="begin"/>
        </w:r>
        <w:r w:rsidR="008E0CAE">
          <w:rPr>
            <w:noProof/>
            <w:webHidden/>
          </w:rPr>
          <w:instrText xml:space="preserve"> PAGEREF _Toc313265075 \h </w:instrText>
        </w:r>
        <w:r w:rsidR="008E0CAE">
          <w:rPr>
            <w:noProof/>
            <w:webHidden/>
          </w:rPr>
        </w:r>
        <w:r w:rsidR="008E0CAE">
          <w:rPr>
            <w:noProof/>
            <w:webHidden/>
          </w:rPr>
          <w:fldChar w:fldCharType="separate"/>
        </w:r>
        <w:r w:rsidR="008E0CAE">
          <w:rPr>
            <w:noProof/>
            <w:webHidden/>
          </w:rPr>
          <w:t>5</w:t>
        </w:r>
        <w:r w:rsidR="008E0CAE">
          <w:rPr>
            <w:noProof/>
            <w:webHidden/>
          </w:rPr>
          <w:fldChar w:fldCharType="end"/>
        </w:r>
      </w:hyperlink>
    </w:p>
    <w:p w:rsidR="008E0CAE" w:rsidRDefault="00795C3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3265076" w:history="1">
        <w:r w:rsidR="008E0CAE" w:rsidRPr="00292DAC">
          <w:rPr>
            <w:rStyle w:val="Hipervnculo"/>
            <w:noProof/>
            <w:lang w:val="es-MX"/>
          </w:rPr>
          <w:t>5.2.3</w:t>
        </w:r>
        <w:r w:rsidR="008E0CA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E0CAE" w:rsidRPr="00292DAC">
          <w:rPr>
            <w:rStyle w:val="Hipervnculo"/>
            <w:noProof/>
            <w:lang w:val="es-MX"/>
          </w:rPr>
          <w:t>Extraordinarios</w:t>
        </w:r>
        <w:r w:rsidR="008E0CAE">
          <w:rPr>
            <w:noProof/>
            <w:webHidden/>
          </w:rPr>
          <w:tab/>
        </w:r>
        <w:r w:rsidR="008E0CAE">
          <w:rPr>
            <w:noProof/>
            <w:webHidden/>
          </w:rPr>
          <w:fldChar w:fldCharType="begin"/>
        </w:r>
        <w:r w:rsidR="008E0CAE">
          <w:rPr>
            <w:noProof/>
            <w:webHidden/>
          </w:rPr>
          <w:instrText xml:space="preserve"> PAGEREF _Toc313265076 \h </w:instrText>
        </w:r>
        <w:r w:rsidR="008E0CAE">
          <w:rPr>
            <w:noProof/>
            <w:webHidden/>
          </w:rPr>
        </w:r>
        <w:r w:rsidR="008E0CAE">
          <w:rPr>
            <w:noProof/>
            <w:webHidden/>
          </w:rPr>
          <w:fldChar w:fldCharType="separate"/>
        </w:r>
        <w:r w:rsidR="008E0CAE">
          <w:rPr>
            <w:noProof/>
            <w:webHidden/>
          </w:rPr>
          <w:t>5</w:t>
        </w:r>
        <w:r w:rsidR="008E0CAE">
          <w:rPr>
            <w:noProof/>
            <w:webHidden/>
          </w:rPr>
          <w:fldChar w:fldCharType="end"/>
        </w:r>
      </w:hyperlink>
    </w:p>
    <w:p w:rsidR="008E0CAE" w:rsidRDefault="00795C3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3265077" w:history="1">
        <w:r w:rsidR="008E0CAE" w:rsidRPr="00292DAC">
          <w:rPr>
            <w:rStyle w:val="Hipervnculo"/>
            <w:noProof/>
            <w:lang w:val="es-MX"/>
          </w:rPr>
          <w:t>5.2.4</w:t>
        </w:r>
        <w:r w:rsidR="008E0CA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E0CAE" w:rsidRPr="00292DAC">
          <w:rPr>
            <w:rStyle w:val="Hipervnculo"/>
            <w:noProof/>
            <w:lang w:val="es-MX"/>
          </w:rPr>
          <w:t>De excepción</w:t>
        </w:r>
        <w:r w:rsidR="008E0CAE">
          <w:rPr>
            <w:noProof/>
            <w:webHidden/>
          </w:rPr>
          <w:tab/>
        </w:r>
        <w:r w:rsidR="008E0CAE">
          <w:rPr>
            <w:noProof/>
            <w:webHidden/>
          </w:rPr>
          <w:fldChar w:fldCharType="begin"/>
        </w:r>
        <w:r w:rsidR="008E0CAE">
          <w:rPr>
            <w:noProof/>
            <w:webHidden/>
          </w:rPr>
          <w:instrText xml:space="preserve"> PAGEREF _Toc313265077 \h </w:instrText>
        </w:r>
        <w:r w:rsidR="008E0CAE">
          <w:rPr>
            <w:noProof/>
            <w:webHidden/>
          </w:rPr>
        </w:r>
        <w:r w:rsidR="008E0CAE">
          <w:rPr>
            <w:noProof/>
            <w:webHidden/>
          </w:rPr>
          <w:fldChar w:fldCharType="separate"/>
        </w:r>
        <w:r w:rsidR="008E0CAE">
          <w:rPr>
            <w:noProof/>
            <w:webHidden/>
          </w:rPr>
          <w:t>5</w:t>
        </w:r>
        <w:r w:rsidR="008E0CAE">
          <w:rPr>
            <w:noProof/>
            <w:webHidden/>
          </w:rPr>
          <w:fldChar w:fldCharType="end"/>
        </w:r>
      </w:hyperlink>
    </w:p>
    <w:p w:rsidR="008E0CAE" w:rsidRDefault="00795C3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3265078" w:history="1">
        <w:r w:rsidR="008E0CAE" w:rsidRPr="00292DAC">
          <w:rPr>
            <w:rStyle w:val="Hipervnculo"/>
            <w:noProof/>
            <w:lang w:val="es-MX"/>
          </w:rPr>
          <w:t>5.2.5</w:t>
        </w:r>
        <w:r w:rsidR="008E0CA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E0CAE" w:rsidRPr="00292DAC">
          <w:rPr>
            <w:rStyle w:val="Hipervnculo"/>
            <w:noProof/>
            <w:lang w:val="es-MX"/>
          </w:rPr>
          <w:t>De Validación</w:t>
        </w:r>
        <w:r w:rsidR="008E0CAE">
          <w:rPr>
            <w:noProof/>
            <w:webHidden/>
          </w:rPr>
          <w:tab/>
        </w:r>
        <w:r w:rsidR="008E0CAE">
          <w:rPr>
            <w:noProof/>
            <w:webHidden/>
          </w:rPr>
          <w:fldChar w:fldCharType="begin"/>
        </w:r>
        <w:r w:rsidR="008E0CAE">
          <w:rPr>
            <w:noProof/>
            <w:webHidden/>
          </w:rPr>
          <w:instrText xml:space="preserve"> PAGEREF _Toc313265078 \h </w:instrText>
        </w:r>
        <w:r w:rsidR="008E0CAE">
          <w:rPr>
            <w:noProof/>
            <w:webHidden/>
          </w:rPr>
        </w:r>
        <w:r w:rsidR="008E0CAE">
          <w:rPr>
            <w:noProof/>
            <w:webHidden/>
          </w:rPr>
          <w:fldChar w:fldCharType="separate"/>
        </w:r>
        <w:r w:rsidR="008E0CAE">
          <w:rPr>
            <w:noProof/>
            <w:webHidden/>
          </w:rPr>
          <w:t>6</w:t>
        </w:r>
        <w:r w:rsidR="008E0CAE">
          <w:rPr>
            <w:noProof/>
            <w:webHidden/>
          </w:rPr>
          <w:fldChar w:fldCharType="end"/>
        </w:r>
      </w:hyperlink>
    </w:p>
    <w:p w:rsidR="008E0CAE" w:rsidRDefault="00795C3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265079" w:history="1">
        <w:r w:rsidR="008E0CAE" w:rsidRPr="00292DAC">
          <w:rPr>
            <w:rStyle w:val="Hipervnculo"/>
          </w:rPr>
          <w:t>6</w:t>
        </w:r>
        <w:r w:rsidR="008E0CA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0CAE" w:rsidRPr="00292DAC">
          <w:rPr>
            <w:rStyle w:val="Hipervnculo"/>
          </w:rPr>
          <w:t>Poscondiciones</w:t>
        </w:r>
        <w:r w:rsidR="008E0CAE">
          <w:rPr>
            <w:webHidden/>
          </w:rPr>
          <w:tab/>
        </w:r>
        <w:r w:rsidR="008E0CAE">
          <w:rPr>
            <w:webHidden/>
          </w:rPr>
          <w:fldChar w:fldCharType="begin"/>
        </w:r>
        <w:r w:rsidR="008E0CAE">
          <w:rPr>
            <w:webHidden/>
          </w:rPr>
          <w:instrText xml:space="preserve"> PAGEREF _Toc313265079 \h </w:instrText>
        </w:r>
        <w:r w:rsidR="008E0CAE">
          <w:rPr>
            <w:webHidden/>
          </w:rPr>
        </w:r>
        <w:r w:rsidR="008E0CAE">
          <w:rPr>
            <w:webHidden/>
          </w:rPr>
          <w:fldChar w:fldCharType="separate"/>
        </w:r>
        <w:r w:rsidR="008E0CAE">
          <w:rPr>
            <w:webHidden/>
          </w:rPr>
          <w:t>6</w:t>
        </w:r>
        <w:r w:rsidR="008E0CAE">
          <w:rPr>
            <w:webHidden/>
          </w:rPr>
          <w:fldChar w:fldCharType="end"/>
        </w:r>
      </w:hyperlink>
    </w:p>
    <w:p w:rsidR="008E0CAE" w:rsidRDefault="00795C3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265080" w:history="1">
        <w:r w:rsidR="008E0CAE" w:rsidRPr="00292DAC">
          <w:rPr>
            <w:rStyle w:val="Hipervnculo"/>
          </w:rPr>
          <w:t>7</w:t>
        </w:r>
        <w:r w:rsidR="008E0CA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0CAE" w:rsidRPr="00292DAC">
          <w:rPr>
            <w:rStyle w:val="Hipervnculo"/>
          </w:rPr>
          <w:t>Anexos</w:t>
        </w:r>
        <w:r w:rsidR="008E0CAE">
          <w:rPr>
            <w:webHidden/>
          </w:rPr>
          <w:tab/>
        </w:r>
        <w:r w:rsidR="008E0CAE">
          <w:rPr>
            <w:webHidden/>
          </w:rPr>
          <w:fldChar w:fldCharType="begin"/>
        </w:r>
        <w:r w:rsidR="008E0CAE">
          <w:rPr>
            <w:webHidden/>
          </w:rPr>
          <w:instrText xml:space="preserve"> PAGEREF _Toc313265080 \h </w:instrText>
        </w:r>
        <w:r w:rsidR="008E0CAE">
          <w:rPr>
            <w:webHidden/>
          </w:rPr>
        </w:r>
        <w:r w:rsidR="008E0CAE">
          <w:rPr>
            <w:webHidden/>
          </w:rPr>
          <w:fldChar w:fldCharType="separate"/>
        </w:r>
        <w:r w:rsidR="008E0CAE">
          <w:rPr>
            <w:webHidden/>
          </w:rPr>
          <w:t>6</w:t>
        </w:r>
        <w:r w:rsidR="008E0CAE">
          <w:rPr>
            <w:webHidden/>
          </w:rPr>
          <w:fldChar w:fldCharType="end"/>
        </w:r>
      </w:hyperlink>
    </w:p>
    <w:p w:rsidR="008E0CAE" w:rsidRDefault="00795C3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265081" w:history="1">
        <w:r w:rsidR="008E0CAE" w:rsidRPr="00292DAC">
          <w:rPr>
            <w:rStyle w:val="Hipervnculo"/>
          </w:rPr>
          <w:t>8</w:t>
        </w:r>
        <w:r w:rsidR="008E0CA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0CAE" w:rsidRPr="00292DAC">
          <w:rPr>
            <w:rStyle w:val="Hipervnculo"/>
          </w:rPr>
          <w:t>Diagramas</w:t>
        </w:r>
        <w:r w:rsidR="008E0CAE">
          <w:rPr>
            <w:webHidden/>
          </w:rPr>
          <w:tab/>
        </w:r>
        <w:r w:rsidR="008E0CAE">
          <w:rPr>
            <w:webHidden/>
          </w:rPr>
          <w:fldChar w:fldCharType="begin"/>
        </w:r>
        <w:r w:rsidR="008E0CAE">
          <w:rPr>
            <w:webHidden/>
          </w:rPr>
          <w:instrText xml:space="preserve"> PAGEREF _Toc313265081 \h </w:instrText>
        </w:r>
        <w:r w:rsidR="008E0CAE">
          <w:rPr>
            <w:webHidden/>
          </w:rPr>
        </w:r>
        <w:r w:rsidR="008E0CAE">
          <w:rPr>
            <w:webHidden/>
          </w:rPr>
          <w:fldChar w:fldCharType="separate"/>
        </w:r>
        <w:r w:rsidR="008E0CAE">
          <w:rPr>
            <w:webHidden/>
          </w:rPr>
          <w:t>7</w:t>
        </w:r>
        <w:r w:rsidR="008E0CAE">
          <w:rPr>
            <w:webHidden/>
          </w:rPr>
          <w:fldChar w:fldCharType="end"/>
        </w:r>
      </w:hyperlink>
    </w:p>
    <w:p w:rsidR="008E0CAE" w:rsidRDefault="00795C3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265082" w:history="1">
        <w:r w:rsidR="008E0CAE" w:rsidRPr="00292DAC">
          <w:rPr>
            <w:rStyle w:val="Hipervnculo"/>
          </w:rPr>
          <w:t>9</w:t>
        </w:r>
        <w:r w:rsidR="008E0CA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0CAE" w:rsidRPr="00292DAC">
          <w:rPr>
            <w:rStyle w:val="Hipervnculo"/>
          </w:rPr>
          <w:t>Propuesta de Pantallas</w:t>
        </w:r>
        <w:r w:rsidR="008E0CAE">
          <w:rPr>
            <w:webHidden/>
          </w:rPr>
          <w:tab/>
        </w:r>
        <w:r w:rsidR="008E0CAE">
          <w:rPr>
            <w:webHidden/>
          </w:rPr>
          <w:fldChar w:fldCharType="begin"/>
        </w:r>
        <w:r w:rsidR="008E0CAE">
          <w:rPr>
            <w:webHidden/>
          </w:rPr>
          <w:instrText xml:space="preserve"> PAGEREF _Toc313265082 \h </w:instrText>
        </w:r>
        <w:r w:rsidR="008E0CAE">
          <w:rPr>
            <w:webHidden/>
          </w:rPr>
        </w:r>
        <w:r w:rsidR="008E0CAE">
          <w:rPr>
            <w:webHidden/>
          </w:rPr>
          <w:fldChar w:fldCharType="separate"/>
        </w:r>
        <w:r w:rsidR="008E0CAE">
          <w:rPr>
            <w:webHidden/>
          </w:rPr>
          <w:t>7</w:t>
        </w:r>
        <w:r w:rsidR="008E0CAE">
          <w:rPr>
            <w:webHidden/>
          </w:rPr>
          <w:fldChar w:fldCharType="end"/>
        </w:r>
      </w:hyperlink>
    </w:p>
    <w:p w:rsidR="008E0CAE" w:rsidRDefault="00795C30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265083" w:history="1">
        <w:r w:rsidR="008E0CAE" w:rsidRPr="00292DAC">
          <w:rPr>
            <w:rStyle w:val="Hipervnculo"/>
          </w:rPr>
          <w:t>10</w:t>
        </w:r>
        <w:r w:rsidR="008E0CA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E0CAE" w:rsidRPr="00292DAC">
          <w:rPr>
            <w:rStyle w:val="Hipervnculo"/>
          </w:rPr>
          <w:t>Firmas de Aceptación</w:t>
        </w:r>
        <w:r w:rsidR="008E0CAE">
          <w:rPr>
            <w:webHidden/>
          </w:rPr>
          <w:tab/>
        </w:r>
        <w:r w:rsidR="008E0CAE">
          <w:rPr>
            <w:webHidden/>
          </w:rPr>
          <w:fldChar w:fldCharType="begin"/>
        </w:r>
        <w:r w:rsidR="008E0CAE">
          <w:rPr>
            <w:webHidden/>
          </w:rPr>
          <w:instrText xml:space="preserve"> PAGEREF _Toc313265083 \h </w:instrText>
        </w:r>
        <w:r w:rsidR="008E0CAE">
          <w:rPr>
            <w:webHidden/>
          </w:rPr>
        </w:r>
        <w:r w:rsidR="008E0CAE">
          <w:rPr>
            <w:webHidden/>
          </w:rPr>
          <w:fldChar w:fldCharType="separate"/>
        </w:r>
        <w:r w:rsidR="008E0CAE">
          <w:rPr>
            <w:webHidden/>
          </w:rPr>
          <w:t>7</w:t>
        </w:r>
        <w:r w:rsidR="008E0CAE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r w:rsidR="001D0E7F" w:rsidRPr="001D0E7F">
          <w:rPr>
            <w:szCs w:val="36"/>
          </w:rPr>
          <w:t xml:space="preserve"> </w:t>
        </w:r>
        <w:bookmarkStart w:id="2" w:name="_Toc313265063"/>
        <w:r w:rsidR="001D0E7F">
          <w:rPr>
            <w:szCs w:val="36"/>
          </w:rPr>
          <w:t>Reporte de Ventas Diario – CUERMWEB72</w:t>
        </w:r>
        <w:bookmarkEnd w:id="2"/>
      </w:fldSimple>
    </w:p>
    <w:p w:rsidR="00FE1CAC" w:rsidRPr="00CA7A7F" w:rsidRDefault="00FE1CAC" w:rsidP="008D7EDE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13265064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13265065"/>
      <w:r w:rsidRPr="00CA7A7F">
        <w:t>Caso de uso</w:t>
      </w:r>
      <w:r w:rsidR="008D7EDE">
        <w:t>:</w:t>
      </w:r>
      <w:r w:rsidRPr="00CA7A7F">
        <w:t xml:space="preserve"> </w:t>
      </w:r>
      <w:bookmarkEnd w:id="4"/>
      <w:r w:rsidR="00F55587" w:rsidRPr="00CA7A7F">
        <w:rPr>
          <w:i/>
          <w:color w:val="0000FF"/>
          <w:lang w:eastAsia="en-US"/>
        </w:rPr>
        <w:fldChar w:fldCharType="begin"/>
      </w:r>
      <w:r w:rsidR="005C1B2B" w:rsidRPr="00CA7A7F">
        <w:rPr>
          <w:i/>
          <w:color w:val="0000FF"/>
          <w:lang w:eastAsia="en-US"/>
        </w:rPr>
        <w:instrText xml:space="preserve"> TITLE   \* MERGEFORMAT </w:instrText>
      </w:r>
      <w:r w:rsidR="00F55587" w:rsidRPr="00CA7A7F">
        <w:rPr>
          <w:i/>
          <w:color w:val="0000FF"/>
          <w:lang w:eastAsia="en-US"/>
        </w:rPr>
        <w:fldChar w:fldCharType="separate"/>
      </w:r>
      <w:r w:rsidR="008D7EDE">
        <w:rPr>
          <w:szCs w:val="36"/>
        </w:rPr>
        <w:t>Reporte de Ventas Diario – CUERMWEB72</w:t>
      </w:r>
      <w:bookmarkEnd w:id="5"/>
      <w:r w:rsidR="00F55587" w:rsidRPr="00CA7A7F">
        <w:rPr>
          <w:i/>
          <w:color w:val="0000FF"/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13265066"/>
      <w:r w:rsidRPr="00CA7A7F">
        <w:rPr>
          <w:rFonts w:cs="Arial"/>
          <w:lang w:val="es-MX"/>
        </w:rPr>
        <w:t>Descripción</w:t>
      </w:r>
      <w:bookmarkEnd w:id="6"/>
      <w:bookmarkEnd w:id="7"/>
    </w:p>
    <w:p w:rsidR="004D45D6" w:rsidRPr="008D7EDE" w:rsidRDefault="008D7EDE" w:rsidP="004D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Presenta las ventas diarias, filtradas por fecha y vendedor o por fecha y ruta, desglosando la información de la siguiente manera; ventas por producto, ventas contado, ventas crédito, Cobranza, Depósitos y efectivo, Indicadores y Visitas.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13265067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062428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829300" cy="42195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13265068"/>
      <w:r w:rsidRPr="00CA7A7F">
        <w:t>Precondiciones</w:t>
      </w:r>
      <w:bookmarkStart w:id="12" w:name="_Toc182735727"/>
      <w:bookmarkEnd w:id="10"/>
      <w:bookmarkEnd w:id="11"/>
    </w:p>
    <w:p w:rsidR="00481C4A" w:rsidRDefault="00B53F3E" w:rsidP="00481C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13265069"/>
      <w:bookmarkEnd w:id="12"/>
      <w:r>
        <w:rPr>
          <w:rFonts w:cs="Arial"/>
          <w:lang w:val="es-MX"/>
        </w:rPr>
        <w:t>Generales</w:t>
      </w:r>
      <w:bookmarkEnd w:id="13"/>
    </w:p>
    <w:p w:rsidR="00B53F3E" w:rsidRPr="00B53F3E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clientes activos en el catálogo de clientes.</w:t>
      </w:r>
    </w:p>
    <w:p w:rsidR="00B53F3E" w:rsidRPr="00A95844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productos activos en el catálogo de productos.</w:t>
      </w:r>
    </w:p>
    <w:p w:rsidR="00A95844" w:rsidRPr="00A95844" w:rsidRDefault="00A95844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lastRenderedPageBreak/>
        <w:t>Deben de existir vendedores activos en el catálogo de vendedores.</w:t>
      </w:r>
    </w:p>
    <w:p w:rsidR="00A95844" w:rsidRPr="00A95844" w:rsidRDefault="00A95844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rutas activas en el catálogo de rutas.</w:t>
      </w:r>
    </w:p>
    <w:p w:rsidR="00A95844" w:rsidRPr="00B53F3E" w:rsidRDefault="00A95844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estar asociado solamente una ruta a un vendedor.</w:t>
      </w:r>
    </w:p>
    <w:p w:rsidR="00B53F3E" w:rsidRPr="00B53F3E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existir por lo menos una venta realizada.</w:t>
      </w:r>
    </w:p>
    <w:p w:rsidR="00B53F3E" w:rsidRPr="00A95844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existir por lo menos una jornada de trabajo finalizada.</w:t>
      </w:r>
    </w:p>
    <w:p w:rsidR="00A95844" w:rsidRPr="00B53F3E" w:rsidRDefault="00A95844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existir por lo menos una carga de producto en el día de trabajo.</w:t>
      </w:r>
    </w:p>
    <w:p w:rsidR="00B53F3E" w:rsidRPr="00B53F3E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ser capturado el presupuesto de venta para el día seleccionado.</w:t>
      </w:r>
    </w:p>
    <w:p w:rsidR="00481C4A" w:rsidRDefault="00B53F3E" w:rsidP="00481C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13265070"/>
      <w:r>
        <w:rPr>
          <w:rFonts w:cs="Arial"/>
          <w:lang w:val="es-MX"/>
        </w:rPr>
        <w:t>Parámetros</w:t>
      </w:r>
      <w:bookmarkEnd w:id="14"/>
    </w:p>
    <w:p w:rsidR="00B53F3E" w:rsidRDefault="00B53F3E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ReporteW</w:t>
      </w:r>
      <w:proofErr w:type="spellEnd"/>
    </w:p>
    <w:p w:rsidR="00B53F3E" w:rsidRDefault="00B53F3E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B53F3E" w:rsidRDefault="00B53F3E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t>Vendedor</w:t>
      </w:r>
    </w:p>
    <w:p w:rsidR="00B53F3E" w:rsidRPr="00B53F3E" w:rsidRDefault="00B53F3E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t>Ruta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13265071"/>
      <w:r w:rsidRPr="00CA7A7F">
        <w:t>Flujo de eventos</w:t>
      </w:r>
      <w:bookmarkEnd w:id="15"/>
      <w:bookmarkEnd w:id="16"/>
      <w:bookmarkEnd w:id="17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13265072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F03B94" w:rsidRPr="0067604D" w:rsidRDefault="0067604D" w:rsidP="003A6A1B">
      <w:pPr>
        <w:pStyle w:val="Prrafodelista"/>
        <w:numPr>
          <w:ilvl w:val="0"/>
          <w:numId w:val="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caso de uso inicia cuando es invocado por el caso de uso </w:t>
      </w:r>
      <w:r w:rsidRPr="00BF4766">
        <w:rPr>
          <w:rStyle w:val="Hipervnculo"/>
          <w:b/>
          <w:sz w:val="20"/>
          <w:szCs w:val="20"/>
        </w:rPr>
        <w:t>Generar Reportes – CUERMWEB01</w:t>
      </w:r>
    </w:p>
    <w:p w:rsidR="0067604D" w:rsidRPr="0067604D" w:rsidRDefault="0067604D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El sistema obtiene el nombre del reporte seleccionado de acuerdo con la regla de negocio </w:t>
      </w:r>
      <w:hyperlink r:id="rId10" w:anchor="RNWEB010" w:history="1">
        <w:r w:rsidRPr="000401A2">
          <w:rPr>
            <w:rStyle w:val="Hipervnculo"/>
            <w:rFonts w:cs="Arial"/>
            <w:b/>
            <w:sz w:val="20"/>
            <w:szCs w:val="20"/>
          </w:rPr>
          <w:t>RNWEB0</w:t>
        </w:r>
        <w:r>
          <w:rPr>
            <w:rStyle w:val="Hipervnculo"/>
            <w:rFonts w:cs="Arial"/>
            <w:b/>
            <w:sz w:val="20"/>
            <w:szCs w:val="20"/>
          </w:rPr>
          <w:t>10</w:t>
        </w:r>
        <w:r w:rsidRPr="000401A2">
          <w:rPr>
            <w:rStyle w:val="Hipervnculo"/>
            <w:rFonts w:cs="Arial"/>
            <w:b/>
            <w:sz w:val="20"/>
            <w:szCs w:val="20"/>
          </w:rPr>
          <w:t xml:space="preserve"> Nombre del Reporte Web</w:t>
        </w:r>
      </w:hyperlink>
      <w:r>
        <w:rPr>
          <w:rFonts w:cs="Arial"/>
          <w:sz w:val="20"/>
          <w:szCs w:val="20"/>
        </w:rPr>
        <w:t>:</w:t>
      </w:r>
    </w:p>
    <w:p w:rsidR="0067604D" w:rsidRDefault="0067604D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VAVDescripcion</w:t>
      </w:r>
      <w:proofErr w:type="spellEnd"/>
    </w:p>
    <w:p w:rsidR="008A750C" w:rsidRDefault="0067604D" w:rsidP="008A750C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8E10C5" w:rsidRDefault="008A750C" w:rsidP="008E10C5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Para cada venta </w:t>
      </w:r>
      <w:r w:rsidR="00E63ED7">
        <w:rPr>
          <w:sz w:val="20"/>
          <w:lang w:val="es-MX"/>
        </w:rPr>
        <w:t>y carga realizada</w:t>
      </w:r>
    </w:p>
    <w:p w:rsidR="008E10C5" w:rsidRPr="008E10C5" w:rsidRDefault="0067604D" w:rsidP="008E10C5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</w:t>
      </w:r>
      <w:r w:rsidR="008E10C5">
        <w:rPr>
          <w:sz w:val="20"/>
          <w:lang w:val="es-MX"/>
        </w:rPr>
        <w:t>btiene la siguiente información</w:t>
      </w:r>
      <w:r w:rsidR="00B6299C">
        <w:rPr>
          <w:sz w:val="20"/>
          <w:lang w:val="es-MX"/>
        </w:rPr>
        <w:t xml:space="preserve"> de acuerdo con la regla</w:t>
      </w:r>
      <w:r w:rsidR="008A750C">
        <w:rPr>
          <w:sz w:val="20"/>
          <w:lang w:val="es-MX"/>
        </w:rPr>
        <w:t>s</w:t>
      </w:r>
      <w:r w:rsidR="00B6299C">
        <w:rPr>
          <w:sz w:val="20"/>
          <w:lang w:val="es-MX"/>
        </w:rPr>
        <w:t xml:space="preserve"> de negocio </w:t>
      </w:r>
      <w:hyperlink r:id="rId11" w:anchor="RNESC181" w:history="1">
        <w:r w:rsidR="00B6299C" w:rsidRPr="00B6299C">
          <w:rPr>
            <w:rStyle w:val="Hipervnculo"/>
            <w:b/>
            <w:sz w:val="20"/>
            <w:lang w:val="es-MX"/>
          </w:rPr>
          <w:t>RNESC181 Transacciones de Tipo Pedido en Fase Surtido para una Fecha o Rango de Fecha Seleccionado</w:t>
        </w:r>
      </w:hyperlink>
      <w:r w:rsidR="00E63ED7">
        <w:rPr>
          <w:b/>
          <w:sz w:val="20"/>
          <w:lang w:val="es-MX"/>
        </w:rPr>
        <w:t xml:space="preserve"> </w:t>
      </w:r>
      <w:r w:rsidR="00E63ED7" w:rsidRPr="00E63ED7">
        <w:rPr>
          <w:sz w:val="20"/>
          <w:lang w:val="es-MX"/>
        </w:rPr>
        <w:t>y</w:t>
      </w:r>
      <w:r w:rsidR="00E63ED7">
        <w:rPr>
          <w:b/>
          <w:sz w:val="20"/>
          <w:lang w:val="es-MX"/>
        </w:rPr>
        <w:t xml:space="preserve"> </w:t>
      </w:r>
      <w:hyperlink r:id="rId12" w:anchor="RNWEB259" w:history="1">
        <w:r w:rsidR="00E63ED7" w:rsidRPr="00E63ED7">
          <w:rPr>
            <w:rStyle w:val="Hipervnculo"/>
            <w:b/>
            <w:sz w:val="20"/>
            <w:lang w:val="es-MX"/>
          </w:rPr>
          <w:t>RNWEB2</w:t>
        </w:r>
        <w:r w:rsidR="00BF7814">
          <w:rPr>
            <w:rStyle w:val="Hipervnculo"/>
            <w:b/>
            <w:sz w:val="20"/>
            <w:lang w:val="es-MX"/>
          </w:rPr>
          <w:t>59</w:t>
        </w:r>
        <w:r w:rsidR="00E63ED7" w:rsidRPr="00E63ED7">
          <w:rPr>
            <w:rStyle w:val="Hipervnculo"/>
            <w:b/>
            <w:sz w:val="20"/>
            <w:lang w:val="es-MX"/>
          </w:rPr>
          <w:t xml:space="preserve"> Transacciones de T</w:t>
        </w:r>
        <w:r w:rsidR="00E63ED7" w:rsidRPr="00E63ED7">
          <w:rPr>
            <w:rStyle w:val="Hipervnculo"/>
            <w:b/>
            <w:sz w:val="20"/>
            <w:lang w:val="es-MX"/>
          </w:rPr>
          <w:t>i</w:t>
        </w:r>
        <w:r w:rsidR="00E63ED7" w:rsidRPr="00E63ED7">
          <w:rPr>
            <w:rStyle w:val="Hipervnculo"/>
            <w:b/>
            <w:sz w:val="20"/>
            <w:lang w:val="es-MX"/>
          </w:rPr>
          <w:t>po Carga para una Fecha o Rango de Fecha Seleccionado</w:t>
        </w:r>
      </w:hyperlink>
      <w:r w:rsidR="008E10C5">
        <w:rPr>
          <w:sz w:val="20"/>
          <w:lang w:val="es-MX"/>
        </w:rPr>
        <w:t>:</w:t>
      </w:r>
    </w:p>
    <w:p w:rsidR="0067604D" w:rsidRPr="00D80D7E" w:rsidRDefault="00D80D7E" w:rsidP="008E10C5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proofErr w:type="spellStart"/>
      <w:r w:rsidRPr="00D80D7E">
        <w:rPr>
          <w:b/>
          <w:sz w:val="20"/>
          <w:lang w:val="es-MX"/>
        </w:rPr>
        <w:t>TransProd</w:t>
      </w:r>
      <w:proofErr w:type="spellEnd"/>
    </w:p>
    <w:p w:rsidR="00D80D7E" w:rsidRDefault="00D80D7E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D80D7E" w:rsidRDefault="00D80D7E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83256B" w:rsidRDefault="0083256B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 w:rsidR="008E10C5">
        <w:rPr>
          <w:sz w:val="20"/>
          <w:lang w:val="es-MX"/>
        </w:rPr>
        <w:t xml:space="preserve"> </w:t>
      </w:r>
    </w:p>
    <w:p w:rsidR="00D80D7E" w:rsidRDefault="00D80D7E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D80D7E" w:rsidRDefault="00D80D7E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ClientePagoID</w:t>
      </w:r>
      <w:proofErr w:type="spellEnd"/>
    </w:p>
    <w:p w:rsidR="00D80D7E" w:rsidRDefault="00D80D7E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CFVTipo</w:t>
      </w:r>
      <w:proofErr w:type="spellEnd"/>
    </w:p>
    <w:p w:rsidR="00320140" w:rsidRDefault="00320140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320140">
        <w:rPr>
          <w:sz w:val="20"/>
          <w:lang w:val="es-MX"/>
        </w:rPr>
        <w:t>PLIId</w:t>
      </w:r>
      <w:proofErr w:type="spellEnd"/>
    </w:p>
    <w:p w:rsidR="009E6892" w:rsidRDefault="009E6892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D80D7E" w:rsidRDefault="00D80D7E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Tipo</w:t>
      </w:r>
      <w:r w:rsidR="008E10C5">
        <w:rPr>
          <w:sz w:val="20"/>
          <w:lang w:val="es-MX"/>
        </w:rPr>
        <w:t xml:space="preserve"> </w:t>
      </w:r>
    </w:p>
    <w:p w:rsidR="00D80D7E" w:rsidRDefault="00D80D7E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TipoFase</w:t>
      </w:r>
      <w:proofErr w:type="spellEnd"/>
      <w:r w:rsidR="008E10C5">
        <w:rPr>
          <w:sz w:val="20"/>
          <w:lang w:val="es-MX"/>
        </w:rPr>
        <w:t xml:space="preserve"> </w:t>
      </w:r>
    </w:p>
    <w:p w:rsidR="009E6892" w:rsidRDefault="009E6892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FechaHoraAlta</w:t>
      </w:r>
      <w:proofErr w:type="spellEnd"/>
    </w:p>
    <w:p w:rsidR="009E6892" w:rsidRDefault="009E6892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157C14" w:rsidRPr="00157C14" w:rsidRDefault="00157C14" w:rsidP="008E10C5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proofErr w:type="spellStart"/>
      <w:r w:rsidRPr="00157C14">
        <w:rPr>
          <w:b/>
          <w:sz w:val="20"/>
          <w:lang w:val="es-MX"/>
        </w:rPr>
        <w:t>TransProdDetalle</w:t>
      </w:r>
      <w:proofErr w:type="spellEnd"/>
    </w:p>
    <w:p w:rsidR="00157C14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TransProdDetalleID</w:t>
      </w:r>
      <w:proofErr w:type="spellEnd"/>
    </w:p>
    <w:p w:rsidR="00157C14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157C14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157C14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Precio</w:t>
      </w:r>
    </w:p>
    <w:p w:rsidR="00157C14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157C14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Promocion</w:t>
      </w:r>
      <w:proofErr w:type="spellEnd"/>
    </w:p>
    <w:p w:rsidR="00157C14" w:rsidRPr="008E0CAE" w:rsidRDefault="00157C14" w:rsidP="008E10C5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r w:rsidRPr="008E0CAE">
        <w:rPr>
          <w:b/>
          <w:sz w:val="20"/>
          <w:lang w:val="es-MX"/>
        </w:rPr>
        <w:t>Producto</w:t>
      </w:r>
    </w:p>
    <w:p w:rsidR="008E10C5" w:rsidRDefault="00157C14" w:rsidP="008E10C5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Nombre</w:t>
      </w:r>
    </w:p>
    <w:p w:rsidR="008E10C5" w:rsidRDefault="008E10C5" w:rsidP="008E10C5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Para cada abono realizado</w:t>
      </w:r>
    </w:p>
    <w:p w:rsidR="008E10C5" w:rsidRDefault="008E10C5" w:rsidP="008E10C5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</w:t>
      </w:r>
      <w:r w:rsidR="0025696E">
        <w:rPr>
          <w:sz w:val="20"/>
          <w:lang w:val="es-MX"/>
        </w:rPr>
        <w:t xml:space="preserve"> de acuerdo a las reglas de negocio </w:t>
      </w:r>
      <w:hyperlink r:id="rId13" w:anchor="RNWEB243" w:history="1">
        <w:r w:rsidR="0025696E" w:rsidRPr="0025696E">
          <w:rPr>
            <w:rStyle w:val="Hipervnculo"/>
            <w:b/>
            <w:sz w:val="20"/>
            <w:lang w:val="es-MX"/>
          </w:rPr>
          <w:t>RNWEB243 Cobranza Realizada de Ventas a Crédito</w:t>
        </w:r>
      </w:hyperlink>
      <w:r w:rsidR="0025696E">
        <w:rPr>
          <w:sz w:val="20"/>
          <w:lang w:val="es-MX"/>
        </w:rPr>
        <w:t xml:space="preserve"> y </w:t>
      </w:r>
      <w:hyperlink r:id="rId14" w:anchor="RNWEB248" w:history="1">
        <w:r w:rsidR="0025696E" w:rsidRPr="0025696E">
          <w:rPr>
            <w:rStyle w:val="Hipervnculo"/>
            <w:b/>
            <w:sz w:val="20"/>
            <w:lang w:val="es-MX"/>
          </w:rPr>
          <w:t>RNWEB248 Cheques Recibidos en Pagos</w:t>
        </w:r>
      </w:hyperlink>
      <w:r w:rsidR="0025696E">
        <w:rPr>
          <w:sz w:val="20"/>
          <w:lang w:val="es-MX"/>
        </w:rPr>
        <w:t>.</w:t>
      </w:r>
    </w:p>
    <w:p w:rsidR="0071225F" w:rsidRPr="0071225F" w:rsidRDefault="0071225F" w:rsidP="0071225F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 w:rsidRPr="0071225F">
        <w:rPr>
          <w:b/>
          <w:sz w:val="20"/>
          <w:lang w:val="es-MX"/>
        </w:rPr>
        <w:t>Abono</w:t>
      </w:r>
    </w:p>
    <w:p w:rsidR="0071225F" w:rsidRDefault="0071225F" w:rsidP="0071225F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71225F" w:rsidRDefault="0071225F" w:rsidP="0071225F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71225F" w:rsidRDefault="0071225F" w:rsidP="0071225F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71225F" w:rsidRDefault="0071225F" w:rsidP="0071225F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FechaAbono</w:t>
      </w:r>
      <w:proofErr w:type="spellEnd"/>
    </w:p>
    <w:p w:rsidR="0071225F" w:rsidRPr="0071225F" w:rsidRDefault="0071225F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71225F">
        <w:rPr>
          <w:sz w:val="20"/>
          <w:lang w:val="es-MX"/>
        </w:rPr>
        <w:t>Total</w:t>
      </w:r>
    </w:p>
    <w:p w:rsidR="00320140" w:rsidRPr="0071225F" w:rsidRDefault="00320140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proofErr w:type="spellStart"/>
      <w:r w:rsidRPr="0071225F">
        <w:rPr>
          <w:b/>
          <w:sz w:val="20"/>
          <w:lang w:val="es-MX"/>
        </w:rPr>
        <w:t>AbnTrp</w:t>
      </w:r>
      <w:proofErr w:type="spellEnd"/>
    </w:p>
    <w:p w:rsidR="00320140" w:rsidRDefault="00320140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ABNId</w:t>
      </w:r>
      <w:proofErr w:type="spellEnd"/>
    </w:p>
    <w:p w:rsidR="00320140" w:rsidRPr="0071225F" w:rsidRDefault="0071225F" w:rsidP="0071225F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36537F" w:rsidRDefault="0036537F" w:rsidP="0071225F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proofErr w:type="spellStart"/>
      <w:r w:rsidRPr="0036537F">
        <w:rPr>
          <w:b/>
          <w:sz w:val="20"/>
          <w:lang w:val="es-MX"/>
        </w:rPr>
        <w:t>ABNDetalle</w:t>
      </w:r>
      <w:proofErr w:type="spellEnd"/>
    </w:p>
    <w:p w:rsidR="0071225F" w:rsidRPr="0071225F" w:rsidRDefault="0071225F" w:rsidP="0071225F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71225F">
        <w:rPr>
          <w:sz w:val="20"/>
          <w:lang w:val="es-MX"/>
        </w:rPr>
        <w:t>ABNId</w:t>
      </w:r>
      <w:proofErr w:type="spellEnd"/>
    </w:p>
    <w:p w:rsidR="0036537F" w:rsidRDefault="0036537F" w:rsidP="003A6A1B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ABDId</w:t>
      </w:r>
      <w:proofErr w:type="spellEnd"/>
    </w:p>
    <w:p w:rsidR="0036537F" w:rsidRDefault="0036537F" w:rsidP="003A6A1B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TipoPago</w:t>
      </w:r>
      <w:proofErr w:type="spellEnd"/>
    </w:p>
    <w:p w:rsidR="0036537F" w:rsidRDefault="0036537F" w:rsidP="003A6A1B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Importe</w:t>
      </w:r>
    </w:p>
    <w:p w:rsidR="0036537F" w:rsidRDefault="0036537F" w:rsidP="003A6A1B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TipoBanco</w:t>
      </w:r>
      <w:proofErr w:type="spellEnd"/>
    </w:p>
    <w:p w:rsidR="0071225F" w:rsidRPr="0071225F" w:rsidRDefault="0036537F" w:rsidP="0071225F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71225F" w:rsidRDefault="0071225F" w:rsidP="0071225F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de la pre liquidación realizada:</w:t>
      </w:r>
    </w:p>
    <w:p w:rsidR="00320140" w:rsidRPr="0071225F" w:rsidRDefault="00320140" w:rsidP="0071225F">
      <w:pPr>
        <w:pStyle w:val="Prrafodelista"/>
        <w:numPr>
          <w:ilvl w:val="1"/>
          <w:numId w:val="6"/>
        </w:numPr>
        <w:rPr>
          <w:sz w:val="20"/>
          <w:lang w:val="es-MX"/>
        </w:rPr>
      </w:pPr>
      <w:proofErr w:type="spellStart"/>
      <w:r w:rsidRPr="0071225F">
        <w:rPr>
          <w:b/>
          <w:sz w:val="20"/>
          <w:lang w:val="es-MX"/>
        </w:rPr>
        <w:t>PreLiquidacion</w:t>
      </w:r>
      <w:proofErr w:type="spellEnd"/>
    </w:p>
    <w:p w:rsidR="00320140" w:rsidRDefault="00320140" w:rsidP="0071225F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PLIId</w:t>
      </w:r>
      <w:proofErr w:type="spellEnd"/>
    </w:p>
    <w:p w:rsidR="00355D80" w:rsidRDefault="00355D80" w:rsidP="00355D80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FechaPreliquidacion</w:t>
      </w:r>
      <w:proofErr w:type="spellEnd"/>
      <w:r w:rsidR="00227650">
        <w:rPr>
          <w:sz w:val="20"/>
          <w:lang w:val="es-MX"/>
        </w:rPr>
        <w:t xml:space="preserve"> de acuerdo con la regla de negocio </w:t>
      </w:r>
      <w:hyperlink r:id="rId15" w:anchor="RNGEN067" w:history="1">
        <w:r w:rsidR="00227650" w:rsidRPr="00227650">
          <w:rPr>
            <w:rStyle w:val="Hipervnculo"/>
            <w:b/>
            <w:sz w:val="20"/>
            <w:lang w:val="es-MX"/>
          </w:rPr>
          <w:t>RNGEN067 Fecha Seleccionada</w:t>
        </w:r>
      </w:hyperlink>
    </w:p>
    <w:p w:rsidR="00E63ED7" w:rsidRDefault="00E63ED7" w:rsidP="00355D80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355D80" w:rsidRPr="00355D80" w:rsidRDefault="00355D80" w:rsidP="00355D80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Para cada denominación entregada</w:t>
      </w:r>
    </w:p>
    <w:p w:rsidR="00320140" w:rsidRDefault="00320140" w:rsidP="00355D80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proofErr w:type="spellStart"/>
      <w:r w:rsidRPr="009F3366">
        <w:rPr>
          <w:b/>
          <w:sz w:val="20"/>
          <w:lang w:val="es-MX"/>
        </w:rPr>
        <w:t>PLIEfectivo</w:t>
      </w:r>
      <w:proofErr w:type="spellEnd"/>
    </w:p>
    <w:p w:rsidR="00355D80" w:rsidRPr="00355D80" w:rsidRDefault="00355D80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355D80">
        <w:rPr>
          <w:sz w:val="20"/>
          <w:lang w:val="es-MX"/>
        </w:rPr>
        <w:t>PLIId</w:t>
      </w:r>
      <w:proofErr w:type="spellEnd"/>
    </w:p>
    <w:p w:rsidR="00320140" w:rsidRDefault="00320140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PLEId</w:t>
      </w:r>
      <w:proofErr w:type="spellEnd"/>
    </w:p>
    <w:p w:rsidR="00320140" w:rsidRDefault="00320140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TipoEfectivo</w:t>
      </w:r>
      <w:proofErr w:type="spellEnd"/>
    </w:p>
    <w:p w:rsidR="00320140" w:rsidRDefault="00320140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355D80" w:rsidRDefault="00355D80" w:rsidP="00355D80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Para cada depósito bancario realizado</w:t>
      </w:r>
    </w:p>
    <w:p w:rsidR="00320140" w:rsidRDefault="009F3366" w:rsidP="00355D80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proofErr w:type="spellStart"/>
      <w:r w:rsidRPr="009F3366">
        <w:rPr>
          <w:b/>
          <w:sz w:val="20"/>
          <w:lang w:val="es-MX"/>
        </w:rPr>
        <w:t>PLIBancario</w:t>
      </w:r>
      <w:proofErr w:type="spellEnd"/>
    </w:p>
    <w:p w:rsidR="00355D80" w:rsidRPr="00355D80" w:rsidRDefault="00355D80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355D80">
        <w:rPr>
          <w:sz w:val="20"/>
          <w:lang w:val="es-MX"/>
        </w:rPr>
        <w:t>PLIId</w:t>
      </w:r>
      <w:proofErr w:type="spellEnd"/>
    </w:p>
    <w:p w:rsidR="009F3366" w:rsidRPr="009F3366" w:rsidRDefault="009F3366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PLBId</w:t>
      </w:r>
      <w:proofErr w:type="spellEnd"/>
    </w:p>
    <w:p w:rsidR="009F3366" w:rsidRDefault="009F3366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TipoBanco</w:t>
      </w:r>
      <w:proofErr w:type="spellEnd"/>
    </w:p>
    <w:p w:rsidR="009F3366" w:rsidRDefault="009F3366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9F3366" w:rsidRDefault="009F3366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9F3366" w:rsidRDefault="009F3366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Ficha</w:t>
      </w:r>
    </w:p>
    <w:p w:rsidR="0036537F" w:rsidRDefault="0036537F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la siguiente información del vendedor </w:t>
      </w:r>
    </w:p>
    <w:p w:rsidR="0036537F" w:rsidRPr="00786E34" w:rsidRDefault="00A5530E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786E34">
        <w:rPr>
          <w:b/>
          <w:sz w:val="20"/>
          <w:lang w:val="es-MX"/>
        </w:rPr>
        <w:t>Vendedor</w:t>
      </w:r>
    </w:p>
    <w:p w:rsidR="00A5530E" w:rsidRDefault="00A5530E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 w:rsidR="00B77170">
        <w:rPr>
          <w:sz w:val="20"/>
          <w:lang w:val="es-MX"/>
        </w:rPr>
        <w:t xml:space="preserve"> </w:t>
      </w:r>
      <w:r w:rsidR="004F04B0">
        <w:rPr>
          <w:sz w:val="20"/>
          <w:lang w:val="es-MX"/>
        </w:rPr>
        <w:t xml:space="preserve">de acuerdo con la regla de negocio </w:t>
      </w:r>
      <w:hyperlink r:id="rId16" w:anchor="RNGEN075" w:history="1">
        <w:r w:rsidR="004F04B0" w:rsidRPr="004F04B0">
          <w:rPr>
            <w:rStyle w:val="Hipervnculo"/>
            <w:b/>
            <w:sz w:val="20"/>
            <w:lang w:val="es-MX"/>
          </w:rPr>
          <w:t>RNGEN075 Vendedor Seleccionado</w:t>
        </w:r>
      </w:hyperlink>
    </w:p>
    <w:p w:rsidR="00786E34" w:rsidRPr="001D54FA" w:rsidRDefault="00A5530E" w:rsidP="001D54FA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Nombre</w:t>
      </w:r>
    </w:p>
    <w:p w:rsidR="0083256B" w:rsidRPr="0083256B" w:rsidRDefault="0083256B" w:rsidP="003A6A1B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proofErr w:type="spellStart"/>
      <w:r w:rsidRPr="0083256B">
        <w:rPr>
          <w:b/>
          <w:sz w:val="20"/>
          <w:lang w:val="es-MX"/>
        </w:rPr>
        <w:t>CamionVendedor</w:t>
      </w:r>
      <w:proofErr w:type="spellEnd"/>
    </w:p>
    <w:p w:rsidR="0083256B" w:rsidRDefault="0083256B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CAMVENId</w:t>
      </w:r>
      <w:proofErr w:type="spellEnd"/>
    </w:p>
    <w:p w:rsidR="00B77170" w:rsidRDefault="00B77170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" w:anchor="RNGEN067" w:history="1">
        <w:r w:rsidRPr="00227650">
          <w:rPr>
            <w:rStyle w:val="Hipervnculo"/>
            <w:b/>
            <w:sz w:val="20"/>
            <w:lang w:val="es-MX"/>
          </w:rPr>
          <w:t>RNGEN067 Fecha Seleccionada</w:t>
        </w:r>
      </w:hyperlink>
    </w:p>
    <w:p w:rsidR="0083256B" w:rsidRDefault="0083256B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KmInicial</w:t>
      </w:r>
      <w:proofErr w:type="spellEnd"/>
    </w:p>
    <w:p w:rsidR="0083256B" w:rsidRDefault="0083256B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KmFinal</w:t>
      </w:r>
      <w:proofErr w:type="spellEnd"/>
    </w:p>
    <w:p w:rsidR="0083256B" w:rsidRPr="0083256B" w:rsidRDefault="0083256B" w:rsidP="003A6A1B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proofErr w:type="spellStart"/>
      <w:r w:rsidRPr="0083256B">
        <w:rPr>
          <w:b/>
          <w:sz w:val="20"/>
          <w:lang w:val="es-MX"/>
        </w:rPr>
        <w:t>AgendaVendedor</w:t>
      </w:r>
      <w:proofErr w:type="spellEnd"/>
    </w:p>
    <w:p w:rsidR="0083256B" w:rsidRDefault="0083256B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1D54FA" w:rsidRDefault="001D54FA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</w:p>
    <w:p w:rsidR="001D54FA" w:rsidRPr="001D54FA" w:rsidRDefault="0083256B" w:rsidP="001D54FA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7E7474" w:rsidRDefault="0083256B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de la ruta</w:t>
      </w:r>
    </w:p>
    <w:p w:rsidR="0083256B" w:rsidRPr="0083256B" w:rsidRDefault="0083256B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83256B">
        <w:rPr>
          <w:b/>
          <w:sz w:val="20"/>
          <w:lang w:val="es-MX"/>
        </w:rPr>
        <w:t>Ruta</w:t>
      </w:r>
    </w:p>
    <w:p w:rsidR="0083256B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</w:p>
    <w:p w:rsidR="0083256B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83256B" w:rsidRDefault="0083256B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de las visitas realizadas:</w:t>
      </w:r>
    </w:p>
    <w:p w:rsidR="0083256B" w:rsidRPr="0083256B" w:rsidRDefault="0083256B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83256B">
        <w:rPr>
          <w:b/>
          <w:sz w:val="20"/>
          <w:lang w:val="es-MX"/>
        </w:rPr>
        <w:t>Visita</w:t>
      </w:r>
    </w:p>
    <w:p w:rsidR="0083256B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227650" w:rsidRPr="00227650" w:rsidRDefault="00227650" w:rsidP="00227650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" w:anchor="RNGEN067" w:history="1">
        <w:r w:rsidRPr="00227650">
          <w:rPr>
            <w:rStyle w:val="Hipervnculo"/>
            <w:b/>
            <w:sz w:val="20"/>
            <w:lang w:val="es-MX"/>
          </w:rPr>
          <w:t>RNGEN067 Fecha Seleccionada</w:t>
        </w:r>
      </w:hyperlink>
    </w:p>
    <w:p w:rsidR="0083256B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83256B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</w:p>
    <w:p w:rsidR="0083256B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</w:p>
    <w:p w:rsidR="0083256B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</w:p>
    <w:p w:rsidR="00705470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El sistema obtiene la imagen del logotipo de la compañía:</w:t>
      </w:r>
    </w:p>
    <w:p w:rsidR="00705470" w:rsidRDefault="00705470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Configuracion</w:t>
      </w:r>
      <w:proofErr w:type="spellEnd"/>
    </w:p>
    <w:p w:rsidR="00705470" w:rsidRDefault="00705470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Logotipo</w:t>
      </w:r>
    </w:p>
    <w:p w:rsidR="00705470" w:rsidRDefault="00705470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NombreEmpresa</w:t>
      </w:r>
      <w:proofErr w:type="spellEnd"/>
    </w:p>
    <w:p w:rsidR="00705470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imagen del logotipo de la compañía</w:t>
      </w:r>
    </w:p>
    <w:p w:rsidR="00705470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705470">
        <w:rPr>
          <w:sz w:val="20"/>
          <w:lang w:val="es-MX"/>
        </w:rPr>
        <w:t>El</w:t>
      </w:r>
      <w:r>
        <w:rPr>
          <w:sz w:val="20"/>
          <w:lang w:val="es-MX"/>
        </w:rPr>
        <w:t xml:space="preserve"> sistema presenta el nombre del reporte</w:t>
      </w:r>
    </w:p>
    <w:p w:rsidR="00705470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705470" w:rsidRDefault="00705470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Nombre de la Empresa</w:t>
      </w:r>
    </w:p>
    <w:p w:rsidR="00705470" w:rsidRPr="00705470" w:rsidRDefault="00705470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Fecha de acuerdo con la regla de negocio </w:t>
      </w:r>
      <w:hyperlink r:id="rId19" w:anchor="RNWEB003" w:history="1">
        <w:r w:rsidRPr="00684195">
          <w:rPr>
            <w:rStyle w:val="Hipervnculo"/>
            <w:rFonts w:cs="Arial"/>
            <w:b/>
            <w:sz w:val="20"/>
            <w:szCs w:val="20"/>
          </w:rPr>
          <w:t>RNWEB003 Fecha o Rango de Fechas Filtrado</w:t>
        </w:r>
      </w:hyperlink>
    </w:p>
    <w:p w:rsidR="00705470" w:rsidRPr="00705470" w:rsidRDefault="00705470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Vendedor</w:t>
      </w:r>
    </w:p>
    <w:p w:rsidR="00622D5D" w:rsidRPr="00671066" w:rsidRDefault="00705470" w:rsidP="00BF7814">
      <w:pPr>
        <w:pStyle w:val="Prrafodelista"/>
        <w:numPr>
          <w:ilvl w:val="1"/>
          <w:numId w:val="6"/>
        </w:numPr>
        <w:ind w:left="1418" w:hanging="1058"/>
        <w:rPr>
          <w:sz w:val="20"/>
          <w:lang w:val="es-MX"/>
        </w:rPr>
      </w:pPr>
      <w:r>
        <w:rPr>
          <w:rFonts w:cs="Arial"/>
          <w:sz w:val="20"/>
          <w:szCs w:val="20"/>
        </w:rPr>
        <w:t>Rut</w:t>
      </w:r>
      <w:r w:rsidR="00671066">
        <w:rPr>
          <w:rFonts w:cs="Arial"/>
          <w:sz w:val="20"/>
          <w:szCs w:val="20"/>
        </w:rPr>
        <w:t>a</w:t>
      </w:r>
      <w:r w:rsidR="00795C30">
        <w:rPr>
          <w:rFonts w:cs="Arial"/>
          <w:sz w:val="20"/>
          <w:szCs w:val="20"/>
        </w:rPr>
        <w:t xml:space="preserve"> de acuerdo con la regla de negocio </w:t>
      </w:r>
      <w:hyperlink r:id="rId20" w:anchor="RNWEB260" w:history="1">
        <w:r w:rsidR="00BF7814" w:rsidRPr="00BF7814">
          <w:rPr>
            <w:rStyle w:val="Hipervnculo"/>
            <w:rFonts w:cs="Arial"/>
            <w:b/>
            <w:sz w:val="20"/>
            <w:szCs w:val="20"/>
          </w:rPr>
          <w:t>RNWEB260 Clave y Descripción de Rutas Asociadas a un Vendedor.</w:t>
        </w:r>
      </w:hyperlink>
    </w:p>
    <w:p w:rsidR="00671066" w:rsidRPr="00671066" w:rsidRDefault="00671066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presenta las siguientes secciones:</w:t>
      </w:r>
    </w:p>
    <w:p w:rsidR="00671066" w:rsidRPr="0088750B" w:rsidRDefault="00671066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88750B">
        <w:rPr>
          <w:b/>
          <w:sz w:val="20"/>
          <w:lang w:val="es-MX"/>
        </w:rPr>
        <w:t>Ventas por Producto</w:t>
      </w:r>
    </w:p>
    <w:p w:rsidR="00671066" w:rsidRDefault="00671066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las siguientes columnas:</w:t>
      </w:r>
    </w:p>
    <w:p w:rsidR="00671066" w:rsidRDefault="00671066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Producto</w:t>
      </w:r>
    </w:p>
    <w:p w:rsidR="00671066" w:rsidRDefault="00671066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Inv. Inicial</w:t>
      </w:r>
    </w:p>
    <w:p w:rsidR="00671066" w:rsidRDefault="00671066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Recarga</w:t>
      </w:r>
    </w:p>
    <w:p w:rsidR="00671066" w:rsidRDefault="00671066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Merma</w:t>
      </w:r>
    </w:p>
    <w:p w:rsidR="00671066" w:rsidRDefault="00671066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Promociones</w:t>
      </w:r>
    </w:p>
    <w:p w:rsidR="00671066" w:rsidRDefault="00671066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Descargas</w:t>
      </w:r>
    </w:p>
    <w:p w:rsidR="00671066" w:rsidRDefault="00671066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Diferencia</w:t>
      </w:r>
    </w:p>
    <w:p w:rsidR="00671066" w:rsidRDefault="00671066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Ventas</w:t>
      </w:r>
    </w:p>
    <w:p w:rsidR="00861790" w:rsidRDefault="00861790" w:rsidP="004D1B4E">
      <w:pPr>
        <w:pStyle w:val="Prrafodelista"/>
        <w:numPr>
          <w:ilvl w:val="2"/>
          <w:numId w:val="6"/>
        </w:numPr>
        <w:ind w:left="1418" w:hanging="698"/>
        <w:rPr>
          <w:sz w:val="20"/>
          <w:lang w:val="es-MX"/>
        </w:rPr>
      </w:pPr>
      <w:r>
        <w:rPr>
          <w:sz w:val="20"/>
          <w:lang w:val="es-MX"/>
        </w:rPr>
        <w:t xml:space="preserve">Para cada producto </w:t>
      </w:r>
      <w:r w:rsidR="007A1485">
        <w:rPr>
          <w:sz w:val="20"/>
          <w:lang w:val="es-MX"/>
        </w:rPr>
        <w:t>cargado</w:t>
      </w:r>
      <w:r>
        <w:rPr>
          <w:sz w:val="20"/>
          <w:lang w:val="es-MX"/>
        </w:rPr>
        <w:t xml:space="preserve"> </w:t>
      </w:r>
    </w:p>
    <w:p w:rsidR="00861790" w:rsidRDefault="00861790" w:rsidP="00080756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presenta la siguiente información en las columnas correspondientes de acuerdo con la regla de negocio </w:t>
      </w:r>
      <w:hyperlink r:id="rId21" w:anchor="RNWEB016" w:history="1">
        <w:r w:rsidRPr="002643D2">
          <w:rPr>
            <w:rStyle w:val="Hipervnculo"/>
            <w:b/>
            <w:sz w:val="20"/>
            <w:lang w:val="es-MX"/>
          </w:rPr>
          <w:t>RN</w:t>
        </w:r>
        <w:r w:rsidR="002643D2" w:rsidRPr="002643D2">
          <w:rPr>
            <w:rStyle w:val="Hipervnculo"/>
            <w:b/>
            <w:sz w:val="20"/>
            <w:lang w:val="es-MX"/>
          </w:rPr>
          <w:t>WEB016</w:t>
        </w:r>
        <w:r w:rsidR="00843E40" w:rsidRPr="002643D2">
          <w:rPr>
            <w:rStyle w:val="Hipervnculo"/>
            <w:b/>
            <w:sz w:val="20"/>
            <w:lang w:val="es-MX"/>
          </w:rPr>
          <w:t xml:space="preserve"> Ordena</w:t>
        </w:r>
        <w:r w:rsidR="002643D2" w:rsidRPr="002643D2">
          <w:rPr>
            <w:rStyle w:val="Hipervnculo"/>
            <w:b/>
            <w:sz w:val="20"/>
            <w:lang w:val="es-MX"/>
          </w:rPr>
          <w:t>r</w:t>
        </w:r>
        <w:r w:rsidR="00843E40" w:rsidRPr="002643D2">
          <w:rPr>
            <w:rStyle w:val="Hipervnculo"/>
            <w:b/>
            <w:sz w:val="20"/>
            <w:lang w:val="es-MX"/>
          </w:rPr>
          <w:t xml:space="preserve"> por Clave de Producto</w:t>
        </w:r>
      </w:hyperlink>
    </w:p>
    <w:p w:rsidR="00BE4FD4" w:rsidRDefault="00080756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Nombre</w:t>
      </w:r>
    </w:p>
    <w:p w:rsidR="00BE4FD4" w:rsidRDefault="00BE4FD4" w:rsidP="00CF36B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Inv. Inicial de acuerdo con la regla de negocio</w:t>
      </w:r>
      <w:r w:rsidR="00080756">
        <w:rPr>
          <w:sz w:val="20"/>
          <w:lang w:val="es-MX"/>
        </w:rPr>
        <w:t xml:space="preserve"> </w:t>
      </w:r>
      <w:hyperlink r:id="rId22" w:anchor="RNWEB232" w:history="1">
        <w:r w:rsidR="00080756" w:rsidRPr="00CF36B9">
          <w:rPr>
            <w:rStyle w:val="Hipervnculo"/>
            <w:b/>
            <w:sz w:val="20"/>
            <w:lang w:val="es-MX"/>
          </w:rPr>
          <w:t>RN</w:t>
        </w:r>
        <w:r w:rsidR="00CF36B9" w:rsidRPr="00CF36B9">
          <w:rPr>
            <w:rStyle w:val="Hipervnculo"/>
            <w:b/>
            <w:sz w:val="20"/>
            <w:lang w:val="es-MX"/>
          </w:rPr>
          <w:t xml:space="preserve">WEB232 </w:t>
        </w:r>
        <w:r w:rsidR="00843E40">
          <w:rPr>
            <w:rStyle w:val="Hipervnculo"/>
            <w:b/>
            <w:sz w:val="20"/>
            <w:lang w:val="es-MX"/>
          </w:rPr>
          <w:t xml:space="preserve">Cantidad de </w:t>
        </w:r>
        <w:r w:rsidR="00CF36B9" w:rsidRPr="00CF36B9">
          <w:rPr>
            <w:rStyle w:val="Hipervnculo"/>
            <w:b/>
            <w:sz w:val="20"/>
            <w:lang w:val="es-MX"/>
          </w:rPr>
          <w:t>Carga Inicia</w:t>
        </w:r>
        <w:r w:rsidR="00CF36B9">
          <w:rPr>
            <w:rStyle w:val="Hipervnculo"/>
            <w:b/>
            <w:sz w:val="20"/>
            <w:lang w:val="es-MX"/>
          </w:rPr>
          <w:t>l de Producto</w:t>
        </w:r>
      </w:hyperlink>
      <w:r w:rsidR="00080756">
        <w:rPr>
          <w:sz w:val="20"/>
          <w:lang w:val="es-MX"/>
        </w:rPr>
        <w:t xml:space="preserve"> </w:t>
      </w:r>
    </w:p>
    <w:p w:rsidR="00BE4FD4" w:rsidRDefault="00BE4FD4" w:rsidP="00CF36B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Recarga de acuerdo con la regla de negocio</w:t>
      </w:r>
      <w:r w:rsidR="00CF36B9">
        <w:rPr>
          <w:sz w:val="20"/>
          <w:lang w:val="es-MX"/>
        </w:rPr>
        <w:t xml:space="preserve"> </w:t>
      </w:r>
      <w:hyperlink r:id="rId23" w:anchor="RNWEB233" w:history="1">
        <w:r w:rsidR="00CF36B9" w:rsidRPr="00CF36B9">
          <w:rPr>
            <w:rStyle w:val="Hipervnculo"/>
            <w:b/>
            <w:sz w:val="20"/>
            <w:lang w:val="es-MX"/>
          </w:rPr>
          <w:t xml:space="preserve">RNWEB233 </w:t>
        </w:r>
        <w:r w:rsidR="00843E40">
          <w:rPr>
            <w:rStyle w:val="Hipervnculo"/>
            <w:b/>
            <w:sz w:val="20"/>
            <w:lang w:val="es-MX"/>
          </w:rPr>
          <w:t xml:space="preserve">Cantidad de </w:t>
        </w:r>
        <w:r w:rsidR="00CF36B9" w:rsidRPr="00CF36B9">
          <w:rPr>
            <w:rStyle w:val="Hipervnculo"/>
            <w:b/>
            <w:sz w:val="20"/>
            <w:lang w:val="es-MX"/>
          </w:rPr>
          <w:t>Recargas de Producto</w:t>
        </w:r>
      </w:hyperlink>
    </w:p>
    <w:p w:rsidR="00BE4FD4" w:rsidRDefault="00BE4FD4" w:rsidP="00843E40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Merma de acuerdo con la regla de negocio</w:t>
      </w:r>
      <w:r w:rsidR="00B50CF5">
        <w:rPr>
          <w:sz w:val="20"/>
          <w:lang w:val="es-MX"/>
        </w:rPr>
        <w:t xml:space="preserve"> </w:t>
      </w:r>
      <w:hyperlink r:id="rId24" w:anchor="RNWEB234" w:history="1">
        <w:r w:rsidR="00B50CF5" w:rsidRPr="00843E40">
          <w:rPr>
            <w:rStyle w:val="Hipervnculo"/>
            <w:b/>
            <w:sz w:val="20"/>
            <w:lang w:val="es-MX"/>
          </w:rPr>
          <w:t>RNWEB234</w:t>
        </w:r>
        <w:r w:rsidR="00843E40" w:rsidRPr="00843E40">
          <w:rPr>
            <w:rStyle w:val="Hipervnculo"/>
            <w:b/>
            <w:sz w:val="20"/>
            <w:lang w:val="es-MX"/>
          </w:rPr>
          <w:t xml:space="preserve"> </w:t>
        </w:r>
        <w:r w:rsidR="00843E40">
          <w:rPr>
            <w:rStyle w:val="Hipervnculo"/>
            <w:b/>
            <w:sz w:val="20"/>
            <w:lang w:val="es-MX"/>
          </w:rPr>
          <w:t xml:space="preserve">Cantidad de </w:t>
        </w:r>
        <w:r w:rsidR="00843E40" w:rsidRPr="00843E40">
          <w:rPr>
            <w:rStyle w:val="Hipervnculo"/>
            <w:b/>
            <w:sz w:val="20"/>
            <w:lang w:val="es-MX"/>
          </w:rPr>
          <w:t>Cambios de Producto con Motivo de No venta</w:t>
        </w:r>
      </w:hyperlink>
    </w:p>
    <w:p w:rsidR="00BE4FD4" w:rsidRDefault="00BE4FD4" w:rsidP="00843E40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Promociones de acuerdo con la regla de negocio</w:t>
      </w:r>
      <w:r w:rsidR="00843E40">
        <w:rPr>
          <w:sz w:val="20"/>
          <w:lang w:val="es-MX"/>
        </w:rPr>
        <w:t xml:space="preserve"> </w:t>
      </w:r>
      <w:hyperlink r:id="rId25" w:anchor="RNWEB228" w:history="1">
        <w:r w:rsidR="00843E40" w:rsidRPr="00843E40">
          <w:rPr>
            <w:rStyle w:val="Hipervnculo"/>
            <w:b/>
            <w:sz w:val="20"/>
            <w:lang w:val="es-MX"/>
          </w:rPr>
          <w:t>RNWEB228 Cantidad de un producto con Promociones</w:t>
        </w:r>
      </w:hyperlink>
    </w:p>
    <w:p w:rsidR="00BE4FD4" w:rsidRDefault="00BE4FD4" w:rsidP="003A1CD3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Descargas de acuerdo con la regla de negocio</w:t>
      </w:r>
      <w:r w:rsidR="003A1CD3">
        <w:rPr>
          <w:sz w:val="20"/>
          <w:lang w:val="es-MX"/>
        </w:rPr>
        <w:t xml:space="preserve"> </w:t>
      </w:r>
      <w:hyperlink r:id="rId26" w:anchor="RNWEB235" w:history="1">
        <w:r w:rsidR="003A1CD3" w:rsidRPr="003A1CD3">
          <w:rPr>
            <w:rStyle w:val="Hipervnculo"/>
            <w:b/>
            <w:sz w:val="20"/>
            <w:lang w:val="es-MX"/>
          </w:rPr>
          <w:t>RNWEB235 Cantidad de Descargas de Producto</w:t>
        </w:r>
      </w:hyperlink>
      <w:r w:rsidR="003A1CD3">
        <w:rPr>
          <w:sz w:val="20"/>
          <w:lang w:val="es-MX"/>
        </w:rPr>
        <w:t>.</w:t>
      </w:r>
    </w:p>
    <w:p w:rsidR="00843E40" w:rsidRDefault="00843E40" w:rsidP="002643D2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Diferencia</w:t>
      </w:r>
      <w:r w:rsidR="002643D2">
        <w:rPr>
          <w:sz w:val="20"/>
          <w:lang w:val="es-MX"/>
        </w:rPr>
        <w:t xml:space="preserve"> de acuerdo con la regla de negocio </w:t>
      </w:r>
      <w:hyperlink r:id="rId27" w:anchor="RNWEB236" w:history="1">
        <w:r w:rsidR="002643D2" w:rsidRPr="002643D2">
          <w:rPr>
            <w:rStyle w:val="Hipervnculo"/>
            <w:b/>
            <w:sz w:val="20"/>
            <w:lang w:val="es-MX"/>
          </w:rPr>
          <w:t>RNWEB236 Cálculo de Diferencia de Producto</w:t>
        </w:r>
      </w:hyperlink>
      <w:r w:rsidR="002643D2">
        <w:rPr>
          <w:sz w:val="20"/>
          <w:lang w:val="es-MX"/>
        </w:rPr>
        <w:t>.</w:t>
      </w:r>
    </w:p>
    <w:p w:rsidR="00843E40" w:rsidRDefault="00843E40" w:rsidP="00BB1C16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Ventas</w:t>
      </w:r>
      <w:r w:rsidR="002643D2">
        <w:rPr>
          <w:sz w:val="20"/>
          <w:lang w:val="es-MX"/>
        </w:rPr>
        <w:t xml:space="preserve"> de acuerdo con la regla de negocio</w:t>
      </w:r>
      <w:r w:rsidR="00BB1C16">
        <w:rPr>
          <w:sz w:val="20"/>
          <w:lang w:val="es-MX"/>
        </w:rPr>
        <w:t xml:space="preserve"> </w:t>
      </w:r>
      <w:hyperlink r:id="rId28" w:anchor="RNWEB237" w:history="1">
        <w:r w:rsidR="00BB1C16" w:rsidRPr="00BB1C16">
          <w:rPr>
            <w:rStyle w:val="Hipervnculo"/>
            <w:b/>
            <w:sz w:val="20"/>
            <w:lang w:val="es-MX"/>
          </w:rPr>
          <w:t>RNWEB237 Cantidad de Producto Surtido en Ventas</w:t>
        </w:r>
      </w:hyperlink>
      <w:r w:rsidR="00BB1C16">
        <w:rPr>
          <w:sz w:val="20"/>
          <w:lang w:val="es-MX"/>
        </w:rPr>
        <w:t>.</w:t>
      </w:r>
    </w:p>
    <w:p w:rsidR="007B2EEC" w:rsidRDefault="007B2EEC" w:rsidP="007B2EEC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Para cada columna numérica</w:t>
      </w:r>
    </w:p>
    <w:p w:rsidR="007B2EEC" w:rsidRPr="00671066" w:rsidRDefault="007B2EEC" w:rsidP="004916F0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total de acuerdo con la regla de negocio </w:t>
      </w:r>
      <w:hyperlink r:id="rId29" w:anchor="RNESC115" w:history="1">
        <w:r w:rsidRPr="004916F0">
          <w:rPr>
            <w:rStyle w:val="Hipervnculo"/>
            <w:b/>
            <w:sz w:val="20"/>
            <w:lang w:val="es-MX"/>
          </w:rPr>
          <w:t>RNESC115 Totales por columna</w:t>
        </w:r>
      </w:hyperlink>
    </w:p>
    <w:p w:rsidR="00671066" w:rsidRPr="0088750B" w:rsidRDefault="00671066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88750B">
        <w:rPr>
          <w:b/>
          <w:sz w:val="20"/>
          <w:lang w:val="es-MX"/>
        </w:rPr>
        <w:t>Ventas Contado</w:t>
      </w:r>
    </w:p>
    <w:p w:rsidR="00671066" w:rsidRDefault="00671066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las siguientes columnas:</w:t>
      </w:r>
    </w:p>
    <w:p w:rsidR="00671066" w:rsidRDefault="00671066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Remisión</w:t>
      </w:r>
    </w:p>
    <w:p w:rsidR="00671066" w:rsidRDefault="00671066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Hora</w:t>
      </w:r>
    </w:p>
    <w:p w:rsidR="00671066" w:rsidRDefault="00671066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Cliente</w:t>
      </w:r>
    </w:p>
    <w:p w:rsidR="00671066" w:rsidRDefault="00671066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Importe</w:t>
      </w:r>
    </w:p>
    <w:p w:rsidR="00BE4FD4" w:rsidRDefault="00BE4FD4" w:rsidP="00A85355">
      <w:pPr>
        <w:pStyle w:val="Prrafodelista"/>
        <w:numPr>
          <w:ilvl w:val="2"/>
          <w:numId w:val="6"/>
        </w:numPr>
        <w:ind w:left="1418" w:hanging="698"/>
        <w:rPr>
          <w:sz w:val="20"/>
          <w:lang w:val="es-MX"/>
        </w:rPr>
      </w:pPr>
      <w:r>
        <w:rPr>
          <w:sz w:val="20"/>
          <w:lang w:val="es-MX"/>
        </w:rPr>
        <w:t>Para cada venta realizada de contado</w:t>
      </w:r>
      <w:r w:rsidR="007B2EEC">
        <w:rPr>
          <w:sz w:val="20"/>
          <w:lang w:val="es-MX"/>
        </w:rPr>
        <w:t xml:space="preserve"> de acuerdo </w:t>
      </w:r>
      <w:r w:rsidR="008769B9">
        <w:rPr>
          <w:sz w:val="20"/>
          <w:lang w:val="es-MX"/>
        </w:rPr>
        <w:t>con la regla</w:t>
      </w:r>
      <w:r w:rsidR="007B2EEC">
        <w:rPr>
          <w:sz w:val="20"/>
          <w:lang w:val="es-MX"/>
        </w:rPr>
        <w:t xml:space="preserve"> de negocio</w:t>
      </w:r>
      <w:r w:rsidR="00A85355">
        <w:rPr>
          <w:sz w:val="20"/>
          <w:lang w:val="es-MX"/>
        </w:rPr>
        <w:t xml:space="preserve"> </w:t>
      </w:r>
      <w:hyperlink r:id="rId30" w:anchor="RNWEB238" w:history="1">
        <w:r w:rsidR="00A85355" w:rsidRPr="00A85355">
          <w:rPr>
            <w:rStyle w:val="Hipervnculo"/>
            <w:b/>
            <w:sz w:val="20"/>
            <w:lang w:val="es-MX"/>
          </w:rPr>
          <w:t>RNWEB238 Transacciones de Tipo Pedido con forma de Venta Contado</w:t>
        </w:r>
      </w:hyperlink>
    </w:p>
    <w:p w:rsidR="00BE4FD4" w:rsidRDefault="00BE4FD4" w:rsidP="007B2EEC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El sistema presenta la siguiente información en las columnas correspondientes de acuerdo con la regla de negocio</w:t>
      </w:r>
      <w:r w:rsidR="007B2EEC">
        <w:rPr>
          <w:sz w:val="20"/>
          <w:lang w:val="es-MX"/>
        </w:rPr>
        <w:t xml:space="preserve"> </w:t>
      </w:r>
      <w:hyperlink r:id="rId31" w:anchor="RNMOV052" w:history="1">
        <w:r w:rsidR="007B2EEC" w:rsidRPr="00DE5E51">
          <w:rPr>
            <w:rStyle w:val="Hipervnculo"/>
            <w:b/>
            <w:sz w:val="20"/>
            <w:lang w:val="es-MX"/>
          </w:rPr>
          <w:t>RNMOV052 Ordenamiento de Transacciones por Folio</w:t>
        </w:r>
      </w:hyperlink>
    </w:p>
    <w:p w:rsidR="00BE4FD4" w:rsidRDefault="00BE4FD4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Remisión de acuerdo con la regla de negocio</w:t>
      </w:r>
      <w:r w:rsidR="007B2EEC">
        <w:rPr>
          <w:sz w:val="20"/>
          <w:lang w:val="es-MX"/>
        </w:rPr>
        <w:t xml:space="preserve"> </w:t>
      </w:r>
      <w:hyperlink r:id="rId32" w:anchor="RNMOV035" w:history="1">
        <w:r w:rsidR="0007347B" w:rsidRPr="0007347B">
          <w:rPr>
            <w:rStyle w:val="Hipervnculo"/>
            <w:b/>
            <w:sz w:val="20"/>
            <w:lang w:val="es-MX"/>
          </w:rPr>
          <w:t>RNMOV035 Folio de la Venta</w:t>
        </w:r>
      </w:hyperlink>
    </w:p>
    <w:p w:rsidR="00BE4FD4" w:rsidRDefault="00BE4FD4" w:rsidP="000D468F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lastRenderedPageBreak/>
        <w:t>Hora de acuerdo con la regla de negocio</w:t>
      </w:r>
      <w:r w:rsidR="000D468F">
        <w:rPr>
          <w:sz w:val="20"/>
          <w:lang w:val="es-MX"/>
        </w:rPr>
        <w:t xml:space="preserve"> </w:t>
      </w:r>
      <w:hyperlink r:id="rId33" w:anchor="RNGEN073" w:history="1">
        <w:r w:rsidR="00306535" w:rsidRPr="00306535">
          <w:rPr>
            <w:rStyle w:val="Hipervnculo"/>
            <w:b/>
            <w:sz w:val="20"/>
            <w:lang w:val="es-MX"/>
          </w:rPr>
          <w:t>RNGEN073 Hora Alta de la Transacción</w:t>
        </w:r>
      </w:hyperlink>
    </w:p>
    <w:p w:rsidR="00BE4FD4" w:rsidRDefault="00BE4FD4" w:rsidP="00E61472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Cliente de acuerdo con la regla de negocio</w:t>
      </w:r>
      <w:r w:rsidR="00E61472">
        <w:rPr>
          <w:sz w:val="20"/>
          <w:lang w:val="es-MX"/>
        </w:rPr>
        <w:t xml:space="preserve"> </w:t>
      </w:r>
      <w:hyperlink r:id="rId34" w:anchor="RNGEN022" w:history="1">
        <w:r w:rsidR="00E61472" w:rsidRPr="00E61472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A9314D" w:rsidRDefault="00A9314D" w:rsidP="00A9314D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A9314D" w:rsidRDefault="00A9314D" w:rsidP="00A9314D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la siguiente información en la columna de </w:t>
      </w:r>
      <w:r w:rsidR="00785D39">
        <w:rPr>
          <w:sz w:val="20"/>
          <w:lang w:val="es-MX"/>
        </w:rPr>
        <w:t>Total</w:t>
      </w:r>
    </w:p>
    <w:p w:rsidR="00A9314D" w:rsidRPr="00A9314D" w:rsidRDefault="00A9314D" w:rsidP="00A9314D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Sumatoria de acuerdo a la regla de negocio  </w:t>
      </w:r>
      <w:hyperlink r:id="rId35" w:anchor="RNESC115" w:history="1">
        <w:r w:rsidRPr="004916F0">
          <w:rPr>
            <w:rStyle w:val="Hipervnculo"/>
            <w:b/>
            <w:sz w:val="20"/>
            <w:lang w:val="es-MX"/>
          </w:rPr>
          <w:t>RNESC115 Totales por columna</w:t>
        </w:r>
      </w:hyperlink>
    </w:p>
    <w:p w:rsidR="00671066" w:rsidRPr="00A9314D" w:rsidRDefault="00671066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A9314D">
        <w:rPr>
          <w:b/>
          <w:sz w:val="20"/>
          <w:lang w:val="es-MX"/>
        </w:rPr>
        <w:t>Ventas Crédito</w:t>
      </w:r>
    </w:p>
    <w:p w:rsidR="00B34921" w:rsidRDefault="00B34921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las siguientes columnas:</w:t>
      </w:r>
    </w:p>
    <w:p w:rsidR="00B34921" w:rsidRDefault="00B34921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Remisión</w:t>
      </w:r>
    </w:p>
    <w:p w:rsidR="00B34921" w:rsidRDefault="00B34921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Hora</w:t>
      </w:r>
    </w:p>
    <w:p w:rsidR="00B34921" w:rsidRDefault="00B34921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Cliente</w:t>
      </w:r>
    </w:p>
    <w:p w:rsidR="00B34921" w:rsidRDefault="00B34921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Importe</w:t>
      </w:r>
    </w:p>
    <w:p w:rsidR="00BE4FD4" w:rsidRDefault="00BE4FD4" w:rsidP="008769B9">
      <w:pPr>
        <w:pStyle w:val="Prrafodelista"/>
        <w:numPr>
          <w:ilvl w:val="2"/>
          <w:numId w:val="6"/>
        </w:numPr>
        <w:ind w:left="1418" w:hanging="698"/>
        <w:rPr>
          <w:sz w:val="20"/>
          <w:lang w:val="es-MX"/>
        </w:rPr>
      </w:pPr>
      <w:r>
        <w:rPr>
          <w:sz w:val="20"/>
          <w:lang w:val="es-MX"/>
        </w:rPr>
        <w:t>Para cada venta realizada a crédito</w:t>
      </w:r>
      <w:r w:rsidR="008769B9">
        <w:rPr>
          <w:sz w:val="20"/>
          <w:lang w:val="es-MX"/>
        </w:rPr>
        <w:t xml:space="preserve"> de acuerdo con la regla de negocio </w:t>
      </w:r>
      <w:hyperlink r:id="rId36" w:anchor="RNWEB239" w:history="1">
        <w:r w:rsidR="008769B9" w:rsidRPr="008769B9">
          <w:rPr>
            <w:rStyle w:val="Hipervnculo"/>
            <w:b/>
            <w:sz w:val="20"/>
            <w:lang w:val="es-MX"/>
          </w:rPr>
          <w:t>RNWEB239 Transacciones de Tipo Pedido con forma de Venta Crédito</w:t>
        </w:r>
      </w:hyperlink>
    </w:p>
    <w:p w:rsidR="00BE4FD4" w:rsidRDefault="00BE4FD4" w:rsidP="00326490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El sistema presenta la siguiente información en las columnas correspondientes de acuerdo con la regla de negocio</w:t>
      </w:r>
      <w:r w:rsidR="00326490">
        <w:rPr>
          <w:sz w:val="20"/>
          <w:lang w:val="es-MX"/>
        </w:rPr>
        <w:t xml:space="preserve"> </w:t>
      </w:r>
      <w:hyperlink r:id="rId37" w:anchor="RNMOV052" w:history="1">
        <w:r w:rsidR="00326490" w:rsidRPr="00DE5E51">
          <w:rPr>
            <w:rStyle w:val="Hipervnculo"/>
            <w:b/>
            <w:sz w:val="20"/>
            <w:lang w:val="es-MX"/>
          </w:rPr>
          <w:t>RNMOV052 Ordenamiento de Transacciones por Folio</w:t>
        </w:r>
      </w:hyperlink>
    </w:p>
    <w:p w:rsidR="00BE4FD4" w:rsidRDefault="00BE4FD4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Remisión de acuerdo con la regla de negocio</w:t>
      </w:r>
      <w:r w:rsidR="00326490">
        <w:rPr>
          <w:sz w:val="20"/>
          <w:lang w:val="es-MX"/>
        </w:rPr>
        <w:t xml:space="preserve"> </w:t>
      </w:r>
      <w:hyperlink r:id="rId38" w:anchor="RNMOV035" w:history="1">
        <w:r w:rsidR="00326490" w:rsidRPr="0007347B">
          <w:rPr>
            <w:rStyle w:val="Hipervnculo"/>
            <w:b/>
            <w:sz w:val="20"/>
            <w:lang w:val="es-MX"/>
          </w:rPr>
          <w:t>RNMOV035 Folio de la Venta</w:t>
        </w:r>
      </w:hyperlink>
    </w:p>
    <w:p w:rsidR="00BE4FD4" w:rsidRDefault="00BE4FD4" w:rsidP="00326490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Hora de acuerdo con la regla de negocio</w:t>
      </w:r>
      <w:r w:rsidR="00326490">
        <w:rPr>
          <w:sz w:val="20"/>
          <w:lang w:val="es-MX"/>
        </w:rPr>
        <w:t xml:space="preserve"> </w:t>
      </w:r>
      <w:hyperlink r:id="rId39" w:anchor="RNGEN073" w:history="1">
        <w:r w:rsidR="00326490" w:rsidRPr="00306535">
          <w:rPr>
            <w:rStyle w:val="Hipervnculo"/>
            <w:b/>
            <w:sz w:val="20"/>
            <w:lang w:val="es-MX"/>
          </w:rPr>
          <w:t>RNGEN</w:t>
        </w:r>
        <w:r w:rsidR="00306535" w:rsidRPr="00306535">
          <w:rPr>
            <w:rStyle w:val="Hipervnculo"/>
            <w:b/>
            <w:sz w:val="20"/>
            <w:lang w:val="es-MX"/>
          </w:rPr>
          <w:t>073</w:t>
        </w:r>
        <w:r w:rsidR="00326490" w:rsidRPr="00306535">
          <w:rPr>
            <w:rStyle w:val="Hipervnculo"/>
            <w:b/>
            <w:sz w:val="20"/>
            <w:lang w:val="es-MX"/>
          </w:rPr>
          <w:t xml:space="preserve"> Hora Alta de la Transacción</w:t>
        </w:r>
      </w:hyperlink>
    </w:p>
    <w:p w:rsidR="00BE4FD4" w:rsidRDefault="00BE4FD4" w:rsidP="00326490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Cliente de acuerdo con la regla de negocio</w:t>
      </w:r>
      <w:r w:rsidR="00326490">
        <w:rPr>
          <w:sz w:val="20"/>
          <w:lang w:val="es-MX"/>
        </w:rPr>
        <w:t xml:space="preserve"> </w:t>
      </w:r>
      <w:hyperlink r:id="rId40" w:anchor="RNGEN022" w:history="1">
        <w:r w:rsidR="00326490" w:rsidRPr="00E61472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BE4FD4" w:rsidRDefault="00326490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326490" w:rsidRDefault="00326490" w:rsidP="00326490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la siguiente información en la columna </w:t>
      </w:r>
      <w:r w:rsidR="00785D39">
        <w:rPr>
          <w:sz w:val="20"/>
          <w:lang w:val="es-MX"/>
        </w:rPr>
        <w:t>de Total</w:t>
      </w:r>
    </w:p>
    <w:p w:rsidR="00326490" w:rsidRPr="00326490" w:rsidRDefault="00326490" w:rsidP="00326490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Sumatoria de acuerdo a la regla de negocio  </w:t>
      </w:r>
      <w:hyperlink r:id="rId41" w:anchor="RNESC115" w:history="1">
        <w:r w:rsidRPr="004916F0">
          <w:rPr>
            <w:rStyle w:val="Hipervnculo"/>
            <w:b/>
            <w:sz w:val="20"/>
            <w:lang w:val="es-MX"/>
          </w:rPr>
          <w:t>RNESC115 Totales por columna</w:t>
        </w:r>
      </w:hyperlink>
    </w:p>
    <w:p w:rsidR="00671066" w:rsidRPr="00326490" w:rsidRDefault="00671066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326490">
        <w:rPr>
          <w:b/>
          <w:sz w:val="20"/>
          <w:lang w:val="es-MX"/>
        </w:rPr>
        <w:t>Cobranza</w:t>
      </w:r>
    </w:p>
    <w:p w:rsidR="00B34921" w:rsidRDefault="00B34921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las siguientes columnas:</w:t>
      </w:r>
    </w:p>
    <w:p w:rsidR="00B34921" w:rsidRDefault="00B34921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Remisión</w:t>
      </w:r>
      <w:r w:rsidR="00FD3CF7">
        <w:rPr>
          <w:sz w:val="20"/>
          <w:lang w:val="es-MX"/>
        </w:rPr>
        <w:t xml:space="preserve"> </w:t>
      </w:r>
    </w:p>
    <w:p w:rsidR="00B34921" w:rsidRDefault="00B34921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Cliente</w:t>
      </w:r>
    </w:p>
    <w:p w:rsidR="002F118F" w:rsidRDefault="00B34921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Importe</w:t>
      </w:r>
    </w:p>
    <w:p w:rsidR="002F118F" w:rsidRDefault="002F118F" w:rsidP="00CB3105">
      <w:pPr>
        <w:pStyle w:val="Prrafodelista"/>
        <w:numPr>
          <w:ilvl w:val="2"/>
          <w:numId w:val="6"/>
        </w:numPr>
        <w:ind w:left="1418" w:hanging="698"/>
        <w:rPr>
          <w:sz w:val="20"/>
          <w:lang w:val="es-MX"/>
        </w:rPr>
      </w:pPr>
      <w:r>
        <w:rPr>
          <w:sz w:val="20"/>
          <w:lang w:val="es-MX"/>
        </w:rPr>
        <w:t>Para cada cobranza realizada</w:t>
      </w:r>
      <w:r w:rsidR="0077776F">
        <w:rPr>
          <w:sz w:val="20"/>
          <w:lang w:val="es-MX"/>
        </w:rPr>
        <w:t xml:space="preserve"> de acuerdo con la regla de negocio </w:t>
      </w:r>
      <w:hyperlink r:id="rId42" w:anchor="RNWEB243" w:history="1">
        <w:r w:rsidR="0077776F" w:rsidRPr="00CB3105">
          <w:rPr>
            <w:rStyle w:val="Hipervnculo"/>
            <w:b/>
            <w:sz w:val="20"/>
            <w:lang w:val="es-MX"/>
          </w:rPr>
          <w:t>RNWEB</w:t>
        </w:r>
        <w:r w:rsidR="00CB3105" w:rsidRPr="00CB3105">
          <w:rPr>
            <w:rStyle w:val="Hipervnculo"/>
            <w:b/>
            <w:sz w:val="20"/>
            <w:lang w:val="es-MX"/>
          </w:rPr>
          <w:t>243 Cobranza Realizada de Ventas a Crédito</w:t>
        </w:r>
      </w:hyperlink>
    </w:p>
    <w:p w:rsidR="002F118F" w:rsidRDefault="002F118F" w:rsidP="0077776F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El sistema presenta la siguiente información en las columnas correspondientes de acuerdo con la regla de negocio</w:t>
      </w:r>
      <w:r w:rsidR="0077776F">
        <w:rPr>
          <w:sz w:val="20"/>
          <w:lang w:val="es-MX"/>
        </w:rPr>
        <w:t xml:space="preserve"> </w:t>
      </w:r>
      <w:hyperlink r:id="rId43" w:anchor="RNMOV052" w:history="1">
        <w:r w:rsidR="0077776F" w:rsidRPr="00DE5E51">
          <w:rPr>
            <w:rStyle w:val="Hipervnculo"/>
            <w:b/>
            <w:sz w:val="20"/>
            <w:lang w:val="es-MX"/>
          </w:rPr>
          <w:t>RNMOV052 Ordenamiento de Transacciones por Folio</w:t>
        </w:r>
      </w:hyperlink>
    </w:p>
    <w:p w:rsidR="002F118F" w:rsidRDefault="002F118F" w:rsidP="00432F7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Remisión de acuerdo con la regla de negocio</w:t>
      </w:r>
      <w:r w:rsidR="00FD3CF7">
        <w:rPr>
          <w:sz w:val="20"/>
          <w:lang w:val="es-MX"/>
        </w:rPr>
        <w:t xml:space="preserve"> </w:t>
      </w:r>
      <w:hyperlink r:id="rId44" w:anchor="RNWEB256" w:history="1">
        <w:r w:rsidR="00FD3CF7" w:rsidRPr="00432F79">
          <w:rPr>
            <w:rStyle w:val="Hipervnculo"/>
            <w:b/>
            <w:sz w:val="20"/>
            <w:lang w:val="es-MX"/>
          </w:rPr>
          <w:t>RN</w:t>
        </w:r>
        <w:r w:rsidR="00432F79" w:rsidRPr="00432F79">
          <w:rPr>
            <w:rStyle w:val="Hipervnculo"/>
            <w:b/>
            <w:sz w:val="20"/>
            <w:lang w:val="es-MX"/>
          </w:rPr>
          <w:t>WEB256</w:t>
        </w:r>
        <w:r w:rsidR="00FD3CF7" w:rsidRPr="00432F79">
          <w:rPr>
            <w:rStyle w:val="Hipervnculo"/>
            <w:b/>
            <w:sz w:val="20"/>
            <w:lang w:val="es-MX"/>
          </w:rPr>
          <w:t xml:space="preserve"> Folio de</w:t>
        </w:r>
        <w:r w:rsidR="00432F79" w:rsidRPr="00432F79">
          <w:rPr>
            <w:rStyle w:val="Hipervnculo"/>
            <w:b/>
            <w:sz w:val="20"/>
            <w:lang w:val="es-MX"/>
          </w:rPr>
          <w:t xml:space="preserve"> la Remisión de Venta a un</w:t>
        </w:r>
        <w:r w:rsidR="00FD3CF7" w:rsidRPr="00432F79">
          <w:rPr>
            <w:rStyle w:val="Hipervnculo"/>
            <w:b/>
            <w:sz w:val="20"/>
            <w:lang w:val="es-MX"/>
          </w:rPr>
          <w:t xml:space="preserve"> Abono</w:t>
        </w:r>
      </w:hyperlink>
    </w:p>
    <w:p w:rsidR="002F118F" w:rsidRDefault="002F118F" w:rsidP="0077776F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Cliente de acuerdo con la regla de negocio</w:t>
      </w:r>
      <w:r w:rsidR="0077776F">
        <w:rPr>
          <w:sz w:val="20"/>
          <w:lang w:val="es-MX"/>
        </w:rPr>
        <w:t xml:space="preserve"> </w:t>
      </w:r>
      <w:hyperlink r:id="rId45" w:anchor="RNGEN022" w:history="1">
        <w:r w:rsidR="0077776F" w:rsidRPr="00E61472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2F118F" w:rsidRDefault="0077776F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Importe</w:t>
      </w:r>
    </w:p>
    <w:p w:rsidR="00785D39" w:rsidRDefault="00785D39" w:rsidP="00785D39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 en la columna de importe</w:t>
      </w:r>
    </w:p>
    <w:p w:rsidR="00785D39" w:rsidRPr="002F118F" w:rsidRDefault="00785D39" w:rsidP="00785D39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Sumatoria de acuerdo a la regla de negocio  </w:t>
      </w:r>
      <w:hyperlink r:id="rId46" w:anchor="RNESC115" w:history="1">
        <w:r w:rsidRPr="004916F0">
          <w:rPr>
            <w:rStyle w:val="Hipervnculo"/>
            <w:b/>
            <w:sz w:val="20"/>
            <w:lang w:val="es-MX"/>
          </w:rPr>
          <w:t>RNESC115 Totales por columna</w:t>
        </w:r>
      </w:hyperlink>
    </w:p>
    <w:p w:rsidR="00671066" w:rsidRPr="004B270A" w:rsidRDefault="00671066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4B270A">
        <w:rPr>
          <w:b/>
          <w:sz w:val="20"/>
          <w:lang w:val="es-MX"/>
        </w:rPr>
        <w:t>Depósitos y Efectivo</w:t>
      </w:r>
    </w:p>
    <w:p w:rsidR="00B34921" w:rsidRDefault="00B34921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B34921" w:rsidRDefault="00B34921" w:rsidP="0058009A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Total Contado</w:t>
      </w:r>
      <w:r w:rsidR="00FC757F">
        <w:rPr>
          <w:sz w:val="20"/>
          <w:lang w:val="es-MX"/>
        </w:rPr>
        <w:t xml:space="preserve"> de acuerdo con la regla de negocio</w:t>
      </w:r>
      <w:r w:rsidR="004B270A">
        <w:rPr>
          <w:sz w:val="20"/>
          <w:lang w:val="es-MX"/>
        </w:rPr>
        <w:t xml:space="preserve"> </w:t>
      </w:r>
      <w:hyperlink r:id="rId47" w:anchor="RNWEB240" w:history="1">
        <w:r w:rsidR="0058009A" w:rsidRPr="0058009A">
          <w:rPr>
            <w:rStyle w:val="Hipervnculo"/>
            <w:b/>
            <w:sz w:val="20"/>
            <w:lang w:val="es-MX"/>
          </w:rPr>
          <w:t>RNWEB240 Total de Venta Contado</w:t>
        </w:r>
      </w:hyperlink>
    </w:p>
    <w:p w:rsidR="00B34921" w:rsidRDefault="00B34921" w:rsidP="00BC6300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Cobranza</w:t>
      </w:r>
      <w:r w:rsidR="00FC757F">
        <w:rPr>
          <w:sz w:val="20"/>
          <w:lang w:val="es-MX"/>
        </w:rPr>
        <w:t xml:space="preserve"> de acuerdo con la regla de negocio</w:t>
      </w:r>
      <w:r w:rsidR="00DD26BD">
        <w:rPr>
          <w:sz w:val="20"/>
          <w:lang w:val="es-MX"/>
        </w:rPr>
        <w:t xml:space="preserve"> </w:t>
      </w:r>
      <w:hyperlink r:id="rId48" w:anchor="RNWEB244" w:history="1">
        <w:r w:rsidR="00DD26BD" w:rsidRPr="00BC6300">
          <w:rPr>
            <w:rStyle w:val="Hipervnculo"/>
            <w:b/>
            <w:sz w:val="20"/>
            <w:lang w:val="es-MX"/>
          </w:rPr>
          <w:t>RNWEB</w:t>
        </w:r>
        <w:r w:rsidR="00BC6300" w:rsidRPr="00BC6300">
          <w:rPr>
            <w:rStyle w:val="Hipervnculo"/>
            <w:b/>
            <w:sz w:val="20"/>
            <w:lang w:val="es-MX"/>
          </w:rPr>
          <w:t>244 Total de Cobranza Realizada</w:t>
        </w:r>
      </w:hyperlink>
    </w:p>
    <w:p w:rsidR="00B34921" w:rsidRDefault="00B34921" w:rsidP="00DD26BD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Total a Depositar</w:t>
      </w:r>
      <w:r w:rsidR="00FC757F">
        <w:rPr>
          <w:sz w:val="20"/>
          <w:lang w:val="es-MX"/>
        </w:rPr>
        <w:t xml:space="preserve"> de acuerdo con la regla de negocio</w:t>
      </w:r>
      <w:r w:rsidR="0061160B">
        <w:rPr>
          <w:sz w:val="20"/>
          <w:lang w:val="es-MX"/>
        </w:rPr>
        <w:t xml:space="preserve"> </w:t>
      </w:r>
      <w:hyperlink r:id="rId49" w:anchor="RNWEB241" w:history="1">
        <w:r w:rsidR="00DD26BD" w:rsidRPr="00DD26BD">
          <w:rPr>
            <w:rStyle w:val="Hipervnculo"/>
            <w:b/>
            <w:sz w:val="20"/>
            <w:lang w:val="es-MX"/>
          </w:rPr>
          <w:t>RNWEB241 Cálculo Total a Depositar</w:t>
        </w:r>
      </w:hyperlink>
    </w:p>
    <w:p w:rsidR="00B34921" w:rsidRDefault="00B34921" w:rsidP="00390921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Total Entregado</w:t>
      </w:r>
      <w:r w:rsidR="00FC757F">
        <w:rPr>
          <w:sz w:val="20"/>
          <w:lang w:val="es-MX"/>
        </w:rPr>
        <w:t xml:space="preserve"> de acuerdo con la regla de negocio</w:t>
      </w:r>
      <w:r w:rsidR="00DD26BD">
        <w:rPr>
          <w:sz w:val="20"/>
          <w:lang w:val="es-MX"/>
        </w:rPr>
        <w:t xml:space="preserve"> </w:t>
      </w:r>
      <w:hyperlink r:id="rId50" w:anchor="RNWEB245" w:history="1">
        <w:r w:rsidR="00390921" w:rsidRPr="00390921">
          <w:rPr>
            <w:rStyle w:val="Hipervnculo"/>
            <w:b/>
            <w:sz w:val="20"/>
            <w:lang w:val="es-MX"/>
          </w:rPr>
          <w:t>RNWEB245 Total Entregado en Pre Liquidación</w:t>
        </w:r>
      </w:hyperlink>
      <w:r w:rsidR="00390921">
        <w:rPr>
          <w:sz w:val="20"/>
          <w:lang w:val="es-MX"/>
        </w:rPr>
        <w:t>.</w:t>
      </w:r>
    </w:p>
    <w:p w:rsidR="00B34921" w:rsidRDefault="00B34921" w:rsidP="006E018A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Diferencia</w:t>
      </w:r>
      <w:r w:rsidR="00FC757F">
        <w:rPr>
          <w:sz w:val="20"/>
          <w:lang w:val="es-MX"/>
        </w:rPr>
        <w:t xml:space="preserve"> de acuerdo con la regla de negocio</w:t>
      </w:r>
      <w:r w:rsidR="006E018A">
        <w:rPr>
          <w:sz w:val="20"/>
          <w:lang w:val="es-MX"/>
        </w:rPr>
        <w:t xml:space="preserve"> </w:t>
      </w:r>
      <w:hyperlink r:id="rId51" w:anchor="RNWEB242" w:history="1">
        <w:r w:rsidR="006E018A" w:rsidRPr="006E018A">
          <w:rPr>
            <w:rStyle w:val="Hipervnculo"/>
            <w:b/>
            <w:sz w:val="20"/>
            <w:lang w:val="es-MX"/>
          </w:rPr>
          <w:t>RNWEB242 Cálculo Diferencia Liquidación</w:t>
        </w:r>
      </w:hyperlink>
      <w:r w:rsidR="00DD26BD">
        <w:rPr>
          <w:sz w:val="20"/>
          <w:lang w:val="es-MX"/>
        </w:rPr>
        <w:t xml:space="preserve"> </w:t>
      </w:r>
    </w:p>
    <w:p w:rsidR="00B34921" w:rsidRDefault="00B34921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las siguientes subdivisiones</w:t>
      </w:r>
    </w:p>
    <w:p w:rsidR="00B34921" w:rsidRPr="00410059" w:rsidRDefault="00B34921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410059">
        <w:rPr>
          <w:b/>
          <w:sz w:val="20"/>
          <w:lang w:val="es-MX"/>
        </w:rPr>
        <w:lastRenderedPageBreak/>
        <w:t>Desglose de Efectivo</w:t>
      </w:r>
    </w:p>
    <w:p w:rsidR="0096659D" w:rsidRDefault="0096659D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las siguientes columnas</w:t>
      </w:r>
    </w:p>
    <w:p w:rsidR="0096659D" w:rsidRDefault="0096659D" w:rsidP="003A6A1B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Importe </w:t>
      </w:r>
    </w:p>
    <w:p w:rsidR="0096659D" w:rsidRDefault="0096659D" w:rsidP="003A6A1B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96659D" w:rsidRDefault="0096659D" w:rsidP="003A6A1B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96659D" w:rsidRDefault="009427A9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Para cada tipo de denominación</w:t>
      </w:r>
    </w:p>
    <w:p w:rsidR="0096659D" w:rsidRDefault="0096659D" w:rsidP="00F04FF7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>El sistema presenta la siguiente información en las columnas correspondientes d</w:t>
      </w:r>
      <w:r w:rsidR="0031478D">
        <w:rPr>
          <w:sz w:val="20"/>
          <w:lang w:val="es-MX"/>
        </w:rPr>
        <w:t xml:space="preserve">e acuerdo a la regla de negocio </w:t>
      </w:r>
      <w:hyperlink r:id="rId52" w:anchor="RNGEN074" w:history="1">
        <w:r w:rsidR="0031478D" w:rsidRPr="0031478D">
          <w:rPr>
            <w:rStyle w:val="Hipervnculo"/>
            <w:b/>
            <w:sz w:val="20"/>
            <w:lang w:val="es-MX"/>
          </w:rPr>
          <w:t>RNGEN074 Ordenamiento por Denominación</w:t>
        </w:r>
      </w:hyperlink>
    </w:p>
    <w:p w:rsidR="0096659D" w:rsidRDefault="009D33E0" w:rsidP="003A6A1B">
      <w:pPr>
        <w:pStyle w:val="Prrafodelista"/>
        <w:numPr>
          <w:ilvl w:val="6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Tipo de Efectivo</w:t>
      </w:r>
    </w:p>
    <w:p w:rsidR="0096659D" w:rsidRDefault="0096659D" w:rsidP="003A6A1B">
      <w:pPr>
        <w:pStyle w:val="Prrafodelista"/>
        <w:numPr>
          <w:ilvl w:val="6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Cantidad </w:t>
      </w:r>
    </w:p>
    <w:p w:rsidR="0096659D" w:rsidRPr="00785D39" w:rsidRDefault="0096659D" w:rsidP="00410059">
      <w:pPr>
        <w:pStyle w:val="Prrafodelista"/>
        <w:numPr>
          <w:ilvl w:val="6"/>
          <w:numId w:val="6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Total de acuerdo con la regla d</w:t>
      </w:r>
      <w:r w:rsidR="00410059">
        <w:rPr>
          <w:sz w:val="20"/>
          <w:lang w:val="es-MX"/>
        </w:rPr>
        <w:t xml:space="preserve">e negocio </w:t>
      </w:r>
      <w:hyperlink r:id="rId53" w:anchor="RNWEB246" w:history="1">
        <w:r w:rsidR="00410059" w:rsidRPr="00410059">
          <w:rPr>
            <w:rStyle w:val="Hipervnculo"/>
            <w:b/>
            <w:sz w:val="20"/>
            <w:lang w:val="es-MX"/>
          </w:rPr>
          <w:t>RNWEB246 Total Efectivo por Denominación</w:t>
        </w:r>
      </w:hyperlink>
    </w:p>
    <w:p w:rsidR="00785D39" w:rsidRDefault="00785D39" w:rsidP="00785D39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 en la columna de total</w:t>
      </w:r>
    </w:p>
    <w:p w:rsidR="00785D39" w:rsidRPr="0096659D" w:rsidRDefault="00785D39" w:rsidP="00785D39">
      <w:pPr>
        <w:pStyle w:val="Prrafodelista"/>
        <w:numPr>
          <w:ilvl w:val="7"/>
          <w:numId w:val="6"/>
        </w:numPr>
        <w:ind w:left="4253" w:hanging="1733"/>
        <w:rPr>
          <w:sz w:val="20"/>
          <w:lang w:val="es-MX"/>
        </w:rPr>
      </w:pPr>
      <w:r>
        <w:rPr>
          <w:sz w:val="20"/>
          <w:lang w:val="es-MX"/>
        </w:rPr>
        <w:t xml:space="preserve">Sumatoria de acuerdo a la regla de negocio  </w:t>
      </w:r>
      <w:hyperlink r:id="rId54" w:anchor="RNESC115" w:history="1">
        <w:r w:rsidRPr="004916F0">
          <w:rPr>
            <w:rStyle w:val="Hipervnculo"/>
            <w:b/>
            <w:sz w:val="20"/>
            <w:lang w:val="es-MX"/>
          </w:rPr>
          <w:t>RNESC115 Totales por columna</w:t>
        </w:r>
      </w:hyperlink>
    </w:p>
    <w:p w:rsidR="00B34921" w:rsidRPr="00410059" w:rsidRDefault="00B34921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410059">
        <w:rPr>
          <w:b/>
          <w:sz w:val="20"/>
          <w:lang w:val="es-MX"/>
        </w:rPr>
        <w:t>Desglose de Fichas de Depósito</w:t>
      </w:r>
    </w:p>
    <w:p w:rsidR="0096659D" w:rsidRDefault="0096659D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las siguientes columnas</w:t>
      </w:r>
    </w:p>
    <w:p w:rsidR="0096659D" w:rsidRDefault="0096659D" w:rsidP="003A6A1B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Banco</w:t>
      </w:r>
    </w:p>
    <w:p w:rsidR="0096659D" w:rsidRDefault="0096659D" w:rsidP="003A6A1B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96659D" w:rsidRDefault="0096659D" w:rsidP="003A6A1B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Ficha</w:t>
      </w:r>
    </w:p>
    <w:p w:rsidR="0096659D" w:rsidRDefault="0096659D" w:rsidP="003A6A1B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96659D" w:rsidRDefault="0096659D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Para cada depósito</w:t>
      </w:r>
      <w:r w:rsidR="00920573">
        <w:rPr>
          <w:sz w:val="20"/>
          <w:lang w:val="es-MX"/>
        </w:rPr>
        <w:t xml:space="preserve"> bancario</w:t>
      </w:r>
      <w:r>
        <w:rPr>
          <w:sz w:val="20"/>
          <w:lang w:val="es-MX"/>
        </w:rPr>
        <w:t xml:space="preserve"> realizado</w:t>
      </w:r>
    </w:p>
    <w:p w:rsidR="0096659D" w:rsidRDefault="0096659D" w:rsidP="00920573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>El sistema presenta la siguiente información e</w:t>
      </w:r>
      <w:r w:rsidR="00B177A5">
        <w:rPr>
          <w:sz w:val="20"/>
          <w:lang w:val="es-MX"/>
        </w:rPr>
        <w:t>n las columnas correspondientes:</w:t>
      </w:r>
    </w:p>
    <w:p w:rsidR="0096659D" w:rsidRDefault="0096659D" w:rsidP="007A1485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>Banco de acuerdo con la regla de negocio</w:t>
      </w:r>
      <w:r w:rsidR="009B5EEC">
        <w:rPr>
          <w:sz w:val="20"/>
          <w:lang w:val="es-MX"/>
        </w:rPr>
        <w:t xml:space="preserve"> </w:t>
      </w:r>
      <w:hyperlink r:id="rId55" w:anchor="RNGEN043" w:history="1">
        <w:r w:rsidR="009B5EEC" w:rsidRPr="00AE030C">
          <w:rPr>
            <w:rStyle w:val="Hipervnculo"/>
            <w:b/>
            <w:sz w:val="20"/>
            <w:lang w:val="es-MX"/>
          </w:rPr>
          <w:t>RNGEN043 Descripción del Valor por Referencia Asociado</w:t>
        </w:r>
      </w:hyperlink>
    </w:p>
    <w:p w:rsidR="0096659D" w:rsidRDefault="0096659D" w:rsidP="003A6A1B">
      <w:pPr>
        <w:pStyle w:val="Prrafodelista"/>
        <w:numPr>
          <w:ilvl w:val="6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Referencia </w:t>
      </w:r>
    </w:p>
    <w:p w:rsidR="0096659D" w:rsidRDefault="0096659D" w:rsidP="003A6A1B">
      <w:pPr>
        <w:pStyle w:val="Prrafodelista"/>
        <w:numPr>
          <w:ilvl w:val="6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Ficha </w:t>
      </w:r>
    </w:p>
    <w:p w:rsidR="0096659D" w:rsidRDefault="0096659D" w:rsidP="003A6A1B">
      <w:pPr>
        <w:pStyle w:val="Prrafodelista"/>
        <w:numPr>
          <w:ilvl w:val="6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Total </w:t>
      </w:r>
    </w:p>
    <w:p w:rsidR="00785D39" w:rsidRDefault="00785D39" w:rsidP="00785D39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 en la columna de total</w:t>
      </w:r>
    </w:p>
    <w:p w:rsidR="00785D39" w:rsidRDefault="00785D39" w:rsidP="00785D39">
      <w:pPr>
        <w:pStyle w:val="Prrafodelista"/>
        <w:numPr>
          <w:ilvl w:val="7"/>
          <w:numId w:val="6"/>
        </w:numPr>
        <w:ind w:left="4253" w:hanging="1733"/>
        <w:rPr>
          <w:sz w:val="20"/>
          <w:lang w:val="es-MX"/>
        </w:rPr>
      </w:pPr>
      <w:r>
        <w:rPr>
          <w:sz w:val="20"/>
          <w:lang w:val="es-MX"/>
        </w:rPr>
        <w:t xml:space="preserve">Sumatoria de acuerdo a la regla de negocio  </w:t>
      </w:r>
      <w:hyperlink r:id="rId56" w:anchor="RNESC115" w:history="1">
        <w:r w:rsidRPr="004916F0">
          <w:rPr>
            <w:rStyle w:val="Hipervnculo"/>
            <w:b/>
            <w:sz w:val="20"/>
            <w:lang w:val="es-MX"/>
          </w:rPr>
          <w:t>RNESC115 Totales por columna</w:t>
        </w:r>
      </w:hyperlink>
    </w:p>
    <w:p w:rsidR="00B34921" w:rsidRPr="00410059" w:rsidRDefault="00B34921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410059">
        <w:rPr>
          <w:b/>
          <w:sz w:val="20"/>
          <w:lang w:val="es-MX"/>
        </w:rPr>
        <w:t>Desglose</w:t>
      </w:r>
      <w:r w:rsidR="005153A5" w:rsidRPr="00410059">
        <w:rPr>
          <w:b/>
          <w:sz w:val="20"/>
          <w:lang w:val="es-MX"/>
        </w:rPr>
        <w:t xml:space="preserve"> de documentos</w:t>
      </w:r>
    </w:p>
    <w:p w:rsidR="0096659D" w:rsidRDefault="0096659D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las siguientes columnas</w:t>
      </w:r>
    </w:p>
    <w:p w:rsidR="0096659D" w:rsidRDefault="0096659D" w:rsidP="003A6A1B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Banco</w:t>
      </w:r>
    </w:p>
    <w:p w:rsidR="0096659D" w:rsidRDefault="0096659D" w:rsidP="003A6A1B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Núm. Cheque</w:t>
      </w:r>
    </w:p>
    <w:p w:rsidR="0096659D" w:rsidRDefault="0096659D" w:rsidP="003A6A1B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Importe</w:t>
      </w:r>
    </w:p>
    <w:p w:rsidR="0096659D" w:rsidRDefault="0096659D" w:rsidP="009C1410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Para cada Cheque recibido</w:t>
      </w:r>
      <w:r w:rsidR="00627FDA">
        <w:rPr>
          <w:sz w:val="20"/>
          <w:lang w:val="es-MX"/>
        </w:rPr>
        <w:t xml:space="preserve"> de acuerdo con la regla de negocio</w:t>
      </w:r>
      <w:r w:rsidR="009C1410">
        <w:rPr>
          <w:sz w:val="20"/>
          <w:lang w:val="es-MX"/>
        </w:rPr>
        <w:t xml:space="preserve"> </w:t>
      </w:r>
      <w:hyperlink r:id="rId57" w:anchor="RNWEB248" w:history="1">
        <w:r w:rsidR="009C1410" w:rsidRPr="009C1410">
          <w:rPr>
            <w:rStyle w:val="Hipervnculo"/>
            <w:b/>
            <w:sz w:val="20"/>
            <w:lang w:val="es-MX"/>
          </w:rPr>
          <w:t>RNWEB248 Cheques Recibidos en Pagos</w:t>
        </w:r>
      </w:hyperlink>
    </w:p>
    <w:p w:rsidR="0096659D" w:rsidRDefault="0096659D" w:rsidP="00AE030C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>El sistema presenta la siguiente información e</w:t>
      </w:r>
      <w:r w:rsidR="009C1410">
        <w:rPr>
          <w:sz w:val="20"/>
          <w:lang w:val="es-MX"/>
        </w:rPr>
        <w:t>n las columnas correspondientes:</w:t>
      </w:r>
    </w:p>
    <w:p w:rsidR="0096659D" w:rsidRDefault="0096659D" w:rsidP="00AE030C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>Banco de acuerdo con la regla de negocio</w:t>
      </w:r>
      <w:r w:rsidR="00AE030C">
        <w:rPr>
          <w:sz w:val="20"/>
          <w:lang w:val="es-MX"/>
        </w:rPr>
        <w:t xml:space="preserve"> </w:t>
      </w:r>
      <w:hyperlink r:id="rId58" w:anchor="RNGEN043" w:history="1">
        <w:r w:rsidR="00AE030C" w:rsidRPr="00AE030C">
          <w:rPr>
            <w:rStyle w:val="Hipervnculo"/>
            <w:b/>
            <w:sz w:val="20"/>
            <w:lang w:val="es-MX"/>
          </w:rPr>
          <w:t>RNGEN043 Descripción del Valor por Referencia Asociado</w:t>
        </w:r>
      </w:hyperlink>
    </w:p>
    <w:p w:rsidR="0096659D" w:rsidRDefault="00627FDA" w:rsidP="003A6A1B">
      <w:pPr>
        <w:pStyle w:val="Prrafodelista"/>
        <w:numPr>
          <w:ilvl w:val="6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96659D" w:rsidRDefault="0096659D" w:rsidP="003A6A1B">
      <w:pPr>
        <w:pStyle w:val="Prrafodelista"/>
        <w:numPr>
          <w:ilvl w:val="6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Importe </w:t>
      </w:r>
    </w:p>
    <w:p w:rsidR="00785D39" w:rsidRDefault="00785D39" w:rsidP="00785D39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 en la columna de importe</w:t>
      </w:r>
    </w:p>
    <w:p w:rsidR="00785D39" w:rsidRDefault="00785D39" w:rsidP="00785D39">
      <w:pPr>
        <w:pStyle w:val="Prrafodelista"/>
        <w:numPr>
          <w:ilvl w:val="7"/>
          <w:numId w:val="6"/>
        </w:numPr>
        <w:ind w:left="4253" w:hanging="1733"/>
        <w:rPr>
          <w:sz w:val="20"/>
          <w:lang w:val="es-MX"/>
        </w:rPr>
      </w:pPr>
      <w:r>
        <w:rPr>
          <w:sz w:val="20"/>
          <w:lang w:val="es-MX"/>
        </w:rPr>
        <w:t xml:space="preserve">Sumatoria de acuerdo a la regla de negocio  </w:t>
      </w:r>
      <w:hyperlink r:id="rId59" w:anchor="RNESC115" w:history="1">
        <w:r w:rsidRPr="004916F0">
          <w:rPr>
            <w:rStyle w:val="Hipervnculo"/>
            <w:b/>
            <w:sz w:val="20"/>
            <w:lang w:val="es-MX"/>
          </w:rPr>
          <w:t>RNESC115 Totales por columna</w:t>
        </w:r>
      </w:hyperlink>
    </w:p>
    <w:p w:rsidR="00671066" w:rsidRPr="009D4E06" w:rsidRDefault="00671066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9D4E06">
        <w:rPr>
          <w:b/>
          <w:sz w:val="20"/>
          <w:lang w:val="es-MX"/>
        </w:rPr>
        <w:t>Indicadores</w:t>
      </w:r>
    </w:p>
    <w:p w:rsidR="005153A5" w:rsidRDefault="005153A5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las siguientes columnas:</w:t>
      </w:r>
    </w:p>
    <w:p w:rsidR="005153A5" w:rsidRDefault="005153A5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Presupuesto</w:t>
      </w:r>
    </w:p>
    <w:p w:rsidR="005153A5" w:rsidRDefault="005153A5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</w:t>
      </w:r>
    </w:p>
    <w:p w:rsidR="005153A5" w:rsidRDefault="00DF301D" w:rsidP="003A6A1B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Presupuesto</w:t>
      </w:r>
      <w:r w:rsidR="0054435F">
        <w:rPr>
          <w:sz w:val="20"/>
          <w:lang w:val="es-MX"/>
        </w:rPr>
        <w:t xml:space="preserve"> </w:t>
      </w:r>
    </w:p>
    <w:p w:rsidR="005153A5" w:rsidRDefault="005153A5" w:rsidP="0054435F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>Venta del día</w:t>
      </w:r>
      <w:r w:rsidR="006E6966">
        <w:rPr>
          <w:sz w:val="20"/>
          <w:lang w:val="es-MX"/>
        </w:rPr>
        <w:t xml:space="preserve"> de acuerdo con la regla de negocio</w:t>
      </w:r>
      <w:r w:rsidR="0054435F">
        <w:rPr>
          <w:sz w:val="20"/>
          <w:lang w:val="es-MX"/>
        </w:rPr>
        <w:t xml:space="preserve"> </w:t>
      </w:r>
      <w:hyperlink r:id="rId60" w:anchor="RNWEB249" w:history="1">
        <w:r w:rsidR="0054435F" w:rsidRPr="0054435F">
          <w:rPr>
            <w:rStyle w:val="Hipervnculo"/>
            <w:b/>
            <w:sz w:val="20"/>
            <w:lang w:val="es-MX"/>
          </w:rPr>
          <w:t>RNWEB249 Total de Venta en Fecha Seleccionada</w:t>
        </w:r>
      </w:hyperlink>
    </w:p>
    <w:p w:rsidR="005153A5" w:rsidRDefault="005153A5" w:rsidP="002E3BA1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lastRenderedPageBreak/>
        <w:t>Porcentaje de Eficiencia</w:t>
      </w:r>
      <w:r w:rsidR="006E6966">
        <w:rPr>
          <w:sz w:val="20"/>
          <w:lang w:val="es-MX"/>
        </w:rPr>
        <w:t xml:space="preserve"> de acuerdo con la regla de negocio</w:t>
      </w:r>
      <w:r w:rsidR="002E3BA1">
        <w:rPr>
          <w:sz w:val="20"/>
          <w:lang w:val="es-MX"/>
        </w:rPr>
        <w:t xml:space="preserve"> </w:t>
      </w:r>
      <w:hyperlink r:id="rId61" w:anchor="RNWEB250" w:history="1">
        <w:r w:rsidR="002E3BA1" w:rsidRPr="002E3BA1">
          <w:rPr>
            <w:rStyle w:val="Hipervnculo"/>
            <w:b/>
            <w:sz w:val="20"/>
            <w:lang w:val="es-MX"/>
          </w:rPr>
          <w:t>RNWEB250 Porcentaje de Eficiencia de Venta</w:t>
        </w:r>
      </w:hyperlink>
      <w:r w:rsidR="002E3BA1">
        <w:rPr>
          <w:sz w:val="20"/>
          <w:lang w:val="es-MX"/>
        </w:rPr>
        <w:t>.</w:t>
      </w:r>
    </w:p>
    <w:p w:rsidR="005153A5" w:rsidRDefault="005153A5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Kilometraje</w:t>
      </w:r>
    </w:p>
    <w:p w:rsidR="005153A5" w:rsidRDefault="005153A5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</w:t>
      </w:r>
    </w:p>
    <w:p w:rsidR="005153A5" w:rsidRDefault="005153A5" w:rsidP="003A6A1B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Km Inicial</w:t>
      </w:r>
      <w:r w:rsidR="006E6966">
        <w:rPr>
          <w:sz w:val="20"/>
          <w:lang w:val="es-MX"/>
        </w:rPr>
        <w:t xml:space="preserve"> </w:t>
      </w:r>
    </w:p>
    <w:p w:rsidR="005153A5" w:rsidRDefault="005153A5" w:rsidP="003A6A1B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Km Final</w:t>
      </w:r>
      <w:r w:rsidR="006E6966">
        <w:rPr>
          <w:sz w:val="20"/>
          <w:lang w:val="es-MX"/>
        </w:rPr>
        <w:t xml:space="preserve"> </w:t>
      </w:r>
    </w:p>
    <w:p w:rsidR="005153A5" w:rsidRPr="005153A5" w:rsidRDefault="005153A5" w:rsidP="00594252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>Km Recorrido</w:t>
      </w:r>
      <w:r w:rsidR="006E6966">
        <w:rPr>
          <w:sz w:val="20"/>
          <w:lang w:val="es-MX"/>
        </w:rPr>
        <w:t xml:space="preserve"> de acuerdo con la regla de negocio</w:t>
      </w:r>
      <w:r w:rsidR="00594252">
        <w:rPr>
          <w:sz w:val="20"/>
          <w:lang w:val="es-MX"/>
        </w:rPr>
        <w:t xml:space="preserve"> </w:t>
      </w:r>
      <w:hyperlink r:id="rId62" w:anchor="RNMOV147" w:history="1">
        <w:r w:rsidR="00594252" w:rsidRPr="00594252">
          <w:rPr>
            <w:rStyle w:val="Hipervnculo"/>
            <w:b/>
            <w:sz w:val="20"/>
            <w:lang w:val="es-MX"/>
          </w:rPr>
          <w:t>RNMOV147 Kilometraje Recorrido</w:t>
        </w:r>
      </w:hyperlink>
    </w:p>
    <w:p w:rsidR="00671066" w:rsidRPr="009D4E06" w:rsidRDefault="00671066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9D4E06">
        <w:rPr>
          <w:b/>
          <w:sz w:val="20"/>
          <w:lang w:val="es-MX"/>
        </w:rPr>
        <w:t>Visitas</w:t>
      </w:r>
    </w:p>
    <w:p w:rsidR="005153A5" w:rsidRDefault="005153A5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las siguientes subdivisiones</w:t>
      </w:r>
    </w:p>
    <w:p w:rsidR="005153A5" w:rsidRDefault="005153A5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Total General</w:t>
      </w:r>
    </w:p>
    <w:p w:rsidR="005153A5" w:rsidRDefault="005153A5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</w:t>
      </w:r>
    </w:p>
    <w:p w:rsidR="005153A5" w:rsidRDefault="005153A5" w:rsidP="00AD7548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>Total de Clientes</w:t>
      </w:r>
      <w:r w:rsidR="006E6966">
        <w:rPr>
          <w:sz w:val="20"/>
          <w:lang w:val="es-MX"/>
        </w:rPr>
        <w:t xml:space="preserve"> de acuerdo con la regla de negocio</w:t>
      </w:r>
      <w:r w:rsidR="00AD7548">
        <w:rPr>
          <w:sz w:val="20"/>
          <w:lang w:val="es-MX"/>
        </w:rPr>
        <w:t xml:space="preserve"> </w:t>
      </w:r>
      <w:hyperlink r:id="rId63" w:anchor="RNWEB261" w:history="1">
        <w:r w:rsidR="00AD7548" w:rsidRPr="00282262">
          <w:rPr>
            <w:rStyle w:val="Hipervnculo"/>
            <w:b/>
            <w:sz w:val="20"/>
            <w:lang w:val="es-MX"/>
          </w:rPr>
          <w:t>RN</w:t>
        </w:r>
        <w:r w:rsidR="00282262">
          <w:rPr>
            <w:rStyle w:val="Hipervnculo"/>
            <w:b/>
            <w:sz w:val="20"/>
            <w:lang w:val="es-MX"/>
          </w:rPr>
          <w:t>WEB</w:t>
        </w:r>
        <w:r w:rsidR="00282262" w:rsidRPr="00282262">
          <w:rPr>
            <w:rStyle w:val="Hipervnculo"/>
            <w:b/>
            <w:sz w:val="20"/>
            <w:lang w:val="es-MX"/>
          </w:rPr>
          <w:t>261</w:t>
        </w:r>
        <w:r w:rsidR="00AD7548" w:rsidRPr="00282262">
          <w:rPr>
            <w:rStyle w:val="Hipervnculo"/>
            <w:b/>
            <w:sz w:val="20"/>
            <w:lang w:val="es-MX"/>
          </w:rPr>
          <w:t xml:space="preserve"> Total de Clientes </w:t>
        </w:r>
        <w:r w:rsidR="00282262" w:rsidRPr="00282262">
          <w:rPr>
            <w:rStyle w:val="Hipervnculo"/>
            <w:b/>
            <w:sz w:val="20"/>
            <w:lang w:val="es-MX"/>
          </w:rPr>
          <w:t>en</w:t>
        </w:r>
        <w:r w:rsidR="00282262" w:rsidRPr="00282262">
          <w:rPr>
            <w:rStyle w:val="Hipervnculo"/>
          </w:rPr>
          <w:t xml:space="preserve"> </w:t>
        </w:r>
        <w:r w:rsidR="00282262" w:rsidRPr="00282262">
          <w:rPr>
            <w:rStyle w:val="Hipervnculo"/>
            <w:b/>
            <w:sz w:val="20"/>
          </w:rPr>
          <w:t>Agenda</w:t>
        </w:r>
      </w:hyperlink>
    </w:p>
    <w:p w:rsidR="005153A5" w:rsidRDefault="005153A5" w:rsidP="00AD7548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>Clientes Visitados</w:t>
      </w:r>
      <w:r w:rsidR="006E6966">
        <w:rPr>
          <w:sz w:val="20"/>
          <w:lang w:val="es-MX"/>
        </w:rPr>
        <w:t xml:space="preserve"> de acuerdo con la regla de negocio</w:t>
      </w:r>
      <w:r w:rsidR="00AD7548">
        <w:rPr>
          <w:sz w:val="20"/>
          <w:lang w:val="es-MX"/>
        </w:rPr>
        <w:t xml:space="preserve"> </w:t>
      </w:r>
      <w:hyperlink r:id="rId64" w:anchor="RNWEB262" w:history="1">
        <w:r w:rsidR="00AD7548" w:rsidRPr="00282262">
          <w:rPr>
            <w:rStyle w:val="Hipervnculo"/>
            <w:b/>
            <w:sz w:val="20"/>
            <w:lang w:val="es-MX"/>
          </w:rPr>
          <w:t>RN</w:t>
        </w:r>
        <w:r w:rsidR="00282262" w:rsidRPr="00282262">
          <w:rPr>
            <w:rStyle w:val="Hipervnculo"/>
            <w:b/>
            <w:sz w:val="20"/>
            <w:lang w:val="es-MX"/>
          </w:rPr>
          <w:t xml:space="preserve">WEB262 </w:t>
        </w:r>
        <w:r w:rsidR="00AD7548" w:rsidRPr="00282262">
          <w:rPr>
            <w:rStyle w:val="Hipervnculo"/>
            <w:b/>
            <w:sz w:val="20"/>
            <w:lang w:val="es-MX"/>
          </w:rPr>
          <w:t>Clientes V</w:t>
        </w:r>
        <w:r w:rsidR="00AD7548" w:rsidRPr="00282262">
          <w:rPr>
            <w:rStyle w:val="Hipervnculo"/>
            <w:b/>
            <w:sz w:val="20"/>
            <w:lang w:val="es-MX"/>
          </w:rPr>
          <w:t>i</w:t>
        </w:r>
        <w:r w:rsidR="00AD7548" w:rsidRPr="00282262">
          <w:rPr>
            <w:rStyle w:val="Hipervnculo"/>
            <w:b/>
            <w:sz w:val="20"/>
            <w:lang w:val="es-MX"/>
          </w:rPr>
          <w:t>sitado</w:t>
        </w:r>
        <w:r w:rsidR="00282262" w:rsidRPr="00282262">
          <w:rPr>
            <w:rStyle w:val="Hipervnculo"/>
            <w:b/>
            <w:sz w:val="20"/>
            <w:lang w:val="es-MX"/>
          </w:rPr>
          <w:t>s de Agenda</w:t>
        </w:r>
      </w:hyperlink>
    </w:p>
    <w:p w:rsidR="005153A5" w:rsidRDefault="005153A5" w:rsidP="00567D7B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>Clientes no Visitados</w:t>
      </w:r>
      <w:r w:rsidR="006E6966">
        <w:rPr>
          <w:sz w:val="20"/>
          <w:lang w:val="es-MX"/>
        </w:rPr>
        <w:t xml:space="preserve"> de acuerdo con la regla de negocio</w:t>
      </w:r>
      <w:r w:rsidR="00567D7B">
        <w:rPr>
          <w:sz w:val="20"/>
          <w:lang w:val="es-MX"/>
        </w:rPr>
        <w:t xml:space="preserve"> </w:t>
      </w:r>
      <w:hyperlink r:id="rId65" w:anchor="RNWEB251" w:history="1">
        <w:r w:rsidR="00567D7B" w:rsidRPr="00567D7B">
          <w:rPr>
            <w:rStyle w:val="Hipervnculo"/>
            <w:b/>
            <w:sz w:val="20"/>
            <w:lang w:val="es-MX"/>
          </w:rPr>
          <w:t>RNWEB251 Total de Clientes no Visitados</w:t>
        </w:r>
      </w:hyperlink>
    </w:p>
    <w:p w:rsidR="005153A5" w:rsidRPr="005153A5" w:rsidRDefault="005153A5" w:rsidP="00AD7548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>Porcentaje Eficiencia</w:t>
      </w:r>
      <w:r w:rsidR="006E6966">
        <w:rPr>
          <w:sz w:val="20"/>
          <w:lang w:val="es-MX"/>
        </w:rPr>
        <w:t xml:space="preserve"> de acuerdo con la regla de negocio</w:t>
      </w:r>
      <w:r w:rsidR="00AD7548">
        <w:rPr>
          <w:sz w:val="20"/>
          <w:lang w:val="es-MX"/>
        </w:rPr>
        <w:t xml:space="preserve"> </w:t>
      </w:r>
      <w:hyperlink r:id="rId66" w:anchor="RNMOV100" w:history="1">
        <w:r w:rsidR="00AD7548" w:rsidRPr="00AD7548">
          <w:rPr>
            <w:rStyle w:val="Hipervnculo"/>
            <w:b/>
            <w:sz w:val="20"/>
            <w:lang w:val="es-MX"/>
          </w:rPr>
          <w:t>RNMOV100 Porcentaje de Eficiencia de Visitas</w:t>
        </w:r>
      </w:hyperlink>
    </w:p>
    <w:p w:rsidR="005153A5" w:rsidRDefault="005153A5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Visitas en Ruta</w:t>
      </w:r>
    </w:p>
    <w:p w:rsidR="005153A5" w:rsidRDefault="005153A5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</w:t>
      </w:r>
    </w:p>
    <w:p w:rsidR="005153A5" w:rsidRDefault="005153A5" w:rsidP="003270E4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>Visitados con Venta</w:t>
      </w:r>
      <w:r w:rsidR="006E6966">
        <w:rPr>
          <w:sz w:val="20"/>
          <w:lang w:val="es-MX"/>
        </w:rPr>
        <w:t xml:space="preserve"> de acuerdo con la regla de negocio</w:t>
      </w:r>
      <w:r w:rsidR="003270E4">
        <w:rPr>
          <w:sz w:val="20"/>
          <w:lang w:val="es-MX"/>
        </w:rPr>
        <w:t xml:space="preserve"> </w:t>
      </w:r>
      <w:hyperlink r:id="rId67" w:anchor="RNMOV101" w:history="1">
        <w:r w:rsidR="003270E4" w:rsidRPr="003270E4">
          <w:rPr>
            <w:rStyle w:val="Hipervnculo"/>
            <w:b/>
            <w:sz w:val="20"/>
            <w:lang w:val="es-MX"/>
          </w:rPr>
          <w:t>RNMOV101 Total de Visitas con Ventas Realizadas</w:t>
        </w:r>
      </w:hyperlink>
      <w:r w:rsidR="003270E4">
        <w:rPr>
          <w:sz w:val="20"/>
          <w:lang w:val="es-MX"/>
        </w:rPr>
        <w:t>.</w:t>
      </w:r>
    </w:p>
    <w:p w:rsidR="005153A5" w:rsidRDefault="005153A5" w:rsidP="008A464D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>Visitados sin Venta</w:t>
      </w:r>
      <w:r w:rsidR="006E6966">
        <w:rPr>
          <w:sz w:val="20"/>
          <w:lang w:val="es-MX"/>
        </w:rPr>
        <w:t xml:space="preserve"> de acuerdo con la regla de negocio</w:t>
      </w:r>
      <w:r w:rsidR="008A464D">
        <w:rPr>
          <w:sz w:val="20"/>
          <w:lang w:val="es-MX"/>
        </w:rPr>
        <w:t xml:space="preserve"> </w:t>
      </w:r>
      <w:hyperlink r:id="rId68" w:anchor="RNWEB252" w:history="1">
        <w:r w:rsidR="008A464D" w:rsidRPr="008A464D">
          <w:rPr>
            <w:rStyle w:val="Hipervnculo"/>
            <w:b/>
            <w:sz w:val="20"/>
            <w:lang w:val="es-MX"/>
          </w:rPr>
          <w:t>RNWEB252 Total de Clientes Visitados sin Venta</w:t>
        </w:r>
      </w:hyperlink>
    </w:p>
    <w:p w:rsidR="005153A5" w:rsidRDefault="005153A5" w:rsidP="008A464D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>Porcentaje Eficiencia</w:t>
      </w:r>
      <w:r w:rsidR="006E6966">
        <w:rPr>
          <w:sz w:val="20"/>
          <w:lang w:val="es-MX"/>
        </w:rPr>
        <w:t xml:space="preserve"> de acuerdo con la regla de negocio</w:t>
      </w:r>
      <w:r w:rsidR="008A464D">
        <w:rPr>
          <w:sz w:val="20"/>
          <w:lang w:val="es-MX"/>
        </w:rPr>
        <w:t xml:space="preserve"> </w:t>
      </w:r>
      <w:hyperlink r:id="rId69" w:anchor="RNWEB253" w:history="1">
        <w:r w:rsidR="008A464D" w:rsidRPr="008A464D">
          <w:rPr>
            <w:rStyle w:val="Hipervnculo"/>
            <w:b/>
            <w:sz w:val="20"/>
            <w:lang w:val="es-MX"/>
          </w:rPr>
          <w:t>RNWEB253 Porcentaje de Eficiencia de Venta en Visitas en Ruta</w:t>
        </w:r>
      </w:hyperlink>
    </w:p>
    <w:p w:rsidR="005153A5" w:rsidRDefault="005153A5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Visitas Fuera de Ruta</w:t>
      </w:r>
    </w:p>
    <w:p w:rsidR="00861790" w:rsidRDefault="00861790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</w:t>
      </w:r>
    </w:p>
    <w:p w:rsidR="00861790" w:rsidRDefault="00861790" w:rsidP="003270E4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>Fuera de Ruta</w:t>
      </w:r>
      <w:r w:rsidR="006E6966">
        <w:rPr>
          <w:sz w:val="20"/>
          <w:lang w:val="es-MX"/>
        </w:rPr>
        <w:t xml:space="preserve"> de acuerdo con la regla de negocio</w:t>
      </w:r>
      <w:r w:rsidR="003270E4">
        <w:rPr>
          <w:sz w:val="20"/>
          <w:lang w:val="es-MX"/>
        </w:rPr>
        <w:t xml:space="preserve"> </w:t>
      </w:r>
      <w:hyperlink r:id="rId70" w:anchor="RNMOV102" w:history="1">
        <w:r w:rsidR="003270E4" w:rsidRPr="003270E4">
          <w:rPr>
            <w:rStyle w:val="Hipervnculo"/>
            <w:b/>
            <w:sz w:val="20"/>
            <w:lang w:val="es-MX"/>
          </w:rPr>
          <w:t xml:space="preserve">RNMOV102 </w:t>
        </w:r>
        <w:bookmarkStart w:id="21" w:name="_GoBack"/>
        <w:r w:rsidR="003270E4" w:rsidRPr="003270E4">
          <w:rPr>
            <w:rStyle w:val="Hipervnculo"/>
            <w:b/>
            <w:sz w:val="20"/>
            <w:lang w:val="es-MX"/>
          </w:rPr>
          <w:t>T</w:t>
        </w:r>
        <w:bookmarkEnd w:id="21"/>
        <w:r w:rsidR="003270E4" w:rsidRPr="003270E4">
          <w:rPr>
            <w:rStyle w:val="Hipervnculo"/>
            <w:b/>
            <w:sz w:val="20"/>
            <w:lang w:val="es-MX"/>
          </w:rPr>
          <w:t>otal de Visitas Fuera de Frecuencia</w:t>
        </w:r>
      </w:hyperlink>
    </w:p>
    <w:p w:rsidR="00861790" w:rsidRDefault="00861790" w:rsidP="00103985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>Fuera de Ruta Venta</w:t>
      </w:r>
      <w:r w:rsidR="006E6966">
        <w:rPr>
          <w:sz w:val="20"/>
          <w:lang w:val="es-MX"/>
        </w:rPr>
        <w:t xml:space="preserve"> de acuerdo con la regla de negocio</w:t>
      </w:r>
      <w:r w:rsidR="00103985">
        <w:rPr>
          <w:sz w:val="20"/>
          <w:lang w:val="es-MX"/>
        </w:rPr>
        <w:t xml:space="preserve"> </w:t>
      </w:r>
      <w:hyperlink r:id="rId71" w:anchor="RNWEB258" w:history="1">
        <w:r w:rsidR="00103985" w:rsidRPr="00103985">
          <w:rPr>
            <w:rStyle w:val="Hipervnculo"/>
            <w:b/>
            <w:sz w:val="20"/>
            <w:lang w:val="es-MX"/>
          </w:rPr>
          <w:t>RNWEB258 Total de Visitas Fuera de Frecuencia con Venta</w:t>
        </w:r>
      </w:hyperlink>
      <w:r w:rsidR="00103985">
        <w:rPr>
          <w:sz w:val="20"/>
          <w:lang w:val="es-MX"/>
        </w:rPr>
        <w:t>.</w:t>
      </w:r>
    </w:p>
    <w:p w:rsidR="00861790" w:rsidRDefault="00861790" w:rsidP="008A464D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>Porcentaje de Eficiencia</w:t>
      </w:r>
      <w:r w:rsidR="006E6966">
        <w:rPr>
          <w:sz w:val="20"/>
          <w:lang w:val="es-MX"/>
        </w:rPr>
        <w:t xml:space="preserve"> de acuerdo con la regla de negocio</w:t>
      </w:r>
      <w:r w:rsidR="008A464D">
        <w:rPr>
          <w:sz w:val="20"/>
          <w:lang w:val="es-MX"/>
        </w:rPr>
        <w:t xml:space="preserve"> </w:t>
      </w:r>
      <w:hyperlink r:id="rId72" w:anchor="RNWEB254" w:history="1">
        <w:r w:rsidR="008A464D" w:rsidRPr="008A464D">
          <w:rPr>
            <w:rStyle w:val="Hipervnculo"/>
            <w:b/>
            <w:sz w:val="20"/>
            <w:lang w:val="es-MX"/>
          </w:rPr>
          <w:t>RNWEB254 Porcentaje de Eficiencia de Venta en Visitas Fuera de Ruta</w:t>
        </w:r>
      </w:hyperlink>
    </w:p>
    <w:p w:rsidR="005153A5" w:rsidRDefault="005153A5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Tiempo de Visita</w:t>
      </w:r>
    </w:p>
    <w:p w:rsidR="00861790" w:rsidRDefault="00861790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5B4771" w:rsidRDefault="005B4771" w:rsidP="005B4771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&lt;el vendedor tiene activo la jornada de trabajo&gt;</w:t>
      </w:r>
    </w:p>
    <w:p w:rsidR="00861790" w:rsidRPr="005B4771" w:rsidRDefault="00861790" w:rsidP="005B4771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>Tiempo Total</w:t>
      </w:r>
      <w:r w:rsidR="00A06BAA">
        <w:rPr>
          <w:sz w:val="20"/>
          <w:lang w:val="es-MX"/>
        </w:rPr>
        <w:t xml:space="preserve"> de acuerdo con la regla de negocio</w:t>
      </w:r>
      <w:r w:rsidR="005B4771">
        <w:rPr>
          <w:sz w:val="20"/>
          <w:lang w:val="es-MX"/>
        </w:rPr>
        <w:t xml:space="preserve"> </w:t>
      </w:r>
      <w:hyperlink r:id="rId73" w:anchor="RNWEB255" w:history="1">
        <w:r w:rsidR="005B4771">
          <w:rPr>
            <w:rStyle w:val="Hipervnculo"/>
            <w:b/>
            <w:sz w:val="20"/>
            <w:lang w:val="es-MX"/>
          </w:rPr>
          <w:t>RNWEB255 T</w:t>
        </w:r>
        <w:r w:rsidR="005B4771" w:rsidRPr="005B4771">
          <w:rPr>
            <w:rStyle w:val="Hipervnculo"/>
            <w:b/>
            <w:sz w:val="20"/>
            <w:lang w:val="es-MX"/>
          </w:rPr>
          <w:t>iempo Total de la Jornada de Trabajo</w:t>
        </w:r>
      </w:hyperlink>
    </w:p>
    <w:p w:rsidR="005B4771" w:rsidRDefault="005B4771" w:rsidP="005B4771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&lt;el vendedor no tiene activo la jornada de trabajo&gt;</w:t>
      </w:r>
    </w:p>
    <w:p w:rsidR="005B4771" w:rsidRDefault="005B4771" w:rsidP="005B4771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Tiempo Total de acuerdo con la regla de negocio </w:t>
      </w:r>
      <w:hyperlink r:id="rId74" w:anchor="RNMOV108" w:history="1">
        <w:r w:rsidRPr="005B4771">
          <w:rPr>
            <w:rStyle w:val="Hipervnculo"/>
            <w:b/>
            <w:sz w:val="20"/>
            <w:lang w:val="es-MX"/>
          </w:rPr>
          <w:t>RNMOV108 Tiempo en el Mercado</w:t>
        </w:r>
      </w:hyperlink>
    </w:p>
    <w:p w:rsidR="00861790" w:rsidRPr="001141A9" w:rsidRDefault="00861790" w:rsidP="005B4771">
      <w:pPr>
        <w:pStyle w:val="Prrafodelista"/>
        <w:numPr>
          <w:ilvl w:val="5"/>
          <w:numId w:val="6"/>
        </w:numPr>
        <w:ind w:left="3544" w:hanging="174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Tiempo Visita</w:t>
      </w:r>
      <w:r w:rsidR="00A06BAA">
        <w:rPr>
          <w:sz w:val="20"/>
          <w:lang w:val="es-MX"/>
        </w:rPr>
        <w:t xml:space="preserve"> de acuerdo con la regla de negocio</w:t>
      </w:r>
      <w:r w:rsidR="005B4771">
        <w:rPr>
          <w:sz w:val="20"/>
          <w:lang w:val="es-MX"/>
        </w:rPr>
        <w:t xml:space="preserve"> </w:t>
      </w:r>
      <w:hyperlink r:id="rId75" w:anchor="RNMOV109" w:history="1">
        <w:r w:rsidR="005B4771" w:rsidRPr="005B4771">
          <w:rPr>
            <w:rStyle w:val="Hipervnculo"/>
            <w:b/>
            <w:sz w:val="20"/>
            <w:lang w:val="es-MX"/>
          </w:rPr>
          <w:t>RNMOV109 Tiempo de Servicio</w:t>
        </w:r>
      </w:hyperlink>
    </w:p>
    <w:p w:rsidR="001141A9" w:rsidRDefault="001141A9" w:rsidP="005B4771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>Si &lt;el vendedor tiene activo la jornada de trabajo&gt;</w:t>
      </w:r>
    </w:p>
    <w:p w:rsidR="00861790" w:rsidRDefault="00861790" w:rsidP="001141A9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>Tiempo Transito</w:t>
      </w:r>
      <w:r w:rsidR="00A06BAA">
        <w:rPr>
          <w:sz w:val="20"/>
          <w:lang w:val="es-MX"/>
        </w:rPr>
        <w:t xml:space="preserve"> de acuerdo con la regla de negocio</w:t>
      </w:r>
      <w:r w:rsidR="001141A9">
        <w:rPr>
          <w:sz w:val="20"/>
          <w:lang w:val="es-MX"/>
        </w:rPr>
        <w:t xml:space="preserve"> </w:t>
      </w:r>
      <w:hyperlink r:id="rId76" w:anchor="RNWEB257" w:history="1">
        <w:r w:rsidR="001141A9" w:rsidRPr="001141A9">
          <w:rPr>
            <w:rStyle w:val="Hipervnculo"/>
            <w:b/>
            <w:sz w:val="20"/>
            <w:lang w:val="es-MX"/>
          </w:rPr>
          <w:t>RNWEB257 Tiempo Total de Tránsito con Jornada de Trabajo</w:t>
        </w:r>
      </w:hyperlink>
    </w:p>
    <w:p w:rsidR="001141A9" w:rsidRDefault="001141A9" w:rsidP="003A6A1B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&lt;el vendedor no tiene activo la jornada de trabajo&gt;</w:t>
      </w:r>
    </w:p>
    <w:p w:rsidR="001141A9" w:rsidRDefault="001141A9" w:rsidP="001141A9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Tiempo Transito de acuerdo con la regla de negocio </w:t>
      </w:r>
      <w:hyperlink r:id="rId77" w:anchor="RNMOV110" w:history="1">
        <w:r w:rsidRPr="001141A9">
          <w:rPr>
            <w:rStyle w:val="Hipervnculo"/>
            <w:b/>
            <w:sz w:val="20"/>
            <w:lang w:val="es-MX"/>
          </w:rPr>
          <w:t>RNMOV110 Tiempo de Traslado</w:t>
        </w:r>
      </w:hyperlink>
    </w:p>
    <w:p w:rsidR="00861790" w:rsidRPr="00861790" w:rsidRDefault="0086179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861790">
        <w:rPr>
          <w:rFonts w:cs="Arial"/>
          <w:sz w:val="20"/>
          <w:szCs w:val="20"/>
        </w:rPr>
        <w:t xml:space="preserve">Para cada página </w:t>
      </w:r>
    </w:p>
    <w:p w:rsidR="00861790" w:rsidRDefault="00861790" w:rsidP="003A6A1B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861790" w:rsidRDefault="00861790" w:rsidP="003A6A1B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Número de página de acuerdo con la regla de negocio </w:t>
      </w:r>
      <w:hyperlink r:id="rId78" w:anchor="RNWEB006" w:history="1">
        <w:r w:rsidRPr="00550F2B">
          <w:rPr>
            <w:rStyle w:val="Hipervnculo"/>
            <w:rFonts w:cs="Arial"/>
            <w:b/>
            <w:sz w:val="20"/>
            <w:szCs w:val="20"/>
          </w:rPr>
          <w:t>RNWEB00</w:t>
        </w:r>
        <w:r>
          <w:rPr>
            <w:rStyle w:val="Hipervnculo"/>
            <w:rFonts w:cs="Arial"/>
            <w:b/>
            <w:sz w:val="20"/>
            <w:szCs w:val="20"/>
          </w:rPr>
          <w:t>6</w:t>
        </w:r>
        <w:r w:rsidRPr="00550F2B">
          <w:rPr>
            <w:rStyle w:val="Hipervnculo"/>
            <w:rFonts w:cs="Arial"/>
            <w:b/>
            <w:sz w:val="20"/>
            <w:szCs w:val="20"/>
          </w:rPr>
          <w:t xml:space="preserve"> Número de Página del Reporte</w:t>
        </w:r>
      </w:hyperlink>
    </w:p>
    <w:p w:rsidR="00861790" w:rsidRDefault="00861790" w:rsidP="003A6A1B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y Hora Impresión de acuerdo con la regla de negocio </w:t>
      </w:r>
      <w:hyperlink r:id="rId79" w:anchor="RNWEB007" w:history="1">
        <w:r w:rsidRPr="00550F2B">
          <w:rPr>
            <w:rStyle w:val="Hipervnculo"/>
            <w:rFonts w:cs="Arial"/>
            <w:b/>
            <w:sz w:val="20"/>
            <w:szCs w:val="20"/>
          </w:rPr>
          <w:t>RNWEB0</w:t>
        </w:r>
        <w:r>
          <w:rPr>
            <w:rStyle w:val="Hipervnculo"/>
            <w:rFonts w:cs="Arial"/>
            <w:b/>
            <w:sz w:val="20"/>
            <w:szCs w:val="20"/>
          </w:rPr>
          <w:t>07</w:t>
        </w:r>
        <w:r w:rsidRPr="00550F2B">
          <w:rPr>
            <w:rStyle w:val="Hipervnculo"/>
            <w:rFonts w:cs="Arial"/>
            <w:b/>
            <w:sz w:val="20"/>
            <w:szCs w:val="20"/>
          </w:rPr>
          <w:t xml:space="preserve"> Fecha Hora Impresión del Reporte</w:t>
        </w:r>
      </w:hyperlink>
    </w:p>
    <w:p w:rsidR="00861790" w:rsidRDefault="00861790" w:rsidP="003A6A1B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671066" w:rsidRPr="00671066" w:rsidRDefault="00671066" w:rsidP="00671066">
      <w:pPr>
        <w:rPr>
          <w:sz w:val="20"/>
          <w:lang w:val="es-MX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2" w:name="_Toc52616586"/>
      <w:bookmarkStart w:id="23" w:name="_Toc182735730"/>
      <w:bookmarkStart w:id="24" w:name="_Toc313265073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4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5" w:name="_Toc52616587"/>
      <w:bookmarkStart w:id="26" w:name="_Toc182735731"/>
      <w:bookmarkStart w:id="27" w:name="_Toc313265074"/>
      <w:r w:rsidRPr="00CA7A7F">
        <w:rPr>
          <w:lang w:val="es-MX"/>
        </w:rPr>
        <w:t>Opcionales</w:t>
      </w:r>
      <w:bookmarkEnd w:id="25"/>
      <w:bookmarkEnd w:id="26"/>
      <w:bookmarkEnd w:id="27"/>
    </w:p>
    <w:p w:rsidR="00481C4A" w:rsidRPr="00F03B94" w:rsidRDefault="00F03B94" w:rsidP="00481C4A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F03B94" w:rsidRPr="00CA7A7F" w:rsidRDefault="00F03B94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8" w:name="_Toc313265075"/>
      <w:r w:rsidRPr="00CA7A7F">
        <w:rPr>
          <w:lang w:val="es-MX"/>
        </w:rPr>
        <w:t>Generales</w:t>
      </w:r>
      <w:bookmarkEnd w:id="28"/>
    </w:p>
    <w:p w:rsidR="0049112A" w:rsidRPr="00F03B94" w:rsidRDefault="00F03B94" w:rsidP="00481C4A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9" w:name="_Toc52616589"/>
      <w:bookmarkStart w:id="30" w:name="_Toc182735733"/>
      <w:bookmarkStart w:id="31" w:name="_Toc313265076"/>
      <w:r w:rsidRPr="00CA7A7F">
        <w:rPr>
          <w:lang w:val="es-MX"/>
        </w:rPr>
        <w:t>Extraordinarios</w:t>
      </w:r>
      <w:bookmarkEnd w:id="29"/>
      <w:bookmarkEnd w:id="30"/>
      <w:bookmarkEnd w:id="31"/>
      <w:r w:rsidRPr="00CA7A7F">
        <w:rPr>
          <w:lang w:val="es-MX"/>
        </w:rPr>
        <w:tab/>
      </w:r>
    </w:p>
    <w:p w:rsidR="00B20347" w:rsidRPr="00F03B94" w:rsidRDefault="00F03B94" w:rsidP="00B20347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F03B94" w:rsidRPr="00CA7A7F" w:rsidRDefault="00F03B94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32" w:name="_Toc52616590"/>
      <w:bookmarkStart w:id="33" w:name="_Toc182735734"/>
      <w:bookmarkStart w:id="34" w:name="_Toc313265077"/>
      <w:r w:rsidRPr="00CA7A7F">
        <w:rPr>
          <w:lang w:val="es-MX"/>
        </w:rPr>
        <w:t>De excepción</w:t>
      </w:r>
      <w:bookmarkEnd w:id="32"/>
      <w:bookmarkEnd w:id="33"/>
      <w:bookmarkEnd w:id="34"/>
    </w:p>
    <w:p w:rsidR="00F03B94" w:rsidRDefault="00F03B94" w:rsidP="00F03B94">
      <w:pPr>
        <w:rPr>
          <w:lang w:val="es-MX"/>
        </w:rPr>
      </w:pPr>
      <w:r>
        <w:rPr>
          <w:lang w:val="es-MX"/>
        </w:rPr>
        <w:t>N/A</w:t>
      </w:r>
    </w:p>
    <w:p w:rsidR="00F03B94" w:rsidRPr="00F03B94" w:rsidRDefault="00F03B94" w:rsidP="00F03B94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35" w:name="_Toc313265078"/>
      <w:r w:rsidRPr="00CA7A7F">
        <w:rPr>
          <w:lang w:val="es-MX"/>
        </w:rPr>
        <w:t>De Validación</w:t>
      </w:r>
      <w:bookmarkEnd w:id="35"/>
    </w:p>
    <w:p w:rsidR="000A2BB6" w:rsidRPr="00F03B94" w:rsidRDefault="00F03B94" w:rsidP="000A2BB6">
      <w:pPr>
        <w:pStyle w:val="Textoindependiente"/>
        <w:rPr>
          <w:b w:val="0"/>
          <w:lang w:eastAsia="en-US"/>
        </w:rPr>
      </w:pPr>
      <w:bookmarkStart w:id="36" w:name="_Toc52616591"/>
      <w:bookmarkStart w:id="37" w:name="_Toc182735735"/>
      <w:r w:rsidRPr="00F03B94">
        <w:rPr>
          <w:b w:val="0"/>
          <w:lang w:eastAsia="en-US"/>
        </w:rPr>
        <w:t>N/A</w:t>
      </w:r>
    </w:p>
    <w:p w:rsidR="00F03B94" w:rsidRPr="00CA7A7F" w:rsidRDefault="00F03B94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52616592"/>
      <w:bookmarkStart w:id="39" w:name="_Toc182735736"/>
      <w:bookmarkStart w:id="40" w:name="_Toc313265079"/>
      <w:bookmarkEnd w:id="36"/>
      <w:bookmarkEnd w:id="37"/>
      <w:proofErr w:type="spellStart"/>
      <w:r w:rsidRPr="00CA7A7F">
        <w:t>Poscondiciones</w:t>
      </w:r>
      <w:bookmarkEnd w:id="38"/>
      <w:bookmarkEnd w:id="39"/>
      <w:bookmarkEnd w:id="40"/>
      <w:proofErr w:type="spellEnd"/>
    </w:p>
    <w:p w:rsidR="00F03B94" w:rsidRPr="00F03B94" w:rsidRDefault="00F03B94" w:rsidP="00F03B94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1" w:name="_Toc313265080"/>
      <w:r w:rsidRPr="00CA7A7F">
        <w:t>Anexos</w:t>
      </w:r>
      <w:bookmarkEnd w:id="41"/>
    </w:p>
    <w:p w:rsidR="00D46945" w:rsidRPr="00CA7A7F" w:rsidRDefault="00F03B94" w:rsidP="00481C4A">
      <w:pPr>
        <w:pStyle w:val="Textoindependiente"/>
        <w:rPr>
          <w:sz w:val="20"/>
          <w:szCs w:val="20"/>
        </w:rPr>
      </w:pPr>
      <w:r w:rsidRPr="00F03B94">
        <w:rPr>
          <w:b w:val="0"/>
          <w:lang w:eastAsia="en-US"/>
        </w:rPr>
        <w:t>N/A</w:t>
      </w:r>
    </w:p>
    <w:bookmarkEnd w:id="0"/>
    <w:bookmarkEnd w:id="1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2" w:name="_Toc313265081"/>
      <w:bookmarkStart w:id="43" w:name="_Toc207014958"/>
      <w:bookmarkStart w:id="44" w:name="_Toc207088193"/>
      <w:r w:rsidRPr="00CA7A7F">
        <w:t>Diagramas</w:t>
      </w:r>
      <w:bookmarkEnd w:id="42"/>
    </w:p>
    <w:p w:rsidR="005334F4" w:rsidRPr="00CA7A7F" w:rsidRDefault="00F03B94" w:rsidP="005334F4">
      <w:pPr>
        <w:rPr>
          <w:lang w:val="es-MX" w:eastAsia="es-MX"/>
        </w:rPr>
      </w:pPr>
      <w:r>
        <w:rPr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5" w:name="_Toc313265082"/>
      <w:r w:rsidRPr="00CA7A7F">
        <w:t>Propuesta de Pantallas</w:t>
      </w:r>
      <w:bookmarkEnd w:id="45"/>
    </w:p>
    <w:p w:rsidR="00566EC1" w:rsidRPr="00F86604" w:rsidRDefault="00566EC1" w:rsidP="00566EC1">
      <w:pPr>
        <w:pStyle w:val="Listaconvietas"/>
        <w:rPr>
          <w:i w:val="0"/>
          <w:color w:val="auto"/>
          <w:lang w:eastAsia="es-MX"/>
        </w:rPr>
      </w:pPr>
      <w:r>
        <w:rPr>
          <w:i w:val="0"/>
          <w:color w:val="auto"/>
          <w:lang w:eastAsia="es-MX"/>
        </w:rPr>
        <w:t xml:space="preserve">La propuesta de pantallas se encuentran en la estructura de </w:t>
      </w:r>
      <w:r w:rsidRPr="00F86604">
        <w:rPr>
          <w:i w:val="0"/>
          <w:color w:val="auto"/>
          <w:lang w:eastAsia="es-MX"/>
        </w:rPr>
        <w:t>\Productos\Route\</w:t>
      </w:r>
      <w:r>
        <w:rPr>
          <w:i w:val="0"/>
          <w:color w:val="auto"/>
          <w:lang w:eastAsia="es-MX"/>
        </w:rPr>
        <w:t>Trunk</w:t>
      </w:r>
      <w:r w:rsidRPr="00F86604">
        <w:rPr>
          <w:i w:val="0"/>
          <w:color w:val="auto"/>
          <w:lang w:eastAsia="es-MX"/>
        </w:rPr>
        <w:t>\Analisis\EspecificacionRequerimientos\Pantallas\</w:t>
      </w:r>
      <w:r>
        <w:rPr>
          <w:i w:val="0"/>
          <w:color w:val="auto"/>
          <w:lang w:eastAsia="es-MX"/>
        </w:rPr>
        <w:t>WEB</w:t>
      </w:r>
    </w:p>
    <w:p w:rsidR="00160034" w:rsidRPr="00CA7A7F" w:rsidRDefault="00160034" w:rsidP="00160034">
      <w:pPr>
        <w:rPr>
          <w:lang w:val="es-MX" w:eastAsia="es-MX"/>
        </w:rPr>
      </w:pPr>
    </w:p>
    <w:p w:rsidR="005334F4" w:rsidRPr="00CA7A7F" w:rsidRDefault="005334F4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6" w:name="_Toc313265083"/>
      <w:r w:rsidRPr="00CA7A7F">
        <w:t>Firmas de Aceptación</w:t>
      </w:r>
      <w:bookmarkEnd w:id="43"/>
      <w:bookmarkEnd w:id="44"/>
      <w:bookmarkEnd w:id="46"/>
    </w:p>
    <w:p w:rsidR="007F4C05" w:rsidRPr="00CA7A7F" w:rsidRDefault="007F4C05" w:rsidP="007F4C05">
      <w:pPr>
        <w:pStyle w:val="Listaconvietas"/>
      </w:pPr>
    </w:p>
    <w:p w:rsidR="007F4C05" w:rsidRPr="00566EC1" w:rsidRDefault="007F4C05" w:rsidP="007F4C05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>Gilberto Ochoa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>Gerente De Implementación / Departamento de Implementación – Amesol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05/01/2012</w:t>
            </w:r>
          </w:p>
        </w:tc>
      </w:tr>
    </w:tbl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354" w:tblpY="-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Jesús Peña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>Líder de Proyecto / Departamento de Implementación - Amesol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05</w:t>
            </w:r>
            <w:r w:rsidRPr="00566EC1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01</w:t>
            </w:r>
            <w:r w:rsidRPr="00566EC1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2</w:t>
            </w:r>
          </w:p>
        </w:tc>
      </w:tr>
    </w:tbl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rPr>
          <w:lang w:val="es-MX" w:eastAsia="es-MX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rPr>
          <w:lang w:val="es-MX"/>
        </w:rPr>
      </w:pPr>
    </w:p>
    <w:tbl>
      <w:tblPr>
        <w:tblpPr w:leftFromText="141" w:rightFromText="141" w:vertAnchor="text" w:horzAnchor="margin" w:tblpY="5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/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Nancy Elizabeth Villalobos Plascencia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>Analista de Sistemas / Departamento de Análisis y Diseño – Amesol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05/01/2012</w:t>
            </w:r>
          </w:p>
        </w:tc>
      </w:tr>
    </w:tbl>
    <w:p w:rsidR="00566EC1" w:rsidRDefault="00566EC1" w:rsidP="00566EC1">
      <w:pPr>
        <w:rPr>
          <w:lang w:val="es-MX"/>
        </w:rPr>
      </w:pPr>
    </w:p>
    <w:p w:rsidR="00566EC1" w:rsidRDefault="00566EC1" w:rsidP="00566EC1">
      <w:pPr>
        <w:rPr>
          <w:lang w:val="es-MX"/>
        </w:rPr>
      </w:pPr>
    </w:p>
    <w:p w:rsidR="00566EC1" w:rsidRPr="00664EB9" w:rsidRDefault="00566EC1" w:rsidP="00566EC1">
      <w:pPr>
        <w:rPr>
          <w:lang w:val="es-MX"/>
        </w:rPr>
      </w:pPr>
    </w:p>
    <w:p w:rsidR="00566EC1" w:rsidRDefault="00566EC1" w:rsidP="00566EC1">
      <w:pPr>
        <w:rPr>
          <w:lang w:val="es-MX"/>
        </w:rPr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80"/>
      <w:footerReference w:type="even" r:id="rId81"/>
      <w:footerReference w:type="default" r:id="rId82"/>
      <w:headerReference w:type="first" r:id="rId8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9AD" w:rsidRDefault="008169AD" w:rsidP="00514F06">
      <w:pPr>
        <w:pStyle w:val="Ttulo1"/>
      </w:pPr>
      <w:r>
        <w:separator/>
      </w:r>
    </w:p>
  </w:endnote>
  <w:endnote w:type="continuationSeparator" w:id="0">
    <w:p w:rsidR="008169AD" w:rsidRDefault="008169A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C30" w:rsidRDefault="00795C3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95C30" w:rsidRDefault="00795C3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95C30" w:rsidRPr="00596B48" w:rsidTr="00B01427">
      <w:trPr>
        <w:trHeight w:val="539"/>
      </w:trPr>
      <w:tc>
        <w:tcPr>
          <w:tcW w:w="3331" w:type="dxa"/>
        </w:tcPr>
        <w:p w:rsidR="00795C30" w:rsidRPr="00596B48" w:rsidRDefault="00795C30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CCB2B65" wp14:editId="194CCC63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795C30" w:rsidRPr="00B01427" w:rsidRDefault="00795C30" w:rsidP="001D0E7F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Amesol México,</w:t>
          </w:r>
          <w:r w:rsidRPr="00B01427">
            <w:rPr>
              <w:rFonts w:ascii="Arial" w:hAnsi="Arial" w:cs="Arial"/>
            </w:rPr>
            <w:t xml:space="preserve">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795C30" w:rsidRPr="00596B48" w:rsidRDefault="00795C3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20D13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20D13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95C30" w:rsidRPr="00596B48" w:rsidRDefault="00795C30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9AD" w:rsidRDefault="008169AD" w:rsidP="00514F06">
      <w:pPr>
        <w:pStyle w:val="Ttulo1"/>
      </w:pPr>
      <w:r>
        <w:separator/>
      </w:r>
    </w:p>
  </w:footnote>
  <w:footnote w:type="continuationSeparator" w:id="0">
    <w:p w:rsidR="008169AD" w:rsidRDefault="008169A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795C30" w:rsidRPr="00375A5D" w:rsidTr="003E5D6F">
      <w:tc>
        <w:tcPr>
          <w:tcW w:w="4604" w:type="dxa"/>
        </w:tcPr>
        <w:p w:rsidR="00795C30" w:rsidRPr="001D0E7F" w:rsidRDefault="00795C3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1D0E7F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795C30" w:rsidRPr="001D0E7F" w:rsidRDefault="00795C30" w:rsidP="001D0E7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D0E7F">
            <w:rPr>
              <w:rFonts w:ascii="Tahoma" w:hAnsi="Tahoma" w:cs="Tahoma"/>
              <w:sz w:val="20"/>
              <w:szCs w:val="20"/>
            </w:rPr>
            <w:t>Versión 1.0</w:t>
          </w:r>
        </w:p>
      </w:tc>
    </w:tr>
    <w:tr w:rsidR="00795C30" w:rsidRPr="00F52321" w:rsidTr="003E5D6F">
      <w:tc>
        <w:tcPr>
          <w:tcW w:w="4604" w:type="dxa"/>
        </w:tcPr>
        <w:p w:rsidR="00795C30" w:rsidRPr="001D0E7F" w:rsidRDefault="00795C3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1D0E7F">
            <w:rPr>
              <w:rFonts w:ascii="Tahoma" w:hAnsi="Tahoma" w:cs="Tahoma"/>
              <w:sz w:val="20"/>
              <w:szCs w:val="20"/>
            </w:rPr>
            <w:t>CUERMWEB72_ReporteVentasDiario.docx</w:t>
          </w:r>
        </w:p>
      </w:tc>
      <w:tc>
        <w:tcPr>
          <w:tcW w:w="4893" w:type="dxa"/>
        </w:tcPr>
        <w:p w:rsidR="00795C30" w:rsidRPr="001D0E7F" w:rsidRDefault="00795C30" w:rsidP="001D0E7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Fecha de entrega: 05</w:t>
          </w:r>
          <w:r w:rsidRPr="001D0E7F">
            <w:rPr>
              <w:rFonts w:ascii="Tahoma" w:hAnsi="Tahoma" w:cs="Tahoma"/>
              <w:sz w:val="20"/>
              <w:szCs w:val="20"/>
            </w:rPr>
            <w:t>/01/2012</w:t>
          </w:r>
        </w:p>
      </w:tc>
    </w:tr>
  </w:tbl>
  <w:p w:rsidR="00795C30" w:rsidRDefault="00795C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795C30" w:rsidTr="003104A1">
      <w:trPr>
        <w:cantSplit/>
        <w:trHeight w:val="1412"/>
      </w:trPr>
      <w:tc>
        <w:tcPr>
          <w:tcW w:w="10114" w:type="dxa"/>
          <w:vAlign w:val="center"/>
        </w:tcPr>
        <w:p w:rsidR="00795C30" w:rsidRDefault="00795C30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795C30" w:rsidRPr="00872B53" w:rsidRDefault="00795C30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795C30" w:rsidRDefault="00795C30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D7AF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6E5638BC"/>
    <w:multiLevelType w:val="multilevel"/>
    <w:tmpl w:val="19345F4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CAD545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E7F"/>
    <w:rsid w:val="00006873"/>
    <w:rsid w:val="000330BE"/>
    <w:rsid w:val="00033722"/>
    <w:rsid w:val="00037466"/>
    <w:rsid w:val="00047BA4"/>
    <w:rsid w:val="0005001B"/>
    <w:rsid w:val="00055766"/>
    <w:rsid w:val="00062428"/>
    <w:rsid w:val="000671A5"/>
    <w:rsid w:val="0007347B"/>
    <w:rsid w:val="00074319"/>
    <w:rsid w:val="00080756"/>
    <w:rsid w:val="00082AAD"/>
    <w:rsid w:val="00082CD4"/>
    <w:rsid w:val="000A2BB6"/>
    <w:rsid w:val="000A5CDA"/>
    <w:rsid w:val="000A77DF"/>
    <w:rsid w:val="000B523A"/>
    <w:rsid w:val="000B5641"/>
    <w:rsid w:val="000C45BD"/>
    <w:rsid w:val="000D468F"/>
    <w:rsid w:val="000D5B6A"/>
    <w:rsid w:val="000F175B"/>
    <w:rsid w:val="000F31CD"/>
    <w:rsid w:val="000F3582"/>
    <w:rsid w:val="00103985"/>
    <w:rsid w:val="00103CD5"/>
    <w:rsid w:val="00111303"/>
    <w:rsid w:val="001117A7"/>
    <w:rsid w:val="001141A9"/>
    <w:rsid w:val="0011637E"/>
    <w:rsid w:val="00125E35"/>
    <w:rsid w:val="0013530E"/>
    <w:rsid w:val="00136627"/>
    <w:rsid w:val="001416D3"/>
    <w:rsid w:val="001436DC"/>
    <w:rsid w:val="001448B2"/>
    <w:rsid w:val="00152C0A"/>
    <w:rsid w:val="00155B9F"/>
    <w:rsid w:val="00157C14"/>
    <w:rsid w:val="00160034"/>
    <w:rsid w:val="001623FD"/>
    <w:rsid w:val="0017341C"/>
    <w:rsid w:val="0017419E"/>
    <w:rsid w:val="0017686C"/>
    <w:rsid w:val="00177278"/>
    <w:rsid w:val="00183F8B"/>
    <w:rsid w:val="00184046"/>
    <w:rsid w:val="00194440"/>
    <w:rsid w:val="001A0596"/>
    <w:rsid w:val="001A60C2"/>
    <w:rsid w:val="001B09A2"/>
    <w:rsid w:val="001B100F"/>
    <w:rsid w:val="001B1A4A"/>
    <w:rsid w:val="001B254E"/>
    <w:rsid w:val="001C7F44"/>
    <w:rsid w:val="001D0DC0"/>
    <w:rsid w:val="001D0E7F"/>
    <w:rsid w:val="001D115D"/>
    <w:rsid w:val="001D1534"/>
    <w:rsid w:val="001D4B3B"/>
    <w:rsid w:val="001D4DE2"/>
    <w:rsid w:val="001D54FA"/>
    <w:rsid w:val="001E20AD"/>
    <w:rsid w:val="001F34A1"/>
    <w:rsid w:val="001F395B"/>
    <w:rsid w:val="0020099B"/>
    <w:rsid w:val="00203741"/>
    <w:rsid w:val="002065C2"/>
    <w:rsid w:val="002177DF"/>
    <w:rsid w:val="00220011"/>
    <w:rsid w:val="00225DC0"/>
    <w:rsid w:val="0022637D"/>
    <w:rsid w:val="00227281"/>
    <w:rsid w:val="00227650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696E"/>
    <w:rsid w:val="00261EC0"/>
    <w:rsid w:val="00261ED6"/>
    <w:rsid w:val="002643D2"/>
    <w:rsid w:val="0027680F"/>
    <w:rsid w:val="002775F9"/>
    <w:rsid w:val="00282262"/>
    <w:rsid w:val="00293518"/>
    <w:rsid w:val="002B1EBB"/>
    <w:rsid w:val="002B34C8"/>
    <w:rsid w:val="002B52ED"/>
    <w:rsid w:val="002B7DAA"/>
    <w:rsid w:val="002C4FDC"/>
    <w:rsid w:val="002D6E72"/>
    <w:rsid w:val="002D7C7F"/>
    <w:rsid w:val="002E3308"/>
    <w:rsid w:val="002E3BA1"/>
    <w:rsid w:val="002E67FD"/>
    <w:rsid w:val="002E79E5"/>
    <w:rsid w:val="002F118F"/>
    <w:rsid w:val="002F2A60"/>
    <w:rsid w:val="002F5206"/>
    <w:rsid w:val="002F60E2"/>
    <w:rsid w:val="00306535"/>
    <w:rsid w:val="003104A1"/>
    <w:rsid w:val="0031070D"/>
    <w:rsid w:val="0031478D"/>
    <w:rsid w:val="00320140"/>
    <w:rsid w:val="003205AE"/>
    <w:rsid w:val="00320D13"/>
    <w:rsid w:val="00322E1F"/>
    <w:rsid w:val="00326490"/>
    <w:rsid w:val="003270E4"/>
    <w:rsid w:val="003400C4"/>
    <w:rsid w:val="00345480"/>
    <w:rsid w:val="0034773B"/>
    <w:rsid w:val="0035410E"/>
    <w:rsid w:val="00355D80"/>
    <w:rsid w:val="0036537F"/>
    <w:rsid w:val="00367AFC"/>
    <w:rsid w:val="003767A1"/>
    <w:rsid w:val="003817A4"/>
    <w:rsid w:val="003907BC"/>
    <w:rsid w:val="00390921"/>
    <w:rsid w:val="003A1CD3"/>
    <w:rsid w:val="003A41CD"/>
    <w:rsid w:val="003A62B0"/>
    <w:rsid w:val="003A6A1B"/>
    <w:rsid w:val="003A7F0E"/>
    <w:rsid w:val="003B24FD"/>
    <w:rsid w:val="003C1C04"/>
    <w:rsid w:val="003C50F8"/>
    <w:rsid w:val="003C58D0"/>
    <w:rsid w:val="003C597C"/>
    <w:rsid w:val="003E4221"/>
    <w:rsid w:val="003E5882"/>
    <w:rsid w:val="003E5D6F"/>
    <w:rsid w:val="003F2901"/>
    <w:rsid w:val="003F2B87"/>
    <w:rsid w:val="00410059"/>
    <w:rsid w:val="00417F67"/>
    <w:rsid w:val="004231DC"/>
    <w:rsid w:val="00432F79"/>
    <w:rsid w:val="00433423"/>
    <w:rsid w:val="0043793F"/>
    <w:rsid w:val="00441A47"/>
    <w:rsid w:val="004515F5"/>
    <w:rsid w:val="0045227F"/>
    <w:rsid w:val="00461371"/>
    <w:rsid w:val="00473B78"/>
    <w:rsid w:val="00476793"/>
    <w:rsid w:val="00481C4A"/>
    <w:rsid w:val="00485373"/>
    <w:rsid w:val="0049112A"/>
    <w:rsid w:val="004916F0"/>
    <w:rsid w:val="00491B4C"/>
    <w:rsid w:val="004A72DE"/>
    <w:rsid w:val="004B0D88"/>
    <w:rsid w:val="004B1F0D"/>
    <w:rsid w:val="004B270A"/>
    <w:rsid w:val="004B623B"/>
    <w:rsid w:val="004C78B4"/>
    <w:rsid w:val="004D1B4E"/>
    <w:rsid w:val="004D45D6"/>
    <w:rsid w:val="004E23D0"/>
    <w:rsid w:val="004F049D"/>
    <w:rsid w:val="004F04B0"/>
    <w:rsid w:val="004F1C65"/>
    <w:rsid w:val="004F4AB5"/>
    <w:rsid w:val="004F6527"/>
    <w:rsid w:val="00504398"/>
    <w:rsid w:val="0050675E"/>
    <w:rsid w:val="00514F06"/>
    <w:rsid w:val="005153A5"/>
    <w:rsid w:val="005249B6"/>
    <w:rsid w:val="005334F4"/>
    <w:rsid w:val="00537CB4"/>
    <w:rsid w:val="00540756"/>
    <w:rsid w:val="0054435F"/>
    <w:rsid w:val="005560A2"/>
    <w:rsid w:val="00566EC1"/>
    <w:rsid w:val="00567D7B"/>
    <w:rsid w:val="00572DCE"/>
    <w:rsid w:val="005742E9"/>
    <w:rsid w:val="0058009A"/>
    <w:rsid w:val="00580188"/>
    <w:rsid w:val="00591EB1"/>
    <w:rsid w:val="00592D43"/>
    <w:rsid w:val="00593042"/>
    <w:rsid w:val="00594252"/>
    <w:rsid w:val="00596B48"/>
    <w:rsid w:val="005A09F5"/>
    <w:rsid w:val="005A3308"/>
    <w:rsid w:val="005A45B6"/>
    <w:rsid w:val="005B4771"/>
    <w:rsid w:val="005C1B2B"/>
    <w:rsid w:val="005C45A9"/>
    <w:rsid w:val="005C6DBF"/>
    <w:rsid w:val="005D1D74"/>
    <w:rsid w:val="005D23A6"/>
    <w:rsid w:val="005E1890"/>
    <w:rsid w:val="005E34BC"/>
    <w:rsid w:val="005E6075"/>
    <w:rsid w:val="0060151C"/>
    <w:rsid w:val="0060399E"/>
    <w:rsid w:val="0061160B"/>
    <w:rsid w:val="00611A76"/>
    <w:rsid w:val="0061340C"/>
    <w:rsid w:val="006140D5"/>
    <w:rsid w:val="00622D5D"/>
    <w:rsid w:val="00626421"/>
    <w:rsid w:val="00627FDA"/>
    <w:rsid w:val="00635285"/>
    <w:rsid w:val="006414F5"/>
    <w:rsid w:val="00652D27"/>
    <w:rsid w:val="00655C88"/>
    <w:rsid w:val="00665601"/>
    <w:rsid w:val="00671066"/>
    <w:rsid w:val="0067172A"/>
    <w:rsid w:val="00671DCC"/>
    <w:rsid w:val="0067604D"/>
    <w:rsid w:val="0069294B"/>
    <w:rsid w:val="00693A3E"/>
    <w:rsid w:val="006958E2"/>
    <w:rsid w:val="006A1233"/>
    <w:rsid w:val="006A2191"/>
    <w:rsid w:val="006A530B"/>
    <w:rsid w:val="006C07E2"/>
    <w:rsid w:val="006C0E6B"/>
    <w:rsid w:val="006C5969"/>
    <w:rsid w:val="006D4BBA"/>
    <w:rsid w:val="006D72F3"/>
    <w:rsid w:val="006D7557"/>
    <w:rsid w:val="006E018A"/>
    <w:rsid w:val="006E3428"/>
    <w:rsid w:val="006E5DBC"/>
    <w:rsid w:val="006E6966"/>
    <w:rsid w:val="006E6DD5"/>
    <w:rsid w:val="006F20AC"/>
    <w:rsid w:val="00705470"/>
    <w:rsid w:val="0071225F"/>
    <w:rsid w:val="00725FF1"/>
    <w:rsid w:val="00730DEC"/>
    <w:rsid w:val="007330AA"/>
    <w:rsid w:val="007336F0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7776F"/>
    <w:rsid w:val="007833A5"/>
    <w:rsid w:val="00784763"/>
    <w:rsid w:val="00785D39"/>
    <w:rsid w:val="00786E34"/>
    <w:rsid w:val="00790C54"/>
    <w:rsid w:val="007948BC"/>
    <w:rsid w:val="00795C30"/>
    <w:rsid w:val="00797670"/>
    <w:rsid w:val="00797FC3"/>
    <w:rsid w:val="007A1485"/>
    <w:rsid w:val="007A1FC8"/>
    <w:rsid w:val="007B2EEC"/>
    <w:rsid w:val="007B6535"/>
    <w:rsid w:val="007B7EDC"/>
    <w:rsid w:val="007C3BBF"/>
    <w:rsid w:val="007D2D49"/>
    <w:rsid w:val="007D6B46"/>
    <w:rsid w:val="007E2CC4"/>
    <w:rsid w:val="007E334D"/>
    <w:rsid w:val="007E3AAF"/>
    <w:rsid w:val="007E4E4D"/>
    <w:rsid w:val="007E7474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69AD"/>
    <w:rsid w:val="00817318"/>
    <w:rsid w:val="008213DC"/>
    <w:rsid w:val="00830A3D"/>
    <w:rsid w:val="0083256B"/>
    <w:rsid w:val="00833ED3"/>
    <w:rsid w:val="0084265E"/>
    <w:rsid w:val="00843E40"/>
    <w:rsid w:val="00847B4B"/>
    <w:rsid w:val="00854263"/>
    <w:rsid w:val="00857306"/>
    <w:rsid w:val="00861790"/>
    <w:rsid w:val="00863AEC"/>
    <w:rsid w:val="00864FD8"/>
    <w:rsid w:val="00872B53"/>
    <w:rsid w:val="008769B9"/>
    <w:rsid w:val="008817CF"/>
    <w:rsid w:val="00883DA2"/>
    <w:rsid w:val="0088750B"/>
    <w:rsid w:val="008935DF"/>
    <w:rsid w:val="00894B60"/>
    <w:rsid w:val="008A19C2"/>
    <w:rsid w:val="008A251B"/>
    <w:rsid w:val="008A464D"/>
    <w:rsid w:val="008A750C"/>
    <w:rsid w:val="008B18D7"/>
    <w:rsid w:val="008C27A5"/>
    <w:rsid w:val="008D7EDE"/>
    <w:rsid w:val="008E0CAE"/>
    <w:rsid w:val="008E10C5"/>
    <w:rsid w:val="008F0F61"/>
    <w:rsid w:val="008F2D82"/>
    <w:rsid w:val="008F33E3"/>
    <w:rsid w:val="008F7A87"/>
    <w:rsid w:val="009032E1"/>
    <w:rsid w:val="0090453B"/>
    <w:rsid w:val="00916F46"/>
    <w:rsid w:val="00920573"/>
    <w:rsid w:val="00921223"/>
    <w:rsid w:val="00925298"/>
    <w:rsid w:val="009353A5"/>
    <w:rsid w:val="00937D9A"/>
    <w:rsid w:val="009427A9"/>
    <w:rsid w:val="009446AF"/>
    <w:rsid w:val="00946744"/>
    <w:rsid w:val="0094693E"/>
    <w:rsid w:val="00946D52"/>
    <w:rsid w:val="00951758"/>
    <w:rsid w:val="0096313A"/>
    <w:rsid w:val="00963EF0"/>
    <w:rsid w:val="0096659D"/>
    <w:rsid w:val="00966AB3"/>
    <w:rsid w:val="00971190"/>
    <w:rsid w:val="00972453"/>
    <w:rsid w:val="00972995"/>
    <w:rsid w:val="00976B16"/>
    <w:rsid w:val="0098004B"/>
    <w:rsid w:val="00982930"/>
    <w:rsid w:val="009855F6"/>
    <w:rsid w:val="00991E62"/>
    <w:rsid w:val="00992E9D"/>
    <w:rsid w:val="00996374"/>
    <w:rsid w:val="009B1CDA"/>
    <w:rsid w:val="009B237A"/>
    <w:rsid w:val="009B2EA8"/>
    <w:rsid w:val="009B5EEC"/>
    <w:rsid w:val="009C1103"/>
    <w:rsid w:val="009C131E"/>
    <w:rsid w:val="009C1410"/>
    <w:rsid w:val="009C42D4"/>
    <w:rsid w:val="009C637E"/>
    <w:rsid w:val="009C7CE7"/>
    <w:rsid w:val="009D1FC7"/>
    <w:rsid w:val="009D2734"/>
    <w:rsid w:val="009D33E0"/>
    <w:rsid w:val="009D4E06"/>
    <w:rsid w:val="009E653C"/>
    <w:rsid w:val="009E6892"/>
    <w:rsid w:val="009F2204"/>
    <w:rsid w:val="009F3366"/>
    <w:rsid w:val="009F63D6"/>
    <w:rsid w:val="009F6D98"/>
    <w:rsid w:val="00A006C5"/>
    <w:rsid w:val="00A052FA"/>
    <w:rsid w:val="00A06BAA"/>
    <w:rsid w:val="00A06C16"/>
    <w:rsid w:val="00A126BB"/>
    <w:rsid w:val="00A14130"/>
    <w:rsid w:val="00A1565F"/>
    <w:rsid w:val="00A24D3D"/>
    <w:rsid w:val="00A3159B"/>
    <w:rsid w:val="00A33088"/>
    <w:rsid w:val="00A36CBA"/>
    <w:rsid w:val="00A377E3"/>
    <w:rsid w:val="00A44CD8"/>
    <w:rsid w:val="00A46EAD"/>
    <w:rsid w:val="00A54B9C"/>
    <w:rsid w:val="00A5530E"/>
    <w:rsid w:val="00A6084F"/>
    <w:rsid w:val="00A62576"/>
    <w:rsid w:val="00A6310B"/>
    <w:rsid w:val="00A66BED"/>
    <w:rsid w:val="00A71DEC"/>
    <w:rsid w:val="00A72134"/>
    <w:rsid w:val="00A83771"/>
    <w:rsid w:val="00A846D9"/>
    <w:rsid w:val="00A85355"/>
    <w:rsid w:val="00A9314D"/>
    <w:rsid w:val="00A93594"/>
    <w:rsid w:val="00A95844"/>
    <w:rsid w:val="00AA5BDC"/>
    <w:rsid w:val="00AB5A72"/>
    <w:rsid w:val="00AC20A7"/>
    <w:rsid w:val="00AC2C5B"/>
    <w:rsid w:val="00AD1098"/>
    <w:rsid w:val="00AD2CE8"/>
    <w:rsid w:val="00AD42D8"/>
    <w:rsid w:val="00AD7548"/>
    <w:rsid w:val="00AE030C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117E4"/>
    <w:rsid w:val="00B13AA1"/>
    <w:rsid w:val="00B177A5"/>
    <w:rsid w:val="00B20347"/>
    <w:rsid w:val="00B22779"/>
    <w:rsid w:val="00B22901"/>
    <w:rsid w:val="00B22D0F"/>
    <w:rsid w:val="00B24500"/>
    <w:rsid w:val="00B24BF3"/>
    <w:rsid w:val="00B26129"/>
    <w:rsid w:val="00B34921"/>
    <w:rsid w:val="00B41F17"/>
    <w:rsid w:val="00B45B4B"/>
    <w:rsid w:val="00B45BAF"/>
    <w:rsid w:val="00B50CF5"/>
    <w:rsid w:val="00B52BCD"/>
    <w:rsid w:val="00B53891"/>
    <w:rsid w:val="00B53C0D"/>
    <w:rsid w:val="00B53F3E"/>
    <w:rsid w:val="00B6299C"/>
    <w:rsid w:val="00B66CF6"/>
    <w:rsid w:val="00B71BC6"/>
    <w:rsid w:val="00B73AD2"/>
    <w:rsid w:val="00B77170"/>
    <w:rsid w:val="00B847C2"/>
    <w:rsid w:val="00B85BB7"/>
    <w:rsid w:val="00B871ED"/>
    <w:rsid w:val="00B9179A"/>
    <w:rsid w:val="00BA3122"/>
    <w:rsid w:val="00BA6039"/>
    <w:rsid w:val="00BB0BFE"/>
    <w:rsid w:val="00BB1C16"/>
    <w:rsid w:val="00BB22CE"/>
    <w:rsid w:val="00BB40F9"/>
    <w:rsid w:val="00BB444A"/>
    <w:rsid w:val="00BB5731"/>
    <w:rsid w:val="00BC44EC"/>
    <w:rsid w:val="00BC5CDD"/>
    <w:rsid w:val="00BC6300"/>
    <w:rsid w:val="00BD184A"/>
    <w:rsid w:val="00BD5C25"/>
    <w:rsid w:val="00BD75B1"/>
    <w:rsid w:val="00BE07CB"/>
    <w:rsid w:val="00BE4FD4"/>
    <w:rsid w:val="00BE79B6"/>
    <w:rsid w:val="00BF192E"/>
    <w:rsid w:val="00BF5175"/>
    <w:rsid w:val="00BF7814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516D0"/>
    <w:rsid w:val="00C620DD"/>
    <w:rsid w:val="00C71851"/>
    <w:rsid w:val="00C82F53"/>
    <w:rsid w:val="00C8344D"/>
    <w:rsid w:val="00C91EFA"/>
    <w:rsid w:val="00C97546"/>
    <w:rsid w:val="00CA7A7F"/>
    <w:rsid w:val="00CB3105"/>
    <w:rsid w:val="00CB3A2E"/>
    <w:rsid w:val="00CB7F03"/>
    <w:rsid w:val="00CC2DB1"/>
    <w:rsid w:val="00CC64E7"/>
    <w:rsid w:val="00CC7E66"/>
    <w:rsid w:val="00CF1674"/>
    <w:rsid w:val="00CF36B9"/>
    <w:rsid w:val="00CF4311"/>
    <w:rsid w:val="00D00283"/>
    <w:rsid w:val="00D0319B"/>
    <w:rsid w:val="00D065F2"/>
    <w:rsid w:val="00D1269E"/>
    <w:rsid w:val="00D147A3"/>
    <w:rsid w:val="00D15DA8"/>
    <w:rsid w:val="00D24247"/>
    <w:rsid w:val="00D32CE5"/>
    <w:rsid w:val="00D33B4B"/>
    <w:rsid w:val="00D33E23"/>
    <w:rsid w:val="00D44DE5"/>
    <w:rsid w:val="00D46327"/>
    <w:rsid w:val="00D46945"/>
    <w:rsid w:val="00D51F74"/>
    <w:rsid w:val="00D54760"/>
    <w:rsid w:val="00D613F4"/>
    <w:rsid w:val="00D65EF8"/>
    <w:rsid w:val="00D730A8"/>
    <w:rsid w:val="00D80D7E"/>
    <w:rsid w:val="00D8224D"/>
    <w:rsid w:val="00D918CE"/>
    <w:rsid w:val="00D9521E"/>
    <w:rsid w:val="00D956A3"/>
    <w:rsid w:val="00D95BB2"/>
    <w:rsid w:val="00DA1766"/>
    <w:rsid w:val="00DA4938"/>
    <w:rsid w:val="00DB04C2"/>
    <w:rsid w:val="00DB05DA"/>
    <w:rsid w:val="00DB1438"/>
    <w:rsid w:val="00DC2B16"/>
    <w:rsid w:val="00DC716F"/>
    <w:rsid w:val="00DD26BD"/>
    <w:rsid w:val="00DD3110"/>
    <w:rsid w:val="00DD61C4"/>
    <w:rsid w:val="00DD7890"/>
    <w:rsid w:val="00DE18FC"/>
    <w:rsid w:val="00DE5E51"/>
    <w:rsid w:val="00DF1F20"/>
    <w:rsid w:val="00DF301D"/>
    <w:rsid w:val="00DF3C27"/>
    <w:rsid w:val="00DF5063"/>
    <w:rsid w:val="00E03F4C"/>
    <w:rsid w:val="00E121B2"/>
    <w:rsid w:val="00E12FAA"/>
    <w:rsid w:val="00E15830"/>
    <w:rsid w:val="00E214F9"/>
    <w:rsid w:val="00E246D7"/>
    <w:rsid w:val="00E32F17"/>
    <w:rsid w:val="00E36A76"/>
    <w:rsid w:val="00E551D9"/>
    <w:rsid w:val="00E60A38"/>
    <w:rsid w:val="00E61472"/>
    <w:rsid w:val="00E623CE"/>
    <w:rsid w:val="00E6339F"/>
    <w:rsid w:val="00E63ED7"/>
    <w:rsid w:val="00E76600"/>
    <w:rsid w:val="00E82848"/>
    <w:rsid w:val="00E873A1"/>
    <w:rsid w:val="00E903E2"/>
    <w:rsid w:val="00EA19F8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F03B94"/>
    <w:rsid w:val="00F04FF7"/>
    <w:rsid w:val="00F05941"/>
    <w:rsid w:val="00F109F6"/>
    <w:rsid w:val="00F207E6"/>
    <w:rsid w:val="00F23256"/>
    <w:rsid w:val="00F36B30"/>
    <w:rsid w:val="00F36E8B"/>
    <w:rsid w:val="00F55587"/>
    <w:rsid w:val="00F563DB"/>
    <w:rsid w:val="00F7568E"/>
    <w:rsid w:val="00F76FC8"/>
    <w:rsid w:val="00F94849"/>
    <w:rsid w:val="00FB2433"/>
    <w:rsid w:val="00FB2E50"/>
    <w:rsid w:val="00FC1F79"/>
    <w:rsid w:val="00FC4956"/>
    <w:rsid w:val="00FC757F"/>
    <w:rsid w:val="00FC775E"/>
    <w:rsid w:val="00FC789D"/>
    <w:rsid w:val="00FD3CF7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character" w:customStyle="1" w:styleId="TtuloCar">
    <w:name w:val="Título Car"/>
    <w:link w:val="Ttulo"/>
    <w:uiPriority w:val="10"/>
    <w:rsid w:val="001D0E7F"/>
    <w:rPr>
      <w:rFonts w:ascii="Arial" w:hAnsi="Arial"/>
      <w:b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53F3E"/>
    <w:pPr>
      <w:ind w:left="720"/>
      <w:contextualSpacing/>
    </w:pPr>
  </w:style>
  <w:style w:type="character" w:styleId="Hipervnculovisitado">
    <w:name w:val="FollowedHyperlink"/>
    <w:basedOn w:val="Fuentedeprrafopredeter"/>
    <w:rsid w:val="00A931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character" w:customStyle="1" w:styleId="TtuloCar">
    <w:name w:val="Título Car"/>
    <w:link w:val="Ttulo"/>
    <w:uiPriority w:val="10"/>
    <w:rsid w:val="001D0E7F"/>
    <w:rPr>
      <w:rFonts w:ascii="Arial" w:hAnsi="Arial"/>
      <w:b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53F3E"/>
    <w:pPr>
      <w:ind w:left="720"/>
      <w:contextualSpacing/>
    </w:pPr>
  </w:style>
  <w:style w:type="character" w:styleId="Hipervnculovisitado">
    <w:name w:val="FollowedHyperlink"/>
    <w:basedOn w:val="Fuentedeprrafopredeter"/>
    <w:rsid w:val="00A931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yperlink" Target="../General/ERM_Reglas_de_Negocio.docx" TargetMode="External"/><Relationship Id="rId26" Type="http://schemas.openxmlformats.org/officeDocument/2006/relationships/hyperlink" Target="../General/ERM_Reglas_de_Negocio.docx" TargetMode="External"/><Relationship Id="rId39" Type="http://schemas.openxmlformats.org/officeDocument/2006/relationships/hyperlink" Target="../General/ERM_Reglas_de_Negocio.docx" TargetMode="External"/><Relationship Id="rId21" Type="http://schemas.openxmlformats.org/officeDocument/2006/relationships/hyperlink" Target="../General/ERM_Reglas_de_Negocio.docx" TargetMode="External"/><Relationship Id="rId34" Type="http://schemas.openxmlformats.org/officeDocument/2006/relationships/hyperlink" Target="../General/ERM_Reglas_de_Negocio.docx" TargetMode="External"/><Relationship Id="rId42" Type="http://schemas.openxmlformats.org/officeDocument/2006/relationships/hyperlink" Target="../General/ERM_Reglas_de_Negocio.docx" TargetMode="External"/><Relationship Id="rId47" Type="http://schemas.openxmlformats.org/officeDocument/2006/relationships/hyperlink" Target="../General/ERM_Reglas_de_Negocio.docx" TargetMode="External"/><Relationship Id="rId50" Type="http://schemas.openxmlformats.org/officeDocument/2006/relationships/hyperlink" Target="../General/ERM_Reglas_de_Negocio.docx" TargetMode="External"/><Relationship Id="rId55" Type="http://schemas.openxmlformats.org/officeDocument/2006/relationships/hyperlink" Target="../General/ERM_Reglas_de_Negocio.docx" TargetMode="External"/><Relationship Id="rId63" Type="http://schemas.openxmlformats.org/officeDocument/2006/relationships/hyperlink" Target="../General/ERM_Reglas_de_Negocio.docx" TargetMode="External"/><Relationship Id="rId68" Type="http://schemas.openxmlformats.org/officeDocument/2006/relationships/hyperlink" Target="../General/ERM_Reglas_de_Negocio.docx" TargetMode="External"/><Relationship Id="rId76" Type="http://schemas.openxmlformats.org/officeDocument/2006/relationships/hyperlink" Target="../General/ERM_Reglas_de_Negocio.docx" TargetMode="External"/><Relationship Id="rId84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hyperlink" Target="../General/ERM_Reglas_de_Negocio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General/ERM_Reglas_de_Negocio.docx" TargetMode="External"/><Relationship Id="rId29" Type="http://schemas.openxmlformats.org/officeDocument/2006/relationships/hyperlink" Target="../General/ERM_Reglas_de_Negocio.docx" TargetMode="External"/><Relationship Id="rId11" Type="http://schemas.openxmlformats.org/officeDocument/2006/relationships/hyperlink" Target="../General/ERM_Reglas_de_Negocio.docx" TargetMode="External"/><Relationship Id="rId24" Type="http://schemas.openxmlformats.org/officeDocument/2006/relationships/hyperlink" Target="../General/ERM_Reglas_de_Negocio.docx" TargetMode="External"/><Relationship Id="rId32" Type="http://schemas.openxmlformats.org/officeDocument/2006/relationships/hyperlink" Target="../General/ERM_Reglas_de_Negocio.docx" TargetMode="External"/><Relationship Id="rId37" Type="http://schemas.openxmlformats.org/officeDocument/2006/relationships/hyperlink" Target="../General/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../General/ERM_Reglas_de_Negocio.docx" TargetMode="External"/><Relationship Id="rId58" Type="http://schemas.openxmlformats.org/officeDocument/2006/relationships/hyperlink" Target="file:///C:\Amesol\Productos\Route\Trunk\Analisis\EspecificacionRequerimientos\General\ERM_Reglas_de_Negocio.docx" TargetMode="External"/><Relationship Id="rId66" Type="http://schemas.openxmlformats.org/officeDocument/2006/relationships/hyperlink" Target="../General/ERM_Reglas_de_Negocio.docx" TargetMode="External"/><Relationship Id="rId74" Type="http://schemas.openxmlformats.org/officeDocument/2006/relationships/hyperlink" Target="../General/ERM_Reglas_de_Negocio.docx" TargetMode="External"/><Relationship Id="rId79" Type="http://schemas.openxmlformats.org/officeDocument/2006/relationships/hyperlink" Target="../General/ERM_Reglas_de_Negocio.docx" TargetMode="External"/><Relationship Id="rId5" Type="http://schemas.openxmlformats.org/officeDocument/2006/relationships/settings" Target="settings.xml"/><Relationship Id="rId61" Type="http://schemas.openxmlformats.org/officeDocument/2006/relationships/hyperlink" Target="../General/ERM_Reglas_de_Negocio.docx" TargetMode="External"/><Relationship Id="rId82" Type="http://schemas.openxmlformats.org/officeDocument/2006/relationships/footer" Target="footer2.xml"/><Relationship Id="rId19" Type="http://schemas.openxmlformats.org/officeDocument/2006/relationships/hyperlink" Target="../General/ERM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../General/ERM_Reglas_de_Negocio.docx" TargetMode="External"/><Relationship Id="rId22" Type="http://schemas.openxmlformats.org/officeDocument/2006/relationships/hyperlink" Target="../General/ERM_Reglas_de_Negocio.docx" TargetMode="External"/><Relationship Id="rId27" Type="http://schemas.openxmlformats.org/officeDocument/2006/relationships/hyperlink" Target="../General/ERM_Reglas_de_Negocio.docx" TargetMode="External"/><Relationship Id="rId30" Type="http://schemas.openxmlformats.org/officeDocument/2006/relationships/hyperlink" Target="../General/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48" Type="http://schemas.openxmlformats.org/officeDocument/2006/relationships/hyperlink" Target="../General/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../General/ERM_Reglas_de_Negocio.docx" TargetMode="External"/><Relationship Id="rId69" Type="http://schemas.openxmlformats.org/officeDocument/2006/relationships/hyperlink" Target="../General/ERM_Reglas_de_Negocio.docx" TargetMode="External"/><Relationship Id="rId77" Type="http://schemas.openxmlformats.org/officeDocument/2006/relationships/hyperlink" Target="../General/ERM_Reglas_de_Negocio.docx" TargetMode="External"/><Relationship Id="rId8" Type="http://schemas.openxmlformats.org/officeDocument/2006/relationships/endnotes" Target="endnotes.xml"/><Relationship Id="rId51" Type="http://schemas.openxmlformats.org/officeDocument/2006/relationships/hyperlink" Target="../General/ERM_Reglas_de_Negocio.docx" TargetMode="External"/><Relationship Id="rId72" Type="http://schemas.openxmlformats.org/officeDocument/2006/relationships/hyperlink" Target="../General/ERM_Reglas_de_Negocio.docx" TargetMode="External"/><Relationship Id="rId80" Type="http://schemas.openxmlformats.org/officeDocument/2006/relationships/header" Target="header1.xm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../General/ERM_Reglas_de_Negocio.docx" TargetMode="External"/><Relationship Id="rId25" Type="http://schemas.openxmlformats.org/officeDocument/2006/relationships/hyperlink" Target="../General/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67" Type="http://schemas.openxmlformats.org/officeDocument/2006/relationships/hyperlink" Target="../General/ERM_Reglas_de_Negocio.docx" TargetMode="External"/><Relationship Id="rId20" Type="http://schemas.openxmlformats.org/officeDocument/2006/relationships/hyperlink" Target="../General/ERM_Reglas_de_Negocio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../General/ERM_Reglas_de_Negocio.docx" TargetMode="External"/><Relationship Id="rId70" Type="http://schemas.openxmlformats.org/officeDocument/2006/relationships/hyperlink" Target="../General/ERM_Reglas_de_Negocio.docx" TargetMode="External"/><Relationship Id="rId75" Type="http://schemas.openxmlformats.org/officeDocument/2006/relationships/hyperlink" Target="../General/ERM_Reglas_de_Negocio.docx" TargetMode="External"/><Relationship Id="rId83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General/ERM_Reglas_de_Negocio.docx" TargetMode="External"/><Relationship Id="rId23" Type="http://schemas.openxmlformats.org/officeDocument/2006/relationships/hyperlink" Target="../General/ERM_Reglas_de_Negocio.docx" TargetMode="External"/><Relationship Id="rId28" Type="http://schemas.openxmlformats.org/officeDocument/2006/relationships/hyperlink" Target="../General/ERM_Reglas_de_Negocio.docx" TargetMode="External"/><Relationship Id="rId36" Type="http://schemas.openxmlformats.org/officeDocument/2006/relationships/hyperlink" Target="../General/ERM_Reglas_de_Negocio.docx" TargetMode="External"/><Relationship Id="rId49" Type="http://schemas.openxmlformats.org/officeDocument/2006/relationships/hyperlink" Target="../General/ERM_Reglas_de_Negocio.docx" TargetMode="External"/><Relationship Id="rId57" Type="http://schemas.openxmlformats.org/officeDocument/2006/relationships/hyperlink" Target="../General/ERM_Reglas_de_Negocio.docx" TargetMode="Externa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hyperlink" Target="../General/ERM_Reglas_de_Negocio.docx" TargetMode="External"/><Relationship Id="rId44" Type="http://schemas.openxmlformats.org/officeDocument/2006/relationships/hyperlink" Target="../General/ERM_Reglas_de_Negocio.docx" TargetMode="External"/><Relationship Id="rId52" Type="http://schemas.openxmlformats.org/officeDocument/2006/relationships/hyperlink" Target="../General/ERM_Reglas_de_Negocio.docx" TargetMode="External"/><Relationship Id="rId60" Type="http://schemas.openxmlformats.org/officeDocument/2006/relationships/hyperlink" Target="../General/ERM_Reglas_de_Negocio.docx" TargetMode="External"/><Relationship Id="rId65" Type="http://schemas.openxmlformats.org/officeDocument/2006/relationships/hyperlink" Target="../General/ERM_Reglas_de_Negocio.docx" TargetMode="External"/><Relationship Id="rId73" Type="http://schemas.openxmlformats.org/officeDocument/2006/relationships/hyperlink" Target="../General/ERM_Reglas_de_Negocio.docx" TargetMode="External"/><Relationship Id="rId78" Type="http://schemas.openxmlformats.org/officeDocument/2006/relationships/hyperlink" Target="../General/ERM_Reglas_de_Negocio.docx" TargetMode="External"/><Relationship Id="rId81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2219F-5F6E-4C93-89FA-657705173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1038</TotalTime>
  <Pages>12</Pages>
  <Words>3244</Words>
  <Characters>17847</Characters>
  <Application>Microsoft Office Word</Application>
  <DocSecurity>0</DocSecurity>
  <Lines>148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21049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nvillalobos</cp:lastModifiedBy>
  <cp:revision>48</cp:revision>
  <cp:lastPrinted>2008-09-11T22:09:00Z</cp:lastPrinted>
  <dcterms:created xsi:type="dcterms:W3CDTF">2012-01-02T14:32:00Z</dcterms:created>
  <dcterms:modified xsi:type="dcterms:W3CDTF">2012-01-16T16:47:00Z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