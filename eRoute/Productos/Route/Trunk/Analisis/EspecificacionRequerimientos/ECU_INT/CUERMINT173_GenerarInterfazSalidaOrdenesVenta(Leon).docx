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7A60EA">
        <w:t>de Órdenes de Venta (León</w:t>
      </w:r>
      <w:r w:rsidR="009603CA">
        <w:t xml:space="preserve">) </w:t>
      </w:r>
      <w:r w:rsidR="00CD28F3">
        <w:t>–</w:t>
      </w:r>
    </w:p>
    <w:p w:rsidR="0060151C" w:rsidRPr="00CA7A7F" w:rsidRDefault="00652945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CUERMINT17</w:t>
      </w:r>
      <w:r w:rsidR="007A60EA">
        <w:t>3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5D1FDA">
        <w:rPr>
          <w:rFonts w:cs="Arial"/>
          <w:lang w:val="es-MX" w:eastAsia="en-US"/>
        </w:rPr>
        <w:t>1.1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C66525" w:rsidP="008C7E3A">
            <w:pPr>
              <w:pStyle w:val="Tabletext"/>
              <w:jc w:val="center"/>
            </w:pPr>
            <w:r>
              <w:t>20/01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652945">
              <w:t xml:space="preserve">Interfaz de Salida de </w:t>
            </w:r>
            <w:r w:rsidR="00C66525">
              <w:t>Órdenes de Venta (</w:t>
            </w:r>
            <w:proofErr w:type="spellStart"/>
            <w:r w:rsidR="00C66525">
              <w:t>Leon</w:t>
            </w:r>
            <w:proofErr w:type="spellEnd"/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2A05C7" w:rsidRDefault="00533FCB" w:rsidP="0013518D">
            <w:pPr>
              <w:pStyle w:val="Tabletext"/>
            </w:pPr>
            <w:r>
              <w:t>Folio CAI 000</w:t>
            </w:r>
            <w:r w:rsidR="002A05C7">
              <w:t>3408</w:t>
            </w:r>
          </w:p>
          <w:p w:rsidR="002A05C7" w:rsidRDefault="002A05C7" w:rsidP="0013518D">
            <w:pPr>
              <w:pStyle w:val="Tabletext"/>
            </w:pPr>
            <w:r>
              <w:t xml:space="preserve">Se realiza en la versión 4.7.2.0 (Lechera </w:t>
            </w:r>
            <w:proofErr w:type="spellStart"/>
            <w:r>
              <w:t>Leon</w:t>
            </w:r>
            <w:proofErr w:type="spellEnd"/>
            <w:r>
              <w:t>)</w:t>
            </w:r>
          </w:p>
        </w:tc>
        <w:tc>
          <w:tcPr>
            <w:tcW w:w="2304" w:type="dxa"/>
          </w:tcPr>
          <w:p w:rsidR="00533FCB" w:rsidRDefault="0013518D" w:rsidP="0065294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8A7FDD" w:rsidRPr="00CA7A7F" w:rsidTr="00DF3C27">
        <w:trPr>
          <w:jc w:val="center"/>
        </w:trPr>
        <w:tc>
          <w:tcPr>
            <w:tcW w:w="2304" w:type="dxa"/>
          </w:tcPr>
          <w:p w:rsidR="008A7FDD" w:rsidRDefault="008A7FDD" w:rsidP="003714A1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27/03/2015</w:t>
            </w:r>
          </w:p>
        </w:tc>
        <w:tc>
          <w:tcPr>
            <w:tcW w:w="1152" w:type="dxa"/>
          </w:tcPr>
          <w:p w:rsidR="008A7FDD" w:rsidRDefault="008A7FDD" w:rsidP="003714A1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8A7FDD" w:rsidRPr="000E0C8F" w:rsidRDefault="008A7FDD" w:rsidP="003714A1">
            <w:pPr>
              <w:pStyle w:val="Tabletext"/>
              <w:jc w:val="left"/>
              <w:rPr>
                <w:highlight w:val="yellow"/>
              </w:rPr>
            </w:pPr>
            <w:r w:rsidRPr="000E0C8F">
              <w:rPr>
                <w:highlight w:val="yellow"/>
              </w:rPr>
              <w:t>Folio CAI: 0003478</w:t>
            </w:r>
          </w:p>
          <w:p w:rsidR="008A7FDD" w:rsidRPr="000E0C8F" w:rsidRDefault="008A7FDD" w:rsidP="003714A1">
            <w:pPr>
              <w:pStyle w:val="Tabletext"/>
              <w:jc w:val="left"/>
              <w:rPr>
                <w:highlight w:val="yellow"/>
              </w:rPr>
            </w:pPr>
            <w:r w:rsidRPr="000E0C8F">
              <w:rPr>
                <w:highlight w:val="yellow"/>
              </w:rPr>
              <w:t>Se revisó la interfaz y se necesita cambiar el campo ubicación, actualmente se envía el número del vendedor y se necesita se envíe el número de usuario o almacén.</w:t>
            </w:r>
          </w:p>
          <w:p w:rsidR="008A7FDD" w:rsidRPr="000E0C8F" w:rsidRDefault="008A7FDD" w:rsidP="003714A1">
            <w:pPr>
              <w:pStyle w:val="Tabletext"/>
              <w:jc w:val="left"/>
              <w:rPr>
                <w:highlight w:val="yellow"/>
              </w:rPr>
            </w:pPr>
          </w:p>
          <w:p w:rsidR="008A7FDD" w:rsidRPr="000E0C8F" w:rsidRDefault="00CE061F" w:rsidP="003714A1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4.7.2.1</w:t>
            </w:r>
            <w:r w:rsidR="008A7FDD" w:rsidRPr="000E0C8F">
              <w:rPr>
                <w:b/>
                <w:color w:val="FF0000"/>
              </w:rPr>
              <w:t xml:space="preserve"> y se replica a partir de la 4.8.0.0</w:t>
            </w:r>
          </w:p>
          <w:p w:rsidR="008A7FDD" w:rsidRPr="000E0C8F" w:rsidRDefault="00CE061F" w:rsidP="003714A1">
            <w:pPr>
              <w:pStyle w:val="Tabletext"/>
              <w:jc w:val="left"/>
            </w:pPr>
            <w:r>
              <w:t>(Lechera León, 4.7.2.1</w:t>
            </w:r>
            <w:r w:rsidR="008A7FDD" w:rsidRPr="000E0C8F">
              <w:t>)</w:t>
            </w:r>
          </w:p>
        </w:tc>
        <w:tc>
          <w:tcPr>
            <w:tcW w:w="2304" w:type="dxa"/>
          </w:tcPr>
          <w:p w:rsidR="008A7FDD" w:rsidRDefault="008A7FDD" w:rsidP="003714A1">
            <w:pPr>
              <w:pStyle w:val="Tabletext"/>
              <w:jc w:val="left"/>
            </w:pPr>
            <w:r w:rsidRPr="000E0C8F">
              <w:rPr>
                <w:highlight w:val="yellow"/>
              </w:rPr>
              <w:t>Nancy Elizabeth Villalobos Plascencia</w:t>
            </w:r>
          </w:p>
        </w:tc>
      </w:tr>
      <w:tr w:rsidR="008A7FDD" w:rsidRPr="00CA7A7F" w:rsidTr="00DF3C27">
        <w:trPr>
          <w:jc w:val="center"/>
        </w:trPr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1152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374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</w:tr>
      <w:tr w:rsidR="008A7FDD" w:rsidRPr="00CA7A7F" w:rsidTr="00DF3C27">
        <w:trPr>
          <w:jc w:val="center"/>
        </w:trPr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1152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3744" w:type="dxa"/>
          </w:tcPr>
          <w:p w:rsidR="008A7FDD" w:rsidRPr="00CA7A7F" w:rsidRDefault="008A7FDD" w:rsidP="00DF3C27">
            <w:pPr>
              <w:pStyle w:val="Tabletext"/>
            </w:pPr>
          </w:p>
        </w:tc>
        <w:tc>
          <w:tcPr>
            <w:tcW w:w="2304" w:type="dxa"/>
          </w:tcPr>
          <w:p w:rsidR="008A7FDD" w:rsidRPr="00CA7A7F" w:rsidRDefault="008A7FDD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11532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9782351" w:history="1">
        <w:r w:rsidR="00D11532" w:rsidRPr="00614A05">
          <w:rPr>
            <w:rStyle w:val="Hipervnculo"/>
            <w:lang w:val="es-GT"/>
          </w:rPr>
          <w:t xml:space="preserve">Especificación de Casos de Uso: </w:t>
        </w:r>
        <w:r w:rsidR="00D11532" w:rsidRPr="00614A05">
          <w:rPr>
            <w:rStyle w:val="Hipervnculo"/>
          </w:rPr>
          <w:t>Generar Interfaz de Salida de Órdenes de Venta (León) – CUERMINT173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_Toc409782351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4</w:t>
        </w:r>
        <w:r w:rsidR="00D11532">
          <w:rPr>
            <w:webHidden/>
          </w:rPr>
          <w:fldChar w:fldCharType="end"/>
        </w:r>
      </w:hyperlink>
    </w:p>
    <w:p w:rsidR="00D11532" w:rsidRDefault="00A445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782352" w:history="1">
        <w:r w:rsidR="00D11532" w:rsidRPr="00614A05">
          <w:rPr>
            <w:rStyle w:val="Hipervnculo"/>
          </w:rPr>
          <w:t>Introducción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_Toc409782352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4</w:t>
        </w:r>
        <w:r w:rsidR="00D11532">
          <w:rPr>
            <w:webHidden/>
          </w:rPr>
          <w:fldChar w:fldCharType="end"/>
        </w:r>
      </w:hyperlink>
    </w:p>
    <w:p w:rsidR="00D11532" w:rsidRDefault="00A445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782353" w:history="1">
        <w:r w:rsidR="00D11532" w:rsidRPr="00614A05">
          <w:rPr>
            <w:rStyle w:val="Hipervnculo"/>
          </w:rPr>
          <w:t>Caso de uso: Generar Interfaz de Salida de Órdenes de Venta  (León) – CUERMINT173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_Toc409782353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4</w:t>
        </w:r>
        <w:r w:rsidR="00D11532">
          <w:rPr>
            <w:webHidden/>
          </w:rPr>
          <w:fldChar w:fldCharType="end"/>
        </w:r>
      </w:hyperlink>
    </w:p>
    <w:p w:rsidR="00D11532" w:rsidRDefault="00A445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782354" w:history="1">
        <w:r w:rsidR="00D11532" w:rsidRPr="00614A05">
          <w:rPr>
            <w:rStyle w:val="Hipervnculo"/>
            <w:rFonts w:cs="Arial"/>
            <w:noProof/>
            <w:lang w:val="es-MX"/>
          </w:rPr>
          <w:t>1.1</w:t>
        </w:r>
        <w:r w:rsidR="00D1153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rFonts w:cs="Arial"/>
            <w:noProof/>
            <w:lang w:val="es-MX"/>
          </w:rPr>
          <w:t>Descripción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_Toc409782354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4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782355" w:history="1">
        <w:r w:rsidR="00D11532" w:rsidRPr="00614A05">
          <w:rPr>
            <w:rStyle w:val="Hipervnculo"/>
          </w:rPr>
          <w:t>Diagrama de Casos de Uso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_Toc409782355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4</w:t>
        </w:r>
        <w:r w:rsidR="00D11532">
          <w:rPr>
            <w:webHidden/>
          </w:rPr>
          <w:fldChar w:fldCharType="end"/>
        </w:r>
      </w:hyperlink>
    </w:p>
    <w:p w:rsidR="00D11532" w:rsidRDefault="00A445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782356" w:history="1">
        <w:r w:rsidR="00D11532" w:rsidRPr="00614A05">
          <w:rPr>
            <w:rStyle w:val="Hipervnculo"/>
          </w:rPr>
          <w:t>Precondiciones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_Toc409782356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4</w:t>
        </w:r>
        <w:r w:rsidR="00D11532">
          <w:rPr>
            <w:webHidden/>
          </w:rPr>
          <w:fldChar w:fldCharType="end"/>
        </w:r>
      </w:hyperlink>
    </w:p>
    <w:p w:rsidR="00D11532" w:rsidRDefault="00A445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782357" w:history="1">
        <w:r w:rsidR="00D11532" w:rsidRPr="00614A05">
          <w:rPr>
            <w:rStyle w:val="Hipervnculo"/>
            <w:rFonts w:cs="Arial"/>
            <w:noProof/>
          </w:rPr>
          <w:t>1.2</w:t>
        </w:r>
        <w:r w:rsidR="00D1153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rFonts w:cs="Arial"/>
            <w:noProof/>
          </w:rPr>
          <w:t>Generales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_Toc409782357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4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782358" w:history="1">
        <w:r w:rsidR="00D11532" w:rsidRPr="00614A05">
          <w:rPr>
            <w:rStyle w:val="Hipervnculo"/>
            <w:rFonts w:cs="Arial"/>
            <w:noProof/>
          </w:rPr>
          <w:t>1.3</w:t>
        </w:r>
        <w:r w:rsidR="00D1153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rFonts w:cs="Arial"/>
            <w:noProof/>
          </w:rPr>
          <w:t>Filtros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_Toc409782358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5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782359" w:history="1">
        <w:r w:rsidR="00D11532" w:rsidRPr="00614A05">
          <w:rPr>
            <w:rStyle w:val="Hipervnculo"/>
          </w:rPr>
          <w:t>Flujo de eventos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_Toc409782359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5</w:t>
        </w:r>
        <w:r w:rsidR="00D11532">
          <w:rPr>
            <w:webHidden/>
          </w:rPr>
          <w:fldChar w:fldCharType="end"/>
        </w:r>
      </w:hyperlink>
    </w:p>
    <w:p w:rsidR="00D11532" w:rsidRDefault="00A445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782360" w:history="1">
        <w:r w:rsidR="00D11532" w:rsidRPr="00614A05">
          <w:rPr>
            <w:rStyle w:val="Hipervnculo"/>
            <w:rFonts w:cs="Arial"/>
            <w:noProof/>
            <w:lang w:val="es-MX"/>
          </w:rPr>
          <w:t>1.4</w:t>
        </w:r>
        <w:r w:rsidR="00D1153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rFonts w:cs="Arial"/>
            <w:noProof/>
            <w:lang w:val="es-MX"/>
          </w:rPr>
          <w:t>Flujo básico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_Toc409782360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5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782361" w:history="1">
        <w:r w:rsidR="00D11532" w:rsidRPr="00614A05">
          <w:rPr>
            <w:rStyle w:val="Hipervnculo"/>
            <w:rFonts w:cs="Arial"/>
            <w:noProof/>
            <w:lang w:val="es-MX"/>
          </w:rPr>
          <w:t>1.5</w:t>
        </w:r>
        <w:r w:rsidR="00D1153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rFonts w:cs="Arial"/>
            <w:noProof/>
            <w:lang w:val="es-MX"/>
          </w:rPr>
          <w:t>Flujos alternos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_Toc409782361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6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9782362" w:history="1">
        <w:r w:rsidR="00D11532" w:rsidRPr="00614A05">
          <w:rPr>
            <w:rStyle w:val="Hipervnculo"/>
            <w:noProof/>
            <w:lang w:val="es-MX"/>
          </w:rPr>
          <w:t>1.5.1</w:t>
        </w:r>
        <w:r w:rsidR="00D1153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noProof/>
            <w:lang w:val="es-MX"/>
          </w:rPr>
          <w:t>Opcionales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_Toc409782362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6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9782363" w:history="1">
        <w:r w:rsidR="00D11532" w:rsidRPr="00614A05">
          <w:rPr>
            <w:rStyle w:val="Hipervnculo"/>
            <w:noProof/>
            <w:lang w:val="es-MX"/>
          </w:rPr>
          <w:t>1.5.2</w:t>
        </w:r>
        <w:r w:rsidR="00D1153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noProof/>
            <w:lang w:val="es-MX"/>
          </w:rPr>
          <w:t>Generales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_Toc409782363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6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9782364" w:history="1">
        <w:r w:rsidR="00D11532" w:rsidRPr="00614A05">
          <w:rPr>
            <w:rStyle w:val="Hipervnculo"/>
            <w:noProof/>
            <w:lang w:val="es-MX"/>
          </w:rPr>
          <w:t>1.5.3</w:t>
        </w:r>
        <w:r w:rsidR="00D1153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noProof/>
            <w:lang w:val="es-MX"/>
          </w:rPr>
          <w:t>Extraordinarios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_Toc409782364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6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9782365" w:history="1">
        <w:r w:rsidR="00D11532" w:rsidRPr="00614A05">
          <w:rPr>
            <w:rStyle w:val="Hipervnculo"/>
            <w:noProof/>
            <w:lang w:val="es-MX"/>
          </w:rPr>
          <w:t>1.5.4</w:t>
        </w:r>
        <w:r w:rsidR="00D1153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noProof/>
            <w:lang w:val="es-MX"/>
          </w:rPr>
          <w:t>De excepción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_Toc409782365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6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782366" w:history="1">
        <w:r w:rsidR="00D11532" w:rsidRPr="00614A05">
          <w:rPr>
            <w:rStyle w:val="Hipervnculo"/>
          </w:rPr>
          <w:t>Poscondiciones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_Toc409782366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6</w:t>
        </w:r>
        <w:r w:rsidR="00D11532">
          <w:rPr>
            <w:webHidden/>
          </w:rPr>
          <w:fldChar w:fldCharType="end"/>
        </w:r>
      </w:hyperlink>
    </w:p>
    <w:p w:rsidR="00D11532" w:rsidRDefault="00A445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782367" w:history="1">
        <w:r w:rsidR="00D11532" w:rsidRPr="00614A05">
          <w:rPr>
            <w:rStyle w:val="Hipervnculo"/>
            <w:rFonts w:cs="Arial"/>
            <w:noProof/>
          </w:rPr>
          <w:t>1.6</w:t>
        </w:r>
        <w:r w:rsidR="00D1153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1532" w:rsidRPr="00614A05">
          <w:rPr>
            <w:rStyle w:val="Hipervnculo"/>
            <w:rFonts w:cs="Arial"/>
            <w:noProof/>
          </w:rPr>
          <w:t>Generales</w:t>
        </w:r>
        <w:r w:rsidR="00D11532">
          <w:rPr>
            <w:noProof/>
            <w:webHidden/>
          </w:rPr>
          <w:tab/>
        </w:r>
        <w:r w:rsidR="00D11532">
          <w:rPr>
            <w:noProof/>
            <w:webHidden/>
          </w:rPr>
          <w:fldChar w:fldCharType="begin"/>
        </w:r>
        <w:r w:rsidR="00D11532">
          <w:rPr>
            <w:noProof/>
            <w:webHidden/>
          </w:rPr>
          <w:instrText xml:space="preserve"> PAGEREF _Toc409782367 \h </w:instrText>
        </w:r>
        <w:r w:rsidR="00D11532">
          <w:rPr>
            <w:noProof/>
            <w:webHidden/>
          </w:rPr>
        </w:r>
        <w:r w:rsidR="00D11532">
          <w:rPr>
            <w:noProof/>
            <w:webHidden/>
          </w:rPr>
          <w:fldChar w:fldCharType="separate"/>
        </w:r>
        <w:r w:rsidR="00D11532">
          <w:rPr>
            <w:noProof/>
            <w:webHidden/>
          </w:rPr>
          <w:t>6</w:t>
        </w:r>
        <w:r w:rsidR="00D11532">
          <w:rPr>
            <w:noProof/>
            <w:webHidden/>
          </w:rPr>
          <w:fldChar w:fldCharType="end"/>
        </w:r>
      </w:hyperlink>
    </w:p>
    <w:p w:rsidR="00D11532" w:rsidRDefault="00A445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782368" w:history="1">
        <w:r w:rsidR="00D11532" w:rsidRPr="00614A05">
          <w:rPr>
            <w:rStyle w:val="Hipervnculo"/>
          </w:rPr>
          <w:t>Firmas de Aceptación</w:t>
        </w:r>
        <w:r w:rsidR="00D11532">
          <w:rPr>
            <w:webHidden/>
          </w:rPr>
          <w:tab/>
        </w:r>
        <w:r w:rsidR="00D11532">
          <w:rPr>
            <w:webHidden/>
          </w:rPr>
          <w:fldChar w:fldCharType="begin"/>
        </w:r>
        <w:r w:rsidR="00D11532">
          <w:rPr>
            <w:webHidden/>
          </w:rPr>
          <w:instrText xml:space="preserve"> PAGEREF _Toc409782368 \h </w:instrText>
        </w:r>
        <w:r w:rsidR="00D11532">
          <w:rPr>
            <w:webHidden/>
          </w:rPr>
        </w:r>
        <w:r w:rsidR="00D11532">
          <w:rPr>
            <w:webHidden/>
          </w:rPr>
          <w:fldChar w:fldCharType="separate"/>
        </w:r>
        <w:r w:rsidR="00D11532">
          <w:rPr>
            <w:webHidden/>
          </w:rPr>
          <w:t>7</w:t>
        </w:r>
        <w:r w:rsidR="00D11532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445F1">
        <w:lastRenderedPageBreak/>
        <w:fldChar w:fldCharType="begin"/>
      </w:r>
      <w:r w:rsidR="00A445F1">
        <w:instrText xml:space="preserve">title  \* Mergeformat </w:instrText>
      </w:r>
      <w:r w:rsidR="00A445F1">
        <w:fldChar w:fldCharType="separate"/>
      </w:r>
      <w:bookmarkStart w:id="2" w:name="_Toc365897738"/>
      <w:bookmarkStart w:id="3" w:name="_Toc409782351"/>
      <w:r w:rsidR="00533FCB">
        <w:rPr>
          <w:lang w:val="es-GT"/>
        </w:rPr>
        <w:t xml:space="preserve">Especificación de Casos de Uso: </w:t>
      </w:r>
      <w:r w:rsidR="00A445F1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C745EC">
        <w:t>Órdenes de Venta (León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C745EC">
        <w:t>73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978235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9782353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990264">
        <w:t>Órdenes de Venta</w:t>
      </w:r>
      <w:r w:rsidR="00601638">
        <w:t xml:space="preserve"> </w:t>
      </w:r>
      <w:r w:rsidR="00990264">
        <w:t xml:space="preserve"> (León</w:t>
      </w:r>
      <w:r w:rsidR="00B75D5F">
        <w:t xml:space="preserve">) </w:t>
      </w:r>
      <w:r w:rsidR="00494D5F">
        <w:t>– CUERMINT1</w:t>
      </w:r>
      <w:r w:rsidR="00652945">
        <w:t>7</w:t>
      </w:r>
      <w:r w:rsidR="00990264">
        <w:t>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978235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jornada de trabajo, como lo son las ventas</w:t>
      </w:r>
      <w:r w:rsidR="00956445">
        <w:rPr>
          <w:rFonts w:cs="Arial"/>
          <w:sz w:val="20"/>
          <w:szCs w:val="20"/>
        </w:rPr>
        <w:t xml:space="preserve"> y su detalle</w:t>
      </w:r>
      <w:r w:rsidR="00652945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09782355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F643DE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006DC5EE" wp14:editId="0E4ED8C3">
            <wp:extent cx="6333490" cy="32484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9782356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09782357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Dia</w:t>
      </w:r>
      <w:proofErr w:type="spellEnd"/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Usuario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Cliente</w:t>
      </w:r>
    </w:p>
    <w:p w:rsidR="0004207D" w:rsidRDefault="0004207D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Almacen</w:t>
      </w:r>
      <w:proofErr w:type="spellEnd"/>
    </w:p>
    <w:p w:rsidR="00C8104D" w:rsidRDefault="00C8104D" w:rsidP="00C8104D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estar creada la siguiente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tabla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temporal:</w:t>
      </w:r>
    </w:p>
    <w:p w:rsidR="00C8104D" w:rsidRDefault="007D44AC" w:rsidP="00C8104D">
      <w:pPr>
        <w:pStyle w:val="Prrafodelista"/>
        <w:numPr>
          <w:ilvl w:val="1"/>
          <w:numId w:val="5"/>
        </w:numPr>
        <w:jc w:val="both"/>
        <w:rPr>
          <w:b/>
          <w:sz w:val="20"/>
          <w:szCs w:val="20"/>
          <w:lang w:val="es-MX" w:eastAsia="en-US"/>
        </w:rPr>
      </w:pPr>
      <w:proofErr w:type="spellStart"/>
      <w:r w:rsidRPr="007D44AC">
        <w:rPr>
          <w:b/>
          <w:sz w:val="20"/>
          <w:szCs w:val="20"/>
          <w:lang w:val="es-MX" w:eastAsia="en-US"/>
        </w:rPr>
        <w:t>tmp_</w:t>
      </w:r>
      <w:r w:rsidR="00F4368E" w:rsidRPr="007D44AC">
        <w:rPr>
          <w:b/>
          <w:sz w:val="20"/>
          <w:szCs w:val="20"/>
          <w:lang w:val="es-MX" w:eastAsia="en-US"/>
        </w:rPr>
        <w:t>exp</w:t>
      </w:r>
      <w:r w:rsidRPr="007D44AC">
        <w:rPr>
          <w:b/>
          <w:sz w:val="20"/>
          <w:szCs w:val="20"/>
          <w:lang w:val="es-MX" w:eastAsia="en-US"/>
        </w:rPr>
        <w:t>OrdenVenta</w:t>
      </w:r>
      <w:proofErr w:type="spellEnd"/>
    </w:p>
    <w:p w:rsidR="002A05C7" w:rsidRPr="007D44AC" w:rsidRDefault="002A05C7" w:rsidP="00C8104D">
      <w:pPr>
        <w:pStyle w:val="Prrafodelista"/>
        <w:numPr>
          <w:ilvl w:val="1"/>
          <w:numId w:val="5"/>
        </w:numPr>
        <w:jc w:val="both"/>
        <w:rPr>
          <w:b/>
          <w:sz w:val="20"/>
          <w:szCs w:val="20"/>
          <w:lang w:val="es-MX" w:eastAsia="en-US"/>
        </w:rPr>
      </w:pPr>
      <w:proofErr w:type="spellStart"/>
      <w:r>
        <w:rPr>
          <w:b/>
          <w:sz w:val="20"/>
          <w:szCs w:val="20"/>
          <w:lang w:val="es-MX" w:eastAsia="en-US"/>
        </w:rPr>
        <w:t>tmp_expOrdenVentaDet</w:t>
      </w:r>
      <w:proofErr w:type="spellEnd"/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9782358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9782359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09782360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90640E" w:rsidRPr="002A05C7" w:rsidRDefault="00E61B0C" w:rsidP="002A05C7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8E7D8A">
        <w:rPr>
          <w:rFonts w:cs="Arial"/>
          <w:sz w:val="20"/>
          <w:szCs w:val="20"/>
        </w:rPr>
        <w:t xml:space="preserve"> de las ventas realizadas</w:t>
      </w:r>
      <w:r w:rsidRPr="00E61B0C">
        <w:rPr>
          <w:rFonts w:cs="Arial"/>
          <w:sz w:val="20"/>
          <w:szCs w:val="20"/>
        </w:rPr>
        <w:t>:</w:t>
      </w:r>
    </w:p>
    <w:p w:rsidR="003F2520" w:rsidRPr="003F2520" w:rsidRDefault="003F2520" w:rsidP="003F2520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3F2520" w:rsidRPr="003F2520" w:rsidRDefault="003F2520" w:rsidP="003F2520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3F2520" w:rsidRPr="003F2520" w:rsidRDefault="003F2520" w:rsidP="003F2520">
      <w:pPr>
        <w:pStyle w:val="Prrafodelista"/>
        <w:numPr>
          <w:ilvl w:val="1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9C31F2" w:rsidRPr="00F93CD0" w:rsidRDefault="009C31F2" w:rsidP="003F2520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616A0" w:rsidRPr="004616A0" w:rsidRDefault="004616A0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4616A0">
        <w:rPr>
          <w:rFonts w:cs="Arial"/>
          <w:b/>
          <w:sz w:val="20"/>
          <w:szCs w:val="20"/>
        </w:rPr>
        <w:t>TrpVtaAcreditada</w:t>
      </w:r>
      <w:proofErr w:type="spellEnd"/>
    </w:p>
    <w:p w:rsidR="004616A0" w:rsidRDefault="004616A0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616A0" w:rsidRDefault="004616A0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9C31F2" w:rsidRPr="00D01D31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471B1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71B17" w:rsidRPr="00D11532">
        <w:rPr>
          <w:rFonts w:cs="Arial"/>
          <w:sz w:val="20"/>
          <w:szCs w:val="20"/>
        </w:rPr>
        <w:t>= &lt;</w:t>
      </w:r>
      <w:proofErr w:type="spellStart"/>
      <w:r w:rsidR="00471B17" w:rsidRPr="00D11532">
        <w:rPr>
          <w:rFonts w:cs="Arial"/>
          <w:sz w:val="20"/>
          <w:szCs w:val="20"/>
        </w:rPr>
        <w:t>TransProd.VisitaClave</w:t>
      </w:r>
      <w:proofErr w:type="spellEnd"/>
      <w:r w:rsidR="00471B17" w:rsidRPr="00D11532">
        <w:rPr>
          <w:rFonts w:cs="Arial"/>
          <w:sz w:val="20"/>
          <w:szCs w:val="20"/>
        </w:rPr>
        <w:t>&gt;</w:t>
      </w:r>
    </w:p>
    <w:p w:rsidR="005D6813" w:rsidRDefault="00F81ED3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DE276D" w:rsidRPr="00681892" w:rsidRDefault="00DE276D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DE276D">
        <w:rPr>
          <w:rFonts w:cs="Arial"/>
          <w:sz w:val="20"/>
          <w:szCs w:val="20"/>
          <w:highlight w:val="yellow"/>
        </w:rPr>
        <w:t>RUTClave</w:t>
      </w:r>
      <w:proofErr w:type="spellEnd"/>
    </w:p>
    <w:p w:rsidR="004B2EFE" w:rsidRPr="004B2EFE" w:rsidRDefault="004B2EFE" w:rsidP="003F2520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Pr="0004207D" w:rsidRDefault="004B2EFE" w:rsidP="003F2520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D11532">
        <w:rPr>
          <w:rFonts w:cs="Arial"/>
          <w:sz w:val="20"/>
          <w:szCs w:val="20"/>
        </w:rPr>
        <w:t>= &lt;</w:t>
      </w:r>
      <w:proofErr w:type="spellStart"/>
      <w:r w:rsidR="00471B17" w:rsidRPr="00D11532">
        <w:rPr>
          <w:rFonts w:cs="Arial"/>
          <w:sz w:val="20"/>
          <w:szCs w:val="20"/>
        </w:rPr>
        <w:t>Visita.VendedorId</w:t>
      </w:r>
      <w:proofErr w:type="spellEnd"/>
      <w:r w:rsidR="00471B17" w:rsidRPr="00D11532">
        <w:rPr>
          <w:rFonts w:cs="Arial"/>
          <w:sz w:val="20"/>
          <w:szCs w:val="20"/>
        </w:rPr>
        <w:t>&gt;</w:t>
      </w:r>
    </w:p>
    <w:p w:rsidR="0004207D" w:rsidRPr="0004207D" w:rsidRDefault="0004207D" w:rsidP="003F2520">
      <w:pPr>
        <w:numPr>
          <w:ilvl w:val="4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04207D" w:rsidRPr="00681892" w:rsidRDefault="0004207D" w:rsidP="003F2520">
      <w:pPr>
        <w:numPr>
          <w:ilvl w:val="4"/>
          <w:numId w:val="8"/>
        </w:numPr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04207D" w:rsidRPr="0004207D" w:rsidRDefault="0004207D" w:rsidP="003F2520">
      <w:pPr>
        <w:numPr>
          <w:ilvl w:val="5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04207D" w:rsidRPr="0004207D" w:rsidRDefault="0004207D" w:rsidP="003F2520">
      <w:pPr>
        <w:numPr>
          <w:ilvl w:val="5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DomicilioId</w:t>
      </w:r>
      <w:proofErr w:type="spellEnd"/>
    </w:p>
    <w:p w:rsidR="004B2EFE" w:rsidRDefault="00AC3F90" w:rsidP="003F2520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3F2520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3F2520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585506"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Vendedor.USUId</w:t>
      </w:r>
      <w:proofErr w:type="spellEnd"/>
      <w:r w:rsidR="00585506" w:rsidRPr="00585506">
        <w:rPr>
          <w:rFonts w:cs="Arial"/>
          <w:color w:val="FF0000"/>
          <w:sz w:val="20"/>
          <w:szCs w:val="20"/>
        </w:rPr>
        <w:t>&gt;</w:t>
      </w:r>
    </w:p>
    <w:p w:rsidR="00AC3F90" w:rsidRPr="00AC3F90" w:rsidRDefault="00AC3F90" w:rsidP="003F2520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44B1D" w:rsidRDefault="00E44B1D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1 “Pedido”</w:t>
      </w:r>
    </w:p>
    <w:p w:rsidR="00E44B1D" w:rsidRPr="00471B17" w:rsidRDefault="00E44B1D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FA506A">
        <w:rPr>
          <w:rFonts w:cs="Arial"/>
          <w:color w:val="FF0000"/>
          <w:sz w:val="20"/>
          <w:szCs w:val="20"/>
        </w:rPr>
        <w:t>2</w:t>
      </w:r>
    </w:p>
    <w:p w:rsidR="00471B17" w:rsidRDefault="00471B17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471B17">
        <w:rPr>
          <w:rFonts w:cs="Arial"/>
          <w:sz w:val="20"/>
          <w:szCs w:val="20"/>
        </w:rPr>
        <w:t>ClienteClave</w:t>
      </w:r>
      <w:proofErr w:type="spellEnd"/>
    </w:p>
    <w:p w:rsidR="00471B17" w:rsidRPr="001E30B4" w:rsidRDefault="00471B17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471B17" w:rsidRPr="00D11532" w:rsidRDefault="00471B1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 w:rsidR="00585506">
        <w:rPr>
          <w:rFonts w:cs="Arial"/>
          <w:sz w:val="20"/>
          <w:szCs w:val="20"/>
        </w:rPr>
        <w:t xml:space="preserve"> = </w:t>
      </w:r>
      <w:r w:rsidR="00585506" w:rsidRPr="00D11532">
        <w:rPr>
          <w:rFonts w:cs="Arial"/>
          <w:sz w:val="20"/>
          <w:szCs w:val="20"/>
        </w:rPr>
        <w:t>&lt;</w:t>
      </w:r>
      <w:proofErr w:type="spellStart"/>
      <w:r w:rsidR="00585506" w:rsidRPr="00D11532">
        <w:rPr>
          <w:rFonts w:cs="Arial"/>
          <w:sz w:val="20"/>
          <w:szCs w:val="20"/>
        </w:rPr>
        <w:t>Cliente.ClienteClave</w:t>
      </w:r>
      <w:proofErr w:type="spellEnd"/>
      <w:r w:rsidR="00585506" w:rsidRPr="00D11532">
        <w:rPr>
          <w:rFonts w:cs="Arial"/>
          <w:sz w:val="20"/>
          <w:szCs w:val="20"/>
        </w:rPr>
        <w:t>&gt;</w:t>
      </w:r>
    </w:p>
    <w:p w:rsidR="00471B17" w:rsidRPr="00D11532" w:rsidRDefault="00471B1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D11532">
        <w:rPr>
          <w:rFonts w:cs="Arial"/>
          <w:sz w:val="20"/>
          <w:szCs w:val="20"/>
        </w:rPr>
        <w:t>Clave</w:t>
      </w:r>
    </w:p>
    <w:p w:rsidR="00D5567C" w:rsidRDefault="00D5567C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FechaHoraAlta</w:t>
      </w:r>
    </w:p>
    <w:p w:rsidR="009C31F2" w:rsidRPr="000B2241" w:rsidRDefault="009C31F2" w:rsidP="003F2520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</w:t>
      </w:r>
      <w:r w:rsidR="00681892">
        <w:rPr>
          <w:rFonts w:cs="Arial"/>
          <w:sz w:val="20"/>
          <w:szCs w:val="20"/>
        </w:rPr>
        <w:t xml:space="preserve"> Se obtienen los detalles de las transacciones relacionadas a las ventas obtenidas anteriormente</w:t>
      </w:r>
    </w:p>
    <w:p w:rsidR="009C31F2" w:rsidRDefault="009C31F2" w:rsidP="003F2520">
      <w:pPr>
        <w:numPr>
          <w:ilvl w:val="1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D11532">
        <w:rPr>
          <w:rFonts w:cs="Arial"/>
          <w:sz w:val="20"/>
          <w:szCs w:val="20"/>
        </w:rPr>
        <w:t>&lt;</w:t>
      </w:r>
      <w:proofErr w:type="spellStart"/>
      <w:r w:rsidR="00471B17" w:rsidRPr="00D11532">
        <w:rPr>
          <w:rFonts w:cs="Arial"/>
          <w:sz w:val="20"/>
          <w:szCs w:val="20"/>
        </w:rPr>
        <w:t>TrandProd.TransProdId</w:t>
      </w:r>
      <w:proofErr w:type="spellEnd"/>
      <w:r w:rsidR="00471B17" w:rsidRPr="00D11532">
        <w:rPr>
          <w:rFonts w:cs="Arial"/>
          <w:sz w:val="20"/>
          <w:szCs w:val="20"/>
        </w:rPr>
        <w:t>&gt;</w:t>
      </w:r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162BF8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720A96" w:rsidRPr="00A16D65" w:rsidRDefault="00720A96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9C31F2" w:rsidRDefault="009C31F2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Cantidad</w:t>
      </w:r>
    </w:p>
    <w:p w:rsidR="00D11532" w:rsidRDefault="00D11532" w:rsidP="003F2520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encontrada</w:t>
      </w:r>
    </w:p>
    <w:p w:rsidR="00B91851" w:rsidRDefault="00B91851" w:rsidP="003F2520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91851" w:rsidRPr="001A519A" w:rsidRDefault="00957ACF" w:rsidP="003F252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</w:t>
      </w:r>
      <w:r w:rsidR="0090640E">
        <w:rPr>
          <w:rFonts w:cs="Arial"/>
          <w:b/>
          <w:sz w:val="20"/>
          <w:szCs w:val="20"/>
        </w:rPr>
        <w:t>mp_</w:t>
      </w:r>
      <w:r w:rsidR="00F4368E">
        <w:rPr>
          <w:rFonts w:cs="Arial"/>
          <w:b/>
          <w:sz w:val="20"/>
          <w:szCs w:val="20"/>
        </w:rPr>
        <w:t>exp</w:t>
      </w:r>
      <w:r w:rsidR="0090640E">
        <w:rPr>
          <w:rFonts w:cs="Arial"/>
          <w:b/>
          <w:sz w:val="20"/>
          <w:szCs w:val="20"/>
        </w:rPr>
        <w:t>OrdenVenta</w:t>
      </w:r>
      <w:proofErr w:type="spellEnd"/>
    </w:p>
    <w:p w:rsidR="00E40DF2" w:rsidRDefault="009343BE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OrdenVenta</w:t>
      </w:r>
      <w:proofErr w:type="spellEnd"/>
      <w:r w:rsidR="00944597">
        <w:rPr>
          <w:rFonts w:cs="Arial"/>
          <w:sz w:val="20"/>
          <w:szCs w:val="20"/>
        </w:rPr>
        <w:t xml:space="preserve"> = &lt;</w:t>
      </w:r>
      <w:proofErr w:type="spellStart"/>
      <w:r w:rsidR="00944597">
        <w:rPr>
          <w:rFonts w:cs="Arial"/>
          <w:sz w:val="20"/>
          <w:szCs w:val="20"/>
        </w:rPr>
        <w:t>TransProd.</w:t>
      </w:r>
      <w:r w:rsidR="008C16AF">
        <w:rPr>
          <w:rFonts w:cs="Arial"/>
          <w:sz w:val="20"/>
          <w:szCs w:val="20"/>
        </w:rPr>
        <w:t>Folio</w:t>
      </w:r>
      <w:proofErr w:type="spellEnd"/>
      <w:r w:rsidR="00944597">
        <w:rPr>
          <w:rFonts w:cs="Arial"/>
          <w:sz w:val="20"/>
          <w:szCs w:val="20"/>
        </w:rPr>
        <w:t>&gt;</w:t>
      </w:r>
    </w:p>
    <w:p w:rsidR="00FB5F70" w:rsidRDefault="00FB5F70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944597">
        <w:rPr>
          <w:rFonts w:cs="Arial"/>
          <w:sz w:val="20"/>
          <w:szCs w:val="20"/>
        </w:rPr>
        <w:t xml:space="preserve"> = &lt;</w:t>
      </w:r>
      <w:proofErr w:type="spellStart"/>
      <w:r w:rsidR="00944597">
        <w:rPr>
          <w:rFonts w:cs="Arial"/>
          <w:sz w:val="20"/>
          <w:szCs w:val="20"/>
        </w:rPr>
        <w:t>Cliente.Clave</w:t>
      </w:r>
      <w:proofErr w:type="spellEnd"/>
      <w:r w:rsidR="00944597">
        <w:rPr>
          <w:rFonts w:cs="Arial"/>
          <w:sz w:val="20"/>
          <w:szCs w:val="20"/>
        </w:rPr>
        <w:t>&gt;</w:t>
      </w:r>
    </w:p>
    <w:p w:rsidR="00FB5F70" w:rsidRDefault="00FB5F70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FechaOV</w:t>
      </w:r>
      <w:proofErr w:type="spellEnd"/>
      <w:r w:rsidR="00944597">
        <w:rPr>
          <w:rFonts w:cs="Arial"/>
          <w:sz w:val="20"/>
          <w:szCs w:val="20"/>
        </w:rPr>
        <w:t xml:space="preserve"> = &lt;</w:t>
      </w:r>
      <w:proofErr w:type="spellStart"/>
      <w:r w:rsidR="00944597">
        <w:rPr>
          <w:rFonts w:cs="Arial"/>
          <w:sz w:val="20"/>
          <w:szCs w:val="20"/>
        </w:rPr>
        <w:t>TransProd.FechaHoraAlta</w:t>
      </w:r>
      <w:proofErr w:type="spellEnd"/>
      <w:r w:rsidR="00944597">
        <w:rPr>
          <w:rFonts w:cs="Arial"/>
          <w:sz w:val="20"/>
          <w:szCs w:val="20"/>
        </w:rPr>
        <w:t>&gt;</w:t>
      </w:r>
    </w:p>
    <w:p w:rsidR="00FB5F70" w:rsidRPr="004616A0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FolioRemision</w:t>
      </w:r>
      <w:proofErr w:type="spellEnd"/>
      <w:r>
        <w:rPr>
          <w:rFonts w:cs="Arial"/>
          <w:sz w:val="20"/>
          <w:szCs w:val="20"/>
        </w:rPr>
        <w:t xml:space="preserve"> = </w:t>
      </w:r>
      <w:r w:rsidR="004616A0">
        <w:rPr>
          <w:rFonts w:cs="Arial"/>
          <w:sz w:val="20"/>
          <w:szCs w:val="20"/>
        </w:rPr>
        <w:t>&lt;</w:t>
      </w:r>
      <w:proofErr w:type="spellStart"/>
      <w:r w:rsidR="004616A0">
        <w:rPr>
          <w:rFonts w:cs="Arial"/>
          <w:sz w:val="20"/>
          <w:szCs w:val="20"/>
        </w:rPr>
        <w:t>TrpVtaAcreditada</w:t>
      </w:r>
      <w:r w:rsidR="009343BE">
        <w:rPr>
          <w:rFonts w:cs="Arial"/>
          <w:sz w:val="20"/>
          <w:szCs w:val="20"/>
        </w:rPr>
        <w:t>.PedidoAdicional</w:t>
      </w:r>
      <w:proofErr w:type="spellEnd"/>
      <w:r w:rsidR="0003432C">
        <w:rPr>
          <w:rFonts w:cs="Arial"/>
          <w:sz w:val="20"/>
          <w:szCs w:val="20"/>
        </w:rPr>
        <w:t>&gt;</w:t>
      </w:r>
      <w:r w:rsidR="009343BE">
        <w:rPr>
          <w:rFonts w:cs="Arial"/>
          <w:sz w:val="20"/>
          <w:szCs w:val="20"/>
        </w:rPr>
        <w:t>, si no c</w:t>
      </w:r>
      <w:r w:rsidR="004616A0">
        <w:rPr>
          <w:rFonts w:cs="Arial"/>
          <w:sz w:val="20"/>
          <w:szCs w:val="20"/>
        </w:rPr>
        <w:t>ontiene información grabar NULL</w:t>
      </w:r>
      <w:r w:rsidR="009343BE" w:rsidRPr="004616A0">
        <w:rPr>
          <w:rFonts w:cs="Arial"/>
          <w:sz w:val="20"/>
          <w:szCs w:val="20"/>
        </w:rPr>
        <w:t>.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 =</w:t>
      </w:r>
      <w:r w:rsidR="0003432C">
        <w:rPr>
          <w:rFonts w:cs="Arial"/>
          <w:sz w:val="20"/>
          <w:szCs w:val="20"/>
        </w:rPr>
        <w:t xml:space="preserve"> &lt;</w:t>
      </w:r>
      <w:proofErr w:type="spellStart"/>
      <w:r w:rsidR="0003432C">
        <w:rPr>
          <w:rFonts w:cs="Arial"/>
          <w:sz w:val="20"/>
          <w:szCs w:val="20"/>
        </w:rPr>
        <w:t>Visita.VendedorId</w:t>
      </w:r>
      <w:proofErr w:type="spellEnd"/>
      <w:r w:rsidR="0003432C">
        <w:rPr>
          <w:rFonts w:cs="Arial"/>
          <w:sz w:val="20"/>
          <w:szCs w:val="20"/>
        </w:rPr>
        <w:t>&gt;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OV_Char1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OV_Char2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OV_Char3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OV_Char4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OV_date1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OV_date2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OV_int1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OV_int2 =</w:t>
      </w:r>
      <w:r w:rsidR="004616A0">
        <w:rPr>
          <w:rFonts w:cs="Arial"/>
          <w:sz w:val="20"/>
          <w:szCs w:val="20"/>
        </w:rPr>
        <w:t xml:space="preserve"> NULL</w:t>
      </w:r>
    </w:p>
    <w:p w:rsidR="00944597" w:rsidRDefault="00944597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OV_int3 =</w:t>
      </w:r>
      <w:r w:rsidR="004616A0">
        <w:rPr>
          <w:rFonts w:cs="Arial"/>
          <w:sz w:val="20"/>
          <w:szCs w:val="20"/>
        </w:rPr>
        <w:t xml:space="preserve"> NULL</w:t>
      </w:r>
    </w:p>
    <w:p w:rsidR="00A85C49" w:rsidRDefault="00A85C49" w:rsidP="003F252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</w:t>
      </w:r>
      <w:r w:rsidR="00D11532">
        <w:rPr>
          <w:rFonts w:cs="Arial"/>
          <w:sz w:val="20"/>
          <w:szCs w:val="20"/>
        </w:rPr>
        <w:t>da detalle relacionado a la Venta</w:t>
      </w:r>
    </w:p>
    <w:p w:rsidR="00A85C49" w:rsidRDefault="00A85C49" w:rsidP="003F252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A85C49" w:rsidRDefault="00957ACF" w:rsidP="003F2520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</w:t>
      </w:r>
      <w:r w:rsidR="00F4368E">
        <w:rPr>
          <w:rFonts w:cs="Arial"/>
          <w:b/>
          <w:sz w:val="20"/>
          <w:szCs w:val="20"/>
        </w:rPr>
        <w:t>exp</w:t>
      </w:r>
      <w:r>
        <w:rPr>
          <w:rFonts w:cs="Arial"/>
          <w:b/>
          <w:sz w:val="20"/>
          <w:szCs w:val="20"/>
        </w:rPr>
        <w:t>OrdenVentaDet</w:t>
      </w:r>
      <w:proofErr w:type="spellEnd"/>
    </w:p>
    <w:p w:rsidR="007F22CF" w:rsidRPr="007F22CF" w:rsidRDefault="009343BE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OrdenVenta</w:t>
      </w:r>
      <w:proofErr w:type="spellEnd"/>
      <w:r w:rsidR="007F22CF">
        <w:rPr>
          <w:rFonts w:cs="Arial"/>
          <w:sz w:val="20"/>
          <w:szCs w:val="20"/>
        </w:rPr>
        <w:t xml:space="preserve"> = &lt;</w:t>
      </w:r>
      <w:proofErr w:type="spellStart"/>
      <w:r w:rsidR="007F22CF">
        <w:rPr>
          <w:rFonts w:cs="Arial"/>
          <w:sz w:val="20"/>
          <w:szCs w:val="20"/>
        </w:rPr>
        <w:t>TransProd.</w:t>
      </w:r>
      <w:r w:rsidR="00486CB2">
        <w:rPr>
          <w:rFonts w:cs="Arial"/>
          <w:sz w:val="20"/>
          <w:szCs w:val="20"/>
        </w:rPr>
        <w:t>Folio</w:t>
      </w:r>
      <w:proofErr w:type="spellEnd"/>
      <w:r w:rsidR="007F22CF">
        <w:rPr>
          <w:rFonts w:cs="Arial"/>
          <w:sz w:val="20"/>
          <w:szCs w:val="20"/>
        </w:rPr>
        <w:t>&gt;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Ln</w:t>
      </w:r>
      <w:proofErr w:type="spellEnd"/>
      <w:r>
        <w:rPr>
          <w:rFonts w:cs="Arial"/>
          <w:sz w:val="20"/>
          <w:szCs w:val="20"/>
        </w:rPr>
        <w:t xml:space="preserve"> = </w:t>
      </w:r>
      <w:r w:rsidR="00012755">
        <w:rPr>
          <w:rFonts w:cs="Arial"/>
          <w:sz w:val="20"/>
          <w:szCs w:val="20"/>
        </w:rPr>
        <w:t>&lt;</w:t>
      </w:r>
      <w:proofErr w:type="spellStart"/>
      <w:r w:rsidR="00012755">
        <w:rPr>
          <w:rFonts w:cs="Arial"/>
          <w:sz w:val="20"/>
          <w:szCs w:val="20"/>
        </w:rPr>
        <w:t>TranProdDetalle.Partida</w:t>
      </w:r>
      <w:proofErr w:type="spellEnd"/>
      <w:r w:rsidR="00012755">
        <w:rPr>
          <w:rFonts w:cs="Arial"/>
          <w:sz w:val="20"/>
          <w:szCs w:val="20"/>
        </w:rPr>
        <w:t>&gt;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Articulo =</w:t>
      </w:r>
      <w:r w:rsidR="00012755">
        <w:rPr>
          <w:rFonts w:cs="Arial"/>
          <w:sz w:val="20"/>
          <w:szCs w:val="20"/>
        </w:rPr>
        <w:t xml:space="preserve"> &lt;</w:t>
      </w:r>
      <w:proofErr w:type="spellStart"/>
      <w:r w:rsidR="00012755">
        <w:rPr>
          <w:rFonts w:cs="Arial"/>
          <w:sz w:val="20"/>
          <w:szCs w:val="20"/>
        </w:rPr>
        <w:t>TransProdDetalle.ProductoClave</w:t>
      </w:r>
      <w:proofErr w:type="spellEnd"/>
      <w:r w:rsidR="00012755">
        <w:rPr>
          <w:rFonts w:cs="Arial"/>
          <w:sz w:val="20"/>
          <w:szCs w:val="20"/>
        </w:rPr>
        <w:t>&gt;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</w:t>
      </w:r>
      <w:proofErr w:type="spellEnd"/>
      <w:r>
        <w:rPr>
          <w:rFonts w:cs="Arial"/>
          <w:sz w:val="20"/>
          <w:szCs w:val="20"/>
        </w:rPr>
        <w:t xml:space="preserve"> =</w:t>
      </w:r>
      <w:r w:rsidR="00F359F1">
        <w:rPr>
          <w:rFonts w:cs="Arial"/>
          <w:sz w:val="20"/>
          <w:szCs w:val="20"/>
        </w:rPr>
        <w:t xml:space="preserve"> &lt;</w:t>
      </w:r>
      <w:proofErr w:type="spellStart"/>
      <w:r w:rsidR="00F359F1">
        <w:rPr>
          <w:rFonts w:cs="Arial"/>
          <w:sz w:val="20"/>
          <w:szCs w:val="20"/>
        </w:rPr>
        <w:t>Almacen.Domicilio</w:t>
      </w:r>
      <w:proofErr w:type="spellEnd"/>
      <w:r w:rsidR="00F359F1">
        <w:rPr>
          <w:rFonts w:cs="Arial"/>
          <w:sz w:val="20"/>
          <w:szCs w:val="20"/>
        </w:rPr>
        <w:t>&gt;</w:t>
      </w:r>
    </w:p>
    <w:p w:rsidR="007F22CF" w:rsidRPr="008A7FDD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8A7FDD">
        <w:rPr>
          <w:rFonts w:cs="Arial"/>
          <w:sz w:val="20"/>
          <w:szCs w:val="20"/>
          <w:highlight w:val="yellow"/>
        </w:rPr>
        <w:t>Ubicacion</w:t>
      </w:r>
      <w:proofErr w:type="spellEnd"/>
      <w:r w:rsidRPr="008A7FDD">
        <w:rPr>
          <w:rFonts w:cs="Arial"/>
          <w:sz w:val="20"/>
          <w:szCs w:val="20"/>
          <w:highlight w:val="yellow"/>
        </w:rPr>
        <w:t xml:space="preserve"> =</w:t>
      </w:r>
      <w:r w:rsidR="00F359F1" w:rsidRPr="008A7FDD">
        <w:rPr>
          <w:rFonts w:cs="Arial"/>
          <w:sz w:val="20"/>
          <w:szCs w:val="20"/>
          <w:highlight w:val="yellow"/>
        </w:rPr>
        <w:t xml:space="preserve"> </w:t>
      </w:r>
      <w:r w:rsidR="00DE276D">
        <w:rPr>
          <w:rFonts w:cs="Arial"/>
          <w:sz w:val="20"/>
          <w:szCs w:val="20"/>
          <w:highlight w:val="yellow"/>
        </w:rPr>
        <w:t>&lt;Visita.RUTClave</w:t>
      </w:r>
      <w:bookmarkStart w:id="26" w:name="_GoBack"/>
      <w:bookmarkEnd w:id="26"/>
      <w:r w:rsidR="00E52F01" w:rsidRPr="008A7FDD">
        <w:rPr>
          <w:rFonts w:cs="Arial"/>
          <w:sz w:val="20"/>
          <w:szCs w:val="20"/>
          <w:highlight w:val="yellow"/>
        </w:rPr>
        <w:t>&gt;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Cantidad =</w:t>
      </w:r>
      <w:r w:rsidR="00E52F01">
        <w:rPr>
          <w:rFonts w:cs="Arial"/>
          <w:sz w:val="20"/>
          <w:szCs w:val="20"/>
        </w:rPr>
        <w:t xml:space="preserve"> &lt;</w:t>
      </w:r>
      <w:proofErr w:type="spellStart"/>
      <w:r w:rsidR="00E52F01">
        <w:rPr>
          <w:rFonts w:cs="Arial"/>
          <w:sz w:val="20"/>
          <w:szCs w:val="20"/>
        </w:rPr>
        <w:t>TransProdDetalle.Cantidad</w:t>
      </w:r>
      <w:proofErr w:type="spellEnd"/>
      <w:r w:rsidR="00E52F01">
        <w:rPr>
          <w:rFonts w:cs="Arial"/>
          <w:sz w:val="20"/>
          <w:szCs w:val="20"/>
        </w:rPr>
        <w:t>&gt;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UnidadMedida</w:t>
      </w:r>
      <w:proofErr w:type="spellEnd"/>
      <w:r>
        <w:rPr>
          <w:rFonts w:cs="Arial"/>
          <w:sz w:val="20"/>
          <w:szCs w:val="20"/>
        </w:rPr>
        <w:t xml:space="preserve"> =</w:t>
      </w:r>
      <w:r w:rsidR="00720A96">
        <w:rPr>
          <w:rFonts w:cs="Arial"/>
          <w:sz w:val="20"/>
          <w:szCs w:val="20"/>
        </w:rPr>
        <w:t xml:space="preserve"> &lt;</w:t>
      </w:r>
      <w:proofErr w:type="spellStart"/>
      <w:r w:rsidR="00720A96">
        <w:rPr>
          <w:rFonts w:cs="Arial"/>
          <w:sz w:val="20"/>
          <w:szCs w:val="20"/>
        </w:rPr>
        <w:t>TransProdDetalle.Tipo</w:t>
      </w:r>
      <w:r w:rsidR="001A4A46">
        <w:rPr>
          <w:rFonts w:cs="Arial"/>
          <w:sz w:val="20"/>
          <w:szCs w:val="20"/>
        </w:rPr>
        <w:t>Unidad</w:t>
      </w:r>
      <w:proofErr w:type="spellEnd"/>
      <w:r w:rsidR="001A4A46">
        <w:rPr>
          <w:rFonts w:cs="Arial"/>
          <w:sz w:val="20"/>
          <w:szCs w:val="20"/>
        </w:rPr>
        <w:t>&gt;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Precio =</w:t>
      </w:r>
      <w:r w:rsidR="001A4A46">
        <w:rPr>
          <w:rFonts w:cs="Arial"/>
          <w:sz w:val="20"/>
          <w:szCs w:val="20"/>
        </w:rPr>
        <w:t xml:space="preserve"> &lt;</w:t>
      </w:r>
      <w:proofErr w:type="spellStart"/>
      <w:r w:rsidR="001A4A46">
        <w:rPr>
          <w:rFonts w:cs="Arial"/>
          <w:sz w:val="20"/>
          <w:szCs w:val="20"/>
        </w:rPr>
        <w:t>TransProdDetalle.Precio</w:t>
      </w:r>
      <w:proofErr w:type="spellEnd"/>
      <w:r w:rsidR="001A4A46">
        <w:rPr>
          <w:rFonts w:cs="Arial"/>
          <w:sz w:val="20"/>
          <w:szCs w:val="20"/>
        </w:rPr>
        <w:t>&gt;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OV_Char1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OV_Char2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OV_Char3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OV_Char4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OV_date1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OV_date2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OV_int1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7F22CF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OV_int2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7F22CF" w:rsidRPr="003F2520" w:rsidRDefault="007F22CF" w:rsidP="003F2520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OV_int3 =</w:t>
      </w:r>
      <w:r w:rsidR="001A4A46">
        <w:rPr>
          <w:rFonts w:cs="Arial"/>
          <w:sz w:val="20"/>
          <w:szCs w:val="20"/>
        </w:rPr>
        <w:t xml:space="preserve"> </w:t>
      </w:r>
      <w:r w:rsidR="004616A0">
        <w:rPr>
          <w:rFonts w:cs="Arial"/>
          <w:sz w:val="20"/>
          <w:szCs w:val="20"/>
        </w:rPr>
        <w:t>NULL</w:t>
      </w:r>
    </w:p>
    <w:p w:rsidR="003F2520" w:rsidRPr="008E6650" w:rsidRDefault="003F2520" w:rsidP="003F2520">
      <w:pPr>
        <w:numPr>
          <w:ilvl w:val="0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9782361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9782362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9782363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09782364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09782365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09782366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09782367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3E0CAD">
        <w:rPr>
          <w:rFonts w:cs="Arial"/>
          <w:sz w:val="20"/>
          <w:szCs w:val="20"/>
        </w:rPr>
        <w:t xml:space="preserve">en tablas temporales </w:t>
      </w:r>
      <w:proofErr w:type="spellStart"/>
      <w:r w:rsidR="003E0CAD" w:rsidRPr="003E0CAD">
        <w:rPr>
          <w:rFonts w:cs="Arial"/>
          <w:b/>
          <w:sz w:val="20"/>
          <w:szCs w:val="20"/>
        </w:rPr>
        <w:t>tmp_expOrdenVenta</w:t>
      </w:r>
      <w:proofErr w:type="spellEnd"/>
      <w:r w:rsidR="003E0CAD">
        <w:rPr>
          <w:rFonts w:cs="Arial"/>
          <w:sz w:val="20"/>
          <w:szCs w:val="20"/>
        </w:rPr>
        <w:t xml:space="preserve"> y </w:t>
      </w:r>
      <w:proofErr w:type="spellStart"/>
      <w:r w:rsidR="003E0CAD" w:rsidRPr="003E0CAD">
        <w:rPr>
          <w:rFonts w:cs="Arial"/>
          <w:b/>
          <w:sz w:val="20"/>
          <w:szCs w:val="20"/>
        </w:rPr>
        <w:t>tmp_expOrdenVentaDet</w:t>
      </w:r>
      <w:proofErr w:type="spellEnd"/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09782368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3E0CAD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3E0CAD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3E0CAD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5F1" w:rsidRDefault="00A445F1" w:rsidP="00514F06">
      <w:pPr>
        <w:pStyle w:val="Ttulo1"/>
      </w:pPr>
      <w:r>
        <w:separator/>
      </w:r>
    </w:p>
  </w:endnote>
  <w:endnote w:type="continuationSeparator" w:id="0">
    <w:p w:rsidR="00A445F1" w:rsidRDefault="00A445F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4B3CEEA" wp14:editId="3115EF4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C66525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E276D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E276D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5F1" w:rsidRDefault="00A445F1" w:rsidP="00514F06">
      <w:pPr>
        <w:pStyle w:val="Ttulo1"/>
      </w:pPr>
      <w:r>
        <w:separator/>
      </w:r>
    </w:p>
  </w:footnote>
  <w:footnote w:type="continuationSeparator" w:id="0">
    <w:p w:rsidR="00A445F1" w:rsidRDefault="00A445F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57"/>
      <w:gridCol w:w="4441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5D1FDA"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C66525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CUERMINT17</w:t>
          </w:r>
          <w:r w:rsidR="007E69D0">
            <w:rPr>
              <w:rFonts w:ascii="Tahoma" w:hAnsi="Tahoma" w:cs="Tahoma"/>
              <w:sz w:val="20"/>
              <w:szCs w:val="20"/>
            </w:rPr>
            <w:t>3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>
            <w:rPr>
              <w:rFonts w:ascii="Tahoma" w:hAnsi="Tahoma" w:cs="Tahoma"/>
              <w:sz w:val="20"/>
              <w:szCs w:val="20"/>
            </w:rPr>
            <w:t>daOrdenesVenta(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Leon</w:t>
          </w:r>
          <w:proofErr w:type="spellEnd"/>
          <w:r w:rsidR="00652945"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66525">
            <w:rPr>
              <w:rFonts w:ascii="Tahoma" w:hAnsi="Tahoma" w:cs="Tahoma"/>
              <w:sz w:val="20"/>
              <w:szCs w:val="20"/>
            </w:rPr>
            <w:t xml:space="preserve"> 20</w:t>
          </w:r>
          <w:r w:rsidR="00652945">
            <w:rPr>
              <w:rFonts w:ascii="Tahoma" w:hAnsi="Tahoma" w:cs="Tahoma"/>
              <w:sz w:val="20"/>
              <w:szCs w:val="20"/>
            </w:rPr>
            <w:t>/01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C66525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F3A23AB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2755"/>
    <w:rsid w:val="00017965"/>
    <w:rsid w:val="0002280E"/>
    <w:rsid w:val="000320DA"/>
    <w:rsid w:val="000330BE"/>
    <w:rsid w:val="00033722"/>
    <w:rsid w:val="0003432C"/>
    <w:rsid w:val="00037466"/>
    <w:rsid w:val="0004207D"/>
    <w:rsid w:val="00045D4F"/>
    <w:rsid w:val="00047BA4"/>
    <w:rsid w:val="0005001B"/>
    <w:rsid w:val="00053ECF"/>
    <w:rsid w:val="000556FC"/>
    <w:rsid w:val="00055766"/>
    <w:rsid w:val="0006386F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C6CF8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9773D"/>
    <w:rsid w:val="001A0596"/>
    <w:rsid w:val="001A122C"/>
    <w:rsid w:val="001A4A46"/>
    <w:rsid w:val="001A519A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025F"/>
    <w:rsid w:val="00286127"/>
    <w:rsid w:val="00292201"/>
    <w:rsid w:val="0029234C"/>
    <w:rsid w:val="00293518"/>
    <w:rsid w:val="002A05C7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0CAD"/>
    <w:rsid w:val="003E2552"/>
    <w:rsid w:val="003E5882"/>
    <w:rsid w:val="003E5D6F"/>
    <w:rsid w:val="003F2520"/>
    <w:rsid w:val="003F2901"/>
    <w:rsid w:val="003F2AD7"/>
    <w:rsid w:val="003F2B87"/>
    <w:rsid w:val="003F3DD4"/>
    <w:rsid w:val="003F77FC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16A0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86CB2"/>
    <w:rsid w:val="00487CEF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D7AF4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754BB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222"/>
    <w:rsid w:val="005B283A"/>
    <w:rsid w:val="005B6EEC"/>
    <w:rsid w:val="005B7E55"/>
    <w:rsid w:val="005C1B2B"/>
    <w:rsid w:val="005C45A9"/>
    <w:rsid w:val="005C6DBF"/>
    <w:rsid w:val="005C735D"/>
    <w:rsid w:val="005D1D74"/>
    <w:rsid w:val="005D1FDA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945"/>
    <w:rsid w:val="00652D27"/>
    <w:rsid w:val="0065398C"/>
    <w:rsid w:val="0066056A"/>
    <w:rsid w:val="006606B1"/>
    <w:rsid w:val="0067172A"/>
    <w:rsid w:val="00671DCC"/>
    <w:rsid w:val="0067392E"/>
    <w:rsid w:val="00681892"/>
    <w:rsid w:val="00681BF2"/>
    <w:rsid w:val="00682A95"/>
    <w:rsid w:val="0068338F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0A96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60EA"/>
    <w:rsid w:val="007A78F2"/>
    <w:rsid w:val="007B2C4A"/>
    <w:rsid w:val="007B4947"/>
    <w:rsid w:val="007B6535"/>
    <w:rsid w:val="007B7EDC"/>
    <w:rsid w:val="007C3BBF"/>
    <w:rsid w:val="007C3CC8"/>
    <w:rsid w:val="007C73EE"/>
    <w:rsid w:val="007C74C7"/>
    <w:rsid w:val="007D2D49"/>
    <w:rsid w:val="007D44AC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22CF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07228"/>
    <w:rsid w:val="00810822"/>
    <w:rsid w:val="0081134A"/>
    <w:rsid w:val="00813F82"/>
    <w:rsid w:val="00814153"/>
    <w:rsid w:val="00817318"/>
    <w:rsid w:val="00817415"/>
    <w:rsid w:val="008203CE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8437B"/>
    <w:rsid w:val="008935DF"/>
    <w:rsid w:val="0089494C"/>
    <w:rsid w:val="00894B60"/>
    <w:rsid w:val="0089662F"/>
    <w:rsid w:val="008A19C2"/>
    <w:rsid w:val="008A251B"/>
    <w:rsid w:val="008A7FDD"/>
    <w:rsid w:val="008B18D7"/>
    <w:rsid w:val="008B5B29"/>
    <w:rsid w:val="008B699D"/>
    <w:rsid w:val="008C16AF"/>
    <w:rsid w:val="008C27A5"/>
    <w:rsid w:val="008C7E3A"/>
    <w:rsid w:val="008D6900"/>
    <w:rsid w:val="008D7F59"/>
    <w:rsid w:val="008E4FA3"/>
    <w:rsid w:val="008E5B7F"/>
    <w:rsid w:val="008E6650"/>
    <w:rsid w:val="008E7725"/>
    <w:rsid w:val="008E7D8A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88C"/>
    <w:rsid w:val="00905F0F"/>
    <w:rsid w:val="0090640E"/>
    <w:rsid w:val="00921223"/>
    <w:rsid w:val="009248B5"/>
    <w:rsid w:val="00925298"/>
    <w:rsid w:val="00927375"/>
    <w:rsid w:val="009343BE"/>
    <w:rsid w:val="009353A5"/>
    <w:rsid w:val="009367B6"/>
    <w:rsid w:val="00936BEF"/>
    <w:rsid w:val="00937D9A"/>
    <w:rsid w:val="009408E6"/>
    <w:rsid w:val="00944597"/>
    <w:rsid w:val="009446AF"/>
    <w:rsid w:val="00946744"/>
    <w:rsid w:val="00946D52"/>
    <w:rsid w:val="00951758"/>
    <w:rsid w:val="00954ECD"/>
    <w:rsid w:val="00956445"/>
    <w:rsid w:val="00957ACF"/>
    <w:rsid w:val="009603CA"/>
    <w:rsid w:val="00961806"/>
    <w:rsid w:val="009629C8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2B4"/>
    <w:rsid w:val="00982930"/>
    <w:rsid w:val="00990264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4BB5"/>
    <w:rsid w:val="009E653C"/>
    <w:rsid w:val="009F2204"/>
    <w:rsid w:val="009F4B5C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5F1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5C49"/>
    <w:rsid w:val="00A86E36"/>
    <w:rsid w:val="00A9349F"/>
    <w:rsid w:val="00A93594"/>
    <w:rsid w:val="00AA20DC"/>
    <w:rsid w:val="00AA2792"/>
    <w:rsid w:val="00AA39A9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1851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4C2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4E73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66525"/>
    <w:rsid w:val="00C71851"/>
    <w:rsid w:val="00C745EC"/>
    <w:rsid w:val="00C80471"/>
    <w:rsid w:val="00C80918"/>
    <w:rsid w:val="00C8104D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739"/>
    <w:rsid w:val="00CE061F"/>
    <w:rsid w:val="00CE20CD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1532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5567C"/>
    <w:rsid w:val="00D613F4"/>
    <w:rsid w:val="00D61D26"/>
    <w:rsid w:val="00D632F1"/>
    <w:rsid w:val="00D65EF8"/>
    <w:rsid w:val="00D72906"/>
    <w:rsid w:val="00D730A8"/>
    <w:rsid w:val="00D7394A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B6F08"/>
    <w:rsid w:val="00DC2B16"/>
    <w:rsid w:val="00DC716F"/>
    <w:rsid w:val="00DD3110"/>
    <w:rsid w:val="00DD61C4"/>
    <w:rsid w:val="00DD7890"/>
    <w:rsid w:val="00DE15D4"/>
    <w:rsid w:val="00DE276D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0DF2"/>
    <w:rsid w:val="00E44B1D"/>
    <w:rsid w:val="00E52412"/>
    <w:rsid w:val="00E52F01"/>
    <w:rsid w:val="00E541A5"/>
    <w:rsid w:val="00E551D9"/>
    <w:rsid w:val="00E60A38"/>
    <w:rsid w:val="00E61B0C"/>
    <w:rsid w:val="00E61F1D"/>
    <w:rsid w:val="00E623CE"/>
    <w:rsid w:val="00E6339F"/>
    <w:rsid w:val="00E74051"/>
    <w:rsid w:val="00E8248B"/>
    <w:rsid w:val="00E82848"/>
    <w:rsid w:val="00E838F4"/>
    <w:rsid w:val="00E842FE"/>
    <w:rsid w:val="00E873A1"/>
    <w:rsid w:val="00E87C7A"/>
    <w:rsid w:val="00E903E2"/>
    <w:rsid w:val="00E9262B"/>
    <w:rsid w:val="00E97253"/>
    <w:rsid w:val="00E9750C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C699A"/>
    <w:rsid w:val="00ED0DF4"/>
    <w:rsid w:val="00ED1F00"/>
    <w:rsid w:val="00ED2A60"/>
    <w:rsid w:val="00ED2F95"/>
    <w:rsid w:val="00ED32DF"/>
    <w:rsid w:val="00ED3CDE"/>
    <w:rsid w:val="00EE102F"/>
    <w:rsid w:val="00EE1445"/>
    <w:rsid w:val="00EE1D96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26A0"/>
    <w:rsid w:val="00F359F1"/>
    <w:rsid w:val="00F36B30"/>
    <w:rsid w:val="00F36E8B"/>
    <w:rsid w:val="00F418CC"/>
    <w:rsid w:val="00F4368E"/>
    <w:rsid w:val="00F55587"/>
    <w:rsid w:val="00F563DB"/>
    <w:rsid w:val="00F5655F"/>
    <w:rsid w:val="00F62CD0"/>
    <w:rsid w:val="00F643DE"/>
    <w:rsid w:val="00F677C1"/>
    <w:rsid w:val="00F702E4"/>
    <w:rsid w:val="00F70603"/>
    <w:rsid w:val="00F71E7C"/>
    <w:rsid w:val="00F7568E"/>
    <w:rsid w:val="00F812E0"/>
    <w:rsid w:val="00F81ED3"/>
    <w:rsid w:val="00F84555"/>
    <w:rsid w:val="00F94849"/>
    <w:rsid w:val="00FA506A"/>
    <w:rsid w:val="00FA53C4"/>
    <w:rsid w:val="00FB2433"/>
    <w:rsid w:val="00FB2E50"/>
    <w:rsid w:val="00FB5F7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9FE00-E110-4F13-A1B9-28BAFA4C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1856</TotalTime>
  <Pages>7</Pages>
  <Words>960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6230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 Villalobos</cp:lastModifiedBy>
  <cp:revision>25</cp:revision>
  <cp:lastPrinted>2008-09-11T22:09:00Z</cp:lastPrinted>
  <dcterms:created xsi:type="dcterms:W3CDTF">2015-01-20T15:45:00Z</dcterms:created>
  <dcterms:modified xsi:type="dcterms:W3CDTF">2015-03-30T15:01:00Z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