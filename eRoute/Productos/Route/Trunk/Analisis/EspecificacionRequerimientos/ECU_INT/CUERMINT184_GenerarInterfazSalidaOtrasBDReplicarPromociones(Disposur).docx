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</w:t>
      </w:r>
      <w:r w:rsidR="006A3E0C">
        <w:t xml:space="preserve"> a Otras BD para Replicar Promociones (</w:t>
      </w:r>
      <w:proofErr w:type="spellStart"/>
      <w:r w:rsidR="006A3E0C">
        <w:t>Disposur</w:t>
      </w:r>
      <w:proofErr w:type="spellEnd"/>
      <w:r w:rsidR="009603CA">
        <w:t xml:space="preserve">) </w:t>
      </w:r>
      <w:r w:rsidR="00CD28F3">
        <w:t>–</w:t>
      </w:r>
    </w:p>
    <w:p w:rsidR="0060151C" w:rsidRPr="00CA7A7F" w:rsidRDefault="006A3E0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CUERMINT184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9F7C6F">
        <w:trPr>
          <w:trHeight w:val="419"/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6A3E0C" w:rsidP="008C7E3A">
            <w:pPr>
              <w:pStyle w:val="Tabletext"/>
              <w:jc w:val="center"/>
            </w:pPr>
            <w:r>
              <w:t>22/12</w:t>
            </w:r>
            <w:r w:rsidR="009F7C6F">
              <w:t>/</w:t>
            </w:r>
            <w:r w:rsidR="00533FCB">
              <w:t>201</w:t>
            </w:r>
            <w:r w:rsidR="009F7C6F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 xml:space="preserve">Interfaz de Salida </w:t>
            </w:r>
            <w:r w:rsidR="006A3E0C">
              <w:t>a otras BD para Replicar Promociones</w:t>
            </w:r>
            <w:r w:rsidR="007B7AB0">
              <w:t xml:space="preserve"> </w:t>
            </w:r>
            <w:r w:rsidR="009603CA">
              <w:t xml:space="preserve"> (</w:t>
            </w:r>
            <w:proofErr w:type="spellStart"/>
            <w:r w:rsidR="006A3E0C">
              <w:t>Disposur</w:t>
            </w:r>
            <w:proofErr w:type="spellEnd"/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9F7C6F">
            <w:pPr>
              <w:pStyle w:val="Sinespaciado"/>
              <w:rPr>
                <w:sz w:val="20"/>
                <w:szCs w:val="20"/>
              </w:rPr>
            </w:pPr>
            <w:r w:rsidRPr="009F7C6F">
              <w:rPr>
                <w:sz w:val="20"/>
                <w:szCs w:val="20"/>
              </w:rPr>
              <w:t>Folio CAI 000</w:t>
            </w:r>
            <w:r w:rsidR="006A3E0C">
              <w:rPr>
                <w:sz w:val="20"/>
                <w:szCs w:val="20"/>
              </w:rPr>
              <w:t>3753</w:t>
            </w:r>
          </w:p>
          <w:p w:rsidR="006A3E0C" w:rsidRDefault="006A3E0C" w:rsidP="009F7C6F">
            <w:pPr>
              <w:pStyle w:val="Sinespaciado"/>
              <w:rPr>
                <w:sz w:val="20"/>
                <w:szCs w:val="20"/>
              </w:rPr>
            </w:pPr>
          </w:p>
          <w:p w:rsidR="006A3E0C" w:rsidRPr="006A3E0C" w:rsidRDefault="006A3E0C" w:rsidP="009F7C6F">
            <w:pPr>
              <w:pStyle w:val="Sinespaciado"/>
              <w:rPr>
                <w:b/>
                <w:sz w:val="20"/>
                <w:szCs w:val="20"/>
              </w:rPr>
            </w:pPr>
            <w:r w:rsidRPr="006A3E0C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6A3E0C" w:rsidRPr="009F7C6F" w:rsidRDefault="006A3E0C" w:rsidP="009F7C6F">
            <w:pPr>
              <w:pStyle w:val="Sinespaciado"/>
              <w:rPr>
                <w:sz w:val="20"/>
                <w:szCs w:val="20"/>
              </w:rPr>
            </w:pPr>
          </w:p>
          <w:p w:rsidR="009F7C6F" w:rsidRDefault="006A3E0C" w:rsidP="009F7C6F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9F7C6F" w:rsidRPr="009F7C6F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533FCB" w:rsidRDefault="006A3E0C" w:rsidP="006A3E0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050396" w:rsidRPr="00CA7A7F" w:rsidTr="00DF3C27">
        <w:trPr>
          <w:jc w:val="center"/>
        </w:trPr>
        <w:tc>
          <w:tcPr>
            <w:tcW w:w="2304" w:type="dxa"/>
          </w:tcPr>
          <w:p w:rsidR="00050396" w:rsidRDefault="00050396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050396" w:rsidRDefault="00050396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0354F" w:rsidRPr="00D0354F" w:rsidRDefault="00D0354F">
            <w:pPr>
              <w:pStyle w:val="Tabletext"/>
              <w:jc w:val="left"/>
              <w:rPr>
                <w:b/>
                <w:highlight w:val="yellow"/>
              </w:rPr>
            </w:pPr>
          </w:p>
        </w:tc>
        <w:tc>
          <w:tcPr>
            <w:tcW w:w="2304" w:type="dxa"/>
          </w:tcPr>
          <w:p w:rsidR="00050396" w:rsidRPr="00D0354F" w:rsidRDefault="000503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F07D4" w:rsidRDefault="001F07D4">
      <w:pPr>
        <w:rPr>
          <w:b/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960988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8633167" w:history="1">
        <w:r w:rsidR="00960988" w:rsidRPr="003F7B95">
          <w:rPr>
            <w:rStyle w:val="Hipervnculo"/>
            <w:lang w:val="es-GT"/>
          </w:rPr>
          <w:t xml:space="preserve">Especificación de Casos de Uso: </w:t>
        </w:r>
        <w:r w:rsidR="00960988" w:rsidRPr="003F7B95">
          <w:rPr>
            <w:rStyle w:val="Hipervnculo"/>
          </w:rPr>
          <w:t>Generar Interfaz de Salida a Otras BD para Replicar Promociones (Disposur) – CUERMINT184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_Toc438633167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4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68" w:history="1">
        <w:r w:rsidR="00960988" w:rsidRPr="003F7B95">
          <w:rPr>
            <w:rStyle w:val="Hipervnculo"/>
          </w:rPr>
          <w:t>1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Introducción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_Toc438633168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4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69" w:history="1">
        <w:r w:rsidR="00960988" w:rsidRPr="003F7B95">
          <w:rPr>
            <w:rStyle w:val="Hipervnculo"/>
          </w:rPr>
          <w:t>2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Caso de uso: Generar Interfaz de Salida a Otras BD para Replicar Promociones (Disposur) – CUERMINT184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_Toc438633169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4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0" w:history="1">
        <w:r w:rsidR="00960988" w:rsidRPr="003F7B95">
          <w:rPr>
            <w:rStyle w:val="Hipervnculo"/>
            <w:noProof/>
          </w:rPr>
          <w:t>2.1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noProof/>
          </w:rPr>
          <w:t>Descripción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_Toc438633170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4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71" w:history="1">
        <w:r w:rsidR="00960988" w:rsidRPr="003F7B95">
          <w:rPr>
            <w:rStyle w:val="Hipervnculo"/>
          </w:rPr>
          <w:t>3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Diagrama de Casos de Uso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_Toc438633171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4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72" w:history="1">
        <w:r w:rsidR="00960988" w:rsidRPr="003F7B95">
          <w:rPr>
            <w:rStyle w:val="Hipervnculo"/>
          </w:rPr>
          <w:t>4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Precondiciones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_Toc438633172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4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3" w:history="1">
        <w:r w:rsidR="00960988" w:rsidRPr="003F7B95">
          <w:rPr>
            <w:rStyle w:val="Hipervnculo"/>
            <w:rFonts w:cs="Arial"/>
            <w:noProof/>
          </w:rPr>
          <w:t>4.1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rFonts w:cs="Arial"/>
            <w:noProof/>
          </w:rPr>
          <w:t>Generales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_Toc438633173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4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4" w:history="1">
        <w:r w:rsidR="00960988" w:rsidRPr="003F7B95">
          <w:rPr>
            <w:rStyle w:val="Hipervnculo"/>
            <w:rFonts w:cs="Arial"/>
            <w:noProof/>
          </w:rPr>
          <w:t>4.2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rFonts w:cs="Arial"/>
            <w:noProof/>
          </w:rPr>
          <w:t>Parámetros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_Toc438633174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5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75" w:history="1">
        <w:r w:rsidR="00960988" w:rsidRPr="003F7B95">
          <w:rPr>
            <w:rStyle w:val="Hipervnculo"/>
          </w:rPr>
          <w:t>5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Flujo de eventos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_Toc438633175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5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6" w:history="1">
        <w:r w:rsidR="00960988" w:rsidRPr="003F7B95">
          <w:rPr>
            <w:rStyle w:val="Hipervnculo"/>
            <w:rFonts w:cs="Arial"/>
            <w:noProof/>
            <w:lang w:val="es-MX"/>
          </w:rPr>
          <w:t>5.1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rFonts w:cs="Arial"/>
            <w:noProof/>
            <w:lang w:val="es-MX"/>
          </w:rPr>
          <w:t>Flujo básico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_Toc438633176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5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7" w:history="1">
        <w:r w:rsidR="00960988" w:rsidRPr="003F7B95">
          <w:rPr>
            <w:rStyle w:val="Hipervnculo"/>
            <w:rFonts w:cs="Arial"/>
            <w:noProof/>
            <w:lang w:val="es-MX"/>
          </w:rPr>
          <w:t>5.2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rFonts w:cs="Arial"/>
            <w:noProof/>
            <w:lang w:val="es-MX"/>
          </w:rPr>
          <w:t>Flujos alternos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_Toc438633177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7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8" w:history="1">
        <w:r w:rsidR="00960988" w:rsidRPr="003F7B95">
          <w:rPr>
            <w:rStyle w:val="Hipervnculo"/>
            <w:noProof/>
            <w:lang w:val="es-MX"/>
          </w:rPr>
          <w:t>5.2.1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noProof/>
            <w:lang w:val="es-MX"/>
          </w:rPr>
          <w:t>Opcionales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_Toc438633178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7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79" w:history="1">
        <w:r w:rsidR="00960988" w:rsidRPr="003F7B95">
          <w:rPr>
            <w:rStyle w:val="Hipervnculo"/>
            <w:noProof/>
            <w:lang w:val="es-MX"/>
          </w:rPr>
          <w:t>5.2.2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noProof/>
            <w:lang w:val="es-MX"/>
          </w:rPr>
          <w:t>Generales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_Toc438633179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7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80" w:history="1">
        <w:r w:rsidR="00960988" w:rsidRPr="003F7B95">
          <w:rPr>
            <w:rStyle w:val="Hipervnculo"/>
            <w:noProof/>
            <w:lang w:val="es-MX"/>
          </w:rPr>
          <w:t>5.2.3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noProof/>
            <w:lang w:val="es-MX"/>
          </w:rPr>
          <w:t>De excepción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_Toc438633180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7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81" w:history="1">
        <w:r w:rsidR="00960988" w:rsidRPr="003F7B95">
          <w:rPr>
            <w:rStyle w:val="Hipervnculo"/>
          </w:rPr>
          <w:t>6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Poscondiciones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_Toc438633181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8</w:t>
        </w:r>
        <w:r w:rsidR="00960988">
          <w:rPr>
            <w:webHidden/>
          </w:rPr>
          <w:fldChar w:fldCharType="end"/>
        </w:r>
      </w:hyperlink>
    </w:p>
    <w:p w:rsidR="00960988" w:rsidRDefault="00BE287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8633182" w:history="1">
        <w:r w:rsidR="00960988" w:rsidRPr="003F7B95">
          <w:rPr>
            <w:rStyle w:val="Hipervnculo"/>
            <w:rFonts w:cs="Arial"/>
            <w:noProof/>
          </w:rPr>
          <w:t>6.1</w:t>
        </w:r>
        <w:r w:rsidR="009609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  <w:rFonts w:cs="Arial"/>
            <w:noProof/>
          </w:rPr>
          <w:t>Generales</w:t>
        </w:r>
        <w:r w:rsidR="00960988">
          <w:rPr>
            <w:noProof/>
            <w:webHidden/>
          </w:rPr>
          <w:tab/>
        </w:r>
        <w:r w:rsidR="00960988">
          <w:rPr>
            <w:noProof/>
            <w:webHidden/>
          </w:rPr>
          <w:fldChar w:fldCharType="begin"/>
        </w:r>
        <w:r w:rsidR="00960988">
          <w:rPr>
            <w:noProof/>
            <w:webHidden/>
          </w:rPr>
          <w:instrText xml:space="preserve"> PAGEREF _Toc438633182 \h </w:instrText>
        </w:r>
        <w:r w:rsidR="00960988">
          <w:rPr>
            <w:noProof/>
            <w:webHidden/>
          </w:rPr>
        </w:r>
        <w:r w:rsidR="00960988">
          <w:rPr>
            <w:noProof/>
            <w:webHidden/>
          </w:rPr>
          <w:fldChar w:fldCharType="separate"/>
        </w:r>
        <w:r w:rsidR="00960988">
          <w:rPr>
            <w:noProof/>
            <w:webHidden/>
          </w:rPr>
          <w:t>8</w:t>
        </w:r>
        <w:r w:rsidR="00960988">
          <w:rPr>
            <w:noProof/>
            <w:webHidden/>
          </w:rPr>
          <w:fldChar w:fldCharType="end"/>
        </w:r>
      </w:hyperlink>
    </w:p>
    <w:p w:rsidR="00960988" w:rsidRDefault="00BE287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8633183" w:history="1">
        <w:r w:rsidR="00960988" w:rsidRPr="003F7B95">
          <w:rPr>
            <w:rStyle w:val="Hipervnculo"/>
          </w:rPr>
          <w:t>7</w:t>
        </w:r>
        <w:r w:rsidR="009609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60988" w:rsidRPr="003F7B95">
          <w:rPr>
            <w:rStyle w:val="Hipervnculo"/>
          </w:rPr>
          <w:t>Firmas de Aceptación</w:t>
        </w:r>
        <w:r w:rsidR="00960988">
          <w:rPr>
            <w:webHidden/>
          </w:rPr>
          <w:tab/>
        </w:r>
        <w:r w:rsidR="00960988">
          <w:rPr>
            <w:webHidden/>
          </w:rPr>
          <w:fldChar w:fldCharType="begin"/>
        </w:r>
        <w:r w:rsidR="00960988">
          <w:rPr>
            <w:webHidden/>
          </w:rPr>
          <w:instrText xml:space="preserve"> PAGEREF _Toc438633183 \h </w:instrText>
        </w:r>
        <w:r w:rsidR="00960988">
          <w:rPr>
            <w:webHidden/>
          </w:rPr>
        </w:r>
        <w:r w:rsidR="00960988">
          <w:rPr>
            <w:webHidden/>
          </w:rPr>
          <w:fldChar w:fldCharType="separate"/>
        </w:r>
        <w:r w:rsidR="00960988">
          <w:rPr>
            <w:webHidden/>
          </w:rPr>
          <w:t>8</w:t>
        </w:r>
        <w:r w:rsidR="00960988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C054CC" w:rsidRDefault="00C054CC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BA58D9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438633167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9F7C6F">
        <w:t xml:space="preserve">Generar Interfaz de Salida </w:t>
      </w:r>
      <w:r w:rsidR="00081C1C">
        <w:t>a Otras BD para Replicar Promociones (</w:t>
      </w:r>
      <w:proofErr w:type="spellStart"/>
      <w:r w:rsidR="00081C1C">
        <w:t>Disposur</w:t>
      </w:r>
      <w:proofErr w:type="spellEnd"/>
      <w:r w:rsidR="00081C1C">
        <w:t>)</w:t>
      </w:r>
      <w:r w:rsidR="009F7C6F">
        <w:t xml:space="preserve"> – CUERMINT18</w:t>
      </w:r>
      <w:r w:rsidR="00081C1C">
        <w:t>4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AA473E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4" w:name="_Toc438633168"/>
      <w:r>
        <w:t>I</w:t>
      </w:r>
      <w:r w:rsidR="00752DDD" w:rsidRPr="00CA7A7F">
        <w:t>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AA473E" w:rsidRDefault="00481C4A" w:rsidP="00481C4A">
      <w:pPr>
        <w:rPr>
          <w:i/>
          <w:iCs/>
          <w:color w:val="0000FF"/>
        </w:rPr>
      </w:pPr>
    </w:p>
    <w:p w:rsidR="00B8590A" w:rsidRPr="00CA7A7F" w:rsidRDefault="00B8590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5" w:name="_Toc210573166"/>
      <w:bookmarkStart w:id="6" w:name="_Toc438633169"/>
      <w:r w:rsidRPr="00CA7A7F">
        <w:t>Caso de uso</w:t>
      </w:r>
      <w:bookmarkEnd w:id="5"/>
      <w:r w:rsidR="00E914E0">
        <w:t xml:space="preserve">: Generar </w:t>
      </w:r>
      <w:r w:rsidR="00494D5F">
        <w:t>Interfaz</w:t>
      </w:r>
      <w:r w:rsidR="00E914E0">
        <w:t xml:space="preserve"> de </w:t>
      </w:r>
      <w:r w:rsidR="001F07D4">
        <w:t xml:space="preserve">Salida </w:t>
      </w:r>
      <w:r w:rsidR="00081C1C">
        <w:t>a Otras BD para Replicar Promociones (</w:t>
      </w:r>
      <w:proofErr w:type="spellStart"/>
      <w:r w:rsidR="00081C1C">
        <w:t>Disposur</w:t>
      </w:r>
      <w:proofErr w:type="spellEnd"/>
      <w:r w:rsidR="00081C1C">
        <w:t>)</w:t>
      </w:r>
      <w:r w:rsidR="00B75D5F">
        <w:t xml:space="preserve"> </w:t>
      </w:r>
      <w:r w:rsidR="00494D5F">
        <w:t>– CUERMINT1</w:t>
      </w:r>
      <w:r w:rsidR="001F07D4">
        <w:t>8</w:t>
      </w:r>
      <w:r w:rsidR="00081C1C">
        <w:t>4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AA473E">
      <w:pPr>
        <w:pStyle w:val="Ttulo2"/>
        <w:numPr>
          <w:ilvl w:val="1"/>
          <w:numId w:val="6"/>
        </w:numPr>
        <w:ind w:left="567"/>
        <w:jc w:val="both"/>
      </w:pPr>
      <w:bookmarkStart w:id="7" w:name="_Toc182735725"/>
      <w:bookmarkStart w:id="8" w:name="_Toc438633170"/>
      <w:r w:rsidRPr="00CA7A7F">
        <w:t>Descripción</w:t>
      </w:r>
      <w:bookmarkEnd w:id="7"/>
      <w:bookmarkEnd w:id="8"/>
    </w:p>
    <w:p w:rsidR="00110C49" w:rsidRDefault="00323566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realizar una réplica de las promociones que se den de Alta en el CEDI de Atlixco, dichas promociones serán dadas de alta con una Clave distinta para cada CEDI y el SP apoyará para enviar las correspondientes a cada uno.</w:t>
      </w:r>
    </w:p>
    <w:p w:rsidR="00494D5F" w:rsidRDefault="00494D5F" w:rsidP="00481C4A">
      <w:pPr>
        <w:rPr>
          <w:i/>
          <w:iCs/>
          <w:color w:val="0000FF"/>
        </w:rPr>
      </w:pPr>
    </w:p>
    <w:p w:rsidR="00B8590A" w:rsidRPr="00494D5F" w:rsidRDefault="00B8590A" w:rsidP="00481C4A">
      <w:pPr>
        <w:rPr>
          <w:i/>
          <w:iCs/>
          <w:color w:val="0000FF"/>
        </w:rPr>
      </w:pPr>
    </w:p>
    <w:p w:rsidR="00481C4A" w:rsidRPr="00CA7A7F" w:rsidRDefault="007B6535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9" w:name="_Toc438633171"/>
      <w:bookmarkStart w:id="10" w:name="_Toc182735724"/>
      <w:r w:rsidRPr="00CA7A7F">
        <w:t>Diagrama de Casos de Uso</w:t>
      </w:r>
      <w:bookmarkEnd w:id="9"/>
    </w:p>
    <w:bookmarkEnd w:id="10"/>
    <w:p w:rsidR="00B20347" w:rsidRPr="001F07D4" w:rsidRDefault="00B20347" w:rsidP="007F5AF1">
      <w:pPr>
        <w:tabs>
          <w:tab w:val="left" w:pos="2280"/>
        </w:tabs>
        <w:rPr>
          <w:iCs/>
          <w:color w:val="0000FF"/>
          <w:lang w:val="es-MX"/>
        </w:rPr>
      </w:pPr>
    </w:p>
    <w:p w:rsidR="00481C4A" w:rsidRPr="00CA7A7F" w:rsidRDefault="00323566" w:rsidP="00481C4A">
      <w:pPr>
        <w:rPr>
          <w:i/>
          <w:iCs/>
          <w:color w:val="0000FF"/>
          <w:lang w:val="es-MX"/>
        </w:rPr>
      </w:pPr>
      <w:r w:rsidRPr="0032356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043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0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AA473E" w:rsidRDefault="00481C4A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1" w:name="_Toc182735726"/>
      <w:bookmarkStart w:id="12" w:name="_Toc438633172"/>
      <w:r w:rsidRPr="00CA7A7F">
        <w:t>Precondiciones</w:t>
      </w:r>
      <w:bookmarkStart w:id="13" w:name="_Toc365897744"/>
      <w:bookmarkEnd w:id="11"/>
      <w:bookmarkEnd w:id="12"/>
    </w:p>
    <w:p w:rsidR="00AA473E" w:rsidRPr="00AA473E" w:rsidRDefault="00AA473E" w:rsidP="00AA473E">
      <w:pPr>
        <w:rPr>
          <w:lang w:val="es-MX" w:eastAsia="es-MX"/>
        </w:rPr>
      </w:pPr>
    </w:p>
    <w:p w:rsidR="0049039D" w:rsidRPr="00257372" w:rsidRDefault="0049039D" w:rsidP="00AA473E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4" w:name="_Toc438633173"/>
      <w:r>
        <w:rPr>
          <w:rFonts w:cs="Arial"/>
        </w:rPr>
        <w:t>Generales</w:t>
      </w:r>
      <w:bookmarkEnd w:id="13"/>
      <w:bookmarkEnd w:id="14"/>
    </w:p>
    <w:p w:rsidR="002B5453" w:rsidRPr="00AA473E" w:rsidRDefault="00257372" w:rsidP="00860442">
      <w:pPr>
        <w:pStyle w:val="Prrafodelista"/>
        <w:numPr>
          <w:ilvl w:val="0"/>
          <w:numId w:val="12"/>
        </w:numPr>
        <w:ind w:left="851" w:hanging="284"/>
        <w:jc w:val="both"/>
        <w:rPr>
          <w:sz w:val="20"/>
          <w:szCs w:val="20"/>
          <w:lang w:val="es-MX" w:eastAsia="en-US"/>
        </w:rPr>
      </w:pPr>
      <w:r w:rsidRPr="00AA473E"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2D24E6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</w:t>
      </w:r>
      <w:proofErr w:type="spellEnd"/>
    </w:p>
    <w:p w:rsidR="00257372" w:rsidRPr="002D24E6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PromocionAplicacion</w:t>
      </w:r>
      <w:proofErr w:type="spellEnd"/>
    </w:p>
    <w:p w:rsidR="0022097F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PromocionDetalle</w:t>
      </w:r>
      <w:proofErr w:type="spellEnd"/>
    </w:p>
    <w:p w:rsidR="0022097F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PromocionModulo</w:t>
      </w:r>
      <w:proofErr w:type="spellEnd"/>
    </w:p>
    <w:p w:rsidR="005E4FF4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PromocionProducto</w:t>
      </w:r>
      <w:proofErr w:type="spellEnd"/>
    </w:p>
    <w:p w:rsidR="005E4FF4" w:rsidRDefault="00081C1C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PromocionRegla</w:t>
      </w:r>
      <w:proofErr w:type="spellEnd"/>
    </w:p>
    <w:p w:rsidR="0022097F" w:rsidRPr="00927692" w:rsidRDefault="007F299A" w:rsidP="00183E71">
      <w:pPr>
        <w:pStyle w:val="Prrafodelista"/>
        <w:numPr>
          <w:ilvl w:val="0"/>
          <w:numId w:val="12"/>
        </w:numPr>
        <w:ind w:left="792" w:hanging="284"/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/>
        </w:rPr>
        <w:t>Este SP</w:t>
      </w:r>
      <w:r w:rsidR="00400302" w:rsidRPr="00854D41">
        <w:rPr>
          <w:rFonts w:cs="Arial"/>
          <w:sz w:val="20"/>
          <w:szCs w:val="20"/>
        </w:rPr>
        <w:t xml:space="preserve"> sólo podrá ser ejecutada por medio de un </w:t>
      </w:r>
      <w:r>
        <w:rPr>
          <w:rFonts w:cs="Arial"/>
          <w:sz w:val="20"/>
          <w:szCs w:val="20"/>
        </w:rPr>
        <w:t>Job</w:t>
      </w:r>
      <w:r w:rsidR="00400302" w:rsidRPr="00854D41">
        <w:rPr>
          <w:rFonts w:cs="Arial"/>
          <w:sz w:val="20"/>
          <w:szCs w:val="20"/>
        </w:rPr>
        <w:t xml:space="preserve"> programado por el cliente para que la ejecute</w:t>
      </w:r>
      <w:r w:rsidR="00854D41" w:rsidRPr="00854D41">
        <w:rPr>
          <w:rFonts w:cs="Arial"/>
          <w:sz w:val="20"/>
          <w:szCs w:val="20"/>
        </w:rPr>
        <w:t xml:space="preserve"> diariamente de forma automática</w:t>
      </w:r>
    </w:p>
    <w:p w:rsidR="00927692" w:rsidRPr="00854D41" w:rsidRDefault="00927692" w:rsidP="00183E71">
      <w:pPr>
        <w:pStyle w:val="Prrafodelista"/>
        <w:numPr>
          <w:ilvl w:val="0"/>
          <w:numId w:val="12"/>
        </w:numPr>
        <w:ind w:left="792" w:hanging="284"/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lastRenderedPageBreak/>
        <w:t xml:space="preserve">Deberán de estar vinculados los servidores de SQL, debido a que las </w:t>
      </w:r>
      <w:proofErr w:type="spellStart"/>
      <w:r>
        <w:rPr>
          <w:rFonts w:cs="Arial"/>
          <w:sz w:val="20"/>
          <w:szCs w:val="20"/>
        </w:rPr>
        <w:t>BD´s</w:t>
      </w:r>
      <w:proofErr w:type="spellEnd"/>
      <w:r>
        <w:rPr>
          <w:rFonts w:cs="Arial"/>
          <w:sz w:val="20"/>
          <w:szCs w:val="20"/>
        </w:rPr>
        <w:t xml:space="preserve"> se encuentran en diferentes instancias.</w:t>
      </w:r>
    </w:p>
    <w:p w:rsidR="00CC665A" w:rsidRDefault="00AA473E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5" w:name="_Toc438633174"/>
      <w:r>
        <w:rPr>
          <w:rFonts w:cs="Arial"/>
        </w:rPr>
        <w:t>Parámetros</w:t>
      </w:r>
      <w:bookmarkEnd w:id="15"/>
    </w:p>
    <w:p w:rsidR="00301F3E" w:rsidRPr="00301F3E" w:rsidRDefault="0066783D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AA473E" w:rsidRDefault="00AA473E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</w:p>
    <w:p w:rsidR="00A54B9C" w:rsidRDefault="00481C4A" w:rsidP="00905BCA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8" w:name="_Toc438633175"/>
      <w:r w:rsidRPr="00CA7A7F">
        <w:t>Flujo de eventos</w:t>
      </w:r>
      <w:bookmarkEnd w:id="16"/>
      <w:bookmarkEnd w:id="17"/>
      <w:bookmarkEnd w:id="18"/>
    </w:p>
    <w:p w:rsidR="00905BCA" w:rsidRPr="00905BCA" w:rsidRDefault="00905BCA" w:rsidP="00905BCA">
      <w:pPr>
        <w:rPr>
          <w:lang w:val="es-MX" w:eastAsia="es-MX"/>
        </w:rPr>
      </w:pPr>
    </w:p>
    <w:p w:rsidR="00905BCA" w:rsidRDefault="00481C4A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38633176"/>
      <w:r w:rsidRPr="00CA7A7F">
        <w:rPr>
          <w:rFonts w:cs="Arial"/>
          <w:lang w:val="es-MX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905BCA" w:rsidRPr="00905BCA" w:rsidRDefault="00905BCA" w:rsidP="00905BCA">
      <w:pPr>
        <w:rPr>
          <w:lang w:val="es-MX"/>
        </w:rPr>
      </w:pPr>
    </w:p>
    <w:p w:rsidR="00905BCA" w:rsidRPr="00C75838" w:rsidRDefault="00905BCA" w:rsidP="00905BCA">
      <w:pPr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6413D">
        <w:rPr>
          <w:rFonts w:cs="Arial"/>
          <w:sz w:val="20"/>
          <w:szCs w:val="20"/>
        </w:rPr>
        <w:t xml:space="preserve">El caso de uso inicia cuando es invocado por </w:t>
      </w:r>
      <w:r w:rsidR="0066783D">
        <w:rPr>
          <w:rFonts w:cs="Arial"/>
          <w:sz w:val="20"/>
          <w:szCs w:val="20"/>
        </w:rPr>
        <w:t xml:space="preserve">el Job programado </w:t>
      </w:r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433314">
        <w:rPr>
          <w:rFonts w:cs="Arial"/>
          <w:sz w:val="20"/>
          <w:szCs w:val="20"/>
        </w:rPr>
        <w:t xml:space="preserve"> </w:t>
      </w:r>
      <w:r w:rsidR="0066783D">
        <w:rPr>
          <w:rFonts w:cs="Arial"/>
          <w:sz w:val="20"/>
          <w:szCs w:val="20"/>
        </w:rPr>
        <w:t>de las Promociones</w:t>
      </w:r>
      <w:r w:rsidRPr="00E61B0C">
        <w:rPr>
          <w:rFonts w:cs="Arial"/>
          <w:sz w:val="20"/>
          <w:szCs w:val="20"/>
        </w:rPr>
        <w:t>:</w:t>
      </w:r>
    </w:p>
    <w:p w:rsidR="00E04AE9" w:rsidRPr="0012629A" w:rsidRDefault="0066783D" w:rsidP="00E04AE9">
      <w:pPr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E04AE9" w:rsidRDefault="0066783D" w:rsidP="0066783D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 w:rsidR="003A2D96">
        <w:rPr>
          <w:rFonts w:cs="Arial"/>
          <w:sz w:val="20"/>
          <w:szCs w:val="20"/>
        </w:rPr>
        <w:t xml:space="preserve"> = </w:t>
      </w:r>
      <w:r w:rsidR="003A2D96" w:rsidRPr="005D2FB7">
        <w:rPr>
          <w:rFonts w:cs="Arial"/>
          <w:sz w:val="20"/>
          <w:szCs w:val="20"/>
        </w:rPr>
        <w:t>Comienza con P</w:t>
      </w:r>
      <w:r w:rsidR="00D964D9">
        <w:rPr>
          <w:rFonts w:cs="Arial"/>
          <w:sz w:val="20"/>
          <w:szCs w:val="20"/>
        </w:rPr>
        <w:t>02, P03, P04, P05, P06</w:t>
      </w:r>
      <w:bookmarkStart w:id="24" w:name="_GoBack"/>
      <w:bookmarkEnd w:id="24"/>
    </w:p>
    <w:p w:rsidR="00EA24C9" w:rsidRPr="00EA24C9" w:rsidRDefault="00EA24C9" w:rsidP="00EA24C9">
      <w:pPr>
        <w:numPr>
          <w:ilvl w:val="1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EA24C9" w:rsidRDefault="00EA24C9" w:rsidP="00EA24C9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EA24C9">
        <w:rPr>
          <w:rFonts w:cs="Arial"/>
          <w:color w:val="FF0000"/>
          <w:sz w:val="20"/>
          <w:szCs w:val="20"/>
        </w:rPr>
        <w:t>&lt;</w:t>
      </w:r>
      <w:proofErr w:type="spellStart"/>
      <w:r w:rsidRPr="00EA24C9">
        <w:rPr>
          <w:rFonts w:cs="Arial"/>
          <w:color w:val="FF0000"/>
          <w:sz w:val="20"/>
          <w:szCs w:val="20"/>
        </w:rPr>
        <w:t>Promocion.PromocionClave</w:t>
      </w:r>
      <w:proofErr w:type="spellEnd"/>
      <w:r w:rsidRPr="00EA24C9">
        <w:rPr>
          <w:rFonts w:cs="Arial"/>
          <w:color w:val="FF0000"/>
          <w:sz w:val="20"/>
          <w:szCs w:val="20"/>
        </w:rPr>
        <w:t>&gt;</w:t>
      </w:r>
    </w:p>
    <w:p w:rsidR="0066783D" w:rsidRPr="0066783D" w:rsidRDefault="0066783D" w:rsidP="0066783D">
      <w:pPr>
        <w:numPr>
          <w:ilvl w:val="1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66783D" w:rsidRDefault="0066783D" w:rsidP="0066783D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 w:rsidR="00EA24C9">
        <w:rPr>
          <w:rFonts w:cs="Arial"/>
          <w:sz w:val="20"/>
          <w:szCs w:val="20"/>
        </w:rPr>
        <w:t xml:space="preserve"> = </w:t>
      </w:r>
      <w:r w:rsidR="00EA24C9" w:rsidRPr="00EA24C9">
        <w:rPr>
          <w:rFonts w:cs="Arial"/>
          <w:color w:val="FF0000"/>
          <w:sz w:val="20"/>
          <w:szCs w:val="20"/>
        </w:rPr>
        <w:t>&lt;</w:t>
      </w:r>
      <w:proofErr w:type="spellStart"/>
      <w:r w:rsidR="00EA24C9" w:rsidRPr="00EA24C9">
        <w:rPr>
          <w:rFonts w:cs="Arial"/>
          <w:color w:val="FF0000"/>
          <w:sz w:val="20"/>
          <w:szCs w:val="20"/>
        </w:rPr>
        <w:t>Promocion.PromocionClave</w:t>
      </w:r>
      <w:proofErr w:type="spellEnd"/>
      <w:r w:rsidR="00EA24C9" w:rsidRPr="00EA24C9">
        <w:rPr>
          <w:rFonts w:cs="Arial"/>
          <w:color w:val="FF0000"/>
          <w:sz w:val="20"/>
          <w:szCs w:val="20"/>
        </w:rPr>
        <w:t>&gt;</w:t>
      </w:r>
    </w:p>
    <w:p w:rsidR="0066783D" w:rsidRPr="0066783D" w:rsidRDefault="0066783D" w:rsidP="0066783D">
      <w:pPr>
        <w:numPr>
          <w:ilvl w:val="1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66783D" w:rsidRDefault="0066783D" w:rsidP="0066783D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 w:rsidR="00EA24C9">
        <w:rPr>
          <w:rFonts w:cs="Arial"/>
          <w:sz w:val="20"/>
          <w:szCs w:val="20"/>
        </w:rPr>
        <w:t xml:space="preserve"> = </w:t>
      </w:r>
      <w:r w:rsidR="00EA24C9" w:rsidRPr="00EA24C9">
        <w:rPr>
          <w:rFonts w:cs="Arial"/>
          <w:color w:val="FF0000"/>
          <w:sz w:val="20"/>
          <w:szCs w:val="20"/>
        </w:rPr>
        <w:t>&lt;</w:t>
      </w:r>
      <w:proofErr w:type="spellStart"/>
      <w:r w:rsidR="00EA24C9" w:rsidRPr="00EA24C9">
        <w:rPr>
          <w:rFonts w:cs="Arial"/>
          <w:color w:val="FF0000"/>
          <w:sz w:val="20"/>
          <w:szCs w:val="20"/>
        </w:rPr>
        <w:t>Promocion.PromocionClave</w:t>
      </w:r>
      <w:proofErr w:type="spellEnd"/>
      <w:r w:rsidR="00EA24C9" w:rsidRPr="00EA24C9">
        <w:rPr>
          <w:rFonts w:cs="Arial"/>
          <w:color w:val="FF0000"/>
          <w:sz w:val="20"/>
          <w:szCs w:val="20"/>
        </w:rPr>
        <w:t>&gt;</w:t>
      </w:r>
    </w:p>
    <w:p w:rsidR="00EA24C9" w:rsidRPr="00EA24C9" w:rsidRDefault="00EA24C9" w:rsidP="00EA24C9">
      <w:pPr>
        <w:numPr>
          <w:ilvl w:val="1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EA24C9" w:rsidRDefault="00EA24C9" w:rsidP="00EA24C9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EA24C9">
        <w:rPr>
          <w:rFonts w:cs="Arial"/>
          <w:color w:val="FF0000"/>
          <w:sz w:val="20"/>
          <w:szCs w:val="20"/>
        </w:rPr>
        <w:t>&lt;</w:t>
      </w:r>
      <w:proofErr w:type="spellStart"/>
      <w:r w:rsidRPr="00EA24C9">
        <w:rPr>
          <w:rFonts w:cs="Arial"/>
          <w:color w:val="FF0000"/>
          <w:sz w:val="20"/>
          <w:szCs w:val="20"/>
        </w:rPr>
        <w:t>Promocion.PromocionClave</w:t>
      </w:r>
      <w:proofErr w:type="spellEnd"/>
      <w:r w:rsidRPr="00EA24C9">
        <w:rPr>
          <w:rFonts w:cs="Arial"/>
          <w:color w:val="FF0000"/>
          <w:sz w:val="20"/>
          <w:szCs w:val="20"/>
        </w:rPr>
        <w:t>&gt;</w:t>
      </w:r>
    </w:p>
    <w:p w:rsidR="00EA24C9" w:rsidRPr="00EA24C9" w:rsidRDefault="00EA24C9" w:rsidP="00EA24C9">
      <w:pPr>
        <w:numPr>
          <w:ilvl w:val="1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EA24C9" w:rsidRPr="003A2D96" w:rsidRDefault="00EA24C9" w:rsidP="00EA24C9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EA24C9">
        <w:rPr>
          <w:rFonts w:cs="Arial"/>
          <w:color w:val="FF0000"/>
          <w:sz w:val="20"/>
          <w:szCs w:val="20"/>
        </w:rPr>
        <w:t>&lt;</w:t>
      </w:r>
      <w:proofErr w:type="spellStart"/>
      <w:r w:rsidRPr="00EA24C9">
        <w:rPr>
          <w:rFonts w:cs="Arial"/>
          <w:color w:val="FF0000"/>
          <w:sz w:val="20"/>
          <w:szCs w:val="20"/>
        </w:rPr>
        <w:t>Promocion.PromocionClave</w:t>
      </w:r>
      <w:proofErr w:type="spellEnd"/>
      <w:r w:rsidRPr="00EA24C9">
        <w:rPr>
          <w:rFonts w:cs="Arial"/>
          <w:color w:val="FF0000"/>
          <w:sz w:val="20"/>
          <w:szCs w:val="20"/>
        </w:rPr>
        <w:t>&gt;</w:t>
      </w:r>
    </w:p>
    <w:p w:rsidR="003A2D96" w:rsidRDefault="00CB4C1B" w:rsidP="003A2D96">
      <w:pPr>
        <w:numPr>
          <w:ilvl w:val="0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Promoción que su Clave contenga </w:t>
      </w:r>
      <w:r w:rsidR="00C53641" w:rsidRPr="005D2FB7">
        <w:rPr>
          <w:rFonts w:cs="Arial"/>
          <w:sz w:val="20"/>
          <w:szCs w:val="20"/>
        </w:rPr>
        <w:t>P02</w:t>
      </w:r>
      <w:r>
        <w:rPr>
          <w:rFonts w:cs="Arial"/>
          <w:sz w:val="20"/>
          <w:szCs w:val="20"/>
        </w:rPr>
        <w:t xml:space="preserve"> en sus primeros 3 dígitos</w:t>
      </w:r>
      <w:r w:rsidR="005D2FB7">
        <w:rPr>
          <w:rFonts w:cs="Arial"/>
          <w:sz w:val="20"/>
          <w:szCs w:val="20"/>
        </w:rPr>
        <w:t xml:space="preserve"> (IZUCAR)</w:t>
      </w:r>
    </w:p>
    <w:p w:rsidR="00FE047C" w:rsidRDefault="00FE047C" w:rsidP="00CB4C1B">
      <w:pPr>
        <w:numPr>
          <w:ilvl w:val="1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una búsqueda </w:t>
      </w:r>
      <w:r w:rsidR="007F299A">
        <w:rPr>
          <w:rFonts w:cs="Arial"/>
          <w:sz w:val="20"/>
          <w:szCs w:val="20"/>
        </w:rPr>
        <w:t xml:space="preserve">dentro del servidor </w:t>
      </w:r>
      <w:r w:rsidR="005D2FB7">
        <w:rPr>
          <w:rFonts w:cs="Arial"/>
          <w:sz w:val="20"/>
          <w:szCs w:val="20"/>
        </w:rPr>
        <w:t xml:space="preserve">vinculado y </w:t>
      </w:r>
      <w:r w:rsidR="007F299A">
        <w:rPr>
          <w:rFonts w:cs="Arial"/>
          <w:sz w:val="20"/>
          <w:szCs w:val="20"/>
        </w:rPr>
        <w:t xml:space="preserve">dentro de la Base de Datos </w:t>
      </w:r>
      <w:r w:rsidR="007F299A" w:rsidRPr="005D2FB7">
        <w:rPr>
          <w:rFonts w:cs="Arial"/>
          <w:sz w:val="20"/>
          <w:szCs w:val="20"/>
        </w:rPr>
        <w:t>“</w:t>
      </w:r>
      <w:r w:rsidR="00C53641" w:rsidRPr="005D2FB7">
        <w:rPr>
          <w:rFonts w:cs="Arial"/>
          <w:sz w:val="20"/>
          <w:szCs w:val="20"/>
        </w:rPr>
        <w:t>AD02</w:t>
      </w:r>
      <w:r w:rsidR="007F299A" w:rsidRPr="005D2FB7">
        <w:rPr>
          <w:rFonts w:cs="Arial"/>
          <w:sz w:val="20"/>
          <w:szCs w:val="20"/>
        </w:rPr>
        <w:t>”</w:t>
      </w:r>
    </w:p>
    <w:p w:rsidR="00715480" w:rsidRDefault="00715480" w:rsidP="00715480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existe&gt;</w:t>
      </w:r>
    </w:p>
    <w:p w:rsidR="00715480" w:rsidRDefault="00715480" w:rsidP="00715480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una actualización solo de los campos modificados para las siguientes tablas:</w:t>
      </w:r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715480" w:rsidRDefault="00715480" w:rsidP="00715480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715480" w:rsidRDefault="00715480" w:rsidP="00715480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no existe&gt;</w:t>
      </w:r>
    </w:p>
    <w:p w:rsidR="00CB4C1B" w:rsidRPr="00715480" w:rsidRDefault="00CB4C1B" w:rsidP="00C53641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 w:rsidRPr="00715480">
        <w:rPr>
          <w:rFonts w:cs="Arial"/>
          <w:sz w:val="20"/>
          <w:szCs w:val="20"/>
        </w:rPr>
        <w:t xml:space="preserve">El sistema realiza un registro de copia de </w:t>
      </w:r>
      <w:r w:rsidR="00C53641">
        <w:rPr>
          <w:rFonts w:cs="Arial"/>
          <w:sz w:val="20"/>
          <w:szCs w:val="20"/>
        </w:rPr>
        <w:t>la promoción</w:t>
      </w:r>
      <w:r w:rsidRPr="00715480">
        <w:rPr>
          <w:rFonts w:cs="Arial"/>
          <w:sz w:val="20"/>
          <w:szCs w:val="20"/>
        </w:rPr>
        <w:t xml:space="preserve"> en el servidor </w:t>
      </w:r>
      <w:r w:rsidR="007D3E42">
        <w:rPr>
          <w:rFonts w:cs="Arial"/>
          <w:sz w:val="20"/>
          <w:szCs w:val="20"/>
        </w:rPr>
        <w:t>vinculado y</w:t>
      </w:r>
      <w:r w:rsidRPr="00715480">
        <w:rPr>
          <w:rFonts w:cs="Arial"/>
          <w:sz w:val="20"/>
          <w:szCs w:val="20"/>
        </w:rPr>
        <w:t xml:space="preserve"> dentro de la Base de Da</w:t>
      </w:r>
      <w:r w:rsidR="007D3E42">
        <w:rPr>
          <w:rFonts w:cs="Arial"/>
          <w:sz w:val="20"/>
          <w:szCs w:val="20"/>
        </w:rPr>
        <w:t>tos “AD02</w:t>
      </w:r>
      <w:r w:rsidR="00C53641">
        <w:rPr>
          <w:rFonts w:cs="Arial"/>
          <w:sz w:val="20"/>
          <w:szCs w:val="20"/>
        </w:rPr>
        <w:t>”, modificando solo los siguientes campos con la respectiva información</w:t>
      </w:r>
      <w:r w:rsidRPr="00715480">
        <w:rPr>
          <w:rFonts w:cs="Arial"/>
          <w:sz w:val="20"/>
          <w:szCs w:val="20"/>
        </w:rPr>
        <w:t>.</w:t>
      </w:r>
    </w:p>
    <w:p w:rsidR="00CB4C1B" w:rsidRPr="0012629A" w:rsidRDefault="00CB4C1B" w:rsidP="00C53641">
      <w:pPr>
        <w:numPr>
          <w:ilvl w:val="4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C53641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CB4C1B" w:rsidRPr="00EA24C9" w:rsidRDefault="00CB4C1B" w:rsidP="00C53641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CB4C1B" w:rsidRPr="0066783D" w:rsidRDefault="00CB4C1B" w:rsidP="00C53641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CB4C1B" w:rsidRPr="0066783D" w:rsidRDefault="00CB4C1B" w:rsidP="00C53641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CB4C1B" w:rsidRPr="00EA24C9" w:rsidRDefault="00CB4C1B" w:rsidP="00C53641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CB4C1B" w:rsidRPr="00EA24C9" w:rsidRDefault="00CB4C1B" w:rsidP="00C53641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3C3610" w:rsidRP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3C3610" w:rsidRDefault="003C3610" w:rsidP="003C3610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7D3E42" w:rsidRDefault="00413EB7" w:rsidP="00413EB7">
      <w:pPr>
        <w:numPr>
          <w:ilvl w:val="0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Promoción que su Clave </w:t>
      </w:r>
      <w:r w:rsidRPr="007D3E42">
        <w:rPr>
          <w:rFonts w:cs="Arial"/>
          <w:sz w:val="20"/>
          <w:szCs w:val="20"/>
        </w:rPr>
        <w:t>contenga P03 en sus primeros 3 dígitos</w:t>
      </w:r>
      <w:r w:rsidR="007D3E42" w:rsidRPr="007D3E42">
        <w:rPr>
          <w:rFonts w:cs="Arial"/>
          <w:sz w:val="20"/>
          <w:szCs w:val="20"/>
        </w:rPr>
        <w:t xml:space="preserve"> (CHIAUTLA)</w:t>
      </w:r>
    </w:p>
    <w:p w:rsidR="00413EB7" w:rsidRPr="007D3E42" w:rsidRDefault="00413EB7" w:rsidP="00413EB7">
      <w:pPr>
        <w:numPr>
          <w:ilvl w:val="1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 xml:space="preserve">El sistema realiza una búsqueda dentro del servidor </w:t>
      </w:r>
      <w:r w:rsidR="007D3E42" w:rsidRPr="007D3E42">
        <w:rPr>
          <w:rFonts w:cs="Arial"/>
          <w:sz w:val="20"/>
          <w:szCs w:val="20"/>
        </w:rPr>
        <w:t>vinculado y</w:t>
      </w:r>
      <w:r w:rsidRPr="007D3E42">
        <w:rPr>
          <w:rFonts w:cs="Arial"/>
          <w:sz w:val="20"/>
          <w:szCs w:val="20"/>
        </w:rPr>
        <w:t xml:space="preserve"> dentro de la Base de Datos “AD03”</w:t>
      </w:r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existe&gt;</w:t>
      </w:r>
    </w:p>
    <w:p w:rsidR="00413EB7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una actualización solo de los campos modificados para las siguientes tablas:</w:t>
      </w:r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no existe&gt;</w:t>
      </w:r>
    </w:p>
    <w:p w:rsidR="00413EB7" w:rsidRPr="00715480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 w:rsidRPr="00715480">
        <w:rPr>
          <w:rFonts w:cs="Arial"/>
          <w:sz w:val="20"/>
          <w:szCs w:val="20"/>
        </w:rPr>
        <w:t xml:space="preserve">El sistema realiza un registro de copia de </w:t>
      </w:r>
      <w:r>
        <w:rPr>
          <w:rFonts w:cs="Arial"/>
          <w:sz w:val="20"/>
          <w:szCs w:val="20"/>
        </w:rPr>
        <w:t>la promoción</w:t>
      </w:r>
      <w:r w:rsidRPr="00715480">
        <w:rPr>
          <w:rFonts w:cs="Arial"/>
          <w:sz w:val="20"/>
          <w:szCs w:val="20"/>
        </w:rPr>
        <w:t xml:space="preserve"> en el servidor </w:t>
      </w:r>
      <w:r w:rsidR="007D3E42">
        <w:rPr>
          <w:rFonts w:cs="Arial"/>
          <w:sz w:val="20"/>
          <w:szCs w:val="20"/>
        </w:rPr>
        <w:t>vinculado y</w:t>
      </w:r>
      <w:r w:rsidRPr="00715480">
        <w:rPr>
          <w:rFonts w:cs="Arial"/>
          <w:sz w:val="20"/>
          <w:szCs w:val="20"/>
        </w:rPr>
        <w:t xml:space="preserve"> dentro de la Base de Da</w:t>
      </w:r>
      <w:r>
        <w:rPr>
          <w:rFonts w:cs="Arial"/>
          <w:sz w:val="20"/>
          <w:szCs w:val="20"/>
        </w:rPr>
        <w:t>tos “AD0</w:t>
      </w:r>
      <w:r w:rsidR="007D3E42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>”, modificando solo los siguientes campos con la respectiva información</w:t>
      </w:r>
      <w:r w:rsidRPr="00715480">
        <w:rPr>
          <w:rFonts w:cs="Arial"/>
          <w:sz w:val="20"/>
          <w:szCs w:val="20"/>
        </w:rPr>
        <w:t>.</w:t>
      </w:r>
    </w:p>
    <w:p w:rsidR="00413EB7" w:rsidRPr="0012629A" w:rsidRDefault="00413EB7" w:rsidP="00413EB7">
      <w:pPr>
        <w:numPr>
          <w:ilvl w:val="4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413EB7">
        <w:rPr>
          <w:rFonts w:cs="Arial"/>
          <w:sz w:val="20"/>
          <w:szCs w:val="20"/>
        </w:rPr>
        <w:t>MUsuarioID</w:t>
      </w:r>
      <w:proofErr w:type="spellEnd"/>
      <w:r w:rsidRPr="00413EB7">
        <w:rPr>
          <w:rFonts w:cs="Arial"/>
          <w:sz w:val="20"/>
          <w:szCs w:val="20"/>
        </w:rPr>
        <w:t xml:space="preserve"> = “Interfaz”</w:t>
      </w:r>
    </w:p>
    <w:p w:rsidR="00413EB7" w:rsidRPr="007D3E42" w:rsidRDefault="00413EB7" w:rsidP="00413EB7">
      <w:pPr>
        <w:numPr>
          <w:ilvl w:val="0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>Para cada Promoción que su Clave contenga P04 en sus primeros 3 dígitos</w:t>
      </w:r>
      <w:r w:rsidR="00AD6652">
        <w:rPr>
          <w:rFonts w:cs="Arial"/>
          <w:sz w:val="20"/>
          <w:szCs w:val="20"/>
        </w:rPr>
        <w:t xml:space="preserve"> (ACATLAN)</w:t>
      </w:r>
    </w:p>
    <w:p w:rsidR="00413EB7" w:rsidRPr="007D3E42" w:rsidRDefault="00413EB7" w:rsidP="00413EB7">
      <w:pPr>
        <w:numPr>
          <w:ilvl w:val="1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 xml:space="preserve">El sistema realiza una búsqueda dentro del servidor </w:t>
      </w:r>
      <w:r w:rsidR="007D3E42" w:rsidRPr="007D3E42">
        <w:rPr>
          <w:rFonts w:cs="Arial"/>
          <w:sz w:val="20"/>
          <w:szCs w:val="20"/>
        </w:rPr>
        <w:t>vinculado y</w:t>
      </w:r>
      <w:r w:rsidRPr="007D3E42">
        <w:rPr>
          <w:rFonts w:cs="Arial"/>
          <w:sz w:val="20"/>
          <w:szCs w:val="20"/>
        </w:rPr>
        <w:t xml:space="preserve"> dentro de la Base de Datos “AD04”</w:t>
      </w:r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existe&gt;</w:t>
      </w:r>
    </w:p>
    <w:p w:rsidR="00413EB7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una actualización solo de los campos modificados para las siguientes tablas:</w:t>
      </w:r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no existe&gt;</w:t>
      </w:r>
    </w:p>
    <w:p w:rsidR="00413EB7" w:rsidRPr="00715480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 w:rsidRPr="00715480">
        <w:rPr>
          <w:rFonts w:cs="Arial"/>
          <w:sz w:val="20"/>
          <w:szCs w:val="20"/>
        </w:rPr>
        <w:t xml:space="preserve">El sistema realiza un registro de copia de </w:t>
      </w:r>
      <w:r>
        <w:rPr>
          <w:rFonts w:cs="Arial"/>
          <w:sz w:val="20"/>
          <w:szCs w:val="20"/>
        </w:rPr>
        <w:t>la promoción</w:t>
      </w:r>
      <w:r w:rsidR="007D3E42">
        <w:rPr>
          <w:rFonts w:cs="Arial"/>
          <w:sz w:val="20"/>
          <w:szCs w:val="20"/>
        </w:rPr>
        <w:t xml:space="preserve"> en el servidor vinculado y </w:t>
      </w:r>
      <w:r w:rsidRPr="00715480">
        <w:rPr>
          <w:rFonts w:cs="Arial"/>
          <w:sz w:val="20"/>
          <w:szCs w:val="20"/>
        </w:rPr>
        <w:t>dentro de la Base de Da</w:t>
      </w:r>
      <w:r>
        <w:rPr>
          <w:rFonts w:cs="Arial"/>
          <w:sz w:val="20"/>
          <w:szCs w:val="20"/>
        </w:rPr>
        <w:t>tos “AD</w:t>
      </w:r>
      <w:r w:rsidR="007D3E42">
        <w:rPr>
          <w:rFonts w:cs="Arial"/>
          <w:sz w:val="20"/>
          <w:szCs w:val="20"/>
        </w:rPr>
        <w:t>04</w:t>
      </w:r>
      <w:r>
        <w:rPr>
          <w:rFonts w:cs="Arial"/>
          <w:sz w:val="20"/>
          <w:szCs w:val="20"/>
        </w:rPr>
        <w:t>”, modificando solo los siguientes campos con la respectiva información</w:t>
      </w:r>
      <w:r w:rsidRPr="00715480">
        <w:rPr>
          <w:rFonts w:cs="Arial"/>
          <w:sz w:val="20"/>
          <w:szCs w:val="20"/>
        </w:rPr>
        <w:t>.</w:t>
      </w:r>
    </w:p>
    <w:p w:rsidR="00413EB7" w:rsidRPr="0012629A" w:rsidRDefault="00413EB7" w:rsidP="00413EB7">
      <w:pPr>
        <w:numPr>
          <w:ilvl w:val="4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413EB7">
        <w:rPr>
          <w:rFonts w:cs="Arial"/>
          <w:sz w:val="20"/>
          <w:szCs w:val="20"/>
        </w:rPr>
        <w:t>MUsuarioID</w:t>
      </w:r>
      <w:proofErr w:type="spellEnd"/>
      <w:r w:rsidRPr="00413EB7">
        <w:rPr>
          <w:rFonts w:cs="Arial"/>
          <w:sz w:val="20"/>
          <w:szCs w:val="20"/>
        </w:rPr>
        <w:t xml:space="preserve"> = “Interfaz”</w:t>
      </w:r>
    </w:p>
    <w:p w:rsidR="00413EB7" w:rsidRPr="007D3E42" w:rsidRDefault="00413EB7" w:rsidP="00413EB7">
      <w:pPr>
        <w:numPr>
          <w:ilvl w:val="0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>Para cada Promoción que su Clave contenga P05 en sus primeros 3 dígitos</w:t>
      </w:r>
      <w:r w:rsidR="00AD6652">
        <w:rPr>
          <w:rFonts w:cs="Arial"/>
          <w:sz w:val="20"/>
          <w:szCs w:val="20"/>
        </w:rPr>
        <w:t xml:space="preserve"> (TLAPA)</w:t>
      </w:r>
    </w:p>
    <w:p w:rsidR="00413EB7" w:rsidRPr="007D3E42" w:rsidRDefault="00413EB7" w:rsidP="00413EB7">
      <w:pPr>
        <w:numPr>
          <w:ilvl w:val="1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 xml:space="preserve">El sistema realiza una búsqueda dentro del servidor </w:t>
      </w:r>
      <w:r w:rsidR="007D3E42" w:rsidRPr="007D3E42">
        <w:rPr>
          <w:rFonts w:cs="Arial"/>
          <w:sz w:val="20"/>
          <w:szCs w:val="20"/>
        </w:rPr>
        <w:t>vinculado y</w:t>
      </w:r>
      <w:r w:rsidRPr="007D3E42">
        <w:rPr>
          <w:rFonts w:cs="Arial"/>
          <w:sz w:val="20"/>
          <w:szCs w:val="20"/>
        </w:rPr>
        <w:t xml:space="preserve"> dentro de la Base de Datos “AD05”</w:t>
      </w:r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existe&gt;</w:t>
      </w:r>
    </w:p>
    <w:p w:rsidR="00413EB7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una actualización solo de los campos modificados para las siguientes tablas:</w:t>
      </w:r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413EB7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no existe&gt;</w:t>
      </w:r>
    </w:p>
    <w:p w:rsidR="00413EB7" w:rsidRPr="00715480" w:rsidRDefault="00413EB7" w:rsidP="00413EB7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 w:rsidRPr="00715480">
        <w:rPr>
          <w:rFonts w:cs="Arial"/>
          <w:sz w:val="20"/>
          <w:szCs w:val="20"/>
        </w:rPr>
        <w:t xml:space="preserve">El sistema realiza un registro de copia de </w:t>
      </w:r>
      <w:r>
        <w:rPr>
          <w:rFonts w:cs="Arial"/>
          <w:sz w:val="20"/>
          <w:szCs w:val="20"/>
        </w:rPr>
        <w:t>la promoción</w:t>
      </w:r>
      <w:r w:rsidR="007D3E42">
        <w:rPr>
          <w:rFonts w:cs="Arial"/>
          <w:sz w:val="20"/>
          <w:szCs w:val="20"/>
        </w:rPr>
        <w:t xml:space="preserve"> en el servidor vinculado</w:t>
      </w:r>
      <w:r w:rsidRPr="00715480">
        <w:rPr>
          <w:rFonts w:cs="Arial"/>
          <w:sz w:val="20"/>
          <w:szCs w:val="20"/>
        </w:rPr>
        <w:t xml:space="preserve"> dentro de la Base de Da</w:t>
      </w:r>
      <w:r w:rsidR="007D3E42">
        <w:rPr>
          <w:rFonts w:cs="Arial"/>
          <w:sz w:val="20"/>
          <w:szCs w:val="20"/>
        </w:rPr>
        <w:t>tos “AD05</w:t>
      </w:r>
      <w:r>
        <w:rPr>
          <w:rFonts w:cs="Arial"/>
          <w:sz w:val="20"/>
          <w:szCs w:val="20"/>
        </w:rPr>
        <w:t>”, modificando solo los siguientes campos con la respectiva información</w:t>
      </w:r>
      <w:r w:rsidRPr="00715480">
        <w:rPr>
          <w:rFonts w:cs="Arial"/>
          <w:sz w:val="20"/>
          <w:szCs w:val="20"/>
        </w:rPr>
        <w:t>.</w:t>
      </w:r>
    </w:p>
    <w:p w:rsidR="00413EB7" w:rsidRPr="0012629A" w:rsidRDefault="00413EB7" w:rsidP="00413EB7">
      <w:pPr>
        <w:numPr>
          <w:ilvl w:val="4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66783D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413EB7" w:rsidRPr="003C3610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413EB7" w:rsidRPr="00EA24C9" w:rsidRDefault="00413EB7" w:rsidP="00413EB7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413EB7" w:rsidRDefault="00413EB7" w:rsidP="00413EB7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413EB7">
        <w:rPr>
          <w:rFonts w:cs="Arial"/>
          <w:sz w:val="20"/>
          <w:szCs w:val="20"/>
        </w:rPr>
        <w:t>MUsuarioID</w:t>
      </w:r>
      <w:proofErr w:type="spellEnd"/>
      <w:r w:rsidRPr="00413EB7">
        <w:rPr>
          <w:rFonts w:cs="Arial"/>
          <w:sz w:val="20"/>
          <w:szCs w:val="20"/>
        </w:rPr>
        <w:t xml:space="preserve"> = “Interfaz”</w:t>
      </w:r>
    </w:p>
    <w:p w:rsidR="00AD6652" w:rsidRPr="007D3E42" w:rsidRDefault="00AD6652" w:rsidP="00AD6652">
      <w:pPr>
        <w:numPr>
          <w:ilvl w:val="0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 xml:space="preserve">Para cada Promoción que su Clave contenga </w:t>
      </w:r>
      <w:r>
        <w:rPr>
          <w:rFonts w:cs="Arial"/>
          <w:sz w:val="20"/>
          <w:szCs w:val="20"/>
        </w:rPr>
        <w:t>P06</w:t>
      </w:r>
      <w:r w:rsidRPr="007D3E42">
        <w:rPr>
          <w:rFonts w:cs="Arial"/>
          <w:sz w:val="20"/>
          <w:szCs w:val="20"/>
        </w:rPr>
        <w:t xml:space="preserve"> en sus primeros 3 dígitos</w:t>
      </w:r>
      <w:r>
        <w:rPr>
          <w:rFonts w:cs="Arial"/>
          <w:sz w:val="20"/>
          <w:szCs w:val="20"/>
        </w:rPr>
        <w:t xml:space="preserve"> (OLINALA)</w:t>
      </w:r>
    </w:p>
    <w:p w:rsidR="00AD6652" w:rsidRPr="007D3E42" w:rsidRDefault="00AD6652" w:rsidP="00AD6652">
      <w:pPr>
        <w:numPr>
          <w:ilvl w:val="1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 w:rsidRPr="007D3E42">
        <w:rPr>
          <w:rFonts w:cs="Arial"/>
          <w:sz w:val="20"/>
          <w:szCs w:val="20"/>
        </w:rPr>
        <w:t>El sistema realiza una búsqueda dentro del servidor vinculado y dentro de la Base de Datos “AD0</w:t>
      </w:r>
      <w:r>
        <w:rPr>
          <w:rFonts w:cs="Arial"/>
          <w:sz w:val="20"/>
          <w:szCs w:val="20"/>
        </w:rPr>
        <w:t>6</w:t>
      </w:r>
      <w:r w:rsidRPr="007D3E42">
        <w:rPr>
          <w:rFonts w:cs="Arial"/>
          <w:sz w:val="20"/>
          <w:szCs w:val="20"/>
        </w:rPr>
        <w:t>”</w:t>
      </w:r>
    </w:p>
    <w:p w:rsidR="00AD6652" w:rsidRDefault="00AD6652" w:rsidP="00AD6652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existe&gt;</w:t>
      </w:r>
    </w:p>
    <w:p w:rsidR="00AD6652" w:rsidRDefault="00AD6652" w:rsidP="00AD6652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una actualización solo de los campos modificados para las siguientes tablas:</w:t>
      </w:r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AD6652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AD6652" w:rsidRDefault="00AD6652" w:rsidP="00AD6652">
      <w:pPr>
        <w:numPr>
          <w:ilvl w:val="2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promoción no existe&gt;</w:t>
      </w:r>
    </w:p>
    <w:p w:rsidR="00AD6652" w:rsidRPr="00715480" w:rsidRDefault="00AD6652" w:rsidP="00AD6652">
      <w:pPr>
        <w:numPr>
          <w:ilvl w:val="3"/>
          <w:numId w:val="7"/>
        </w:numPr>
        <w:tabs>
          <w:tab w:val="left" w:pos="-1985"/>
        </w:tabs>
        <w:ind w:left="1985" w:hanging="905"/>
        <w:rPr>
          <w:rFonts w:cs="Arial"/>
          <w:sz w:val="20"/>
          <w:szCs w:val="20"/>
        </w:rPr>
      </w:pPr>
      <w:r w:rsidRPr="00715480">
        <w:rPr>
          <w:rFonts w:cs="Arial"/>
          <w:sz w:val="20"/>
          <w:szCs w:val="20"/>
        </w:rPr>
        <w:lastRenderedPageBreak/>
        <w:t xml:space="preserve">El sistema realiza un registro de copia de </w:t>
      </w:r>
      <w:r>
        <w:rPr>
          <w:rFonts w:cs="Arial"/>
          <w:sz w:val="20"/>
          <w:szCs w:val="20"/>
        </w:rPr>
        <w:t>la promoción en el servidor vinculado</w:t>
      </w:r>
      <w:r w:rsidRPr="00715480">
        <w:rPr>
          <w:rFonts w:cs="Arial"/>
          <w:sz w:val="20"/>
          <w:szCs w:val="20"/>
        </w:rPr>
        <w:t xml:space="preserve"> dentro de la Base de Da</w:t>
      </w:r>
      <w:r>
        <w:rPr>
          <w:rFonts w:cs="Arial"/>
          <w:sz w:val="20"/>
          <w:szCs w:val="20"/>
        </w:rPr>
        <w:t>tos “AD06”, modificando solo los siguientes campos con la respectiva información</w:t>
      </w:r>
      <w:r w:rsidRPr="00715480">
        <w:rPr>
          <w:rFonts w:cs="Arial"/>
          <w:sz w:val="20"/>
          <w:szCs w:val="20"/>
        </w:rPr>
        <w:t>.</w:t>
      </w:r>
    </w:p>
    <w:p w:rsidR="00AD6652" w:rsidRPr="0012629A" w:rsidRDefault="00AD6652" w:rsidP="00AD6652">
      <w:pPr>
        <w:numPr>
          <w:ilvl w:val="4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AD6652" w:rsidRPr="003C3610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AD6652" w:rsidRPr="00EA24C9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PromocionRegla</w:t>
      </w:r>
      <w:proofErr w:type="spellEnd"/>
    </w:p>
    <w:p w:rsidR="00AD6652" w:rsidRPr="003C3610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AD6652" w:rsidRPr="0066783D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PromocionDetalle</w:t>
      </w:r>
      <w:proofErr w:type="spellEnd"/>
    </w:p>
    <w:p w:rsidR="00AD6652" w:rsidRPr="003C3610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AD6652" w:rsidRPr="0066783D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66783D">
        <w:rPr>
          <w:rFonts w:cs="Arial"/>
          <w:b/>
          <w:sz w:val="20"/>
          <w:szCs w:val="20"/>
        </w:rPr>
        <w:t>PromocionAplicacion</w:t>
      </w:r>
      <w:proofErr w:type="spellEnd"/>
    </w:p>
    <w:p w:rsidR="00AD6652" w:rsidRPr="003C3610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AD6652" w:rsidRPr="00EA24C9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PromocionModulo</w:t>
      </w:r>
      <w:proofErr w:type="spellEnd"/>
    </w:p>
    <w:p w:rsidR="00AD6652" w:rsidRPr="003C3610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“Interfaz”</w:t>
      </w:r>
    </w:p>
    <w:p w:rsidR="00AD6652" w:rsidRPr="00EA24C9" w:rsidRDefault="00AD6652" w:rsidP="00AD6652">
      <w:pPr>
        <w:numPr>
          <w:ilvl w:val="4"/>
          <w:numId w:val="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EA24C9">
        <w:rPr>
          <w:rFonts w:cs="Arial"/>
          <w:b/>
          <w:sz w:val="20"/>
          <w:szCs w:val="20"/>
        </w:rPr>
        <w:t>PromocionProducto</w:t>
      </w:r>
      <w:proofErr w:type="spellEnd"/>
    </w:p>
    <w:p w:rsid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GETDATE ()</w:t>
      </w:r>
    </w:p>
    <w:p w:rsidR="00AD6652" w:rsidRPr="00AD6652" w:rsidRDefault="00AD6652" w:rsidP="00AD6652">
      <w:pPr>
        <w:numPr>
          <w:ilvl w:val="5"/>
          <w:numId w:val="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AD6652">
        <w:rPr>
          <w:rFonts w:cs="Arial"/>
          <w:sz w:val="20"/>
          <w:szCs w:val="20"/>
        </w:rPr>
        <w:t>MUsuarioID</w:t>
      </w:r>
      <w:proofErr w:type="spellEnd"/>
      <w:r w:rsidRPr="00AD6652">
        <w:rPr>
          <w:rFonts w:cs="Arial"/>
          <w:sz w:val="20"/>
          <w:szCs w:val="20"/>
        </w:rPr>
        <w:t xml:space="preserve"> = “Interfaz”</w:t>
      </w:r>
    </w:p>
    <w:p w:rsidR="005E4FF4" w:rsidRPr="00413EB7" w:rsidRDefault="0000086C" w:rsidP="00413EB7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Finaliza el caso de uso</w:t>
      </w:r>
    </w:p>
    <w:p w:rsidR="001B6BD3" w:rsidRPr="001B6BD3" w:rsidRDefault="001B6BD3" w:rsidP="001B6BD3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25" w:name="_Toc438633177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6" w:name="_Toc52616587"/>
      <w:bookmarkStart w:id="27" w:name="_Toc182735731"/>
      <w:bookmarkStart w:id="28" w:name="_Toc438633178"/>
      <w:r w:rsidRPr="00CA7A7F">
        <w:rPr>
          <w:lang w:val="es-MX"/>
        </w:rPr>
        <w:t>Opcionales</w:t>
      </w:r>
      <w:bookmarkEnd w:id="26"/>
      <w:bookmarkEnd w:id="27"/>
      <w:bookmarkEnd w:id="28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9" w:name="_Toc438633179"/>
      <w:r w:rsidRPr="00CA7A7F">
        <w:rPr>
          <w:lang w:val="es-MX"/>
        </w:rPr>
        <w:t>Generales</w:t>
      </w:r>
      <w:bookmarkEnd w:id="29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30" w:name="_Toc52616590"/>
      <w:bookmarkStart w:id="31" w:name="_Toc182735734"/>
      <w:bookmarkStart w:id="32" w:name="_Toc438633180"/>
      <w:r w:rsidRPr="00CA7A7F">
        <w:rPr>
          <w:lang w:val="es-MX"/>
        </w:rPr>
        <w:t>De excepción</w:t>
      </w:r>
      <w:bookmarkEnd w:id="30"/>
      <w:bookmarkEnd w:id="31"/>
      <w:bookmarkEnd w:id="32"/>
    </w:p>
    <w:p w:rsidR="00736A04" w:rsidRPr="00736A04" w:rsidRDefault="00736A04" w:rsidP="00736A04">
      <w:pPr>
        <w:pStyle w:val="InfoBlue"/>
      </w:pPr>
      <w:bookmarkStart w:id="33" w:name="_Toc52616591"/>
      <w:bookmarkStart w:id="34" w:name="_Toc182735735"/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</w:p>
    <w:p w:rsidR="00A72F90" w:rsidRPr="00CA7A7F" w:rsidRDefault="00A72F90" w:rsidP="000A2BB6">
      <w:pPr>
        <w:pStyle w:val="Textoindependiente"/>
        <w:rPr>
          <w:lang w:eastAsia="en-US"/>
        </w:rPr>
      </w:pPr>
    </w:p>
    <w:p w:rsidR="005E4FF4" w:rsidRPr="005E4FF4" w:rsidRDefault="00481C4A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35" w:name="_Toc52616592"/>
      <w:bookmarkStart w:id="36" w:name="_Toc182735736"/>
      <w:bookmarkStart w:id="37" w:name="_Toc438633181"/>
      <w:bookmarkEnd w:id="33"/>
      <w:bookmarkEnd w:id="34"/>
      <w:proofErr w:type="spellStart"/>
      <w:r w:rsidRPr="00CA7A7F">
        <w:t>Poscondiciones</w:t>
      </w:r>
      <w:bookmarkEnd w:id="35"/>
      <w:bookmarkEnd w:id="36"/>
      <w:bookmarkEnd w:id="37"/>
      <w:proofErr w:type="spellEnd"/>
    </w:p>
    <w:p w:rsidR="00D541A0" w:rsidRDefault="00D541A0" w:rsidP="005E4FF4">
      <w:pPr>
        <w:pStyle w:val="Ttulo2"/>
        <w:widowControl w:val="0"/>
        <w:numPr>
          <w:ilvl w:val="1"/>
          <w:numId w:val="6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8" w:name="_Toc365897754"/>
      <w:bookmarkStart w:id="39" w:name="_Toc438633182"/>
      <w:bookmarkStart w:id="40" w:name="_Toc207014958"/>
      <w:bookmarkStart w:id="41" w:name="_Toc207088193"/>
      <w:bookmarkEnd w:id="0"/>
      <w:bookmarkEnd w:id="1"/>
      <w:r>
        <w:rPr>
          <w:rFonts w:cs="Arial"/>
        </w:rPr>
        <w:t>Generales</w:t>
      </w:r>
      <w:bookmarkEnd w:id="38"/>
      <w:bookmarkEnd w:id="39"/>
    </w:p>
    <w:p w:rsidR="00413EB7" w:rsidRPr="00413EB7" w:rsidRDefault="00413EB7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>Registro o actualización de las siguientes tablas en las BD de los CEDIS correspondiente:</w:t>
      </w:r>
    </w:p>
    <w:p w:rsid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PromocionDetalle</w:t>
      </w:r>
      <w:proofErr w:type="spellEnd"/>
    </w:p>
    <w:p w:rsid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PromocionAplicacion</w:t>
      </w:r>
      <w:proofErr w:type="spellEnd"/>
    </w:p>
    <w:p w:rsid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PromocionModulo</w:t>
      </w:r>
      <w:proofErr w:type="spellEnd"/>
    </w:p>
    <w:p w:rsidR="005E4FF4" w:rsidRPr="00413EB7" w:rsidRDefault="00413EB7" w:rsidP="00413EB7">
      <w:pPr>
        <w:numPr>
          <w:ilvl w:val="2"/>
          <w:numId w:val="19"/>
        </w:numPr>
        <w:tabs>
          <w:tab w:val="left" w:pos="-1985"/>
          <w:tab w:val="left" w:pos="1560"/>
        </w:tabs>
        <w:ind w:hanging="2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PromocionProducto</w:t>
      </w:r>
      <w:proofErr w:type="spellEnd"/>
    </w:p>
    <w:p w:rsidR="005E4FF4" w:rsidRPr="005E4FF4" w:rsidRDefault="005E4FF4" w:rsidP="005E4FF4">
      <w:pPr>
        <w:jc w:val="both"/>
        <w:rPr>
          <w:lang w:val="es-MX" w:eastAsia="es-MX"/>
        </w:rPr>
      </w:pPr>
    </w:p>
    <w:p w:rsidR="008E5B7F" w:rsidRPr="005E4FF4" w:rsidRDefault="008E5B7F" w:rsidP="00D541A0">
      <w:pPr>
        <w:rPr>
          <w:lang w:eastAsia="es-MX"/>
        </w:rPr>
      </w:pPr>
    </w:p>
    <w:p w:rsidR="007F4C05" w:rsidRPr="00CA7A7F" w:rsidRDefault="007F4C05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42" w:name="_Toc438633183"/>
      <w:r w:rsidRPr="00CA7A7F">
        <w:t>Firmas de Aceptación</w:t>
      </w:r>
      <w:bookmarkEnd w:id="40"/>
      <w:bookmarkEnd w:id="41"/>
      <w:bookmarkEnd w:id="42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lastRenderedPageBreak/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13EB7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23/12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A72F9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E4FF4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E4FF4" w:rsidRPr="0096413D" w:rsidRDefault="00413EB7" w:rsidP="005E4FF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Nancy Elizabeth Villalobos Plascencia</w:t>
            </w:r>
          </w:p>
        </w:tc>
      </w:tr>
      <w:tr w:rsidR="005E4FF4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FF4" w:rsidRPr="0096413D" w:rsidRDefault="005E4FF4" w:rsidP="005E4FF4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E4FF4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FF4" w:rsidRPr="0096413D" w:rsidRDefault="00413EB7" w:rsidP="005E4FF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23</w:t>
            </w:r>
            <w:r w:rsidR="005E4FF4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5E4FF4" w:rsidRPr="0096413D">
              <w:rPr>
                <w:sz w:val="20"/>
                <w:szCs w:val="20"/>
                <w:lang w:val="es-MX"/>
              </w:rPr>
              <w:t>/201</w:t>
            </w:r>
            <w:r w:rsidR="005E4FF4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413EB7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13EB7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23/12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A72F9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7D" w:rsidRDefault="00BE287D" w:rsidP="00514F06">
      <w:pPr>
        <w:pStyle w:val="Ttulo1"/>
      </w:pPr>
      <w:r>
        <w:separator/>
      </w:r>
    </w:p>
  </w:endnote>
  <w:endnote w:type="continuationSeparator" w:id="0">
    <w:p w:rsidR="00BE287D" w:rsidRDefault="00BE287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F07D4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964D9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964D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7D" w:rsidRDefault="00BE287D" w:rsidP="00514F06">
      <w:pPr>
        <w:pStyle w:val="Ttulo1"/>
      </w:pPr>
      <w:r>
        <w:separator/>
      </w:r>
    </w:p>
  </w:footnote>
  <w:footnote w:type="continuationSeparator" w:id="0">
    <w:p w:rsidR="00BE287D" w:rsidRDefault="00BE287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457"/>
      <w:gridCol w:w="3115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6A3E0C" w:rsidP="009F7C6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CUERMINT184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OtrasBDReplicarPromociones</w:t>
          </w:r>
          <w:r w:rsidR="00D7796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6A3E0C">
            <w:rPr>
              <w:rFonts w:ascii="Tahoma" w:hAnsi="Tahoma" w:cs="Tahoma"/>
              <w:sz w:val="20"/>
              <w:szCs w:val="20"/>
            </w:rPr>
            <w:t xml:space="preserve"> 23/12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1F07D4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66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A159D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32EFB"/>
    <w:multiLevelType w:val="multilevel"/>
    <w:tmpl w:val="5CBC1E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E1F259C"/>
    <w:multiLevelType w:val="multilevel"/>
    <w:tmpl w:val="28BAB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468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E33223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BE125E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2"/>
  </w:num>
  <w:num w:numId="5">
    <w:abstractNumId w:va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5"/>
  </w:num>
  <w:num w:numId="9">
    <w:abstractNumId w:val="9"/>
  </w:num>
  <w:num w:numId="10">
    <w:abstractNumId w:val="1"/>
  </w:num>
  <w:num w:numId="11">
    <w:abstractNumId w:val="14"/>
  </w:num>
  <w:num w:numId="12">
    <w:abstractNumId w:val="10"/>
  </w:num>
  <w:num w:numId="13">
    <w:abstractNumId w:val="6"/>
  </w:num>
  <w:num w:numId="14">
    <w:abstractNumId w:val="3"/>
  </w:num>
  <w:num w:numId="15">
    <w:abstractNumId w:val="0"/>
  </w:num>
  <w:num w:numId="16">
    <w:abstractNumId w:val="16"/>
  </w:num>
  <w:num w:numId="17">
    <w:abstractNumId w:val="7"/>
  </w:num>
  <w:num w:numId="18">
    <w:abstractNumId w:val="2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086C"/>
    <w:rsid w:val="00001311"/>
    <w:rsid w:val="00003EAD"/>
    <w:rsid w:val="00004575"/>
    <w:rsid w:val="00006873"/>
    <w:rsid w:val="00013842"/>
    <w:rsid w:val="00017965"/>
    <w:rsid w:val="0002280E"/>
    <w:rsid w:val="000320DA"/>
    <w:rsid w:val="000330BE"/>
    <w:rsid w:val="00033722"/>
    <w:rsid w:val="00035BE2"/>
    <w:rsid w:val="00037466"/>
    <w:rsid w:val="00045D4F"/>
    <w:rsid w:val="00047BA4"/>
    <w:rsid w:val="0005001B"/>
    <w:rsid w:val="00050396"/>
    <w:rsid w:val="00053ECF"/>
    <w:rsid w:val="000556FC"/>
    <w:rsid w:val="00055766"/>
    <w:rsid w:val="000606E6"/>
    <w:rsid w:val="00061D63"/>
    <w:rsid w:val="000671A5"/>
    <w:rsid w:val="00070B58"/>
    <w:rsid w:val="00073862"/>
    <w:rsid w:val="000739E1"/>
    <w:rsid w:val="00074319"/>
    <w:rsid w:val="00081C1C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302B"/>
    <w:rsid w:val="000D50A5"/>
    <w:rsid w:val="000D5B6A"/>
    <w:rsid w:val="000E78FC"/>
    <w:rsid w:val="000F175B"/>
    <w:rsid w:val="000F31CD"/>
    <w:rsid w:val="000F3582"/>
    <w:rsid w:val="00103CD5"/>
    <w:rsid w:val="00110C49"/>
    <w:rsid w:val="00111303"/>
    <w:rsid w:val="001117A7"/>
    <w:rsid w:val="00111C0C"/>
    <w:rsid w:val="00113692"/>
    <w:rsid w:val="0011637E"/>
    <w:rsid w:val="00116399"/>
    <w:rsid w:val="00123386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51F5"/>
    <w:rsid w:val="00145E6B"/>
    <w:rsid w:val="00147DAA"/>
    <w:rsid w:val="001500DA"/>
    <w:rsid w:val="00152C0A"/>
    <w:rsid w:val="00155B9F"/>
    <w:rsid w:val="00156EEB"/>
    <w:rsid w:val="00160034"/>
    <w:rsid w:val="001600EB"/>
    <w:rsid w:val="00162691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0948"/>
    <w:rsid w:val="001A122C"/>
    <w:rsid w:val="001A5B2F"/>
    <w:rsid w:val="001A60C2"/>
    <w:rsid w:val="001B09A2"/>
    <w:rsid w:val="001B100F"/>
    <w:rsid w:val="001B1A4A"/>
    <w:rsid w:val="001B254E"/>
    <w:rsid w:val="001B3038"/>
    <w:rsid w:val="001B6BD3"/>
    <w:rsid w:val="001C173D"/>
    <w:rsid w:val="001C7F44"/>
    <w:rsid w:val="001D0DC0"/>
    <w:rsid w:val="001D115D"/>
    <w:rsid w:val="001D1534"/>
    <w:rsid w:val="001D4B3B"/>
    <w:rsid w:val="001D4DE2"/>
    <w:rsid w:val="001E20AD"/>
    <w:rsid w:val="001E5173"/>
    <w:rsid w:val="001E5F81"/>
    <w:rsid w:val="001F07D4"/>
    <w:rsid w:val="001F34A1"/>
    <w:rsid w:val="001F395B"/>
    <w:rsid w:val="001F44E0"/>
    <w:rsid w:val="001F7B31"/>
    <w:rsid w:val="0020099B"/>
    <w:rsid w:val="00203245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47F64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049D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C5061"/>
    <w:rsid w:val="002D24E6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3566"/>
    <w:rsid w:val="00325717"/>
    <w:rsid w:val="00331E0B"/>
    <w:rsid w:val="003400C4"/>
    <w:rsid w:val="00344A7B"/>
    <w:rsid w:val="00344C22"/>
    <w:rsid w:val="00345144"/>
    <w:rsid w:val="00345480"/>
    <w:rsid w:val="003464A8"/>
    <w:rsid w:val="0034773B"/>
    <w:rsid w:val="00352418"/>
    <w:rsid w:val="0035410E"/>
    <w:rsid w:val="003631D7"/>
    <w:rsid w:val="00367AFC"/>
    <w:rsid w:val="00367D58"/>
    <w:rsid w:val="003767A1"/>
    <w:rsid w:val="003808ED"/>
    <w:rsid w:val="003817A4"/>
    <w:rsid w:val="00383668"/>
    <w:rsid w:val="003873E3"/>
    <w:rsid w:val="003907BC"/>
    <w:rsid w:val="003922D3"/>
    <w:rsid w:val="00392F71"/>
    <w:rsid w:val="00397D1F"/>
    <w:rsid w:val="003A1E3A"/>
    <w:rsid w:val="003A2D96"/>
    <w:rsid w:val="003A399A"/>
    <w:rsid w:val="003A4108"/>
    <w:rsid w:val="003A41CD"/>
    <w:rsid w:val="003A62B0"/>
    <w:rsid w:val="003A7F0E"/>
    <w:rsid w:val="003B016C"/>
    <w:rsid w:val="003B24FD"/>
    <w:rsid w:val="003B5AAA"/>
    <w:rsid w:val="003B7E6D"/>
    <w:rsid w:val="003C1C04"/>
    <w:rsid w:val="003C3610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13B2"/>
    <w:rsid w:val="003F2901"/>
    <w:rsid w:val="003F2B87"/>
    <w:rsid w:val="003F3DD4"/>
    <w:rsid w:val="00400302"/>
    <w:rsid w:val="00413EB7"/>
    <w:rsid w:val="00417F67"/>
    <w:rsid w:val="004231DC"/>
    <w:rsid w:val="00426152"/>
    <w:rsid w:val="00427881"/>
    <w:rsid w:val="00431F05"/>
    <w:rsid w:val="0043210A"/>
    <w:rsid w:val="00433314"/>
    <w:rsid w:val="00433423"/>
    <w:rsid w:val="004355E8"/>
    <w:rsid w:val="0043793F"/>
    <w:rsid w:val="00441A47"/>
    <w:rsid w:val="00447CAD"/>
    <w:rsid w:val="00450ABB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96087"/>
    <w:rsid w:val="004A3101"/>
    <w:rsid w:val="004A3A58"/>
    <w:rsid w:val="004A6CDC"/>
    <w:rsid w:val="004A7120"/>
    <w:rsid w:val="004A7DA0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05F9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03E1"/>
    <w:rsid w:val="005249B6"/>
    <w:rsid w:val="005255D0"/>
    <w:rsid w:val="005334F4"/>
    <w:rsid w:val="00533FCB"/>
    <w:rsid w:val="00535911"/>
    <w:rsid w:val="00536276"/>
    <w:rsid w:val="00537CB4"/>
    <w:rsid w:val="00540756"/>
    <w:rsid w:val="00544A6D"/>
    <w:rsid w:val="00544A8C"/>
    <w:rsid w:val="005526B9"/>
    <w:rsid w:val="00553BF2"/>
    <w:rsid w:val="005560A2"/>
    <w:rsid w:val="005704B1"/>
    <w:rsid w:val="00572DCE"/>
    <w:rsid w:val="005742E9"/>
    <w:rsid w:val="0057546C"/>
    <w:rsid w:val="00580188"/>
    <w:rsid w:val="005801C5"/>
    <w:rsid w:val="00582B7E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38F9"/>
    <w:rsid w:val="005B6EEC"/>
    <w:rsid w:val="005B7E55"/>
    <w:rsid w:val="005C1B2B"/>
    <w:rsid w:val="005C45A9"/>
    <w:rsid w:val="005C6DBF"/>
    <w:rsid w:val="005C735D"/>
    <w:rsid w:val="005D1D74"/>
    <w:rsid w:val="005D23A6"/>
    <w:rsid w:val="005D2FB7"/>
    <w:rsid w:val="005D361B"/>
    <w:rsid w:val="005D6813"/>
    <w:rsid w:val="005E1890"/>
    <w:rsid w:val="005E4FF4"/>
    <w:rsid w:val="005E6B36"/>
    <w:rsid w:val="005E6C6A"/>
    <w:rsid w:val="005F6AB2"/>
    <w:rsid w:val="0060151C"/>
    <w:rsid w:val="0060399E"/>
    <w:rsid w:val="00603FC2"/>
    <w:rsid w:val="00605697"/>
    <w:rsid w:val="00612419"/>
    <w:rsid w:val="0061268B"/>
    <w:rsid w:val="0061340C"/>
    <w:rsid w:val="006140D5"/>
    <w:rsid w:val="00622C59"/>
    <w:rsid w:val="00626421"/>
    <w:rsid w:val="00633297"/>
    <w:rsid w:val="00635285"/>
    <w:rsid w:val="00635760"/>
    <w:rsid w:val="006414F5"/>
    <w:rsid w:val="00644256"/>
    <w:rsid w:val="006515BF"/>
    <w:rsid w:val="00651605"/>
    <w:rsid w:val="00652875"/>
    <w:rsid w:val="00652D27"/>
    <w:rsid w:val="0065398C"/>
    <w:rsid w:val="006606B1"/>
    <w:rsid w:val="0066783D"/>
    <w:rsid w:val="0067172A"/>
    <w:rsid w:val="00671DCC"/>
    <w:rsid w:val="0067392E"/>
    <w:rsid w:val="00681BF2"/>
    <w:rsid w:val="00682A95"/>
    <w:rsid w:val="00684E9F"/>
    <w:rsid w:val="00686E7A"/>
    <w:rsid w:val="00687C3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3E0C"/>
    <w:rsid w:val="006A530B"/>
    <w:rsid w:val="006B499E"/>
    <w:rsid w:val="006B5BA3"/>
    <w:rsid w:val="006B710E"/>
    <w:rsid w:val="006C07E2"/>
    <w:rsid w:val="006C0E6B"/>
    <w:rsid w:val="006C3DF0"/>
    <w:rsid w:val="006C5969"/>
    <w:rsid w:val="006D4BBA"/>
    <w:rsid w:val="006D5357"/>
    <w:rsid w:val="006D72F3"/>
    <w:rsid w:val="006D7557"/>
    <w:rsid w:val="006E3428"/>
    <w:rsid w:val="006E5A39"/>
    <w:rsid w:val="006E5DBC"/>
    <w:rsid w:val="006E71A6"/>
    <w:rsid w:val="006F20AC"/>
    <w:rsid w:val="006F2920"/>
    <w:rsid w:val="006F5AFF"/>
    <w:rsid w:val="00700445"/>
    <w:rsid w:val="00715480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5550E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A7ADB"/>
    <w:rsid w:val="007B2C4A"/>
    <w:rsid w:val="007B37C4"/>
    <w:rsid w:val="007B4947"/>
    <w:rsid w:val="007B6535"/>
    <w:rsid w:val="007B7AB0"/>
    <w:rsid w:val="007B7EDC"/>
    <w:rsid w:val="007C3BBF"/>
    <w:rsid w:val="007C3CC8"/>
    <w:rsid w:val="007C73EE"/>
    <w:rsid w:val="007D0721"/>
    <w:rsid w:val="007D2D49"/>
    <w:rsid w:val="007D3E42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299A"/>
    <w:rsid w:val="007F4C05"/>
    <w:rsid w:val="007F5AF1"/>
    <w:rsid w:val="007F60EF"/>
    <w:rsid w:val="007F6484"/>
    <w:rsid w:val="007F7327"/>
    <w:rsid w:val="00800769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AD"/>
    <w:rsid w:val="008226D2"/>
    <w:rsid w:val="00823E3E"/>
    <w:rsid w:val="008243E3"/>
    <w:rsid w:val="00830A3D"/>
    <w:rsid w:val="00833ED3"/>
    <w:rsid w:val="00837C65"/>
    <w:rsid w:val="00840D3F"/>
    <w:rsid w:val="0084265E"/>
    <w:rsid w:val="00847B4B"/>
    <w:rsid w:val="00853D3E"/>
    <w:rsid w:val="00854263"/>
    <w:rsid w:val="00854D41"/>
    <w:rsid w:val="00857306"/>
    <w:rsid w:val="00860442"/>
    <w:rsid w:val="00863AEC"/>
    <w:rsid w:val="00864FD8"/>
    <w:rsid w:val="0086663D"/>
    <w:rsid w:val="00871C98"/>
    <w:rsid w:val="00872AE2"/>
    <w:rsid w:val="00872B53"/>
    <w:rsid w:val="00880008"/>
    <w:rsid w:val="00880BD5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47F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BCA"/>
    <w:rsid w:val="00905F0F"/>
    <w:rsid w:val="009143E9"/>
    <w:rsid w:val="00921223"/>
    <w:rsid w:val="009248B5"/>
    <w:rsid w:val="00925298"/>
    <w:rsid w:val="00927375"/>
    <w:rsid w:val="00927692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0988"/>
    <w:rsid w:val="00961806"/>
    <w:rsid w:val="0096313A"/>
    <w:rsid w:val="00963EF0"/>
    <w:rsid w:val="00966AB3"/>
    <w:rsid w:val="00971190"/>
    <w:rsid w:val="00972453"/>
    <w:rsid w:val="00972995"/>
    <w:rsid w:val="0097347E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CD5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043"/>
    <w:rsid w:val="009F63D6"/>
    <w:rsid w:val="009F6D98"/>
    <w:rsid w:val="009F7C6F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5603"/>
    <w:rsid w:val="00A5649C"/>
    <w:rsid w:val="00A60615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2F90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16DE"/>
    <w:rsid w:val="00AA2792"/>
    <w:rsid w:val="00AA473E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D6652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7E8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45C9"/>
    <w:rsid w:val="00B456D9"/>
    <w:rsid w:val="00B45B4B"/>
    <w:rsid w:val="00B45BAF"/>
    <w:rsid w:val="00B46633"/>
    <w:rsid w:val="00B51388"/>
    <w:rsid w:val="00B5220B"/>
    <w:rsid w:val="00B52BCD"/>
    <w:rsid w:val="00B53891"/>
    <w:rsid w:val="00B5576F"/>
    <w:rsid w:val="00B61165"/>
    <w:rsid w:val="00B66C83"/>
    <w:rsid w:val="00B71BC6"/>
    <w:rsid w:val="00B73AD2"/>
    <w:rsid w:val="00B75D5F"/>
    <w:rsid w:val="00B77103"/>
    <w:rsid w:val="00B77C8F"/>
    <w:rsid w:val="00B81BCC"/>
    <w:rsid w:val="00B830F2"/>
    <w:rsid w:val="00B847C2"/>
    <w:rsid w:val="00B8590A"/>
    <w:rsid w:val="00B85BB7"/>
    <w:rsid w:val="00B86937"/>
    <w:rsid w:val="00B871ED"/>
    <w:rsid w:val="00B9179A"/>
    <w:rsid w:val="00B971E9"/>
    <w:rsid w:val="00BA3122"/>
    <w:rsid w:val="00BA58D9"/>
    <w:rsid w:val="00BA6039"/>
    <w:rsid w:val="00BA7C3F"/>
    <w:rsid w:val="00BB0BFE"/>
    <w:rsid w:val="00BB28A8"/>
    <w:rsid w:val="00BB40F9"/>
    <w:rsid w:val="00BB4912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287D"/>
    <w:rsid w:val="00BE477D"/>
    <w:rsid w:val="00BE79B6"/>
    <w:rsid w:val="00BF165E"/>
    <w:rsid w:val="00BF192E"/>
    <w:rsid w:val="00BF5175"/>
    <w:rsid w:val="00C00AE6"/>
    <w:rsid w:val="00C010FC"/>
    <w:rsid w:val="00C02A00"/>
    <w:rsid w:val="00C02DAB"/>
    <w:rsid w:val="00C03709"/>
    <w:rsid w:val="00C054CC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1F1B"/>
    <w:rsid w:val="00C35450"/>
    <w:rsid w:val="00C35DBF"/>
    <w:rsid w:val="00C4023E"/>
    <w:rsid w:val="00C40EBD"/>
    <w:rsid w:val="00C411F6"/>
    <w:rsid w:val="00C516D0"/>
    <w:rsid w:val="00C53641"/>
    <w:rsid w:val="00C53643"/>
    <w:rsid w:val="00C620DD"/>
    <w:rsid w:val="00C71851"/>
    <w:rsid w:val="00C75838"/>
    <w:rsid w:val="00C76A1B"/>
    <w:rsid w:val="00C80471"/>
    <w:rsid w:val="00C80918"/>
    <w:rsid w:val="00C82F53"/>
    <w:rsid w:val="00C8344D"/>
    <w:rsid w:val="00C84919"/>
    <w:rsid w:val="00C869DB"/>
    <w:rsid w:val="00C91EFA"/>
    <w:rsid w:val="00C97546"/>
    <w:rsid w:val="00CA0E61"/>
    <w:rsid w:val="00CA7A7F"/>
    <w:rsid w:val="00CB3A2E"/>
    <w:rsid w:val="00CB4C1B"/>
    <w:rsid w:val="00CB5A6D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9D9"/>
    <w:rsid w:val="00CE2E00"/>
    <w:rsid w:val="00CE5D6E"/>
    <w:rsid w:val="00CF1674"/>
    <w:rsid w:val="00CF3DF6"/>
    <w:rsid w:val="00CF4311"/>
    <w:rsid w:val="00CF519B"/>
    <w:rsid w:val="00CF671F"/>
    <w:rsid w:val="00D00283"/>
    <w:rsid w:val="00D01D31"/>
    <w:rsid w:val="00D0319B"/>
    <w:rsid w:val="00D0354F"/>
    <w:rsid w:val="00D04FA0"/>
    <w:rsid w:val="00D065F2"/>
    <w:rsid w:val="00D068E5"/>
    <w:rsid w:val="00D10288"/>
    <w:rsid w:val="00D10547"/>
    <w:rsid w:val="00D1269E"/>
    <w:rsid w:val="00D126C2"/>
    <w:rsid w:val="00D129C6"/>
    <w:rsid w:val="00D147A3"/>
    <w:rsid w:val="00D15DA8"/>
    <w:rsid w:val="00D21FC6"/>
    <w:rsid w:val="00D22310"/>
    <w:rsid w:val="00D24384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23E"/>
    <w:rsid w:val="00D54760"/>
    <w:rsid w:val="00D5678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964D9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5A73"/>
    <w:rsid w:val="00DD61C4"/>
    <w:rsid w:val="00DD7890"/>
    <w:rsid w:val="00DE15D4"/>
    <w:rsid w:val="00DF1F20"/>
    <w:rsid w:val="00DF3C27"/>
    <w:rsid w:val="00DF5063"/>
    <w:rsid w:val="00E03B3E"/>
    <w:rsid w:val="00E03F4C"/>
    <w:rsid w:val="00E04AE9"/>
    <w:rsid w:val="00E0519B"/>
    <w:rsid w:val="00E06119"/>
    <w:rsid w:val="00E121B2"/>
    <w:rsid w:val="00E12673"/>
    <w:rsid w:val="00E12FAA"/>
    <w:rsid w:val="00E15830"/>
    <w:rsid w:val="00E20D38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6432A"/>
    <w:rsid w:val="00E74051"/>
    <w:rsid w:val="00E82848"/>
    <w:rsid w:val="00E838F4"/>
    <w:rsid w:val="00E873A1"/>
    <w:rsid w:val="00E87C7A"/>
    <w:rsid w:val="00E903E2"/>
    <w:rsid w:val="00E914E0"/>
    <w:rsid w:val="00E9262B"/>
    <w:rsid w:val="00E97253"/>
    <w:rsid w:val="00EA0487"/>
    <w:rsid w:val="00EA19F8"/>
    <w:rsid w:val="00EA1DA7"/>
    <w:rsid w:val="00EA24C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7CC2"/>
    <w:rsid w:val="00EE102F"/>
    <w:rsid w:val="00EE1445"/>
    <w:rsid w:val="00EE5E35"/>
    <w:rsid w:val="00EF1328"/>
    <w:rsid w:val="00EF1FCF"/>
    <w:rsid w:val="00EF7BD6"/>
    <w:rsid w:val="00F02B59"/>
    <w:rsid w:val="00F05941"/>
    <w:rsid w:val="00F109F6"/>
    <w:rsid w:val="00F10E7F"/>
    <w:rsid w:val="00F207E6"/>
    <w:rsid w:val="00F21D3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0B94"/>
    <w:rsid w:val="00F7568E"/>
    <w:rsid w:val="00F812E0"/>
    <w:rsid w:val="00F81ED3"/>
    <w:rsid w:val="00F84555"/>
    <w:rsid w:val="00F87299"/>
    <w:rsid w:val="00F94849"/>
    <w:rsid w:val="00FA0E1D"/>
    <w:rsid w:val="00FB2433"/>
    <w:rsid w:val="00FB2E50"/>
    <w:rsid w:val="00FB5384"/>
    <w:rsid w:val="00FC1F79"/>
    <w:rsid w:val="00FC2088"/>
    <w:rsid w:val="00FC2132"/>
    <w:rsid w:val="00FC4956"/>
    <w:rsid w:val="00FC789D"/>
    <w:rsid w:val="00FD4E84"/>
    <w:rsid w:val="00FD68A1"/>
    <w:rsid w:val="00FE047C"/>
    <w:rsid w:val="00FE0C00"/>
    <w:rsid w:val="00FE1117"/>
    <w:rsid w:val="00FE17A9"/>
    <w:rsid w:val="00FE1CAC"/>
    <w:rsid w:val="00FE3359"/>
    <w:rsid w:val="00FE3AB4"/>
    <w:rsid w:val="00FE6CA8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B376E1-E8B2-4C5A-8081-EE438ADE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9750C6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ind w:left="0" w:firstLine="0"/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9F7C6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5606-2AA1-49DB-9AA5-EE075138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213</TotalTime>
  <Pages>9</Pages>
  <Words>1515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9830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11</cp:revision>
  <cp:lastPrinted>2008-09-11T22:09:00Z</cp:lastPrinted>
  <dcterms:created xsi:type="dcterms:W3CDTF">2015-12-22T18:35:00Z</dcterms:created>
  <dcterms:modified xsi:type="dcterms:W3CDTF">2016-01-27T15:03:00Z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