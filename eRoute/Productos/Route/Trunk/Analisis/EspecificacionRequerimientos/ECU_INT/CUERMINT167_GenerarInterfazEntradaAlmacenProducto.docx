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6D445F">
        <w:t>Entrada Almacén Producto</w:t>
      </w:r>
      <w:r w:rsidR="00CD28F3">
        <w:t xml:space="preserve"> –</w:t>
      </w:r>
    </w:p>
    <w:p w:rsidR="0060151C" w:rsidRPr="00CA7A7F" w:rsidRDefault="00CD28F3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</w:t>
      </w:r>
      <w:r w:rsidR="006D445F">
        <w:t>67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47"/>
        <w:gridCol w:w="3749"/>
        <w:gridCol w:w="2304"/>
      </w:tblGrid>
      <w:tr w:rsidR="007948BC" w:rsidRPr="00CA7A7F" w:rsidTr="00025D39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47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9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025D39">
        <w:trPr>
          <w:jc w:val="center"/>
        </w:trPr>
        <w:tc>
          <w:tcPr>
            <w:tcW w:w="2304" w:type="dxa"/>
          </w:tcPr>
          <w:p w:rsidR="00533FCB" w:rsidRDefault="006D445F" w:rsidP="008C7E3A">
            <w:pPr>
              <w:pStyle w:val="Tabletext"/>
              <w:jc w:val="center"/>
            </w:pPr>
            <w:r>
              <w:t>13/11</w:t>
            </w:r>
            <w:r w:rsidR="00533FCB">
              <w:t>/201</w:t>
            </w:r>
            <w:r w:rsidR="00255B14">
              <w:t>4</w:t>
            </w:r>
          </w:p>
        </w:tc>
        <w:tc>
          <w:tcPr>
            <w:tcW w:w="1147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9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de </w:t>
            </w:r>
            <w:r w:rsidR="006D445F">
              <w:t>Entada Almacén Producto</w:t>
            </w:r>
            <w:r>
              <w:t xml:space="preserve"> para el proyecto ERM de acuerdo</w:t>
            </w:r>
            <w:r w:rsidR="00255B14">
              <w:t xml:space="preserve"> al Estándar de Casos de Uso 1.3</w:t>
            </w:r>
            <w:r w:rsidRPr="00AE2E70">
              <w:t>.</w:t>
            </w:r>
          </w:p>
          <w:p w:rsidR="00533FCB" w:rsidRDefault="00533FCB" w:rsidP="006D445F">
            <w:pPr>
              <w:pStyle w:val="Tabletext"/>
            </w:pPr>
            <w:r>
              <w:t>Folio CAI 000</w:t>
            </w:r>
            <w:r w:rsidR="00B535B0">
              <w:t>3</w:t>
            </w:r>
            <w:r w:rsidR="006D445F">
              <w:t>299</w:t>
            </w:r>
          </w:p>
        </w:tc>
        <w:tc>
          <w:tcPr>
            <w:tcW w:w="2304" w:type="dxa"/>
          </w:tcPr>
          <w:p w:rsidR="00533FCB" w:rsidRDefault="00533FCB" w:rsidP="008C7E3A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7D7AC4" w:rsidRDefault="007948BC" w:rsidP="007D7AC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47" w:type="dxa"/>
          </w:tcPr>
          <w:p w:rsidR="007948BC" w:rsidRPr="007D7AC4" w:rsidRDefault="007948BC" w:rsidP="007D7AC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9" w:type="dxa"/>
          </w:tcPr>
          <w:p w:rsidR="007D7AC4" w:rsidRPr="007D7AC4" w:rsidRDefault="007D7AC4" w:rsidP="00DF3C27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7948BC" w:rsidRPr="007D7AC4" w:rsidRDefault="007948BC" w:rsidP="007D7AC4">
            <w:pPr>
              <w:pStyle w:val="Tabletext"/>
              <w:jc w:val="left"/>
              <w:rPr>
                <w:highlight w:val="yellow"/>
              </w:rPr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025D39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47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9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023FBA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3727123" w:history="1">
        <w:r w:rsidR="00023FBA" w:rsidRPr="00B664ED">
          <w:rPr>
            <w:rStyle w:val="Hipervnculo"/>
            <w:lang w:val="es-GT"/>
          </w:rPr>
          <w:t xml:space="preserve">Especificación de Casos de Uso: </w:t>
        </w:r>
        <w:r w:rsidR="00023FBA" w:rsidRPr="00B664ED">
          <w:rPr>
            <w:rStyle w:val="Hipervnculo"/>
          </w:rPr>
          <w:t>Generar Interfaz de Entrada Almacén Producto – CUERMINT167</w:t>
        </w:r>
        <w:r w:rsidR="00023FBA">
          <w:rPr>
            <w:webHidden/>
          </w:rPr>
          <w:tab/>
        </w:r>
        <w:r w:rsidR="00023FBA">
          <w:rPr>
            <w:webHidden/>
          </w:rPr>
          <w:fldChar w:fldCharType="begin"/>
        </w:r>
        <w:r w:rsidR="00023FBA">
          <w:rPr>
            <w:webHidden/>
          </w:rPr>
          <w:instrText xml:space="preserve"> PAGEREF _Toc403727123 \h </w:instrText>
        </w:r>
        <w:r w:rsidR="00023FBA">
          <w:rPr>
            <w:webHidden/>
          </w:rPr>
        </w:r>
        <w:r w:rsidR="00023FBA">
          <w:rPr>
            <w:webHidden/>
          </w:rPr>
          <w:fldChar w:fldCharType="separate"/>
        </w:r>
        <w:r w:rsidR="00023FBA">
          <w:rPr>
            <w:webHidden/>
          </w:rPr>
          <w:t>4</w:t>
        </w:r>
        <w:r w:rsidR="00023FBA">
          <w:rPr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24" w:history="1">
        <w:r w:rsidRPr="00B664ED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25" w:history="1">
        <w:r w:rsidRPr="00B664ED">
          <w:rPr>
            <w:rStyle w:val="Hipervnculo"/>
          </w:rPr>
          <w:t>2 Caso de uso: Generar Interfaz de Entrada Almacén Producto – CUERMINT167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23FBA" w:rsidRDefault="00023F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727128" w:history="1">
        <w:r w:rsidRPr="00B664ED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29" w:history="1">
        <w:r w:rsidRPr="00B664ED">
          <w:rPr>
            <w:rStyle w:val="Hipervnculo"/>
          </w:rPr>
          <w:t>3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30" w:history="1">
        <w:r w:rsidRPr="00B664ED">
          <w:rPr>
            <w:rStyle w:val="Hipervnculo"/>
          </w:rPr>
          <w:t>4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23FBA" w:rsidRDefault="00023F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727133" w:history="1">
        <w:r w:rsidRPr="00B664ED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34" w:history="1">
        <w:r w:rsidRPr="00B664ED">
          <w:rPr>
            <w:rStyle w:val="Hipervnculo"/>
          </w:rPr>
          <w:t>5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23FBA" w:rsidRDefault="00023F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727136" w:history="1">
        <w:r w:rsidRPr="00B664ED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727137" w:history="1">
        <w:r w:rsidRPr="00B664ED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727138" w:history="1">
        <w:r w:rsidRPr="00B664ED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727139" w:history="1">
        <w:r w:rsidRPr="00B664ED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727140" w:history="1">
        <w:r w:rsidRPr="00B664ED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3727141" w:history="1">
        <w:r w:rsidRPr="00B664ED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42" w:history="1">
        <w:r w:rsidRPr="00B664ED">
          <w:rPr>
            <w:rStyle w:val="Hipervnculo"/>
          </w:rPr>
          <w:t>6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23FBA" w:rsidRDefault="00023F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3727144" w:history="1">
        <w:r w:rsidRPr="00B664ED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664ED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_Toc403727144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FBA" w:rsidRDefault="00023F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3727145" w:history="1">
        <w:r w:rsidRPr="00B664ED">
          <w:rPr>
            <w:rStyle w:val="Hipervnculo"/>
          </w:rPr>
          <w:t>7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_Toc403727145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03727123"/>
        <w:r w:rsidR="00533FCB">
          <w:rPr>
            <w:lang w:val="es-GT"/>
          </w:rPr>
          <w:t xml:space="preserve">Especificación de Casos de Uso: </w:t>
        </w:r>
      </w:fldSimple>
      <w:bookmarkEnd w:id="3"/>
      <w:r w:rsidR="006D445F">
        <w:t>Generar Interfaz de Entrada Almacén Producto – CUERMINT167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255B14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3727124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C01AE4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3727125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6D445F">
        <w:t>Generar Interfaz de Entrada Almacén Producto – CUERMINT167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97983490"/>
      <w:bookmarkStart w:id="9" w:name="_Toc397983513"/>
      <w:bookmarkStart w:id="10" w:name="_Toc403668250"/>
      <w:bookmarkStart w:id="11" w:name="_Toc403669585"/>
      <w:bookmarkStart w:id="12" w:name="_Toc182735725"/>
      <w:bookmarkStart w:id="13" w:name="_Toc403727126"/>
      <w:bookmarkEnd w:id="8"/>
      <w:bookmarkEnd w:id="9"/>
      <w:bookmarkEnd w:id="10"/>
      <w:bookmarkEnd w:id="11"/>
      <w:bookmarkEnd w:id="13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4" w:name="_Toc397983491"/>
      <w:bookmarkStart w:id="15" w:name="_Toc397983514"/>
      <w:bookmarkStart w:id="16" w:name="_Toc403668251"/>
      <w:bookmarkStart w:id="17" w:name="_Toc403669586"/>
      <w:bookmarkStart w:id="18" w:name="_Toc403727127"/>
      <w:bookmarkEnd w:id="14"/>
      <w:bookmarkEnd w:id="15"/>
      <w:bookmarkEnd w:id="16"/>
      <w:bookmarkEnd w:id="17"/>
      <w:bookmarkEnd w:id="18"/>
    </w:p>
    <w:p w:rsidR="004D45D6" w:rsidRDefault="004D45D6" w:rsidP="000E4F88">
      <w:pPr>
        <w:pStyle w:val="Ttulo2"/>
        <w:numPr>
          <w:ilvl w:val="1"/>
          <w:numId w:val="6"/>
        </w:numPr>
        <w:ind w:left="576"/>
        <w:jc w:val="left"/>
      </w:pPr>
      <w:bookmarkStart w:id="19" w:name="_Toc403727128"/>
      <w:r w:rsidRPr="00CA7A7F">
        <w:t>Descripción</w:t>
      </w:r>
      <w:bookmarkEnd w:id="12"/>
      <w:bookmarkEnd w:id="19"/>
    </w:p>
    <w:p w:rsidR="006D445F" w:rsidRPr="006D445F" w:rsidRDefault="006D445F" w:rsidP="006D445F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la información ingresada por medio de interfaz (entidad temporal) </w:t>
      </w:r>
      <w:r w:rsidR="00A73DF3">
        <w:rPr>
          <w:rFonts w:cs="Arial"/>
          <w:sz w:val="20"/>
          <w:szCs w:val="20"/>
        </w:rPr>
        <w:t xml:space="preserve">para </w:t>
      </w:r>
      <w:r w:rsidR="00047A6F" w:rsidRPr="00047A6F">
        <w:rPr>
          <w:rFonts w:cs="Arial"/>
          <w:sz w:val="20"/>
          <w:szCs w:val="20"/>
        </w:rPr>
        <w:t>la asignación de productos a Almacenes (Centros de Distribución)</w:t>
      </w:r>
      <w:r w:rsidR="000E4F88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y validar que la información contenida sea la correcta para poder ingresarla en el sistema.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0E4F88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0" w:name="_Toc182735724"/>
      <w:bookmarkStart w:id="21" w:name="_Toc403727129"/>
      <w:r>
        <w:t>3</w:t>
      </w:r>
      <w:r w:rsidR="00255B14">
        <w:t xml:space="preserve"> </w:t>
      </w:r>
      <w:r w:rsidR="007B6535" w:rsidRPr="00CA7A7F">
        <w:t>Diagrama de Casos de Uso</w:t>
      </w:r>
      <w:bookmarkEnd w:id="21"/>
    </w:p>
    <w:bookmarkEnd w:id="20"/>
    <w:p w:rsidR="00481C4A" w:rsidRPr="00025D39" w:rsidRDefault="00A508C3" w:rsidP="00481C4A">
      <w:pPr>
        <w:rPr>
          <w:iCs/>
          <w:color w:val="0000FF"/>
          <w:lang w:val="es-MX"/>
        </w:rPr>
      </w:pPr>
      <w:r w:rsidRPr="00A508C3">
        <w:rPr>
          <w:iCs/>
          <w:noProof/>
          <w:color w:val="0000FF"/>
          <w:lang w:val="es-MX" w:eastAsia="es-MX"/>
        </w:rPr>
        <w:drawing>
          <wp:inline distT="0" distB="0" distL="0" distR="0">
            <wp:extent cx="6333490" cy="2605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60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2" w:name="_Toc403727130"/>
      <w:r>
        <w:t>4</w:t>
      </w:r>
      <w:r w:rsidR="00255B14">
        <w:t xml:space="preserve"> </w:t>
      </w:r>
      <w:bookmarkStart w:id="23" w:name="_Toc182735726"/>
      <w:r w:rsidR="00481C4A" w:rsidRPr="00CA7A7F">
        <w:t>Precondiciones</w:t>
      </w:r>
      <w:bookmarkEnd w:id="22"/>
      <w:bookmarkEnd w:id="23"/>
    </w:p>
    <w:p w:rsidR="00255B14" w:rsidRPr="00255B14" w:rsidRDefault="00255B14" w:rsidP="00255B14">
      <w:pPr>
        <w:rPr>
          <w:lang w:val="es-MX" w:eastAsia="es-MX"/>
        </w:rPr>
      </w:pPr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4" w:name="_Toc397983495"/>
      <w:bookmarkStart w:id="25" w:name="_Toc397983518"/>
      <w:bookmarkStart w:id="26" w:name="_Toc403668255"/>
      <w:bookmarkStart w:id="27" w:name="_Toc403669590"/>
      <w:bookmarkStart w:id="28" w:name="_Toc365897744"/>
      <w:bookmarkStart w:id="29" w:name="_Toc403727131"/>
      <w:bookmarkEnd w:id="24"/>
      <w:bookmarkEnd w:id="25"/>
      <w:bookmarkEnd w:id="26"/>
      <w:bookmarkEnd w:id="27"/>
      <w:bookmarkEnd w:id="29"/>
    </w:p>
    <w:p w:rsidR="000E4F88" w:rsidRPr="000E4F88" w:rsidRDefault="000E4F88" w:rsidP="000E4F88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0" w:name="_Toc397983496"/>
      <w:bookmarkStart w:id="31" w:name="_Toc397983519"/>
      <w:bookmarkStart w:id="32" w:name="_Toc403668256"/>
      <w:bookmarkStart w:id="33" w:name="_Toc403669591"/>
      <w:bookmarkStart w:id="34" w:name="_Toc403727132"/>
      <w:bookmarkEnd w:id="30"/>
      <w:bookmarkEnd w:id="31"/>
      <w:bookmarkEnd w:id="32"/>
      <w:bookmarkEnd w:id="33"/>
      <w:bookmarkEnd w:id="34"/>
    </w:p>
    <w:p w:rsidR="0049039D" w:rsidRPr="00476793" w:rsidRDefault="0049039D" w:rsidP="000E4F88">
      <w:pPr>
        <w:pStyle w:val="Ttulo2"/>
        <w:numPr>
          <w:ilvl w:val="1"/>
          <w:numId w:val="6"/>
        </w:numPr>
        <w:ind w:left="576"/>
        <w:jc w:val="left"/>
      </w:pPr>
      <w:bookmarkStart w:id="35" w:name="_Toc403727133"/>
      <w:r>
        <w:t>Generales</w:t>
      </w:r>
      <w:bookmarkEnd w:id="28"/>
      <w:bookmarkEnd w:id="35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49039D" w:rsidRP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rFonts w:cs="Arial"/>
          <w:sz w:val="20"/>
          <w:szCs w:val="20"/>
        </w:rPr>
        <w:t>Debe existir la entidad temporal &lt;</w:t>
      </w:r>
      <w:proofErr w:type="spellStart"/>
      <w:r>
        <w:rPr>
          <w:rFonts w:cs="Arial"/>
          <w:sz w:val="20"/>
          <w:szCs w:val="20"/>
        </w:rPr>
        <w:t>tmp_</w:t>
      </w:r>
      <w:r w:rsidR="00047A6F">
        <w:rPr>
          <w:rFonts w:cs="Arial"/>
          <w:sz w:val="20"/>
          <w:szCs w:val="20"/>
        </w:rPr>
        <w:t>AlmacenProducto</w:t>
      </w:r>
      <w:proofErr w:type="spellEnd"/>
      <w:r>
        <w:rPr>
          <w:rFonts w:cs="Arial"/>
          <w:sz w:val="20"/>
          <w:szCs w:val="20"/>
        </w:rPr>
        <w:t>&gt; y contener los siguientes campos</w:t>
      </w:r>
      <w:r w:rsidR="00E87C7A">
        <w:rPr>
          <w:rFonts w:cs="Arial"/>
          <w:sz w:val="20"/>
          <w:szCs w:val="20"/>
        </w:rPr>
        <w:t>:</w:t>
      </w:r>
    </w:p>
    <w:p w:rsidR="00E26976" w:rsidRDefault="00E26976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</w:rPr>
        <w:t>ClaveCEDI</w:t>
      </w:r>
      <w:proofErr w:type="spellEnd"/>
      <w:r>
        <w:rPr>
          <w:sz w:val="20"/>
          <w:szCs w:val="20"/>
          <w:lang w:val="es-MX" w:eastAsia="en-US"/>
        </w:rPr>
        <w:t xml:space="preserve"> </w:t>
      </w:r>
    </w:p>
    <w:p w:rsidR="00E87C7A" w:rsidRDefault="00047A6F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ProductoClave</w:t>
      </w:r>
      <w:proofErr w:type="spellEnd"/>
    </w:p>
    <w:p w:rsidR="00E87C7A" w:rsidRDefault="00047A6F" w:rsidP="000739E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TipoEstado</w:t>
      </w:r>
      <w:proofErr w:type="spellEnd"/>
    </w:p>
    <w:p w:rsidR="0049039D" w:rsidRDefault="0049039D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la entidad de trabajo &lt;</w:t>
      </w:r>
      <w:proofErr w:type="spellStart"/>
      <w:r w:rsidR="00047A6F">
        <w:rPr>
          <w:sz w:val="20"/>
          <w:szCs w:val="20"/>
          <w:lang w:val="es-MX" w:eastAsia="en-US"/>
        </w:rPr>
        <w:t>AlmacenProducto</w:t>
      </w:r>
      <w:proofErr w:type="spellEnd"/>
      <w:r>
        <w:rPr>
          <w:sz w:val="20"/>
          <w:szCs w:val="20"/>
          <w:lang w:val="es-MX" w:eastAsia="en-US"/>
        </w:rPr>
        <w:t>&gt; y contener los siguientes campos:</w:t>
      </w:r>
    </w:p>
    <w:p w:rsidR="00047A6F" w:rsidRDefault="00047A6F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AlmacenId</w:t>
      </w:r>
      <w:proofErr w:type="spellEnd"/>
    </w:p>
    <w:p w:rsidR="00047A6F" w:rsidRDefault="00047A6F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ProductoClave</w:t>
      </w:r>
      <w:proofErr w:type="spellEnd"/>
    </w:p>
    <w:p w:rsidR="00047A6F" w:rsidRDefault="00047A6F" w:rsidP="00047A6F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TipoEstado</w:t>
      </w:r>
      <w:proofErr w:type="spellEnd"/>
    </w:p>
    <w:p w:rsidR="006B75C2" w:rsidRDefault="006B75C2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MFechaHora</w:t>
      </w:r>
      <w:proofErr w:type="spellEnd"/>
    </w:p>
    <w:p w:rsidR="006B75C2" w:rsidRPr="00D25211" w:rsidRDefault="006B75C2" w:rsidP="00D25211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MUsuarioID</w:t>
      </w:r>
      <w:proofErr w:type="spellEnd"/>
    </w:p>
    <w:p w:rsidR="004D45D6" w:rsidRPr="00CA7A7F" w:rsidRDefault="0049039D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0E4F88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Toc52616584"/>
      <w:bookmarkStart w:id="37" w:name="_Toc182735728"/>
      <w:bookmarkStart w:id="38" w:name="_Toc403727134"/>
      <w:r>
        <w:t>5</w:t>
      </w:r>
      <w:r w:rsidR="00255B14">
        <w:t xml:space="preserve"> </w:t>
      </w:r>
      <w:r w:rsidR="00481C4A" w:rsidRPr="00CA7A7F">
        <w:t>Flujo de eventos</w:t>
      </w:r>
      <w:bookmarkEnd w:id="36"/>
      <w:bookmarkEnd w:id="37"/>
      <w:bookmarkEnd w:id="38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9" w:name="_Toc397983499"/>
      <w:bookmarkStart w:id="40" w:name="_Toc397983522"/>
      <w:bookmarkStart w:id="41" w:name="_Toc403668259"/>
      <w:bookmarkStart w:id="42" w:name="_Toc403669594"/>
      <w:bookmarkStart w:id="43" w:name="_Toc52616585"/>
      <w:bookmarkStart w:id="44" w:name="_Toc182735729"/>
      <w:bookmarkStart w:id="45" w:name="_Toc403727135"/>
      <w:bookmarkEnd w:id="39"/>
      <w:bookmarkEnd w:id="40"/>
      <w:bookmarkEnd w:id="41"/>
      <w:bookmarkEnd w:id="42"/>
      <w:bookmarkEnd w:id="45"/>
    </w:p>
    <w:p w:rsidR="00FE1CAC" w:rsidRDefault="00481C4A" w:rsidP="00255B14">
      <w:pPr>
        <w:pStyle w:val="Ttulo2"/>
        <w:numPr>
          <w:ilvl w:val="1"/>
          <w:numId w:val="6"/>
        </w:numPr>
        <w:ind w:left="576"/>
        <w:jc w:val="left"/>
      </w:pPr>
      <w:bookmarkStart w:id="46" w:name="_Toc403727136"/>
      <w:r w:rsidRPr="00CA7A7F">
        <w:t>Flujo básico</w:t>
      </w:r>
      <w:bookmarkStart w:id="47" w:name="_Toc52616586"/>
      <w:bookmarkStart w:id="48" w:name="_Toc182735730"/>
      <w:bookmarkEnd w:id="43"/>
      <w:bookmarkEnd w:id="44"/>
      <w:bookmarkEnd w:id="46"/>
    </w:p>
    <w:p w:rsidR="00255B14" w:rsidRPr="00255B14" w:rsidRDefault="00255B14" w:rsidP="00255B14"/>
    <w:p w:rsidR="00447CAD" w:rsidRPr="0061268B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</w:rPr>
        <w:t>La inserción a la entidad &lt;</w:t>
      </w:r>
      <w:proofErr w:type="spellStart"/>
      <w:r w:rsidR="00047A6F">
        <w:rPr>
          <w:sz w:val="20"/>
          <w:szCs w:val="20"/>
        </w:rPr>
        <w:t>AlmacenProducto</w:t>
      </w:r>
      <w:proofErr w:type="spellEnd"/>
      <w:r w:rsidRPr="0061268B">
        <w:rPr>
          <w:sz w:val="20"/>
          <w:szCs w:val="20"/>
        </w:rPr>
        <w:t>&gt; se lleva a cabo por paquete de registros, no de uno en uno.</w:t>
      </w:r>
    </w:p>
    <w:p w:rsidR="007C73EE" w:rsidRPr="008E5B7F" w:rsidRDefault="00447CAD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E5B7F">
        <w:rPr>
          <w:sz w:val="20"/>
          <w:szCs w:val="20"/>
        </w:rPr>
        <w:t xml:space="preserve">Antes de insertar algún registro se debe </w:t>
      </w:r>
      <w:r w:rsidR="007C73EE" w:rsidRPr="008E5B7F">
        <w:rPr>
          <w:sz w:val="20"/>
          <w:szCs w:val="20"/>
        </w:rPr>
        <w:t>revisar</w:t>
      </w:r>
      <w:r w:rsidRPr="008E5B7F">
        <w:rPr>
          <w:sz w:val="20"/>
          <w:szCs w:val="20"/>
        </w:rPr>
        <w:t xml:space="preserve"> que </w:t>
      </w:r>
      <w:r w:rsidR="00883731">
        <w:rPr>
          <w:sz w:val="20"/>
          <w:szCs w:val="20"/>
        </w:rPr>
        <w:t xml:space="preserve">la </w:t>
      </w:r>
      <w:r w:rsidR="00047A6F">
        <w:rPr>
          <w:sz w:val="20"/>
          <w:szCs w:val="20"/>
        </w:rPr>
        <w:t>asignación del producto al almacén</w:t>
      </w:r>
      <w:r w:rsidR="008F1C4C" w:rsidRPr="008E5B7F">
        <w:rPr>
          <w:sz w:val="20"/>
          <w:szCs w:val="20"/>
        </w:rPr>
        <w:t xml:space="preserve"> no exista en la base de datos</w:t>
      </w:r>
      <w:r w:rsidR="007C73EE" w:rsidRPr="008E5B7F">
        <w:rPr>
          <w:sz w:val="20"/>
          <w:szCs w:val="20"/>
        </w:rPr>
        <w:t xml:space="preserve"> del </w:t>
      </w:r>
      <w:proofErr w:type="spellStart"/>
      <w:r w:rsidR="00047A6F">
        <w:rPr>
          <w:sz w:val="20"/>
          <w:szCs w:val="20"/>
        </w:rPr>
        <w:t>e</w:t>
      </w:r>
      <w:r w:rsidR="007C73EE" w:rsidRPr="008E5B7F">
        <w:rPr>
          <w:sz w:val="20"/>
          <w:szCs w:val="20"/>
        </w:rPr>
        <w:t>Route</w:t>
      </w:r>
      <w:proofErr w:type="spellEnd"/>
      <w:r w:rsidR="007C73EE" w:rsidRPr="008E5B7F">
        <w:rPr>
          <w:sz w:val="20"/>
          <w:szCs w:val="20"/>
        </w:rPr>
        <w:t>:</w:t>
      </w:r>
    </w:p>
    <w:p w:rsidR="00B86937" w:rsidRPr="00544A8C" w:rsidRDefault="007C73EE" w:rsidP="000739E1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61268B">
        <w:rPr>
          <w:sz w:val="20"/>
          <w:szCs w:val="20"/>
          <w:lang w:val="es-MX"/>
        </w:rPr>
        <w:t>S</w:t>
      </w:r>
      <w:r w:rsidR="00CF3AE3">
        <w:rPr>
          <w:sz w:val="20"/>
          <w:szCs w:val="20"/>
        </w:rPr>
        <w:t xml:space="preserve">i </w:t>
      </w:r>
      <w:r w:rsidRPr="0061268B">
        <w:rPr>
          <w:sz w:val="20"/>
          <w:szCs w:val="20"/>
        </w:rPr>
        <w:t>ya existe el registro</w:t>
      </w:r>
      <w:r w:rsidR="00435ABF">
        <w:rPr>
          <w:sz w:val="20"/>
          <w:szCs w:val="20"/>
        </w:rPr>
        <w:t xml:space="preserve"> enviado</w:t>
      </w:r>
      <w:r w:rsidR="00CF3AE3">
        <w:rPr>
          <w:sz w:val="20"/>
          <w:szCs w:val="20"/>
        </w:rPr>
        <w:t xml:space="preserve"> </w:t>
      </w:r>
      <w:r w:rsidR="00435ABF">
        <w:rPr>
          <w:sz w:val="20"/>
          <w:szCs w:val="20"/>
        </w:rPr>
        <w:t>para</w:t>
      </w:r>
      <w:r w:rsidR="00047A6F">
        <w:rPr>
          <w:sz w:val="20"/>
          <w:szCs w:val="20"/>
        </w:rPr>
        <w:t xml:space="preserve"> la asignación del producto al almacén</w:t>
      </w:r>
      <w:r w:rsidRPr="0061268B">
        <w:rPr>
          <w:sz w:val="20"/>
          <w:szCs w:val="20"/>
        </w:rPr>
        <w:t>, es decir si (</w:t>
      </w:r>
      <w:r w:rsidR="00AB460A" w:rsidRPr="0061268B">
        <w:rPr>
          <w:sz w:val="20"/>
          <w:szCs w:val="20"/>
        </w:rPr>
        <w:t>&lt;</w:t>
      </w:r>
      <w:proofErr w:type="spellStart"/>
      <w:r w:rsidRPr="0061268B">
        <w:rPr>
          <w:sz w:val="20"/>
          <w:szCs w:val="20"/>
        </w:rPr>
        <w:t>tmp_</w:t>
      </w:r>
      <w:r w:rsidR="00047A6F">
        <w:rPr>
          <w:sz w:val="20"/>
          <w:szCs w:val="20"/>
        </w:rPr>
        <w:t>AlmacenProducto.</w:t>
      </w:r>
      <w:r w:rsidR="00E26976">
        <w:rPr>
          <w:sz w:val="20"/>
          <w:szCs w:val="20"/>
        </w:rPr>
        <w:t>ClaveCEDI</w:t>
      </w:r>
      <w:proofErr w:type="spellEnd"/>
      <w:r w:rsidR="00E26976">
        <w:rPr>
          <w:sz w:val="20"/>
          <w:szCs w:val="20"/>
        </w:rPr>
        <w:t xml:space="preserve"> </w:t>
      </w:r>
      <w:r w:rsidRPr="0061268B">
        <w:rPr>
          <w:sz w:val="20"/>
          <w:szCs w:val="20"/>
        </w:rPr>
        <w:t>=</w:t>
      </w:r>
      <w:r w:rsidR="00E26976">
        <w:rPr>
          <w:sz w:val="20"/>
          <w:szCs w:val="20"/>
        </w:rPr>
        <w:t xml:space="preserve"> </w:t>
      </w:r>
      <w:proofErr w:type="spellStart"/>
      <w:r w:rsidR="00E26976">
        <w:rPr>
          <w:sz w:val="20"/>
          <w:szCs w:val="20"/>
        </w:rPr>
        <w:t>Almacen.Clave</w:t>
      </w:r>
      <w:proofErr w:type="spellEnd"/>
      <w:r w:rsidR="00E26976">
        <w:rPr>
          <w:sz w:val="20"/>
          <w:szCs w:val="20"/>
        </w:rPr>
        <w:t xml:space="preserve"> donde </w:t>
      </w:r>
      <w:proofErr w:type="spellStart"/>
      <w:r w:rsidR="00E26976">
        <w:rPr>
          <w:sz w:val="20"/>
          <w:szCs w:val="20"/>
        </w:rPr>
        <w:t>Almacen.AlmacenID</w:t>
      </w:r>
      <w:proofErr w:type="spellEnd"/>
      <w:r w:rsidR="00E26976">
        <w:rPr>
          <w:sz w:val="20"/>
          <w:szCs w:val="20"/>
        </w:rPr>
        <w:t xml:space="preserve"> =</w:t>
      </w:r>
      <w:r w:rsidRPr="0061268B">
        <w:rPr>
          <w:sz w:val="20"/>
          <w:szCs w:val="20"/>
        </w:rPr>
        <w:t xml:space="preserve"> </w:t>
      </w:r>
      <w:proofErr w:type="spellStart"/>
      <w:r w:rsidR="00047A6F">
        <w:rPr>
          <w:sz w:val="20"/>
          <w:szCs w:val="20"/>
        </w:rPr>
        <w:t>AlmacenProducto</w:t>
      </w:r>
      <w:r w:rsidR="007F4A14">
        <w:rPr>
          <w:sz w:val="20"/>
          <w:szCs w:val="20"/>
        </w:rPr>
        <w:t>.</w:t>
      </w:r>
      <w:r w:rsidR="00047A6F">
        <w:rPr>
          <w:sz w:val="20"/>
          <w:szCs w:val="20"/>
        </w:rPr>
        <w:t>AlmacenId</w:t>
      </w:r>
      <w:proofErr w:type="spellEnd"/>
      <w:r w:rsidR="00AB460A" w:rsidRPr="0061268B">
        <w:rPr>
          <w:sz w:val="20"/>
          <w:szCs w:val="20"/>
        </w:rPr>
        <w:t>&gt;</w:t>
      </w:r>
      <w:r w:rsidR="00E26976">
        <w:rPr>
          <w:sz w:val="20"/>
          <w:szCs w:val="20"/>
        </w:rPr>
        <w:t>)</w:t>
      </w:r>
      <w:r w:rsidR="00047A6F">
        <w:rPr>
          <w:sz w:val="20"/>
          <w:szCs w:val="20"/>
        </w:rPr>
        <w:t xml:space="preserve"> y </w:t>
      </w:r>
      <w:r w:rsidR="00047A6F" w:rsidRPr="0061268B">
        <w:rPr>
          <w:sz w:val="20"/>
          <w:szCs w:val="20"/>
        </w:rPr>
        <w:t>(&lt;</w:t>
      </w:r>
      <w:proofErr w:type="spellStart"/>
      <w:r w:rsidR="00047A6F" w:rsidRPr="0061268B">
        <w:rPr>
          <w:sz w:val="20"/>
          <w:szCs w:val="20"/>
        </w:rPr>
        <w:t>tmp_</w:t>
      </w:r>
      <w:r w:rsidR="00047A6F">
        <w:rPr>
          <w:sz w:val="20"/>
          <w:szCs w:val="20"/>
        </w:rPr>
        <w:t>AlmacenProducto.ProductoClave</w:t>
      </w:r>
      <w:proofErr w:type="spellEnd"/>
      <w:r w:rsidR="00047A6F" w:rsidRPr="0061268B">
        <w:rPr>
          <w:sz w:val="20"/>
          <w:szCs w:val="20"/>
        </w:rPr>
        <w:t xml:space="preserve"> = </w:t>
      </w:r>
      <w:proofErr w:type="spellStart"/>
      <w:r w:rsidR="00047A6F">
        <w:rPr>
          <w:sz w:val="20"/>
          <w:szCs w:val="20"/>
        </w:rPr>
        <w:t>AlmacenProducto.ProductoClave</w:t>
      </w:r>
      <w:proofErr w:type="spellEnd"/>
      <w:r w:rsidR="00047A6F" w:rsidRPr="0061268B">
        <w:rPr>
          <w:sz w:val="20"/>
          <w:szCs w:val="20"/>
        </w:rPr>
        <w:t>&gt;</w:t>
      </w:r>
      <w:r w:rsidR="00047A6F">
        <w:rPr>
          <w:sz w:val="20"/>
          <w:szCs w:val="20"/>
        </w:rPr>
        <w:t>)</w:t>
      </w:r>
      <w:r w:rsidR="003502B2">
        <w:rPr>
          <w:sz w:val="20"/>
          <w:szCs w:val="20"/>
        </w:rPr>
        <w:t>.</w:t>
      </w:r>
      <w:r w:rsidR="00B86937" w:rsidRPr="00544A8C">
        <w:rPr>
          <w:sz w:val="20"/>
          <w:szCs w:val="20"/>
        </w:rPr>
        <w:t xml:space="preserve"> </w:t>
      </w:r>
    </w:p>
    <w:p w:rsidR="00CD2B8B" w:rsidRPr="00853D3E" w:rsidRDefault="000B4C61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>
        <w:rPr>
          <w:sz w:val="20"/>
          <w:szCs w:val="20"/>
        </w:rPr>
        <w:t>Si ya existe, se actualiza</w:t>
      </w:r>
      <w:r w:rsidR="00435ABF">
        <w:rPr>
          <w:sz w:val="20"/>
          <w:szCs w:val="20"/>
        </w:rPr>
        <w:t>n</w:t>
      </w:r>
      <w:r w:rsidR="00CD2B8B" w:rsidRPr="00853D3E">
        <w:rPr>
          <w:sz w:val="20"/>
          <w:szCs w:val="20"/>
        </w:rPr>
        <w:t xml:space="preserve"> </w:t>
      </w:r>
      <w:r w:rsidR="00837C65" w:rsidRPr="00853D3E">
        <w:rPr>
          <w:sz w:val="20"/>
          <w:szCs w:val="20"/>
        </w:rPr>
        <w:t xml:space="preserve">únicamente </w:t>
      </w:r>
      <w:r w:rsidR="00435ABF">
        <w:rPr>
          <w:sz w:val="20"/>
          <w:szCs w:val="20"/>
        </w:rPr>
        <w:t>los</w:t>
      </w:r>
      <w:r>
        <w:rPr>
          <w:sz w:val="20"/>
          <w:szCs w:val="20"/>
        </w:rPr>
        <w:t xml:space="preserve"> siguiente</w:t>
      </w:r>
      <w:r w:rsidR="00435ABF">
        <w:rPr>
          <w:sz w:val="20"/>
          <w:szCs w:val="20"/>
        </w:rPr>
        <w:t>s</w:t>
      </w:r>
      <w:r>
        <w:rPr>
          <w:sz w:val="20"/>
          <w:szCs w:val="20"/>
        </w:rPr>
        <w:t xml:space="preserve"> campo</w:t>
      </w:r>
      <w:r w:rsidR="00435ABF">
        <w:rPr>
          <w:sz w:val="20"/>
          <w:szCs w:val="20"/>
        </w:rPr>
        <w:t>s</w:t>
      </w:r>
      <w:r w:rsidR="00544A8C" w:rsidRPr="00853D3E">
        <w:rPr>
          <w:sz w:val="20"/>
          <w:szCs w:val="20"/>
        </w:rPr>
        <w:t>:</w:t>
      </w:r>
      <w:r w:rsidR="00CD2B8B" w:rsidRPr="00853D3E">
        <w:rPr>
          <w:sz w:val="20"/>
          <w:szCs w:val="20"/>
        </w:rPr>
        <w:t xml:space="preserve"> </w:t>
      </w:r>
    </w:p>
    <w:p w:rsidR="00CD2B8B" w:rsidRPr="009F359D" w:rsidRDefault="00CD2B8B" w:rsidP="000739E1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0B4C61">
        <w:rPr>
          <w:b/>
          <w:sz w:val="20"/>
          <w:szCs w:val="20"/>
        </w:rPr>
        <w:t>AlmacenProducto</w:t>
      </w:r>
      <w:r w:rsidR="00CF3AE3" w:rsidRPr="009F359D">
        <w:rPr>
          <w:b/>
          <w:sz w:val="20"/>
          <w:szCs w:val="20"/>
        </w:rPr>
        <w:t>.</w:t>
      </w:r>
      <w:r w:rsidR="000B4C61">
        <w:rPr>
          <w:b/>
          <w:sz w:val="20"/>
          <w:szCs w:val="20"/>
        </w:rPr>
        <w:t>TipoEstado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r w:rsidR="00435ABF">
        <w:rPr>
          <w:sz w:val="20"/>
          <w:szCs w:val="20"/>
        </w:rPr>
        <w:t>&lt;</w:t>
      </w:r>
      <w:proofErr w:type="spellStart"/>
      <w:r w:rsidR="00AB460A" w:rsidRPr="009F359D">
        <w:rPr>
          <w:sz w:val="20"/>
          <w:szCs w:val="20"/>
        </w:rPr>
        <w:t>tmp_</w:t>
      </w:r>
      <w:r w:rsidR="000B4C61">
        <w:rPr>
          <w:sz w:val="20"/>
          <w:szCs w:val="20"/>
        </w:rPr>
        <w:t>AlmacenProducto</w:t>
      </w:r>
      <w:r w:rsidR="00435ABF">
        <w:rPr>
          <w:sz w:val="20"/>
          <w:szCs w:val="20"/>
        </w:rPr>
        <w:t>.</w:t>
      </w:r>
      <w:r w:rsidR="000B4C61">
        <w:rPr>
          <w:sz w:val="20"/>
          <w:szCs w:val="20"/>
        </w:rPr>
        <w:t>TipoEstado</w:t>
      </w:r>
      <w:proofErr w:type="spellEnd"/>
      <w:r w:rsidR="00435ABF">
        <w:rPr>
          <w:sz w:val="20"/>
          <w:szCs w:val="20"/>
        </w:rPr>
        <w:t>&gt;.</w:t>
      </w:r>
      <w:r w:rsidR="002047ED">
        <w:rPr>
          <w:sz w:val="20"/>
          <w:szCs w:val="20"/>
        </w:rPr>
        <w:t xml:space="preserve"> Validar que</w:t>
      </w:r>
      <w:r w:rsidR="002047ED" w:rsidRPr="00EE194D">
        <w:rPr>
          <w:sz w:val="20"/>
          <w:szCs w:val="20"/>
        </w:rPr>
        <w:t xml:space="preserve"> </w:t>
      </w:r>
      <w:r w:rsidR="002047ED">
        <w:rPr>
          <w:sz w:val="20"/>
          <w:szCs w:val="20"/>
        </w:rPr>
        <w:t>no tenga un</w:t>
      </w:r>
      <w:r w:rsidR="002047ED" w:rsidRPr="00EE194D">
        <w:rPr>
          <w:sz w:val="20"/>
          <w:szCs w:val="20"/>
        </w:rPr>
        <w:t xml:space="preserve"> valor diferente a los contenidos en el valor por referencia "</w:t>
      </w:r>
      <w:r w:rsidR="002047ED">
        <w:rPr>
          <w:sz w:val="20"/>
          <w:szCs w:val="20"/>
        </w:rPr>
        <w:t xml:space="preserve">EDOREG", </w:t>
      </w:r>
      <w:r w:rsidR="002047ED" w:rsidRPr="00544A8C">
        <w:rPr>
          <w:sz w:val="20"/>
          <w:szCs w:val="20"/>
        </w:rPr>
        <w:t>de ser así, enviar a la bitácora el mensaje de error</w:t>
      </w:r>
      <w:r w:rsidR="002047ED" w:rsidRPr="00EE194D">
        <w:rPr>
          <w:sz w:val="20"/>
          <w:szCs w:val="20"/>
        </w:rPr>
        <w:t xml:space="preserve"> [E0610] </w:t>
      </w:r>
      <w:r w:rsidR="002047ED">
        <w:rPr>
          <w:sz w:val="20"/>
          <w:szCs w:val="20"/>
        </w:rPr>
        <w:t>“</w:t>
      </w:r>
      <w:r w:rsidR="002047ED" w:rsidRPr="00EE194D">
        <w:rPr>
          <w:sz w:val="20"/>
          <w:szCs w:val="20"/>
        </w:rPr>
        <w:t>En el campo $0$, el Valor $1$ No se encuentra asociad</w:t>
      </w:r>
      <w:r w:rsidR="002047ED">
        <w:rPr>
          <w:sz w:val="20"/>
          <w:szCs w:val="20"/>
        </w:rPr>
        <w:t xml:space="preserve">o a Valor por Referencia $2$”, </w:t>
      </w:r>
      <w:r w:rsidR="002047ED" w:rsidRPr="00EE194D">
        <w:rPr>
          <w:sz w:val="20"/>
          <w:szCs w:val="20"/>
        </w:rPr>
        <w:t>sustituir el valor de $0$ por el nombre del campo, $1$ por el contenido de  &lt;</w:t>
      </w:r>
      <w:proofErr w:type="spellStart"/>
      <w:r w:rsidR="002047ED" w:rsidRPr="009F359D">
        <w:rPr>
          <w:sz w:val="20"/>
          <w:szCs w:val="20"/>
        </w:rPr>
        <w:t>tmp_</w:t>
      </w:r>
      <w:r w:rsidR="002047ED">
        <w:rPr>
          <w:sz w:val="20"/>
          <w:szCs w:val="20"/>
        </w:rPr>
        <w:t>AlmacenProducto</w:t>
      </w:r>
      <w:r w:rsidR="002047ED" w:rsidRPr="009F359D">
        <w:rPr>
          <w:sz w:val="20"/>
          <w:szCs w:val="20"/>
        </w:rPr>
        <w:t>.</w:t>
      </w:r>
      <w:r w:rsidR="002047ED">
        <w:rPr>
          <w:sz w:val="20"/>
          <w:szCs w:val="20"/>
        </w:rPr>
        <w:t>TipoEstado</w:t>
      </w:r>
      <w:proofErr w:type="spellEnd"/>
      <w:r w:rsidR="002047ED" w:rsidRPr="00EE194D">
        <w:rPr>
          <w:sz w:val="20"/>
          <w:szCs w:val="20"/>
        </w:rPr>
        <w:t>&gt; y $2$ por ‘</w:t>
      </w:r>
      <w:r w:rsidR="002047ED">
        <w:rPr>
          <w:sz w:val="20"/>
          <w:szCs w:val="20"/>
        </w:rPr>
        <w:t xml:space="preserve">EDOREG’, </w:t>
      </w:r>
      <w:r w:rsidR="002047ED" w:rsidRPr="00544A8C">
        <w:rPr>
          <w:sz w:val="20"/>
          <w:szCs w:val="20"/>
        </w:rPr>
        <w:t>y no procesar</w:t>
      </w:r>
      <w:r w:rsidR="002047ED">
        <w:rPr>
          <w:sz w:val="20"/>
          <w:szCs w:val="20"/>
        </w:rPr>
        <w:t>.</w:t>
      </w:r>
    </w:p>
    <w:p w:rsidR="00AF53B7" w:rsidRPr="009F359D" w:rsidRDefault="00AF53B7" w:rsidP="00AF53B7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A91F34"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.MFechaHora</w:t>
      </w:r>
      <w:proofErr w:type="spellEnd"/>
      <w:r w:rsidRPr="009F359D">
        <w:rPr>
          <w:b/>
          <w:sz w:val="20"/>
          <w:szCs w:val="20"/>
        </w:rPr>
        <w:t xml:space="preserve">&gt; = </w:t>
      </w:r>
      <w:r w:rsidRPr="009F359D">
        <w:rPr>
          <w:sz w:val="20"/>
          <w:szCs w:val="20"/>
        </w:rPr>
        <w:t>Fecha y hora actual del sistema</w:t>
      </w:r>
      <w:r w:rsidR="00EE194D">
        <w:rPr>
          <w:sz w:val="20"/>
          <w:szCs w:val="20"/>
        </w:rPr>
        <w:t>.</w:t>
      </w:r>
    </w:p>
    <w:p w:rsidR="00286D2E" w:rsidRPr="009F359D" w:rsidRDefault="00AF53B7" w:rsidP="009F359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 w:rsidR="00A91F34"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.MUsuarioId</w:t>
      </w:r>
      <w:proofErr w:type="spellEnd"/>
      <w:r w:rsidRPr="009F359D">
        <w:rPr>
          <w:b/>
          <w:sz w:val="20"/>
          <w:szCs w:val="20"/>
        </w:rPr>
        <w:t xml:space="preserve">&gt; = </w:t>
      </w:r>
      <w:r w:rsidR="00267356">
        <w:rPr>
          <w:sz w:val="20"/>
          <w:szCs w:val="20"/>
        </w:rPr>
        <w:t>‘</w:t>
      </w:r>
      <w:r w:rsidRPr="009F359D">
        <w:rPr>
          <w:sz w:val="20"/>
          <w:szCs w:val="20"/>
        </w:rPr>
        <w:t>Interfaz</w:t>
      </w:r>
      <w:r w:rsidR="00267356">
        <w:rPr>
          <w:sz w:val="20"/>
          <w:szCs w:val="20"/>
        </w:rPr>
        <w:t>’</w:t>
      </w:r>
      <w:r w:rsidR="00EE194D">
        <w:rPr>
          <w:sz w:val="20"/>
          <w:szCs w:val="20"/>
        </w:rPr>
        <w:t>.</w:t>
      </w:r>
    </w:p>
    <w:p w:rsidR="00272CB8" w:rsidRPr="00544A8C" w:rsidRDefault="00B86937" w:rsidP="000739E1">
      <w:pPr>
        <w:pStyle w:val="Prrafodelista"/>
        <w:numPr>
          <w:ilvl w:val="2"/>
          <w:numId w:val="7"/>
        </w:numPr>
        <w:ind w:left="1418" w:hanging="567"/>
        <w:jc w:val="both"/>
        <w:rPr>
          <w:sz w:val="20"/>
          <w:szCs w:val="20"/>
        </w:rPr>
      </w:pPr>
      <w:r w:rsidRPr="00544A8C">
        <w:rPr>
          <w:sz w:val="20"/>
          <w:szCs w:val="20"/>
        </w:rPr>
        <w:t>S</w:t>
      </w:r>
      <w:r w:rsidR="007C73EE" w:rsidRPr="00544A8C">
        <w:rPr>
          <w:sz w:val="20"/>
          <w:szCs w:val="20"/>
        </w:rPr>
        <w:t>i no existe</w:t>
      </w:r>
      <w:r w:rsidR="00837C65" w:rsidRPr="00544A8C">
        <w:rPr>
          <w:sz w:val="20"/>
          <w:szCs w:val="20"/>
        </w:rPr>
        <w:t>,</w:t>
      </w:r>
      <w:r w:rsidR="007C73EE" w:rsidRPr="00544A8C">
        <w:rPr>
          <w:sz w:val="20"/>
          <w:szCs w:val="20"/>
        </w:rPr>
        <w:t xml:space="preserve"> </w:t>
      </w:r>
      <w:r w:rsidR="00837C65" w:rsidRPr="00544A8C">
        <w:rPr>
          <w:sz w:val="20"/>
          <w:szCs w:val="20"/>
        </w:rPr>
        <w:t>la tabla se llena de la siguiente manera:</w:t>
      </w:r>
    </w:p>
    <w:p w:rsidR="00A91F34" w:rsidRDefault="00A91F34" w:rsidP="001A6D90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AlmacenId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r w:rsidR="00E26976">
        <w:rPr>
          <w:sz w:val="20"/>
          <w:szCs w:val="20"/>
        </w:rPr>
        <w:t>&lt;</w:t>
      </w:r>
      <w:proofErr w:type="spellStart"/>
      <w:r w:rsidR="00E26976">
        <w:rPr>
          <w:sz w:val="20"/>
          <w:szCs w:val="20"/>
        </w:rPr>
        <w:t>Almacen.AlmacenId</w:t>
      </w:r>
      <w:proofErr w:type="spellEnd"/>
      <w:r w:rsidR="00E26976">
        <w:rPr>
          <w:sz w:val="20"/>
          <w:szCs w:val="20"/>
        </w:rPr>
        <w:t>&gt; donde &lt;</w:t>
      </w:r>
      <w:proofErr w:type="spellStart"/>
      <w:r w:rsidR="00E26976">
        <w:rPr>
          <w:sz w:val="20"/>
          <w:szCs w:val="20"/>
        </w:rPr>
        <w:t>Almacen.Clave</w:t>
      </w:r>
      <w:proofErr w:type="spellEnd"/>
      <w:r w:rsidR="00E26976">
        <w:rPr>
          <w:sz w:val="20"/>
          <w:szCs w:val="20"/>
        </w:rPr>
        <w:t xml:space="preserve"> = </w:t>
      </w:r>
      <w:proofErr w:type="spellStart"/>
      <w:r w:rsidRPr="009F359D">
        <w:rPr>
          <w:sz w:val="20"/>
          <w:szCs w:val="20"/>
        </w:rPr>
        <w:t>tmp_</w:t>
      </w:r>
      <w:r>
        <w:rPr>
          <w:sz w:val="20"/>
          <w:szCs w:val="20"/>
        </w:rPr>
        <w:t>AlmacenProducto</w:t>
      </w:r>
      <w:r w:rsidRPr="009F359D">
        <w:rPr>
          <w:sz w:val="20"/>
          <w:szCs w:val="20"/>
        </w:rPr>
        <w:t>.</w:t>
      </w:r>
      <w:r w:rsidR="00E26976">
        <w:rPr>
          <w:sz w:val="20"/>
          <w:szCs w:val="20"/>
        </w:rPr>
        <w:t>ClaveCEDI</w:t>
      </w:r>
      <w:proofErr w:type="spellEnd"/>
      <w:r w:rsidR="00435ABF">
        <w:rPr>
          <w:sz w:val="20"/>
          <w:szCs w:val="20"/>
        </w:rPr>
        <w:t>&gt;.</w:t>
      </w:r>
      <w:r w:rsidR="001A6D90">
        <w:rPr>
          <w:sz w:val="20"/>
          <w:szCs w:val="20"/>
        </w:rPr>
        <w:t xml:space="preserve"> </w:t>
      </w:r>
      <w:r w:rsidR="001A6D90" w:rsidRPr="001A6D90">
        <w:rPr>
          <w:sz w:val="20"/>
          <w:szCs w:val="20"/>
        </w:rPr>
        <w:t xml:space="preserve"> </w:t>
      </w:r>
      <w:r w:rsidR="0096271C">
        <w:rPr>
          <w:sz w:val="20"/>
          <w:szCs w:val="20"/>
        </w:rPr>
        <w:t xml:space="preserve">Validar que el almacén exista en el catálogo de Almacenes, </w:t>
      </w:r>
      <w:r w:rsidR="001A6D90" w:rsidRPr="001A6D90">
        <w:rPr>
          <w:sz w:val="20"/>
          <w:szCs w:val="20"/>
        </w:rPr>
        <w:t>que sea de tipo “Centro de Distribución”</w:t>
      </w:r>
      <w:r w:rsidR="0096271C">
        <w:rPr>
          <w:sz w:val="20"/>
          <w:szCs w:val="20"/>
        </w:rPr>
        <w:t xml:space="preserve"> </w:t>
      </w:r>
      <w:r w:rsidR="007B32A0">
        <w:rPr>
          <w:sz w:val="20"/>
          <w:szCs w:val="20"/>
        </w:rPr>
        <w:t>y que esté</w:t>
      </w:r>
      <w:r w:rsidR="0096271C">
        <w:rPr>
          <w:sz w:val="20"/>
          <w:szCs w:val="20"/>
        </w:rPr>
        <w:t xml:space="preserve"> activo</w:t>
      </w:r>
      <w:r w:rsidR="001A6D90" w:rsidRPr="001A6D90">
        <w:rPr>
          <w:sz w:val="20"/>
          <w:szCs w:val="20"/>
        </w:rPr>
        <w:t xml:space="preserve"> </w:t>
      </w:r>
      <w:r w:rsidR="007B32A0">
        <w:rPr>
          <w:sz w:val="20"/>
          <w:szCs w:val="20"/>
        </w:rPr>
        <w:t>(</w:t>
      </w:r>
      <w:r w:rsidR="001A6D90" w:rsidRPr="001A6D90">
        <w:rPr>
          <w:sz w:val="20"/>
          <w:szCs w:val="20"/>
        </w:rPr>
        <w:t>&lt;</w:t>
      </w:r>
      <w:proofErr w:type="spellStart"/>
      <w:r w:rsidR="0096271C" w:rsidRPr="009F359D">
        <w:rPr>
          <w:sz w:val="20"/>
          <w:szCs w:val="20"/>
        </w:rPr>
        <w:t>tmp_</w:t>
      </w:r>
      <w:r w:rsidR="0096271C">
        <w:rPr>
          <w:sz w:val="20"/>
          <w:szCs w:val="20"/>
        </w:rPr>
        <w:t>AlmacenProducto</w:t>
      </w:r>
      <w:r w:rsidR="0096271C" w:rsidRPr="009F359D">
        <w:rPr>
          <w:sz w:val="20"/>
          <w:szCs w:val="20"/>
        </w:rPr>
        <w:t>.</w:t>
      </w:r>
      <w:r w:rsidR="00E26976">
        <w:rPr>
          <w:sz w:val="20"/>
          <w:szCs w:val="20"/>
        </w:rPr>
        <w:t>ClaveCEDI</w:t>
      </w:r>
      <w:proofErr w:type="spellEnd"/>
      <w:r w:rsidR="0096271C">
        <w:rPr>
          <w:sz w:val="20"/>
          <w:szCs w:val="20"/>
        </w:rPr>
        <w:t xml:space="preserve"> = </w:t>
      </w:r>
      <w:proofErr w:type="spellStart"/>
      <w:r w:rsidR="0096271C">
        <w:rPr>
          <w:sz w:val="20"/>
          <w:szCs w:val="20"/>
        </w:rPr>
        <w:t>Almacen.</w:t>
      </w:r>
      <w:r w:rsidR="00E26976">
        <w:rPr>
          <w:sz w:val="20"/>
          <w:szCs w:val="20"/>
        </w:rPr>
        <w:t>Clave</w:t>
      </w:r>
      <w:proofErr w:type="spellEnd"/>
      <w:r w:rsidR="0096271C">
        <w:rPr>
          <w:sz w:val="20"/>
          <w:szCs w:val="20"/>
        </w:rPr>
        <w:t xml:space="preserve"> y </w:t>
      </w:r>
      <w:proofErr w:type="spellStart"/>
      <w:r w:rsidR="0096271C">
        <w:rPr>
          <w:sz w:val="20"/>
          <w:szCs w:val="20"/>
        </w:rPr>
        <w:t>Almacen.Tipo</w:t>
      </w:r>
      <w:proofErr w:type="spellEnd"/>
      <w:r w:rsidR="0096271C">
        <w:rPr>
          <w:sz w:val="20"/>
          <w:szCs w:val="20"/>
        </w:rPr>
        <w:t xml:space="preserve"> = 1 y </w:t>
      </w:r>
      <w:proofErr w:type="spellStart"/>
      <w:r w:rsidR="0096271C">
        <w:rPr>
          <w:sz w:val="20"/>
          <w:szCs w:val="20"/>
        </w:rPr>
        <w:t>Almacen.TipoEstado</w:t>
      </w:r>
      <w:proofErr w:type="spellEnd"/>
      <w:r w:rsidR="0096271C">
        <w:rPr>
          <w:sz w:val="20"/>
          <w:szCs w:val="20"/>
        </w:rPr>
        <w:t xml:space="preserve"> = 1&gt;</w:t>
      </w:r>
      <w:r w:rsidR="007B32A0">
        <w:rPr>
          <w:sz w:val="20"/>
          <w:szCs w:val="20"/>
        </w:rPr>
        <w:t>)</w:t>
      </w:r>
      <w:r w:rsidR="0096271C" w:rsidRPr="00544A8C">
        <w:rPr>
          <w:sz w:val="20"/>
          <w:szCs w:val="20"/>
        </w:rPr>
        <w:t>, de no ser así, enviar a la bitácora el mensaje de error [</w:t>
      </w:r>
      <w:r w:rsidR="00985EF8">
        <w:rPr>
          <w:sz w:val="20"/>
          <w:szCs w:val="20"/>
        </w:rPr>
        <w:t>E0401</w:t>
      </w:r>
      <w:r w:rsidR="0096271C" w:rsidRPr="00544A8C">
        <w:rPr>
          <w:sz w:val="20"/>
          <w:szCs w:val="20"/>
        </w:rPr>
        <w:t>] “</w:t>
      </w:r>
      <w:r w:rsidR="00985EF8" w:rsidRPr="00271CC2">
        <w:rPr>
          <w:sz w:val="20"/>
          <w:szCs w:val="20"/>
        </w:rPr>
        <w:t>El Almacén $0$ no existe o no se encuentra Activo o está dado de Baja</w:t>
      </w:r>
      <w:r w:rsidR="0096271C" w:rsidRPr="00544A8C">
        <w:rPr>
          <w:sz w:val="20"/>
          <w:szCs w:val="20"/>
        </w:rPr>
        <w:t>”,</w:t>
      </w:r>
      <w:r w:rsidR="00985EF8" w:rsidRPr="00985EF8">
        <w:rPr>
          <w:sz w:val="20"/>
          <w:szCs w:val="20"/>
        </w:rPr>
        <w:t xml:space="preserve"> </w:t>
      </w:r>
      <w:r w:rsidR="00985EF8" w:rsidRPr="00544A8C">
        <w:rPr>
          <w:sz w:val="20"/>
          <w:szCs w:val="20"/>
        </w:rPr>
        <w:t xml:space="preserve">sustituir el valor de $0$ por </w:t>
      </w:r>
      <w:r w:rsidR="00985EF8">
        <w:rPr>
          <w:sz w:val="20"/>
          <w:szCs w:val="20"/>
        </w:rPr>
        <w:t>el contenido de &lt;</w:t>
      </w:r>
      <w:proofErr w:type="spellStart"/>
      <w:r w:rsidR="00985EF8" w:rsidRPr="009F359D">
        <w:rPr>
          <w:sz w:val="20"/>
          <w:szCs w:val="20"/>
        </w:rPr>
        <w:t>tmp_</w:t>
      </w:r>
      <w:r w:rsidR="00985EF8">
        <w:rPr>
          <w:sz w:val="20"/>
          <w:szCs w:val="20"/>
        </w:rPr>
        <w:t>AlmacenProducto</w:t>
      </w:r>
      <w:r w:rsidR="00985EF8" w:rsidRPr="009F359D">
        <w:rPr>
          <w:sz w:val="20"/>
          <w:szCs w:val="20"/>
        </w:rPr>
        <w:t>.</w:t>
      </w:r>
      <w:r w:rsidR="00985EF8">
        <w:rPr>
          <w:sz w:val="20"/>
          <w:szCs w:val="20"/>
        </w:rPr>
        <w:t>AlmacenId</w:t>
      </w:r>
      <w:proofErr w:type="spellEnd"/>
      <w:r w:rsidR="00985EF8">
        <w:rPr>
          <w:sz w:val="20"/>
          <w:szCs w:val="20"/>
        </w:rPr>
        <w:t xml:space="preserve">&gt;, </w:t>
      </w:r>
      <w:r w:rsidR="0096271C" w:rsidRPr="00544A8C">
        <w:rPr>
          <w:sz w:val="20"/>
          <w:szCs w:val="20"/>
        </w:rPr>
        <w:t>y no procesar.</w:t>
      </w:r>
    </w:p>
    <w:p w:rsidR="00A91F34" w:rsidRPr="00A91F34" w:rsidRDefault="00A91F34" w:rsidP="00A91F3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ProductoClave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r w:rsidR="00435ABF">
        <w:rPr>
          <w:sz w:val="20"/>
          <w:szCs w:val="20"/>
        </w:rPr>
        <w:t>&lt;</w:t>
      </w:r>
      <w:proofErr w:type="spellStart"/>
      <w:r w:rsidRPr="009F359D">
        <w:rPr>
          <w:sz w:val="20"/>
          <w:szCs w:val="20"/>
        </w:rPr>
        <w:t>tmp_</w:t>
      </w:r>
      <w:r>
        <w:rPr>
          <w:sz w:val="20"/>
          <w:szCs w:val="20"/>
        </w:rPr>
        <w:t>AlmacenProducto</w:t>
      </w:r>
      <w:r w:rsidRPr="009F359D">
        <w:rPr>
          <w:sz w:val="20"/>
          <w:szCs w:val="20"/>
        </w:rPr>
        <w:t>.</w:t>
      </w:r>
      <w:r>
        <w:rPr>
          <w:sz w:val="20"/>
          <w:szCs w:val="20"/>
        </w:rPr>
        <w:t>ProductoClave</w:t>
      </w:r>
      <w:proofErr w:type="spellEnd"/>
      <w:r w:rsidR="00435ABF">
        <w:rPr>
          <w:sz w:val="20"/>
          <w:szCs w:val="20"/>
        </w:rPr>
        <w:t>&gt;</w:t>
      </w:r>
      <w:r w:rsidR="00985EF8">
        <w:rPr>
          <w:sz w:val="20"/>
          <w:szCs w:val="20"/>
        </w:rPr>
        <w:t xml:space="preserve">. </w:t>
      </w:r>
      <w:r w:rsidR="00985EF8" w:rsidRPr="00544A8C">
        <w:rPr>
          <w:sz w:val="20"/>
          <w:szCs w:val="20"/>
        </w:rPr>
        <w:t>Validar que el producto exista en el ca</w:t>
      </w:r>
      <w:r w:rsidR="007B32A0">
        <w:rPr>
          <w:sz w:val="20"/>
          <w:szCs w:val="20"/>
        </w:rPr>
        <w:t>tálogo de</w:t>
      </w:r>
      <w:r w:rsidR="00985EF8" w:rsidRPr="00544A8C">
        <w:rPr>
          <w:sz w:val="20"/>
          <w:szCs w:val="20"/>
        </w:rPr>
        <w:t xml:space="preserve"> Productos </w:t>
      </w:r>
      <w:r w:rsidR="007B32A0">
        <w:rPr>
          <w:sz w:val="20"/>
          <w:szCs w:val="20"/>
        </w:rPr>
        <w:t xml:space="preserve">y que se encuentre activo </w:t>
      </w:r>
      <w:r w:rsidR="00985EF8" w:rsidRPr="00544A8C">
        <w:rPr>
          <w:sz w:val="20"/>
          <w:szCs w:val="20"/>
        </w:rPr>
        <w:t>(&lt;</w:t>
      </w:r>
      <w:proofErr w:type="spellStart"/>
      <w:r w:rsidR="007B32A0">
        <w:rPr>
          <w:sz w:val="20"/>
          <w:szCs w:val="20"/>
        </w:rPr>
        <w:t>tmp_AlmacenProducto</w:t>
      </w:r>
      <w:r w:rsidR="00985EF8" w:rsidRPr="00544A8C">
        <w:rPr>
          <w:sz w:val="20"/>
          <w:szCs w:val="20"/>
        </w:rPr>
        <w:t>.ProductoClave</w:t>
      </w:r>
      <w:proofErr w:type="spellEnd"/>
      <w:r w:rsidR="00985EF8" w:rsidRPr="00544A8C">
        <w:rPr>
          <w:sz w:val="20"/>
          <w:szCs w:val="20"/>
        </w:rPr>
        <w:t xml:space="preserve"> = </w:t>
      </w:r>
      <w:proofErr w:type="spellStart"/>
      <w:r w:rsidR="00985EF8" w:rsidRPr="00544A8C">
        <w:rPr>
          <w:sz w:val="20"/>
          <w:szCs w:val="20"/>
        </w:rPr>
        <w:t>Producto.ProductoClave</w:t>
      </w:r>
      <w:proofErr w:type="spellEnd"/>
      <w:r w:rsidR="007B32A0">
        <w:rPr>
          <w:sz w:val="20"/>
          <w:szCs w:val="20"/>
        </w:rPr>
        <w:t xml:space="preserve"> y </w:t>
      </w:r>
      <w:proofErr w:type="spellStart"/>
      <w:r w:rsidR="007B32A0">
        <w:rPr>
          <w:sz w:val="20"/>
          <w:szCs w:val="20"/>
        </w:rPr>
        <w:t>Producto.TipoFase</w:t>
      </w:r>
      <w:proofErr w:type="spellEnd"/>
      <w:r w:rsidR="007B32A0">
        <w:rPr>
          <w:sz w:val="20"/>
          <w:szCs w:val="20"/>
        </w:rPr>
        <w:t xml:space="preserve"> = 1</w:t>
      </w:r>
      <w:r w:rsidR="00985EF8" w:rsidRPr="00544A8C">
        <w:rPr>
          <w:sz w:val="20"/>
          <w:szCs w:val="20"/>
        </w:rPr>
        <w:t>&gt;), de no ser así, enviar a la bitácora el mensaje de error [</w:t>
      </w:r>
      <w:r w:rsidR="007B32A0">
        <w:rPr>
          <w:sz w:val="20"/>
          <w:szCs w:val="20"/>
        </w:rPr>
        <w:t>E0383</w:t>
      </w:r>
      <w:r w:rsidR="00985EF8" w:rsidRPr="00544A8C">
        <w:rPr>
          <w:sz w:val="20"/>
          <w:szCs w:val="20"/>
        </w:rPr>
        <w:t>] “</w:t>
      </w:r>
      <w:r w:rsidR="007B32A0">
        <w:rPr>
          <w:sz w:val="20"/>
          <w:szCs w:val="20"/>
        </w:rPr>
        <w:t>La Clave no corresponde a la de un (a) $0$ o no se encuentra activo (a)</w:t>
      </w:r>
      <w:r w:rsidR="00985EF8" w:rsidRPr="00544A8C">
        <w:rPr>
          <w:sz w:val="20"/>
          <w:szCs w:val="20"/>
        </w:rPr>
        <w:t>”,</w:t>
      </w:r>
      <w:r w:rsidR="007B32A0">
        <w:rPr>
          <w:sz w:val="20"/>
          <w:szCs w:val="20"/>
        </w:rPr>
        <w:t xml:space="preserve"> sustituir el valor de $0$ por “producto”,</w:t>
      </w:r>
      <w:r w:rsidR="00985EF8" w:rsidRPr="00544A8C">
        <w:rPr>
          <w:sz w:val="20"/>
          <w:szCs w:val="20"/>
        </w:rPr>
        <w:t xml:space="preserve"> y no procesar</w:t>
      </w:r>
      <w:r w:rsidR="00985EF8">
        <w:rPr>
          <w:sz w:val="20"/>
          <w:szCs w:val="20"/>
        </w:rPr>
        <w:t>.</w:t>
      </w:r>
    </w:p>
    <w:p w:rsidR="00A91F34" w:rsidRPr="009F359D" w:rsidRDefault="00A91F34" w:rsidP="00EE194D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TipoEstado</w:t>
      </w:r>
      <w:proofErr w:type="spellEnd"/>
      <w:r w:rsidRPr="009F359D">
        <w:rPr>
          <w:b/>
          <w:sz w:val="20"/>
          <w:szCs w:val="20"/>
        </w:rPr>
        <w:t>&gt;</w:t>
      </w:r>
      <w:r w:rsidRPr="009F359D">
        <w:rPr>
          <w:sz w:val="20"/>
          <w:szCs w:val="20"/>
        </w:rPr>
        <w:t xml:space="preserve"> = </w:t>
      </w:r>
      <w:r w:rsidR="00435ABF">
        <w:rPr>
          <w:sz w:val="20"/>
          <w:szCs w:val="20"/>
        </w:rPr>
        <w:t>&lt;</w:t>
      </w:r>
      <w:proofErr w:type="spellStart"/>
      <w:r w:rsidRPr="009F359D">
        <w:rPr>
          <w:sz w:val="20"/>
          <w:szCs w:val="20"/>
        </w:rPr>
        <w:t>tmp_</w:t>
      </w:r>
      <w:r>
        <w:rPr>
          <w:sz w:val="20"/>
          <w:szCs w:val="20"/>
        </w:rPr>
        <w:t>AlmacenProducto</w:t>
      </w:r>
      <w:r w:rsidRPr="009F359D">
        <w:rPr>
          <w:sz w:val="20"/>
          <w:szCs w:val="20"/>
        </w:rPr>
        <w:t>.</w:t>
      </w:r>
      <w:r>
        <w:rPr>
          <w:sz w:val="20"/>
          <w:szCs w:val="20"/>
        </w:rPr>
        <w:t>TipoEstado</w:t>
      </w:r>
      <w:proofErr w:type="spellEnd"/>
      <w:r w:rsidR="00435ABF">
        <w:rPr>
          <w:sz w:val="20"/>
          <w:szCs w:val="20"/>
        </w:rPr>
        <w:t>&gt;.</w:t>
      </w:r>
      <w:r w:rsidR="00EE194D">
        <w:rPr>
          <w:sz w:val="20"/>
          <w:szCs w:val="20"/>
        </w:rPr>
        <w:t xml:space="preserve"> Validar que</w:t>
      </w:r>
      <w:r w:rsidR="00EE194D" w:rsidRPr="00EE194D">
        <w:rPr>
          <w:sz w:val="20"/>
          <w:szCs w:val="20"/>
        </w:rPr>
        <w:t xml:space="preserve"> </w:t>
      </w:r>
      <w:r w:rsidR="00EE194D">
        <w:rPr>
          <w:sz w:val="20"/>
          <w:szCs w:val="20"/>
        </w:rPr>
        <w:t>no tenga un</w:t>
      </w:r>
      <w:r w:rsidR="00EE194D" w:rsidRPr="00EE194D">
        <w:rPr>
          <w:sz w:val="20"/>
          <w:szCs w:val="20"/>
        </w:rPr>
        <w:t xml:space="preserve"> valor diferente a los contenidos en el valor por referencia "</w:t>
      </w:r>
      <w:r w:rsidR="00EE194D">
        <w:rPr>
          <w:sz w:val="20"/>
          <w:szCs w:val="20"/>
        </w:rPr>
        <w:t xml:space="preserve">EDOREG", </w:t>
      </w:r>
      <w:r w:rsidR="00EE194D" w:rsidRPr="00544A8C">
        <w:rPr>
          <w:sz w:val="20"/>
          <w:szCs w:val="20"/>
        </w:rPr>
        <w:t>de ser así, enviar a la bitácora el mensaje de error</w:t>
      </w:r>
      <w:r w:rsidR="00EE194D" w:rsidRPr="00EE194D">
        <w:rPr>
          <w:sz w:val="20"/>
          <w:szCs w:val="20"/>
        </w:rPr>
        <w:t xml:space="preserve"> [E0610] </w:t>
      </w:r>
      <w:r w:rsidR="00EE194D">
        <w:rPr>
          <w:sz w:val="20"/>
          <w:szCs w:val="20"/>
        </w:rPr>
        <w:t>“</w:t>
      </w:r>
      <w:r w:rsidR="00EE194D" w:rsidRPr="00EE194D">
        <w:rPr>
          <w:sz w:val="20"/>
          <w:szCs w:val="20"/>
        </w:rPr>
        <w:t>En el campo $0$, el Valor $1$ No se encuentra asociad</w:t>
      </w:r>
      <w:r w:rsidR="00EE194D">
        <w:rPr>
          <w:sz w:val="20"/>
          <w:szCs w:val="20"/>
        </w:rPr>
        <w:t xml:space="preserve">o a Valor por Referencia $2$”, </w:t>
      </w:r>
      <w:r w:rsidR="00EE194D" w:rsidRPr="00EE194D">
        <w:rPr>
          <w:sz w:val="20"/>
          <w:szCs w:val="20"/>
        </w:rPr>
        <w:t>sustituir el valor de $0$ por el nombre del campo, $1$ por el contenido de  &lt;</w:t>
      </w:r>
      <w:proofErr w:type="spellStart"/>
      <w:r w:rsidR="00EE194D" w:rsidRPr="009F359D">
        <w:rPr>
          <w:sz w:val="20"/>
          <w:szCs w:val="20"/>
        </w:rPr>
        <w:t>tmp_</w:t>
      </w:r>
      <w:r w:rsidR="00EE194D">
        <w:rPr>
          <w:sz w:val="20"/>
          <w:szCs w:val="20"/>
        </w:rPr>
        <w:t>AlmacenProducto</w:t>
      </w:r>
      <w:r w:rsidR="00EE194D" w:rsidRPr="009F359D">
        <w:rPr>
          <w:sz w:val="20"/>
          <w:szCs w:val="20"/>
        </w:rPr>
        <w:t>.</w:t>
      </w:r>
      <w:r w:rsidR="00EE194D">
        <w:rPr>
          <w:sz w:val="20"/>
          <w:szCs w:val="20"/>
        </w:rPr>
        <w:t>TipoEstado</w:t>
      </w:r>
      <w:proofErr w:type="spellEnd"/>
      <w:r w:rsidR="00EE194D" w:rsidRPr="00EE194D">
        <w:rPr>
          <w:sz w:val="20"/>
          <w:szCs w:val="20"/>
        </w:rPr>
        <w:t>&gt; y $2$ por ‘</w:t>
      </w:r>
      <w:r w:rsidR="00EE194D">
        <w:rPr>
          <w:sz w:val="20"/>
          <w:szCs w:val="20"/>
        </w:rPr>
        <w:t xml:space="preserve">EDOREG’, </w:t>
      </w:r>
      <w:r w:rsidR="00EE194D" w:rsidRPr="00544A8C">
        <w:rPr>
          <w:sz w:val="20"/>
          <w:szCs w:val="20"/>
        </w:rPr>
        <w:t>y no procesar</w:t>
      </w:r>
      <w:r w:rsidR="00EE194D">
        <w:rPr>
          <w:sz w:val="20"/>
          <w:szCs w:val="20"/>
        </w:rPr>
        <w:t>.</w:t>
      </w:r>
    </w:p>
    <w:p w:rsidR="00A91F34" w:rsidRPr="009F359D" w:rsidRDefault="00A91F34" w:rsidP="00A91F3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.MFechaHora</w:t>
      </w:r>
      <w:proofErr w:type="spellEnd"/>
      <w:r w:rsidRPr="009F359D">
        <w:rPr>
          <w:b/>
          <w:sz w:val="20"/>
          <w:szCs w:val="20"/>
        </w:rPr>
        <w:t xml:space="preserve">&gt; = </w:t>
      </w:r>
      <w:r w:rsidRPr="009F359D">
        <w:rPr>
          <w:sz w:val="20"/>
          <w:szCs w:val="20"/>
        </w:rPr>
        <w:t>Fecha y hora actual del sistema</w:t>
      </w:r>
      <w:r w:rsidR="00435ABF">
        <w:rPr>
          <w:sz w:val="20"/>
          <w:szCs w:val="20"/>
        </w:rPr>
        <w:t>.</w:t>
      </w:r>
    </w:p>
    <w:p w:rsidR="00A91F34" w:rsidRPr="009F359D" w:rsidRDefault="00A91F34" w:rsidP="00A91F34">
      <w:pPr>
        <w:pStyle w:val="Prrafodelista"/>
        <w:numPr>
          <w:ilvl w:val="3"/>
          <w:numId w:val="7"/>
        </w:numPr>
        <w:ind w:left="2268" w:hanging="850"/>
        <w:jc w:val="both"/>
        <w:rPr>
          <w:sz w:val="20"/>
          <w:szCs w:val="20"/>
        </w:rPr>
      </w:pPr>
      <w:r w:rsidRPr="009F359D"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AlmacenProducto</w:t>
      </w:r>
      <w:r w:rsidRPr="009F359D">
        <w:rPr>
          <w:b/>
          <w:sz w:val="20"/>
          <w:szCs w:val="20"/>
        </w:rPr>
        <w:t>.MUsuarioId</w:t>
      </w:r>
      <w:proofErr w:type="spellEnd"/>
      <w:r w:rsidRPr="009F359D">
        <w:rPr>
          <w:b/>
          <w:sz w:val="20"/>
          <w:szCs w:val="20"/>
        </w:rPr>
        <w:t xml:space="preserve">&gt; = </w:t>
      </w:r>
      <w:r>
        <w:rPr>
          <w:sz w:val="20"/>
          <w:szCs w:val="20"/>
        </w:rPr>
        <w:t>‘</w:t>
      </w:r>
      <w:r w:rsidRPr="009F359D">
        <w:rPr>
          <w:sz w:val="20"/>
          <w:szCs w:val="20"/>
        </w:rPr>
        <w:t>Interfaz</w:t>
      </w:r>
      <w:r>
        <w:rPr>
          <w:sz w:val="20"/>
          <w:szCs w:val="20"/>
        </w:rPr>
        <w:t>’</w:t>
      </w:r>
      <w:r w:rsidR="00EE194D">
        <w:rPr>
          <w:sz w:val="20"/>
          <w:szCs w:val="20"/>
        </w:rPr>
        <w:t>.</w:t>
      </w:r>
    </w:p>
    <w:p w:rsidR="00736A04" w:rsidRDefault="00736A04" w:rsidP="00736A04"/>
    <w:p w:rsidR="006B75C2" w:rsidRDefault="006B75C2" w:rsidP="00736A04"/>
    <w:p w:rsidR="006B75C2" w:rsidRPr="00736A04" w:rsidRDefault="006B75C2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9" w:name="_Toc403727137"/>
      <w:r w:rsidRPr="00CA7A7F">
        <w:rPr>
          <w:rFonts w:cs="Arial"/>
          <w:lang w:val="es-MX"/>
        </w:rPr>
        <w:t>Flujos alternos</w:t>
      </w:r>
      <w:bookmarkEnd w:id="47"/>
      <w:bookmarkEnd w:id="48"/>
      <w:bookmarkEnd w:id="4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0" w:name="_Toc52616587"/>
      <w:bookmarkStart w:id="51" w:name="_Toc182735731"/>
      <w:bookmarkStart w:id="52" w:name="_Toc403727138"/>
      <w:r w:rsidRPr="00CA7A7F">
        <w:rPr>
          <w:lang w:val="es-MX"/>
        </w:rPr>
        <w:lastRenderedPageBreak/>
        <w:t>Opcionales</w:t>
      </w:r>
      <w:bookmarkEnd w:id="50"/>
      <w:bookmarkEnd w:id="51"/>
      <w:bookmarkEnd w:id="52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53" w:name="_Toc403727139"/>
      <w:r w:rsidRPr="00CA7A7F">
        <w:rPr>
          <w:lang w:val="es-MX"/>
        </w:rPr>
        <w:t>Generales</w:t>
      </w:r>
      <w:bookmarkEnd w:id="53"/>
    </w:p>
    <w:p w:rsidR="00736A04" w:rsidRPr="00736A04" w:rsidRDefault="00736A04" w:rsidP="00736A04">
      <w:pPr>
        <w:pStyle w:val="InfoBlue"/>
      </w:pPr>
      <w:r w:rsidRPr="00736A04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4" w:name="_Toc52616589"/>
      <w:bookmarkStart w:id="55" w:name="_Toc182735733"/>
      <w:bookmarkStart w:id="56" w:name="_Toc403727140"/>
      <w:r w:rsidRPr="00CA7A7F">
        <w:rPr>
          <w:lang w:val="es-MX"/>
        </w:rPr>
        <w:t>Extraordinarios</w:t>
      </w:r>
      <w:bookmarkEnd w:id="54"/>
      <w:bookmarkEnd w:id="55"/>
      <w:bookmarkEnd w:id="56"/>
      <w:r w:rsidRPr="00CA7A7F">
        <w:rPr>
          <w:lang w:val="es-MX"/>
        </w:rPr>
        <w:tab/>
      </w:r>
    </w:p>
    <w:p w:rsidR="00736A04" w:rsidRPr="00736A04" w:rsidRDefault="00736A04" w:rsidP="00736A04">
      <w:pPr>
        <w:pStyle w:val="InfoBlue"/>
      </w:pPr>
      <w:r w:rsidRPr="00736A04"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7" w:name="_Toc52616590"/>
      <w:bookmarkStart w:id="58" w:name="_Toc182735734"/>
      <w:bookmarkStart w:id="59" w:name="_Toc403727141"/>
      <w:r w:rsidRPr="00CA7A7F">
        <w:rPr>
          <w:lang w:val="es-MX"/>
        </w:rPr>
        <w:t>De excepción</w:t>
      </w:r>
      <w:bookmarkEnd w:id="57"/>
      <w:bookmarkEnd w:id="58"/>
      <w:bookmarkEnd w:id="59"/>
    </w:p>
    <w:p w:rsidR="00736A04" w:rsidRPr="00736A04" w:rsidRDefault="00736A04" w:rsidP="00736A04">
      <w:pPr>
        <w:pStyle w:val="InfoBlue"/>
      </w:pPr>
      <w:bookmarkStart w:id="60" w:name="_Toc52616591"/>
      <w:bookmarkStart w:id="61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255B14" w:rsidRPr="00255B14" w:rsidRDefault="000E4F88" w:rsidP="00255B1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403727142"/>
      <w:bookmarkEnd w:id="60"/>
      <w:bookmarkEnd w:id="61"/>
      <w:r>
        <w:t>6</w:t>
      </w:r>
      <w:r w:rsidR="00255B14">
        <w:t xml:space="preserve"> </w:t>
      </w:r>
      <w:bookmarkStart w:id="63" w:name="_Toc52616592"/>
      <w:bookmarkStart w:id="64" w:name="_Toc182735736"/>
      <w:r w:rsidR="00481C4A" w:rsidRPr="00CA7A7F">
        <w:t>Poscondiciones</w:t>
      </w:r>
      <w:bookmarkEnd w:id="62"/>
      <w:bookmarkEnd w:id="63"/>
      <w:bookmarkEnd w:id="64"/>
    </w:p>
    <w:p w:rsidR="00255B14" w:rsidRPr="00255B14" w:rsidRDefault="00255B14" w:rsidP="00255B1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5" w:name="_Toc397983507"/>
      <w:bookmarkStart w:id="66" w:name="_Toc397983530"/>
      <w:bookmarkStart w:id="67" w:name="_Toc403668267"/>
      <w:bookmarkStart w:id="68" w:name="_Toc403669602"/>
      <w:bookmarkStart w:id="69" w:name="_Toc365897754"/>
      <w:bookmarkStart w:id="70" w:name="_Toc207014958"/>
      <w:bookmarkStart w:id="71" w:name="_Toc207088193"/>
      <w:bookmarkStart w:id="72" w:name="_Toc403727143"/>
      <w:bookmarkEnd w:id="1"/>
      <w:bookmarkEnd w:id="2"/>
      <w:bookmarkEnd w:id="65"/>
      <w:bookmarkEnd w:id="66"/>
      <w:bookmarkEnd w:id="67"/>
      <w:bookmarkEnd w:id="68"/>
      <w:bookmarkEnd w:id="72"/>
    </w:p>
    <w:p w:rsidR="00D541A0" w:rsidRDefault="00D541A0" w:rsidP="00255B14">
      <w:pPr>
        <w:pStyle w:val="Ttulo2"/>
        <w:numPr>
          <w:ilvl w:val="1"/>
          <w:numId w:val="6"/>
        </w:numPr>
        <w:ind w:left="576"/>
        <w:jc w:val="left"/>
      </w:pPr>
      <w:bookmarkStart w:id="73" w:name="_Toc403727144"/>
      <w:r>
        <w:t>Generales</w:t>
      </w:r>
      <w:bookmarkEnd w:id="69"/>
      <w:bookmarkEnd w:id="73"/>
    </w:p>
    <w:p w:rsidR="00D541A0" w:rsidRDefault="00D541A0" w:rsidP="000739E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</w:t>
      </w:r>
      <w:r w:rsidR="0063137E">
        <w:rPr>
          <w:rFonts w:cs="Arial"/>
          <w:sz w:val="20"/>
          <w:szCs w:val="20"/>
        </w:rPr>
        <w:t>egistro o Actualización</w:t>
      </w:r>
      <w:r w:rsidR="002047ED">
        <w:rPr>
          <w:rFonts w:cs="Arial"/>
          <w:sz w:val="20"/>
          <w:szCs w:val="20"/>
        </w:rPr>
        <w:t xml:space="preserve"> de</w:t>
      </w:r>
      <w:r w:rsidR="0063137E">
        <w:rPr>
          <w:rFonts w:cs="Arial"/>
          <w:sz w:val="20"/>
          <w:szCs w:val="20"/>
        </w:rPr>
        <w:t xml:space="preserve"> </w:t>
      </w:r>
      <w:r w:rsidR="002047ED" w:rsidRPr="00047A6F">
        <w:rPr>
          <w:rFonts w:cs="Arial"/>
          <w:sz w:val="20"/>
          <w:szCs w:val="20"/>
        </w:rPr>
        <w:t>la asignación de productos a Almacenes</w:t>
      </w:r>
      <w:r w:rsidR="0063137E">
        <w:rPr>
          <w:rFonts w:cs="Arial"/>
          <w:sz w:val="20"/>
          <w:szCs w:val="20"/>
        </w:rPr>
        <w:t xml:space="preserve"> </w:t>
      </w:r>
      <w:r w:rsidR="008E5B7F">
        <w:rPr>
          <w:rFonts w:cs="Arial"/>
          <w:sz w:val="20"/>
          <w:szCs w:val="20"/>
        </w:rPr>
        <w:t>&lt;</w:t>
      </w:r>
      <w:proofErr w:type="spellStart"/>
      <w:r w:rsidR="002047ED">
        <w:rPr>
          <w:rFonts w:cs="Arial"/>
          <w:sz w:val="20"/>
          <w:szCs w:val="20"/>
        </w:rPr>
        <w:t>AlmacenProducto</w:t>
      </w:r>
      <w:proofErr w:type="spellEnd"/>
      <w:r w:rsidR="008E5B7F">
        <w:rPr>
          <w:rFonts w:cs="Arial"/>
          <w:sz w:val="20"/>
          <w:szCs w:val="20"/>
        </w:rPr>
        <w:t>&gt;</w:t>
      </w:r>
      <w:r w:rsidR="0063137E">
        <w:rPr>
          <w:rFonts w:cs="Arial"/>
          <w:sz w:val="20"/>
          <w:szCs w:val="20"/>
        </w:rPr>
        <w:t>.</w:t>
      </w:r>
    </w:p>
    <w:p w:rsidR="00D541A0" w:rsidRDefault="00D541A0" w:rsidP="000739E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>
        <w:rPr>
          <w:rFonts w:cs="Arial"/>
          <w:sz w:val="20"/>
          <w:szCs w:val="20"/>
        </w:rPr>
        <w:t>ErrorLog</w:t>
      </w:r>
      <w:proofErr w:type="spellEnd"/>
      <w:r w:rsidR="002047ED">
        <w:rPr>
          <w:rFonts w:cs="Arial"/>
          <w:sz w:val="20"/>
          <w:szCs w:val="20"/>
        </w:rPr>
        <w:t>.</w:t>
      </w:r>
    </w:p>
    <w:p w:rsidR="008E5B7F" w:rsidRDefault="008E5B7F" w:rsidP="00D541A0">
      <w:pPr>
        <w:rPr>
          <w:lang w:val="es-MX" w:eastAsia="es-MX"/>
        </w:rPr>
      </w:pPr>
    </w:p>
    <w:p w:rsidR="00017965" w:rsidRDefault="00017965" w:rsidP="00D541A0">
      <w:pPr>
        <w:rPr>
          <w:lang w:val="es-MX" w:eastAsia="es-MX"/>
        </w:rPr>
      </w:pPr>
    </w:p>
    <w:p w:rsidR="00017965" w:rsidRDefault="00017965" w:rsidP="00D541A0">
      <w:pPr>
        <w:rPr>
          <w:lang w:val="es-MX" w:eastAsia="es-MX"/>
        </w:rPr>
      </w:pPr>
    </w:p>
    <w:p w:rsidR="008E5B7F" w:rsidRDefault="008E5B7F" w:rsidP="00D541A0">
      <w:pPr>
        <w:rPr>
          <w:lang w:val="es-MX" w:eastAsia="es-MX"/>
        </w:rPr>
      </w:pPr>
    </w:p>
    <w:p w:rsidR="00255B14" w:rsidRPr="00D541A0" w:rsidRDefault="00255B14" w:rsidP="00D541A0">
      <w:pPr>
        <w:rPr>
          <w:lang w:val="es-MX" w:eastAsia="es-MX"/>
        </w:rPr>
      </w:pPr>
    </w:p>
    <w:p w:rsidR="007F4C05" w:rsidRPr="00CA7A7F" w:rsidRDefault="000E4F88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03727145"/>
      <w:r>
        <w:t>7</w:t>
      </w:r>
      <w:r w:rsidR="00255B14">
        <w:t xml:space="preserve"> </w:t>
      </w:r>
      <w:r w:rsidR="007F4C05" w:rsidRPr="00CA7A7F">
        <w:t>Firmas de Aceptación</w:t>
      </w:r>
      <w:bookmarkEnd w:id="70"/>
      <w:bookmarkEnd w:id="71"/>
      <w:bookmarkEnd w:id="74"/>
    </w:p>
    <w:p w:rsidR="007F4C05" w:rsidRDefault="007F4C05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2047ED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13/11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C01AE4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2047ED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13/11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C01AE4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499" w:rsidRDefault="00F67499" w:rsidP="00514F06">
      <w:pPr>
        <w:pStyle w:val="Ttulo1"/>
      </w:pPr>
      <w:r>
        <w:separator/>
      </w:r>
    </w:p>
  </w:endnote>
  <w:endnote w:type="continuationSeparator" w:id="0">
    <w:p w:rsidR="00F67499" w:rsidRDefault="00F6749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255B1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55B14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023FBA">
            <w:rPr>
              <w:rFonts w:ascii="Arial" w:hAnsi="Arial" w:cs="Arial"/>
              <w:noProof/>
            </w:rPr>
            <w:t>5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023FBA">
            <w:rPr>
              <w:rFonts w:ascii="Arial" w:hAnsi="Arial" w:cs="Arial"/>
              <w:noProof/>
            </w:rPr>
            <w:t>6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499" w:rsidRDefault="00F67499" w:rsidP="00514F06">
      <w:pPr>
        <w:pStyle w:val="Ttulo1"/>
      </w:pPr>
      <w:r>
        <w:separator/>
      </w:r>
    </w:p>
  </w:footnote>
  <w:footnote w:type="continuationSeparator" w:id="0">
    <w:p w:rsidR="00F67499" w:rsidRDefault="00F6749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224"/>
      <w:gridCol w:w="4574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3502B2" w:rsidP="006D445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6D445F">
            <w:rPr>
              <w:rFonts w:ascii="Tahoma" w:hAnsi="Tahoma" w:cs="Tahoma"/>
              <w:sz w:val="20"/>
              <w:szCs w:val="20"/>
            </w:rPr>
            <w:t>67</w:t>
          </w:r>
          <w:r w:rsidR="008C7E3A">
            <w:rPr>
              <w:rFonts w:ascii="Tahoma" w:hAnsi="Tahoma" w:cs="Tahoma"/>
              <w:sz w:val="20"/>
              <w:szCs w:val="20"/>
            </w:rPr>
            <w:t>_GenerarInterfaz</w:t>
          </w:r>
          <w:r w:rsidR="006D445F">
            <w:rPr>
              <w:rFonts w:ascii="Tahoma" w:hAnsi="Tahoma" w:cs="Tahoma"/>
              <w:sz w:val="20"/>
              <w:szCs w:val="20"/>
            </w:rPr>
            <w:t>EntradaAlmacenProducto</w:t>
          </w:r>
        </w:p>
      </w:tc>
      <w:tc>
        <w:tcPr>
          <w:tcW w:w="4893" w:type="dxa"/>
        </w:tcPr>
        <w:p w:rsidR="008C7E3A" w:rsidRPr="00DF6EA0" w:rsidRDefault="008C7E3A" w:rsidP="00025D3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6D445F">
            <w:rPr>
              <w:rFonts w:ascii="Tahoma" w:hAnsi="Tahoma" w:cs="Tahoma"/>
              <w:sz w:val="20"/>
              <w:szCs w:val="20"/>
            </w:rPr>
            <w:t xml:space="preserve"> 13/11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025D39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F80"/>
    <w:rsid w:val="00006873"/>
    <w:rsid w:val="00017965"/>
    <w:rsid w:val="00023FBA"/>
    <w:rsid w:val="00025D39"/>
    <w:rsid w:val="000330BE"/>
    <w:rsid w:val="00033722"/>
    <w:rsid w:val="00037466"/>
    <w:rsid w:val="00045D4F"/>
    <w:rsid w:val="00047A6F"/>
    <w:rsid w:val="00047BA4"/>
    <w:rsid w:val="0005001B"/>
    <w:rsid w:val="00053ECF"/>
    <w:rsid w:val="00055766"/>
    <w:rsid w:val="000671A5"/>
    <w:rsid w:val="000739E1"/>
    <w:rsid w:val="00074319"/>
    <w:rsid w:val="00082AAD"/>
    <w:rsid w:val="00082CD4"/>
    <w:rsid w:val="00082F80"/>
    <w:rsid w:val="000851FC"/>
    <w:rsid w:val="000A2BB6"/>
    <w:rsid w:val="000A5CDA"/>
    <w:rsid w:val="000A77DF"/>
    <w:rsid w:val="000B4C61"/>
    <w:rsid w:val="000B523A"/>
    <w:rsid w:val="000B5641"/>
    <w:rsid w:val="000C45BD"/>
    <w:rsid w:val="000D5B6A"/>
    <w:rsid w:val="000E4F88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C0A"/>
    <w:rsid w:val="00155B9F"/>
    <w:rsid w:val="00160034"/>
    <w:rsid w:val="0017341C"/>
    <w:rsid w:val="0017419E"/>
    <w:rsid w:val="00176011"/>
    <w:rsid w:val="0017686C"/>
    <w:rsid w:val="00177278"/>
    <w:rsid w:val="00183F8B"/>
    <w:rsid w:val="00184046"/>
    <w:rsid w:val="00194440"/>
    <w:rsid w:val="001A0596"/>
    <w:rsid w:val="001A122C"/>
    <w:rsid w:val="001A60C2"/>
    <w:rsid w:val="001A6D90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6DEB"/>
    <w:rsid w:val="0020099B"/>
    <w:rsid w:val="00203741"/>
    <w:rsid w:val="002047ED"/>
    <w:rsid w:val="002053B6"/>
    <w:rsid w:val="002065C2"/>
    <w:rsid w:val="002177DF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5B14"/>
    <w:rsid w:val="00261EC0"/>
    <w:rsid w:val="00261ED6"/>
    <w:rsid w:val="00267356"/>
    <w:rsid w:val="00272CB8"/>
    <w:rsid w:val="0027680F"/>
    <w:rsid w:val="002775F9"/>
    <w:rsid w:val="00286D2E"/>
    <w:rsid w:val="00293518"/>
    <w:rsid w:val="002A1773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3104A1"/>
    <w:rsid w:val="0031070D"/>
    <w:rsid w:val="003205AE"/>
    <w:rsid w:val="00322E1F"/>
    <w:rsid w:val="003400C4"/>
    <w:rsid w:val="00345480"/>
    <w:rsid w:val="0034773B"/>
    <w:rsid w:val="003502B2"/>
    <w:rsid w:val="0035410E"/>
    <w:rsid w:val="00367AFC"/>
    <w:rsid w:val="003767A1"/>
    <w:rsid w:val="003808ED"/>
    <w:rsid w:val="003817A4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2552"/>
    <w:rsid w:val="003E5882"/>
    <w:rsid w:val="003E5D6F"/>
    <w:rsid w:val="003F2901"/>
    <w:rsid w:val="003F2B87"/>
    <w:rsid w:val="00417F67"/>
    <w:rsid w:val="004231DC"/>
    <w:rsid w:val="00426152"/>
    <w:rsid w:val="00431F05"/>
    <w:rsid w:val="00433423"/>
    <w:rsid w:val="00435ABF"/>
    <w:rsid w:val="0043793F"/>
    <w:rsid w:val="00441A47"/>
    <w:rsid w:val="00447CAD"/>
    <w:rsid w:val="00450A1C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4D5F"/>
    <w:rsid w:val="004A0009"/>
    <w:rsid w:val="004B0D88"/>
    <w:rsid w:val="004B1F0D"/>
    <w:rsid w:val="004B2C58"/>
    <w:rsid w:val="004B623B"/>
    <w:rsid w:val="004C78B4"/>
    <w:rsid w:val="004C7AB0"/>
    <w:rsid w:val="004D45D6"/>
    <w:rsid w:val="004E23D0"/>
    <w:rsid w:val="004E2F40"/>
    <w:rsid w:val="004F049D"/>
    <w:rsid w:val="004F1C65"/>
    <w:rsid w:val="004F4AB5"/>
    <w:rsid w:val="004F6527"/>
    <w:rsid w:val="00504398"/>
    <w:rsid w:val="0050675E"/>
    <w:rsid w:val="00514F06"/>
    <w:rsid w:val="005249B6"/>
    <w:rsid w:val="005334F4"/>
    <w:rsid w:val="00533FCB"/>
    <w:rsid w:val="00534E13"/>
    <w:rsid w:val="00536276"/>
    <w:rsid w:val="00537CB4"/>
    <w:rsid w:val="00540756"/>
    <w:rsid w:val="00544A8C"/>
    <w:rsid w:val="005560A2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137E"/>
    <w:rsid w:val="00635285"/>
    <w:rsid w:val="006414F5"/>
    <w:rsid w:val="00652D27"/>
    <w:rsid w:val="00663FF5"/>
    <w:rsid w:val="0067172A"/>
    <w:rsid w:val="00671BFC"/>
    <w:rsid w:val="00671DCC"/>
    <w:rsid w:val="00684E9F"/>
    <w:rsid w:val="0069294B"/>
    <w:rsid w:val="00693A3E"/>
    <w:rsid w:val="006958E2"/>
    <w:rsid w:val="006A1233"/>
    <w:rsid w:val="006A2191"/>
    <w:rsid w:val="006A530B"/>
    <w:rsid w:val="006B75C2"/>
    <w:rsid w:val="006C07E2"/>
    <w:rsid w:val="006C0E6B"/>
    <w:rsid w:val="006C5969"/>
    <w:rsid w:val="006D445F"/>
    <w:rsid w:val="006D4BBA"/>
    <w:rsid w:val="006D72F3"/>
    <w:rsid w:val="006D7557"/>
    <w:rsid w:val="006E3428"/>
    <w:rsid w:val="006E5DBC"/>
    <w:rsid w:val="006F20AC"/>
    <w:rsid w:val="00725FF1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66134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78F2"/>
    <w:rsid w:val="007B32A0"/>
    <w:rsid w:val="007B6535"/>
    <w:rsid w:val="007B7EDC"/>
    <w:rsid w:val="007C3BBF"/>
    <w:rsid w:val="007C73EE"/>
    <w:rsid w:val="007D2D49"/>
    <w:rsid w:val="007D6B46"/>
    <w:rsid w:val="007D7AC4"/>
    <w:rsid w:val="007E2CC4"/>
    <w:rsid w:val="007E334D"/>
    <w:rsid w:val="007E3AAF"/>
    <w:rsid w:val="007E4E4D"/>
    <w:rsid w:val="007F0C4A"/>
    <w:rsid w:val="007F4A14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F82"/>
    <w:rsid w:val="00817318"/>
    <w:rsid w:val="00820C59"/>
    <w:rsid w:val="008213DC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72B53"/>
    <w:rsid w:val="008817CF"/>
    <w:rsid w:val="00883731"/>
    <w:rsid w:val="00883DA2"/>
    <w:rsid w:val="008935DF"/>
    <w:rsid w:val="00894B60"/>
    <w:rsid w:val="008A19C2"/>
    <w:rsid w:val="008A251B"/>
    <w:rsid w:val="008B18D7"/>
    <w:rsid w:val="008C27A5"/>
    <w:rsid w:val="008C7E3A"/>
    <w:rsid w:val="008E5B7F"/>
    <w:rsid w:val="008F0F61"/>
    <w:rsid w:val="008F1C4C"/>
    <w:rsid w:val="008F223E"/>
    <w:rsid w:val="008F2D82"/>
    <w:rsid w:val="008F33E3"/>
    <w:rsid w:val="008F7A87"/>
    <w:rsid w:val="009032E1"/>
    <w:rsid w:val="0090453B"/>
    <w:rsid w:val="00921223"/>
    <w:rsid w:val="00925298"/>
    <w:rsid w:val="009353A5"/>
    <w:rsid w:val="00937D9A"/>
    <w:rsid w:val="00941CBA"/>
    <w:rsid w:val="009446AF"/>
    <w:rsid w:val="00946744"/>
    <w:rsid w:val="00946D52"/>
    <w:rsid w:val="00951758"/>
    <w:rsid w:val="0096271C"/>
    <w:rsid w:val="0096313A"/>
    <w:rsid w:val="00963EF0"/>
    <w:rsid w:val="00965C28"/>
    <w:rsid w:val="00966AB3"/>
    <w:rsid w:val="00971190"/>
    <w:rsid w:val="00972453"/>
    <w:rsid w:val="00972995"/>
    <w:rsid w:val="009750C6"/>
    <w:rsid w:val="00976B16"/>
    <w:rsid w:val="0098004B"/>
    <w:rsid w:val="00982930"/>
    <w:rsid w:val="00985EF8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359D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08C3"/>
    <w:rsid w:val="00A54B9C"/>
    <w:rsid w:val="00A6084F"/>
    <w:rsid w:val="00A62576"/>
    <w:rsid w:val="00A6310B"/>
    <w:rsid w:val="00A637C4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1F34"/>
    <w:rsid w:val="00A9349F"/>
    <w:rsid w:val="00A93594"/>
    <w:rsid w:val="00AA5BDC"/>
    <w:rsid w:val="00AB460A"/>
    <w:rsid w:val="00AB5A72"/>
    <w:rsid w:val="00AC20A7"/>
    <w:rsid w:val="00AD01C9"/>
    <w:rsid w:val="00AD1098"/>
    <w:rsid w:val="00AD2CE8"/>
    <w:rsid w:val="00AD42D8"/>
    <w:rsid w:val="00AE246F"/>
    <w:rsid w:val="00AE525A"/>
    <w:rsid w:val="00AE5DD8"/>
    <w:rsid w:val="00AF0A89"/>
    <w:rsid w:val="00AF3759"/>
    <w:rsid w:val="00AF53B7"/>
    <w:rsid w:val="00AF71FC"/>
    <w:rsid w:val="00AF73BE"/>
    <w:rsid w:val="00B002F3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5B4B"/>
    <w:rsid w:val="00B45BAF"/>
    <w:rsid w:val="00B52BCD"/>
    <w:rsid w:val="00B535B0"/>
    <w:rsid w:val="00B53891"/>
    <w:rsid w:val="00B71BC6"/>
    <w:rsid w:val="00B73AD2"/>
    <w:rsid w:val="00B807C2"/>
    <w:rsid w:val="00B81BCC"/>
    <w:rsid w:val="00B847C2"/>
    <w:rsid w:val="00B85BB7"/>
    <w:rsid w:val="00B86937"/>
    <w:rsid w:val="00B871ED"/>
    <w:rsid w:val="00B9179A"/>
    <w:rsid w:val="00BA3122"/>
    <w:rsid w:val="00BA6039"/>
    <w:rsid w:val="00BB0BFE"/>
    <w:rsid w:val="00BB1A83"/>
    <w:rsid w:val="00BB40F9"/>
    <w:rsid w:val="00BB5731"/>
    <w:rsid w:val="00BC44EC"/>
    <w:rsid w:val="00BC5CDD"/>
    <w:rsid w:val="00BD184A"/>
    <w:rsid w:val="00BD5C25"/>
    <w:rsid w:val="00BD71B3"/>
    <w:rsid w:val="00BD75B1"/>
    <w:rsid w:val="00BE07CB"/>
    <w:rsid w:val="00BE79B6"/>
    <w:rsid w:val="00BF192E"/>
    <w:rsid w:val="00BF5175"/>
    <w:rsid w:val="00C010FC"/>
    <w:rsid w:val="00C01AE4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516D0"/>
    <w:rsid w:val="00C620DD"/>
    <w:rsid w:val="00C71851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28F3"/>
    <w:rsid w:val="00CD2B8B"/>
    <w:rsid w:val="00CD4932"/>
    <w:rsid w:val="00CE5FDC"/>
    <w:rsid w:val="00CF1674"/>
    <w:rsid w:val="00CF3AE3"/>
    <w:rsid w:val="00CF4311"/>
    <w:rsid w:val="00D00283"/>
    <w:rsid w:val="00D0319B"/>
    <w:rsid w:val="00D065F2"/>
    <w:rsid w:val="00D1269E"/>
    <w:rsid w:val="00D147A3"/>
    <w:rsid w:val="00D15DA8"/>
    <w:rsid w:val="00D25211"/>
    <w:rsid w:val="00D27876"/>
    <w:rsid w:val="00D32CE5"/>
    <w:rsid w:val="00D33B4B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8224D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B2F8A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26976"/>
    <w:rsid w:val="00E32F17"/>
    <w:rsid w:val="00E36A76"/>
    <w:rsid w:val="00E551D9"/>
    <w:rsid w:val="00E57184"/>
    <w:rsid w:val="00E60A38"/>
    <w:rsid w:val="00E623CE"/>
    <w:rsid w:val="00E6339F"/>
    <w:rsid w:val="00E74D37"/>
    <w:rsid w:val="00E82848"/>
    <w:rsid w:val="00E85F8E"/>
    <w:rsid w:val="00E873A1"/>
    <w:rsid w:val="00E87C7A"/>
    <w:rsid w:val="00E903E2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E194D"/>
    <w:rsid w:val="00EE28A5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7499"/>
    <w:rsid w:val="00F7568E"/>
    <w:rsid w:val="00F94849"/>
    <w:rsid w:val="00FB2433"/>
    <w:rsid w:val="00FB2E50"/>
    <w:rsid w:val="00FC1F79"/>
    <w:rsid w:val="00FC4956"/>
    <w:rsid w:val="00FC789D"/>
    <w:rsid w:val="00FD1E86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3CCB410-4014-4055-A2DA-A8A4AF0B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110E2-0AE7-4FD8-9AEF-EE5E686D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168</TotalTime>
  <Pages>6</Pages>
  <Words>1010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6556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5</cp:revision>
  <cp:lastPrinted>2008-09-11T22:09:00Z</cp:lastPrinted>
  <dcterms:created xsi:type="dcterms:W3CDTF">2014-11-13T22:44:00Z</dcterms:created>
  <dcterms:modified xsi:type="dcterms:W3CDTF">2014-11-14T17:16:00Z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