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FC412E">
        <w:t>Pedidos Preventa (Cuervo</w:t>
      </w:r>
      <w:r w:rsidR="009603CA">
        <w:t xml:space="preserve">) </w:t>
      </w:r>
      <w:r w:rsidR="00CD28F3">
        <w:t>–</w:t>
      </w:r>
    </w:p>
    <w:p w:rsidR="0060151C" w:rsidRPr="00CA7A7F" w:rsidRDefault="00652945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</w:t>
      </w:r>
      <w:r w:rsidR="00FC412E">
        <w:t>86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FC412E">
        <w:rPr>
          <w:rFonts w:cs="Arial"/>
          <w:lang w:val="es-MX" w:eastAsia="en-US"/>
        </w:rPr>
        <w:t>1.0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FC412E" w:rsidP="008C7E3A">
            <w:pPr>
              <w:pStyle w:val="Tabletext"/>
              <w:jc w:val="center"/>
            </w:pPr>
            <w:r>
              <w:t>23/02</w:t>
            </w:r>
            <w:r w:rsidR="00533FCB">
              <w:t>/201</w:t>
            </w:r>
            <w:r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652945">
              <w:t xml:space="preserve">Interfaz de Salida de </w:t>
            </w:r>
            <w:r w:rsidR="00FC412E">
              <w:t>Pedidos Preventa (Cuervo</w:t>
            </w:r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2A05C7" w:rsidRDefault="00533FCB" w:rsidP="0013518D">
            <w:pPr>
              <w:pStyle w:val="Tabletext"/>
            </w:pPr>
            <w:r>
              <w:t>Folio CAI 000</w:t>
            </w:r>
            <w:r w:rsidR="00FC412E">
              <w:t>3819</w:t>
            </w:r>
          </w:p>
          <w:p w:rsidR="002A05C7" w:rsidRDefault="00FC412E" w:rsidP="0013518D">
            <w:pPr>
              <w:pStyle w:val="Tabletext"/>
            </w:pPr>
            <w:r>
              <w:t>Se realiza en la versión 4.11.0.0 (Cuervo</w:t>
            </w:r>
            <w:r w:rsidR="002A05C7">
              <w:t>)</w:t>
            </w:r>
          </w:p>
        </w:tc>
        <w:tc>
          <w:tcPr>
            <w:tcW w:w="2304" w:type="dxa"/>
          </w:tcPr>
          <w:p w:rsidR="00533FCB" w:rsidRDefault="0013518D" w:rsidP="0065294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8A7FDD" w:rsidRPr="00CA7A7F" w:rsidTr="00DF3C27">
        <w:trPr>
          <w:jc w:val="center"/>
        </w:trPr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1152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374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</w:tr>
      <w:tr w:rsidR="008A7FDD" w:rsidRPr="00CA7A7F" w:rsidTr="00DF3C27">
        <w:trPr>
          <w:jc w:val="center"/>
        </w:trPr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1152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374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FC412E" w:rsidP="007B7EDC">
      <w:pPr>
        <w:rPr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3C0E4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3991512" w:history="1">
        <w:r w:rsidR="003C0E43" w:rsidRPr="00A34C15">
          <w:rPr>
            <w:rStyle w:val="Hipervnculo"/>
            <w:lang w:val="es-GT"/>
          </w:rPr>
          <w:t xml:space="preserve">Especificación de Casos de Uso: </w:t>
        </w:r>
        <w:r w:rsidR="003C0E43" w:rsidRPr="00A34C15">
          <w:rPr>
            <w:rStyle w:val="Hipervnculo"/>
          </w:rPr>
          <w:t>Generar Interfaz de Salida de Pedidos Preventa (Cuervo) – CUERMINT186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_Toc443991512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4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13" w:history="1">
        <w:r w:rsidR="003C0E43" w:rsidRPr="00A34C15">
          <w:rPr>
            <w:rStyle w:val="Hipervnculo"/>
          </w:rPr>
          <w:t>Introducción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_Toc443991513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4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14" w:history="1">
        <w:r w:rsidR="003C0E43" w:rsidRPr="00A34C15">
          <w:rPr>
            <w:rStyle w:val="Hipervnculo"/>
          </w:rPr>
          <w:t>Caso de uso: Generar Interfaz de Salida de Pedidos Preventa (Cuervo) – CUERMINT186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_Toc443991514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4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991515" w:history="1">
        <w:r w:rsidR="003C0E43" w:rsidRPr="00A34C15">
          <w:rPr>
            <w:rStyle w:val="Hipervnculo"/>
            <w:rFonts w:cs="Arial"/>
            <w:noProof/>
            <w:lang w:val="es-MX"/>
          </w:rPr>
          <w:t>1.1</w:t>
        </w:r>
        <w:r w:rsidR="003C0E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rFonts w:cs="Arial"/>
            <w:noProof/>
            <w:lang w:val="es-MX"/>
          </w:rPr>
          <w:t>Descripción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_Toc443991515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4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16" w:history="1">
        <w:r w:rsidR="003C0E43" w:rsidRPr="00A34C15">
          <w:rPr>
            <w:rStyle w:val="Hipervnculo"/>
          </w:rPr>
          <w:t>Diagrama de Casos de Uso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_Toc443991516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4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17" w:history="1">
        <w:r w:rsidR="003C0E43" w:rsidRPr="00A34C15">
          <w:rPr>
            <w:rStyle w:val="Hipervnculo"/>
          </w:rPr>
          <w:t>Precondiciones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_Toc443991517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4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991518" w:history="1">
        <w:r w:rsidR="003C0E43" w:rsidRPr="00A34C15">
          <w:rPr>
            <w:rStyle w:val="Hipervnculo"/>
            <w:rFonts w:cs="Arial"/>
            <w:noProof/>
          </w:rPr>
          <w:t>1.2</w:t>
        </w:r>
        <w:r w:rsidR="003C0E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rFonts w:cs="Arial"/>
            <w:noProof/>
          </w:rPr>
          <w:t>Generales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_Toc443991518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4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991519" w:history="1">
        <w:r w:rsidR="003C0E43" w:rsidRPr="00A34C15">
          <w:rPr>
            <w:rStyle w:val="Hipervnculo"/>
            <w:rFonts w:cs="Arial"/>
            <w:noProof/>
          </w:rPr>
          <w:t>1.3</w:t>
        </w:r>
        <w:r w:rsidR="003C0E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rFonts w:cs="Arial"/>
            <w:noProof/>
          </w:rPr>
          <w:t>Filtros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_Toc443991519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5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20" w:history="1">
        <w:r w:rsidR="003C0E43" w:rsidRPr="00A34C15">
          <w:rPr>
            <w:rStyle w:val="Hipervnculo"/>
          </w:rPr>
          <w:t>Flujo de eventos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_Toc443991520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5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991521" w:history="1">
        <w:r w:rsidR="003C0E43" w:rsidRPr="00A34C15">
          <w:rPr>
            <w:rStyle w:val="Hipervnculo"/>
            <w:rFonts w:cs="Arial"/>
            <w:noProof/>
            <w:lang w:val="es-MX"/>
          </w:rPr>
          <w:t>1.4</w:t>
        </w:r>
        <w:r w:rsidR="003C0E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rFonts w:cs="Arial"/>
            <w:noProof/>
            <w:lang w:val="es-MX"/>
          </w:rPr>
          <w:t>Flujo básico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_Toc443991521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5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991522" w:history="1">
        <w:r w:rsidR="003C0E43" w:rsidRPr="00A34C15">
          <w:rPr>
            <w:rStyle w:val="Hipervnculo"/>
            <w:rFonts w:cs="Arial"/>
            <w:noProof/>
            <w:lang w:val="es-MX"/>
          </w:rPr>
          <w:t>1.5</w:t>
        </w:r>
        <w:r w:rsidR="003C0E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rFonts w:cs="Arial"/>
            <w:noProof/>
            <w:lang w:val="es-MX"/>
          </w:rPr>
          <w:t>Flujos alternos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_Toc443991522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6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991523" w:history="1">
        <w:r w:rsidR="003C0E43" w:rsidRPr="00A34C15">
          <w:rPr>
            <w:rStyle w:val="Hipervnculo"/>
            <w:noProof/>
            <w:lang w:val="es-MX"/>
          </w:rPr>
          <w:t>1.5.1</w:t>
        </w:r>
        <w:r w:rsidR="003C0E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noProof/>
            <w:lang w:val="es-MX"/>
          </w:rPr>
          <w:t>Opcionales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_Toc443991523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6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991524" w:history="1">
        <w:r w:rsidR="003C0E43" w:rsidRPr="00A34C15">
          <w:rPr>
            <w:rStyle w:val="Hipervnculo"/>
            <w:noProof/>
            <w:lang w:val="es-MX"/>
          </w:rPr>
          <w:t>1.5.2</w:t>
        </w:r>
        <w:r w:rsidR="003C0E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noProof/>
            <w:lang w:val="es-MX"/>
          </w:rPr>
          <w:t>Generales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_Toc443991524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6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991525" w:history="1">
        <w:r w:rsidR="003C0E43" w:rsidRPr="00A34C15">
          <w:rPr>
            <w:rStyle w:val="Hipervnculo"/>
            <w:noProof/>
            <w:lang w:val="es-MX"/>
          </w:rPr>
          <w:t>1.5.3</w:t>
        </w:r>
        <w:r w:rsidR="003C0E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noProof/>
            <w:lang w:val="es-MX"/>
          </w:rPr>
          <w:t>Extraordinarios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_Toc443991525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6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991526" w:history="1">
        <w:r w:rsidR="003C0E43" w:rsidRPr="00A34C15">
          <w:rPr>
            <w:rStyle w:val="Hipervnculo"/>
            <w:noProof/>
            <w:lang w:val="es-MX"/>
          </w:rPr>
          <w:t>1.5.4</w:t>
        </w:r>
        <w:r w:rsidR="003C0E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noProof/>
            <w:lang w:val="es-MX"/>
          </w:rPr>
          <w:t>De excepción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_Toc443991526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6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27" w:history="1">
        <w:r w:rsidR="003C0E43" w:rsidRPr="00A34C15">
          <w:rPr>
            <w:rStyle w:val="Hipervnculo"/>
          </w:rPr>
          <w:t>Poscondiciones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_Toc443991527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7</w:t>
        </w:r>
        <w:r w:rsidR="003C0E43">
          <w:rPr>
            <w:webHidden/>
          </w:rPr>
          <w:fldChar w:fldCharType="end"/>
        </w:r>
      </w:hyperlink>
    </w:p>
    <w:p w:rsidR="003C0E43" w:rsidRDefault="00F309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991528" w:history="1">
        <w:r w:rsidR="003C0E43" w:rsidRPr="00A34C15">
          <w:rPr>
            <w:rStyle w:val="Hipervnculo"/>
            <w:rFonts w:cs="Arial"/>
            <w:noProof/>
          </w:rPr>
          <w:t>1.6</w:t>
        </w:r>
        <w:r w:rsidR="003C0E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C0E43" w:rsidRPr="00A34C15">
          <w:rPr>
            <w:rStyle w:val="Hipervnculo"/>
            <w:rFonts w:cs="Arial"/>
            <w:noProof/>
          </w:rPr>
          <w:t>Generales</w:t>
        </w:r>
        <w:r w:rsidR="003C0E43">
          <w:rPr>
            <w:noProof/>
            <w:webHidden/>
          </w:rPr>
          <w:tab/>
        </w:r>
        <w:r w:rsidR="003C0E43">
          <w:rPr>
            <w:noProof/>
            <w:webHidden/>
          </w:rPr>
          <w:fldChar w:fldCharType="begin"/>
        </w:r>
        <w:r w:rsidR="003C0E43">
          <w:rPr>
            <w:noProof/>
            <w:webHidden/>
          </w:rPr>
          <w:instrText xml:space="preserve"> PAGEREF _Toc443991528 \h </w:instrText>
        </w:r>
        <w:r w:rsidR="003C0E43">
          <w:rPr>
            <w:noProof/>
            <w:webHidden/>
          </w:rPr>
        </w:r>
        <w:r w:rsidR="003C0E43">
          <w:rPr>
            <w:noProof/>
            <w:webHidden/>
          </w:rPr>
          <w:fldChar w:fldCharType="separate"/>
        </w:r>
        <w:r w:rsidR="003C0E43">
          <w:rPr>
            <w:noProof/>
            <w:webHidden/>
          </w:rPr>
          <w:t>7</w:t>
        </w:r>
        <w:r w:rsidR="003C0E43">
          <w:rPr>
            <w:noProof/>
            <w:webHidden/>
          </w:rPr>
          <w:fldChar w:fldCharType="end"/>
        </w:r>
      </w:hyperlink>
    </w:p>
    <w:p w:rsidR="003C0E43" w:rsidRDefault="00F309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991529" w:history="1">
        <w:r w:rsidR="003C0E43" w:rsidRPr="00A34C15">
          <w:rPr>
            <w:rStyle w:val="Hipervnculo"/>
          </w:rPr>
          <w:t>Firmas de Aceptación</w:t>
        </w:r>
        <w:r w:rsidR="003C0E43">
          <w:rPr>
            <w:webHidden/>
          </w:rPr>
          <w:tab/>
        </w:r>
        <w:r w:rsidR="003C0E43">
          <w:rPr>
            <w:webHidden/>
          </w:rPr>
          <w:fldChar w:fldCharType="begin"/>
        </w:r>
        <w:r w:rsidR="003C0E43">
          <w:rPr>
            <w:webHidden/>
          </w:rPr>
          <w:instrText xml:space="preserve"> PAGEREF _Toc443991529 \h </w:instrText>
        </w:r>
        <w:r w:rsidR="003C0E43">
          <w:rPr>
            <w:webHidden/>
          </w:rPr>
        </w:r>
        <w:r w:rsidR="003C0E43">
          <w:rPr>
            <w:webHidden/>
          </w:rPr>
          <w:fldChar w:fldCharType="separate"/>
        </w:r>
        <w:r w:rsidR="003C0E43">
          <w:rPr>
            <w:webHidden/>
          </w:rPr>
          <w:t>7</w:t>
        </w:r>
        <w:r w:rsidR="003C0E43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F30967">
        <w:lastRenderedPageBreak/>
        <w:fldChar w:fldCharType="begin"/>
      </w:r>
      <w:r w:rsidR="00F30967">
        <w:instrText xml:space="preserve">title  \* Mergeformat </w:instrText>
      </w:r>
      <w:r w:rsidR="00F30967">
        <w:fldChar w:fldCharType="separate"/>
      </w:r>
      <w:bookmarkStart w:id="2" w:name="_Toc365897738"/>
      <w:bookmarkStart w:id="3" w:name="_Toc443991512"/>
      <w:r w:rsidR="00533FCB">
        <w:rPr>
          <w:lang w:val="es-GT"/>
        </w:rPr>
        <w:t xml:space="preserve">Especificación de Casos de Uso: </w:t>
      </w:r>
      <w:r w:rsidR="00F30967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316064">
        <w:t>Pedidos Preventa (Cuervo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316064">
        <w:t>86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43991513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43991514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316064">
        <w:t>Pedidos Preventa</w:t>
      </w:r>
      <w:r w:rsidR="00601638">
        <w:t xml:space="preserve"> </w:t>
      </w:r>
      <w:r w:rsidR="00316064">
        <w:t>(Cuervo</w:t>
      </w:r>
      <w:r w:rsidR="00B75D5F">
        <w:t xml:space="preserve">) </w:t>
      </w:r>
      <w:r w:rsidR="00494D5F">
        <w:t>– CUERMINT1</w:t>
      </w:r>
      <w:r w:rsidR="00316064">
        <w:t>86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43991515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</w:t>
      </w:r>
      <w:r w:rsidR="00956445">
        <w:rPr>
          <w:rFonts w:cs="Arial"/>
          <w:sz w:val="20"/>
          <w:szCs w:val="20"/>
        </w:rPr>
        <w:t xml:space="preserve"> y su detalle</w:t>
      </w:r>
      <w:r w:rsidR="00652945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43991516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BC0588" w:rsidP="00481C4A">
      <w:pPr>
        <w:rPr>
          <w:i/>
          <w:iCs/>
          <w:color w:val="0000FF"/>
          <w:lang w:val="es-MX"/>
        </w:rPr>
      </w:pPr>
      <w:r w:rsidRPr="00BC058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870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43991517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43991518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04207D" w:rsidRDefault="0004207D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Almacen</w:t>
      </w:r>
      <w:proofErr w:type="spellEnd"/>
    </w:p>
    <w:p w:rsidR="00C8104D" w:rsidRDefault="00C8104D" w:rsidP="00C8104D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estar creada la siguiente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tabla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temporal:</w:t>
      </w:r>
    </w:p>
    <w:p w:rsidR="00C8104D" w:rsidRDefault="00316064" w:rsidP="00316064">
      <w:pPr>
        <w:pStyle w:val="Prrafodelista"/>
        <w:numPr>
          <w:ilvl w:val="1"/>
          <w:numId w:val="5"/>
        </w:numPr>
        <w:jc w:val="both"/>
        <w:rPr>
          <w:b/>
          <w:sz w:val="20"/>
          <w:szCs w:val="20"/>
          <w:lang w:val="es-MX" w:eastAsia="en-US"/>
        </w:rPr>
      </w:pPr>
      <w:proofErr w:type="spellStart"/>
      <w:r w:rsidRPr="00316064">
        <w:rPr>
          <w:b/>
          <w:sz w:val="20"/>
          <w:szCs w:val="20"/>
          <w:lang w:val="es-MX" w:eastAsia="en-US"/>
        </w:rPr>
        <w:t>tmp_oeordhdr_sql</w:t>
      </w:r>
      <w:proofErr w:type="spellEnd"/>
    </w:p>
    <w:p w:rsidR="002A05C7" w:rsidRPr="007D44AC" w:rsidRDefault="00316064" w:rsidP="00316064">
      <w:pPr>
        <w:pStyle w:val="Prrafodelista"/>
        <w:numPr>
          <w:ilvl w:val="1"/>
          <w:numId w:val="5"/>
        </w:numPr>
        <w:jc w:val="both"/>
        <w:rPr>
          <w:b/>
          <w:sz w:val="20"/>
          <w:szCs w:val="20"/>
          <w:lang w:val="es-MX" w:eastAsia="en-US"/>
        </w:rPr>
      </w:pPr>
      <w:proofErr w:type="spellStart"/>
      <w:r w:rsidRPr="00316064">
        <w:rPr>
          <w:b/>
          <w:sz w:val="20"/>
          <w:szCs w:val="20"/>
          <w:lang w:val="es-MX" w:eastAsia="en-US"/>
        </w:rPr>
        <w:t>tmp_oeordlin_sql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43991519"/>
      <w:r>
        <w:rPr>
          <w:rFonts w:cs="Arial"/>
        </w:rPr>
        <w:lastRenderedPageBreak/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43991520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43991521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90640E" w:rsidRPr="002A05C7" w:rsidRDefault="00E61B0C" w:rsidP="002A05C7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8E7D8A">
        <w:rPr>
          <w:rFonts w:cs="Arial"/>
          <w:sz w:val="20"/>
          <w:szCs w:val="20"/>
        </w:rPr>
        <w:t xml:space="preserve"> de las ventas realizadas</w:t>
      </w:r>
      <w:r w:rsidRPr="00E61B0C">
        <w:rPr>
          <w:rFonts w:cs="Arial"/>
          <w:sz w:val="20"/>
          <w:szCs w:val="20"/>
        </w:rPr>
        <w:t>:</w:t>
      </w:r>
    </w:p>
    <w:p w:rsidR="003F2520" w:rsidRPr="003F2520" w:rsidRDefault="003F2520" w:rsidP="003F2520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3F2520" w:rsidRPr="003F2520" w:rsidRDefault="003F2520" w:rsidP="003F2520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3F2520" w:rsidRPr="003F2520" w:rsidRDefault="003F2520" w:rsidP="003F2520">
      <w:pPr>
        <w:pStyle w:val="Prrafodelista"/>
        <w:numPr>
          <w:ilvl w:val="1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9C31F2" w:rsidRPr="00F93CD0" w:rsidRDefault="009C31F2" w:rsidP="003F2520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616A0" w:rsidRPr="004616A0" w:rsidRDefault="004616A0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4616A0">
        <w:rPr>
          <w:rFonts w:cs="Arial"/>
          <w:b/>
          <w:sz w:val="20"/>
          <w:szCs w:val="20"/>
        </w:rPr>
        <w:t>TrpVtaAcreditada</w:t>
      </w:r>
      <w:proofErr w:type="spellEnd"/>
    </w:p>
    <w:p w:rsidR="004616A0" w:rsidRDefault="004616A0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616A0" w:rsidRDefault="004616A0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316064" w:rsidRDefault="00316064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9C31F2" w:rsidRPr="00D01D31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 w:rsidRPr="00D11532">
        <w:rPr>
          <w:rFonts w:cs="Arial"/>
          <w:sz w:val="20"/>
          <w:szCs w:val="20"/>
        </w:rPr>
        <w:t>= &lt;</w:t>
      </w:r>
      <w:proofErr w:type="spellStart"/>
      <w:r w:rsidR="00471B17" w:rsidRPr="00D11532">
        <w:rPr>
          <w:rFonts w:cs="Arial"/>
          <w:sz w:val="20"/>
          <w:szCs w:val="20"/>
        </w:rPr>
        <w:t>TransProd.VisitaClave</w:t>
      </w:r>
      <w:proofErr w:type="spellEnd"/>
      <w:r w:rsidR="00471B17" w:rsidRPr="00D11532">
        <w:rPr>
          <w:rFonts w:cs="Arial"/>
          <w:sz w:val="20"/>
          <w:szCs w:val="20"/>
        </w:rPr>
        <w:t>&gt;</w:t>
      </w:r>
    </w:p>
    <w:p w:rsidR="005D6813" w:rsidRDefault="00F81ED3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DE276D" w:rsidRDefault="00DE276D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E83ACA">
        <w:rPr>
          <w:rFonts w:cs="Arial"/>
          <w:sz w:val="20"/>
          <w:szCs w:val="20"/>
        </w:rPr>
        <w:t>RUTClave</w:t>
      </w:r>
      <w:proofErr w:type="spellEnd"/>
    </w:p>
    <w:p w:rsidR="00CC1F6C" w:rsidRDefault="00CC1F6C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C1F6C" w:rsidRPr="001E30B4" w:rsidRDefault="00CC1F6C" w:rsidP="00CC1F6C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CC1F6C" w:rsidRPr="00D11532" w:rsidRDefault="00CC1F6C" w:rsidP="00CC1F6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</w:t>
      </w:r>
      <w:r w:rsidRPr="00D11532">
        <w:rPr>
          <w:rFonts w:cs="Arial"/>
          <w:sz w:val="20"/>
          <w:szCs w:val="20"/>
        </w:rPr>
        <w:t>.ClienteClave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CC1F6C" w:rsidRPr="00CC1F6C" w:rsidRDefault="00CC1F6C" w:rsidP="00CC1F6C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D11532">
        <w:rPr>
          <w:rFonts w:cs="Arial"/>
          <w:sz w:val="20"/>
          <w:szCs w:val="20"/>
        </w:rPr>
        <w:t>Clave</w:t>
      </w:r>
    </w:p>
    <w:p w:rsidR="004B2EFE" w:rsidRPr="004B2EFE" w:rsidRDefault="004B2EFE" w:rsidP="003F2520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Pr="0004207D" w:rsidRDefault="004B2EFE" w:rsidP="003F2520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D11532">
        <w:rPr>
          <w:rFonts w:cs="Arial"/>
          <w:sz w:val="20"/>
          <w:szCs w:val="20"/>
        </w:rPr>
        <w:t>= &lt;</w:t>
      </w:r>
      <w:proofErr w:type="spellStart"/>
      <w:r w:rsidR="00471B17" w:rsidRPr="00D11532">
        <w:rPr>
          <w:rFonts w:cs="Arial"/>
          <w:sz w:val="20"/>
          <w:szCs w:val="20"/>
        </w:rPr>
        <w:t>Visita.VendedorId</w:t>
      </w:r>
      <w:proofErr w:type="spellEnd"/>
      <w:r w:rsidR="00471B17" w:rsidRPr="00D11532">
        <w:rPr>
          <w:rFonts w:cs="Arial"/>
          <w:sz w:val="20"/>
          <w:szCs w:val="20"/>
        </w:rPr>
        <w:t>&gt;</w:t>
      </w:r>
    </w:p>
    <w:p w:rsidR="0004207D" w:rsidRPr="0004207D" w:rsidRDefault="0004207D" w:rsidP="003F2520">
      <w:pPr>
        <w:numPr>
          <w:ilvl w:val="4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4207D" w:rsidRPr="00681892" w:rsidRDefault="0004207D" w:rsidP="003F2520">
      <w:pPr>
        <w:numPr>
          <w:ilvl w:val="4"/>
          <w:numId w:val="8"/>
        </w:numPr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04207D" w:rsidRDefault="0004207D" w:rsidP="003F2520">
      <w:pPr>
        <w:numPr>
          <w:ilvl w:val="5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5B4731" w:rsidRPr="0004207D" w:rsidRDefault="005B4731" w:rsidP="003F2520">
      <w:pPr>
        <w:numPr>
          <w:ilvl w:val="5"/>
          <w:numId w:val="8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Clave</w:t>
      </w:r>
    </w:p>
    <w:p w:rsidR="004B2EFE" w:rsidRDefault="00AC3F90" w:rsidP="003F2520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3F2520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3F2520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E83ACA">
        <w:rPr>
          <w:rFonts w:cs="Arial"/>
          <w:sz w:val="20"/>
          <w:szCs w:val="20"/>
        </w:rPr>
        <w:t>&lt;</w:t>
      </w:r>
      <w:proofErr w:type="spellStart"/>
      <w:r w:rsidR="00585506" w:rsidRPr="00E83ACA">
        <w:rPr>
          <w:rFonts w:cs="Arial"/>
          <w:sz w:val="20"/>
          <w:szCs w:val="20"/>
        </w:rPr>
        <w:t>Vendedor.USUId</w:t>
      </w:r>
      <w:proofErr w:type="spellEnd"/>
      <w:r w:rsidR="00585506" w:rsidRPr="00E83ACA">
        <w:rPr>
          <w:rFonts w:cs="Arial"/>
          <w:sz w:val="20"/>
          <w:szCs w:val="20"/>
        </w:rPr>
        <w:t>&gt;</w:t>
      </w:r>
    </w:p>
    <w:p w:rsidR="00AC3F90" w:rsidRPr="00AC3F90" w:rsidRDefault="00AC3F90" w:rsidP="003F2520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316064">
        <w:rPr>
          <w:rFonts w:cs="Arial"/>
          <w:sz w:val="20"/>
          <w:szCs w:val="20"/>
        </w:rPr>
        <w:t xml:space="preserve"> = </w:t>
      </w:r>
      <w:proofErr w:type="spellStart"/>
      <w:r w:rsidR="00316064" w:rsidRPr="00E83ACA">
        <w:rPr>
          <w:rFonts w:cs="Arial"/>
          <w:color w:val="FF0000"/>
          <w:sz w:val="20"/>
          <w:szCs w:val="20"/>
        </w:rPr>
        <w:t>Clave_Usuar</w:t>
      </w:r>
      <w:r w:rsidR="00E83ACA" w:rsidRPr="00E83ACA">
        <w:rPr>
          <w:rFonts w:cs="Arial"/>
          <w:color w:val="FF0000"/>
          <w:sz w:val="20"/>
          <w:szCs w:val="20"/>
        </w:rPr>
        <w:t>i</w:t>
      </w:r>
      <w:r w:rsidR="00316064" w:rsidRPr="00E83ACA">
        <w:rPr>
          <w:rFonts w:cs="Arial"/>
          <w:color w:val="FF0000"/>
          <w:sz w:val="20"/>
          <w:szCs w:val="20"/>
        </w:rPr>
        <w:t>o</w:t>
      </w:r>
      <w:proofErr w:type="spellEnd"/>
    </w:p>
    <w:p w:rsidR="00CC1F6C" w:rsidRDefault="00CC1F6C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44B1D" w:rsidRDefault="00E44B1D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1 “Pedido”</w:t>
      </w:r>
    </w:p>
    <w:p w:rsidR="00E44B1D" w:rsidRPr="00CC1F6C" w:rsidRDefault="00E44B1D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316064">
        <w:rPr>
          <w:rFonts w:cs="Arial"/>
          <w:color w:val="FF0000"/>
          <w:sz w:val="20"/>
          <w:szCs w:val="20"/>
        </w:rPr>
        <w:t>1 “Captura”</w:t>
      </w:r>
    </w:p>
    <w:p w:rsidR="00CC1F6C" w:rsidRDefault="00CC1F6C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CC1F6C">
        <w:rPr>
          <w:rFonts w:cs="Arial"/>
          <w:sz w:val="20"/>
          <w:szCs w:val="20"/>
        </w:rPr>
        <w:t>ClienteDomicilioIdPE</w:t>
      </w:r>
      <w:proofErr w:type="spellEnd"/>
    </w:p>
    <w:p w:rsidR="00CC1F6C" w:rsidRDefault="00CC1F6C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CC1F6C" w:rsidRDefault="00CC1F6C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5B4731" w:rsidRDefault="005B4731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5B4731" w:rsidRDefault="005B4731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5B4731" w:rsidRDefault="005B4731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SubTotal</w:t>
      </w:r>
      <w:proofErr w:type="spellEnd"/>
    </w:p>
    <w:p w:rsidR="005B4731" w:rsidRDefault="005B4731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5B4731" w:rsidRPr="00471B17" w:rsidRDefault="005B4731" w:rsidP="00CC1F6C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Notas</w:t>
      </w:r>
    </w:p>
    <w:p w:rsidR="009C31F2" w:rsidRPr="000B2241" w:rsidRDefault="009C31F2" w:rsidP="003F2520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  <w:r w:rsidR="00681892">
        <w:rPr>
          <w:rFonts w:cs="Arial"/>
          <w:sz w:val="20"/>
          <w:szCs w:val="20"/>
        </w:rPr>
        <w:t xml:space="preserve"> </w:t>
      </w:r>
      <w:r w:rsidR="00AB6DB3">
        <w:rPr>
          <w:rFonts w:cs="Arial"/>
          <w:sz w:val="20"/>
          <w:szCs w:val="20"/>
        </w:rPr>
        <w:t>s</w:t>
      </w:r>
      <w:r w:rsidR="00681892">
        <w:rPr>
          <w:rFonts w:cs="Arial"/>
          <w:sz w:val="20"/>
          <w:szCs w:val="20"/>
        </w:rPr>
        <w:t xml:space="preserve">e obtienen los detalles de las </w:t>
      </w:r>
      <w:r w:rsidR="00AB6DB3">
        <w:rPr>
          <w:rFonts w:cs="Arial"/>
          <w:sz w:val="20"/>
          <w:szCs w:val="20"/>
        </w:rPr>
        <w:t>transacciones</w:t>
      </w:r>
    </w:p>
    <w:p w:rsidR="009C31F2" w:rsidRDefault="009C31F2" w:rsidP="003F2520">
      <w:pPr>
        <w:numPr>
          <w:ilvl w:val="1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D11532">
        <w:rPr>
          <w:rFonts w:cs="Arial"/>
          <w:sz w:val="20"/>
          <w:szCs w:val="20"/>
        </w:rPr>
        <w:t>&lt;</w:t>
      </w:r>
      <w:proofErr w:type="spellStart"/>
      <w:r w:rsidR="00471B17" w:rsidRPr="00D11532">
        <w:rPr>
          <w:rFonts w:cs="Arial"/>
          <w:sz w:val="20"/>
          <w:szCs w:val="20"/>
        </w:rPr>
        <w:t>TrandProd.TransProdId</w:t>
      </w:r>
      <w:proofErr w:type="spellEnd"/>
      <w:r w:rsidR="00471B17" w:rsidRPr="00D11532">
        <w:rPr>
          <w:rFonts w:cs="Arial"/>
          <w:sz w:val="20"/>
          <w:szCs w:val="20"/>
        </w:rPr>
        <w:t>&gt;</w:t>
      </w:r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720A96" w:rsidRDefault="009C31F2" w:rsidP="005B473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B4731" w:rsidRPr="005B4731" w:rsidRDefault="005B4731" w:rsidP="005B4731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Partida</w:t>
      </w:r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B4731" w:rsidRDefault="005B4731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5B4731" w:rsidRDefault="005B4731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AB6DB3" w:rsidRDefault="00AB6DB3" w:rsidP="00AB6DB3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 se obtiene los impuestos relacionados</w:t>
      </w:r>
    </w:p>
    <w:p w:rsidR="00AB6DB3" w:rsidRPr="00AB6DB3" w:rsidRDefault="00AB6DB3" w:rsidP="00AB6DB3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AB6DB3">
        <w:rPr>
          <w:rFonts w:cs="Arial"/>
          <w:b/>
          <w:sz w:val="20"/>
          <w:szCs w:val="20"/>
        </w:rPr>
        <w:t>TPDImpuesto</w:t>
      </w:r>
      <w:proofErr w:type="spellEnd"/>
    </w:p>
    <w:p w:rsidR="00AB6DB3" w:rsidRDefault="00AB6DB3" w:rsidP="00AB6DB3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B6DB3" w:rsidRDefault="00AB6DB3" w:rsidP="00AB6DB3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D11532" w:rsidRDefault="00D11532" w:rsidP="003F2520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encontrada</w:t>
      </w:r>
    </w:p>
    <w:p w:rsidR="00B91851" w:rsidRDefault="00B91851" w:rsidP="003F2520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91851" w:rsidRPr="001A519A" w:rsidRDefault="005B4731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316064">
        <w:rPr>
          <w:b/>
          <w:sz w:val="20"/>
          <w:szCs w:val="20"/>
          <w:lang w:val="es-MX" w:eastAsia="en-US"/>
        </w:rPr>
        <w:t>tmp_oeordhdr_sql</w:t>
      </w:r>
      <w:proofErr w:type="spellEnd"/>
    </w:p>
    <w:p w:rsidR="00E40DF2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ord_no</w:t>
      </w:r>
      <w:proofErr w:type="spellEnd"/>
      <w:r w:rsidR="00944597">
        <w:rPr>
          <w:rFonts w:cs="Arial"/>
          <w:sz w:val="20"/>
          <w:szCs w:val="20"/>
        </w:rPr>
        <w:t xml:space="preserve"> = &lt;</w:t>
      </w:r>
      <w:proofErr w:type="spellStart"/>
      <w:r w:rsidR="00944597">
        <w:rPr>
          <w:rFonts w:cs="Arial"/>
          <w:sz w:val="20"/>
          <w:szCs w:val="20"/>
        </w:rPr>
        <w:t>TransProd.</w:t>
      </w:r>
      <w:r w:rsidR="008C16AF">
        <w:rPr>
          <w:rFonts w:cs="Arial"/>
          <w:sz w:val="20"/>
          <w:szCs w:val="20"/>
        </w:rPr>
        <w:t>Folio</w:t>
      </w:r>
      <w:proofErr w:type="spellEnd"/>
      <w:r w:rsidR="00944597">
        <w:rPr>
          <w:rFonts w:cs="Arial"/>
          <w:sz w:val="20"/>
          <w:szCs w:val="20"/>
        </w:rPr>
        <w:t>&gt;</w:t>
      </w:r>
    </w:p>
    <w:p w:rsidR="00944597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entered_dt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cus_no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cus_alt_adr_cd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 w:rsidRPr="005B4731">
        <w:rPr>
          <w:rFonts w:cs="Arial"/>
          <w:sz w:val="20"/>
          <w:szCs w:val="20"/>
        </w:rPr>
        <w:t>Transprod.ClienteDomicilioIdPE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shipping_dt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TransProd.FechaEntrega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5B4731">
        <w:rPr>
          <w:rFonts w:cs="Arial"/>
          <w:sz w:val="20"/>
          <w:szCs w:val="20"/>
        </w:rPr>
        <w:t>ship_instruction_1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TransProd.Notas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slspsn_no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AB6DB3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tax_pct</w:t>
      </w:r>
      <w:proofErr w:type="spellEnd"/>
      <w:r>
        <w:rPr>
          <w:rFonts w:cs="Arial"/>
          <w:sz w:val="20"/>
          <w:szCs w:val="20"/>
        </w:rPr>
        <w:t xml:space="preserve"> = </w:t>
      </w:r>
      <w:r w:rsidR="00AB6DB3">
        <w:rPr>
          <w:rFonts w:cs="Arial"/>
          <w:sz w:val="20"/>
          <w:szCs w:val="20"/>
        </w:rPr>
        <w:t>&lt;</w:t>
      </w:r>
      <w:proofErr w:type="spellStart"/>
      <w:r w:rsidR="00AB6DB3">
        <w:rPr>
          <w:rFonts w:cs="Arial"/>
          <w:sz w:val="20"/>
          <w:szCs w:val="20"/>
        </w:rPr>
        <w:t>TPDImpuesto.ImpuestoClave</w:t>
      </w:r>
      <w:proofErr w:type="spellEnd"/>
      <w:r w:rsidR="00AB6DB3">
        <w:rPr>
          <w:rFonts w:cs="Arial"/>
          <w:sz w:val="20"/>
          <w:szCs w:val="20"/>
        </w:rPr>
        <w:t>&gt; Top 1 de los impuestos obtenidos relacionados a la venta actual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mfg_loc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tot_sls_amt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TransProd.Subtotal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tot_sls_disc</w:t>
      </w:r>
      <w:proofErr w:type="spellEnd"/>
      <w:r>
        <w:rPr>
          <w:rFonts w:cs="Arial"/>
          <w:sz w:val="20"/>
          <w:szCs w:val="20"/>
        </w:rPr>
        <w:t xml:space="preserve"> = </w:t>
      </w:r>
      <w:r w:rsidRPr="005B4731">
        <w:rPr>
          <w:rFonts w:cs="Arial"/>
          <w:sz w:val="20"/>
          <w:szCs w:val="20"/>
        </w:rPr>
        <w:t>&lt;</w:t>
      </w:r>
      <w:proofErr w:type="spellStart"/>
      <w:r w:rsidRPr="005B4731">
        <w:rPr>
          <w:rFonts w:cs="Arial"/>
          <w:sz w:val="20"/>
          <w:szCs w:val="20"/>
        </w:rPr>
        <w:t>TransProd.DescuentoVendedor</w:t>
      </w:r>
      <w:proofErr w:type="spellEnd"/>
      <w:r w:rsidRPr="005B4731">
        <w:rPr>
          <w:rFonts w:cs="Arial"/>
          <w:sz w:val="20"/>
          <w:szCs w:val="20"/>
        </w:rPr>
        <w:t>&gt; + &lt;</w:t>
      </w:r>
      <w:proofErr w:type="spellStart"/>
      <w:r w:rsidRPr="005B4731">
        <w:rPr>
          <w:rFonts w:cs="Arial"/>
          <w:sz w:val="20"/>
          <w:szCs w:val="20"/>
        </w:rPr>
        <w:t>TransProd.DescuentoImp</w:t>
      </w:r>
      <w:proofErr w:type="spellEnd"/>
      <w:r w:rsidRPr="005B4731"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tot_tax_amt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TransProd.Subtotal</w:t>
      </w:r>
      <w:proofErr w:type="spellEnd"/>
      <w:r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5B4731">
        <w:rPr>
          <w:rFonts w:cs="Arial"/>
          <w:sz w:val="20"/>
          <w:szCs w:val="20"/>
        </w:rPr>
        <w:t>sls_tax_amt_1</w:t>
      </w:r>
      <w:r>
        <w:rPr>
          <w:rFonts w:cs="Arial"/>
          <w:sz w:val="20"/>
          <w:szCs w:val="20"/>
        </w:rPr>
        <w:t xml:space="preserve"> = </w:t>
      </w:r>
      <w:r w:rsidRPr="005B4731">
        <w:rPr>
          <w:rFonts w:cs="Arial"/>
          <w:sz w:val="20"/>
          <w:szCs w:val="20"/>
        </w:rPr>
        <w:t>&lt;</w:t>
      </w:r>
      <w:proofErr w:type="spellStart"/>
      <w:r w:rsidRPr="005B4731">
        <w:rPr>
          <w:rFonts w:cs="Arial"/>
          <w:sz w:val="20"/>
          <w:szCs w:val="20"/>
        </w:rPr>
        <w:t>TransProd.Impuesto</w:t>
      </w:r>
      <w:proofErr w:type="spellEnd"/>
      <w:r w:rsidRPr="005B4731">
        <w:rPr>
          <w:rFonts w:cs="Arial"/>
          <w:sz w:val="20"/>
          <w:szCs w:val="20"/>
        </w:rPr>
        <w:t>&gt;</w:t>
      </w:r>
    </w:p>
    <w:p w:rsidR="005B4731" w:rsidRDefault="005B4731" w:rsidP="00AB6DB3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5B4731">
        <w:rPr>
          <w:rFonts w:cs="Arial"/>
          <w:sz w:val="20"/>
          <w:szCs w:val="20"/>
        </w:rPr>
        <w:t>Nota_2</w:t>
      </w:r>
      <w:r>
        <w:rPr>
          <w:rFonts w:cs="Arial"/>
          <w:sz w:val="20"/>
          <w:szCs w:val="20"/>
        </w:rPr>
        <w:t>=</w:t>
      </w:r>
      <w:r w:rsidR="00AB6DB3">
        <w:rPr>
          <w:rFonts w:cs="Arial"/>
          <w:sz w:val="20"/>
          <w:szCs w:val="20"/>
        </w:rPr>
        <w:t xml:space="preserve"> &lt;</w:t>
      </w:r>
      <w:proofErr w:type="spellStart"/>
      <w:r w:rsidR="00AB6DB3" w:rsidRPr="00AB6DB3">
        <w:rPr>
          <w:rFonts w:cs="Arial"/>
          <w:sz w:val="20"/>
          <w:szCs w:val="20"/>
        </w:rPr>
        <w:t>TrpVtaAcreditada.PedidoAdicional</w:t>
      </w:r>
      <w:proofErr w:type="spellEnd"/>
      <w:r w:rsidR="00AB6DB3">
        <w:rPr>
          <w:rFonts w:cs="Arial"/>
          <w:sz w:val="20"/>
          <w:szCs w:val="20"/>
        </w:rPr>
        <w:t>&gt;</w:t>
      </w:r>
    </w:p>
    <w:p w:rsidR="005B4731" w:rsidRDefault="005B4731" w:rsidP="00AB6DB3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5B4731">
        <w:rPr>
          <w:rFonts w:cs="Arial"/>
          <w:sz w:val="20"/>
          <w:szCs w:val="20"/>
        </w:rPr>
        <w:t>Nota_3</w:t>
      </w:r>
      <w:r>
        <w:rPr>
          <w:rFonts w:cs="Arial"/>
          <w:sz w:val="20"/>
          <w:szCs w:val="20"/>
        </w:rPr>
        <w:t xml:space="preserve"> =</w:t>
      </w:r>
      <w:r w:rsidR="00AB6DB3">
        <w:rPr>
          <w:rFonts w:cs="Arial"/>
          <w:sz w:val="20"/>
          <w:szCs w:val="20"/>
        </w:rPr>
        <w:t xml:space="preserve"> &lt;</w:t>
      </w:r>
      <w:proofErr w:type="spellStart"/>
      <w:r w:rsidR="00AB6DB3">
        <w:rPr>
          <w:rFonts w:cs="Arial"/>
          <w:sz w:val="20"/>
          <w:szCs w:val="20"/>
        </w:rPr>
        <w:t>TrpVtaAcreditada.Observacines</w:t>
      </w:r>
      <w:proofErr w:type="spellEnd"/>
      <w:r w:rsidR="00AB6DB3">
        <w:rPr>
          <w:rFonts w:cs="Arial"/>
          <w:sz w:val="20"/>
          <w:szCs w:val="20"/>
        </w:rPr>
        <w:t>&gt;</w:t>
      </w:r>
    </w:p>
    <w:p w:rsidR="005B4731" w:rsidRDefault="005B4731" w:rsidP="00AB6DB3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5B4731">
        <w:rPr>
          <w:rFonts w:cs="Arial"/>
          <w:sz w:val="20"/>
          <w:szCs w:val="20"/>
        </w:rPr>
        <w:t>Combo_1</w:t>
      </w:r>
      <w:r>
        <w:rPr>
          <w:rFonts w:cs="Arial"/>
          <w:sz w:val="20"/>
          <w:szCs w:val="20"/>
        </w:rPr>
        <w:t xml:space="preserve"> =</w:t>
      </w:r>
      <w:r w:rsidR="00AB6DB3">
        <w:rPr>
          <w:rFonts w:cs="Arial"/>
          <w:sz w:val="20"/>
          <w:szCs w:val="20"/>
        </w:rPr>
        <w:t xml:space="preserve"> Descripción del valor por referencia “TURNO” relacionado al campo &lt;</w:t>
      </w:r>
      <w:proofErr w:type="spellStart"/>
      <w:r w:rsidR="00AB6DB3">
        <w:rPr>
          <w:rFonts w:cs="Arial"/>
          <w:sz w:val="20"/>
          <w:szCs w:val="20"/>
        </w:rPr>
        <w:t>TransProd.TipoTurno</w:t>
      </w:r>
      <w:proofErr w:type="spellEnd"/>
      <w:r w:rsidR="00AB6DB3">
        <w:rPr>
          <w:rFonts w:cs="Arial"/>
          <w:sz w:val="20"/>
          <w:szCs w:val="20"/>
        </w:rPr>
        <w:t>&gt;</w:t>
      </w:r>
    </w:p>
    <w:p w:rsidR="005B4731" w:rsidRDefault="005B4731" w:rsidP="005B47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5B4731">
        <w:rPr>
          <w:rFonts w:cs="Arial"/>
          <w:sz w:val="20"/>
          <w:szCs w:val="20"/>
        </w:rPr>
        <w:t>Interfasado</w:t>
      </w:r>
      <w:proofErr w:type="spellEnd"/>
      <w:r>
        <w:rPr>
          <w:rFonts w:cs="Arial"/>
          <w:sz w:val="20"/>
          <w:szCs w:val="20"/>
        </w:rPr>
        <w:t xml:space="preserve"> = NULL</w:t>
      </w:r>
    </w:p>
    <w:p w:rsidR="00A85C49" w:rsidRDefault="00A85C49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</w:t>
      </w:r>
      <w:r w:rsidR="00D11532">
        <w:rPr>
          <w:rFonts w:cs="Arial"/>
          <w:sz w:val="20"/>
          <w:szCs w:val="20"/>
        </w:rPr>
        <w:t>da detalle relacionado a la Venta</w:t>
      </w:r>
    </w:p>
    <w:p w:rsidR="00A85C49" w:rsidRDefault="00A85C49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A85C49" w:rsidRDefault="005B4731" w:rsidP="003F2520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 w:rsidRPr="00316064">
        <w:rPr>
          <w:b/>
          <w:sz w:val="20"/>
          <w:szCs w:val="20"/>
          <w:lang w:val="es-MX" w:eastAsia="en-US"/>
        </w:rPr>
        <w:t>tmp_oeordlin_sql</w:t>
      </w:r>
      <w:proofErr w:type="spellEnd"/>
    </w:p>
    <w:p w:rsidR="007F22CF" w:rsidRPr="00AB6DB3" w:rsidRDefault="00AB6DB3" w:rsidP="00AB6DB3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ord_no</w:t>
      </w:r>
      <w:proofErr w:type="spellEnd"/>
      <w:r w:rsidR="007F22CF">
        <w:rPr>
          <w:rFonts w:cs="Arial"/>
          <w:sz w:val="20"/>
          <w:szCs w:val="20"/>
        </w:rPr>
        <w:t xml:space="preserve"> = &lt;</w:t>
      </w:r>
      <w:proofErr w:type="spellStart"/>
      <w:r w:rsidR="007F22CF">
        <w:rPr>
          <w:rFonts w:cs="Arial"/>
          <w:sz w:val="20"/>
          <w:szCs w:val="20"/>
        </w:rPr>
        <w:t>TransProd.</w:t>
      </w:r>
      <w:r w:rsidR="00486CB2">
        <w:rPr>
          <w:rFonts w:cs="Arial"/>
          <w:sz w:val="20"/>
          <w:szCs w:val="20"/>
        </w:rPr>
        <w:t>Folio</w:t>
      </w:r>
      <w:proofErr w:type="spellEnd"/>
      <w:r w:rsidR="007F22CF">
        <w:rPr>
          <w:rFonts w:cs="Arial"/>
          <w:sz w:val="20"/>
          <w:szCs w:val="20"/>
        </w:rPr>
        <w:t>&gt;</w:t>
      </w:r>
    </w:p>
    <w:p w:rsidR="00AB6DB3" w:rsidRDefault="00AB6DB3" w:rsidP="00AB6D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line_seq_no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B6DB3">
        <w:rPr>
          <w:rFonts w:cs="Arial"/>
          <w:sz w:val="20"/>
          <w:szCs w:val="20"/>
        </w:rPr>
        <w:t>&lt;</w:t>
      </w:r>
      <w:proofErr w:type="spellStart"/>
      <w:r w:rsidRPr="00AB6DB3">
        <w:rPr>
          <w:rFonts w:cs="Arial"/>
          <w:sz w:val="20"/>
          <w:szCs w:val="20"/>
        </w:rPr>
        <w:t>TransProdDetalle.Partida</w:t>
      </w:r>
      <w:proofErr w:type="spellEnd"/>
      <w:r w:rsidRPr="00AB6DB3">
        <w:rPr>
          <w:rFonts w:cs="Arial"/>
          <w:sz w:val="20"/>
          <w:szCs w:val="20"/>
        </w:rPr>
        <w:t>&gt;</w:t>
      </w:r>
    </w:p>
    <w:p w:rsidR="00AB6DB3" w:rsidRDefault="00AB6DB3" w:rsidP="00AB6D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item_no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B6DB3">
        <w:rPr>
          <w:rFonts w:cs="Arial"/>
          <w:sz w:val="20"/>
          <w:szCs w:val="20"/>
        </w:rPr>
        <w:t>&lt;</w:t>
      </w:r>
      <w:proofErr w:type="spellStart"/>
      <w:r w:rsidRPr="00AB6DB3">
        <w:rPr>
          <w:rFonts w:cs="Arial"/>
          <w:sz w:val="20"/>
          <w:szCs w:val="20"/>
        </w:rPr>
        <w:t>TransProdDetalle.ProductoClave</w:t>
      </w:r>
      <w:proofErr w:type="spellEnd"/>
      <w:r w:rsidRPr="00AB6DB3">
        <w:rPr>
          <w:rFonts w:cs="Arial"/>
          <w:sz w:val="20"/>
          <w:szCs w:val="20"/>
        </w:rPr>
        <w:t>&gt;</w:t>
      </w:r>
    </w:p>
    <w:p w:rsidR="00AB6DB3" w:rsidRDefault="00AB6DB3" w:rsidP="00AB6D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qty_ordered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B6DB3">
        <w:rPr>
          <w:rFonts w:cs="Arial"/>
          <w:sz w:val="20"/>
          <w:szCs w:val="20"/>
        </w:rPr>
        <w:t>&lt;</w:t>
      </w:r>
      <w:proofErr w:type="spellStart"/>
      <w:r w:rsidRPr="00AB6DB3">
        <w:rPr>
          <w:rFonts w:cs="Arial"/>
          <w:sz w:val="20"/>
          <w:szCs w:val="20"/>
        </w:rPr>
        <w:t>TransProdDetalle.Cantidad</w:t>
      </w:r>
      <w:proofErr w:type="spellEnd"/>
      <w:r w:rsidRPr="00AB6DB3">
        <w:rPr>
          <w:rFonts w:cs="Arial"/>
          <w:sz w:val="20"/>
          <w:szCs w:val="20"/>
        </w:rPr>
        <w:t>&gt;</w:t>
      </w:r>
    </w:p>
    <w:p w:rsidR="00AB6DB3" w:rsidRDefault="00AB6DB3" w:rsidP="00AB6D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unit_price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B6DB3">
        <w:rPr>
          <w:rFonts w:cs="Arial"/>
          <w:sz w:val="20"/>
          <w:szCs w:val="20"/>
        </w:rPr>
        <w:t>&lt;</w:t>
      </w:r>
      <w:proofErr w:type="spellStart"/>
      <w:r w:rsidRPr="00AB6DB3">
        <w:rPr>
          <w:rFonts w:cs="Arial"/>
          <w:sz w:val="20"/>
          <w:szCs w:val="20"/>
        </w:rPr>
        <w:t>TransProdDetalle.Precio</w:t>
      </w:r>
      <w:proofErr w:type="spellEnd"/>
      <w:r w:rsidRPr="00AB6DB3">
        <w:rPr>
          <w:rFonts w:cs="Arial"/>
          <w:sz w:val="20"/>
          <w:szCs w:val="20"/>
        </w:rPr>
        <w:t>&gt;</w:t>
      </w:r>
    </w:p>
    <w:p w:rsidR="00AB6DB3" w:rsidRDefault="00AB6DB3" w:rsidP="00AB6D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discount_pct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B6DB3">
        <w:rPr>
          <w:rFonts w:cs="Arial"/>
          <w:sz w:val="20"/>
          <w:szCs w:val="20"/>
        </w:rPr>
        <w:t>&lt;</w:t>
      </w:r>
      <w:proofErr w:type="spellStart"/>
      <w:r w:rsidRPr="00AB6DB3">
        <w:rPr>
          <w:rFonts w:cs="Arial"/>
          <w:sz w:val="20"/>
          <w:szCs w:val="20"/>
        </w:rPr>
        <w:t>TransProdDetalle.DescuentoImp</w:t>
      </w:r>
      <w:proofErr w:type="spellEnd"/>
      <w:r w:rsidRPr="00AB6DB3">
        <w:rPr>
          <w:rFonts w:cs="Arial"/>
          <w:sz w:val="20"/>
          <w:szCs w:val="20"/>
        </w:rPr>
        <w:t>&gt;</w:t>
      </w:r>
      <w:r w:rsidR="00582F28">
        <w:rPr>
          <w:rFonts w:cs="Arial"/>
          <w:sz w:val="20"/>
          <w:szCs w:val="20"/>
        </w:rPr>
        <w:t xml:space="preserve"> * 100 / </w:t>
      </w:r>
      <m:oMath>
        <m:r>
          <w:rPr>
            <w:rFonts w:ascii="Cambria Math" w:hAnsi="Cambria Math" w:cs="Arial"/>
            <w:sz w:val="20"/>
            <w:szCs w:val="20"/>
          </w:rPr>
          <m:t>∑</m:t>
        </m:r>
      </m:oMath>
      <w:r w:rsidR="00582F28">
        <w:rPr>
          <w:rFonts w:cs="Arial"/>
          <w:sz w:val="20"/>
          <w:szCs w:val="20"/>
        </w:rPr>
        <w:t xml:space="preserve"> (&lt;</w:t>
      </w:r>
      <w:proofErr w:type="spellStart"/>
      <w:r w:rsidR="00582F28">
        <w:rPr>
          <w:rFonts w:cs="Arial"/>
          <w:sz w:val="20"/>
          <w:szCs w:val="20"/>
        </w:rPr>
        <w:t>TransProdDetalle.Subtotal</w:t>
      </w:r>
      <w:proofErr w:type="spellEnd"/>
      <w:r w:rsidR="00582F28">
        <w:rPr>
          <w:rFonts w:cs="Arial"/>
          <w:sz w:val="20"/>
          <w:szCs w:val="20"/>
        </w:rPr>
        <w:t>&gt; + &lt;</w:t>
      </w:r>
      <w:proofErr w:type="spellStart"/>
      <w:r w:rsidR="00582F28">
        <w:rPr>
          <w:rFonts w:cs="Arial"/>
          <w:sz w:val="20"/>
          <w:szCs w:val="20"/>
        </w:rPr>
        <w:t>TransProdDetalle.DescuentoImp</w:t>
      </w:r>
      <w:proofErr w:type="spellEnd"/>
      <w:r w:rsidR="00582F28">
        <w:rPr>
          <w:rFonts w:cs="Arial"/>
          <w:sz w:val="20"/>
          <w:szCs w:val="20"/>
        </w:rPr>
        <w:t>&gt;)</w:t>
      </w:r>
      <w:bookmarkStart w:id="26" w:name="_GoBack"/>
      <w:bookmarkEnd w:id="26"/>
    </w:p>
    <w:p w:rsidR="00AB6DB3" w:rsidRPr="00AB6DB3" w:rsidRDefault="00AB6DB3" w:rsidP="00AB6D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AB6DB3">
        <w:rPr>
          <w:rFonts w:cs="Arial"/>
          <w:sz w:val="20"/>
          <w:szCs w:val="20"/>
        </w:rPr>
        <w:t>Interfasado</w:t>
      </w:r>
      <w:proofErr w:type="spellEnd"/>
      <w:r>
        <w:rPr>
          <w:rFonts w:cs="Arial"/>
          <w:sz w:val="20"/>
          <w:szCs w:val="20"/>
        </w:rPr>
        <w:t xml:space="preserve"> = NULL</w:t>
      </w:r>
    </w:p>
    <w:p w:rsidR="003F2520" w:rsidRPr="008E6650" w:rsidRDefault="003F2520" w:rsidP="003F2520">
      <w:pPr>
        <w:numPr>
          <w:ilvl w:val="0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43991522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43991523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43991524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43991525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43991526"/>
      <w:r w:rsidRPr="00CA7A7F">
        <w:rPr>
          <w:lang w:val="es-MX"/>
        </w:rPr>
        <w:lastRenderedPageBreak/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43991527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43991528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AB6DB3" w:rsidRDefault="00D541A0" w:rsidP="00AB6DB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3E0CAD">
        <w:rPr>
          <w:rFonts w:cs="Arial"/>
          <w:sz w:val="20"/>
          <w:szCs w:val="20"/>
        </w:rPr>
        <w:t xml:space="preserve">en tablas temporales </w:t>
      </w:r>
      <w:proofErr w:type="spellStart"/>
      <w:r w:rsidR="00AB6DB3" w:rsidRPr="00316064">
        <w:rPr>
          <w:b/>
          <w:sz w:val="20"/>
          <w:szCs w:val="20"/>
          <w:lang w:val="es-MX" w:eastAsia="en-US"/>
        </w:rPr>
        <w:t>tmp_oeordhdr_sql</w:t>
      </w:r>
      <w:proofErr w:type="spellEnd"/>
      <w:r w:rsidR="00AB6DB3">
        <w:rPr>
          <w:rFonts w:cs="Arial"/>
          <w:b/>
          <w:sz w:val="20"/>
          <w:szCs w:val="20"/>
        </w:rPr>
        <w:t xml:space="preserve"> </w:t>
      </w:r>
      <w:r w:rsidR="003E0CAD" w:rsidRPr="00AB6DB3">
        <w:rPr>
          <w:rFonts w:cs="Arial"/>
          <w:sz w:val="20"/>
          <w:szCs w:val="20"/>
        </w:rPr>
        <w:t xml:space="preserve"> </w:t>
      </w:r>
      <w:r w:rsidR="00BC0588">
        <w:rPr>
          <w:rFonts w:cs="Arial"/>
          <w:sz w:val="20"/>
          <w:szCs w:val="20"/>
        </w:rPr>
        <w:t xml:space="preserve"> </w:t>
      </w:r>
      <w:r w:rsidR="003E0CAD" w:rsidRPr="00AB6DB3">
        <w:rPr>
          <w:rFonts w:cs="Arial"/>
          <w:sz w:val="20"/>
          <w:szCs w:val="20"/>
        </w:rPr>
        <w:t xml:space="preserve">y </w:t>
      </w:r>
      <w:proofErr w:type="spellStart"/>
      <w:r w:rsidR="00BC0588" w:rsidRPr="00316064">
        <w:rPr>
          <w:b/>
          <w:sz w:val="20"/>
          <w:szCs w:val="20"/>
          <w:lang w:val="es-MX" w:eastAsia="en-US"/>
        </w:rPr>
        <w:t>tmp_oeordlin_sql</w:t>
      </w:r>
      <w:proofErr w:type="spellEnd"/>
      <w:r w:rsidR="00480FD2" w:rsidRPr="00AB6DB3">
        <w:rPr>
          <w:rFonts w:cs="Arial"/>
          <w:sz w:val="20"/>
          <w:szCs w:val="20"/>
        </w:rPr>
        <w:t>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43991529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C058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23/02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C058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BC058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C058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67" w:rsidRDefault="00F30967" w:rsidP="00514F06">
      <w:pPr>
        <w:pStyle w:val="Ttulo1"/>
      </w:pPr>
      <w:r>
        <w:separator/>
      </w:r>
    </w:p>
  </w:endnote>
  <w:endnote w:type="continuationSeparator" w:id="0">
    <w:p w:rsidR="00F30967" w:rsidRDefault="00F3096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4B3CEEA" wp14:editId="3115EF4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3C0E43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82F2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82F2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67" w:rsidRDefault="00F30967" w:rsidP="00514F06">
      <w:pPr>
        <w:pStyle w:val="Ttulo1"/>
      </w:pPr>
      <w:r>
        <w:separator/>
      </w:r>
    </w:p>
  </w:footnote>
  <w:footnote w:type="continuationSeparator" w:id="0">
    <w:p w:rsidR="00F30967" w:rsidRDefault="00F3096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62"/>
      <w:gridCol w:w="3810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FC412E"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FC412E" w:rsidP="00FC412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CUERMINT186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C66525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PedidosPreventa(Cuervo</w:t>
          </w:r>
          <w:r w:rsidR="00652945"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C412E">
            <w:rPr>
              <w:rFonts w:ascii="Tahoma" w:hAnsi="Tahoma" w:cs="Tahoma"/>
              <w:sz w:val="20"/>
              <w:szCs w:val="20"/>
            </w:rPr>
            <w:t xml:space="preserve"> 23/02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FC412E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F3A23AB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AD"/>
    <w:rsid w:val="00004575"/>
    <w:rsid w:val="00006873"/>
    <w:rsid w:val="00012755"/>
    <w:rsid w:val="00017965"/>
    <w:rsid w:val="0002280E"/>
    <w:rsid w:val="000320DA"/>
    <w:rsid w:val="000330BE"/>
    <w:rsid w:val="00033722"/>
    <w:rsid w:val="0003432C"/>
    <w:rsid w:val="00037466"/>
    <w:rsid w:val="0004207D"/>
    <w:rsid w:val="00045D4F"/>
    <w:rsid w:val="00047BA4"/>
    <w:rsid w:val="0005001B"/>
    <w:rsid w:val="00053ECF"/>
    <w:rsid w:val="000556FC"/>
    <w:rsid w:val="00055766"/>
    <w:rsid w:val="0006386F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9773D"/>
    <w:rsid w:val="001A0596"/>
    <w:rsid w:val="001A122C"/>
    <w:rsid w:val="001A4A46"/>
    <w:rsid w:val="001A519A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025F"/>
    <w:rsid w:val="00286127"/>
    <w:rsid w:val="00292201"/>
    <w:rsid w:val="0029234C"/>
    <w:rsid w:val="00293518"/>
    <w:rsid w:val="002A05C7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16064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0E43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0CAD"/>
    <w:rsid w:val="003E2552"/>
    <w:rsid w:val="003E5882"/>
    <w:rsid w:val="003E5D6F"/>
    <w:rsid w:val="003F2520"/>
    <w:rsid w:val="003F2901"/>
    <w:rsid w:val="003F2AD7"/>
    <w:rsid w:val="003F2B87"/>
    <w:rsid w:val="003F3DD4"/>
    <w:rsid w:val="003F77FC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16A0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86CB2"/>
    <w:rsid w:val="00487CEF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D7AF4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754BB"/>
    <w:rsid w:val="00580188"/>
    <w:rsid w:val="005801C5"/>
    <w:rsid w:val="00582F28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222"/>
    <w:rsid w:val="005B283A"/>
    <w:rsid w:val="005B4731"/>
    <w:rsid w:val="005B6EEC"/>
    <w:rsid w:val="005B7E55"/>
    <w:rsid w:val="005C1B2B"/>
    <w:rsid w:val="005C45A9"/>
    <w:rsid w:val="005C6DBF"/>
    <w:rsid w:val="005C735D"/>
    <w:rsid w:val="005D1D74"/>
    <w:rsid w:val="005D1FDA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945"/>
    <w:rsid w:val="00652D27"/>
    <w:rsid w:val="0065398C"/>
    <w:rsid w:val="0066056A"/>
    <w:rsid w:val="006606B1"/>
    <w:rsid w:val="0067172A"/>
    <w:rsid w:val="00671DCC"/>
    <w:rsid w:val="0067392E"/>
    <w:rsid w:val="00681892"/>
    <w:rsid w:val="00681BF2"/>
    <w:rsid w:val="00682A95"/>
    <w:rsid w:val="0068338F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0A96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60EA"/>
    <w:rsid w:val="007A78F2"/>
    <w:rsid w:val="007B2C4A"/>
    <w:rsid w:val="007B4947"/>
    <w:rsid w:val="007B6535"/>
    <w:rsid w:val="007B7EDC"/>
    <w:rsid w:val="007C3BBF"/>
    <w:rsid w:val="007C3CC8"/>
    <w:rsid w:val="007C73EE"/>
    <w:rsid w:val="007C74C7"/>
    <w:rsid w:val="007C74CA"/>
    <w:rsid w:val="007D2D49"/>
    <w:rsid w:val="007D44AC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22CF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07228"/>
    <w:rsid w:val="00810822"/>
    <w:rsid w:val="0081134A"/>
    <w:rsid w:val="00813F82"/>
    <w:rsid w:val="00814153"/>
    <w:rsid w:val="00817318"/>
    <w:rsid w:val="00817415"/>
    <w:rsid w:val="008203CE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8437B"/>
    <w:rsid w:val="008935DF"/>
    <w:rsid w:val="0089494C"/>
    <w:rsid w:val="00894B60"/>
    <w:rsid w:val="0089662F"/>
    <w:rsid w:val="008A19C2"/>
    <w:rsid w:val="008A251B"/>
    <w:rsid w:val="008A7FDD"/>
    <w:rsid w:val="008B18D7"/>
    <w:rsid w:val="008B5B29"/>
    <w:rsid w:val="008B699D"/>
    <w:rsid w:val="008C16AF"/>
    <w:rsid w:val="008C27A5"/>
    <w:rsid w:val="008C7E3A"/>
    <w:rsid w:val="008D6900"/>
    <w:rsid w:val="008D7F59"/>
    <w:rsid w:val="008E4FA3"/>
    <w:rsid w:val="008E5B7F"/>
    <w:rsid w:val="008E6650"/>
    <w:rsid w:val="008E7725"/>
    <w:rsid w:val="008E7D8A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88C"/>
    <w:rsid w:val="00905F0F"/>
    <w:rsid w:val="0090640E"/>
    <w:rsid w:val="00921223"/>
    <w:rsid w:val="009248B5"/>
    <w:rsid w:val="00925298"/>
    <w:rsid w:val="00927375"/>
    <w:rsid w:val="009343BE"/>
    <w:rsid w:val="009353A5"/>
    <w:rsid w:val="009367B6"/>
    <w:rsid w:val="00936BEF"/>
    <w:rsid w:val="00937D9A"/>
    <w:rsid w:val="009408E6"/>
    <w:rsid w:val="00944597"/>
    <w:rsid w:val="009446AF"/>
    <w:rsid w:val="00946744"/>
    <w:rsid w:val="00946D52"/>
    <w:rsid w:val="00951758"/>
    <w:rsid w:val="00954ECD"/>
    <w:rsid w:val="00956445"/>
    <w:rsid w:val="00957ACF"/>
    <w:rsid w:val="009603CA"/>
    <w:rsid w:val="00961806"/>
    <w:rsid w:val="009629C8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0264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4BB5"/>
    <w:rsid w:val="009E653C"/>
    <w:rsid w:val="009F2204"/>
    <w:rsid w:val="009F4B5C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5F1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5C49"/>
    <w:rsid w:val="00A86E36"/>
    <w:rsid w:val="00A9349F"/>
    <w:rsid w:val="00A93594"/>
    <w:rsid w:val="00AA20DC"/>
    <w:rsid w:val="00AA2792"/>
    <w:rsid w:val="00AA39A9"/>
    <w:rsid w:val="00AA5BDC"/>
    <w:rsid w:val="00AA60B8"/>
    <w:rsid w:val="00AB460A"/>
    <w:rsid w:val="00AB5A72"/>
    <w:rsid w:val="00AB6DB3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1851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0588"/>
    <w:rsid w:val="00BC44EC"/>
    <w:rsid w:val="00BC4CBF"/>
    <w:rsid w:val="00BC5CDD"/>
    <w:rsid w:val="00BD0990"/>
    <w:rsid w:val="00BD184A"/>
    <w:rsid w:val="00BD4C2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66525"/>
    <w:rsid w:val="00C71851"/>
    <w:rsid w:val="00C745EC"/>
    <w:rsid w:val="00C80471"/>
    <w:rsid w:val="00C80918"/>
    <w:rsid w:val="00C8104D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1F6C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061F"/>
    <w:rsid w:val="00CE20CD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1532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5567C"/>
    <w:rsid w:val="00D613F4"/>
    <w:rsid w:val="00D61D26"/>
    <w:rsid w:val="00D632F1"/>
    <w:rsid w:val="00D65EF8"/>
    <w:rsid w:val="00D72906"/>
    <w:rsid w:val="00D730A8"/>
    <w:rsid w:val="00D7394A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B6F08"/>
    <w:rsid w:val="00DC2B16"/>
    <w:rsid w:val="00DC716F"/>
    <w:rsid w:val="00DD3110"/>
    <w:rsid w:val="00DD61C4"/>
    <w:rsid w:val="00DD7890"/>
    <w:rsid w:val="00DE15D4"/>
    <w:rsid w:val="00DE276D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0DF2"/>
    <w:rsid w:val="00E44B1D"/>
    <w:rsid w:val="00E52412"/>
    <w:rsid w:val="00E52F01"/>
    <w:rsid w:val="00E541A5"/>
    <w:rsid w:val="00E551D9"/>
    <w:rsid w:val="00E60A38"/>
    <w:rsid w:val="00E61B0C"/>
    <w:rsid w:val="00E61F1D"/>
    <w:rsid w:val="00E623CE"/>
    <w:rsid w:val="00E6339F"/>
    <w:rsid w:val="00E74051"/>
    <w:rsid w:val="00E8248B"/>
    <w:rsid w:val="00E82848"/>
    <w:rsid w:val="00E838F4"/>
    <w:rsid w:val="00E83ACA"/>
    <w:rsid w:val="00E842FE"/>
    <w:rsid w:val="00E873A1"/>
    <w:rsid w:val="00E87C7A"/>
    <w:rsid w:val="00E903E2"/>
    <w:rsid w:val="00E9262B"/>
    <w:rsid w:val="00E97253"/>
    <w:rsid w:val="00E9750C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C699A"/>
    <w:rsid w:val="00ED0DF4"/>
    <w:rsid w:val="00ED1F00"/>
    <w:rsid w:val="00ED2A60"/>
    <w:rsid w:val="00ED2F95"/>
    <w:rsid w:val="00ED32DF"/>
    <w:rsid w:val="00ED3CDE"/>
    <w:rsid w:val="00EE102F"/>
    <w:rsid w:val="00EE1445"/>
    <w:rsid w:val="00EE1D96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0967"/>
    <w:rsid w:val="00F326A0"/>
    <w:rsid w:val="00F359F1"/>
    <w:rsid w:val="00F36B30"/>
    <w:rsid w:val="00F36E8B"/>
    <w:rsid w:val="00F418CC"/>
    <w:rsid w:val="00F4368E"/>
    <w:rsid w:val="00F55587"/>
    <w:rsid w:val="00F563DB"/>
    <w:rsid w:val="00F5655F"/>
    <w:rsid w:val="00F62CD0"/>
    <w:rsid w:val="00F643DE"/>
    <w:rsid w:val="00F677C1"/>
    <w:rsid w:val="00F702E4"/>
    <w:rsid w:val="00F70603"/>
    <w:rsid w:val="00F71E7C"/>
    <w:rsid w:val="00F7568E"/>
    <w:rsid w:val="00F812E0"/>
    <w:rsid w:val="00F81ED3"/>
    <w:rsid w:val="00F84555"/>
    <w:rsid w:val="00F94849"/>
    <w:rsid w:val="00FA506A"/>
    <w:rsid w:val="00FA53C4"/>
    <w:rsid w:val="00FB2433"/>
    <w:rsid w:val="00FB2E50"/>
    <w:rsid w:val="00FB5F70"/>
    <w:rsid w:val="00FC0279"/>
    <w:rsid w:val="00FC1F79"/>
    <w:rsid w:val="00FC2088"/>
    <w:rsid w:val="00FC412E"/>
    <w:rsid w:val="00FC4956"/>
    <w:rsid w:val="00FC4B89"/>
    <w:rsid w:val="00FC789D"/>
    <w:rsid w:val="00FD0847"/>
    <w:rsid w:val="00FD4E84"/>
    <w:rsid w:val="00FD5970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A98359-A537-4445-90EF-8FC3743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82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7E91-0D5B-4A72-BACB-680FF71C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122</TotalTime>
  <Pages>7</Pages>
  <Words>983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6378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</cp:lastModifiedBy>
  <cp:revision>4</cp:revision>
  <cp:lastPrinted>2008-09-11T22:09:00Z</cp:lastPrinted>
  <dcterms:created xsi:type="dcterms:W3CDTF">2016-02-23T15:51:00Z</dcterms:created>
  <dcterms:modified xsi:type="dcterms:W3CDTF">2016-05-18T18:15:00Z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