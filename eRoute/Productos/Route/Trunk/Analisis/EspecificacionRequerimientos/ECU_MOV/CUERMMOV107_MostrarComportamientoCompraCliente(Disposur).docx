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>Proyecto ERM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67724A">
        <w:t>Mostrar</w:t>
      </w:r>
      <w:r w:rsidR="00F4034B">
        <w:t xml:space="preserve"> Comportamiento de Compra del Cliente</w:t>
      </w:r>
      <w:r w:rsidR="0067724A">
        <w:t xml:space="preserve"> (</w:t>
      </w:r>
      <w:proofErr w:type="spellStart"/>
      <w:r w:rsidR="0067724A">
        <w:t>Disposur</w:t>
      </w:r>
      <w:proofErr w:type="spellEnd"/>
      <w:r w:rsidR="0067724A">
        <w:t>)</w:t>
      </w:r>
      <w:r w:rsidR="00CD28F3">
        <w:t xml:space="preserve"> –</w:t>
      </w:r>
      <w:r w:rsidR="00D43755">
        <w:t xml:space="preserve"> CUERMMOV</w:t>
      </w:r>
      <w:r w:rsidR="00F4034B">
        <w:t>107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proofErr w:type="gramStart"/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C651E2">
        <w:rPr>
          <w:rFonts w:cs="Arial"/>
          <w:lang w:val="es-MX" w:eastAsia="en-US"/>
        </w:rPr>
        <w:t>0</w:t>
      </w:r>
      <w:proofErr w:type="gramEnd"/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F4034B" w:rsidP="008C7E3A">
            <w:pPr>
              <w:pStyle w:val="Tabletext"/>
              <w:jc w:val="center"/>
            </w:pPr>
            <w:r>
              <w:t>26</w:t>
            </w:r>
            <w:r w:rsidR="00153AB9">
              <w:t>/11</w:t>
            </w:r>
            <w:r w:rsidR="00533FCB">
              <w:t>/201</w:t>
            </w:r>
            <w:r>
              <w:t>5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 w:rsidR="00403F86">
              <w:t xml:space="preserve"> Mostrar </w:t>
            </w:r>
            <w:r w:rsidR="00F4034B">
              <w:t>Comportamiento de Compra del Cliente</w:t>
            </w:r>
            <w:r w:rsidR="001C3BBC">
              <w:t xml:space="preserve"> </w:t>
            </w:r>
            <w:r>
              <w:t>para el proyecto ERM de acuerdo al Estándar de Casos de Uso 1.4</w:t>
            </w:r>
            <w:r w:rsidRPr="00AE2E70">
              <w:t>.</w:t>
            </w:r>
          </w:p>
          <w:p w:rsidR="00533FCB" w:rsidRDefault="00CE3938" w:rsidP="00EC13C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Folio </w:t>
            </w:r>
            <w:r w:rsidRPr="00D93524">
              <w:rPr>
                <w:sz w:val="20"/>
                <w:szCs w:val="20"/>
              </w:rPr>
              <w:t>CAI 000</w:t>
            </w:r>
            <w:r w:rsidR="00D93524" w:rsidRPr="00D93524">
              <w:rPr>
                <w:sz w:val="20"/>
                <w:szCs w:val="20"/>
              </w:rPr>
              <w:t>3739</w:t>
            </w:r>
          </w:p>
          <w:p w:rsidR="000A7593" w:rsidRDefault="000A7593" w:rsidP="00EC13C2">
            <w:pPr>
              <w:pStyle w:val="Sinespaciado"/>
              <w:rPr>
                <w:sz w:val="20"/>
                <w:szCs w:val="20"/>
              </w:rPr>
            </w:pPr>
          </w:p>
          <w:p w:rsidR="00D764B9" w:rsidRPr="000A7593" w:rsidRDefault="00D764B9" w:rsidP="00EC13C2">
            <w:pPr>
              <w:pStyle w:val="Sinespaciado"/>
              <w:rPr>
                <w:b/>
                <w:sz w:val="20"/>
                <w:szCs w:val="20"/>
              </w:rPr>
            </w:pPr>
            <w:r w:rsidRPr="000A7593">
              <w:rPr>
                <w:b/>
                <w:color w:val="FF0000"/>
                <w:sz w:val="20"/>
                <w:szCs w:val="20"/>
              </w:rPr>
              <w:t>Se realiza en la versión 4.9.2.0 y se replica a partir de la 4.10.0.0</w:t>
            </w:r>
          </w:p>
          <w:p w:rsidR="00D764B9" w:rsidRPr="00EC13C2" w:rsidRDefault="00D764B9" w:rsidP="00EC13C2">
            <w:pPr>
              <w:pStyle w:val="Sinespaciado"/>
              <w:rPr>
                <w:sz w:val="20"/>
                <w:szCs w:val="20"/>
              </w:rPr>
            </w:pPr>
          </w:p>
          <w:p w:rsidR="00EC13C2" w:rsidRDefault="001C3BBC" w:rsidP="00EC13C2">
            <w:pPr>
              <w:pStyle w:val="Sinespaciado"/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Disposur</w:t>
            </w:r>
            <w:proofErr w:type="spellEnd"/>
            <w:r>
              <w:rPr>
                <w:sz w:val="20"/>
                <w:szCs w:val="20"/>
              </w:rPr>
              <w:t>, 4.9.2</w:t>
            </w:r>
            <w:r w:rsidR="00647225">
              <w:rPr>
                <w:sz w:val="20"/>
                <w:szCs w:val="20"/>
              </w:rPr>
              <w:t>.0</w:t>
            </w:r>
            <w:r w:rsidR="00EC13C2" w:rsidRPr="00EC13C2">
              <w:rPr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533FCB" w:rsidRDefault="00CA09AF" w:rsidP="00CA09AF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EC13C2" w:rsidRDefault="007948BC" w:rsidP="00EC13C2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7948BC" w:rsidRPr="00EC13C2" w:rsidRDefault="007948BC" w:rsidP="00EC13C2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7948BC" w:rsidRPr="00EC13C2" w:rsidRDefault="007948BC" w:rsidP="00EC13C2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  <w:lang w:val="es-MX" w:eastAsia="es-MX"/>
              </w:rPr>
            </w:pPr>
          </w:p>
        </w:tc>
        <w:tc>
          <w:tcPr>
            <w:tcW w:w="2304" w:type="dxa"/>
          </w:tcPr>
          <w:p w:rsidR="007948BC" w:rsidRPr="00EC13C2" w:rsidRDefault="007948BC" w:rsidP="00DF3C27">
            <w:pPr>
              <w:pStyle w:val="Tabletext"/>
              <w:rPr>
                <w:highlight w:val="yellow"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2B4897" w:rsidRPr="00CA7A7F" w:rsidRDefault="002B4897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D93524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37257750" w:history="1">
        <w:r w:rsidR="00D93524" w:rsidRPr="00C0131F">
          <w:rPr>
            <w:rStyle w:val="Hipervnculo"/>
            <w:lang w:val="es-GT"/>
          </w:rPr>
          <w:t xml:space="preserve">Especificación de Casos de Uso: </w:t>
        </w:r>
        <w:r w:rsidR="00D93524" w:rsidRPr="00C0131F">
          <w:rPr>
            <w:rStyle w:val="Hipervnculo"/>
          </w:rPr>
          <w:t xml:space="preserve"> Mostrar Comportamiento de Compra del Cliente – CUERMMOV107</w:t>
        </w:r>
        <w:r w:rsidR="00D93524">
          <w:rPr>
            <w:webHidden/>
          </w:rPr>
          <w:tab/>
        </w:r>
        <w:r w:rsidR="00D93524">
          <w:rPr>
            <w:webHidden/>
          </w:rPr>
          <w:fldChar w:fldCharType="begin"/>
        </w:r>
        <w:r w:rsidR="00D93524">
          <w:rPr>
            <w:webHidden/>
          </w:rPr>
          <w:instrText xml:space="preserve"> PAGEREF _Toc437257750 \h </w:instrText>
        </w:r>
        <w:r w:rsidR="00D93524">
          <w:rPr>
            <w:webHidden/>
          </w:rPr>
        </w:r>
        <w:r w:rsidR="00D93524">
          <w:rPr>
            <w:webHidden/>
          </w:rPr>
          <w:fldChar w:fldCharType="separate"/>
        </w:r>
        <w:r w:rsidR="00D93524">
          <w:rPr>
            <w:webHidden/>
          </w:rPr>
          <w:t>4</w:t>
        </w:r>
        <w:r w:rsidR="00D93524">
          <w:rPr>
            <w:webHidden/>
          </w:rPr>
          <w:fldChar w:fldCharType="end"/>
        </w:r>
      </w:hyperlink>
    </w:p>
    <w:p w:rsidR="00D93524" w:rsidRDefault="008E578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257751" w:history="1">
        <w:r w:rsidR="00D93524" w:rsidRPr="00C0131F">
          <w:rPr>
            <w:rStyle w:val="Hipervnculo"/>
          </w:rPr>
          <w:t>1 Introducción</w:t>
        </w:r>
        <w:r w:rsidR="00D93524">
          <w:rPr>
            <w:webHidden/>
          </w:rPr>
          <w:tab/>
        </w:r>
        <w:r w:rsidR="00D93524">
          <w:rPr>
            <w:webHidden/>
          </w:rPr>
          <w:fldChar w:fldCharType="begin"/>
        </w:r>
        <w:r w:rsidR="00D93524">
          <w:rPr>
            <w:webHidden/>
          </w:rPr>
          <w:instrText xml:space="preserve"> PAGEREF _Toc437257751 \h </w:instrText>
        </w:r>
        <w:r w:rsidR="00D93524">
          <w:rPr>
            <w:webHidden/>
          </w:rPr>
        </w:r>
        <w:r w:rsidR="00D93524">
          <w:rPr>
            <w:webHidden/>
          </w:rPr>
          <w:fldChar w:fldCharType="separate"/>
        </w:r>
        <w:r w:rsidR="00D93524">
          <w:rPr>
            <w:webHidden/>
          </w:rPr>
          <w:t>4</w:t>
        </w:r>
        <w:r w:rsidR="00D93524">
          <w:rPr>
            <w:webHidden/>
          </w:rPr>
          <w:fldChar w:fldCharType="end"/>
        </w:r>
      </w:hyperlink>
    </w:p>
    <w:p w:rsidR="00D93524" w:rsidRDefault="008E578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257752" w:history="1">
        <w:r w:rsidR="00D93524" w:rsidRPr="00C0131F">
          <w:rPr>
            <w:rStyle w:val="Hipervnculo"/>
          </w:rPr>
          <w:t>2 Caso de uso: Mostrar Comportamiento de Compra del Cliente – CUERMMOV107</w:t>
        </w:r>
        <w:r w:rsidR="00D93524">
          <w:rPr>
            <w:webHidden/>
          </w:rPr>
          <w:tab/>
        </w:r>
        <w:r w:rsidR="00D93524">
          <w:rPr>
            <w:webHidden/>
          </w:rPr>
          <w:fldChar w:fldCharType="begin"/>
        </w:r>
        <w:r w:rsidR="00D93524">
          <w:rPr>
            <w:webHidden/>
          </w:rPr>
          <w:instrText xml:space="preserve"> PAGEREF _Toc437257752 \h </w:instrText>
        </w:r>
        <w:r w:rsidR="00D93524">
          <w:rPr>
            <w:webHidden/>
          </w:rPr>
        </w:r>
        <w:r w:rsidR="00D93524">
          <w:rPr>
            <w:webHidden/>
          </w:rPr>
          <w:fldChar w:fldCharType="separate"/>
        </w:r>
        <w:r w:rsidR="00D93524">
          <w:rPr>
            <w:webHidden/>
          </w:rPr>
          <w:t>4</w:t>
        </w:r>
        <w:r w:rsidR="00D93524">
          <w:rPr>
            <w:webHidden/>
          </w:rPr>
          <w:fldChar w:fldCharType="end"/>
        </w:r>
      </w:hyperlink>
    </w:p>
    <w:p w:rsidR="00D93524" w:rsidRDefault="008E578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257755" w:history="1">
        <w:r w:rsidR="00D93524" w:rsidRPr="00C0131F">
          <w:rPr>
            <w:rStyle w:val="Hipervnculo"/>
            <w:noProof/>
          </w:rPr>
          <w:t>2.1</w:t>
        </w:r>
        <w:r w:rsidR="00D9352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93524" w:rsidRPr="00C0131F">
          <w:rPr>
            <w:rStyle w:val="Hipervnculo"/>
            <w:noProof/>
          </w:rPr>
          <w:t>Descripción</w:t>
        </w:r>
        <w:r w:rsidR="00D93524">
          <w:rPr>
            <w:noProof/>
            <w:webHidden/>
          </w:rPr>
          <w:tab/>
        </w:r>
        <w:r w:rsidR="00D93524">
          <w:rPr>
            <w:noProof/>
            <w:webHidden/>
          </w:rPr>
          <w:fldChar w:fldCharType="begin"/>
        </w:r>
        <w:r w:rsidR="00D93524">
          <w:rPr>
            <w:noProof/>
            <w:webHidden/>
          </w:rPr>
          <w:instrText xml:space="preserve"> PAGEREF _Toc437257755 \h </w:instrText>
        </w:r>
        <w:r w:rsidR="00D93524">
          <w:rPr>
            <w:noProof/>
            <w:webHidden/>
          </w:rPr>
        </w:r>
        <w:r w:rsidR="00D93524">
          <w:rPr>
            <w:noProof/>
            <w:webHidden/>
          </w:rPr>
          <w:fldChar w:fldCharType="separate"/>
        </w:r>
        <w:r w:rsidR="00D93524">
          <w:rPr>
            <w:noProof/>
            <w:webHidden/>
          </w:rPr>
          <w:t>4</w:t>
        </w:r>
        <w:r w:rsidR="00D93524">
          <w:rPr>
            <w:noProof/>
            <w:webHidden/>
          </w:rPr>
          <w:fldChar w:fldCharType="end"/>
        </w:r>
      </w:hyperlink>
    </w:p>
    <w:p w:rsidR="00D93524" w:rsidRDefault="008E578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257756" w:history="1">
        <w:r w:rsidR="00D93524" w:rsidRPr="00C0131F">
          <w:rPr>
            <w:rStyle w:val="Hipervnculo"/>
          </w:rPr>
          <w:t>3 Diagrama de Casos de Uso</w:t>
        </w:r>
        <w:r w:rsidR="00D93524">
          <w:rPr>
            <w:webHidden/>
          </w:rPr>
          <w:tab/>
        </w:r>
        <w:r w:rsidR="00D93524">
          <w:rPr>
            <w:webHidden/>
          </w:rPr>
          <w:fldChar w:fldCharType="begin"/>
        </w:r>
        <w:r w:rsidR="00D93524">
          <w:rPr>
            <w:webHidden/>
          </w:rPr>
          <w:instrText xml:space="preserve"> PAGEREF _Toc437257756 \h </w:instrText>
        </w:r>
        <w:r w:rsidR="00D93524">
          <w:rPr>
            <w:webHidden/>
          </w:rPr>
        </w:r>
        <w:r w:rsidR="00D93524">
          <w:rPr>
            <w:webHidden/>
          </w:rPr>
          <w:fldChar w:fldCharType="separate"/>
        </w:r>
        <w:r w:rsidR="00D93524">
          <w:rPr>
            <w:webHidden/>
          </w:rPr>
          <w:t>4</w:t>
        </w:r>
        <w:r w:rsidR="00D93524">
          <w:rPr>
            <w:webHidden/>
          </w:rPr>
          <w:fldChar w:fldCharType="end"/>
        </w:r>
      </w:hyperlink>
    </w:p>
    <w:p w:rsidR="00D93524" w:rsidRDefault="008E578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257757" w:history="1">
        <w:r w:rsidR="00D93524" w:rsidRPr="00C0131F">
          <w:rPr>
            <w:rStyle w:val="Hipervnculo"/>
          </w:rPr>
          <w:t>4  Precondiciones</w:t>
        </w:r>
        <w:r w:rsidR="00D93524">
          <w:rPr>
            <w:webHidden/>
          </w:rPr>
          <w:tab/>
        </w:r>
        <w:r w:rsidR="00D93524">
          <w:rPr>
            <w:webHidden/>
          </w:rPr>
          <w:fldChar w:fldCharType="begin"/>
        </w:r>
        <w:r w:rsidR="00D93524">
          <w:rPr>
            <w:webHidden/>
          </w:rPr>
          <w:instrText xml:space="preserve"> PAGEREF _Toc437257757 \h </w:instrText>
        </w:r>
        <w:r w:rsidR="00D93524">
          <w:rPr>
            <w:webHidden/>
          </w:rPr>
        </w:r>
        <w:r w:rsidR="00D93524">
          <w:rPr>
            <w:webHidden/>
          </w:rPr>
          <w:fldChar w:fldCharType="separate"/>
        </w:r>
        <w:r w:rsidR="00D93524">
          <w:rPr>
            <w:webHidden/>
          </w:rPr>
          <w:t>4</w:t>
        </w:r>
        <w:r w:rsidR="00D93524">
          <w:rPr>
            <w:webHidden/>
          </w:rPr>
          <w:fldChar w:fldCharType="end"/>
        </w:r>
      </w:hyperlink>
    </w:p>
    <w:p w:rsidR="00D93524" w:rsidRDefault="008E578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257760" w:history="1">
        <w:r w:rsidR="00D93524" w:rsidRPr="00C0131F">
          <w:rPr>
            <w:rStyle w:val="Hipervnculo"/>
            <w:noProof/>
          </w:rPr>
          <w:t>4.1</w:t>
        </w:r>
        <w:r w:rsidR="00D9352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93524" w:rsidRPr="00C0131F">
          <w:rPr>
            <w:rStyle w:val="Hipervnculo"/>
            <w:noProof/>
          </w:rPr>
          <w:t>Actores</w:t>
        </w:r>
        <w:r w:rsidR="00D93524">
          <w:rPr>
            <w:noProof/>
            <w:webHidden/>
          </w:rPr>
          <w:tab/>
        </w:r>
        <w:r w:rsidR="00D93524">
          <w:rPr>
            <w:noProof/>
            <w:webHidden/>
          </w:rPr>
          <w:fldChar w:fldCharType="begin"/>
        </w:r>
        <w:r w:rsidR="00D93524">
          <w:rPr>
            <w:noProof/>
            <w:webHidden/>
          </w:rPr>
          <w:instrText xml:space="preserve"> PAGEREF _Toc437257760 \h </w:instrText>
        </w:r>
        <w:r w:rsidR="00D93524">
          <w:rPr>
            <w:noProof/>
            <w:webHidden/>
          </w:rPr>
        </w:r>
        <w:r w:rsidR="00D93524">
          <w:rPr>
            <w:noProof/>
            <w:webHidden/>
          </w:rPr>
          <w:fldChar w:fldCharType="separate"/>
        </w:r>
        <w:r w:rsidR="00D93524">
          <w:rPr>
            <w:noProof/>
            <w:webHidden/>
          </w:rPr>
          <w:t>4</w:t>
        </w:r>
        <w:r w:rsidR="00D93524">
          <w:rPr>
            <w:noProof/>
            <w:webHidden/>
          </w:rPr>
          <w:fldChar w:fldCharType="end"/>
        </w:r>
      </w:hyperlink>
    </w:p>
    <w:p w:rsidR="00D93524" w:rsidRDefault="008E578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257761" w:history="1">
        <w:r w:rsidR="00D93524" w:rsidRPr="00C0131F">
          <w:rPr>
            <w:rStyle w:val="Hipervnculo"/>
            <w:rFonts w:cs="Arial"/>
            <w:noProof/>
          </w:rPr>
          <w:t>4.2</w:t>
        </w:r>
        <w:r w:rsidR="00D9352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93524" w:rsidRPr="00C0131F">
          <w:rPr>
            <w:rStyle w:val="Hipervnculo"/>
            <w:rFonts w:cs="Arial"/>
            <w:noProof/>
          </w:rPr>
          <w:t>Generales</w:t>
        </w:r>
        <w:r w:rsidR="00D93524">
          <w:rPr>
            <w:noProof/>
            <w:webHidden/>
          </w:rPr>
          <w:tab/>
        </w:r>
        <w:r w:rsidR="00D93524">
          <w:rPr>
            <w:noProof/>
            <w:webHidden/>
          </w:rPr>
          <w:fldChar w:fldCharType="begin"/>
        </w:r>
        <w:r w:rsidR="00D93524">
          <w:rPr>
            <w:noProof/>
            <w:webHidden/>
          </w:rPr>
          <w:instrText xml:space="preserve"> PAGEREF _Toc437257761 \h </w:instrText>
        </w:r>
        <w:r w:rsidR="00D93524">
          <w:rPr>
            <w:noProof/>
            <w:webHidden/>
          </w:rPr>
        </w:r>
        <w:r w:rsidR="00D93524">
          <w:rPr>
            <w:noProof/>
            <w:webHidden/>
          </w:rPr>
          <w:fldChar w:fldCharType="separate"/>
        </w:r>
        <w:r w:rsidR="00D93524">
          <w:rPr>
            <w:noProof/>
            <w:webHidden/>
          </w:rPr>
          <w:t>4</w:t>
        </w:r>
        <w:r w:rsidR="00D93524">
          <w:rPr>
            <w:noProof/>
            <w:webHidden/>
          </w:rPr>
          <w:fldChar w:fldCharType="end"/>
        </w:r>
      </w:hyperlink>
    </w:p>
    <w:p w:rsidR="00D93524" w:rsidRDefault="008E578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257762" w:history="1">
        <w:r w:rsidR="00D93524" w:rsidRPr="00C0131F">
          <w:rPr>
            <w:rStyle w:val="Hipervnculo"/>
            <w:rFonts w:cs="Arial"/>
            <w:noProof/>
          </w:rPr>
          <w:t>4.3</w:t>
        </w:r>
        <w:r w:rsidR="00D9352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93524" w:rsidRPr="00C0131F">
          <w:rPr>
            <w:rStyle w:val="Hipervnculo"/>
            <w:rFonts w:cs="Arial"/>
            <w:noProof/>
          </w:rPr>
          <w:t>Parámetros</w:t>
        </w:r>
        <w:r w:rsidR="00D93524">
          <w:rPr>
            <w:noProof/>
            <w:webHidden/>
          </w:rPr>
          <w:tab/>
        </w:r>
        <w:r w:rsidR="00D93524">
          <w:rPr>
            <w:noProof/>
            <w:webHidden/>
          </w:rPr>
          <w:fldChar w:fldCharType="begin"/>
        </w:r>
        <w:r w:rsidR="00D93524">
          <w:rPr>
            <w:noProof/>
            <w:webHidden/>
          </w:rPr>
          <w:instrText xml:space="preserve"> PAGEREF _Toc437257762 \h </w:instrText>
        </w:r>
        <w:r w:rsidR="00D93524">
          <w:rPr>
            <w:noProof/>
            <w:webHidden/>
          </w:rPr>
        </w:r>
        <w:r w:rsidR="00D93524">
          <w:rPr>
            <w:noProof/>
            <w:webHidden/>
          </w:rPr>
          <w:fldChar w:fldCharType="separate"/>
        </w:r>
        <w:r w:rsidR="00D93524">
          <w:rPr>
            <w:noProof/>
            <w:webHidden/>
          </w:rPr>
          <w:t>5</w:t>
        </w:r>
        <w:r w:rsidR="00D93524">
          <w:rPr>
            <w:noProof/>
            <w:webHidden/>
          </w:rPr>
          <w:fldChar w:fldCharType="end"/>
        </w:r>
      </w:hyperlink>
    </w:p>
    <w:p w:rsidR="00D93524" w:rsidRDefault="008E578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257763" w:history="1">
        <w:r w:rsidR="00D93524" w:rsidRPr="00C0131F">
          <w:rPr>
            <w:rStyle w:val="Hipervnculo"/>
          </w:rPr>
          <w:t>5 Flujo de eventos</w:t>
        </w:r>
        <w:r w:rsidR="00D93524">
          <w:rPr>
            <w:webHidden/>
          </w:rPr>
          <w:tab/>
        </w:r>
        <w:r w:rsidR="00D93524">
          <w:rPr>
            <w:webHidden/>
          </w:rPr>
          <w:fldChar w:fldCharType="begin"/>
        </w:r>
        <w:r w:rsidR="00D93524">
          <w:rPr>
            <w:webHidden/>
          </w:rPr>
          <w:instrText xml:space="preserve"> PAGEREF _Toc437257763 \h </w:instrText>
        </w:r>
        <w:r w:rsidR="00D93524">
          <w:rPr>
            <w:webHidden/>
          </w:rPr>
        </w:r>
        <w:r w:rsidR="00D93524">
          <w:rPr>
            <w:webHidden/>
          </w:rPr>
          <w:fldChar w:fldCharType="separate"/>
        </w:r>
        <w:r w:rsidR="00D93524">
          <w:rPr>
            <w:webHidden/>
          </w:rPr>
          <w:t>5</w:t>
        </w:r>
        <w:r w:rsidR="00D93524">
          <w:rPr>
            <w:webHidden/>
          </w:rPr>
          <w:fldChar w:fldCharType="end"/>
        </w:r>
      </w:hyperlink>
    </w:p>
    <w:p w:rsidR="00D93524" w:rsidRDefault="008E578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257765" w:history="1">
        <w:r w:rsidR="00D93524" w:rsidRPr="00C0131F">
          <w:rPr>
            <w:rStyle w:val="Hipervnculo"/>
            <w:noProof/>
          </w:rPr>
          <w:t>5.1</w:t>
        </w:r>
        <w:r w:rsidR="00D9352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93524" w:rsidRPr="00C0131F">
          <w:rPr>
            <w:rStyle w:val="Hipervnculo"/>
            <w:noProof/>
          </w:rPr>
          <w:t>Flujo básico</w:t>
        </w:r>
        <w:r w:rsidR="00D93524">
          <w:rPr>
            <w:noProof/>
            <w:webHidden/>
          </w:rPr>
          <w:tab/>
        </w:r>
        <w:r w:rsidR="00D93524">
          <w:rPr>
            <w:noProof/>
            <w:webHidden/>
          </w:rPr>
          <w:fldChar w:fldCharType="begin"/>
        </w:r>
        <w:r w:rsidR="00D93524">
          <w:rPr>
            <w:noProof/>
            <w:webHidden/>
          </w:rPr>
          <w:instrText xml:space="preserve"> PAGEREF _Toc437257765 \h </w:instrText>
        </w:r>
        <w:r w:rsidR="00D93524">
          <w:rPr>
            <w:noProof/>
            <w:webHidden/>
          </w:rPr>
        </w:r>
        <w:r w:rsidR="00D93524">
          <w:rPr>
            <w:noProof/>
            <w:webHidden/>
          </w:rPr>
          <w:fldChar w:fldCharType="separate"/>
        </w:r>
        <w:r w:rsidR="00D93524">
          <w:rPr>
            <w:noProof/>
            <w:webHidden/>
          </w:rPr>
          <w:t>5</w:t>
        </w:r>
        <w:r w:rsidR="00D93524">
          <w:rPr>
            <w:noProof/>
            <w:webHidden/>
          </w:rPr>
          <w:fldChar w:fldCharType="end"/>
        </w:r>
      </w:hyperlink>
    </w:p>
    <w:p w:rsidR="00D93524" w:rsidRDefault="008E578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257766" w:history="1">
        <w:r w:rsidR="00D93524" w:rsidRPr="00C0131F">
          <w:rPr>
            <w:rStyle w:val="Hipervnculo"/>
            <w:rFonts w:cs="Arial"/>
            <w:noProof/>
            <w:lang w:val="es-MX"/>
          </w:rPr>
          <w:t>5.2</w:t>
        </w:r>
        <w:r w:rsidR="00D9352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93524" w:rsidRPr="00C0131F">
          <w:rPr>
            <w:rStyle w:val="Hipervnculo"/>
            <w:rFonts w:cs="Arial"/>
            <w:noProof/>
            <w:lang w:val="es-MX"/>
          </w:rPr>
          <w:t>Flujos alternos</w:t>
        </w:r>
        <w:r w:rsidR="00D93524">
          <w:rPr>
            <w:noProof/>
            <w:webHidden/>
          </w:rPr>
          <w:tab/>
        </w:r>
        <w:r w:rsidR="00D93524">
          <w:rPr>
            <w:noProof/>
            <w:webHidden/>
          </w:rPr>
          <w:fldChar w:fldCharType="begin"/>
        </w:r>
        <w:r w:rsidR="00D93524">
          <w:rPr>
            <w:noProof/>
            <w:webHidden/>
          </w:rPr>
          <w:instrText xml:space="preserve"> PAGEREF _Toc437257766 \h </w:instrText>
        </w:r>
        <w:r w:rsidR="00D93524">
          <w:rPr>
            <w:noProof/>
            <w:webHidden/>
          </w:rPr>
        </w:r>
        <w:r w:rsidR="00D93524">
          <w:rPr>
            <w:noProof/>
            <w:webHidden/>
          </w:rPr>
          <w:fldChar w:fldCharType="separate"/>
        </w:r>
        <w:r w:rsidR="00D93524">
          <w:rPr>
            <w:noProof/>
            <w:webHidden/>
          </w:rPr>
          <w:t>6</w:t>
        </w:r>
        <w:r w:rsidR="00D93524">
          <w:rPr>
            <w:noProof/>
            <w:webHidden/>
          </w:rPr>
          <w:fldChar w:fldCharType="end"/>
        </w:r>
      </w:hyperlink>
    </w:p>
    <w:p w:rsidR="00D93524" w:rsidRDefault="008E578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7257767" w:history="1">
        <w:r w:rsidR="00D93524" w:rsidRPr="00C0131F">
          <w:rPr>
            <w:rStyle w:val="Hipervnculo"/>
            <w:noProof/>
            <w:lang w:val="es-MX"/>
          </w:rPr>
          <w:t>5.2.1</w:t>
        </w:r>
        <w:r w:rsidR="00D93524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93524" w:rsidRPr="00C0131F">
          <w:rPr>
            <w:rStyle w:val="Hipervnculo"/>
            <w:noProof/>
            <w:lang w:val="es-MX"/>
          </w:rPr>
          <w:t>Opcionales</w:t>
        </w:r>
        <w:r w:rsidR="00D93524">
          <w:rPr>
            <w:noProof/>
            <w:webHidden/>
          </w:rPr>
          <w:tab/>
        </w:r>
        <w:r w:rsidR="00D93524">
          <w:rPr>
            <w:noProof/>
            <w:webHidden/>
          </w:rPr>
          <w:fldChar w:fldCharType="begin"/>
        </w:r>
        <w:r w:rsidR="00D93524">
          <w:rPr>
            <w:noProof/>
            <w:webHidden/>
          </w:rPr>
          <w:instrText xml:space="preserve"> PAGEREF _Toc437257767 \h </w:instrText>
        </w:r>
        <w:r w:rsidR="00D93524">
          <w:rPr>
            <w:noProof/>
            <w:webHidden/>
          </w:rPr>
        </w:r>
        <w:r w:rsidR="00D93524">
          <w:rPr>
            <w:noProof/>
            <w:webHidden/>
          </w:rPr>
          <w:fldChar w:fldCharType="separate"/>
        </w:r>
        <w:r w:rsidR="00D93524">
          <w:rPr>
            <w:noProof/>
            <w:webHidden/>
          </w:rPr>
          <w:t>6</w:t>
        </w:r>
        <w:r w:rsidR="00D93524">
          <w:rPr>
            <w:noProof/>
            <w:webHidden/>
          </w:rPr>
          <w:fldChar w:fldCharType="end"/>
        </w:r>
      </w:hyperlink>
    </w:p>
    <w:p w:rsidR="00D93524" w:rsidRDefault="008E578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7257768" w:history="1">
        <w:r w:rsidR="00D93524" w:rsidRPr="00C0131F">
          <w:rPr>
            <w:rStyle w:val="Hipervnculo"/>
            <w:noProof/>
            <w:lang w:val="es-MX"/>
          </w:rPr>
          <w:t>5.2.2</w:t>
        </w:r>
        <w:r w:rsidR="00D93524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93524" w:rsidRPr="00C0131F">
          <w:rPr>
            <w:rStyle w:val="Hipervnculo"/>
            <w:noProof/>
            <w:lang w:val="es-MX"/>
          </w:rPr>
          <w:t>Generales</w:t>
        </w:r>
        <w:r w:rsidR="00D93524">
          <w:rPr>
            <w:noProof/>
            <w:webHidden/>
          </w:rPr>
          <w:tab/>
        </w:r>
        <w:r w:rsidR="00D93524">
          <w:rPr>
            <w:noProof/>
            <w:webHidden/>
          </w:rPr>
          <w:fldChar w:fldCharType="begin"/>
        </w:r>
        <w:r w:rsidR="00D93524">
          <w:rPr>
            <w:noProof/>
            <w:webHidden/>
          </w:rPr>
          <w:instrText xml:space="preserve"> PAGEREF _Toc437257768 \h </w:instrText>
        </w:r>
        <w:r w:rsidR="00D93524">
          <w:rPr>
            <w:noProof/>
            <w:webHidden/>
          </w:rPr>
        </w:r>
        <w:r w:rsidR="00D93524">
          <w:rPr>
            <w:noProof/>
            <w:webHidden/>
          </w:rPr>
          <w:fldChar w:fldCharType="separate"/>
        </w:r>
        <w:r w:rsidR="00D93524">
          <w:rPr>
            <w:noProof/>
            <w:webHidden/>
          </w:rPr>
          <w:t>7</w:t>
        </w:r>
        <w:r w:rsidR="00D93524">
          <w:rPr>
            <w:noProof/>
            <w:webHidden/>
          </w:rPr>
          <w:fldChar w:fldCharType="end"/>
        </w:r>
      </w:hyperlink>
    </w:p>
    <w:p w:rsidR="00D93524" w:rsidRDefault="008E578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257769" w:history="1">
        <w:r w:rsidR="00D93524" w:rsidRPr="00C0131F">
          <w:rPr>
            <w:rStyle w:val="Hipervnculo"/>
          </w:rPr>
          <w:t>6  Poscondiciones</w:t>
        </w:r>
        <w:r w:rsidR="00D93524">
          <w:rPr>
            <w:webHidden/>
          </w:rPr>
          <w:tab/>
        </w:r>
        <w:r w:rsidR="00D93524">
          <w:rPr>
            <w:webHidden/>
          </w:rPr>
          <w:fldChar w:fldCharType="begin"/>
        </w:r>
        <w:r w:rsidR="00D93524">
          <w:rPr>
            <w:webHidden/>
          </w:rPr>
          <w:instrText xml:space="preserve"> PAGEREF _Toc437257769 \h </w:instrText>
        </w:r>
        <w:r w:rsidR="00D93524">
          <w:rPr>
            <w:webHidden/>
          </w:rPr>
        </w:r>
        <w:r w:rsidR="00D93524">
          <w:rPr>
            <w:webHidden/>
          </w:rPr>
          <w:fldChar w:fldCharType="separate"/>
        </w:r>
        <w:r w:rsidR="00D93524">
          <w:rPr>
            <w:webHidden/>
          </w:rPr>
          <w:t>7</w:t>
        </w:r>
        <w:r w:rsidR="00D93524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2" w:name="_Toc365897738"/>
        <w:bookmarkStart w:id="3" w:name="_Toc437257750"/>
        <w:r w:rsidR="00533FCB">
          <w:rPr>
            <w:lang w:val="es-GT"/>
          </w:rPr>
          <w:t xml:space="preserve">Especificación de Casos de Uso: </w:t>
        </w:r>
      </w:fldSimple>
      <w:bookmarkEnd w:id="2"/>
      <w:r w:rsidR="008146AC" w:rsidRPr="008146AC">
        <w:t xml:space="preserve"> </w:t>
      </w:r>
      <w:r w:rsidR="000A7593">
        <w:t>Mostrar</w:t>
      </w:r>
      <w:r w:rsidR="00EE31A2">
        <w:t xml:space="preserve"> Comportamiento de Compra del Cliente</w:t>
      </w:r>
      <w:r w:rsidR="008146AC">
        <w:t xml:space="preserve"> – CUERMMOV</w:t>
      </w:r>
      <w:r w:rsidR="00CA09AF">
        <w:t>10</w:t>
      </w:r>
      <w:r w:rsidR="00EE31A2">
        <w:t>7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37257751"/>
      <w:r>
        <w:t xml:space="preserve">1 </w:t>
      </w:r>
      <w:r w:rsidR="00752DDD"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37257752"/>
      <w:r>
        <w:t xml:space="preserve">2 </w:t>
      </w:r>
      <w:r w:rsidR="003907BC" w:rsidRPr="00CA7A7F">
        <w:t>Caso de uso</w:t>
      </w:r>
      <w:bookmarkEnd w:id="5"/>
      <w:r w:rsidR="00494D5F">
        <w:t xml:space="preserve">: </w:t>
      </w:r>
      <w:r w:rsidR="000A7593">
        <w:t>Mostrar</w:t>
      </w:r>
      <w:r w:rsidR="002B1A28">
        <w:t xml:space="preserve"> Comportamiento de Compra del Cliente</w:t>
      </w:r>
      <w:r w:rsidR="002766F0">
        <w:t xml:space="preserve"> – CUERMMOV</w:t>
      </w:r>
      <w:r w:rsidR="00CA09AF">
        <w:t>10</w:t>
      </w:r>
      <w:r w:rsidR="002B1A28">
        <w:t>7</w:t>
      </w:r>
      <w:bookmarkEnd w:id="6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" w:name="_Toc371876254"/>
      <w:bookmarkStart w:id="8" w:name="_Toc371876855"/>
      <w:bookmarkStart w:id="9" w:name="_Toc372055887"/>
      <w:bookmarkStart w:id="10" w:name="_Toc372121909"/>
      <w:bookmarkStart w:id="11" w:name="_Toc379887990"/>
      <w:bookmarkStart w:id="12" w:name="_Toc379889824"/>
      <w:bookmarkStart w:id="13" w:name="_Toc382319549"/>
      <w:bookmarkStart w:id="14" w:name="_Toc404238147"/>
      <w:bookmarkStart w:id="15" w:name="_Toc404328641"/>
      <w:bookmarkStart w:id="16" w:name="_Toc404330841"/>
      <w:bookmarkStart w:id="17" w:name="_Toc437257753"/>
      <w:bookmarkStart w:id="18" w:name="_Toc182735725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9" w:name="_Toc371876255"/>
      <w:bookmarkStart w:id="20" w:name="_Toc371876856"/>
      <w:bookmarkStart w:id="21" w:name="_Toc372055888"/>
      <w:bookmarkStart w:id="22" w:name="_Toc372121910"/>
      <w:bookmarkStart w:id="23" w:name="_Toc379887991"/>
      <w:bookmarkStart w:id="24" w:name="_Toc379889825"/>
      <w:bookmarkStart w:id="25" w:name="_Toc382319550"/>
      <w:bookmarkStart w:id="26" w:name="_Toc404238148"/>
      <w:bookmarkStart w:id="27" w:name="_Toc404328642"/>
      <w:bookmarkStart w:id="28" w:name="_Toc404330842"/>
      <w:bookmarkStart w:id="29" w:name="_Toc437257754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30" w:name="_Toc437257755"/>
      <w:r w:rsidRPr="00CA7A7F">
        <w:t>Descripción</w:t>
      </w:r>
      <w:bookmarkEnd w:id="18"/>
      <w:bookmarkEnd w:id="30"/>
    </w:p>
    <w:p w:rsidR="00351247" w:rsidRPr="00351247" w:rsidRDefault="00351247" w:rsidP="00351247"/>
    <w:p w:rsidR="00CA09AF" w:rsidRPr="00CA09AF" w:rsidRDefault="00C63BC5" w:rsidP="00F73C9F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Permite al actor </w:t>
      </w:r>
      <w:r w:rsidR="00FD0E79">
        <w:rPr>
          <w:rFonts w:cs="Arial"/>
          <w:sz w:val="20"/>
          <w:szCs w:val="20"/>
          <w:lang w:val="es-MX"/>
        </w:rPr>
        <w:t xml:space="preserve">visualizar </w:t>
      </w:r>
      <w:r w:rsidR="00F13073">
        <w:rPr>
          <w:rFonts w:cs="Arial"/>
          <w:sz w:val="20"/>
          <w:szCs w:val="20"/>
          <w:lang w:val="es-MX"/>
        </w:rPr>
        <w:t>el comportamiento de Compra del cliente el cual se está visitando para mostrar lo relacionado con el mes Anterior y el Avance que se lleva del Mes Actual, esto en base a la clasificación de los Productos que maneja la empresa.</w:t>
      </w: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F73C9F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1" w:name="_Toc437257756"/>
      <w:bookmarkStart w:id="32" w:name="_Toc182735724"/>
      <w:r>
        <w:t>3 Diagrama</w:t>
      </w:r>
      <w:r w:rsidR="007B6535" w:rsidRPr="00CA7A7F">
        <w:t xml:space="preserve"> de Casos de Uso</w:t>
      </w:r>
      <w:bookmarkEnd w:id="31"/>
    </w:p>
    <w:bookmarkEnd w:id="32"/>
    <w:p w:rsidR="00B20347" w:rsidRPr="00CA7A7F" w:rsidRDefault="00B20347" w:rsidP="00982F65">
      <w:pPr>
        <w:rPr>
          <w:i/>
          <w:iCs/>
          <w:color w:val="0000FF"/>
          <w:lang w:val="es-MX"/>
        </w:rPr>
      </w:pPr>
    </w:p>
    <w:p w:rsidR="00481C4A" w:rsidRPr="00CA7A7F" w:rsidRDefault="00A73D3F" w:rsidP="00481C4A">
      <w:pPr>
        <w:rPr>
          <w:i/>
          <w:iCs/>
          <w:color w:val="0000FF"/>
          <w:lang w:val="es-MX"/>
        </w:rPr>
      </w:pPr>
      <w:r w:rsidRPr="00A73D3F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28963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28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9659FB" w:rsidRPr="008B6A71" w:rsidRDefault="009659FB" w:rsidP="008B6A71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3" w:name="_Toc437257757"/>
      <w:proofErr w:type="gramStart"/>
      <w:r>
        <w:t xml:space="preserve">4  </w:t>
      </w:r>
      <w:bookmarkStart w:id="34" w:name="_Toc182735726"/>
      <w:r w:rsidR="00481C4A" w:rsidRPr="00CA7A7F">
        <w:t>Precondiciones</w:t>
      </w:r>
      <w:bookmarkStart w:id="35" w:name="_Toc371876259"/>
      <w:bookmarkStart w:id="36" w:name="_Toc371876860"/>
      <w:bookmarkStart w:id="37" w:name="_Toc371876260"/>
      <w:bookmarkStart w:id="38" w:name="_Toc371876861"/>
      <w:bookmarkStart w:id="39" w:name="_Toc365897744"/>
      <w:bookmarkEnd w:id="33"/>
      <w:bookmarkEnd w:id="34"/>
      <w:bookmarkEnd w:id="35"/>
      <w:bookmarkEnd w:id="36"/>
      <w:bookmarkEnd w:id="37"/>
      <w:bookmarkEnd w:id="38"/>
      <w:proofErr w:type="gramEnd"/>
    </w:p>
    <w:p w:rsidR="008B6A71" w:rsidRPr="008B6A71" w:rsidRDefault="008B6A71" w:rsidP="008B6A71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40" w:name="_Toc372055892"/>
      <w:bookmarkStart w:id="41" w:name="_Toc372121914"/>
      <w:bookmarkStart w:id="42" w:name="_Toc379887995"/>
      <w:bookmarkStart w:id="43" w:name="_Toc379889829"/>
      <w:bookmarkStart w:id="44" w:name="_Toc382319554"/>
      <w:bookmarkStart w:id="45" w:name="_Toc404238152"/>
      <w:bookmarkStart w:id="46" w:name="_Toc404328646"/>
      <w:bookmarkStart w:id="47" w:name="_Toc404330846"/>
      <w:bookmarkStart w:id="48" w:name="_Toc437257758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8B6A71" w:rsidRPr="008B6A71" w:rsidRDefault="008B6A71" w:rsidP="008B6A71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49" w:name="_Toc372055893"/>
      <w:bookmarkStart w:id="50" w:name="_Toc372121915"/>
      <w:bookmarkStart w:id="51" w:name="_Toc379887996"/>
      <w:bookmarkStart w:id="52" w:name="_Toc379889830"/>
      <w:bookmarkStart w:id="53" w:name="_Toc382319555"/>
      <w:bookmarkStart w:id="54" w:name="_Toc404238153"/>
      <w:bookmarkStart w:id="55" w:name="_Toc404328647"/>
      <w:bookmarkStart w:id="56" w:name="_Toc404330847"/>
      <w:bookmarkStart w:id="57" w:name="_Toc437257759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:rsidR="007A4CBB" w:rsidRDefault="007A4CBB" w:rsidP="008B6A71">
      <w:pPr>
        <w:pStyle w:val="Ttulo2"/>
        <w:numPr>
          <w:ilvl w:val="1"/>
          <w:numId w:val="6"/>
        </w:numPr>
        <w:ind w:left="709" w:hanging="709"/>
        <w:jc w:val="left"/>
      </w:pPr>
      <w:bookmarkStart w:id="58" w:name="_Toc437257760"/>
      <w:r w:rsidRPr="008B6A71">
        <w:t>Actores</w:t>
      </w:r>
      <w:bookmarkEnd w:id="58"/>
    </w:p>
    <w:p w:rsidR="006945D0" w:rsidRPr="006945D0" w:rsidRDefault="00C63BC5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Vendedor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9" w:name="_Toc437257761"/>
      <w:r>
        <w:rPr>
          <w:rFonts w:cs="Arial"/>
        </w:rPr>
        <w:t>Generales</w:t>
      </w:r>
      <w:bookmarkEnd w:id="39"/>
      <w:bookmarkEnd w:id="59"/>
    </w:p>
    <w:p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1F1F65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A09AF" w:rsidRDefault="00CA09AF" w:rsidP="00C63BC5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bookmarkStart w:id="60" w:name="_Toc371872081"/>
      <w:r>
        <w:rPr>
          <w:rFonts w:cs="Arial"/>
          <w:sz w:val="20"/>
          <w:szCs w:val="20"/>
        </w:rPr>
        <w:t>Debe de existir por lo menos un cliente activo y en el catálogo de clientes.</w:t>
      </w:r>
    </w:p>
    <w:p w:rsidR="00891AC5" w:rsidRDefault="00891AC5" w:rsidP="00C63BC5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Debe de existir información en la tabla </w:t>
      </w:r>
      <w:proofErr w:type="spellStart"/>
      <w:r w:rsidR="00D5701B">
        <w:rPr>
          <w:rFonts w:cs="Arial"/>
          <w:sz w:val="20"/>
          <w:szCs w:val="20"/>
        </w:rPr>
        <w:t>DIS</w:t>
      </w:r>
      <w:r w:rsidR="001950F8">
        <w:rPr>
          <w:rFonts w:cs="Arial"/>
          <w:sz w:val="20"/>
          <w:szCs w:val="20"/>
        </w:rPr>
        <w:t>_CompraPedido</w:t>
      </w:r>
      <w:proofErr w:type="spellEnd"/>
      <w:r>
        <w:rPr>
          <w:rFonts w:cs="Arial"/>
          <w:sz w:val="20"/>
          <w:szCs w:val="20"/>
        </w:rPr>
        <w:t xml:space="preserve"> para el cliente.</w:t>
      </w: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1" w:name="_Toc437257762"/>
      <w:r>
        <w:rPr>
          <w:rFonts w:cs="Arial"/>
        </w:rPr>
        <w:lastRenderedPageBreak/>
        <w:t>Parámetros</w:t>
      </w:r>
      <w:bookmarkEnd w:id="60"/>
      <w:bookmarkEnd w:id="61"/>
    </w:p>
    <w:p w:rsidR="00481C4A" w:rsidRPr="00CA7A7F" w:rsidRDefault="0049039D" w:rsidP="00CA09AF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C800C1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2" w:name="_Toc52616584"/>
      <w:bookmarkStart w:id="63" w:name="_Toc182735728"/>
      <w:bookmarkStart w:id="64" w:name="_Toc437257763"/>
      <w:r>
        <w:t>5 Flujo</w:t>
      </w:r>
      <w:r w:rsidR="00481C4A" w:rsidRPr="00CA7A7F">
        <w:t xml:space="preserve"> de eventos</w:t>
      </w:r>
      <w:bookmarkEnd w:id="62"/>
      <w:bookmarkEnd w:id="63"/>
      <w:bookmarkEnd w:id="64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65" w:name="_Toc371876265"/>
      <w:bookmarkStart w:id="66" w:name="_Toc371876866"/>
      <w:bookmarkStart w:id="67" w:name="_Toc372055898"/>
      <w:bookmarkStart w:id="68" w:name="_Toc372121920"/>
      <w:bookmarkStart w:id="69" w:name="_Toc379888001"/>
      <w:bookmarkStart w:id="70" w:name="_Toc379889835"/>
      <w:bookmarkStart w:id="71" w:name="_Toc382319560"/>
      <w:bookmarkStart w:id="72" w:name="_Toc404238158"/>
      <w:bookmarkStart w:id="73" w:name="_Toc404328652"/>
      <w:bookmarkStart w:id="74" w:name="_Toc404330852"/>
      <w:bookmarkStart w:id="75" w:name="_Toc437257764"/>
      <w:bookmarkStart w:id="76" w:name="_Toc52616585"/>
      <w:bookmarkStart w:id="77" w:name="_Toc182735729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:rsidR="004F7F5D" w:rsidRPr="004F7F5D" w:rsidRDefault="00481C4A" w:rsidP="004F7F5D">
      <w:pPr>
        <w:pStyle w:val="Ttulo2"/>
        <w:numPr>
          <w:ilvl w:val="1"/>
          <w:numId w:val="6"/>
        </w:numPr>
        <w:ind w:left="576"/>
        <w:jc w:val="left"/>
      </w:pPr>
      <w:bookmarkStart w:id="78" w:name="_Toc437257765"/>
      <w:r w:rsidRPr="00CA7A7F">
        <w:t>Flujo básico</w:t>
      </w:r>
      <w:bookmarkStart w:id="79" w:name="_Toc52616586"/>
      <w:bookmarkStart w:id="80" w:name="_Toc182735730"/>
      <w:bookmarkEnd w:id="76"/>
      <w:bookmarkEnd w:id="77"/>
      <w:bookmarkEnd w:id="78"/>
    </w:p>
    <w:p w:rsidR="0083611F" w:rsidRDefault="00B179D4" w:rsidP="00F6143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83611F">
        <w:rPr>
          <w:sz w:val="20"/>
          <w:szCs w:val="20"/>
        </w:rPr>
        <w:t xml:space="preserve">El caso de uso inicia cuando es invocado por </w:t>
      </w:r>
      <w:r w:rsidR="00351247" w:rsidRPr="0083611F">
        <w:rPr>
          <w:sz w:val="20"/>
          <w:szCs w:val="20"/>
        </w:rPr>
        <w:t>el caso</w:t>
      </w:r>
      <w:r w:rsidR="00E90FF8" w:rsidRPr="0083611F">
        <w:rPr>
          <w:sz w:val="20"/>
          <w:szCs w:val="20"/>
        </w:rPr>
        <w:t xml:space="preserve"> de uso </w:t>
      </w:r>
      <w:r w:rsidR="006B0517" w:rsidRPr="00F47DE7">
        <w:rPr>
          <w:rStyle w:val="Hipervnculo"/>
          <w:b/>
          <w:sz w:val="20"/>
          <w:szCs w:val="20"/>
        </w:rPr>
        <w:t>Control de Navegación en la Terminal – CS-007-02-01</w:t>
      </w:r>
    </w:p>
    <w:p w:rsidR="00053D17" w:rsidRDefault="00A94BD4" w:rsidP="00E97253">
      <w:pPr>
        <w:pStyle w:val="Prrafodelista"/>
        <w:ind w:left="360"/>
        <w:jc w:val="both"/>
        <w:rPr>
          <w:rStyle w:val="Hipervnculo"/>
          <w:color w:val="auto"/>
          <w:sz w:val="20"/>
          <w:szCs w:val="20"/>
          <w:u w:val="none"/>
        </w:rPr>
      </w:pPr>
      <w:r w:rsidRPr="0083611F">
        <w:rPr>
          <w:rStyle w:val="Hipervnculo"/>
          <w:color w:val="auto"/>
          <w:sz w:val="20"/>
          <w:szCs w:val="20"/>
          <w:u w:val="none"/>
        </w:rPr>
        <w:t>El sistema obtiene la siguiente información de la configuración de la Empresa:</w:t>
      </w:r>
    </w:p>
    <w:p w:rsidR="00C800C1" w:rsidRDefault="00D5701B" w:rsidP="00E97253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DIS</w:t>
      </w:r>
      <w:r w:rsidR="001950F8">
        <w:rPr>
          <w:b/>
          <w:sz w:val="20"/>
          <w:szCs w:val="20"/>
        </w:rPr>
        <w:t>_CompraPedido</w:t>
      </w:r>
      <w:proofErr w:type="spellEnd"/>
    </w:p>
    <w:p w:rsidR="00E97253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ClienteClave</w:t>
      </w:r>
      <w:proofErr w:type="spellEnd"/>
      <w:r w:rsidR="00A921F9">
        <w:rPr>
          <w:sz w:val="20"/>
          <w:szCs w:val="20"/>
        </w:rPr>
        <w:t xml:space="preserve"> = </w:t>
      </w:r>
      <w:r w:rsidR="00A921F9" w:rsidRPr="00A921F9">
        <w:rPr>
          <w:color w:val="FF0000"/>
          <w:sz w:val="20"/>
          <w:szCs w:val="20"/>
        </w:rPr>
        <w:t>Cliente Clave que se encuentra en sesión</w:t>
      </w:r>
      <w:r w:rsidR="00A921F9">
        <w:rPr>
          <w:sz w:val="20"/>
          <w:szCs w:val="20"/>
        </w:rPr>
        <w:t>.</w:t>
      </w:r>
    </w:p>
    <w:p w:rsidR="00A921F9" w:rsidRDefault="00A921F9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Cliente</w:t>
      </w:r>
    </w:p>
    <w:p w:rsidR="00A921F9" w:rsidRDefault="00A921F9" w:rsidP="00A921F9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  <w:r>
        <w:rPr>
          <w:sz w:val="20"/>
          <w:szCs w:val="20"/>
        </w:rPr>
        <w:t xml:space="preserve"> = </w:t>
      </w:r>
      <w:r w:rsidRPr="00A921F9">
        <w:rPr>
          <w:color w:val="FF0000"/>
          <w:sz w:val="20"/>
          <w:szCs w:val="20"/>
        </w:rPr>
        <w:t>&lt;</w:t>
      </w:r>
      <w:proofErr w:type="spellStart"/>
      <w:r w:rsidR="00D5701B">
        <w:rPr>
          <w:color w:val="FF0000"/>
          <w:sz w:val="20"/>
          <w:szCs w:val="20"/>
        </w:rPr>
        <w:t>DIS</w:t>
      </w:r>
      <w:r w:rsidRPr="00A921F9">
        <w:rPr>
          <w:color w:val="FF0000"/>
          <w:sz w:val="20"/>
          <w:szCs w:val="20"/>
        </w:rPr>
        <w:t>_CompraPedidos.ClienteClave</w:t>
      </w:r>
      <w:proofErr w:type="spellEnd"/>
      <w:r w:rsidRPr="00A921F9">
        <w:rPr>
          <w:color w:val="FF0000"/>
          <w:sz w:val="20"/>
          <w:szCs w:val="20"/>
        </w:rPr>
        <w:t>&gt;</w:t>
      </w:r>
    </w:p>
    <w:p w:rsidR="00A921F9" w:rsidRDefault="00A921F9" w:rsidP="00A921F9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Clave</w:t>
      </w:r>
    </w:p>
    <w:p w:rsidR="00A921F9" w:rsidRPr="00A654B2" w:rsidRDefault="00A921F9" w:rsidP="00A921F9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RazonSocial</w:t>
      </w:r>
      <w:proofErr w:type="spellEnd"/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CaM_CajasMensual</w:t>
      </w:r>
      <w:proofErr w:type="spellEnd"/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Mes_DescMensual</w:t>
      </w:r>
      <w:proofErr w:type="spellEnd"/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CaM_VicCuaMed</w:t>
      </w:r>
      <w:proofErr w:type="spellEnd"/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CaM_CorCuaMed</w:t>
      </w:r>
      <w:proofErr w:type="spellEnd"/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CaM_Ocer</w:t>
      </w:r>
      <w:proofErr w:type="spellEnd"/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CaM_CorVicModBote</w:t>
      </w:r>
      <w:proofErr w:type="spellEnd"/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CaM_CorVicFamMega</w:t>
      </w:r>
      <w:proofErr w:type="spellEnd"/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CaM_CerBarril</w:t>
      </w:r>
      <w:proofErr w:type="spellEnd"/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A654B2">
        <w:rPr>
          <w:sz w:val="20"/>
          <w:szCs w:val="20"/>
        </w:rPr>
        <w:t>CaM_Agua1L</w:t>
      </w:r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CaM_OtrosPro</w:t>
      </w:r>
      <w:proofErr w:type="spellEnd"/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A654B2">
        <w:rPr>
          <w:sz w:val="20"/>
          <w:szCs w:val="20"/>
        </w:rPr>
        <w:t>CaM_Agua600</w:t>
      </w:r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CaM_AguaTot</w:t>
      </w:r>
      <w:proofErr w:type="spellEnd"/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CaM_CerTot</w:t>
      </w:r>
      <w:proofErr w:type="spellEnd"/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CaA_CajasMensual</w:t>
      </w:r>
      <w:proofErr w:type="spellEnd"/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Act_DescMensual</w:t>
      </w:r>
      <w:proofErr w:type="spellEnd"/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CaA_VicCuaMed</w:t>
      </w:r>
      <w:proofErr w:type="spellEnd"/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CaA_CorCuaMed</w:t>
      </w:r>
      <w:proofErr w:type="spellEnd"/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CaA_Ocer</w:t>
      </w:r>
      <w:proofErr w:type="spellEnd"/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CaA_CorVicModBote</w:t>
      </w:r>
      <w:proofErr w:type="spellEnd"/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CaA_CorVicFamMega</w:t>
      </w:r>
      <w:proofErr w:type="spellEnd"/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CaA_CerBarril</w:t>
      </w:r>
      <w:proofErr w:type="spellEnd"/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A654B2">
        <w:rPr>
          <w:sz w:val="20"/>
          <w:szCs w:val="20"/>
        </w:rPr>
        <w:t>CaA_Agua1L</w:t>
      </w:r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CaA_OtrosPro</w:t>
      </w:r>
      <w:proofErr w:type="spellEnd"/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A654B2">
        <w:rPr>
          <w:sz w:val="20"/>
          <w:szCs w:val="20"/>
        </w:rPr>
        <w:t>CaA_Agua600</w:t>
      </w:r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CaA_AguaTot</w:t>
      </w:r>
      <w:proofErr w:type="spellEnd"/>
    </w:p>
    <w:p w:rsidR="00E97253" w:rsidRPr="006B0517" w:rsidRDefault="00E97253" w:rsidP="00E97253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proofErr w:type="spellStart"/>
      <w:r w:rsidRPr="00A654B2">
        <w:rPr>
          <w:sz w:val="20"/>
          <w:szCs w:val="20"/>
        </w:rPr>
        <w:t>CaA_CerTot</w:t>
      </w:r>
      <w:proofErr w:type="spellEnd"/>
    </w:p>
    <w:p w:rsidR="00CC22B1" w:rsidRDefault="00CC22B1" w:rsidP="00CC22B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 &lt;No se obtiene ninguna información del cliente&gt;</w:t>
      </w:r>
    </w:p>
    <w:p w:rsidR="00CC22B1" w:rsidRPr="000F1F6A" w:rsidRDefault="00CC22B1" w:rsidP="00CC22B1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presenta el mensaje “</w:t>
      </w:r>
      <w:r w:rsidRPr="00D518D5">
        <w:rPr>
          <w:color w:val="FF0000"/>
          <w:sz w:val="20"/>
          <w:szCs w:val="20"/>
        </w:rPr>
        <w:t>ME0390 – La $0$ No Existe</w:t>
      </w:r>
      <w:r>
        <w:rPr>
          <w:sz w:val="20"/>
          <w:szCs w:val="20"/>
        </w:rPr>
        <w:t>”, sustituyendo $0$ por “Información del Cliente”.</w:t>
      </w:r>
    </w:p>
    <w:p w:rsidR="00CC22B1" w:rsidRPr="00CC22B1" w:rsidRDefault="00CC22B1" w:rsidP="00CC22B1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continúa en el </w:t>
      </w:r>
      <w:hyperlink w:anchor="Paso_FIN" w:history="1">
        <w:r w:rsidRPr="000F1F6A">
          <w:rPr>
            <w:rStyle w:val="Hipervnculo"/>
            <w:sz w:val="20"/>
            <w:szCs w:val="20"/>
          </w:rPr>
          <w:t xml:space="preserve">paso </w:t>
        </w:r>
        <w:r>
          <w:rPr>
            <w:rStyle w:val="Hipervnculo"/>
            <w:sz w:val="20"/>
            <w:szCs w:val="20"/>
          </w:rPr>
          <w:t>7</w:t>
        </w:r>
      </w:hyperlink>
      <w:r>
        <w:rPr>
          <w:sz w:val="20"/>
          <w:szCs w:val="20"/>
        </w:rPr>
        <w:t xml:space="preserve"> del flujo básico</w:t>
      </w:r>
    </w:p>
    <w:p w:rsidR="00E90FF8" w:rsidRPr="001C4D26" w:rsidRDefault="00E90FF8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>El sistem</w:t>
      </w:r>
      <w:r w:rsidR="000B6D10">
        <w:rPr>
          <w:rFonts w:cs="Arial"/>
          <w:sz w:val="20"/>
          <w:szCs w:val="20"/>
        </w:rPr>
        <w:t>a presenta</w:t>
      </w:r>
      <w:r w:rsidR="00F26CC2">
        <w:rPr>
          <w:rFonts w:cs="Arial"/>
          <w:sz w:val="20"/>
          <w:szCs w:val="20"/>
        </w:rPr>
        <w:t xml:space="preserve"> el título de la actividad: “</w:t>
      </w:r>
      <w:r w:rsidR="00A654B2">
        <w:rPr>
          <w:rFonts w:cs="Arial"/>
          <w:b/>
          <w:sz w:val="20"/>
          <w:szCs w:val="20"/>
        </w:rPr>
        <w:t>Comportamiento de Compra</w:t>
      </w:r>
      <w:r w:rsidR="00F26CC2">
        <w:rPr>
          <w:rFonts w:cs="Arial"/>
          <w:sz w:val="20"/>
          <w:szCs w:val="20"/>
        </w:rPr>
        <w:t>”</w:t>
      </w:r>
    </w:p>
    <w:p w:rsidR="001C4D26" w:rsidRPr="00AD70A7" w:rsidRDefault="001C4D26" w:rsidP="001C4D26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AD70A7">
        <w:rPr>
          <w:sz w:val="20"/>
          <w:szCs w:val="20"/>
        </w:rPr>
        <w:t>El sistema presenta la siguiente información del cliente:</w:t>
      </w:r>
    </w:p>
    <w:p w:rsidR="001C4D26" w:rsidRPr="001C4D26" w:rsidRDefault="001C4D26" w:rsidP="001C4D26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Cliente.</w:t>
      </w:r>
      <w:r w:rsidRPr="00AD70A7">
        <w:rPr>
          <w:sz w:val="20"/>
          <w:szCs w:val="20"/>
        </w:rPr>
        <w:t>Clave</w:t>
      </w:r>
      <w:proofErr w:type="spellEnd"/>
      <w:r w:rsidRPr="00AD70A7">
        <w:rPr>
          <w:sz w:val="20"/>
          <w:szCs w:val="20"/>
        </w:rPr>
        <w:t>&gt;+ “-“ + &lt;</w:t>
      </w:r>
      <w:proofErr w:type="spellStart"/>
      <w:r w:rsidRPr="00AD70A7">
        <w:rPr>
          <w:sz w:val="20"/>
          <w:szCs w:val="20"/>
        </w:rPr>
        <w:t>Cliente.RazonSocial</w:t>
      </w:r>
      <w:proofErr w:type="spellEnd"/>
      <w:r w:rsidRPr="00AD70A7">
        <w:rPr>
          <w:sz w:val="20"/>
          <w:szCs w:val="20"/>
        </w:rPr>
        <w:t>&gt;</w:t>
      </w:r>
    </w:p>
    <w:p w:rsidR="00F26CC2" w:rsidRDefault="00F26CC2" w:rsidP="006E75C2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El sistema presenta la siguiente información dentro de un </w:t>
      </w:r>
      <w:proofErr w:type="spellStart"/>
      <w:r>
        <w:rPr>
          <w:sz w:val="20"/>
          <w:szCs w:val="20"/>
          <w:lang w:val="es-MX" w:eastAsia="es-MX"/>
        </w:rPr>
        <w:t>grid</w:t>
      </w:r>
      <w:proofErr w:type="spellEnd"/>
    </w:p>
    <w:p w:rsidR="00B438C5" w:rsidRPr="00B438C5" w:rsidRDefault="00B438C5" w:rsidP="00B438C5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Nombres de las columnas:</w:t>
      </w:r>
    </w:p>
    <w:p w:rsidR="00B438C5" w:rsidRPr="00A921F9" w:rsidRDefault="00E33251" w:rsidP="00B438C5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lang w:val="es-MX" w:eastAsia="es-MX"/>
        </w:rPr>
      </w:pPr>
      <w:r w:rsidRPr="00A921F9">
        <w:rPr>
          <w:b/>
          <w:sz w:val="20"/>
          <w:szCs w:val="20"/>
        </w:rPr>
        <w:t>Categoría</w:t>
      </w:r>
    </w:p>
    <w:p w:rsidR="00B438C5" w:rsidRPr="00A921F9" w:rsidRDefault="00E33251" w:rsidP="00B438C5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lang w:val="es-MX" w:eastAsia="es-MX"/>
        </w:rPr>
      </w:pPr>
      <w:r w:rsidRPr="00A921F9">
        <w:rPr>
          <w:b/>
          <w:sz w:val="20"/>
          <w:szCs w:val="20"/>
        </w:rPr>
        <w:t>Mes Anterior</w:t>
      </w:r>
    </w:p>
    <w:p w:rsidR="00B438C5" w:rsidRPr="00B438C5" w:rsidRDefault="00E33251" w:rsidP="00B438C5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 w:rsidRPr="00A921F9">
        <w:rPr>
          <w:b/>
          <w:sz w:val="20"/>
          <w:szCs w:val="20"/>
        </w:rPr>
        <w:t>Avance Mes Actual</w:t>
      </w:r>
    </w:p>
    <w:p w:rsidR="00E33251" w:rsidRDefault="00B87E2F" w:rsidP="006F1ABF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sistema presenta en la primera columna</w:t>
      </w:r>
      <w:r w:rsidR="00280B90">
        <w:rPr>
          <w:sz w:val="20"/>
          <w:szCs w:val="20"/>
          <w:lang w:val="es-MX" w:eastAsia="es-MX"/>
        </w:rPr>
        <w:t xml:space="preserve"> “</w:t>
      </w:r>
      <w:r w:rsidR="00280B90" w:rsidRPr="00A921F9">
        <w:rPr>
          <w:b/>
          <w:sz w:val="20"/>
          <w:szCs w:val="20"/>
          <w:lang w:val="es-MX" w:eastAsia="es-MX"/>
        </w:rPr>
        <w:t>Categoría</w:t>
      </w:r>
      <w:r w:rsidR="00280B90">
        <w:rPr>
          <w:sz w:val="20"/>
          <w:szCs w:val="20"/>
          <w:lang w:val="es-MX" w:eastAsia="es-MX"/>
        </w:rPr>
        <w:t>”</w:t>
      </w:r>
      <w:r>
        <w:rPr>
          <w:sz w:val="20"/>
          <w:szCs w:val="20"/>
          <w:lang w:val="es-MX" w:eastAsia="es-MX"/>
        </w:rPr>
        <w:t xml:space="preserve"> y con el orden correspondiente las siguientes etiquetas: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Cajas Mensual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lastRenderedPageBreak/>
        <w:t>Descuento Mensual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Victoria cuarto y media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Corona cuarto y media</w:t>
      </w:r>
      <w:r>
        <w:rPr>
          <w:sz w:val="20"/>
          <w:szCs w:val="20"/>
          <w:lang w:val="es-MX" w:eastAsia="es-MX"/>
        </w:rPr>
        <w:tab/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Otras Cervezas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Corona, Victoria y Modelo Bote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Corona y Victoria    Familiar y Mega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Cerveza Barril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Agua de 1L o Mayor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Otros Productos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Agua de 600ml o Menor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Agua Total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Cerveza Total</w:t>
      </w:r>
    </w:p>
    <w:p w:rsidR="00D90917" w:rsidRPr="001C4D26" w:rsidRDefault="001C4D26" w:rsidP="001C4D26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Otros Productos Total</w:t>
      </w:r>
    </w:p>
    <w:p w:rsidR="00CB1D16" w:rsidRPr="00280B90" w:rsidRDefault="00280B90" w:rsidP="00B87E2F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El sistema presenta en la segunda columna “</w:t>
      </w:r>
      <w:r w:rsidRPr="00D90917">
        <w:rPr>
          <w:b/>
          <w:sz w:val="20"/>
          <w:szCs w:val="20"/>
        </w:rPr>
        <w:t>Mes Anterior</w:t>
      </w:r>
      <w:r>
        <w:rPr>
          <w:sz w:val="20"/>
          <w:szCs w:val="20"/>
        </w:rPr>
        <w:t>” y con el orden correspondiente la siguiente información:</w:t>
      </w:r>
    </w:p>
    <w:p w:rsidR="00280B90" w:rsidRPr="00280B90" w:rsidRDefault="00280B90" w:rsidP="00280B90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Pr="00A654B2">
        <w:rPr>
          <w:sz w:val="20"/>
          <w:szCs w:val="20"/>
        </w:rPr>
        <w:t>CaM_CajasMensual</w:t>
      </w:r>
      <w:proofErr w:type="spellEnd"/>
      <w:r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280B90" w:rsidRDefault="00280B90" w:rsidP="00280B90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Pr="00A654B2">
        <w:rPr>
          <w:sz w:val="20"/>
          <w:szCs w:val="20"/>
        </w:rPr>
        <w:t>Mes_DescMensual</w:t>
      </w:r>
      <w:proofErr w:type="spellEnd"/>
      <w:r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>
        <w:rPr>
          <w:i/>
          <w:sz w:val="20"/>
          <w:szCs w:val="20"/>
        </w:rPr>
        <w:t>(mostrar DOS</w:t>
      </w:r>
      <w:r w:rsidR="00174B0A" w:rsidRPr="00174B0A">
        <w:rPr>
          <w:i/>
          <w:sz w:val="20"/>
          <w:szCs w:val="20"/>
        </w:rPr>
        <w:t xml:space="preserve"> decimal</w:t>
      </w:r>
      <w:r w:rsidR="00174B0A">
        <w:rPr>
          <w:i/>
          <w:sz w:val="20"/>
          <w:szCs w:val="20"/>
        </w:rPr>
        <w:t>es</w:t>
      </w:r>
      <w:r w:rsidR="00174B0A" w:rsidRPr="00174B0A">
        <w:rPr>
          <w:i/>
          <w:sz w:val="20"/>
          <w:szCs w:val="20"/>
        </w:rPr>
        <w:t>)</w:t>
      </w:r>
    </w:p>
    <w:p w:rsidR="00280B90" w:rsidRDefault="00280B90" w:rsidP="00280B90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Pr="00A654B2">
        <w:rPr>
          <w:sz w:val="20"/>
          <w:szCs w:val="20"/>
        </w:rPr>
        <w:t>CaM_VicCuaMed</w:t>
      </w:r>
      <w:proofErr w:type="spellEnd"/>
      <w:r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280B90" w:rsidRDefault="00280B90" w:rsidP="00280B90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Pr="00A654B2">
        <w:rPr>
          <w:sz w:val="20"/>
          <w:szCs w:val="20"/>
        </w:rPr>
        <w:t>CaM_CorCuaMed</w:t>
      </w:r>
      <w:proofErr w:type="spellEnd"/>
      <w:r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280B90" w:rsidRDefault="00280B90" w:rsidP="00280B90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Pr="00A654B2">
        <w:rPr>
          <w:sz w:val="20"/>
          <w:szCs w:val="20"/>
        </w:rPr>
        <w:t>CaM_Ocer</w:t>
      </w:r>
      <w:proofErr w:type="spellEnd"/>
      <w:r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280B90" w:rsidRDefault="00280B90" w:rsidP="00280B90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="00D9737C" w:rsidRPr="00A654B2">
        <w:rPr>
          <w:sz w:val="20"/>
          <w:szCs w:val="20"/>
        </w:rPr>
        <w:t>CaM_CorVicModBote</w:t>
      </w:r>
      <w:proofErr w:type="spellEnd"/>
      <w:r w:rsidR="00D9737C"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280B90" w:rsidRDefault="00280B90" w:rsidP="00D9737C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="00D9737C" w:rsidRPr="00D9737C">
        <w:rPr>
          <w:sz w:val="20"/>
          <w:szCs w:val="20"/>
        </w:rPr>
        <w:t>CaM_CorVicFamMega</w:t>
      </w:r>
      <w:proofErr w:type="spellEnd"/>
      <w:r w:rsidR="00D9737C"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280B90" w:rsidRDefault="00280B90" w:rsidP="00D9737C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>
        <w:rPr>
          <w:sz w:val="20"/>
          <w:szCs w:val="20"/>
        </w:rPr>
        <w:t>_CompraPedido.</w:t>
      </w:r>
      <w:r w:rsidR="00D9737C" w:rsidRPr="00D9737C">
        <w:rPr>
          <w:sz w:val="20"/>
          <w:szCs w:val="20"/>
        </w:rPr>
        <w:t>CaM_CerBarril</w:t>
      </w:r>
      <w:proofErr w:type="spellEnd"/>
      <w:r w:rsidR="00D9737C"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280B90" w:rsidRDefault="00280B90" w:rsidP="00D9737C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="00D9737C" w:rsidRPr="00D9737C">
        <w:rPr>
          <w:sz w:val="20"/>
          <w:szCs w:val="20"/>
        </w:rPr>
        <w:t>CaM_Agua1L</w:t>
      </w:r>
      <w:r w:rsidR="00D9737C"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280B90" w:rsidRDefault="00280B90" w:rsidP="00D9737C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="00D9737C" w:rsidRPr="00D9737C">
        <w:rPr>
          <w:sz w:val="20"/>
          <w:szCs w:val="20"/>
        </w:rPr>
        <w:t>CaM_OtrosPro</w:t>
      </w:r>
      <w:proofErr w:type="spellEnd"/>
      <w:r w:rsidR="00D9737C"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280B90" w:rsidRDefault="00280B90" w:rsidP="00D9737C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="00D9737C" w:rsidRPr="00D9737C">
        <w:rPr>
          <w:sz w:val="20"/>
          <w:szCs w:val="20"/>
        </w:rPr>
        <w:t>CaM_Agua600</w:t>
      </w:r>
      <w:r w:rsidR="00D9737C"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280B90" w:rsidRDefault="00280B90" w:rsidP="00D9737C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="00D9737C" w:rsidRPr="00D9737C">
        <w:rPr>
          <w:sz w:val="20"/>
          <w:szCs w:val="20"/>
        </w:rPr>
        <w:t>CaM_AguaTot</w:t>
      </w:r>
      <w:proofErr w:type="spellEnd"/>
      <w:r w:rsidR="00D9737C"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280B90" w:rsidRPr="00345D16" w:rsidRDefault="00280B90" w:rsidP="00D9737C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="00D9737C" w:rsidRPr="00D9737C">
        <w:rPr>
          <w:sz w:val="20"/>
          <w:szCs w:val="20"/>
        </w:rPr>
        <w:t>CaM_CerTot</w:t>
      </w:r>
      <w:proofErr w:type="spellEnd"/>
      <w:r w:rsidR="00D9737C">
        <w:rPr>
          <w:sz w:val="20"/>
          <w:szCs w:val="20"/>
        </w:rPr>
        <w:t>&gt;</w:t>
      </w:r>
      <w:r w:rsidR="00174B0A" w:rsidRPr="00174B0A">
        <w:rPr>
          <w:i/>
          <w:sz w:val="20"/>
          <w:szCs w:val="20"/>
        </w:rPr>
        <w:t>(mostrar solo un decimal)</w:t>
      </w:r>
    </w:p>
    <w:p w:rsidR="00345D16" w:rsidRPr="00345D16" w:rsidRDefault="00345D16" w:rsidP="00345D16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Pr="00D9737C">
        <w:rPr>
          <w:sz w:val="20"/>
          <w:szCs w:val="20"/>
        </w:rPr>
        <w:t>CaM_OtrosPro</w:t>
      </w:r>
      <w:proofErr w:type="spellEnd"/>
      <w:r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9276CF" w:rsidRPr="009276CF" w:rsidRDefault="009276CF" w:rsidP="009276CF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El sistema presenta en la tercera columna “</w:t>
      </w:r>
      <w:r w:rsidRPr="00D90917">
        <w:rPr>
          <w:b/>
          <w:sz w:val="20"/>
          <w:szCs w:val="20"/>
        </w:rPr>
        <w:t>Avance Mes Actual</w:t>
      </w:r>
      <w:r>
        <w:rPr>
          <w:sz w:val="20"/>
          <w:szCs w:val="20"/>
        </w:rPr>
        <w:t>” y con el orden correspondiente la siguiente información:</w:t>
      </w:r>
    </w:p>
    <w:p w:rsidR="009276CF" w:rsidRPr="009276CF" w:rsidRDefault="009276CF" w:rsidP="009276C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Pr="009276CF">
        <w:rPr>
          <w:sz w:val="20"/>
          <w:szCs w:val="20"/>
        </w:rPr>
        <w:t>CaA_CajasMensual</w:t>
      </w:r>
      <w:proofErr w:type="spellEnd"/>
      <w:r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9276CF" w:rsidRPr="009276CF" w:rsidRDefault="009276CF" w:rsidP="009276C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Pr="009276CF">
        <w:rPr>
          <w:sz w:val="20"/>
          <w:szCs w:val="20"/>
        </w:rPr>
        <w:t>Act_DescMensual</w:t>
      </w:r>
      <w:proofErr w:type="spellEnd"/>
      <w:r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>
        <w:rPr>
          <w:i/>
          <w:sz w:val="20"/>
          <w:szCs w:val="20"/>
        </w:rPr>
        <w:t>(mostrar DOS</w:t>
      </w:r>
      <w:r w:rsidR="00174B0A" w:rsidRPr="00174B0A">
        <w:rPr>
          <w:i/>
          <w:sz w:val="20"/>
          <w:szCs w:val="20"/>
        </w:rPr>
        <w:t xml:space="preserve"> decimal</w:t>
      </w:r>
      <w:r w:rsidR="00174B0A">
        <w:rPr>
          <w:i/>
          <w:sz w:val="20"/>
          <w:szCs w:val="20"/>
        </w:rPr>
        <w:t>es</w:t>
      </w:r>
      <w:r w:rsidR="00174B0A" w:rsidRPr="00174B0A">
        <w:rPr>
          <w:i/>
          <w:sz w:val="20"/>
          <w:szCs w:val="20"/>
        </w:rPr>
        <w:t>)</w:t>
      </w:r>
    </w:p>
    <w:p w:rsidR="009276CF" w:rsidRPr="009276CF" w:rsidRDefault="009276CF" w:rsidP="009276C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Pr="009276CF">
        <w:rPr>
          <w:sz w:val="20"/>
          <w:szCs w:val="20"/>
        </w:rPr>
        <w:t>CaA_VicCuaMed</w:t>
      </w:r>
      <w:proofErr w:type="spellEnd"/>
      <w:r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9276CF" w:rsidRPr="009276CF" w:rsidRDefault="009276CF" w:rsidP="009276C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Pr="009276CF">
        <w:rPr>
          <w:sz w:val="20"/>
          <w:szCs w:val="20"/>
        </w:rPr>
        <w:t>CaA_CorCuaMed</w:t>
      </w:r>
      <w:proofErr w:type="spellEnd"/>
      <w:r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9276CF" w:rsidRPr="009276CF" w:rsidRDefault="009276CF" w:rsidP="009276C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Pr="009276CF">
        <w:rPr>
          <w:sz w:val="20"/>
          <w:szCs w:val="20"/>
        </w:rPr>
        <w:t>CaA_Ocer</w:t>
      </w:r>
      <w:proofErr w:type="spellEnd"/>
      <w:r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9276CF" w:rsidRPr="009276CF" w:rsidRDefault="009276CF" w:rsidP="009276C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Pr="009276CF">
        <w:rPr>
          <w:sz w:val="20"/>
          <w:szCs w:val="20"/>
        </w:rPr>
        <w:t>CaA_CorVicModBote</w:t>
      </w:r>
      <w:proofErr w:type="spellEnd"/>
      <w:r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9276CF" w:rsidRPr="009276CF" w:rsidRDefault="009276CF" w:rsidP="009276C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Pr="009276CF">
        <w:rPr>
          <w:sz w:val="20"/>
          <w:szCs w:val="20"/>
        </w:rPr>
        <w:t>CaA_CorVicFamMega</w:t>
      </w:r>
      <w:proofErr w:type="spellEnd"/>
      <w:r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9276CF" w:rsidRPr="009276CF" w:rsidRDefault="009276CF" w:rsidP="009276C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Pr="009276CF">
        <w:rPr>
          <w:sz w:val="20"/>
          <w:szCs w:val="20"/>
        </w:rPr>
        <w:t>CaA_CerBarril</w:t>
      </w:r>
      <w:proofErr w:type="spellEnd"/>
      <w:r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9276CF" w:rsidRPr="009276CF" w:rsidRDefault="009276CF" w:rsidP="009276C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r w:rsidR="00D5701B">
        <w:rPr>
          <w:sz w:val="20"/>
          <w:szCs w:val="20"/>
        </w:rPr>
        <w:t>DIS</w:t>
      </w:r>
      <w:r>
        <w:rPr>
          <w:sz w:val="20"/>
          <w:szCs w:val="20"/>
        </w:rPr>
        <w:t>_CompraPedido.</w:t>
      </w:r>
      <w:r w:rsidRPr="009276CF">
        <w:rPr>
          <w:sz w:val="20"/>
          <w:szCs w:val="20"/>
        </w:rPr>
        <w:t>CaA_Agua1L</w:t>
      </w:r>
      <w:r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9276CF" w:rsidRPr="009276CF" w:rsidRDefault="009276CF" w:rsidP="009276C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Pr="009276CF">
        <w:rPr>
          <w:sz w:val="20"/>
          <w:szCs w:val="20"/>
        </w:rPr>
        <w:t>CaA_OtrosPro</w:t>
      </w:r>
      <w:proofErr w:type="spellEnd"/>
      <w:r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9276CF" w:rsidRPr="009276CF" w:rsidRDefault="009276CF" w:rsidP="009276C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Pr="009276CF">
        <w:rPr>
          <w:sz w:val="20"/>
          <w:szCs w:val="20"/>
        </w:rPr>
        <w:t>CaA_Agua600</w:t>
      </w:r>
      <w:r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9276CF" w:rsidRPr="009276CF" w:rsidRDefault="009276CF" w:rsidP="009276C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Pr="009276CF">
        <w:rPr>
          <w:sz w:val="20"/>
          <w:szCs w:val="20"/>
        </w:rPr>
        <w:t>CaA_AguaTot</w:t>
      </w:r>
      <w:proofErr w:type="spellEnd"/>
      <w:r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F84367" w:rsidRPr="00BC5E8D" w:rsidRDefault="009276CF" w:rsidP="00BC5E8D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Pr="009276CF">
        <w:rPr>
          <w:sz w:val="20"/>
          <w:szCs w:val="20"/>
        </w:rPr>
        <w:t>CaA_CerTot</w:t>
      </w:r>
      <w:proofErr w:type="spellEnd"/>
      <w:r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BC5E8D" w:rsidRPr="00BC5E8D" w:rsidRDefault="00BC5E8D" w:rsidP="00BC5E8D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bookmarkStart w:id="81" w:name="_GoBack"/>
      <w:bookmarkEnd w:id="81"/>
      <w:r>
        <w:rPr>
          <w:sz w:val="20"/>
          <w:szCs w:val="20"/>
        </w:rPr>
        <w:t>.</w:t>
      </w:r>
      <w:r w:rsidRPr="009276CF">
        <w:rPr>
          <w:sz w:val="20"/>
          <w:szCs w:val="20"/>
        </w:rPr>
        <w:t>CaA_OtrosPro</w:t>
      </w:r>
      <w:proofErr w:type="spellEnd"/>
      <w:r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1A6CE0" w:rsidRDefault="001A6CE0" w:rsidP="001A6CE0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sistema presenta la siguiente opción</w:t>
      </w:r>
    </w:p>
    <w:p w:rsidR="001A6CE0" w:rsidRPr="001A6CE0" w:rsidRDefault="001A6CE0" w:rsidP="001A6CE0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Salir</w:t>
      </w:r>
    </w:p>
    <w:p w:rsidR="001A6CE0" w:rsidRPr="001A6CE0" w:rsidRDefault="001A6CE0" w:rsidP="001A6CE0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rFonts w:cs="Arial"/>
          <w:sz w:val="20"/>
          <w:szCs w:val="20"/>
        </w:rPr>
        <w:t>Si el actor selecciona la opción “</w:t>
      </w:r>
      <w:r w:rsidRPr="001A702A">
        <w:rPr>
          <w:rFonts w:cs="Arial"/>
          <w:b/>
          <w:sz w:val="20"/>
          <w:szCs w:val="20"/>
        </w:rPr>
        <w:t>Salir</w:t>
      </w:r>
      <w:r>
        <w:rPr>
          <w:rFonts w:cs="Arial"/>
          <w:sz w:val="20"/>
          <w:szCs w:val="20"/>
        </w:rPr>
        <w:t>”</w:t>
      </w:r>
    </w:p>
    <w:p w:rsidR="001A6CE0" w:rsidRDefault="001A6CE0" w:rsidP="001A6CE0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_FIN" w:history="1">
        <w:r w:rsidRPr="001A6CE0">
          <w:rPr>
            <w:rStyle w:val="Hipervnculo"/>
            <w:rFonts w:cs="Arial"/>
            <w:sz w:val="20"/>
            <w:szCs w:val="20"/>
          </w:rPr>
          <w:t xml:space="preserve">paso </w:t>
        </w:r>
        <w:r w:rsidR="00CC22B1">
          <w:rPr>
            <w:rStyle w:val="Hipervnculo"/>
            <w:rFonts w:cs="Arial"/>
            <w:sz w:val="20"/>
            <w:szCs w:val="20"/>
          </w:rPr>
          <w:t>7</w:t>
        </w:r>
      </w:hyperlink>
      <w:r>
        <w:rPr>
          <w:rFonts w:cs="Arial"/>
          <w:sz w:val="20"/>
          <w:szCs w:val="20"/>
        </w:rPr>
        <w:t xml:space="preserve"> del flujo básico.</w:t>
      </w:r>
    </w:p>
    <w:p w:rsidR="00447CAD" w:rsidRPr="00A272BF" w:rsidRDefault="00A272BF" w:rsidP="00A272BF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bookmarkStart w:id="82" w:name="Paso_FIN"/>
      <w:bookmarkEnd w:id="82"/>
      <w:r w:rsidRPr="00A272BF">
        <w:rPr>
          <w:sz w:val="20"/>
          <w:szCs w:val="20"/>
          <w:lang w:val="es-MX" w:eastAsia="es-MX"/>
        </w:rPr>
        <w:t>Finaliza el caso de uso</w:t>
      </w:r>
    </w:p>
    <w:p w:rsidR="004D1A44" w:rsidRDefault="004D1A44" w:rsidP="00736A04"/>
    <w:p w:rsidR="00B075DC" w:rsidRDefault="00B075DC" w:rsidP="00736A04"/>
    <w:p w:rsidR="00B075DC" w:rsidRPr="00736A04" w:rsidRDefault="00B075DC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83" w:name="_Toc437257766"/>
      <w:r w:rsidRPr="00CA7A7F">
        <w:rPr>
          <w:rFonts w:cs="Arial"/>
          <w:lang w:val="es-MX"/>
        </w:rPr>
        <w:lastRenderedPageBreak/>
        <w:t>Flujos alternos</w:t>
      </w:r>
      <w:bookmarkEnd w:id="79"/>
      <w:bookmarkEnd w:id="80"/>
      <w:bookmarkEnd w:id="83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84" w:name="_Toc52616587"/>
      <w:bookmarkStart w:id="85" w:name="_Toc182735731"/>
      <w:bookmarkStart w:id="86" w:name="_Toc437257767"/>
      <w:r w:rsidRPr="00CA7A7F">
        <w:rPr>
          <w:lang w:val="es-MX"/>
        </w:rPr>
        <w:t>Opcionales</w:t>
      </w:r>
      <w:bookmarkEnd w:id="84"/>
      <w:bookmarkEnd w:id="85"/>
      <w:bookmarkEnd w:id="86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87" w:name="_Toc437257768"/>
      <w:r w:rsidRPr="00CA7A7F">
        <w:rPr>
          <w:lang w:val="es-MX"/>
        </w:rPr>
        <w:t>Generales</w:t>
      </w:r>
      <w:bookmarkEnd w:id="87"/>
    </w:p>
    <w:p w:rsidR="0049112A" w:rsidRPr="00CA7A7F" w:rsidRDefault="00736A04" w:rsidP="00DD70A1">
      <w:pPr>
        <w:pStyle w:val="InfoBlue"/>
      </w:pPr>
      <w:r w:rsidRPr="00736A04">
        <w:t>N/A</w:t>
      </w:r>
    </w:p>
    <w:p w:rsidR="000A2BB6" w:rsidRDefault="000A2BB6" w:rsidP="000A2BB6">
      <w:pPr>
        <w:pStyle w:val="Textoindependiente"/>
        <w:rPr>
          <w:lang w:eastAsia="en-US"/>
        </w:rPr>
      </w:pPr>
      <w:bookmarkStart w:id="88" w:name="_Toc52616591"/>
      <w:bookmarkStart w:id="89" w:name="_Toc182735735"/>
    </w:p>
    <w:p w:rsidR="004F7F5D" w:rsidRPr="00CA7A7F" w:rsidRDefault="004F7F5D" w:rsidP="000A2BB6">
      <w:pPr>
        <w:pStyle w:val="Textoindependiente"/>
        <w:rPr>
          <w:lang w:eastAsia="en-US"/>
        </w:rPr>
      </w:pPr>
    </w:p>
    <w:p w:rsidR="00481C4A" w:rsidRPr="00CA7A7F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0" w:name="_Toc52616592"/>
      <w:bookmarkStart w:id="91" w:name="_Toc182735736"/>
      <w:bookmarkStart w:id="92" w:name="_Toc437257769"/>
      <w:bookmarkEnd w:id="88"/>
      <w:bookmarkEnd w:id="89"/>
      <w:proofErr w:type="gramStart"/>
      <w:r>
        <w:t xml:space="preserve">6  </w:t>
      </w:r>
      <w:proofErr w:type="spellStart"/>
      <w:r w:rsidR="00481C4A" w:rsidRPr="00CA7A7F">
        <w:t>Poscondiciones</w:t>
      </w:r>
      <w:bookmarkEnd w:id="90"/>
      <w:bookmarkEnd w:id="91"/>
      <w:bookmarkEnd w:id="92"/>
      <w:proofErr w:type="spellEnd"/>
      <w:proofErr w:type="gramEnd"/>
    </w:p>
    <w:p w:rsidR="004D1A44" w:rsidRPr="004D1A44" w:rsidRDefault="004D1A44" w:rsidP="004D1A44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93" w:name="_Toc371876271"/>
      <w:bookmarkStart w:id="94" w:name="_Toc371876872"/>
      <w:bookmarkStart w:id="95" w:name="_Toc372055904"/>
      <w:bookmarkStart w:id="96" w:name="_Toc372121926"/>
      <w:bookmarkStart w:id="97" w:name="_Toc379888007"/>
      <w:bookmarkStart w:id="98" w:name="_Toc379889841"/>
      <w:bookmarkStart w:id="99" w:name="_Toc382319566"/>
      <w:bookmarkStart w:id="100" w:name="_Toc404238164"/>
      <w:bookmarkStart w:id="101" w:name="_Toc404328658"/>
      <w:bookmarkStart w:id="102" w:name="_Toc404330858"/>
      <w:bookmarkStart w:id="103" w:name="_Toc437257770"/>
      <w:bookmarkStart w:id="104" w:name="_Toc371872090"/>
      <w:bookmarkStart w:id="105" w:name="_Toc207014958"/>
      <w:bookmarkStart w:id="106" w:name="_Toc207088193"/>
      <w:bookmarkEnd w:id="0"/>
      <w:bookmarkEnd w:id="1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bookmarkEnd w:id="104"/>
    <w:p w:rsidR="00DD70A1" w:rsidRDefault="00DD70A1" w:rsidP="00DD70A1">
      <w:pPr>
        <w:pStyle w:val="InfoBlue"/>
      </w:pPr>
      <w:r w:rsidRPr="00736A04">
        <w:t>N/A</w:t>
      </w:r>
    </w:p>
    <w:p w:rsidR="001A6CE0" w:rsidRPr="001A6CE0" w:rsidRDefault="001A6CE0" w:rsidP="001A6CE0">
      <w:pPr>
        <w:pStyle w:val="Textoindependiente"/>
        <w:rPr>
          <w:lang w:eastAsia="en-US"/>
        </w:rPr>
      </w:pPr>
    </w:p>
    <w:p w:rsidR="004D1A44" w:rsidRDefault="004D1A44" w:rsidP="001A6CE0">
      <w:r>
        <w:t xml:space="preserve">  </w:t>
      </w:r>
      <w:r w:rsidR="007F4C05" w:rsidRPr="00CA7A7F">
        <w:t>Firmas de Aceptación</w:t>
      </w:r>
      <w:bookmarkEnd w:id="105"/>
      <w:bookmarkEnd w:id="106"/>
    </w:p>
    <w:p w:rsidR="004D1A44" w:rsidRDefault="004D1A44" w:rsidP="004D1A44">
      <w:pPr>
        <w:pStyle w:val="Listaconvietas"/>
      </w:pPr>
    </w:p>
    <w:p w:rsidR="004D1A44" w:rsidRPr="00D541A0" w:rsidRDefault="004D1A44" w:rsidP="004D1A44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>
              <w:rPr>
                <w:sz w:val="20"/>
                <w:szCs w:val="20"/>
                <w:lang w:val="es-MX" w:eastAsia="en-US"/>
              </w:rPr>
              <w:t xml:space="preserve">Duxstar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1A6CE0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01/12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1E7E10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 xml:space="preserve"> Duxstar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4D1A44" w:rsidRPr="00D541A0" w:rsidTr="00B11F22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1A6CE0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01/12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p w:rsidR="004D1A44" w:rsidRPr="00D541A0" w:rsidRDefault="004D1A44" w:rsidP="004D1A44"/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DD70A1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J</w:t>
            </w:r>
            <w:r w:rsidR="001E7E10">
              <w:rPr>
                <w:sz w:val="20"/>
                <w:szCs w:val="20"/>
                <w:lang w:val="es-MX" w:eastAsia="en-US"/>
              </w:rPr>
              <w:t>esús Peña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>
              <w:rPr>
                <w:sz w:val="20"/>
                <w:szCs w:val="20"/>
                <w:lang w:val="es-MX" w:eastAsia="en-US"/>
              </w:rPr>
              <w:t xml:space="preserve"> Duxstar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4D1A44" w:rsidRPr="00D541A0" w:rsidTr="00B11F22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1A6CE0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01/12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78C" w:rsidRDefault="008E578C" w:rsidP="00514F06">
      <w:pPr>
        <w:pStyle w:val="Ttulo1"/>
      </w:pPr>
      <w:r>
        <w:separator/>
      </w:r>
    </w:p>
  </w:endnote>
  <w:endnote w:type="continuationSeparator" w:id="0">
    <w:p w:rsidR="008E578C" w:rsidRDefault="008E578C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B6B" w:rsidRDefault="00243B6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243B6B" w:rsidRDefault="00243B6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243B6B" w:rsidRPr="00596B48" w:rsidTr="00B01427">
      <w:trPr>
        <w:trHeight w:val="539"/>
      </w:trPr>
      <w:tc>
        <w:tcPr>
          <w:tcW w:w="3331" w:type="dxa"/>
        </w:tcPr>
        <w:p w:rsidR="00243B6B" w:rsidRPr="00596B48" w:rsidRDefault="00243B6B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754B7694" wp14:editId="6B110D9D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243B6B" w:rsidRPr="00B01427" w:rsidRDefault="00243B6B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1A6CE0">
            <w:rPr>
              <w:rFonts w:ascii="Arial" w:hAnsi="Arial" w:cs="Arial"/>
            </w:rPr>
            <w:t>5</w:t>
          </w:r>
        </w:p>
      </w:tc>
      <w:tc>
        <w:tcPr>
          <w:tcW w:w="3473" w:type="dxa"/>
        </w:tcPr>
        <w:p w:rsidR="00243B6B" w:rsidRPr="00596B48" w:rsidRDefault="00243B6B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1950F8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1950F8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243B6B" w:rsidRPr="00596B48" w:rsidRDefault="00243B6B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78C" w:rsidRDefault="008E578C" w:rsidP="00514F06">
      <w:pPr>
        <w:pStyle w:val="Ttulo1"/>
      </w:pPr>
      <w:r>
        <w:separator/>
      </w:r>
    </w:p>
  </w:footnote>
  <w:footnote w:type="continuationSeparator" w:id="0">
    <w:p w:rsidR="008E578C" w:rsidRDefault="008E578C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500"/>
      <w:gridCol w:w="4072"/>
    </w:tblGrid>
    <w:tr w:rsidR="00243B6B" w:rsidRPr="00375A5D" w:rsidTr="00F4034B">
      <w:trPr>
        <w:trHeight w:val="277"/>
      </w:trPr>
      <w:tc>
        <w:tcPr>
          <w:tcW w:w="4604" w:type="dxa"/>
        </w:tcPr>
        <w:p w:rsidR="00243B6B" w:rsidRPr="00375A5D" w:rsidRDefault="00243B6B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243B6B" w:rsidRPr="00375A5D" w:rsidRDefault="00243B6B" w:rsidP="00EC13C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243B6B" w:rsidRPr="00F52321" w:rsidTr="003E5D6F">
      <w:tc>
        <w:tcPr>
          <w:tcW w:w="4604" w:type="dxa"/>
        </w:tcPr>
        <w:p w:rsidR="00243B6B" w:rsidRPr="00E53B63" w:rsidRDefault="00243B6B" w:rsidP="00BD5C1C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CUERMM</w:t>
          </w:r>
          <w:r w:rsidR="00F4034B">
            <w:rPr>
              <w:rFonts w:ascii="Tahoma" w:hAnsi="Tahoma" w:cs="Tahoma"/>
              <w:sz w:val="20"/>
              <w:szCs w:val="20"/>
            </w:rPr>
            <w:t>OV107_MostrarComportamientoCompraCliente.</w:t>
          </w:r>
          <w:r>
            <w:rPr>
              <w:rFonts w:ascii="Tahoma" w:hAnsi="Tahoma" w:cs="Tahoma"/>
              <w:sz w:val="20"/>
              <w:szCs w:val="20"/>
            </w:rPr>
            <w:t>doc</w:t>
          </w:r>
        </w:p>
      </w:tc>
      <w:tc>
        <w:tcPr>
          <w:tcW w:w="4893" w:type="dxa"/>
        </w:tcPr>
        <w:p w:rsidR="00243B6B" w:rsidRPr="00DF6EA0" w:rsidRDefault="00243B6B" w:rsidP="00BD5C1C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F4034B">
            <w:rPr>
              <w:rFonts w:ascii="Tahoma" w:hAnsi="Tahoma" w:cs="Tahoma"/>
              <w:sz w:val="20"/>
              <w:szCs w:val="20"/>
            </w:rPr>
            <w:t xml:space="preserve"> 26</w:t>
          </w:r>
          <w:r>
            <w:rPr>
              <w:rFonts w:ascii="Tahoma" w:hAnsi="Tahoma" w:cs="Tahoma"/>
              <w:sz w:val="20"/>
              <w:szCs w:val="20"/>
            </w:rPr>
            <w:t>/11/201</w:t>
          </w:r>
          <w:r w:rsidR="00F4034B">
            <w:rPr>
              <w:rFonts w:ascii="Tahoma" w:hAnsi="Tahoma" w:cs="Tahoma"/>
              <w:sz w:val="20"/>
              <w:szCs w:val="20"/>
            </w:rPr>
            <w:t>5</w:t>
          </w:r>
        </w:p>
      </w:tc>
    </w:tr>
  </w:tbl>
  <w:p w:rsidR="00243B6B" w:rsidRDefault="00243B6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243B6B" w:rsidTr="003104A1">
      <w:trPr>
        <w:cantSplit/>
        <w:trHeight w:val="1412"/>
      </w:trPr>
      <w:tc>
        <w:tcPr>
          <w:tcW w:w="10114" w:type="dxa"/>
          <w:vAlign w:val="center"/>
        </w:tcPr>
        <w:p w:rsidR="00243B6B" w:rsidRDefault="00243B6B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243B6B" w:rsidRPr="00872B53" w:rsidRDefault="00243B6B" w:rsidP="006414F5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243B6B" w:rsidRDefault="00243B6B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A42D4D"/>
    <w:multiLevelType w:val="hybridMultilevel"/>
    <w:tmpl w:val="3C48FD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E1F259C"/>
    <w:multiLevelType w:val="multilevel"/>
    <w:tmpl w:val="E93C5E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0"/>
  </w:num>
  <w:num w:numId="5">
    <w:abstractNumId w:val="8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7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4"/>
  </w:num>
  <w:num w:numId="14">
    <w:abstractNumId w:val="13"/>
  </w:num>
  <w:num w:numId="15">
    <w:abstractNumId w:val="2"/>
  </w:num>
  <w:num w:numId="16">
    <w:abstractNumId w:val="6"/>
  </w:num>
  <w:num w:numId="17">
    <w:abstractNumId w:val="12"/>
  </w:num>
  <w:num w:numId="1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80"/>
    <w:rsid w:val="00004C90"/>
    <w:rsid w:val="00006873"/>
    <w:rsid w:val="00007B09"/>
    <w:rsid w:val="00017965"/>
    <w:rsid w:val="000219B4"/>
    <w:rsid w:val="00023BDE"/>
    <w:rsid w:val="00030AF7"/>
    <w:rsid w:val="00032A83"/>
    <w:rsid w:val="000330BE"/>
    <w:rsid w:val="00033722"/>
    <w:rsid w:val="00036506"/>
    <w:rsid w:val="00037466"/>
    <w:rsid w:val="0004072A"/>
    <w:rsid w:val="00044EF6"/>
    <w:rsid w:val="00045D4F"/>
    <w:rsid w:val="00047BA4"/>
    <w:rsid w:val="0005001B"/>
    <w:rsid w:val="00052F18"/>
    <w:rsid w:val="00053D17"/>
    <w:rsid w:val="00053ECF"/>
    <w:rsid w:val="00055766"/>
    <w:rsid w:val="000569D2"/>
    <w:rsid w:val="00061D2F"/>
    <w:rsid w:val="000671A5"/>
    <w:rsid w:val="000739E1"/>
    <w:rsid w:val="00074319"/>
    <w:rsid w:val="00082AAD"/>
    <w:rsid w:val="00082CD4"/>
    <w:rsid w:val="00082F80"/>
    <w:rsid w:val="000A2BB6"/>
    <w:rsid w:val="000A5CDA"/>
    <w:rsid w:val="000A7593"/>
    <w:rsid w:val="000A77DF"/>
    <w:rsid w:val="000B080E"/>
    <w:rsid w:val="000B26EC"/>
    <w:rsid w:val="000B523A"/>
    <w:rsid w:val="000B5641"/>
    <w:rsid w:val="000B6D10"/>
    <w:rsid w:val="000C45BD"/>
    <w:rsid w:val="000D5B6A"/>
    <w:rsid w:val="000F175B"/>
    <w:rsid w:val="000F31CD"/>
    <w:rsid w:val="000F3582"/>
    <w:rsid w:val="000F6305"/>
    <w:rsid w:val="00103CD5"/>
    <w:rsid w:val="001107A5"/>
    <w:rsid w:val="00111303"/>
    <w:rsid w:val="001117A7"/>
    <w:rsid w:val="00112169"/>
    <w:rsid w:val="00114092"/>
    <w:rsid w:val="0011637E"/>
    <w:rsid w:val="00125E35"/>
    <w:rsid w:val="0013530E"/>
    <w:rsid w:val="00136627"/>
    <w:rsid w:val="001405B4"/>
    <w:rsid w:val="001416D3"/>
    <w:rsid w:val="001436DC"/>
    <w:rsid w:val="00143D08"/>
    <w:rsid w:val="00152C0A"/>
    <w:rsid w:val="00153AB9"/>
    <w:rsid w:val="00155B9F"/>
    <w:rsid w:val="00160034"/>
    <w:rsid w:val="001612C1"/>
    <w:rsid w:val="001659DF"/>
    <w:rsid w:val="0017341C"/>
    <w:rsid w:val="0017419E"/>
    <w:rsid w:val="00174B0A"/>
    <w:rsid w:val="0017686C"/>
    <w:rsid w:val="00177278"/>
    <w:rsid w:val="00183F8B"/>
    <w:rsid w:val="00184046"/>
    <w:rsid w:val="0019197C"/>
    <w:rsid w:val="00192944"/>
    <w:rsid w:val="00194440"/>
    <w:rsid w:val="001950F8"/>
    <w:rsid w:val="001A0596"/>
    <w:rsid w:val="001A0EDE"/>
    <w:rsid w:val="001A122C"/>
    <w:rsid w:val="001A60C2"/>
    <w:rsid w:val="001A6CE0"/>
    <w:rsid w:val="001A702A"/>
    <w:rsid w:val="001B09A2"/>
    <w:rsid w:val="001B100F"/>
    <w:rsid w:val="001B1A4A"/>
    <w:rsid w:val="001B254E"/>
    <w:rsid w:val="001B3E70"/>
    <w:rsid w:val="001B46A2"/>
    <w:rsid w:val="001C3BBC"/>
    <w:rsid w:val="001C4D26"/>
    <w:rsid w:val="001C7F44"/>
    <w:rsid w:val="001D0DC0"/>
    <w:rsid w:val="001D115D"/>
    <w:rsid w:val="001D1534"/>
    <w:rsid w:val="001D4B3B"/>
    <w:rsid w:val="001D4DE2"/>
    <w:rsid w:val="001E20AD"/>
    <w:rsid w:val="001E7E10"/>
    <w:rsid w:val="001F1E96"/>
    <w:rsid w:val="001F1F65"/>
    <w:rsid w:val="001F34A1"/>
    <w:rsid w:val="001F395B"/>
    <w:rsid w:val="001F3A6F"/>
    <w:rsid w:val="001F4BC2"/>
    <w:rsid w:val="001F4DC2"/>
    <w:rsid w:val="001F720C"/>
    <w:rsid w:val="0020099B"/>
    <w:rsid w:val="00203741"/>
    <w:rsid w:val="002053B6"/>
    <w:rsid w:val="002065C2"/>
    <w:rsid w:val="002177DF"/>
    <w:rsid w:val="00220011"/>
    <w:rsid w:val="00225DC0"/>
    <w:rsid w:val="0022637D"/>
    <w:rsid w:val="00227281"/>
    <w:rsid w:val="002311A2"/>
    <w:rsid w:val="002400FA"/>
    <w:rsid w:val="00241DA1"/>
    <w:rsid w:val="002423AA"/>
    <w:rsid w:val="002424FE"/>
    <w:rsid w:val="00243A2E"/>
    <w:rsid w:val="00243B6B"/>
    <w:rsid w:val="00243D7B"/>
    <w:rsid w:val="00245285"/>
    <w:rsid w:val="0024718F"/>
    <w:rsid w:val="002503CA"/>
    <w:rsid w:val="00250ED5"/>
    <w:rsid w:val="002520FA"/>
    <w:rsid w:val="00252DE9"/>
    <w:rsid w:val="0025365C"/>
    <w:rsid w:val="00261EC0"/>
    <w:rsid w:val="00261ED6"/>
    <w:rsid w:val="002668D7"/>
    <w:rsid w:val="00272CB8"/>
    <w:rsid w:val="002766F0"/>
    <w:rsid w:val="0027680F"/>
    <w:rsid w:val="002775F9"/>
    <w:rsid w:val="00280B90"/>
    <w:rsid w:val="002830E5"/>
    <w:rsid w:val="002833E7"/>
    <w:rsid w:val="00293518"/>
    <w:rsid w:val="002A1773"/>
    <w:rsid w:val="002B1A28"/>
    <w:rsid w:val="002B1EBB"/>
    <w:rsid w:val="002B34C8"/>
    <w:rsid w:val="002B3A9E"/>
    <w:rsid w:val="002B4897"/>
    <w:rsid w:val="002B52ED"/>
    <w:rsid w:val="002B7DAA"/>
    <w:rsid w:val="002C4FDC"/>
    <w:rsid w:val="002D14EE"/>
    <w:rsid w:val="002D6E72"/>
    <w:rsid w:val="002D7C7F"/>
    <w:rsid w:val="002E1BE7"/>
    <w:rsid w:val="002E3308"/>
    <w:rsid w:val="002E67FD"/>
    <w:rsid w:val="002E73A7"/>
    <w:rsid w:val="002E79E5"/>
    <w:rsid w:val="002F2A60"/>
    <w:rsid w:val="002F5206"/>
    <w:rsid w:val="002F60E2"/>
    <w:rsid w:val="00302DAB"/>
    <w:rsid w:val="003104A1"/>
    <w:rsid w:val="0031070D"/>
    <w:rsid w:val="003205AE"/>
    <w:rsid w:val="00320CAF"/>
    <w:rsid w:val="00322221"/>
    <w:rsid w:val="00322E1F"/>
    <w:rsid w:val="00327D87"/>
    <w:rsid w:val="003400C4"/>
    <w:rsid w:val="00345480"/>
    <w:rsid w:val="00345D16"/>
    <w:rsid w:val="0034773B"/>
    <w:rsid w:val="00351247"/>
    <w:rsid w:val="0035410E"/>
    <w:rsid w:val="0035778D"/>
    <w:rsid w:val="00364ADB"/>
    <w:rsid w:val="0036735A"/>
    <w:rsid w:val="00367AFC"/>
    <w:rsid w:val="003767A1"/>
    <w:rsid w:val="003808ED"/>
    <w:rsid w:val="003817A4"/>
    <w:rsid w:val="0038398B"/>
    <w:rsid w:val="003907BC"/>
    <w:rsid w:val="003925E2"/>
    <w:rsid w:val="003A1A15"/>
    <w:rsid w:val="003A1E34"/>
    <w:rsid w:val="003A41CD"/>
    <w:rsid w:val="003A443C"/>
    <w:rsid w:val="003A62B0"/>
    <w:rsid w:val="003A7F0E"/>
    <w:rsid w:val="003B24FD"/>
    <w:rsid w:val="003B4A6E"/>
    <w:rsid w:val="003C1C04"/>
    <w:rsid w:val="003C50F8"/>
    <w:rsid w:val="003C58D0"/>
    <w:rsid w:val="003C597C"/>
    <w:rsid w:val="003C622B"/>
    <w:rsid w:val="003E2552"/>
    <w:rsid w:val="003E5882"/>
    <w:rsid w:val="003E5D6F"/>
    <w:rsid w:val="003F2901"/>
    <w:rsid w:val="003F2B87"/>
    <w:rsid w:val="003F6BD1"/>
    <w:rsid w:val="00400230"/>
    <w:rsid w:val="00403F86"/>
    <w:rsid w:val="00417F67"/>
    <w:rsid w:val="004231DC"/>
    <w:rsid w:val="00426152"/>
    <w:rsid w:val="00431F05"/>
    <w:rsid w:val="00433423"/>
    <w:rsid w:val="0043793F"/>
    <w:rsid w:val="00441A47"/>
    <w:rsid w:val="00441C52"/>
    <w:rsid w:val="004468C8"/>
    <w:rsid w:val="00447CAD"/>
    <w:rsid w:val="00450097"/>
    <w:rsid w:val="004515F5"/>
    <w:rsid w:val="0045227F"/>
    <w:rsid w:val="00461371"/>
    <w:rsid w:val="00473B78"/>
    <w:rsid w:val="00476793"/>
    <w:rsid w:val="00481C4A"/>
    <w:rsid w:val="00485373"/>
    <w:rsid w:val="004855F4"/>
    <w:rsid w:val="0049039D"/>
    <w:rsid w:val="0049112A"/>
    <w:rsid w:val="00491B4C"/>
    <w:rsid w:val="0049268C"/>
    <w:rsid w:val="00494D5F"/>
    <w:rsid w:val="0049681B"/>
    <w:rsid w:val="004A1DAB"/>
    <w:rsid w:val="004B0D88"/>
    <w:rsid w:val="004B1F0D"/>
    <w:rsid w:val="004B2C58"/>
    <w:rsid w:val="004B623B"/>
    <w:rsid w:val="004C643F"/>
    <w:rsid w:val="004C78B4"/>
    <w:rsid w:val="004C7AB0"/>
    <w:rsid w:val="004D1836"/>
    <w:rsid w:val="004D1A44"/>
    <w:rsid w:val="004D30C7"/>
    <w:rsid w:val="004D3FE5"/>
    <w:rsid w:val="004D442D"/>
    <w:rsid w:val="004D45D6"/>
    <w:rsid w:val="004E23D0"/>
    <w:rsid w:val="004E2F40"/>
    <w:rsid w:val="004E63A6"/>
    <w:rsid w:val="004F049D"/>
    <w:rsid w:val="004F1C65"/>
    <w:rsid w:val="004F4AB5"/>
    <w:rsid w:val="004F5415"/>
    <w:rsid w:val="004F6527"/>
    <w:rsid w:val="004F7F5D"/>
    <w:rsid w:val="00504398"/>
    <w:rsid w:val="0050675E"/>
    <w:rsid w:val="00510DC9"/>
    <w:rsid w:val="00513959"/>
    <w:rsid w:val="00514F06"/>
    <w:rsid w:val="00521F6A"/>
    <w:rsid w:val="005249B6"/>
    <w:rsid w:val="00532D85"/>
    <w:rsid w:val="005334F4"/>
    <w:rsid w:val="00533FCB"/>
    <w:rsid w:val="00536276"/>
    <w:rsid w:val="00537CB4"/>
    <w:rsid w:val="00540756"/>
    <w:rsid w:val="005407DC"/>
    <w:rsid w:val="00544A8C"/>
    <w:rsid w:val="005560A2"/>
    <w:rsid w:val="00572DCE"/>
    <w:rsid w:val="00573A45"/>
    <w:rsid w:val="005742E9"/>
    <w:rsid w:val="00574B9B"/>
    <w:rsid w:val="00580188"/>
    <w:rsid w:val="005879F7"/>
    <w:rsid w:val="00591EB1"/>
    <w:rsid w:val="00592D43"/>
    <w:rsid w:val="00593042"/>
    <w:rsid w:val="00596B48"/>
    <w:rsid w:val="005A09F5"/>
    <w:rsid w:val="005A28D3"/>
    <w:rsid w:val="005A45B6"/>
    <w:rsid w:val="005B4422"/>
    <w:rsid w:val="005C1B2B"/>
    <w:rsid w:val="005C45A9"/>
    <w:rsid w:val="005C6DBF"/>
    <w:rsid w:val="005D04DA"/>
    <w:rsid w:val="005D1D74"/>
    <w:rsid w:val="005D23A6"/>
    <w:rsid w:val="005D7E5C"/>
    <w:rsid w:val="005E1890"/>
    <w:rsid w:val="005E6C6A"/>
    <w:rsid w:val="005F6AB2"/>
    <w:rsid w:val="0060151C"/>
    <w:rsid w:val="0060399E"/>
    <w:rsid w:val="00612419"/>
    <w:rsid w:val="0061268B"/>
    <w:rsid w:val="0061340C"/>
    <w:rsid w:val="006140D5"/>
    <w:rsid w:val="00622A54"/>
    <w:rsid w:val="006248BC"/>
    <w:rsid w:val="00626421"/>
    <w:rsid w:val="00635285"/>
    <w:rsid w:val="006414F5"/>
    <w:rsid w:val="00642339"/>
    <w:rsid w:val="00647225"/>
    <w:rsid w:val="00652D27"/>
    <w:rsid w:val="00653E7F"/>
    <w:rsid w:val="0067172A"/>
    <w:rsid w:val="00671DCC"/>
    <w:rsid w:val="006759B0"/>
    <w:rsid w:val="0067724A"/>
    <w:rsid w:val="00684E9F"/>
    <w:rsid w:val="0069294B"/>
    <w:rsid w:val="00693A3E"/>
    <w:rsid w:val="006945D0"/>
    <w:rsid w:val="006958E2"/>
    <w:rsid w:val="00696E94"/>
    <w:rsid w:val="006A1233"/>
    <w:rsid w:val="006A2191"/>
    <w:rsid w:val="006A3816"/>
    <w:rsid w:val="006A530B"/>
    <w:rsid w:val="006B0517"/>
    <w:rsid w:val="006B6AA7"/>
    <w:rsid w:val="006C07E2"/>
    <w:rsid w:val="006C0E6B"/>
    <w:rsid w:val="006C5969"/>
    <w:rsid w:val="006C7D37"/>
    <w:rsid w:val="006D1756"/>
    <w:rsid w:val="006D2BEE"/>
    <w:rsid w:val="006D4BBA"/>
    <w:rsid w:val="006D72F3"/>
    <w:rsid w:val="006D7557"/>
    <w:rsid w:val="006E3428"/>
    <w:rsid w:val="006E5DBC"/>
    <w:rsid w:val="006E75C2"/>
    <w:rsid w:val="006F1ABF"/>
    <w:rsid w:val="006F20AC"/>
    <w:rsid w:val="00703384"/>
    <w:rsid w:val="007037F2"/>
    <w:rsid w:val="00725FF1"/>
    <w:rsid w:val="007277E4"/>
    <w:rsid w:val="00730DEC"/>
    <w:rsid w:val="007330AA"/>
    <w:rsid w:val="00736226"/>
    <w:rsid w:val="00736A04"/>
    <w:rsid w:val="00737377"/>
    <w:rsid w:val="00740191"/>
    <w:rsid w:val="0074295A"/>
    <w:rsid w:val="00745A0C"/>
    <w:rsid w:val="00746A0D"/>
    <w:rsid w:val="00752DDD"/>
    <w:rsid w:val="00754B34"/>
    <w:rsid w:val="00754B72"/>
    <w:rsid w:val="00762081"/>
    <w:rsid w:val="0077082B"/>
    <w:rsid w:val="0077308C"/>
    <w:rsid w:val="0077385C"/>
    <w:rsid w:val="007741B0"/>
    <w:rsid w:val="00775DAC"/>
    <w:rsid w:val="00775F8E"/>
    <w:rsid w:val="00777470"/>
    <w:rsid w:val="00781C5E"/>
    <w:rsid w:val="007833A5"/>
    <w:rsid w:val="00783A99"/>
    <w:rsid w:val="00784763"/>
    <w:rsid w:val="00790C54"/>
    <w:rsid w:val="007948BC"/>
    <w:rsid w:val="00797670"/>
    <w:rsid w:val="00797FC3"/>
    <w:rsid w:val="007A1FC8"/>
    <w:rsid w:val="007A4CBB"/>
    <w:rsid w:val="007A78F2"/>
    <w:rsid w:val="007B00FB"/>
    <w:rsid w:val="007B6180"/>
    <w:rsid w:val="007B6535"/>
    <w:rsid w:val="007B7EDC"/>
    <w:rsid w:val="007C1EA0"/>
    <w:rsid w:val="007C3BBF"/>
    <w:rsid w:val="007C73EE"/>
    <w:rsid w:val="007C74D5"/>
    <w:rsid w:val="007D2B2A"/>
    <w:rsid w:val="007D2D49"/>
    <w:rsid w:val="007D6B46"/>
    <w:rsid w:val="007E2CC4"/>
    <w:rsid w:val="007E334D"/>
    <w:rsid w:val="007E3AAF"/>
    <w:rsid w:val="007E4E4D"/>
    <w:rsid w:val="007F0C4A"/>
    <w:rsid w:val="007F2EA2"/>
    <w:rsid w:val="007F4C05"/>
    <w:rsid w:val="007F60EF"/>
    <w:rsid w:val="007F6484"/>
    <w:rsid w:val="007F7327"/>
    <w:rsid w:val="00800F7B"/>
    <w:rsid w:val="00801552"/>
    <w:rsid w:val="00801A53"/>
    <w:rsid w:val="00803472"/>
    <w:rsid w:val="0080442B"/>
    <w:rsid w:val="00804924"/>
    <w:rsid w:val="00805540"/>
    <w:rsid w:val="00806905"/>
    <w:rsid w:val="00810822"/>
    <w:rsid w:val="008108C4"/>
    <w:rsid w:val="00813F82"/>
    <w:rsid w:val="008146AC"/>
    <w:rsid w:val="00814EB4"/>
    <w:rsid w:val="00815897"/>
    <w:rsid w:val="00817318"/>
    <w:rsid w:val="00820C59"/>
    <w:rsid w:val="008213DC"/>
    <w:rsid w:val="00830A3D"/>
    <w:rsid w:val="00833ED3"/>
    <w:rsid w:val="00835FDB"/>
    <w:rsid w:val="0083611F"/>
    <w:rsid w:val="00837C65"/>
    <w:rsid w:val="0084265E"/>
    <w:rsid w:val="00847B4B"/>
    <w:rsid w:val="00850956"/>
    <w:rsid w:val="00853D3E"/>
    <w:rsid w:val="00854263"/>
    <w:rsid w:val="00857306"/>
    <w:rsid w:val="00861AF9"/>
    <w:rsid w:val="00863AEC"/>
    <w:rsid w:val="00864372"/>
    <w:rsid w:val="00864FD8"/>
    <w:rsid w:val="0087006E"/>
    <w:rsid w:val="00872B53"/>
    <w:rsid w:val="008817CF"/>
    <w:rsid w:val="00883DA2"/>
    <w:rsid w:val="00891AC5"/>
    <w:rsid w:val="008935DF"/>
    <w:rsid w:val="00894B60"/>
    <w:rsid w:val="00897EC0"/>
    <w:rsid w:val="008A19C2"/>
    <w:rsid w:val="008A251B"/>
    <w:rsid w:val="008A6A07"/>
    <w:rsid w:val="008B18D7"/>
    <w:rsid w:val="008B6A71"/>
    <w:rsid w:val="008C27A5"/>
    <w:rsid w:val="008C7E3A"/>
    <w:rsid w:val="008D1830"/>
    <w:rsid w:val="008D636C"/>
    <w:rsid w:val="008E578C"/>
    <w:rsid w:val="008E5B7F"/>
    <w:rsid w:val="008E6A4F"/>
    <w:rsid w:val="008F0F61"/>
    <w:rsid w:val="008F1C4C"/>
    <w:rsid w:val="008F2D82"/>
    <w:rsid w:val="008F33E3"/>
    <w:rsid w:val="008F5133"/>
    <w:rsid w:val="008F7A87"/>
    <w:rsid w:val="009032E1"/>
    <w:rsid w:val="0090453B"/>
    <w:rsid w:val="00912EE4"/>
    <w:rsid w:val="00921223"/>
    <w:rsid w:val="00923B93"/>
    <w:rsid w:val="00925298"/>
    <w:rsid w:val="00926628"/>
    <w:rsid w:val="009276CF"/>
    <w:rsid w:val="009353A5"/>
    <w:rsid w:val="00937D9A"/>
    <w:rsid w:val="009446AF"/>
    <w:rsid w:val="00946744"/>
    <w:rsid w:val="00946D52"/>
    <w:rsid w:val="00951758"/>
    <w:rsid w:val="0096313A"/>
    <w:rsid w:val="00963EF0"/>
    <w:rsid w:val="009659FB"/>
    <w:rsid w:val="00965C44"/>
    <w:rsid w:val="00966AB3"/>
    <w:rsid w:val="00971190"/>
    <w:rsid w:val="00971195"/>
    <w:rsid w:val="00972453"/>
    <w:rsid w:val="00972995"/>
    <w:rsid w:val="009750C6"/>
    <w:rsid w:val="00975FC7"/>
    <w:rsid w:val="00976B16"/>
    <w:rsid w:val="0098004B"/>
    <w:rsid w:val="00982930"/>
    <w:rsid w:val="00982F65"/>
    <w:rsid w:val="00991E62"/>
    <w:rsid w:val="00992E9D"/>
    <w:rsid w:val="009A175B"/>
    <w:rsid w:val="009A3331"/>
    <w:rsid w:val="009B1162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5B82"/>
    <w:rsid w:val="009E653C"/>
    <w:rsid w:val="009F2204"/>
    <w:rsid w:val="009F63D6"/>
    <w:rsid w:val="009F67A5"/>
    <w:rsid w:val="009F6D98"/>
    <w:rsid w:val="00A006C5"/>
    <w:rsid w:val="00A052FA"/>
    <w:rsid w:val="00A126BB"/>
    <w:rsid w:val="00A12873"/>
    <w:rsid w:val="00A14130"/>
    <w:rsid w:val="00A1565F"/>
    <w:rsid w:val="00A24D3D"/>
    <w:rsid w:val="00A272BF"/>
    <w:rsid w:val="00A3159B"/>
    <w:rsid w:val="00A33088"/>
    <w:rsid w:val="00A363E2"/>
    <w:rsid w:val="00A36CBA"/>
    <w:rsid w:val="00A377E3"/>
    <w:rsid w:val="00A37A30"/>
    <w:rsid w:val="00A44A8D"/>
    <w:rsid w:val="00A44CD8"/>
    <w:rsid w:val="00A46EAD"/>
    <w:rsid w:val="00A54B9C"/>
    <w:rsid w:val="00A6084F"/>
    <w:rsid w:val="00A6208D"/>
    <w:rsid w:val="00A62576"/>
    <w:rsid w:val="00A6310B"/>
    <w:rsid w:val="00A637C4"/>
    <w:rsid w:val="00A654B2"/>
    <w:rsid w:val="00A66092"/>
    <w:rsid w:val="00A66BED"/>
    <w:rsid w:val="00A67876"/>
    <w:rsid w:val="00A71DEC"/>
    <w:rsid w:val="00A72134"/>
    <w:rsid w:val="00A73D3F"/>
    <w:rsid w:val="00A73DF3"/>
    <w:rsid w:val="00A83771"/>
    <w:rsid w:val="00A83BC3"/>
    <w:rsid w:val="00A846D9"/>
    <w:rsid w:val="00A84BCA"/>
    <w:rsid w:val="00A86E36"/>
    <w:rsid w:val="00A921F9"/>
    <w:rsid w:val="00A9349F"/>
    <w:rsid w:val="00A93594"/>
    <w:rsid w:val="00A94BD4"/>
    <w:rsid w:val="00AA5BDC"/>
    <w:rsid w:val="00AB460A"/>
    <w:rsid w:val="00AB5A72"/>
    <w:rsid w:val="00AC20A7"/>
    <w:rsid w:val="00AD1098"/>
    <w:rsid w:val="00AD19AB"/>
    <w:rsid w:val="00AD2CE8"/>
    <w:rsid w:val="00AD42D8"/>
    <w:rsid w:val="00AE246F"/>
    <w:rsid w:val="00AE43FA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75DC"/>
    <w:rsid w:val="00B117E4"/>
    <w:rsid w:val="00B11F22"/>
    <w:rsid w:val="00B13AA1"/>
    <w:rsid w:val="00B179D4"/>
    <w:rsid w:val="00B20347"/>
    <w:rsid w:val="00B22779"/>
    <w:rsid w:val="00B22901"/>
    <w:rsid w:val="00B22D0F"/>
    <w:rsid w:val="00B23DE8"/>
    <w:rsid w:val="00B24500"/>
    <w:rsid w:val="00B24A82"/>
    <w:rsid w:val="00B24BF3"/>
    <w:rsid w:val="00B26129"/>
    <w:rsid w:val="00B34EC7"/>
    <w:rsid w:val="00B41F17"/>
    <w:rsid w:val="00B438C5"/>
    <w:rsid w:val="00B45B4B"/>
    <w:rsid w:val="00B45BAF"/>
    <w:rsid w:val="00B52BCD"/>
    <w:rsid w:val="00B53891"/>
    <w:rsid w:val="00B53FF1"/>
    <w:rsid w:val="00B63449"/>
    <w:rsid w:val="00B71201"/>
    <w:rsid w:val="00B71BC6"/>
    <w:rsid w:val="00B73AD2"/>
    <w:rsid w:val="00B76A6F"/>
    <w:rsid w:val="00B772AA"/>
    <w:rsid w:val="00B81BCC"/>
    <w:rsid w:val="00B847C2"/>
    <w:rsid w:val="00B84907"/>
    <w:rsid w:val="00B85BB7"/>
    <w:rsid w:val="00B86937"/>
    <w:rsid w:val="00B871ED"/>
    <w:rsid w:val="00B87E2F"/>
    <w:rsid w:val="00B9179A"/>
    <w:rsid w:val="00B94378"/>
    <w:rsid w:val="00B97CC0"/>
    <w:rsid w:val="00BA3122"/>
    <w:rsid w:val="00BA6039"/>
    <w:rsid w:val="00BB0BFE"/>
    <w:rsid w:val="00BB40F9"/>
    <w:rsid w:val="00BB5731"/>
    <w:rsid w:val="00BC0B02"/>
    <w:rsid w:val="00BC44EC"/>
    <w:rsid w:val="00BC5CDD"/>
    <w:rsid w:val="00BC5E8D"/>
    <w:rsid w:val="00BD184A"/>
    <w:rsid w:val="00BD5C1C"/>
    <w:rsid w:val="00BD5C25"/>
    <w:rsid w:val="00BD75B1"/>
    <w:rsid w:val="00BE07CB"/>
    <w:rsid w:val="00BE79B6"/>
    <w:rsid w:val="00BF0854"/>
    <w:rsid w:val="00BF192E"/>
    <w:rsid w:val="00BF5175"/>
    <w:rsid w:val="00C010FC"/>
    <w:rsid w:val="00C02DAB"/>
    <w:rsid w:val="00C07145"/>
    <w:rsid w:val="00C1221B"/>
    <w:rsid w:val="00C15C18"/>
    <w:rsid w:val="00C170C5"/>
    <w:rsid w:val="00C176B9"/>
    <w:rsid w:val="00C260C8"/>
    <w:rsid w:val="00C27247"/>
    <w:rsid w:val="00C27877"/>
    <w:rsid w:val="00C2796C"/>
    <w:rsid w:val="00C31278"/>
    <w:rsid w:val="00C35450"/>
    <w:rsid w:val="00C516D0"/>
    <w:rsid w:val="00C56E97"/>
    <w:rsid w:val="00C620DD"/>
    <w:rsid w:val="00C63BC5"/>
    <w:rsid w:val="00C651E2"/>
    <w:rsid w:val="00C71851"/>
    <w:rsid w:val="00C800C1"/>
    <w:rsid w:val="00C82F53"/>
    <w:rsid w:val="00C8344D"/>
    <w:rsid w:val="00C84919"/>
    <w:rsid w:val="00C869DB"/>
    <w:rsid w:val="00C91EFA"/>
    <w:rsid w:val="00C97546"/>
    <w:rsid w:val="00CA09AF"/>
    <w:rsid w:val="00CA4046"/>
    <w:rsid w:val="00CA7A7F"/>
    <w:rsid w:val="00CB065C"/>
    <w:rsid w:val="00CB1D16"/>
    <w:rsid w:val="00CB32BE"/>
    <w:rsid w:val="00CB3A2E"/>
    <w:rsid w:val="00CB7F03"/>
    <w:rsid w:val="00CC22B1"/>
    <w:rsid w:val="00CC2DB1"/>
    <w:rsid w:val="00CC64E7"/>
    <w:rsid w:val="00CC7E66"/>
    <w:rsid w:val="00CD28F3"/>
    <w:rsid w:val="00CD2B8B"/>
    <w:rsid w:val="00CD71ED"/>
    <w:rsid w:val="00CE3938"/>
    <w:rsid w:val="00CE42D4"/>
    <w:rsid w:val="00CF1674"/>
    <w:rsid w:val="00CF4311"/>
    <w:rsid w:val="00CF7D5A"/>
    <w:rsid w:val="00D00283"/>
    <w:rsid w:val="00D0319B"/>
    <w:rsid w:val="00D065F2"/>
    <w:rsid w:val="00D06B89"/>
    <w:rsid w:val="00D1269E"/>
    <w:rsid w:val="00D147A3"/>
    <w:rsid w:val="00D15DA8"/>
    <w:rsid w:val="00D2435F"/>
    <w:rsid w:val="00D24A7F"/>
    <w:rsid w:val="00D312C6"/>
    <w:rsid w:val="00D32CE5"/>
    <w:rsid w:val="00D33B4B"/>
    <w:rsid w:val="00D43755"/>
    <w:rsid w:val="00D44DE5"/>
    <w:rsid w:val="00D46327"/>
    <w:rsid w:val="00D46945"/>
    <w:rsid w:val="00D50AF7"/>
    <w:rsid w:val="00D51F74"/>
    <w:rsid w:val="00D541A0"/>
    <w:rsid w:val="00D54760"/>
    <w:rsid w:val="00D5701B"/>
    <w:rsid w:val="00D5722B"/>
    <w:rsid w:val="00D613F4"/>
    <w:rsid w:val="00D65EF8"/>
    <w:rsid w:val="00D6648E"/>
    <w:rsid w:val="00D730A8"/>
    <w:rsid w:val="00D7399F"/>
    <w:rsid w:val="00D764B9"/>
    <w:rsid w:val="00D80232"/>
    <w:rsid w:val="00D8224D"/>
    <w:rsid w:val="00D86106"/>
    <w:rsid w:val="00D90917"/>
    <w:rsid w:val="00D918CE"/>
    <w:rsid w:val="00D93524"/>
    <w:rsid w:val="00D95BB2"/>
    <w:rsid w:val="00D9737C"/>
    <w:rsid w:val="00DA1766"/>
    <w:rsid w:val="00DA302E"/>
    <w:rsid w:val="00DA4938"/>
    <w:rsid w:val="00DA5779"/>
    <w:rsid w:val="00DB04C2"/>
    <w:rsid w:val="00DB05DA"/>
    <w:rsid w:val="00DB1438"/>
    <w:rsid w:val="00DB34FB"/>
    <w:rsid w:val="00DC2B16"/>
    <w:rsid w:val="00DC42E2"/>
    <w:rsid w:val="00DC716F"/>
    <w:rsid w:val="00DD0F08"/>
    <w:rsid w:val="00DD3110"/>
    <w:rsid w:val="00DD61C4"/>
    <w:rsid w:val="00DD70A1"/>
    <w:rsid w:val="00DD7890"/>
    <w:rsid w:val="00DE4773"/>
    <w:rsid w:val="00DF1F20"/>
    <w:rsid w:val="00DF3C27"/>
    <w:rsid w:val="00DF5063"/>
    <w:rsid w:val="00E03B3E"/>
    <w:rsid w:val="00E03F4C"/>
    <w:rsid w:val="00E0519B"/>
    <w:rsid w:val="00E121B2"/>
    <w:rsid w:val="00E12FAA"/>
    <w:rsid w:val="00E15830"/>
    <w:rsid w:val="00E207B2"/>
    <w:rsid w:val="00E214F9"/>
    <w:rsid w:val="00E246D7"/>
    <w:rsid w:val="00E32F17"/>
    <w:rsid w:val="00E33251"/>
    <w:rsid w:val="00E36A76"/>
    <w:rsid w:val="00E551D9"/>
    <w:rsid w:val="00E601C3"/>
    <w:rsid w:val="00E60A38"/>
    <w:rsid w:val="00E623CE"/>
    <w:rsid w:val="00E6339F"/>
    <w:rsid w:val="00E82848"/>
    <w:rsid w:val="00E82AEA"/>
    <w:rsid w:val="00E873A1"/>
    <w:rsid w:val="00E87C7A"/>
    <w:rsid w:val="00E903E2"/>
    <w:rsid w:val="00E90FF8"/>
    <w:rsid w:val="00E97253"/>
    <w:rsid w:val="00EA19F8"/>
    <w:rsid w:val="00EA1E89"/>
    <w:rsid w:val="00EA434D"/>
    <w:rsid w:val="00EB00D7"/>
    <w:rsid w:val="00EB154D"/>
    <w:rsid w:val="00EB18CC"/>
    <w:rsid w:val="00EB4D23"/>
    <w:rsid w:val="00EB78AE"/>
    <w:rsid w:val="00EC13C2"/>
    <w:rsid w:val="00EC1BF2"/>
    <w:rsid w:val="00EC38DD"/>
    <w:rsid w:val="00EC3BA7"/>
    <w:rsid w:val="00EC3CC9"/>
    <w:rsid w:val="00EC47A8"/>
    <w:rsid w:val="00ED0DF4"/>
    <w:rsid w:val="00ED1F00"/>
    <w:rsid w:val="00ED2229"/>
    <w:rsid w:val="00ED2A60"/>
    <w:rsid w:val="00ED600B"/>
    <w:rsid w:val="00EE102F"/>
    <w:rsid w:val="00EE3108"/>
    <w:rsid w:val="00EE31A2"/>
    <w:rsid w:val="00EF1328"/>
    <w:rsid w:val="00F017B8"/>
    <w:rsid w:val="00F05941"/>
    <w:rsid w:val="00F109F6"/>
    <w:rsid w:val="00F13073"/>
    <w:rsid w:val="00F207E6"/>
    <w:rsid w:val="00F23256"/>
    <w:rsid w:val="00F25EDD"/>
    <w:rsid w:val="00F26CC2"/>
    <w:rsid w:val="00F32168"/>
    <w:rsid w:val="00F36B30"/>
    <w:rsid w:val="00F36E8B"/>
    <w:rsid w:val="00F4034B"/>
    <w:rsid w:val="00F55587"/>
    <w:rsid w:val="00F559B0"/>
    <w:rsid w:val="00F563DB"/>
    <w:rsid w:val="00F56845"/>
    <w:rsid w:val="00F73C9F"/>
    <w:rsid w:val="00F7568E"/>
    <w:rsid w:val="00F76F9A"/>
    <w:rsid w:val="00F84367"/>
    <w:rsid w:val="00F94622"/>
    <w:rsid w:val="00F94849"/>
    <w:rsid w:val="00FB2433"/>
    <w:rsid w:val="00FB2E50"/>
    <w:rsid w:val="00FC1F79"/>
    <w:rsid w:val="00FC4930"/>
    <w:rsid w:val="00FC4956"/>
    <w:rsid w:val="00FC69BF"/>
    <w:rsid w:val="00FC789D"/>
    <w:rsid w:val="00FD0E79"/>
    <w:rsid w:val="00FD57B2"/>
    <w:rsid w:val="00FD68A1"/>
    <w:rsid w:val="00FE0C00"/>
    <w:rsid w:val="00FE17A9"/>
    <w:rsid w:val="00FE1CAC"/>
    <w:rsid w:val="00FE3359"/>
    <w:rsid w:val="00FE3AB4"/>
    <w:rsid w:val="00FE7452"/>
    <w:rsid w:val="00FF2063"/>
    <w:rsid w:val="00FF4AAC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871AA81-A882-4458-9DC3-9FF46C0C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653E7F"/>
    <w:rPr>
      <w:color w:val="808080"/>
    </w:rPr>
  </w:style>
  <w:style w:type="character" w:styleId="Hipervnculovisitado">
    <w:name w:val="FollowedHyperlink"/>
    <w:basedOn w:val="Fuentedeprrafopredeter"/>
    <w:semiHidden/>
    <w:unhideWhenUsed/>
    <w:rsid w:val="001F1E96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EC13C2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BFC56-AFC6-46F7-B50F-1BF7C09D6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629</TotalTime>
  <Pages>7</Pages>
  <Words>1138</Words>
  <Characters>6263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7387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Nancy</cp:lastModifiedBy>
  <cp:revision>20</cp:revision>
  <cp:lastPrinted>2008-09-11T22:09:00Z</cp:lastPrinted>
  <dcterms:created xsi:type="dcterms:W3CDTF">2015-11-26T20:09:00Z</dcterms:created>
  <dcterms:modified xsi:type="dcterms:W3CDTF">2016-01-06T23:57:00Z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