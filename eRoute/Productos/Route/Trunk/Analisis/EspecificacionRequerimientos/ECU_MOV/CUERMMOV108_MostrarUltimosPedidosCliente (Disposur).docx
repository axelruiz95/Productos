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1F5A1F">
        <w:t>los Últimos Pedidos del Cliente</w:t>
      </w:r>
      <w:r w:rsidR="0067724A">
        <w:t xml:space="preserve">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1F5A1F">
        <w:t>108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F5A1F" w:rsidP="008C7E3A">
            <w:pPr>
              <w:pStyle w:val="Tabletext"/>
              <w:jc w:val="center"/>
            </w:pPr>
            <w:r>
              <w:t>01/12</w:t>
            </w:r>
            <w:r w:rsidR="00533FCB">
              <w:t>/201</w:t>
            </w:r>
            <w:r w:rsidR="00F4034B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1F5A1F">
              <w:t xml:space="preserve">los Últimos Pedidos </w:t>
            </w:r>
            <w:r w:rsidR="00F4034B">
              <w:t>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870F7F">
              <w:rPr>
                <w:sz w:val="20"/>
                <w:szCs w:val="20"/>
              </w:rPr>
              <w:t>CAI 000</w:t>
            </w:r>
            <w:r w:rsidR="00870F7F" w:rsidRPr="00870F7F">
              <w:rPr>
                <w:sz w:val="20"/>
                <w:szCs w:val="20"/>
              </w:rPr>
              <w:t>3740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412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0429" w:history="1">
        <w:r w:rsidR="004412DE" w:rsidRPr="000A1E5A">
          <w:rPr>
            <w:rStyle w:val="Hipervnculo"/>
            <w:lang w:val="es-GT"/>
          </w:rPr>
          <w:t xml:space="preserve">Especificación de Casos de Uso: </w:t>
        </w:r>
        <w:r w:rsidR="004412DE" w:rsidRPr="000A1E5A">
          <w:rPr>
            <w:rStyle w:val="Hipervnculo"/>
          </w:rPr>
          <w:t xml:space="preserve"> Mostrar los Últimos Pedidos del Cliente – CUERMMOV108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_Toc437330429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0" w:history="1">
        <w:r w:rsidR="004412DE" w:rsidRPr="000A1E5A">
          <w:rPr>
            <w:rStyle w:val="Hipervnculo"/>
          </w:rPr>
          <w:t>1 Introducción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_Toc437330430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1" w:history="1">
        <w:r w:rsidR="004412DE" w:rsidRPr="000A1E5A">
          <w:rPr>
            <w:rStyle w:val="Hipervnculo"/>
          </w:rPr>
          <w:t>2 Caso de uso: Mostrar los Últimos Pedidos del Cliente – CUERMMOV108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_Toc437330431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34" w:history="1">
        <w:r w:rsidR="004412DE" w:rsidRPr="000A1E5A">
          <w:rPr>
            <w:rStyle w:val="Hipervnculo"/>
            <w:noProof/>
          </w:rPr>
          <w:t>2.1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Descripción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_Toc437330434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5" w:history="1">
        <w:r w:rsidR="004412DE" w:rsidRPr="000A1E5A">
          <w:rPr>
            <w:rStyle w:val="Hipervnculo"/>
          </w:rPr>
          <w:t>3 Diagrama de Casos de Uso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_Toc437330435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6" w:history="1">
        <w:r w:rsidR="004412DE" w:rsidRPr="000A1E5A">
          <w:rPr>
            <w:rStyle w:val="Hipervnculo"/>
          </w:rPr>
          <w:t>4  Precondiciones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_Toc437330436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39" w:history="1">
        <w:r w:rsidR="004412DE" w:rsidRPr="000A1E5A">
          <w:rPr>
            <w:rStyle w:val="Hipervnculo"/>
            <w:noProof/>
          </w:rPr>
          <w:t>4.1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Actores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_Toc437330439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0" w:history="1">
        <w:r w:rsidR="004412DE" w:rsidRPr="000A1E5A">
          <w:rPr>
            <w:rStyle w:val="Hipervnculo"/>
            <w:rFonts w:cs="Arial"/>
            <w:noProof/>
          </w:rPr>
          <w:t>4.2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</w:rPr>
          <w:t>Generales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_Toc437330440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1" w:history="1">
        <w:r w:rsidR="004412DE" w:rsidRPr="000A1E5A">
          <w:rPr>
            <w:rStyle w:val="Hipervnculo"/>
            <w:rFonts w:cs="Arial"/>
            <w:noProof/>
          </w:rPr>
          <w:t>4.3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</w:rPr>
          <w:t>Parámetros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_Toc437330441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5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42" w:history="1">
        <w:r w:rsidR="004412DE" w:rsidRPr="000A1E5A">
          <w:rPr>
            <w:rStyle w:val="Hipervnculo"/>
          </w:rPr>
          <w:t>5 Flujo de eventos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_Toc437330442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5</w:t>
        </w:r>
        <w:r w:rsidR="004412DE">
          <w:rPr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4" w:history="1">
        <w:r w:rsidR="004412DE" w:rsidRPr="000A1E5A">
          <w:rPr>
            <w:rStyle w:val="Hipervnculo"/>
            <w:noProof/>
          </w:rPr>
          <w:t>5.1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Flujo básico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_Toc437330444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5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5" w:history="1">
        <w:r w:rsidR="004412DE" w:rsidRPr="000A1E5A">
          <w:rPr>
            <w:rStyle w:val="Hipervnculo"/>
            <w:rFonts w:cs="Arial"/>
            <w:noProof/>
            <w:lang w:val="es-MX"/>
          </w:rPr>
          <w:t>5.2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  <w:lang w:val="es-MX"/>
          </w:rPr>
          <w:t>Flujos alternos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_Toc437330445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0446" w:history="1">
        <w:r w:rsidR="004412DE" w:rsidRPr="000A1E5A">
          <w:rPr>
            <w:rStyle w:val="Hipervnculo"/>
            <w:noProof/>
            <w:lang w:val="es-MX"/>
          </w:rPr>
          <w:t>5.2.1</w:t>
        </w:r>
        <w:r w:rsidR="004412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  <w:lang w:val="es-MX"/>
          </w:rPr>
          <w:t>Opcionales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_Toc437330446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0447" w:history="1">
        <w:r w:rsidR="004412DE" w:rsidRPr="000A1E5A">
          <w:rPr>
            <w:rStyle w:val="Hipervnculo"/>
            <w:noProof/>
            <w:lang w:val="es-MX"/>
          </w:rPr>
          <w:t>5.2.2</w:t>
        </w:r>
        <w:r w:rsidR="004412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  <w:lang w:val="es-MX"/>
          </w:rPr>
          <w:t>Generales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_Toc437330447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4F54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48" w:history="1">
        <w:r w:rsidR="004412DE" w:rsidRPr="000A1E5A">
          <w:rPr>
            <w:rStyle w:val="Hipervnculo"/>
          </w:rPr>
          <w:t>6  Poscondiciones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_Toc437330448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6</w:t>
        </w:r>
        <w:r w:rsidR="004412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330429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1F5A1F">
        <w:t>los Últimos Pedidos d</w:t>
      </w:r>
      <w:r w:rsidR="00EE31A2">
        <w:t>el Cliente</w:t>
      </w:r>
      <w:r w:rsidR="008146AC">
        <w:t xml:space="preserve"> – CUERMMOV</w:t>
      </w:r>
      <w:r w:rsidR="00CA09AF">
        <w:t>10</w:t>
      </w:r>
      <w:r w:rsidR="001F5A1F">
        <w:t>8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043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0431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</w:t>
      </w:r>
      <w:r w:rsidR="00BA3296">
        <w:t xml:space="preserve"> los Últimos Pedidos del Cliente</w:t>
      </w:r>
      <w:r w:rsidR="002766F0">
        <w:t xml:space="preserve"> – CUERMMOV</w:t>
      </w:r>
      <w:r w:rsidR="00CA09AF">
        <w:t>10</w:t>
      </w:r>
      <w:r w:rsidR="00BA3296">
        <w:t>8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262243"/>
      <w:bookmarkStart w:id="19" w:name="_Toc437263705"/>
      <w:bookmarkStart w:id="20" w:name="_Toc437329607"/>
      <w:bookmarkStart w:id="21" w:name="_Toc437330432"/>
      <w:bookmarkStart w:id="22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71876255"/>
      <w:bookmarkStart w:id="24" w:name="_Toc371876856"/>
      <w:bookmarkStart w:id="25" w:name="_Toc372055888"/>
      <w:bookmarkStart w:id="26" w:name="_Toc372121910"/>
      <w:bookmarkStart w:id="27" w:name="_Toc379887991"/>
      <w:bookmarkStart w:id="28" w:name="_Toc379889825"/>
      <w:bookmarkStart w:id="29" w:name="_Toc382319550"/>
      <w:bookmarkStart w:id="30" w:name="_Toc404238148"/>
      <w:bookmarkStart w:id="31" w:name="_Toc404328642"/>
      <w:bookmarkStart w:id="32" w:name="_Toc404330842"/>
      <w:bookmarkStart w:id="33" w:name="_Toc436810774"/>
      <w:bookmarkStart w:id="34" w:name="_Toc437262244"/>
      <w:bookmarkStart w:id="35" w:name="_Toc437263706"/>
      <w:bookmarkStart w:id="36" w:name="_Toc437329608"/>
      <w:bookmarkStart w:id="37" w:name="_Toc43733043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8" w:name="_Toc437330434"/>
      <w:r w:rsidRPr="00CA7A7F">
        <w:t>Descripción</w:t>
      </w:r>
      <w:bookmarkEnd w:id="22"/>
      <w:bookmarkEnd w:id="38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BA3296">
        <w:rPr>
          <w:rFonts w:cs="Arial"/>
          <w:sz w:val="20"/>
          <w:szCs w:val="20"/>
          <w:lang w:val="es-MX"/>
        </w:rPr>
        <w:t>lo</w:t>
      </w:r>
      <w:r w:rsidR="00870F7F">
        <w:rPr>
          <w:rFonts w:cs="Arial"/>
          <w:sz w:val="20"/>
          <w:szCs w:val="20"/>
          <w:lang w:val="es-MX"/>
        </w:rPr>
        <w:t>s</w:t>
      </w:r>
      <w:r w:rsidR="00BA3296">
        <w:rPr>
          <w:rFonts w:cs="Arial"/>
          <w:sz w:val="20"/>
          <w:szCs w:val="20"/>
          <w:lang w:val="es-MX"/>
        </w:rPr>
        <w:t xml:space="preserve"> Últimos Pedidos</w:t>
      </w:r>
      <w:r w:rsidR="00F13073">
        <w:rPr>
          <w:rFonts w:cs="Arial"/>
          <w:sz w:val="20"/>
          <w:szCs w:val="20"/>
          <w:lang w:val="es-MX"/>
        </w:rPr>
        <w:t xml:space="preserve"> del cliente el cual se está visitando para mostrar </w:t>
      </w:r>
      <w:r w:rsidR="00870F7F">
        <w:rPr>
          <w:rFonts w:cs="Arial"/>
          <w:sz w:val="20"/>
          <w:szCs w:val="20"/>
          <w:lang w:val="es-MX"/>
        </w:rPr>
        <w:t>tanto la última fecha de compra como el número de cajas que se vendieron,</w:t>
      </w:r>
      <w:r w:rsidR="00F13073">
        <w:rPr>
          <w:rFonts w:cs="Arial"/>
          <w:sz w:val="20"/>
          <w:szCs w:val="20"/>
          <w:lang w:val="es-MX"/>
        </w:rPr>
        <w:t xml:space="preserve"> esto en base a la clasificación de los Productos que maneja la empresa.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37330435"/>
      <w:bookmarkStart w:id="40" w:name="_Toc182735724"/>
      <w:r>
        <w:t>3 Diagrama</w:t>
      </w:r>
      <w:r w:rsidR="007B6535" w:rsidRPr="00CA7A7F">
        <w:t xml:space="preserve"> de Casos de Uso</w:t>
      </w:r>
      <w:bookmarkEnd w:id="39"/>
    </w:p>
    <w:bookmarkEnd w:id="40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D40CE9" w:rsidP="00481C4A">
      <w:pPr>
        <w:rPr>
          <w:i/>
          <w:iCs/>
          <w:color w:val="0000FF"/>
          <w:lang w:val="es-MX"/>
        </w:rPr>
      </w:pPr>
      <w:r w:rsidRPr="00D40CE9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37330436"/>
      <w:proofErr w:type="gramStart"/>
      <w:r>
        <w:t xml:space="preserve">4  </w:t>
      </w:r>
      <w:bookmarkStart w:id="42" w:name="_Toc182735726"/>
      <w:r w:rsidR="00481C4A" w:rsidRPr="00CA7A7F">
        <w:t>Precondiciones</w:t>
      </w:r>
      <w:bookmarkStart w:id="43" w:name="_Toc371876259"/>
      <w:bookmarkStart w:id="44" w:name="_Toc371876860"/>
      <w:bookmarkStart w:id="45" w:name="_Toc371876260"/>
      <w:bookmarkStart w:id="46" w:name="_Toc371876861"/>
      <w:bookmarkStart w:id="47" w:name="_Toc365897744"/>
      <w:bookmarkEnd w:id="41"/>
      <w:bookmarkEnd w:id="42"/>
      <w:bookmarkEnd w:id="43"/>
      <w:bookmarkEnd w:id="44"/>
      <w:bookmarkEnd w:id="45"/>
      <w:bookmarkEnd w:id="46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8" w:name="_Toc372055892"/>
      <w:bookmarkStart w:id="49" w:name="_Toc372121914"/>
      <w:bookmarkStart w:id="50" w:name="_Toc379887995"/>
      <w:bookmarkStart w:id="51" w:name="_Toc379889829"/>
      <w:bookmarkStart w:id="52" w:name="_Toc382319554"/>
      <w:bookmarkStart w:id="53" w:name="_Toc404238152"/>
      <w:bookmarkStart w:id="54" w:name="_Toc404328646"/>
      <w:bookmarkStart w:id="55" w:name="_Toc404330846"/>
      <w:bookmarkStart w:id="56" w:name="_Toc436810778"/>
      <w:bookmarkStart w:id="57" w:name="_Toc437262248"/>
      <w:bookmarkStart w:id="58" w:name="_Toc437263710"/>
      <w:bookmarkStart w:id="59" w:name="_Toc437329612"/>
      <w:bookmarkStart w:id="60" w:name="_Toc43733043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1" w:name="_Toc372055893"/>
      <w:bookmarkStart w:id="62" w:name="_Toc372121915"/>
      <w:bookmarkStart w:id="63" w:name="_Toc379887996"/>
      <w:bookmarkStart w:id="64" w:name="_Toc379889830"/>
      <w:bookmarkStart w:id="65" w:name="_Toc382319555"/>
      <w:bookmarkStart w:id="66" w:name="_Toc404238153"/>
      <w:bookmarkStart w:id="67" w:name="_Toc404328647"/>
      <w:bookmarkStart w:id="68" w:name="_Toc404330847"/>
      <w:bookmarkStart w:id="69" w:name="_Toc436810779"/>
      <w:bookmarkStart w:id="70" w:name="_Toc437262249"/>
      <w:bookmarkStart w:id="71" w:name="_Toc437263711"/>
      <w:bookmarkStart w:id="72" w:name="_Toc437329613"/>
      <w:bookmarkStart w:id="73" w:name="_Toc437330438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74" w:name="_Toc437330439"/>
      <w:r w:rsidRPr="008B6A71">
        <w:t>Actores</w:t>
      </w:r>
      <w:bookmarkEnd w:id="74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5" w:name="_Toc437330440"/>
      <w:r>
        <w:rPr>
          <w:rFonts w:cs="Arial"/>
        </w:rPr>
        <w:t>Generales</w:t>
      </w:r>
      <w:bookmarkEnd w:id="47"/>
      <w:bookmarkEnd w:id="75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76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450BF1">
        <w:rPr>
          <w:rFonts w:cs="Arial"/>
          <w:sz w:val="20"/>
          <w:szCs w:val="20"/>
        </w:rPr>
        <w:t>DIS</w:t>
      </w:r>
      <w:r w:rsidR="00187D39">
        <w:rPr>
          <w:rFonts w:cs="Arial"/>
          <w:sz w:val="20"/>
          <w:szCs w:val="20"/>
        </w:rPr>
        <w:t>_CompraPedido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7" w:name="_Toc437330441"/>
      <w:r>
        <w:rPr>
          <w:rFonts w:cs="Arial"/>
        </w:rPr>
        <w:lastRenderedPageBreak/>
        <w:t>Parámetros</w:t>
      </w:r>
      <w:bookmarkEnd w:id="76"/>
      <w:bookmarkEnd w:id="77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8" w:name="_Toc52616584"/>
      <w:bookmarkStart w:id="79" w:name="_Toc182735728"/>
      <w:bookmarkStart w:id="80" w:name="_Toc437330442"/>
      <w:r>
        <w:t>5 Flujo</w:t>
      </w:r>
      <w:r w:rsidR="00481C4A" w:rsidRPr="00CA7A7F">
        <w:t xml:space="preserve"> de eventos</w:t>
      </w:r>
      <w:bookmarkEnd w:id="78"/>
      <w:bookmarkEnd w:id="79"/>
      <w:bookmarkEnd w:id="8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1" w:name="_Toc371876265"/>
      <w:bookmarkStart w:id="82" w:name="_Toc371876866"/>
      <w:bookmarkStart w:id="83" w:name="_Toc372055898"/>
      <w:bookmarkStart w:id="84" w:name="_Toc372121920"/>
      <w:bookmarkStart w:id="85" w:name="_Toc379888001"/>
      <w:bookmarkStart w:id="86" w:name="_Toc379889835"/>
      <w:bookmarkStart w:id="87" w:name="_Toc382319560"/>
      <w:bookmarkStart w:id="88" w:name="_Toc404238158"/>
      <w:bookmarkStart w:id="89" w:name="_Toc404328652"/>
      <w:bookmarkStart w:id="90" w:name="_Toc404330852"/>
      <w:bookmarkStart w:id="91" w:name="_Toc436810784"/>
      <w:bookmarkStart w:id="92" w:name="_Toc437262254"/>
      <w:bookmarkStart w:id="93" w:name="_Toc437263716"/>
      <w:bookmarkStart w:id="94" w:name="_Toc437329618"/>
      <w:bookmarkStart w:id="95" w:name="_Toc437330443"/>
      <w:bookmarkStart w:id="96" w:name="_Toc52616585"/>
      <w:bookmarkStart w:id="97" w:name="_Toc182735729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98" w:name="_Toc437330444"/>
      <w:r w:rsidRPr="00CA7A7F">
        <w:t>Flujo básico</w:t>
      </w:r>
      <w:bookmarkStart w:id="99" w:name="_Toc52616586"/>
      <w:bookmarkStart w:id="100" w:name="_Toc182735730"/>
      <w:bookmarkEnd w:id="96"/>
      <w:bookmarkEnd w:id="97"/>
      <w:bookmarkEnd w:id="98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450BF1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187D39">
        <w:rPr>
          <w:b/>
          <w:sz w:val="20"/>
          <w:szCs w:val="20"/>
        </w:rPr>
        <w:t>_CompraPedido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Default="00A921F9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A921F9">
        <w:rPr>
          <w:color w:val="FF0000"/>
          <w:sz w:val="20"/>
          <w:szCs w:val="20"/>
        </w:rPr>
        <w:t>&lt;</w:t>
      </w:r>
      <w:proofErr w:type="spellStart"/>
      <w:r w:rsidR="00450BF1">
        <w:rPr>
          <w:color w:val="FF0000"/>
          <w:sz w:val="20"/>
          <w:szCs w:val="20"/>
        </w:rPr>
        <w:t>DIS</w:t>
      </w:r>
      <w:r w:rsidRPr="00A921F9">
        <w:rPr>
          <w:color w:val="FF0000"/>
          <w:sz w:val="20"/>
          <w:szCs w:val="20"/>
        </w:rPr>
        <w:t>_CompraPedidos.ClienteClave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Fe_VicCuaMed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Fe_OCer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Fe_CorVicModBote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Fe_CorVicFamMega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Fe_CerBarril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Fe_Agua1L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Fe_OtrosPro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Fe_Agua600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CaU_VicCuaMed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CaU_Ocer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CaU_CorVicModBote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CaU_CorVicFamMega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CaU_CerBarril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CaU_Agua1L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CaU_OtrosPro</w:t>
      </w:r>
      <w:proofErr w:type="spellEnd"/>
    </w:p>
    <w:p w:rsidR="00E97253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CaU_Agua600</w:t>
      </w:r>
    </w:p>
    <w:p w:rsidR="001D6A37" w:rsidRDefault="001D6A37" w:rsidP="001D6A37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1D6A37" w:rsidRPr="000F1F6A" w:rsidRDefault="001D6A37" w:rsidP="001D6A3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1D6A37" w:rsidRPr="001D6A37" w:rsidRDefault="001D6A37" w:rsidP="001D6A3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>paso 7</w:t>
        </w:r>
      </w:hyperlink>
      <w:r>
        <w:rPr>
          <w:sz w:val="20"/>
          <w:szCs w:val="20"/>
        </w:rPr>
        <w:t xml:space="preserve"> del flujo básico</w:t>
      </w:r>
    </w:p>
    <w:p w:rsidR="00E90FF8" w:rsidRPr="00F85D3C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D40CE9">
        <w:rPr>
          <w:rFonts w:cs="Arial"/>
          <w:b/>
          <w:sz w:val="20"/>
          <w:szCs w:val="20"/>
        </w:rPr>
        <w:t>Últimos Pedidos</w:t>
      </w:r>
      <w:r w:rsidR="00F26CC2">
        <w:rPr>
          <w:rFonts w:cs="Arial"/>
          <w:sz w:val="20"/>
          <w:szCs w:val="20"/>
        </w:rPr>
        <w:t>”</w:t>
      </w:r>
    </w:p>
    <w:p w:rsidR="00F85D3C" w:rsidRPr="00AD70A7" w:rsidRDefault="00F85D3C" w:rsidP="00F85D3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F85D3C" w:rsidRPr="00F85D3C" w:rsidRDefault="00F85D3C" w:rsidP="00F85D3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D1734A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Ú</w:t>
      </w:r>
      <w:r w:rsidR="00D40CE9">
        <w:rPr>
          <w:b/>
          <w:sz w:val="20"/>
          <w:szCs w:val="20"/>
        </w:rPr>
        <w:t>ltima Fecha de Compra</w:t>
      </w:r>
    </w:p>
    <w:p w:rsidR="00B438C5" w:rsidRPr="00B438C5" w:rsidRDefault="00D40CE9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Número de Cajas</w:t>
      </w:r>
    </w:p>
    <w:p w:rsidR="00E33251" w:rsidRDefault="00B87E2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>El sistema presenta en la segunda columna “</w:t>
      </w:r>
      <w:r w:rsidR="00D1734A">
        <w:rPr>
          <w:b/>
          <w:sz w:val="20"/>
          <w:szCs w:val="20"/>
        </w:rPr>
        <w:t>Última Fecha de Compra</w:t>
      </w:r>
      <w:r>
        <w:rPr>
          <w:sz w:val="20"/>
          <w:szCs w:val="20"/>
        </w:rPr>
        <w:t>” y con el orden correspondiente la siguiente información:</w:t>
      </w:r>
    </w:p>
    <w:p w:rsidR="00280B90" w:rsidRP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Fe_VicCuaMed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 xml:space="preserve">/mm”) 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Fe_OCer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Fe_CorVicModBote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Fe_CorVicFamMega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Fe_CerBarril</w:t>
      </w:r>
      <w:proofErr w:type="spellEnd"/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_CompraPedidos.</w:t>
      </w:r>
      <w:r w:rsidR="0007353F" w:rsidRPr="0007353F">
        <w:rPr>
          <w:sz w:val="20"/>
          <w:szCs w:val="20"/>
        </w:rPr>
        <w:t>Fe_Agua1L</w:t>
      </w:r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</w:t>
      </w:r>
      <w:r w:rsidR="00187D39">
        <w:rPr>
          <w:sz w:val="20"/>
          <w:szCs w:val="20"/>
        </w:rPr>
        <w:t>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Fe_OtrosPro</w:t>
      </w:r>
      <w:proofErr w:type="spellEnd"/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Fe_Agua600</w:t>
      </w:r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="0007353F">
        <w:rPr>
          <w:b/>
          <w:sz w:val="20"/>
          <w:szCs w:val="20"/>
        </w:rPr>
        <w:t>Número de Cajas</w:t>
      </w:r>
      <w:r>
        <w:rPr>
          <w:sz w:val="20"/>
          <w:szCs w:val="20"/>
        </w:rPr>
        <w:t>” y con el orden correspondiente la siguiente información: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CaU_VicCuaMed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CaU_Ocer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CaU_CorVicModBote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CaU_CorVicFamMega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CaU_CerBarril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CaU_Agua1L</w:t>
      </w:r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bookmarkStart w:id="101" w:name="_GoBack"/>
      <w:bookmarkEnd w:id="101"/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CaU_OtrosPro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_CompraPedidos.</w:t>
      </w:r>
      <w:r w:rsidR="004A6B8F" w:rsidRPr="004A6B8F">
        <w:rPr>
          <w:sz w:val="20"/>
          <w:szCs w:val="20"/>
        </w:rPr>
        <w:t>CaU_Agua600</w:t>
      </w:r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>pas</w:t>
        </w:r>
        <w:r w:rsidR="001D6A37" w:rsidRPr="001D6A37">
          <w:rPr>
            <w:rStyle w:val="Hipervnculo"/>
            <w:rFonts w:cs="Arial"/>
            <w:sz w:val="20"/>
            <w:szCs w:val="20"/>
          </w:rPr>
          <w:t>o 7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B075DC" w:rsidRPr="00E02ABF" w:rsidRDefault="00A272BF" w:rsidP="00736A04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02" w:name="Paso_FIN"/>
      <w:bookmarkEnd w:id="102"/>
      <w:r w:rsidRPr="00A272BF">
        <w:rPr>
          <w:sz w:val="20"/>
          <w:szCs w:val="20"/>
          <w:lang w:val="es-MX" w:eastAsia="es-MX"/>
        </w:rPr>
        <w:t>Finaliza el caso de uso</w:t>
      </w:r>
    </w:p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3" w:name="_Toc437330445"/>
      <w:r w:rsidRPr="00CA7A7F">
        <w:rPr>
          <w:rFonts w:cs="Arial"/>
          <w:lang w:val="es-MX"/>
        </w:rPr>
        <w:t>Flujos alternos</w:t>
      </w:r>
      <w:bookmarkEnd w:id="99"/>
      <w:bookmarkEnd w:id="100"/>
      <w:bookmarkEnd w:id="10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04" w:name="_Toc52616587"/>
      <w:bookmarkStart w:id="105" w:name="_Toc182735731"/>
      <w:bookmarkStart w:id="106" w:name="_Toc437330446"/>
      <w:r w:rsidRPr="00CA7A7F">
        <w:rPr>
          <w:lang w:val="es-MX"/>
        </w:rPr>
        <w:t>Opcionales</w:t>
      </w:r>
      <w:bookmarkEnd w:id="104"/>
      <w:bookmarkEnd w:id="105"/>
      <w:bookmarkEnd w:id="10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7" w:name="_Toc437330447"/>
      <w:r w:rsidRPr="00CA7A7F">
        <w:rPr>
          <w:lang w:val="es-MX"/>
        </w:rPr>
        <w:t>Generales</w:t>
      </w:r>
      <w:bookmarkEnd w:id="10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108" w:name="_Toc52616591"/>
      <w:bookmarkStart w:id="10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0" w:name="_Toc52616592"/>
      <w:bookmarkStart w:id="111" w:name="_Toc182735736"/>
      <w:bookmarkStart w:id="112" w:name="_Toc437330448"/>
      <w:bookmarkEnd w:id="108"/>
      <w:bookmarkEnd w:id="10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10"/>
      <w:bookmarkEnd w:id="111"/>
      <w:bookmarkEnd w:id="11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3" w:name="_Toc371876271"/>
      <w:bookmarkStart w:id="114" w:name="_Toc371876872"/>
      <w:bookmarkStart w:id="115" w:name="_Toc372055904"/>
      <w:bookmarkStart w:id="116" w:name="_Toc372121926"/>
      <w:bookmarkStart w:id="117" w:name="_Toc379888007"/>
      <w:bookmarkStart w:id="118" w:name="_Toc379889841"/>
      <w:bookmarkStart w:id="119" w:name="_Toc382319566"/>
      <w:bookmarkStart w:id="120" w:name="_Toc404238164"/>
      <w:bookmarkStart w:id="121" w:name="_Toc404328658"/>
      <w:bookmarkStart w:id="122" w:name="_Toc404330858"/>
      <w:bookmarkStart w:id="123" w:name="_Toc436810790"/>
      <w:bookmarkStart w:id="124" w:name="_Toc437262260"/>
      <w:bookmarkStart w:id="125" w:name="_Toc437263722"/>
      <w:bookmarkStart w:id="126" w:name="_Toc437329624"/>
      <w:bookmarkStart w:id="127" w:name="_Toc437330449"/>
      <w:bookmarkStart w:id="128" w:name="_Toc371872090"/>
      <w:bookmarkStart w:id="129" w:name="_Toc207014958"/>
      <w:bookmarkStart w:id="130" w:name="_Toc207088193"/>
      <w:bookmarkEnd w:id="0"/>
      <w:bookmarkEnd w:id="1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bookmarkEnd w:id="128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29"/>
      <w:bookmarkEnd w:id="130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45" w:rsidRDefault="004F5445" w:rsidP="00514F06">
      <w:pPr>
        <w:pStyle w:val="Ttulo1"/>
      </w:pPr>
      <w:r>
        <w:separator/>
      </w:r>
    </w:p>
  </w:endnote>
  <w:endnote w:type="continuationSeparator" w:id="0">
    <w:p w:rsidR="004F5445" w:rsidRDefault="004F544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A6CE0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87D39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87D39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45" w:rsidRDefault="004F5445" w:rsidP="00514F06">
      <w:pPr>
        <w:pStyle w:val="Ttulo1"/>
      </w:pPr>
      <w:r>
        <w:separator/>
      </w:r>
    </w:p>
  </w:footnote>
  <w:footnote w:type="continuationSeparator" w:id="0">
    <w:p w:rsidR="004F5445" w:rsidRDefault="004F544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6"/>
      <w:gridCol w:w="4886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</w:t>
          </w:r>
          <w:r w:rsidR="001F5A1F">
            <w:rPr>
              <w:rFonts w:ascii="Tahoma" w:hAnsi="Tahoma" w:cs="Tahoma"/>
              <w:sz w:val="20"/>
              <w:szCs w:val="20"/>
            </w:rPr>
            <w:t>OV108_MostrarUltimosPedidos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F5A1F">
            <w:rPr>
              <w:rFonts w:ascii="Tahoma" w:hAnsi="Tahoma" w:cs="Tahoma"/>
              <w:sz w:val="20"/>
              <w:szCs w:val="20"/>
            </w:rPr>
            <w:t xml:space="preserve"> 03/12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F4034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5F8"/>
    <w:rsid w:val="000B6D10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87D39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D6A37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C78C2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4A3F"/>
    <w:rsid w:val="003767A1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2DE"/>
    <w:rsid w:val="00441A47"/>
    <w:rsid w:val="00441C52"/>
    <w:rsid w:val="004468C8"/>
    <w:rsid w:val="00447CAD"/>
    <w:rsid w:val="00450097"/>
    <w:rsid w:val="00450BF1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544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62C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234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59D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434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0F7F"/>
    <w:rsid w:val="00872B53"/>
    <w:rsid w:val="00876A05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2965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1501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2ABF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85D3C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8343-EFBD-4AE7-AA63-6369A9B2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145</TotalTime>
  <Pages>7</Pages>
  <Words>1105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7169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17</cp:revision>
  <cp:lastPrinted>2008-09-11T22:09:00Z</cp:lastPrinted>
  <dcterms:created xsi:type="dcterms:W3CDTF">2015-12-01T19:04:00Z</dcterms:created>
  <dcterms:modified xsi:type="dcterms:W3CDTF">2016-01-06T23:58:00Z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