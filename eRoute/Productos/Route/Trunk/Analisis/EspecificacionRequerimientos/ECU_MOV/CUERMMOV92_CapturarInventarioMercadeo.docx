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3C5E80" w:rsidP="0060151C">
      <w:pPr>
        <w:pStyle w:val="Ttulo"/>
        <w:jc w:val="right"/>
        <w:rPr>
          <w:rFonts w:cs="Arial"/>
        </w:rPr>
      </w:pPr>
      <w:r>
        <w:rPr>
          <w:rFonts w:cs="Arial"/>
        </w:rPr>
        <w:tab/>
      </w: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6A744A" w:rsidRDefault="006A744A" w:rsidP="00E6345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E66A2E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AA62A7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1C7173">
        <w:rPr>
          <w:szCs w:val="36"/>
        </w:rPr>
        <w:t>Capturar Inventario y Mercadeo de Productos – CUERMMOV92</w:t>
      </w:r>
    </w:p>
    <w:p w:rsidR="0060151C" w:rsidRDefault="0060151C" w:rsidP="0060151C">
      <w:pPr>
        <w:pStyle w:val="Ttulo"/>
        <w:jc w:val="right"/>
      </w:pPr>
    </w:p>
    <w:p w:rsidR="001436DC" w:rsidRPr="00C9200A" w:rsidRDefault="00FE1CAC" w:rsidP="00C9200A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</w:t>
      </w:r>
      <w:r w:rsidR="00521BB5" w:rsidRPr="00AA62A7">
        <w:t>1.</w:t>
      </w:r>
      <w:r w:rsidR="00D1606C" w:rsidRPr="00AA62A7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7948BC" w:rsidRDefault="00A54B9C" w:rsidP="00C9200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E569F8" w:rsidRPr="00481C4A" w:rsidRDefault="00E569F8" w:rsidP="00C9200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52078" w:rsidP="00D1606C">
            <w:pPr>
              <w:pStyle w:val="Tabletext"/>
              <w:jc w:val="center"/>
            </w:pPr>
            <w:r>
              <w:t>01</w:t>
            </w:r>
            <w:r w:rsidR="00D1606C" w:rsidRPr="00C70293">
              <w:t>/</w:t>
            </w:r>
            <w:r>
              <w:t>02</w:t>
            </w:r>
            <w:r w:rsidR="00D1606C" w:rsidRPr="00C70293">
              <w:t>/201</w:t>
            </w:r>
            <w:r w:rsidR="00E569F8">
              <w:t>3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55504A" w:rsidRPr="00C70293" w:rsidRDefault="00D1606C" w:rsidP="001C7173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152078">
              <w:t>Capturar Inventario y Mercadeo de</w:t>
            </w:r>
            <w:r w:rsidR="001C7173">
              <w:t xml:space="preserve"> Productos </w:t>
            </w:r>
            <w:r w:rsidRPr="00AE2E70">
              <w:t xml:space="preserve">para el </w:t>
            </w:r>
            <w:r>
              <w:t xml:space="preserve">Proyecto </w:t>
            </w:r>
            <w:r w:rsidR="00E66A2E">
              <w:t>ERM</w:t>
            </w:r>
            <w:r>
              <w:t xml:space="preserve">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E569F8" w:rsidRDefault="00A86507" w:rsidP="00AF5EFB">
            <w:pPr>
              <w:pStyle w:val="Tabletext"/>
            </w:pPr>
            <w:r>
              <w:t xml:space="preserve">Belem </w:t>
            </w:r>
            <w:proofErr w:type="spellStart"/>
            <w:r w:rsidR="00E569F8">
              <w:t>Lizeth</w:t>
            </w:r>
            <w:proofErr w:type="spellEnd"/>
            <w:r w:rsidR="00E569F8">
              <w:t xml:space="preserve"> </w:t>
            </w:r>
            <w:r>
              <w:t>Jiménez</w:t>
            </w:r>
            <w:r w:rsidR="00E569F8">
              <w:t xml:space="preserve">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3C5E80" w:rsidRDefault="003C5E80" w:rsidP="003C5E80">
            <w:pPr>
              <w:pStyle w:val="Tabletext"/>
              <w:jc w:val="center"/>
              <w:rPr>
                <w:highlight w:val="yellow"/>
              </w:rPr>
            </w:pPr>
            <w:r w:rsidRPr="003C5E80">
              <w:rPr>
                <w:highlight w:val="yellow"/>
              </w:rPr>
              <w:t>16/04/2013</w:t>
            </w:r>
          </w:p>
        </w:tc>
        <w:tc>
          <w:tcPr>
            <w:tcW w:w="1152" w:type="dxa"/>
          </w:tcPr>
          <w:p w:rsidR="00521BB5" w:rsidRPr="003C5E80" w:rsidRDefault="003C5E80" w:rsidP="003C5E80">
            <w:pPr>
              <w:pStyle w:val="Tabletext"/>
              <w:jc w:val="center"/>
              <w:rPr>
                <w:highlight w:val="yellow"/>
              </w:rPr>
            </w:pPr>
            <w:r w:rsidRPr="003C5E8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21BB5" w:rsidRPr="003C5E80" w:rsidRDefault="003C5E80" w:rsidP="00DF3C27">
            <w:pPr>
              <w:pStyle w:val="Tabletext"/>
              <w:rPr>
                <w:highlight w:val="yellow"/>
              </w:rPr>
            </w:pPr>
            <w:r w:rsidRPr="003C5E80">
              <w:rPr>
                <w:highlight w:val="yellow"/>
              </w:rPr>
              <w:t>Folio CAI: 0002580</w:t>
            </w:r>
          </w:p>
          <w:p w:rsidR="003C5E80" w:rsidRPr="003C5E80" w:rsidRDefault="003C5E80" w:rsidP="00DF3C27">
            <w:pPr>
              <w:pStyle w:val="Tabletext"/>
              <w:rPr>
                <w:highlight w:val="yellow"/>
              </w:rPr>
            </w:pPr>
            <w:r w:rsidRPr="003C5E80">
              <w:rPr>
                <w:highlight w:val="yellow"/>
              </w:rPr>
              <w:t xml:space="preserve">Se agrega el registro del campo </w:t>
            </w:r>
            <w:proofErr w:type="spellStart"/>
            <w:r w:rsidRPr="003C5E80">
              <w:rPr>
                <w:highlight w:val="yellow"/>
              </w:rPr>
              <w:t>FechaCierre</w:t>
            </w:r>
            <w:proofErr w:type="spellEnd"/>
          </w:p>
          <w:p w:rsidR="003C5E80" w:rsidRPr="003C5E80" w:rsidRDefault="003C5E80" w:rsidP="00DF3C27">
            <w:pPr>
              <w:pStyle w:val="Tabletext"/>
              <w:rPr>
                <w:highlight w:val="yellow"/>
              </w:rPr>
            </w:pPr>
            <w:r w:rsidRPr="003C5E80">
              <w:rPr>
                <w:highlight w:val="yellow"/>
              </w:rPr>
              <w:t>Versión 4.1.0.0</w:t>
            </w:r>
          </w:p>
        </w:tc>
        <w:tc>
          <w:tcPr>
            <w:tcW w:w="2304" w:type="dxa"/>
          </w:tcPr>
          <w:p w:rsidR="00521BB5" w:rsidRPr="003C5E80" w:rsidRDefault="003C5E80" w:rsidP="003C5E80">
            <w:pPr>
              <w:pStyle w:val="Tabletext"/>
              <w:jc w:val="left"/>
              <w:rPr>
                <w:highlight w:val="yellow"/>
              </w:rPr>
            </w:pPr>
            <w:r w:rsidRPr="003C5E80">
              <w:rPr>
                <w:highlight w:val="yellow"/>
              </w:rPr>
              <w:t>Nancy Elizabeth Villalobos Plascencia.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3C5C1C" w:rsidRDefault="003C5C1C" w:rsidP="00DF3C27">
            <w:pPr>
              <w:pStyle w:val="Tabletext"/>
              <w:rPr>
                <w:highlight w:val="green"/>
              </w:rPr>
            </w:pPr>
            <w:r w:rsidRPr="003C5C1C">
              <w:rPr>
                <w:highlight w:val="green"/>
              </w:rPr>
              <w:t>08/05/2013</w:t>
            </w:r>
          </w:p>
        </w:tc>
        <w:tc>
          <w:tcPr>
            <w:tcW w:w="1152" w:type="dxa"/>
          </w:tcPr>
          <w:p w:rsidR="00521BB5" w:rsidRPr="003C5C1C" w:rsidRDefault="003C5C1C" w:rsidP="00DF3C27">
            <w:pPr>
              <w:pStyle w:val="Tabletext"/>
              <w:rPr>
                <w:highlight w:val="green"/>
              </w:rPr>
            </w:pPr>
            <w:r w:rsidRPr="003C5C1C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521BB5" w:rsidRPr="003C5C1C" w:rsidRDefault="003C5C1C" w:rsidP="00DF3C27">
            <w:pPr>
              <w:pStyle w:val="Tabletext"/>
              <w:rPr>
                <w:highlight w:val="green"/>
              </w:rPr>
            </w:pPr>
            <w:r w:rsidRPr="003C5C1C">
              <w:rPr>
                <w:highlight w:val="green"/>
              </w:rPr>
              <w:t>CAI 0002571</w:t>
            </w:r>
          </w:p>
          <w:p w:rsidR="003C5C1C" w:rsidRPr="003C5C1C" w:rsidRDefault="003C5C1C" w:rsidP="00DF3C27">
            <w:pPr>
              <w:pStyle w:val="Tabletext"/>
              <w:rPr>
                <w:rFonts w:ascii="Verdana" w:hAnsi="Verdana"/>
                <w:color w:val="000000"/>
                <w:highlight w:val="green"/>
              </w:rPr>
            </w:pPr>
            <w:r w:rsidRPr="003C5C1C">
              <w:rPr>
                <w:rFonts w:ascii="Verdana" w:hAnsi="Verdana"/>
                <w:color w:val="000000"/>
                <w:highlight w:val="green"/>
              </w:rPr>
              <w:t xml:space="preserve">Modificar las siguientes actividades del </w:t>
            </w:r>
            <w:proofErr w:type="spellStart"/>
            <w:r w:rsidRPr="003C5C1C">
              <w:rPr>
                <w:rFonts w:ascii="Verdana" w:hAnsi="Verdana"/>
                <w:color w:val="000000"/>
                <w:highlight w:val="green"/>
              </w:rPr>
              <w:t>movil</w:t>
            </w:r>
            <w:proofErr w:type="spellEnd"/>
            <w:r w:rsidRPr="003C5C1C">
              <w:rPr>
                <w:rFonts w:ascii="Verdana" w:hAnsi="Verdana"/>
                <w:color w:val="000000"/>
                <w:highlight w:val="green"/>
              </w:rPr>
              <w:t xml:space="preserve"> para que la búsqueda y captura de productos por medio del código de barras funcionen con el código de barras del producto por unidad de producto: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Pedidos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Cargas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Ajustes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Devoluciones del cliente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Descargas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 xml:space="preserve">Devoluciones al </w:t>
            </w:r>
            <w:proofErr w:type="spellStart"/>
            <w:r w:rsidRPr="003C5C1C">
              <w:rPr>
                <w:rFonts w:ascii="Verdana" w:hAnsi="Verdana"/>
                <w:color w:val="000000"/>
                <w:highlight w:val="green"/>
              </w:rPr>
              <w:t>almacen</w:t>
            </w:r>
            <w:proofErr w:type="spellEnd"/>
            <w:r w:rsidRPr="003C5C1C">
              <w:rPr>
                <w:rFonts w:ascii="Verdana" w:hAnsi="Verdana"/>
                <w:color w:val="000000"/>
                <w:highlight w:val="green"/>
              </w:rPr>
              <w:br/>
              <w:t>Cambios de productos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Consignaciones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Movimiento sin inventario con y sin visita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Captura de productos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Impresión de tickets</w:t>
            </w:r>
            <w:r w:rsidRPr="003C5C1C">
              <w:rPr>
                <w:rFonts w:ascii="Verdana" w:hAnsi="Verdana"/>
                <w:color w:val="000000"/>
                <w:highlight w:val="green"/>
              </w:rPr>
              <w:br/>
              <w:t>Reportes del móvil</w:t>
            </w:r>
          </w:p>
          <w:p w:rsidR="003C5C1C" w:rsidRPr="003C5C1C" w:rsidRDefault="003C5C1C" w:rsidP="00DF3C27">
            <w:pPr>
              <w:pStyle w:val="Tabletext"/>
              <w:rPr>
                <w:rFonts w:ascii="Verdana" w:hAnsi="Verdana"/>
                <w:color w:val="000000"/>
                <w:highlight w:val="green"/>
              </w:rPr>
            </w:pPr>
            <w:r w:rsidRPr="003C5C1C">
              <w:rPr>
                <w:rFonts w:ascii="Verdana" w:hAnsi="Verdana"/>
                <w:color w:val="000000"/>
                <w:highlight w:val="green"/>
              </w:rPr>
              <w:t>Chocolatera Ibarra, 4.1.0.0</w:t>
            </w:r>
          </w:p>
        </w:tc>
        <w:tc>
          <w:tcPr>
            <w:tcW w:w="2304" w:type="dxa"/>
          </w:tcPr>
          <w:p w:rsidR="00521BB5" w:rsidRPr="003C5C1C" w:rsidRDefault="003C5C1C" w:rsidP="00DF3C27">
            <w:pPr>
              <w:pStyle w:val="Tabletext"/>
              <w:rPr>
                <w:highlight w:val="green"/>
              </w:rPr>
            </w:pPr>
            <w:r w:rsidRPr="003C5C1C">
              <w:rPr>
                <w:highlight w:val="green"/>
              </w:rPr>
              <w:t>Orlando Monreal Rosales</w:t>
            </w:r>
          </w:p>
        </w:tc>
      </w:tr>
      <w:tr w:rsidR="00A5621E" w:rsidTr="00DF3C27">
        <w:trPr>
          <w:jc w:val="center"/>
        </w:trPr>
        <w:tc>
          <w:tcPr>
            <w:tcW w:w="2304" w:type="dxa"/>
          </w:tcPr>
          <w:p w:rsidR="00A5621E" w:rsidRPr="003C5C1C" w:rsidRDefault="00A5621E" w:rsidP="00A5621E">
            <w:pPr>
              <w:pStyle w:val="Tabletext"/>
              <w:jc w:val="center"/>
              <w:rPr>
                <w:highlight w:val="green"/>
              </w:rPr>
            </w:pPr>
            <w:r w:rsidRPr="00A5621E">
              <w:rPr>
                <w:highlight w:val="cyan"/>
              </w:rPr>
              <w:t>20/02/2014</w:t>
            </w:r>
          </w:p>
        </w:tc>
        <w:tc>
          <w:tcPr>
            <w:tcW w:w="1152" w:type="dxa"/>
          </w:tcPr>
          <w:p w:rsidR="00A5621E" w:rsidRPr="003C5C1C" w:rsidRDefault="00A5621E" w:rsidP="00A5621E">
            <w:pPr>
              <w:pStyle w:val="Tabletext"/>
              <w:jc w:val="center"/>
              <w:rPr>
                <w:highlight w:val="green"/>
              </w:rPr>
            </w:pPr>
            <w:r w:rsidRPr="00A5621E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A5621E" w:rsidRPr="00A5621E" w:rsidRDefault="00A5621E" w:rsidP="00A5621E">
            <w:pPr>
              <w:pStyle w:val="Tabletext"/>
              <w:jc w:val="left"/>
              <w:rPr>
                <w:highlight w:val="cyan"/>
              </w:rPr>
            </w:pPr>
            <w:r w:rsidRPr="00A5621E">
              <w:rPr>
                <w:highlight w:val="cyan"/>
              </w:rPr>
              <w:t>CAI 0002951</w:t>
            </w:r>
          </w:p>
          <w:p w:rsidR="00A5621E" w:rsidRPr="00A5621E" w:rsidRDefault="00A5621E" w:rsidP="00A5621E">
            <w:pPr>
              <w:pStyle w:val="Tabletext"/>
              <w:jc w:val="left"/>
              <w:rPr>
                <w:highlight w:val="cyan"/>
              </w:rPr>
            </w:pPr>
            <w:r w:rsidRPr="00A5621E">
              <w:rPr>
                <w:highlight w:val="cyan"/>
              </w:rPr>
              <w:t>Se realiza un ticket por código para presentar el inventario que tiene el cliente de los productos propios</w:t>
            </w:r>
          </w:p>
          <w:p w:rsidR="00A5621E" w:rsidRDefault="00A5621E" w:rsidP="00A5621E">
            <w:pPr>
              <w:pStyle w:val="Tabletext"/>
              <w:jc w:val="left"/>
              <w:rPr>
                <w:highlight w:val="cyan"/>
              </w:rPr>
            </w:pPr>
          </w:p>
          <w:p w:rsidR="00E94825" w:rsidRDefault="00E94825" w:rsidP="00A5621E">
            <w:pPr>
              <w:pStyle w:val="Tabletext"/>
              <w:jc w:val="left"/>
              <w:rPr>
                <w:highlight w:val="magenta"/>
              </w:rPr>
            </w:pPr>
            <w:r w:rsidRPr="0063085F">
              <w:rPr>
                <w:highlight w:val="magenta"/>
              </w:rPr>
              <w:t>CAI 0002952</w:t>
            </w:r>
          </w:p>
          <w:p w:rsidR="0063085F" w:rsidRDefault="0063085F" w:rsidP="00A5621E">
            <w:pPr>
              <w:pStyle w:val="Tabletext"/>
              <w:jc w:val="left"/>
              <w:rPr>
                <w:highlight w:val="magenta"/>
              </w:rPr>
            </w:pPr>
            <w:r w:rsidRPr="0063085F">
              <w:rPr>
                <w:highlight w:val="magenta"/>
              </w:rPr>
              <w:t>Tomar lectura al inicio y final, sin presentar ningún mensaje al usuario</w:t>
            </w:r>
          </w:p>
          <w:p w:rsidR="00F17639" w:rsidRDefault="00F17639" w:rsidP="00A5621E">
            <w:pPr>
              <w:pStyle w:val="Tabletext"/>
              <w:jc w:val="left"/>
              <w:rPr>
                <w:highlight w:val="magenta"/>
              </w:rPr>
            </w:pPr>
          </w:p>
          <w:p w:rsidR="00F17639" w:rsidRDefault="00F17639" w:rsidP="00A5621E">
            <w:pPr>
              <w:pStyle w:val="Tabletext"/>
              <w:jc w:val="left"/>
              <w:rPr>
                <w:highlight w:val="blue"/>
              </w:rPr>
            </w:pPr>
            <w:r w:rsidRPr="00F17639">
              <w:rPr>
                <w:highlight w:val="blue"/>
              </w:rPr>
              <w:t>CAI 0002950</w:t>
            </w:r>
          </w:p>
          <w:p w:rsidR="00F17639" w:rsidRDefault="00F17639" w:rsidP="00A5621E">
            <w:pPr>
              <w:pStyle w:val="Tabletext"/>
              <w:jc w:val="left"/>
              <w:rPr>
                <w:highlight w:val="blue"/>
              </w:rPr>
            </w:pPr>
            <w:r w:rsidRPr="00F17639">
              <w:rPr>
                <w:highlight w:val="blue"/>
              </w:rPr>
              <w:t xml:space="preserve">*Al entrar a la actividad validar si el </w:t>
            </w:r>
            <w:r w:rsidRPr="00F17639">
              <w:rPr>
                <w:highlight w:val="blue"/>
              </w:rPr>
              <w:lastRenderedPageBreak/>
              <w:t xml:space="preserve">cliente tiene configurados los productos prioritarios, si </w:t>
            </w:r>
            <w:proofErr w:type="spellStart"/>
            <w:r w:rsidRPr="00F17639">
              <w:rPr>
                <w:highlight w:val="blue"/>
              </w:rPr>
              <w:t>si</w:t>
            </w:r>
            <w:proofErr w:type="spellEnd"/>
            <w:r w:rsidRPr="00F17639">
              <w:rPr>
                <w:highlight w:val="blue"/>
              </w:rPr>
              <w:t xml:space="preserve"> los tiene se presenta una nueva pantalla con el listado de los productos prioritarios más los productos a los que se le capturó inventario la última vez (Dos columnas obligatorias de captura: Precio e Inventario). Si no tiene productos prioritarios se deja el flujo actual.</w:t>
            </w:r>
            <w:r w:rsidRPr="00F17639">
              <w:rPr>
                <w:highlight w:val="blue"/>
              </w:rPr>
              <w:br/>
              <w:t xml:space="preserve">*Se agrega acceso directo por cada registro del </w:t>
            </w:r>
            <w:proofErr w:type="spellStart"/>
            <w:r w:rsidRPr="00F17639">
              <w:rPr>
                <w:highlight w:val="blue"/>
              </w:rPr>
              <w:t>grid</w:t>
            </w:r>
            <w:proofErr w:type="spellEnd"/>
            <w:r w:rsidRPr="00F17639">
              <w:rPr>
                <w:highlight w:val="blue"/>
              </w:rPr>
              <w:t xml:space="preserve"> para mandar llamar la captura de productos de la competencia con información, previamente capturada. Se mostrará habilitado solamente si existen productos relacionados.</w:t>
            </w:r>
          </w:p>
          <w:p w:rsidR="005B3C38" w:rsidRDefault="005B3C38" w:rsidP="00A5621E">
            <w:pPr>
              <w:pStyle w:val="Tabletext"/>
              <w:jc w:val="left"/>
              <w:rPr>
                <w:highlight w:val="blue"/>
              </w:rPr>
            </w:pPr>
          </w:p>
          <w:p w:rsidR="005B3C38" w:rsidRDefault="005B3C38" w:rsidP="00A5621E">
            <w:pPr>
              <w:pStyle w:val="Tabletext"/>
              <w:jc w:val="left"/>
              <w:rPr>
                <w:highlight w:val="red"/>
              </w:rPr>
            </w:pPr>
            <w:r w:rsidRPr="005B3C38">
              <w:rPr>
                <w:highlight w:val="red"/>
              </w:rPr>
              <w:t>Folio CAI: 0002975</w:t>
            </w:r>
          </w:p>
          <w:p w:rsidR="005B3C38" w:rsidRPr="005B3C38" w:rsidRDefault="005B3C38" w:rsidP="00A5621E">
            <w:pPr>
              <w:pStyle w:val="Tabletext"/>
              <w:jc w:val="left"/>
              <w:rPr>
                <w:highlight w:val="red"/>
              </w:rPr>
            </w:pPr>
            <w:r w:rsidRPr="005B3C38">
              <w:rPr>
                <w:highlight w:val="red"/>
              </w:rPr>
              <w:t xml:space="preserve">Dentro de la Actividad de Toma de Inventario, al estar capturando la información de los productos equivalentes de la competencia, agregar una columna nueva, que contenga un </w:t>
            </w:r>
            <w:proofErr w:type="spellStart"/>
            <w:r w:rsidRPr="005B3C38">
              <w:rPr>
                <w:highlight w:val="red"/>
              </w:rPr>
              <w:t>Checkbox</w:t>
            </w:r>
            <w:proofErr w:type="spellEnd"/>
            <w:r w:rsidRPr="005B3C38">
              <w:rPr>
                <w:highlight w:val="red"/>
              </w:rPr>
              <w:t xml:space="preserve"> y presenta las opciones, "Promoción en Producto" y "Promoción en Precio"</w:t>
            </w:r>
          </w:p>
          <w:p w:rsidR="005B3C38" w:rsidRPr="00F17639" w:rsidRDefault="005B3C38" w:rsidP="00A5621E">
            <w:pPr>
              <w:pStyle w:val="Tabletext"/>
              <w:jc w:val="left"/>
              <w:rPr>
                <w:highlight w:val="blue"/>
              </w:rPr>
            </w:pPr>
          </w:p>
          <w:p w:rsidR="00E94825" w:rsidRPr="00A5621E" w:rsidRDefault="00E94825" w:rsidP="00A5621E">
            <w:pPr>
              <w:pStyle w:val="Tabletext"/>
              <w:jc w:val="left"/>
              <w:rPr>
                <w:highlight w:val="cyan"/>
              </w:rPr>
            </w:pPr>
          </w:p>
          <w:p w:rsidR="00A5621E" w:rsidRPr="00A5621E" w:rsidRDefault="00A5621E" w:rsidP="00A5621E">
            <w:pPr>
              <w:pStyle w:val="Tabletext"/>
              <w:jc w:val="left"/>
              <w:rPr>
                <w:b/>
                <w:color w:val="FF0000"/>
              </w:rPr>
            </w:pPr>
            <w:r w:rsidRPr="00A5621E">
              <w:rPr>
                <w:b/>
                <w:color w:val="FF0000"/>
              </w:rPr>
              <w:t>Se realiza en la versión 4.3.1.0 y se replica a la 4.4.0.0</w:t>
            </w:r>
          </w:p>
          <w:p w:rsidR="00A5621E" w:rsidRPr="00A5621E" w:rsidRDefault="00A5621E" w:rsidP="00A5621E">
            <w:pPr>
              <w:pStyle w:val="Tabletext"/>
              <w:jc w:val="left"/>
              <w:rPr>
                <w:highlight w:val="cyan"/>
              </w:rPr>
            </w:pPr>
          </w:p>
          <w:p w:rsidR="00E94825" w:rsidRPr="00A5621E" w:rsidRDefault="00A5621E" w:rsidP="00A5621E">
            <w:pPr>
              <w:pStyle w:val="Tabletext"/>
              <w:jc w:val="left"/>
              <w:rPr>
                <w:highlight w:val="cyan"/>
              </w:rPr>
            </w:pPr>
            <w:r w:rsidRPr="00A5621E">
              <w:rPr>
                <w:highlight w:val="cyan"/>
              </w:rPr>
              <w:t>Chocolatera Ibarra, 4.3.1.0</w:t>
            </w:r>
          </w:p>
          <w:p w:rsidR="00A5621E" w:rsidRPr="003C5C1C" w:rsidRDefault="00A5621E" w:rsidP="00DF3C27">
            <w:pPr>
              <w:pStyle w:val="Tabletext"/>
              <w:rPr>
                <w:highlight w:val="green"/>
              </w:rPr>
            </w:pPr>
          </w:p>
        </w:tc>
        <w:tc>
          <w:tcPr>
            <w:tcW w:w="2304" w:type="dxa"/>
          </w:tcPr>
          <w:p w:rsidR="00A5621E" w:rsidRPr="003C5C1C" w:rsidRDefault="00A5621E" w:rsidP="00A5621E">
            <w:pPr>
              <w:pStyle w:val="Tabletext"/>
              <w:jc w:val="left"/>
              <w:rPr>
                <w:highlight w:val="green"/>
              </w:rPr>
            </w:pPr>
            <w:r w:rsidRPr="00A5621E">
              <w:rPr>
                <w:highlight w:val="cyan"/>
              </w:rPr>
              <w:lastRenderedPageBreak/>
              <w:t>Nancy Elizabeth Villalobos Plascencia</w:t>
            </w:r>
          </w:p>
        </w:tc>
      </w:tr>
    </w:tbl>
    <w:p w:rsidR="00481C4A" w:rsidRDefault="00A54B9C" w:rsidP="00B97BC5">
      <w:pPr>
        <w:pStyle w:val="Ttulo"/>
        <w:ind w:left="0" w:firstLine="0"/>
      </w:pPr>
      <w:r>
        <w:lastRenderedPageBreak/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DA1CE0" w:rsidRDefault="00A431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82222866" w:history="1">
        <w:r w:rsidR="00DA1CE0" w:rsidRPr="00590837">
          <w:rPr>
            <w:rStyle w:val="Hipervnculo"/>
          </w:rPr>
          <w:t>1</w:t>
        </w:r>
        <w:r w:rsidR="00DA1CE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A1CE0" w:rsidRPr="00590837">
          <w:rPr>
            <w:rStyle w:val="Hipervnculo"/>
          </w:rPr>
          <w:t>Introducción</w:t>
        </w:r>
        <w:r w:rsidR="00DA1CE0">
          <w:rPr>
            <w:webHidden/>
          </w:rPr>
          <w:tab/>
        </w:r>
        <w:r w:rsidR="00DA1CE0">
          <w:rPr>
            <w:webHidden/>
          </w:rPr>
          <w:fldChar w:fldCharType="begin"/>
        </w:r>
        <w:r w:rsidR="00DA1CE0">
          <w:rPr>
            <w:webHidden/>
          </w:rPr>
          <w:instrText xml:space="preserve"> PAGEREF _Toc382222866 \h </w:instrText>
        </w:r>
        <w:r w:rsidR="00DA1CE0">
          <w:rPr>
            <w:webHidden/>
          </w:rPr>
        </w:r>
        <w:r w:rsidR="00DA1CE0">
          <w:rPr>
            <w:webHidden/>
          </w:rPr>
          <w:fldChar w:fldCharType="separate"/>
        </w:r>
        <w:r w:rsidR="00DA1CE0">
          <w:rPr>
            <w:webHidden/>
          </w:rPr>
          <w:t>5</w:t>
        </w:r>
        <w:r w:rsidR="00DA1CE0">
          <w:rPr>
            <w:webHidden/>
          </w:rPr>
          <w:fldChar w:fldCharType="end"/>
        </w:r>
      </w:hyperlink>
    </w:p>
    <w:p w:rsidR="00DA1CE0" w:rsidRDefault="00DA1C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22867" w:history="1">
        <w:r w:rsidRPr="0059083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</w:rPr>
          <w:t>Caso de uso: Capturar Inventario y Mercadeo de Productos – CUERMMOV92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_Toc382222867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A1CE0" w:rsidRDefault="00DA1C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22868" w:history="1">
        <w:r w:rsidRPr="00590837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22869" w:history="1">
        <w:r w:rsidRPr="0059083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_Toc382222869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A1CE0" w:rsidRDefault="00DA1C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22870" w:history="1">
        <w:r w:rsidRPr="0059083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_Toc382222870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A1CE0" w:rsidRDefault="00DA1C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22871" w:history="1">
        <w:r w:rsidRPr="00590837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22872" w:history="1">
        <w:r w:rsidRPr="00590837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22873" w:history="1">
        <w:r w:rsidRPr="0059083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_Toc382222873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A1CE0" w:rsidRDefault="00DA1C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22874" w:history="1">
        <w:r w:rsidRPr="00590837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22875" w:history="1">
        <w:r w:rsidRPr="00590837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83" w:history="1">
        <w:r w:rsidRPr="00590837">
          <w:rPr>
            <w:rStyle w:val="Hipervnculo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84" w:history="1">
        <w:r w:rsidRPr="00590837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AO01 Crear Captura de Inventario y Mercadeo de 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85" w:history="1">
        <w:r w:rsidRPr="00590837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AO02 Modificar Producto Capturado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86" w:history="1">
        <w:r w:rsidRPr="00590837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AO03 Eliminar Producto Capturado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87" w:history="1">
        <w:r w:rsidRPr="00590837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AO04 Crear Acuerdo de Cuento y Recuento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88" w:history="1">
        <w:r w:rsidRPr="00590837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AO05 Administrar Acuerdos de Cuento y Recuento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89" w:history="1">
        <w:r w:rsidRPr="00590837">
          <w:rPr>
            <w:rStyle w:val="Hipervnculo"/>
            <w:noProof/>
          </w:rPr>
          <w:t>5.2.1.6.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AO06 Crear Captura de Inventario Precargado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0" w:history="1">
        <w:r w:rsidRPr="00590837">
          <w:rPr>
            <w:rStyle w:val="Hipervnculo"/>
            <w:noProof/>
          </w:rPr>
          <w:t>5.2.1.7.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AO07 Guardar Productos Prioritarios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1" w:history="1">
        <w:r w:rsidRPr="00590837">
          <w:rPr>
            <w:rStyle w:val="Hipervnculo"/>
            <w:noProof/>
          </w:rPr>
          <w:t>6.6.1.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2" w:history="1">
        <w:r w:rsidRPr="00590837">
          <w:rPr>
            <w:rStyle w:val="Hipervnculo"/>
            <w:noProof/>
          </w:rPr>
          <w:t>6.6.1.1.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AG01 Regresar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3" w:history="1">
        <w:r w:rsidRPr="00590837">
          <w:rPr>
            <w:rStyle w:val="Hipervnculo"/>
            <w:noProof/>
          </w:rPr>
          <w:t>6.6.1.2.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AG02 Regresar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4" w:history="1">
        <w:r w:rsidRPr="00590837">
          <w:rPr>
            <w:rStyle w:val="Hipervnculo"/>
            <w:noProof/>
          </w:rPr>
          <w:t>6.6.1.3.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AG03 Cancelar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5" w:history="1">
        <w:r w:rsidRPr="00590837">
          <w:rPr>
            <w:rStyle w:val="Hipervnculo"/>
            <w:noProof/>
          </w:rPr>
          <w:t>6.6.2.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6" w:history="1">
        <w:r w:rsidRPr="00590837">
          <w:rPr>
            <w:rStyle w:val="Hipervnculo"/>
            <w:noProof/>
          </w:rPr>
          <w:t>6.6.3.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7" w:history="1">
        <w:r w:rsidRPr="00590837">
          <w:rPr>
            <w:rStyle w:val="Hipervnculo"/>
            <w:noProof/>
          </w:rPr>
          <w:t>6.6.4.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8" w:history="1">
        <w:r w:rsidRPr="00590837">
          <w:rPr>
            <w:rStyle w:val="Hipervnculo"/>
            <w:rFonts w:cs="Arial"/>
            <w:noProof/>
          </w:rPr>
          <w:t>6.6.4.1.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rFonts w:cs="Arial"/>
            <w:noProof/>
          </w:rPr>
          <w:t>VA01 Validar Datos Proporcionados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899" w:history="1">
        <w:r w:rsidRPr="00590837">
          <w:rPr>
            <w:rStyle w:val="Hipervnculo"/>
            <w:noProof/>
            <w:lang w:val="es-MX"/>
          </w:rPr>
          <w:t>6.6.4.2.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  <w:lang w:val="es-MX"/>
          </w:rPr>
          <w:t>VA02 Validar Producto Proporcionado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900" w:history="1">
        <w:r w:rsidRPr="00590837">
          <w:rPr>
            <w:rStyle w:val="Hipervnculo"/>
            <w:noProof/>
            <w:lang w:val="es-MX"/>
          </w:rPr>
          <w:t>6.6.4.3.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  <w:lang w:val="es-MX"/>
          </w:rPr>
          <w:t>VA03 Validar Inventario Proporcionado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901" w:history="1">
        <w:r w:rsidRPr="00590837">
          <w:rPr>
            <w:rStyle w:val="Hipervnculo"/>
            <w:noProof/>
            <w:lang w:val="es-MX"/>
          </w:rPr>
          <w:t>6.6.4.4.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  <w:lang w:val="es-MX"/>
          </w:rPr>
          <w:t>VA04 Validar Precio de Salida del Producto de la Competencia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902" w:history="1">
        <w:r w:rsidRPr="00590837">
          <w:rPr>
            <w:rStyle w:val="Hipervnculo"/>
            <w:noProof/>
            <w:lang w:val="es-MX"/>
          </w:rPr>
          <w:t>6.6.4.5.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  <w:lang w:val="es-MX"/>
          </w:rPr>
          <w:t>VA05 Validar Fechas de Vigencia del Acuerdo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2222903" w:history="1">
        <w:r w:rsidRPr="00590837">
          <w:rPr>
            <w:rStyle w:val="Hipervnculo"/>
            <w:noProof/>
            <w:lang w:val="es-MX"/>
          </w:rPr>
          <w:t>6.6.4.6.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noProof/>
            <w:lang w:val="es-MX"/>
          </w:rPr>
          <w:t>VA06 Validar Precio de Salida del Producto Propio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22904" w:history="1">
        <w:r w:rsidRPr="0059083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_Toc382222904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DA1CE0" w:rsidRDefault="00DA1CE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2222905" w:history="1">
        <w:r w:rsidRPr="00590837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A1CE0" w:rsidRDefault="00DA1C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22906" w:history="1">
        <w:r w:rsidRPr="0059083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</w:rPr>
          <w:t xml:space="preserve"> 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_Toc382222906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DA1CE0" w:rsidRDefault="00DA1CE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22907" w:history="1">
        <w:r w:rsidRPr="00590837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_Toc382222907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DA1CE0" w:rsidRDefault="00DA1CE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2222908" w:history="1">
        <w:r w:rsidRPr="00590837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83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_Toc382222908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481C4A" w:rsidRPr="00487936" w:rsidRDefault="00A431B8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C021D5" w:rsidRDefault="00C021D5" w:rsidP="00F47DE7">
      <w:pPr>
        <w:pStyle w:val="Ttulo"/>
        <w:ind w:left="0" w:firstLine="0"/>
        <w:jc w:val="left"/>
        <w:rPr>
          <w:szCs w:val="36"/>
        </w:rPr>
      </w:pPr>
      <w:bookmarkStart w:id="0" w:name="_Toc423410238"/>
      <w:bookmarkStart w:id="1" w:name="_Toc425054504"/>
    </w:p>
    <w:p w:rsidR="00752DDD" w:rsidRDefault="00B97BC5" w:rsidP="00236E7A">
      <w:pPr>
        <w:pStyle w:val="Ttulo"/>
        <w:rPr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Pr="006A744A">
        <w:rPr>
          <w:szCs w:val="36"/>
        </w:rPr>
        <w:t xml:space="preserve"> </w:t>
      </w:r>
      <w:r w:rsidR="001C7173">
        <w:rPr>
          <w:szCs w:val="36"/>
        </w:rPr>
        <w:t>Capturar Inventario y Mercadeo de Productos – CUERMMOV92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BB7FAE">
      <w:pPr>
        <w:pStyle w:val="Ttulo1"/>
        <w:tabs>
          <w:tab w:val="clear" w:pos="720"/>
        </w:tabs>
        <w:autoSpaceDE/>
        <w:autoSpaceDN/>
        <w:adjustRightInd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82222866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BB7FAE">
      <w:pPr>
        <w:pStyle w:val="Ttulo1"/>
        <w:tabs>
          <w:tab w:val="clear" w:pos="720"/>
          <w:tab w:val="num" w:pos="284"/>
        </w:tabs>
        <w:autoSpaceDE/>
        <w:autoSpaceDN/>
        <w:adjustRightInd/>
        <w:ind w:left="284" w:hanging="284"/>
        <w:rPr>
          <w:szCs w:val="36"/>
        </w:rPr>
      </w:pPr>
      <w:bookmarkStart w:id="3" w:name="_Toc210573166"/>
      <w:bookmarkStart w:id="4" w:name="_Toc382222867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1C7173">
        <w:rPr>
          <w:szCs w:val="36"/>
        </w:rPr>
        <w:t>Capturar Inventario y Mercadeo de Productos – CUERMMOV92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82222868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3257C" w:rsidRDefault="00A86507" w:rsidP="00481C4A">
      <w:pPr>
        <w:rPr>
          <w:sz w:val="20"/>
          <w:szCs w:val="20"/>
        </w:rPr>
      </w:pPr>
      <w:r>
        <w:rPr>
          <w:sz w:val="20"/>
          <w:szCs w:val="20"/>
        </w:rPr>
        <w:t xml:space="preserve">Permite al actor </w:t>
      </w:r>
      <w:r w:rsidR="00FD004D">
        <w:rPr>
          <w:sz w:val="20"/>
          <w:szCs w:val="20"/>
        </w:rPr>
        <w:t>registrar</w:t>
      </w:r>
      <w:r w:rsidR="00473A5A">
        <w:rPr>
          <w:sz w:val="20"/>
          <w:szCs w:val="20"/>
        </w:rPr>
        <w:t xml:space="preserve"> y modificar</w:t>
      </w:r>
      <w:r w:rsidR="00FD004D">
        <w:rPr>
          <w:sz w:val="20"/>
          <w:szCs w:val="20"/>
        </w:rPr>
        <w:t xml:space="preserve"> la toma de inventario</w:t>
      </w:r>
      <w:r>
        <w:rPr>
          <w:sz w:val="20"/>
          <w:szCs w:val="20"/>
        </w:rPr>
        <w:t xml:space="preserve"> </w:t>
      </w:r>
      <w:r w:rsidR="00FD004D">
        <w:rPr>
          <w:sz w:val="20"/>
          <w:szCs w:val="20"/>
        </w:rPr>
        <w:t>y mercadeo de</w:t>
      </w:r>
      <w:r>
        <w:rPr>
          <w:sz w:val="20"/>
          <w:szCs w:val="20"/>
        </w:rPr>
        <w:t xml:space="preserve"> </w:t>
      </w:r>
      <w:r w:rsidR="004D45CC">
        <w:rPr>
          <w:sz w:val="20"/>
          <w:szCs w:val="20"/>
        </w:rPr>
        <w:t>producto</w:t>
      </w:r>
      <w:r w:rsidR="00FD004D">
        <w:rPr>
          <w:sz w:val="20"/>
          <w:szCs w:val="20"/>
        </w:rPr>
        <w:t>s</w:t>
      </w:r>
      <w:r w:rsidR="004D45CC">
        <w:rPr>
          <w:sz w:val="20"/>
          <w:szCs w:val="20"/>
        </w:rPr>
        <w:t xml:space="preserve"> de la competencia</w:t>
      </w:r>
      <w:r w:rsidR="00473A5A">
        <w:rPr>
          <w:sz w:val="20"/>
          <w:szCs w:val="20"/>
        </w:rPr>
        <w:t>, durante la visita al cliente.</w:t>
      </w:r>
    </w:p>
    <w:p w:rsidR="003C16E7" w:rsidRDefault="003C16E7" w:rsidP="00481C4A">
      <w:pPr>
        <w:rPr>
          <w:i/>
          <w:iCs/>
          <w:color w:val="0000FF"/>
          <w:sz w:val="20"/>
          <w:szCs w:val="20"/>
        </w:rPr>
      </w:pPr>
    </w:p>
    <w:p w:rsidR="00CB4361" w:rsidRPr="003C16E7" w:rsidRDefault="00CB4361" w:rsidP="00481C4A">
      <w:pPr>
        <w:rPr>
          <w:i/>
          <w:iCs/>
          <w:color w:val="0000FF"/>
          <w:sz w:val="20"/>
          <w:szCs w:val="20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182735724"/>
      <w:bookmarkStart w:id="8" w:name="_Toc382222869"/>
      <w:r>
        <w:t>3</w:t>
      </w:r>
      <w:r>
        <w:tab/>
      </w:r>
      <w:r w:rsidR="007B6535">
        <w:t>Diagrama de Casos de Uso</w:t>
      </w:r>
      <w:bookmarkEnd w:id="8"/>
    </w:p>
    <w:p w:rsidR="00527699" w:rsidRPr="00A86507" w:rsidRDefault="00500C07" w:rsidP="00F47DE7">
      <w:pPr>
        <w:jc w:val="center"/>
        <w:rPr>
          <w:sz w:val="20"/>
          <w:szCs w:val="20"/>
          <w:lang w:val="es-MX" w:eastAsia="es-MX"/>
        </w:rPr>
      </w:pPr>
      <w:r>
        <w:rPr>
          <w:noProof/>
          <w:sz w:val="20"/>
          <w:szCs w:val="20"/>
          <w:lang w:val="es-MX" w:eastAsia="es-MX"/>
        </w:rPr>
        <w:drawing>
          <wp:inline distT="0" distB="0" distL="0" distR="0">
            <wp:extent cx="6333490" cy="3020588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2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"/>
    <w:p w:rsidR="001476B3" w:rsidRDefault="001476B3" w:rsidP="00481C4A">
      <w:pPr>
        <w:rPr>
          <w:i/>
          <w:iCs/>
          <w:color w:val="0000FF"/>
        </w:rPr>
      </w:pPr>
    </w:p>
    <w:p w:rsidR="00D57677" w:rsidRPr="004D126F" w:rsidRDefault="00D57677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82222870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82222871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7737F4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AA4123" w:rsidRDefault="00FC72FB" w:rsidP="00AA412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82222872"/>
      <w:r>
        <w:rPr>
          <w:rFonts w:cs="Arial"/>
        </w:rPr>
        <w:lastRenderedPageBreak/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52464D" w:rsidRDefault="0052464D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debe tener un perfil de </w:t>
      </w:r>
      <w:r w:rsidR="00AA2818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asignado</w:t>
      </w:r>
    </w:p>
    <w:p w:rsidR="00AA2818" w:rsidRDefault="00BC212C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existir una </w:t>
      </w:r>
      <w:r w:rsidR="00AA2818">
        <w:rPr>
          <w:rFonts w:cs="Arial"/>
          <w:sz w:val="20"/>
          <w:szCs w:val="20"/>
        </w:rPr>
        <w:t>visita iniciada para un cliente</w:t>
      </w:r>
    </w:p>
    <w:p w:rsidR="00940CCF" w:rsidRDefault="00792C35" w:rsidP="0049106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</w:t>
      </w:r>
      <w:r w:rsidR="00EE7127">
        <w:rPr>
          <w:rFonts w:cs="Arial"/>
          <w:sz w:val="20"/>
          <w:szCs w:val="20"/>
        </w:rPr>
        <w:t>is</w:t>
      </w:r>
      <w:r w:rsidR="00CC3519">
        <w:rPr>
          <w:rFonts w:cs="Arial"/>
          <w:sz w:val="20"/>
          <w:szCs w:val="20"/>
        </w:rPr>
        <w:t xml:space="preserve">trado el catálogo de </w:t>
      </w:r>
      <w:r w:rsidR="00814FF0">
        <w:rPr>
          <w:rFonts w:cs="Arial"/>
          <w:sz w:val="20"/>
          <w:szCs w:val="20"/>
        </w:rPr>
        <w:t>Unidades de Venta</w:t>
      </w:r>
      <w:r w:rsidR="00EE71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valores por referencia</w:t>
      </w:r>
    </w:p>
    <w:p w:rsidR="000C13DF" w:rsidRPr="000625F5" w:rsidRDefault="000C13DF" w:rsidP="000C13DF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</w:t>
      </w:r>
      <w:r w:rsidRPr="000625F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estar registrado</w:t>
      </w:r>
      <w:r w:rsidRPr="000625F5">
        <w:rPr>
          <w:rFonts w:cs="Arial"/>
          <w:sz w:val="20"/>
          <w:szCs w:val="20"/>
        </w:rPr>
        <w:t xml:space="preserve"> el catá</w:t>
      </w:r>
      <w:r w:rsidR="00711436">
        <w:rPr>
          <w:rFonts w:cs="Arial"/>
          <w:sz w:val="20"/>
          <w:szCs w:val="20"/>
        </w:rPr>
        <w:t>logo de Fases de la Transacción en valores por referencia</w:t>
      </w:r>
    </w:p>
    <w:p w:rsidR="000C13DF" w:rsidRDefault="000C13DF" w:rsidP="000C13DF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estar registrado</w:t>
      </w:r>
      <w:r w:rsidRPr="000625F5">
        <w:rPr>
          <w:sz w:val="20"/>
          <w:szCs w:val="20"/>
          <w:lang w:val="es-MX" w:eastAsia="en-US"/>
        </w:rPr>
        <w:t xml:space="preserve"> el cat</w:t>
      </w:r>
      <w:r w:rsidR="00711436">
        <w:rPr>
          <w:sz w:val="20"/>
          <w:szCs w:val="20"/>
          <w:lang w:val="es-MX" w:eastAsia="en-US"/>
        </w:rPr>
        <w:t xml:space="preserve">álogo de Tipos de Transacciones </w:t>
      </w:r>
      <w:r w:rsidR="00711436">
        <w:rPr>
          <w:rFonts w:cs="Arial"/>
          <w:sz w:val="20"/>
          <w:szCs w:val="20"/>
        </w:rPr>
        <w:t>en valores por referencia</w:t>
      </w:r>
    </w:p>
    <w:p w:rsidR="000C13DF" w:rsidRDefault="000C13DF" w:rsidP="0049106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Debe estar registrado el catálogo de Tipos de Dato</w:t>
      </w:r>
      <w:r w:rsidR="00711436">
        <w:rPr>
          <w:rFonts w:cs="Arial"/>
          <w:sz w:val="20"/>
          <w:szCs w:val="20"/>
          <w:lang w:val="es-MX"/>
        </w:rPr>
        <w:t xml:space="preserve"> </w:t>
      </w:r>
      <w:r w:rsidR="00711436">
        <w:rPr>
          <w:rFonts w:cs="Arial"/>
          <w:sz w:val="20"/>
          <w:szCs w:val="20"/>
        </w:rPr>
        <w:t>en valores por referencia</w:t>
      </w:r>
    </w:p>
    <w:p w:rsidR="00C0369A" w:rsidRPr="00491067" w:rsidRDefault="00C0369A" w:rsidP="0049106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Estados de un Registro en valores por referencia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82222873"/>
      <w:r>
        <w:t>5</w:t>
      </w:r>
      <w:r>
        <w:tab/>
      </w:r>
      <w:r w:rsidR="00481C4A"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82222874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8"/>
      <w:bookmarkEnd w:id="19"/>
      <w:bookmarkEnd w:id="20"/>
    </w:p>
    <w:p w:rsidR="00FE1CAC" w:rsidRDefault="00FE1CAC" w:rsidP="00FE1CAC">
      <w:pPr>
        <w:pStyle w:val="Textoindependiente"/>
        <w:rPr>
          <w:sz w:val="20"/>
          <w:szCs w:val="20"/>
          <w:lang w:eastAsia="en-US"/>
        </w:rPr>
      </w:pPr>
      <w:bookmarkStart w:id="21" w:name="_Toc52616586"/>
      <w:bookmarkStart w:id="22" w:name="_Toc182735730"/>
    </w:p>
    <w:p w:rsidR="00E13AA7" w:rsidRPr="00F47DE7" w:rsidRDefault="00E13AA7" w:rsidP="00E13AA7">
      <w:pPr>
        <w:pStyle w:val="Prrafodelista"/>
        <w:numPr>
          <w:ilvl w:val="0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F47DE7">
        <w:rPr>
          <w:rFonts w:cs="Arial"/>
          <w:sz w:val="20"/>
          <w:szCs w:val="20"/>
        </w:rPr>
        <w:t xml:space="preserve">El caso de uso inicia cuando es invocado por el caso de uso </w:t>
      </w:r>
      <w:r w:rsidR="007737F4" w:rsidRPr="00F47DE7">
        <w:rPr>
          <w:rStyle w:val="Hipervnculo"/>
          <w:b/>
          <w:sz w:val="20"/>
          <w:szCs w:val="20"/>
        </w:rPr>
        <w:t xml:space="preserve">Control de Navegación en la Terminal </w:t>
      </w:r>
      <w:r w:rsidRPr="00F47DE7">
        <w:rPr>
          <w:rStyle w:val="Hipervnculo"/>
          <w:b/>
          <w:sz w:val="20"/>
          <w:szCs w:val="20"/>
        </w:rPr>
        <w:t xml:space="preserve">– </w:t>
      </w:r>
      <w:r w:rsidR="007737F4" w:rsidRPr="00F47DE7">
        <w:rPr>
          <w:rStyle w:val="Hipervnculo"/>
          <w:b/>
          <w:sz w:val="20"/>
          <w:szCs w:val="20"/>
        </w:rPr>
        <w:t>CS-007-02-01</w:t>
      </w:r>
    </w:p>
    <w:p w:rsidR="004D32BA" w:rsidRDefault="004D32BA" w:rsidP="004D32B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4D32BA" w:rsidRPr="004D32BA" w:rsidRDefault="004D32BA" w:rsidP="004D32BA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4D32BA">
        <w:rPr>
          <w:rFonts w:cs="Arial"/>
          <w:sz w:val="20"/>
          <w:szCs w:val="20"/>
        </w:rPr>
        <w:t>Clave del Día de Trabajo</w:t>
      </w:r>
    </w:p>
    <w:p w:rsidR="004D32BA" w:rsidRPr="004D32BA" w:rsidRDefault="004D32BA" w:rsidP="004D32BA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4D32BA">
        <w:rPr>
          <w:rFonts w:cs="Arial"/>
          <w:sz w:val="20"/>
          <w:szCs w:val="20"/>
        </w:rPr>
        <w:t>Clave de la Visita</w:t>
      </w:r>
    </w:p>
    <w:p w:rsidR="004D32BA" w:rsidRPr="004D32BA" w:rsidRDefault="004D32BA" w:rsidP="004D32BA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4D32BA">
        <w:rPr>
          <w:rFonts w:cs="Arial"/>
          <w:sz w:val="20"/>
          <w:szCs w:val="20"/>
        </w:rPr>
        <w:t>Clave del Cliente</w:t>
      </w:r>
    </w:p>
    <w:p w:rsidR="004D32BA" w:rsidRDefault="00FE0550" w:rsidP="004D32BA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Usuario</w:t>
      </w:r>
    </w:p>
    <w:p w:rsidR="00711436" w:rsidRDefault="00711436" w:rsidP="00711436">
      <w:pPr>
        <w:pStyle w:val="Prrafodelista"/>
        <w:numPr>
          <w:ilvl w:val="1"/>
          <w:numId w:val="5"/>
        </w:numPr>
        <w:ind w:left="851" w:hanging="425"/>
        <w:rPr>
          <w:sz w:val="20"/>
          <w:lang w:val="es-MX"/>
        </w:rPr>
      </w:pPr>
      <w:r w:rsidRPr="00CD1054">
        <w:rPr>
          <w:sz w:val="20"/>
          <w:lang w:val="es-MX"/>
        </w:rPr>
        <w:t>Modulo</w:t>
      </w:r>
      <w:r>
        <w:rPr>
          <w:sz w:val="20"/>
          <w:lang w:val="es-MX"/>
        </w:rPr>
        <w:t xml:space="preserve"> </w:t>
      </w:r>
      <w:r w:rsidRPr="00CD1054">
        <w:rPr>
          <w:sz w:val="20"/>
          <w:lang w:val="es-MX"/>
        </w:rPr>
        <w:t>Mov</w:t>
      </w:r>
      <w:r>
        <w:rPr>
          <w:sz w:val="20"/>
          <w:lang w:val="es-MX"/>
        </w:rPr>
        <w:t xml:space="preserve">imiento </w:t>
      </w:r>
      <w:r w:rsidRPr="00CD1054">
        <w:rPr>
          <w:sz w:val="20"/>
          <w:lang w:val="es-MX"/>
        </w:rPr>
        <w:t>Detalle</w:t>
      </w:r>
      <w:r>
        <w:rPr>
          <w:sz w:val="20"/>
          <w:lang w:val="es-MX"/>
        </w:rPr>
        <w:t xml:space="preserve"> </w:t>
      </w:r>
      <w:r w:rsidRPr="00CD1054">
        <w:rPr>
          <w:sz w:val="20"/>
          <w:lang w:val="es-MX"/>
        </w:rPr>
        <w:t>Clave</w:t>
      </w:r>
    </w:p>
    <w:p w:rsidR="00D8393C" w:rsidRPr="00711436" w:rsidRDefault="00D8393C" w:rsidP="00711436">
      <w:pPr>
        <w:pStyle w:val="Prrafodelista"/>
        <w:numPr>
          <w:ilvl w:val="1"/>
          <w:numId w:val="5"/>
        </w:numPr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Identificador de la Actividad</w:t>
      </w:r>
    </w:p>
    <w:p w:rsidR="0023672E" w:rsidRPr="00BE1663" w:rsidRDefault="0023672E" w:rsidP="0023672E">
      <w:pPr>
        <w:pStyle w:val="Prrafodelista"/>
        <w:numPr>
          <w:ilvl w:val="0"/>
          <w:numId w:val="5"/>
        </w:numPr>
        <w:rPr>
          <w:sz w:val="20"/>
          <w:szCs w:val="20"/>
          <w:highlight w:val="magenta"/>
        </w:rPr>
      </w:pPr>
      <w:r w:rsidRPr="00BE1663">
        <w:rPr>
          <w:sz w:val="20"/>
          <w:szCs w:val="20"/>
          <w:highlight w:val="magenta"/>
        </w:rPr>
        <w:t>El sistema obtiene del archivo de configuración la siguiente información:</w:t>
      </w:r>
    </w:p>
    <w:p w:rsidR="0023672E" w:rsidRPr="00BE1663" w:rsidRDefault="0023672E" w:rsidP="00A71CF5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magenta"/>
        </w:rPr>
      </w:pPr>
      <w:proofErr w:type="spellStart"/>
      <w:r w:rsidRPr="00BE1663">
        <w:rPr>
          <w:sz w:val="20"/>
          <w:szCs w:val="20"/>
          <w:highlight w:val="magenta"/>
        </w:rPr>
        <w:t>TimeOutGPS</w:t>
      </w:r>
      <w:proofErr w:type="spellEnd"/>
    </w:p>
    <w:p w:rsidR="00996DCF" w:rsidRPr="000006E2" w:rsidRDefault="00996DCF" w:rsidP="00306CFD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0006E2">
        <w:rPr>
          <w:rFonts w:cs="Arial"/>
          <w:sz w:val="20"/>
          <w:szCs w:val="20"/>
        </w:rPr>
        <w:t xml:space="preserve">El sistema obtiene la siguiente información de acuerdo con las reglas </w:t>
      </w:r>
      <w:r w:rsidR="00DE3B56">
        <w:rPr>
          <w:rFonts w:cs="Arial"/>
          <w:sz w:val="20"/>
          <w:szCs w:val="20"/>
        </w:rPr>
        <w:t xml:space="preserve">de </w:t>
      </w:r>
      <w:r w:rsidRPr="000006E2">
        <w:rPr>
          <w:rFonts w:cs="Arial"/>
          <w:sz w:val="20"/>
          <w:szCs w:val="20"/>
        </w:rPr>
        <w:t xml:space="preserve">negocio </w:t>
      </w:r>
      <w:hyperlink r:id="rId10" w:anchor="RNGEN052" w:history="1">
        <w:r w:rsidR="009635DB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8B3D30">
        <w:t xml:space="preserve">, </w:t>
      </w:r>
      <w:hyperlink r:id="rId11" w:anchor="RNGEN352" w:history="1">
        <w:r w:rsidR="008B3D30" w:rsidRPr="008B3D30">
          <w:rPr>
            <w:rStyle w:val="Hipervnculo"/>
            <w:b/>
            <w:sz w:val="20"/>
          </w:rPr>
          <w:t>RNGEN352 Valor Tipos de Dato</w:t>
        </w:r>
      </w:hyperlink>
      <w:r w:rsidR="00244681">
        <w:t xml:space="preserve">, </w:t>
      </w:r>
      <w:hyperlink r:id="rId12" w:anchor="RNGEN027" w:history="1">
        <w:r w:rsidR="00244681" w:rsidRPr="00802A62">
          <w:rPr>
            <w:rStyle w:val="Hipervnculo"/>
            <w:rFonts w:cs="Arial"/>
            <w:b/>
            <w:sz w:val="20"/>
            <w:szCs w:val="20"/>
          </w:rPr>
          <w:t>RNGEN027 Tipos de Transacciones</w:t>
        </w:r>
      </w:hyperlink>
      <w:r w:rsidR="00C0369A">
        <w:t xml:space="preserve">, </w:t>
      </w:r>
      <w:hyperlink r:id="rId13" w:anchor="RNGEN202" w:history="1">
        <w:r w:rsidR="00C0369A" w:rsidRPr="00802A62">
          <w:rPr>
            <w:rStyle w:val="Hipervnculo"/>
            <w:rFonts w:cs="Arial"/>
            <w:b/>
            <w:sz w:val="20"/>
            <w:szCs w:val="20"/>
          </w:rPr>
          <w:t>RNGEN202 Fases de la Transacción</w:t>
        </w:r>
      </w:hyperlink>
      <w:r w:rsidR="00A468A4">
        <w:t xml:space="preserve">, </w:t>
      </w:r>
      <w:hyperlink r:id="rId14" w:anchor="RNGEN005" w:history="1">
        <w:r w:rsidR="00A468A4" w:rsidRPr="00A468A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="004A0C28">
        <w:t xml:space="preserve">, </w:t>
      </w:r>
      <w:hyperlink r:id="rId15" w:anchor="RNMOV169" w:history="1">
        <w:r w:rsidR="004A0C28" w:rsidRPr="004A0C28">
          <w:rPr>
            <w:rStyle w:val="Hipervnculo"/>
            <w:b/>
            <w:sz w:val="20"/>
          </w:rPr>
          <w:t>RNMOV169 Valor Formas de Pago del Acuerdo de Cuento y Recuento</w:t>
        </w:r>
      </w:hyperlink>
    </w:p>
    <w:p w:rsidR="00996DCF" w:rsidRPr="000006E2" w:rsidRDefault="00996DCF" w:rsidP="00996DCF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0006E2">
        <w:rPr>
          <w:rFonts w:cs="Arial"/>
          <w:b/>
          <w:sz w:val="20"/>
          <w:szCs w:val="20"/>
        </w:rPr>
        <w:t>VAVDescripcion</w:t>
      </w:r>
      <w:proofErr w:type="spellEnd"/>
    </w:p>
    <w:p w:rsidR="00996DCF" w:rsidRPr="000006E2" w:rsidRDefault="00996DCF" w:rsidP="00996DCF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0006E2">
        <w:rPr>
          <w:rFonts w:cs="Arial"/>
          <w:sz w:val="20"/>
          <w:szCs w:val="20"/>
        </w:rPr>
        <w:t>VARCodigo</w:t>
      </w:r>
      <w:proofErr w:type="spellEnd"/>
    </w:p>
    <w:p w:rsidR="00996DCF" w:rsidRPr="000006E2" w:rsidRDefault="00996DCF" w:rsidP="00996DCF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0006E2">
        <w:rPr>
          <w:rFonts w:cs="Arial"/>
          <w:sz w:val="20"/>
          <w:szCs w:val="20"/>
        </w:rPr>
        <w:t>VAVClave</w:t>
      </w:r>
      <w:proofErr w:type="spellEnd"/>
    </w:p>
    <w:p w:rsidR="000006E2" w:rsidRPr="00E634CE" w:rsidRDefault="00996DCF" w:rsidP="00E634CE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0006E2">
        <w:rPr>
          <w:rFonts w:cs="Arial"/>
          <w:sz w:val="20"/>
          <w:szCs w:val="20"/>
        </w:rPr>
        <w:t>Descripcion</w:t>
      </w:r>
      <w:proofErr w:type="spellEnd"/>
    </w:p>
    <w:p w:rsidR="008F23A3" w:rsidRDefault="008F23A3" w:rsidP="00075D88">
      <w:pPr>
        <w:pStyle w:val="Prrafodelista"/>
        <w:numPr>
          <w:ilvl w:val="0"/>
          <w:numId w:val="5"/>
        </w:numPr>
        <w:rPr>
          <w:sz w:val="20"/>
          <w:lang w:eastAsia="en-US"/>
        </w:rPr>
      </w:pPr>
      <w:r>
        <w:rPr>
          <w:sz w:val="20"/>
          <w:lang w:eastAsia="en-US"/>
        </w:rPr>
        <w:t>El sistema obtiene la siguiente información</w:t>
      </w:r>
      <w:r w:rsidR="0044734B">
        <w:rPr>
          <w:sz w:val="20"/>
          <w:lang w:eastAsia="en-US"/>
        </w:rPr>
        <w:t xml:space="preserve"> y la registra en sesión</w:t>
      </w:r>
      <w:r>
        <w:rPr>
          <w:sz w:val="20"/>
          <w:lang w:eastAsia="en-US"/>
        </w:rPr>
        <w:t>:</w:t>
      </w:r>
    </w:p>
    <w:p w:rsidR="008F23A3" w:rsidRPr="00C37923" w:rsidRDefault="008F23A3" w:rsidP="008F23A3">
      <w:pPr>
        <w:pStyle w:val="Prrafodelista"/>
        <w:numPr>
          <w:ilvl w:val="1"/>
          <w:numId w:val="5"/>
        </w:numPr>
        <w:ind w:left="851" w:hanging="425"/>
        <w:rPr>
          <w:b/>
          <w:sz w:val="20"/>
          <w:lang w:eastAsia="en-US"/>
        </w:rPr>
      </w:pPr>
      <w:proofErr w:type="spellStart"/>
      <w:r w:rsidRPr="00C37923">
        <w:rPr>
          <w:b/>
          <w:sz w:val="20"/>
          <w:lang w:eastAsia="en-US"/>
        </w:rPr>
        <w:t>CONHist</w:t>
      </w:r>
      <w:proofErr w:type="spellEnd"/>
    </w:p>
    <w:p w:rsidR="008F23A3" w:rsidRDefault="008F23A3" w:rsidP="008F23A3">
      <w:pPr>
        <w:pStyle w:val="Prrafodelista"/>
        <w:numPr>
          <w:ilvl w:val="2"/>
          <w:numId w:val="5"/>
        </w:numPr>
        <w:ind w:left="1134" w:hanging="283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TipoClaveProducto</w:t>
      </w:r>
      <w:proofErr w:type="spellEnd"/>
    </w:p>
    <w:p w:rsidR="00602B8B" w:rsidRPr="00C708A2" w:rsidRDefault="00C37923" w:rsidP="00C708A2">
      <w:pPr>
        <w:pStyle w:val="Prrafodelista"/>
        <w:numPr>
          <w:ilvl w:val="2"/>
          <w:numId w:val="5"/>
        </w:numPr>
        <w:ind w:left="1134" w:hanging="283"/>
        <w:rPr>
          <w:sz w:val="20"/>
          <w:lang w:eastAsia="en-US"/>
        </w:rPr>
      </w:pPr>
      <w:proofErr w:type="spellStart"/>
      <w:r>
        <w:rPr>
          <w:sz w:val="20"/>
          <w:lang w:eastAsia="en-US"/>
        </w:rPr>
        <w:t>DigitoClaveProd</w:t>
      </w:r>
      <w:proofErr w:type="spellEnd"/>
    </w:p>
    <w:p w:rsidR="00075D88" w:rsidRPr="00075D88" w:rsidRDefault="00075D88" w:rsidP="00075D88">
      <w:pPr>
        <w:pStyle w:val="Prrafodelista"/>
        <w:numPr>
          <w:ilvl w:val="0"/>
          <w:numId w:val="5"/>
        </w:numPr>
        <w:rPr>
          <w:sz w:val="20"/>
          <w:lang w:eastAsia="en-US"/>
        </w:rPr>
      </w:pPr>
      <w:r w:rsidRPr="00075D88">
        <w:rPr>
          <w:sz w:val="20"/>
          <w:lang w:eastAsia="en-US"/>
        </w:rPr>
        <w:t>El sistema registra en sesión los siguientes objetos</w:t>
      </w:r>
      <w:r>
        <w:rPr>
          <w:sz w:val="20"/>
          <w:lang w:eastAsia="en-US"/>
        </w:rPr>
        <w:t>:</w:t>
      </w:r>
    </w:p>
    <w:p w:rsidR="00075D88" w:rsidRPr="00363DBE" w:rsidRDefault="00075D88" w:rsidP="00075D88">
      <w:pPr>
        <w:pStyle w:val="Prrafodelista"/>
        <w:numPr>
          <w:ilvl w:val="1"/>
          <w:numId w:val="5"/>
        </w:numPr>
        <w:ind w:left="851" w:hanging="425"/>
        <w:rPr>
          <w:sz w:val="20"/>
          <w:lang w:eastAsia="en-US"/>
        </w:rPr>
      </w:pPr>
      <w:proofErr w:type="spellStart"/>
      <w:r w:rsidRPr="00363DBE">
        <w:rPr>
          <w:sz w:val="20"/>
          <w:lang w:eastAsia="en-US"/>
        </w:rPr>
        <w:t>Productos</w:t>
      </w:r>
      <w:r>
        <w:rPr>
          <w:sz w:val="20"/>
          <w:lang w:eastAsia="en-US"/>
        </w:rPr>
        <w:t>Propios</w:t>
      </w:r>
      <w:proofErr w:type="spellEnd"/>
      <w:r w:rsidR="00F50D1D">
        <w:rPr>
          <w:sz w:val="20"/>
          <w:lang w:eastAsia="en-US"/>
        </w:rPr>
        <w:tab/>
      </w:r>
      <w:r w:rsidR="00F50D1D">
        <w:rPr>
          <w:sz w:val="20"/>
          <w:lang w:eastAsia="en-US"/>
        </w:rPr>
        <w:tab/>
      </w:r>
      <w:r w:rsidR="00F50D1D">
        <w:rPr>
          <w:sz w:val="20"/>
          <w:lang w:eastAsia="en-US"/>
        </w:rPr>
        <w:tab/>
      </w:r>
      <w:r w:rsidR="00F50D1D">
        <w:rPr>
          <w:sz w:val="20"/>
          <w:lang w:eastAsia="en-US"/>
        </w:rPr>
        <w:tab/>
      </w:r>
    </w:p>
    <w:p w:rsidR="00075D88" w:rsidRPr="00A71010" w:rsidRDefault="00075D88" w:rsidP="00075D88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 w:rsidRPr="00A71010">
        <w:rPr>
          <w:rFonts w:cs="Arial"/>
          <w:sz w:val="20"/>
          <w:szCs w:val="20"/>
        </w:rPr>
        <w:t>ProductosCompetencia</w:t>
      </w:r>
      <w:proofErr w:type="spellEnd"/>
    </w:p>
    <w:p w:rsidR="00A95EAD" w:rsidRPr="00A71010" w:rsidRDefault="00A95EAD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A71010">
        <w:rPr>
          <w:rFonts w:cs="Arial"/>
          <w:sz w:val="20"/>
          <w:szCs w:val="20"/>
        </w:rPr>
        <w:t>El sistema obtiene la siguiente información:</w:t>
      </w:r>
    </w:p>
    <w:p w:rsidR="00A95EAD" w:rsidRPr="00A71010" w:rsidRDefault="00016B19" w:rsidP="00A95EAD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71010">
        <w:rPr>
          <w:rFonts w:cs="Arial"/>
          <w:b/>
          <w:sz w:val="20"/>
          <w:szCs w:val="20"/>
        </w:rPr>
        <w:t>Cliente</w:t>
      </w:r>
      <w:r w:rsidR="00A95EAD" w:rsidRPr="00A71010">
        <w:rPr>
          <w:rFonts w:cs="Arial"/>
          <w:b/>
          <w:sz w:val="20"/>
          <w:szCs w:val="20"/>
        </w:rPr>
        <w:t>Esquema</w:t>
      </w:r>
      <w:proofErr w:type="spellEnd"/>
      <w:r w:rsidR="00A71010" w:rsidRPr="00A71010">
        <w:rPr>
          <w:rFonts w:cs="Arial"/>
          <w:b/>
          <w:sz w:val="20"/>
          <w:szCs w:val="20"/>
        </w:rPr>
        <w:t xml:space="preserve"> </w:t>
      </w:r>
    </w:p>
    <w:p w:rsidR="00A95EAD" w:rsidRPr="00A71010" w:rsidRDefault="00016B19" w:rsidP="00A95EAD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A71010">
        <w:rPr>
          <w:rFonts w:cs="Arial"/>
          <w:sz w:val="20"/>
          <w:szCs w:val="20"/>
        </w:rPr>
        <w:t>ClienteClave</w:t>
      </w:r>
      <w:proofErr w:type="spellEnd"/>
      <w:r w:rsidRPr="00A71010">
        <w:rPr>
          <w:rFonts w:cs="Arial"/>
          <w:sz w:val="20"/>
          <w:szCs w:val="20"/>
        </w:rPr>
        <w:t xml:space="preserve"> de acuerdo con la regla de negocio </w:t>
      </w:r>
      <w:hyperlink r:id="rId16" w:anchor="RNGEN171" w:history="1">
        <w:r w:rsidRPr="00A71010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95EAD" w:rsidRPr="00A71010" w:rsidRDefault="00AA4D90" w:rsidP="00A95EAD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A71010">
        <w:rPr>
          <w:rFonts w:cs="Arial"/>
          <w:sz w:val="20"/>
          <w:szCs w:val="20"/>
        </w:rPr>
        <w:t>EsquemaID</w:t>
      </w:r>
      <w:proofErr w:type="spellEnd"/>
    </w:p>
    <w:p w:rsidR="00AA4D90" w:rsidRPr="00A71010" w:rsidRDefault="00AA4D90" w:rsidP="00A95EAD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A71010">
        <w:rPr>
          <w:rFonts w:cs="Arial"/>
          <w:sz w:val="20"/>
          <w:szCs w:val="20"/>
        </w:rPr>
        <w:t>TipoEstado</w:t>
      </w:r>
      <w:proofErr w:type="spellEnd"/>
      <w:r w:rsidR="007D312B" w:rsidRPr="00A71010">
        <w:rPr>
          <w:rFonts w:cs="Arial"/>
          <w:sz w:val="20"/>
          <w:szCs w:val="20"/>
        </w:rPr>
        <w:t xml:space="preserve"> de acuerdo con la regla de negocio </w:t>
      </w:r>
      <w:hyperlink r:id="rId17" w:anchor="RNGEN001" w:history="1">
        <w:r w:rsidR="007D312B" w:rsidRPr="00A71010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AB6374" w:rsidRPr="00A71010" w:rsidRDefault="00AB6374" w:rsidP="00A95EAD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r w:rsidRPr="00A71010">
        <w:rPr>
          <w:rFonts w:cs="Arial"/>
          <w:b/>
          <w:sz w:val="20"/>
          <w:szCs w:val="20"/>
        </w:rPr>
        <w:t>Esquema</w:t>
      </w:r>
      <w:r w:rsidR="00414C05">
        <w:rPr>
          <w:rFonts w:cs="Arial"/>
          <w:b/>
          <w:sz w:val="20"/>
          <w:szCs w:val="20"/>
        </w:rPr>
        <w:t xml:space="preserve"> </w:t>
      </w:r>
      <w:r w:rsidR="00414C05" w:rsidRPr="00A71010">
        <w:rPr>
          <w:rFonts w:cs="Arial"/>
          <w:sz w:val="20"/>
          <w:szCs w:val="20"/>
        </w:rPr>
        <w:t xml:space="preserve">de acuerdo con la regla de negocio </w:t>
      </w:r>
      <w:hyperlink r:id="rId18" w:anchor="RNROLGEN017" w:history="1">
        <w:r w:rsidR="00414C05" w:rsidRPr="00A71010">
          <w:rPr>
            <w:rStyle w:val="Hipervnculo"/>
            <w:rFonts w:cs="Arial"/>
            <w:b/>
            <w:sz w:val="20"/>
            <w:szCs w:val="20"/>
          </w:rPr>
          <w:t>RNROLGEN017 Esquema de Mayor Jerarquía</w:t>
        </w:r>
      </w:hyperlink>
    </w:p>
    <w:p w:rsidR="00AB6374" w:rsidRPr="00A71010" w:rsidRDefault="00AB6374" w:rsidP="00AB6374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A71010">
        <w:rPr>
          <w:rFonts w:cs="Arial"/>
          <w:sz w:val="20"/>
          <w:szCs w:val="20"/>
        </w:rPr>
        <w:t>EsquemaID</w:t>
      </w:r>
      <w:proofErr w:type="spellEnd"/>
    </w:p>
    <w:p w:rsidR="00B92692" w:rsidRPr="00A71010" w:rsidRDefault="00B92692" w:rsidP="00AB6374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A71010">
        <w:rPr>
          <w:rFonts w:cs="Arial"/>
          <w:sz w:val="20"/>
          <w:szCs w:val="20"/>
        </w:rPr>
        <w:t>EsquemaIDPadre</w:t>
      </w:r>
      <w:proofErr w:type="spellEnd"/>
    </w:p>
    <w:p w:rsidR="00AB6374" w:rsidRDefault="00890524" w:rsidP="00AB6374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A71010">
        <w:rPr>
          <w:rFonts w:cs="Arial"/>
          <w:sz w:val="20"/>
          <w:szCs w:val="20"/>
        </w:rPr>
        <w:t>Clasificacion</w:t>
      </w:r>
      <w:proofErr w:type="spellEnd"/>
    </w:p>
    <w:p w:rsidR="00544903" w:rsidRPr="00E07E79" w:rsidRDefault="00544903" w:rsidP="00544903">
      <w:pPr>
        <w:pStyle w:val="Unico2"/>
        <w:rPr>
          <w:highlight w:val="blue"/>
        </w:rPr>
      </w:pPr>
      <w:r w:rsidRPr="00544903">
        <w:rPr>
          <w:highlight w:val="blue"/>
        </w:rPr>
        <w:t>Los productos prioritarios del cliente serán todos aquellos asignados al esquema al que pertenece éste &lt;</w:t>
      </w:r>
      <w:proofErr w:type="spellStart"/>
      <w:r w:rsidRPr="00544903">
        <w:rPr>
          <w:highlight w:val="blue"/>
        </w:rPr>
        <w:t>ProductoPrioritarioEsq</w:t>
      </w:r>
      <w:proofErr w:type="spellEnd"/>
      <w:r w:rsidRPr="00544903">
        <w:rPr>
          <w:highlight w:val="blue"/>
        </w:rPr>
        <w:t>&gt; donde &lt;</w:t>
      </w:r>
      <w:proofErr w:type="spellStart"/>
      <w:r w:rsidRPr="00544903">
        <w:rPr>
          <w:highlight w:val="blue"/>
        </w:rPr>
        <w:t>ProductoPrioritarioEsq.EsquemaId</w:t>
      </w:r>
      <w:proofErr w:type="spellEnd"/>
      <w:r w:rsidRPr="00544903">
        <w:rPr>
          <w:highlight w:val="blue"/>
        </w:rPr>
        <w:t xml:space="preserve"> = </w:t>
      </w:r>
      <w:proofErr w:type="spellStart"/>
      <w:r w:rsidRPr="00544903">
        <w:rPr>
          <w:highlight w:val="blue"/>
        </w:rPr>
        <w:t>ClienteEsquema.EsquemaID</w:t>
      </w:r>
      <w:proofErr w:type="spellEnd"/>
      <w:r w:rsidRPr="00544903">
        <w:rPr>
          <w:highlight w:val="blue"/>
        </w:rPr>
        <w:t xml:space="preserve"> </w:t>
      </w:r>
      <w:r w:rsidRPr="00544903">
        <w:rPr>
          <w:highlight w:val="blue"/>
        </w:rPr>
        <w:lastRenderedPageBreak/>
        <w:t xml:space="preserve">AND </w:t>
      </w:r>
      <w:proofErr w:type="spellStart"/>
      <w:r w:rsidRPr="00544903">
        <w:rPr>
          <w:highlight w:val="blue"/>
        </w:rPr>
        <w:t>ClienteEsquema.ClienteClave</w:t>
      </w:r>
      <w:proofErr w:type="spellEnd"/>
      <w:r w:rsidRPr="00544903">
        <w:rPr>
          <w:highlight w:val="blue"/>
        </w:rPr>
        <w:t xml:space="preserve"> = </w:t>
      </w:r>
      <w:proofErr w:type="spellStart"/>
      <w:r w:rsidRPr="00544903">
        <w:rPr>
          <w:highlight w:val="blue"/>
        </w:rPr>
        <w:t>Cliente_Actual</w:t>
      </w:r>
      <w:proofErr w:type="spellEnd"/>
      <w:r w:rsidRPr="00544903">
        <w:rPr>
          <w:highlight w:val="blue"/>
        </w:rPr>
        <w:t>&gt;, o en su defecto, aquellos del esquema padre más inmediato que sí cuente con asignación de productos, excepto aquellos que se encuentren como exclusiones de producto prioritario para el cliente &lt;</w:t>
      </w:r>
      <w:proofErr w:type="spellStart"/>
      <w:r w:rsidRPr="00544903">
        <w:rPr>
          <w:highlight w:val="blue"/>
        </w:rPr>
        <w:t>ExcepcionProductoPri.TipoExcepcion</w:t>
      </w:r>
      <w:proofErr w:type="spellEnd"/>
      <w:r w:rsidRPr="00544903">
        <w:rPr>
          <w:highlight w:val="blue"/>
        </w:rPr>
        <w:t xml:space="preserve"> = 2&gt; donde &lt;</w:t>
      </w:r>
      <w:proofErr w:type="spellStart"/>
      <w:r w:rsidRPr="00544903">
        <w:rPr>
          <w:highlight w:val="blue"/>
        </w:rPr>
        <w:t>ExcepcionProductoPri.ClienteClave</w:t>
      </w:r>
      <w:proofErr w:type="spellEnd"/>
      <w:r w:rsidRPr="00544903">
        <w:rPr>
          <w:highlight w:val="blue"/>
        </w:rPr>
        <w:t xml:space="preserve"> = </w:t>
      </w:r>
      <w:proofErr w:type="spellStart"/>
      <w:r w:rsidRPr="00544903">
        <w:rPr>
          <w:highlight w:val="blue"/>
        </w:rPr>
        <w:t>Cliente_Actual</w:t>
      </w:r>
      <w:proofErr w:type="spellEnd"/>
      <w:r w:rsidRPr="00544903">
        <w:rPr>
          <w:highlight w:val="blue"/>
        </w:rPr>
        <w:t>&gt;, más las excepciones de productos prioritarios para el cliente que se encuentren como Añadidos &lt;</w:t>
      </w:r>
      <w:proofErr w:type="spellStart"/>
      <w:r w:rsidRPr="00544903">
        <w:rPr>
          <w:highlight w:val="blue"/>
        </w:rPr>
        <w:t>ExcepcionProductoPri.TipoExcepcion</w:t>
      </w:r>
      <w:proofErr w:type="spellEnd"/>
      <w:r w:rsidRPr="00544903">
        <w:rPr>
          <w:highlight w:val="blue"/>
        </w:rPr>
        <w:t xml:space="preserve"> = 1&gt; donde &lt;</w:t>
      </w:r>
      <w:proofErr w:type="spellStart"/>
      <w:r w:rsidRPr="00544903">
        <w:rPr>
          <w:highlight w:val="blue"/>
        </w:rPr>
        <w:t>ExcepcionProductoPri.ClienteClave</w:t>
      </w:r>
      <w:proofErr w:type="spellEnd"/>
      <w:r w:rsidRPr="00544903">
        <w:rPr>
          <w:highlight w:val="blue"/>
        </w:rPr>
        <w:t xml:space="preserve"> = </w:t>
      </w:r>
      <w:proofErr w:type="spellStart"/>
      <w:r w:rsidRPr="00544903">
        <w:rPr>
          <w:highlight w:val="blue"/>
        </w:rPr>
        <w:t>Cliente_Actual</w:t>
      </w:r>
      <w:proofErr w:type="spellEnd"/>
      <w:r w:rsidRPr="00544903">
        <w:rPr>
          <w:highlight w:val="blue"/>
        </w:rPr>
        <w:t>&gt;. Es decir: Productos Prioritarios del Cliente = Productos Prioritarios del Esquema de Clientes (o esquema padre más inmediato) – Excepciones de productos prioritarios “Excluidos” + Excepciones de productos prioritarios “Añadidos”.</w:t>
      </w:r>
    </w:p>
    <w:p w:rsidR="00414F85" w:rsidRPr="00544903" w:rsidRDefault="00414F85" w:rsidP="00544903">
      <w:pPr>
        <w:pStyle w:val="Prrafodelista"/>
        <w:numPr>
          <w:ilvl w:val="2"/>
          <w:numId w:val="5"/>
        </w:numPr>
        <w:ind w:left="1134" w:hanging="283"/>
        <w:rPr>
          <w:rFonts w:cs="Arial"/>
          <w:b/>
          <w:sz w:val="20"/>
          <w:szCs w:val="20"/>
          <w:highlight w:val="blue"/>
        </w:rPr>
      </w:pPr>
      <w:proofErr w:type="spellStart"/>
      <w:r w:rsidRPr="00544903">
        <w:rPr>
          <w:rFonts w:cs="Arial"/>
          <w:b/>
          <w:sz w:val="20"/>
          <w:szCs w:val="20"/>
          <w:highlight w:val="blue"/>
        </w:rPr>
        <w:t>ProductoPrioritarioEsq</w:t>
      </w:r>
      <w:proofErr w:type="spellEnd"/>
      <w:r w:rsidR="00544903" w:rsidRPr="00544903">
        <w:rPr>
          <w:rFonts w:cs="Arial"/>
          <w:b/>
          <w:sz w:val="20"/>
          <w:szCs w:val="20"/>
          <w:highlight w:val="blue"/>
        </w:rPr>
        <w:t xml:space="preserve"> </w:t>
      </w:r>
    </w:p>
    <w:p w:rsidR="00414F85" w:rsidRPr="00C928C5" w:rsidRDefault="00C928C5" w:rsidP="00544903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proofErr w:type="spellStart"/>
      <w:r w:rsidRPr="00C928C5">
        <w:rPr>
          <w:rFonts w:cs="Arial"/>
          <w:sz w:val="20"/>
          <w:szCs w:val="20"/>
          <w:highlight w:val="blue"/>
        </w:rPr>
        <w:t>EsquemaID</w:t>
      </w:r>
      <w:proofErr w:type="spellEnd"/>
    </w:p>
    <w:p w:rsidR="00C928C5" w:rsidRDefault="00C928C5" w:rsidP="00544903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proofErr w:type="spellStart"/>
      <w:r w:rsidRPr="00C928C5">
        <w:rPr>
          <w:rFonts w:cs="Arial"/>
          <w:sz w:val="20"/>
          <w:szCs w:val="20"/>
          <w:highlight w:val="blue"/>
        </w:rPr>
        <w:t>ProductoClave</w:t>
      </w:r>
      <w:proofErr w:type="spellEnd"/>
    </w:p>
    <w:p w:rsidR="00C928C5" w:rsidRDefault="00C928C5" w:rsidP="00544903">
      <w:pPr>
        <w:pStyle w:val="Prrafodelista"/>
        <w:numPr>
          <w:ilvl w:val="2"/>
          <w:numId w:val="5"/>
        </w:numPr>
        <w:ind w:left="1134" w:hanging="283"/>
        <w:rPr>
          <w:rFonts w:cs="Arial"/>
          <w:b/>
          <w:sz w:val="20"/>
          <w:szCs w:val="20"/>
          <w:highlight w:val="blue"/>
        </w:rPr>
      </w:pPr>
      <w:proofErr w:type="spellStart"/>
      <w:r>
        <w:rPr>
          <w:rFonts w:cs="Arial"/>
          <w:b/>
          <w:sz w:val="20"/>
          <w:szCs w:val="20"/>
          <w:highlight w:val="blue"/>
        </w:rPr>
        <w:t>ExcepcionProductoPri</w:t>
      </w:r>
      <w:proofErr w:type="spellEnd"/>
    </w:p>
    <w:p w:rsidR="00C928C5" w:rsidRDefault="00C928C5" w:rsidP="00544903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proofErr w:type="spellStart"/>
      <w:r w:rsidRPr="00C928C5">
        <w:rPr>
          <w:rFonts w:cs="Arial"/>
          <w:sz w:val="20"/>
          <w:szCs w:val="20"/>
          <w:highlight w:val="blue"/>
        </w:rPr>
        <w:t>ClienteClave</w:t>
      </w:r>
      <w:proofErr w:type="spellEnd"/>
    </w:p>
    <w:p w:rsidR="00C928C5" w:rsidRDefault="00C928C5" w:rsidP="00544903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proofErr w:type="spellStart"/>
      <w:r>
        <w:rPr>
          <w:rFonts w:cs="Arial"/>
          <w:sz w:val="20"/>
          <w:szCs w:val="20"/>
          <w:highlight w:val="blue"/>
        </w:rPr>
        <w:t>ProductoClave</w:t>
      </w:r>
      <w:proofErr w:type="spellEnd"/>
    </w:p>
    <w:p w:rsidR="00544903" w:rsidRDefault="00C928C5" w:rsidP="00544903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proofErr w:type="spellStart"/>
      <w:r>
        <w:rPr>
          <w:rFonts w:cs="Arial"/>
          <w:sz w:val="20"/>
          <w:szCs w:val="20"/>
          <w:highlight w:val="blue"/>
        </w:rPr>
        <w:t>TipoExcepcion</w:t>
      </w:r>
      <w:proofErr w:type="spellEnd"/>
    </w:p>
    <w:p w:rsidR="00791E68" w:rsidRDefault="00791E68" w:rsidP="00B27756">
      <w:pPr>
        <w:pStyle w:val="Unico2"/>
        <w:rPr>
          <w:b/>
          <w:highlight w:val="blue"/>
        </w:rPr>
      </w:pPr>
      <w:r>
        <w:rPr>
          <w:highlight w:val="blue"/>
        </w:rPr>
        <w:t>Se obtiene información de la última toma de inventario relacionada al cliente donde &lt;</w:t>
      </w:r>
      <w:proofErr w:type="spellStart"/>
      <w:r>
        <w:rPr>
          <w:highlight w:val="blue"/>
        </w:rPr>
        <w:t>InventarioMercadeo.VisitaClave</w:t>
      </w:r>
      <w:proofErr w:type="spellEnd"/>
      <w:r>
        <w:rPr>
          <w:highlight w:val="blue"/>
        </w:rPr>
        <w:t>&gt; != Clave de la Visita (en sesión)</w:t>
      </w:r>
    </w:p>
    <w:p w:rsidR="00B27756" w:rsidRPr="00B655D0" w:rsidRDefault="00C90718" w:rsidP="00B655D0">
      <w:pPr>
        <w:pStyle w:val="Prrafodelista"/>
        <w:numPr>
          <w:ilvl w:val="3"/>
          <w:numId w:val="5"/>
        </w:numPr>
        <w:rPr>
          <w:rFonts w:cs="Arial"/>
          <w:b/>
          <w:sz w:val="20"/>
          <w:szCs w:val="20"/>
          <w:highlight w:val="blue"/>
        </w:rPr>
      </w:pPr>
      <w:proofErr w:type="spellStart"/>
      <w:r w:rsidRPr="00B655D0">
        <w:rPr>
          <w:rFonts w:cs="Arial"/>
          <w:b/>
          <w:sz w:val="20"/>
          <w:szCs w:val="20"/>
          <w:highlight w:val="blue"/>
        </w:rPr>
        <w:t>InventarioMercadeo</w:t>
      </w:r>
      <w:proofErr w:type="spellEnd"/>
    </w:p>
    <w:p w:rsidR="00B655D0" w:rsidRDefault="00C90718" w:rsidP="00B655D0">
      <w:pPr>
        <w:pStyle w:val="Prrafodelista"/>
        <w:numPr>
          <w:ilvl w:val="4"/>
          <w:numId w:val="5"/>
        </w:numPr>
        <w:tabs>
          <w:tab w:val="left" w:pos="3261"/>
        </w:tabs>
        <w:ind w:firstLine="1260"/>
        <w:rPr>
          <w:rFonts w:cs="Arial"/>
          <w:sz w:val="20"/>
          <w:szCs w:val="20"/>
          <w:highlight w:val="blue"/>
        </w:rPr>
      </w:pPr>
      <w:proofErr w:type="spellStart"/>
      <w:r w:rsidRPr="00C90718">
        <w:rPr>
          <w:rFonts w:cs="Arial"/>
          <w:sz w:val="20"/>
          <w:szCs w:val="20"/>
          <w:highlight w:val="blue"/>
        </w:rPr>
        <w:t>InventarioID</w:t>
      </w:r>
      <w:proofErr w:type="spellEnd"/>
    </w:p>
    <w:p w:rsidR="00B655D0" w:rsidRDefault="00C90718" w:rsidP="00B655D0">
      <w:pPr>
        <w:pStyle w:val="Prrafodelista"/>
        <w:numPr>
          <w:ilvl w:val="4"/>
          <w:numId w:val="5"/>
        </w:numPr>
        <w:tabs>
          <w:tab w:val="left" w:pos="3261"/>
        </w:tabs>
        <w:ind w:firstLine="1260"/>
        <w:rPr>
          <w:rFonts w:cs="Arial"/>
          <w:sz w:val="20"/>
          <w:szCs w:val="20"/>
          <w:highlight w:val="blue"/>
        </w:rPr>
      </w:pPr>
      <w:proofErr w:type="spellStart"/>
      <w:r w:rsidRPr="00B655D0">
        <w:rPr>
          <w:rFonts w:cs="Arial"/>
          <w:sz w:val="20"/>
          <w:szCs w:val="20"/>
          <w:highlight w:val="blue"/>
        </w:rPr>
        <w:t>VisitaClave</w:t>
      </w:r>
      <w:proofErr w:type="spellEnd"/>
    </w:p>
    <w:p w:rsidR="00B655D0" w:rsidRDefault="00C90718" w:rsidP="00B655D0">
      <w:pPr>
        <w:pStyle w:val="Prrafodelista"/>
        <w:numPr>
          <w:ilvl w:val="4"/>
          <w:numId w:val="5"/>
        </w:numPr>
        <w:tabs>
          <w:tab w:val="left" w:pos="3261"/>
        </w:tabs>
        <w:ind w:firstLine="1260"/>
        <w:rPr>
          <w:rFonts w:cs="Arial"/>
          <w:sz w:val="20"/>
          <w:szCs w:val="20"/>
          <w:highlight w:val="blue"/>
        </w:rPr>
      </w:pPr>
      <w:proofErr w:type="spellStart"/>
      <w:r w:rsidRPr="00B655D0">
        <w:rPr>
          <w:rFonts w:cs="Arial"/>
          <w:sz w:val="20"/>
          <w:szCs w:val="20"/>
          <w:highlight w:val="blue"/>
        </w:rPr>
        <w:t>ClienteClave</w:t>
      </w:r>
      <w:proofErr w:type="spellEnd"/>
    </w:p>
    <w:p w:rsidR="00C90718" w:rsidRPr="00B655D0" w:rsidRDefault="00C90718" w:rsidP="00B655D0">
      <w:pPr>
        <w:pStyle w:val="Prrafodelista"/>
        <w:numPr>
          <w:ilvl w:val="4"/>
          <w:numId w:val="5"/>
        </w:numPr>
        <w:tabs>
          <w:tab w:val="left" w:pos="3261"/>
        </w:tabs>
        <w:ind w:firstLine="1260"/>
        <w:rPr>
          <w:rFonts w:cs="Arial"/>
          <w:sz w:val="20"/>
          <w:szCs w:val="20"/>
          <w:highlight w:val="blue"/>
        </w:rPr>
      </w:pPr>
      <w:proofErr w:type="spellStart"/>
      <w:r w:rsidRPr="00B655D0">
        <w:rPr>
          <w:rFonts w:cs="Arial"/>
          <w:b/>
          <w:sz w:val="20"/>
          <w:szCs w:val="20"/>
          <w:highlight w:val="blue"/>
        </w:rPr>
        <w:t>InventarioMercadeoDetalle</w:t>
      </w:r>
      <w:proofErr w:type="spellEnd"/>
    </w:p>
    <w:p w:rsidR="00B655D0" w:rsidRDefault="00C90718" w:rsidP="00B655D0">
      <w:pPr>
        <w:pStyle w:val="Prrafodelista"/>
        <w:numPr>
          <w:ilvl w:val="5"/>
          <w:numId w:val="5"/>
        </w:numPr>
        <w:ind w:firstLine="1967"/>
        <w:rPr>
          <w:rFonts w:cs="Arial"/>
          <w:sz w:val="20"/>
          <w:szCs w:val="20"/>
          <w:highlight w:val="blue"/>
        </w:rPr>
      </w:pPr>
      <w:proofErr w:type="spellStart"/>
      <w:r>
        <w:rPr>
          <w:rFonts w:cs="Arial"/>
          <w:sz w:val="20"/>
          <w:szCs w:val="20"/>
          <w:highlight w:val="blue"/>
        </w:rPr>
        <w:t>InventarioID</w:t>
      </w:r>
      <w:proofErr w:type="spellEnd"/>
    </w:p>
    <w:p w:rsidR="00B655D0" w:rsidRPr="00B655D0" w:rsidRDefault="00C90718" w:rsidP="00B655D0">
      <w:pPr>
        <w:pStyle w:val="Prrafodelista"/>
        <w:numPr>
          <w:ilvl w:val="5"/>
          <w:numId w:val="5"/>
        </w:numPr>
        <w:ind w:firstLine="1967"/>
        <w:rPr>
          <w:rFonts w:cs="Arial"/>
          <w:sz w:val="20"/>
          <w:szCs w:val="20"/>
          <w:highlight w:val="blue"/>
        </w:rPr>
      </w:pPr>
      <w:proofErr w:type="spellStart"/>
      <w:r w:rsidRPr="00B655D0">
        <w:rPr>
          <w:rFonts w:cs="Arial"/>
          <w:sz w:val="20"/>
          <w:szCs w:val="20"/>
          <w:highlight w:val="blue"/>
        </w:rPr>
        <w:t>ProductoClave</w:t>
      </w:r>
      <w:proofErr w:type="spellEnd"/>
    </w:p>
    <w:p w:rsidR="00A72FEA" w:rsidRPr="00BE1663" w:rsidRDefault="00A72FEA" w:rsidP="00A72FEA">
      <w:pPr>
        <w:pStyle w:val="Prrafodelista"/>
        <w:numPr>
          <w:ilvl w:val="1"/>
          <w:numId w:val="5"/>
        </w:numPr>
        <w:tabs>
          <w:tab w:val="left" w:pos="851"/>
        </w:tabs>
        <w:ind w:hanging="150"/>
        <w:rPr>
          <w:rFonts w:cs="Arial"/>
          <w:b/>
          <w:sz w:val="20"/>
          <w:szCs w:val="20"/>
          <w:highlight w:val="magenta"/>
        </w:rPr>
      </w:pPr>
      <w:r w:rsidRPr="00BE1663">
        <w:rPr>
          <w:rFonts w:cs="Arial"/>
          <w:b/>
          <w:sz w:val="20"/>
          <w:szCs w:val="20"/>
          <w:highlight w:val="magenta"/>
        </w:rPr>
        <w:t>Vendedor</w:t>
      </w:r>
    </w:p>
    <w:p w:rsidR="00B655D0" w:rsidRPr="008011FC" w:rsidRDefault="00A713DF" w:rsidP="008011FC">
      <w:pPr>
        <w:pStyle w:val="Prrafodelista"/>
        <w:numPr>
          <w:ilvl w:val="2"/>
          <w:numId w:val="5"/>
        </w:numPr>
        <w:tabs>
          <w:tab w:val="left" w:pos="851"/>
        </w:tabs>
        <w:ind w:firstLine="131"/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GPS</w:t>
      </w:r>
    </w:p>
    <w:p w:rsidR="003A3098" w:rsidRPr="00A71010" w:rsidRDefault="003A3098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A71010">
        <w:rPr>
          <w:rFonts w:cs="Arial"/>
          <w:sz w:val="20"/>
          <w:szCs w:val="20"/>
        </w:rPr>
        <w:t>El sistema registra en sesión la siguiente información:</w:t>
      </w:r>
    </w:p>
    <w:p w:rsidR="003A3098" w:rsidRPr="00A71010" w:rsidRDefault="003A3098" w:rsidP="003A3098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 w:rsidRPr="00A71010">
        <w:rPr>
          <w:rFonts w:cs="Arial"/>
          <w:sz w:val="20"/>
          <w:szCs w:val="20"/>
        </w:rPr>
        <w:t>Clasificacion</w:t>
      </w:r>
      <w:r w:rsidR="00A71010">
        <w:rPr>
          <w:rFonts w:cs="Arial"/>
          <w:sz w:val="20"/>
          <w:szCs w:val="20"/>
        </w:rPr>
        <w:t>CliEsq</w:t>
      </w:r>
      <w:proofErr w:type="spellEnd"/>
      <w:r w:rsidRPr="00A71010">
        <w:rPr>
          <w:rFonts w:cs="Arial"/>
          <w:sz w:val="20"/>
          <w:szCs w:val="20"/>
        </w:rPr>
        <w:t xml:space="preserve"> (Mayoreo/</w:t>
      </w:r>
      <w:proofErr w:type="spellStart"/>
      <w:r w:rsidRPr="00A71010">
        <w:rPr>
          <w:rFonts w:cs="Arial"/>
          <w:sz w:val="20"/>
          <w:szCs w:val="20"/>
        </w:rPr>
        <w:t>Retail</w:t>
      </w:r>
      <w:proofErr w:type="spellEnd"/>
      <w:r w:rsidRPr="00A71010">
        <w:rPr>
          <w:rFonts w:cs="Arial"/>
          <w:sz w:val="20"/>
          <w:szCs w:val="20"/>
        </w:rPr>
        <w:t>)</w:t>
      </w:r>
    </w:p>
    <w:p w:rsidR="00A95A53" w:rsidRDefault="00A95A53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64F03" w:rsidRPr="00595652" w:rsidRDefault="00964F03" w:rsidP="00964F03">
      <w:pPr>
        <w:pStyle w:val="Prrafodelista"/>
        <w:numPr>
          <w:ilvl w:val="1"/>
          <w:numId w:val="5"/>
        </w:numPr>
        <w:ind w:left="851" w:hanging="425"/>
        <w:rPr>
          <w:b/>
          <w:sz w:val="20"/>
          <w:lang w:val="es-MX"/>
        </w:rPr>
      </w:pPr>
      <w:proofErr w:type="spellStart"/>
      <w:r w:rsidRPr="00595652">
        <w:rPr>
          <w:b/>
          <w:sz w:val="20"/>
          <w:lang w:val="es-MX"/>
        </w:rPr>
        <w:t>InventarioMercadeo</w:t>
      </w:r>
      <w:proofErr w:type="spellEnd"/>
    </w:p>
    <w:p w:rsidR="00964F03" w:rsidRPr="00964F03" w:rsidRDefault="00964F03" w:rsidP="00964F03">
      <w:pPr>
        <w:pStyle w:val="Prrafodelista"/>
        <w:numPr>
          <w:ilvl w:val="2"/>
          <w:numId w:val="5"/>
        </w:numPr>
        <w:ind w:left="1134" w:hanging="283"/>
        <w:rPr>
          <w:sz w:val="20"/>
          <w:lang w:eastAsia="en-US"/>
        </w:rPr>
      </w:pPr>
      <w:proofErr w:type="spellStart"/>
      <w:r w:rsidRPr="00964F03">
        <w:rPr>
          <w:sz w:val="20"/>
          <w:lang w:eastAsia="en-US"/>
        </w:rPr>
        <w:t>InventarioID</w:t>
      </w:r>
      <w:proofErr w:type="spellEnd"/>
    </w:p>
    <w:p w:rsidR="00964F03" w:rsidRPr="00964F03" w:rsidRDefault="00964F03" w:rsidP="00964F03">
      <w:pPr>
        <w:pStyle w:val="Prrafodelista"/>
        <w:numPr>
          <w:ilvl w:val="2"/>
          <w:numId w:val="5"/>
        </w:numPr>
        <w:ind w:left="1134" w:hanging="283"/>
        <w:rPr>
          <w:sz w:val="20"/>
          <w:lang w:eastAsia="en-US"/>
        </w:rPr>
      </w:pPr>
      <w:proofErr w:type="spellStart"/>
      <w:r w:rsidRPr="00964F03">
        <w:rPr>
          <w:sz w:val="20"/>
          <w:lang w:eastAsia="en-US"/>
        </w:rPr>
        <w:t>VisitaClave</w:t>
      </w:r>
      <w:proofErr w:type="spellEnd"/>
      <w:r>
        <w:rPr>
          <w:sz w:val="20"/>
          <w:lang w:eastAsia="en-US"/>
        </w:rPr>
        <w:t xml:space="preserve"> de </w:t>
      </w:r>
      <w:r>
        <w:rPr>
          <w:rFonts w:cs="Arial"/>
          <w:sz w:val="20"/>
          <w:szCs w:val="20"/>
        </w:rPr>
        <w:t xml:space="preserve">acuerdo con la regla de negocio </w:t>
      </w:r>
      <w:hyperlink r:id="rId19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64F03" w:rsidRPr="00964F03" w:rsidRDefault="00964F03" w:rsidP="00964F03">
      <w:pPr>
        <w:pStyle w:val="Prrafodelista"/>
        <w:numPr>
          <w:ilvl w:val="2"/>
          <w:numId w:val="5"/>
        </w:numPr>
        <w:ind w:left="1134" w:hanging="283"/>
        <w:rPr>
          <w:sz w:val="20"/>
          <w:lang w:eastAsia="en-US"/>
        </w:rPr>
      </w:pPr>
      <w:proofErr w:type="spellStart"/>
      <w:r w:rsidRPr="00964F03">
        <w:rPr>
          <w:sz w:val="20"/>
          <w:lang w:eastAsia="en-US"/>
        </w:rPr>
        <w:t>DiaClave</w:t>
      </w:r>
      <w:proofErr w:type="spellEnd"/>
      <w:r>
        <w:rPr>
          <w:sz w:val="20"/>
          <w:lang w:eastAsia="en-US"/>
        </w:rPr>
        <w:t xml:space="preserve"> de </w:t>
      </w:r>
      <w:r>
        <w:rPr>
          <w:rFonts w:cs="Arial"/>
          <w:sz w:val="20"/>
          <w:szCs w:val="20"/>
        </w:rPr>
        <w:t xml:space="preserve">acuerdo con la regla de negocio </w:t>
      </w:r>
      <w:hyperlink r:id="rId20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64F03" w:rsidRPr="005C316E" w:rsidRDefault="00964F03" w:rsidP="00964F03">
      <w:pPr>
        <w:pStyle w:val="Prrafodelista"/>
        <w:numPr>
          <w:ilvl w:val="2"/>
          <w:numId w:val="5"/>
        </w:numPr>
        <w:ind w:left="1134" w:hanging="28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sz w:val="20"/>
          <w:szCs w:val="20"/>
          <w:lang w:val="es-MX"/>
        </w:rPr>
        <w:t>ClienteClave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1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5C316E" w:rsidRPr="00B27756" w:rsidRDefault="005C316E" w:rsidP="00964F03">
      <w:pPr>
        <w:pStyle w:val="Prrafodelista"/>
        <w:numPr>
          <w:ilvl w:val="2"/>
          <w:numId w:val="5"/>
        </w:numPr>
        <w:ind w:left="1134" w:hanging="283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r w:rsidRPr="00B27756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Latitud</w:t>
      </w:r>
    </w:p>
    <w:p w:rsidR="005C316E" w:rsidRPr="00B27756" w:rsidRDefault="005C316E" w:rsidP="00964F03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magenta"/>
        </w:rPr>
      </w:pPr>
      <w:r w:rsidRPr="00B27756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Longitud</w:t>
      </w:r>
    </w:p>
    <w:p w:rsidR="00964F03" w:rsidRDefault="00964F03" w:rsidP="00964F03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MFechaHora</w:t>
      </w:r>
      <w:proofErr w:type="spellEnd"/>
    </w:p>
    <w:p w:rsidR="00964F03" w:rsidRDefault="00964F03" w:rsidP="00964F03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MUsuarioID</w:t>
      </w:r>
      <w:proofErr w:type="spellEnd"/>
    </w:p>
    <w:p w:rsidR="00964F03" w:rsidRDefault="00964F03" w:rsidP="00964F03">
      <w:pPr>
        <w:pStyle w:val="Prrafodelista"/>
        <w:numPr>
          <w:ilvl w:val="2"/>
          <w:numId w:val="5"/>
        </w:numPr>
        <w:ind w:left="1134" w:hanging="283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InventarioMercadeoDetalle</w:t>
      </w:r>
      <w:proofErr w:type="spellEnd"/>
    </w:p>
    <w:p w:rsidR="00964F03" w:rsidRPr="00964F03" w:rsidRDefault="00964F03" w:rsidP="00964F03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proofErr w:type="spellStart"/>
      <w:r w:rsidRPr="00964F03">
        <w:rPr>
          <w:sz w:val="20"/>
          <w:szCs w:val="20"/>
          <w:lang w:val="es-MX"/>
        </w:rPr>
        <w:t>InventarioID</w:t>
      </w:r>
      <w:proofErr w:type="spellEnd"/>
    </w:p>
    <w:p w:rsidR="00964F03" w:rsidRDefault="00964F03" w:rsidP="00964F03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  <w:r w:rsidR="001856FF">
        <w:rPr>
          <w:sz w:val="20"/>
          <w:lang w:val="es-MX"/>
        </w:rPr>
        <w:t xml:space="preserve"> </w:t>
      </w:r>
    </w:p>
    <w:p w:rsidR="001856FF" w:rsidRPr="001856FF" w:rsidRDefault="00964F03" w:rsidP="00964F03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proofErr w:type="spellStart"/>
      <w:r w:rsidRPr="001856FF">
        <w:rPr>
          <w:sz w:val="20"/>
          <w:lang w:val="es-MX"/>
        </w:rPr>
        <w:t>TipoUnidad</w:t>
      </w:r>
      <w:proofErr w:type="spellEnd"/>
    </w:p>
    <w:p w:rsidR="00964F03" w:rsidRPr="001856FF" w:rsidRDefault="00304BAF" w:rsidP="00964F03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r>
        <w:rPr>
          <w:sz w:val="20"/>
          <w:lang w:val="es-MX"/>
        </w:rPr>
        <w:t>Inventario</w:t>
      </w:r>
    </w:p>
    <w:p w:rsidR="00964F03" w:rsidRDefault="00964F03" w:rsidP="00964F03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3E4BCF" w:rsidRDefault="003E4BCF" w:rsidP="00964F03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InvAnterior</w:t>
      </w:r>
      <w:proofErr w:type="spellEnd"/>
    </w:p>
    <w:p w:rsidR="00304BAF" w:rsidRDefault="00304BAF" w:rsidP="00964F03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PEntregado</w:t>
      </w:r>
      <w:proofErr w:type="spellEnd"/>
    </w:p>
    <w:p w:rsidR="003E4BCF" w:rsidRDefault="003E4BCF" w:rsidP="00964F03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r>
        <w:rPr>
          <w:sz w:val="20"/>
          <w:lang w:val="es-MX"/>
        </w:rPr>
        <w:t>Desplazamiento</w:t>
      </w:r>
    </w:p>
    <w:p w:rsidR="003E4BCF" w:rsidRDefault="003E4BCF" w:rsidP="00964F03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PTransito</w:t>
      </w:r>
      <w:proofErr w:type="spellEnd"/>
    </w:p>
    <w:p w:rsidR="00964F03" w:rsidRDefault="00964F03" w:rsidP="00964F03">
      <w:pPr>
        <w:pStyle w:val="Prrafodelista"/>
        <w:numPr>
          <w:ilvl w:val="3"/>
          <w:numId w:val="5"/>
        </w:numPr>
        <w:ind w:left="2268" w:hanging="850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InventarioCompDetalle</w:t>
      </w:r>
      <w:proofErr w:type="spellEnd"/>
    </w:p>
    <w:p w:rsidR="00964F03" w:rsidRDefault="00964F03" w:rsidP="00964F03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</w:p>
    <w:p w:rsidR="00964F03" w:rsidRDefault="00514AF5" w:rsidP="00964F03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964F03" w:rsidRDefault="00964F03" w:rsidP="00964F03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ProductoCompClave</w:t>
      </w:r>
      <w:proofErr w:type="spellEnd"/>
    </w:p>
    <w:p w:rsidR="00964F03" w:rsidRDefault="003E4BCF" w:rsidP="00964F03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r>
        <w:rPr>
          <w:sz w:val="20"/>
          <w:lang w:val="es-MX"/>
        </w:rPr>
        <w:t>Inventario</w:t>
      </w:r>
    </w:p>
    <w:p w:rsidR="00964F03" w:rsidRDefault="00964F03" w:rsidP="00964F03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2D6D52" w:rsidRDefault="002D6D52" w:rsidP="00964F03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InvAnterior</w:t>
      </w:r>
      <w:proofErr w:type="spellEnd"/>
    </w:p>
    <w:p w:rsidR="001F24D4" w:rsidRPr="001F24D4" w:rsidRDefault="001F24D4" w:rsidP="00964F03">
      <w:pPr>
        <w:pStyle w:val="Prrafodelista"/>
        <w:numPr>
          <w:ilvl w:val="4"/>
          <w:numId w:val="5"/>
        </w:numPr>
        <w:ind w:left="3261" w:hanging="993"/>
        <w:rPr>
          <w:sz w:val="20"/>
          <w:highlight w:val="red"/>
          <w:lang w:val="es-MX"/>
        </w:rPr>
      </w:pPr>
      <w:proofErr w:type="spellStart"/>
      <w:r w:rsidRPr="001F24D4">
        <w:rPr>
          <w:sz w:val="20"/>
          <w:highlight w:val="red"/>
          <w:lang w:val="es-MX"/>
        </w:rPr>
        <w:t>PromoOtorgada</w:t>
      </w:r>
      <w:proofErr w:type="spellEnd"/>
    </w:p>
    <w:p w:rsidR="005C316E" w:rsidRPr="00BE1663" w:rsidRDefault="005C316E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Si &lt;</w:t>
      </w:r>
      <w:proofErr w:type="spellStart"/>
      <w:r w:rsidRPr="00BE1663">
        <w:rPr>
          <w:rFonts w:cs="Arial"/>
          <w:sz w:val="20"/>
          <w:szCs w:val="20"/>
          <w:highlight w:val="magenta"/>
        </w:rPr>
        <w:t>InventarioMercadeo.Latitud</w:t>
      </w:r>
      <w:proofErr w:type="spellEnd"/>
      <w:r w:rsidRPr="00BE1663">
        <w:rPr>
          <w:rFonts w:cs="Arial"/>
          <w:sz w:val="20"/>
          <w:szCs w:val="20"/>
          <w:highlight w:val="magenta"/>
        </w:rPr>
        <w:t xml:space="preserve"> = NULL y </w:t>
      </w:r>
      <w:proofErr w:type="spellStart"/>
      <w:r w:rsidRPr="00BE1663">
        <w:rPr>
          <w:rFonts w:cs="Arial"/>
          <w:sz w:val="20"/>
          <w:szCs w:val="20"/>
          <w:highlight w:val="magenta"/>
        </w:rPr>
        <w:t>InventarioMercadeo.Longitud</w:t>
      </w:r>
      <w:proofErr w:type="spellEnd"/>
      <w:r w:rsidRPr="00BE1663">
        <w:rPr>
          <w:rFonts w:cs="Arial"/>
          <w:sz w:val="20"/>
          <w:szCs w:val="20"/>
          <w:highlight w:val="magenta"/>
        </w:rPr>
        <w:t xml:space="preserve"> = NULL&gt;</w:t>
      </w:r>
    </w:p>
    <w:p w:rsidR="005C316E" w:rsidRPr="00BE1663" w:rsidRDefault="005C316E" w:rsidP="005C316E">
      <w:pPr>
        <w:pStyle w:val="Prrafodelista"/>
        <w:numPr>
          <w:ilvl w:val="1"/>
          <w:numId w:val="5"/>
        </w:numPr>
        <w:tabs>
          <w:tab w:val="left" w:pos="851"/>
        </w:tabs>
        <w:ind w:hanging="150"/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Si&lt;</w:t>
      </w:r>
      <w:r w:rsidR="00A72FEA" w:rsidRPr="00BE1663">
        <w:rPr>
          <w:rFonts w:cs="Arial"/>
          <w:sz w:val="20"/>
          <w:szCs w:val="20"/>
          <w:highlight w:val="magenta"/>
        </w:rPr>
        <w:t>el equipo tiene GPS</w:t>
      </w:r>
      <w:r w:rsidRPr="00BE1663">
        <w:rPr>
          <w:rFonts w:cs="Arial"/>
          <w:sz w:val="20"/>
          <w:szCs w:val="20"/>
          <w:highlight w:val="magenta"/>
        </w:rPr>
        <w:t>&gt;</w:t>
      </w:r>
    </w:p>
    <w:p w:rsidR="00A72FEA" w:rsidRPr="00BE1663" w:rsidRDefault="00A72FEA" w:rsidP="00A72FEA">
      <w:pPr>
        <w:pStyle w:val="Prrafodelista"/>
        <w:numPr>
          <w:ilvl w:val="2"/>
          <w:numId w:val="5"/>
        </w:numPr>
        <w:tabs>
          <w:tab w:val="left" w:pos="851"/>
        </w:tabs>
        <w:ind w:firstLine="131"/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Si &lt;</w:t>
      </w:r>
      <w:proofErr w:type="spellStart"/>
      <w:r w:rsidR="00A713DF" w:rsidRPr="00BE1663">
        <w:rPr>
          <w:rFonts w:cs="Arial"/>
          <w:sz w:val="20"/>
          <w:szCs w:val="20"/>
          <w:highlight w:val="magenta"/>
        </w:rPr>
        <w:t>Vendedor.GPS</w:t>
      </w:r>
      <w:proofErr w:type="spellEnd"/>
      <w:r w:rsidR="00A713DF" w:rsidRPr="00BE1663">
        <w:rPr>
          <w:rFonts w:cs="Arial"/>
          <w:sz w:val="20"/>
          <w:szCs w:val="20"/>
          <w:highlight w:val="magenta"/>
        </w:rPr>
        <w:t xml:space="preserve"> = 1&gt;</w:t>
      </w:r>
      <w:r w:rsidR="00BE1663">
        <w:rPr>
          <w:rFonts w:cs="Arial"/>
          <w:sz w:val="20"/>
          <w:szCs w:val="20"/>
          <w:highlight w:val="magenta"/>
        </w:rPr>
        <w:t xml:space="preserve"> y Si &lt;GPS se encuentra activo(Si no se encuentra activo  el sistema va y lo enciende, sin que el usuario tome conciencia de ello)&gt;</w:t>
      </w:r>
    </w:p>
    <w:p w:rsidR="00A713DF" w:rsidRPr="00BE1663" w:rsidRDefault="00A713DF" w:rsidP="008F30E4">
      <w:pPr>
        <w:pStyle w:val="Prrafodelista"/>
        <w:numPr>
          <w:ilvl w:val="3"/>
          <w:numId w:val="5"/>
        </w:numPr>
        <w:tabs>
          <w:tab w:val="left" w:pos="851"/>
          <w:tab w:val="left" w:pos="2835"/>
        </w:tabs>
        <w:ind w:left="2268" w:hanging="850"/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El sistema toma la lectura de los puntos GPS</w:t>
      </w:r>
      <w:r w:rsidR="00F754A9" w:rsidRPr="00BE1663">
        <w:rPr>
          <w:rFonts w:cs="Arial"/>
          <w:sz w:val="20"/>
          <w:szCs w:val="20"/>
          <w:highlight w:val="magenta"/>
        </w:rPr>
        <w:t xml:space="preserve"> sin presentar ningún mensaje al vendedor</w:t>
      </w:r>
    </w:p>
    <w:p w:rsidR="00A713DF" w:rsidRPr="00BE1663" w:rsidRDefault="00A713DF" w:rsidP="008F30E4">
      <w:pPr>
        <w:pStyle w:val="Prrafodelista"/>
        <w:numPr>
          <w:ilvl w:val="4"/>
          <w:numId w:val="5"/>
        </w:numPr>
        <w:tabs>
          <w:tab w:val="left" w:pos="851"/>
          <w:tab w:val="left" w:pos="3261"/>
        </w:tabs>
        <w:ind w:firstLine="1260"/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Si &lt;la lectura del GPS fue exitosa&gt;</w:t>
      </w:r>
    </w:p>
    <w:p w:rsidR="00A713DF" w:rsidRPr="00BE1663" w:rsidRDefault="00A713DF" w:rsidP="008F30E4">
      <w:pPr>
        <w:pStyle w:val="Prrafodelista"/>
        <w:numPr>
          <w:ilvl w:val="5"/>
          <w:numId w:val="5"/>
        </w:numPr>
        <w:tabs>
          <w:tab w:val="left" w:pos="851"/>
          <w:tab w:val="left" w:pos="3261"/>
        </w:tabs>
        <w:ind w:firstLine="1967"/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El sistema registra en sesión la siguiente información:</w:t>
      </w:r>
    </w:p>
    <w:p w:rsidR="008F30E4" w:rsidRPr="00BE1663" w:rsidRDefault="00036FCC" w:rsidP="008F30E4">
      <w:pPr>
        <w:pStyle w:val="Prrafodelista"/>
        <w:numPr>
          <w:ilvl w:val="6"/>
          <w:numId w:val="5"/>
        </w:numPr>
        <w:tabs>
          <w:tab w:val="left" w:pos="851"/>
        </w:tabs>
        <w:ind w:firstLine="2815"/>
        <w:rPr>
          <w:rFonts w:cs="Arial"/>
          <w:sz w:val="20"/>
          <w:szCs w:val="20"/>
          <w:highlight w:val="magenta"/>
        </w:rPr>
      </w:pPr>
      <w:proofErr w:type="spellStart"/>
      <w:r w:rsidRPr="00BE1663">
        <w:rPr>
          <w:rFonts w:cs="Arial"/>
          <w:sz w:val="20"/>
          <w:szCs w:val="20"/>
          <w:highlight w:val="magenta"/>
        </w:rPr>
        <w:t>sLatitud</w:t>
      </w:r>
      <w:proofErr w:type="spellEnd"/>
    </w:p>
    <w:p w:rsidR="00036FCC" w:rsidRPr="00BE1663" w:rsidRDefault="00036FCC" w:rsidP="008F30E4">
      <w:pPr>
        <w:pStyle w:val="Prrafodelista"/>
        <w:numPr>
          <w:ilvl w:val="6"/>
          <w:numId w:val="5"/>
        </w:numPr>
        <w:tabs>
          <w:tab w:val="left" w:pos="851"/>
        </w:tabs>
        <w:ind w:firstLine="2815"/>
        <w:rPr>
          <w:rFonts w:cs="Arial"/>
          <w:sz w:val="20"/>
          <w:szCs w:val="20"/>
          <w:highlight w:val="magenta"/>
        </w:rPr>
      </w:pPr>
      <w:proofErr w:type="spellStart"/>
      <w:r w:rsidRPr="00BE1663">
        <w:rPr>
          <w:rFonts w:cs="Arial"/>
          <w:sz w:val="20"/>
          <w:szCs w:val="20"/>
          <w:highlight w:val="magenta"/>
        </w:rPr>
        <w:t>sLongitud</w:t>
      </w:r>
      <w:proofErr w:type="spellEnd"/>
    </w:p>
    <w:p w:rsidR="008F30E4" w:rsidRPr="00BE1663" w:rsidRDefault="008F30E4" w:rsidP="008F30E4">
      <w:pPr>
        <w:pStyle w:val="Prrafodelista"/>
        <w:numPr>
          <w:ilvl w:val="3"/>
          <w:numId w:val="5"/>
        </w:numPr>
        <w:tabs>
          <w:tab w:val="left" w:pos="851"/>
        </w:tabs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 xml:space="preserve">Si&lt;se terminó el tiempo de </w:t>
      </w:r>
      <w:proofErr w:type="spellStart"/>
      <w:r w:rsidRPr="00BE1663">
        <w:rPr>
          <w:rFonts w:cs="Arial"/>
          <w:sz w:val="20"/>
          <w:szCs w:val="20"/>
          <w:highlight w:val="magenta"/>
        </w:rPr>
        <w:t>TimeOutGPS</w:t>
      </w:r>
      <w:proofErr w:type="spellEnd"/>
      <w:r w:rsidR="00F754A9" w:rsidRPr="00BE1663">
        <w:rPr>
          <w:rFonts w:cs="Arial"/>
          <w:sz w:val="20"/>
          <w:szCs w:val="20"/>
          <w:highlight w:val="magenta"/>
        </w:rPr>
        <w:t>&gt; o si &lt;Si existe algún problema de conexión&gt;</w:t>
      </w:r>
    </w:p>
    <w:p w:rsidR="00F754A9" w:rsidRPr="00BE1663" w:rsidRDefault="00F754A9" w:rsidP="00F754A9">
      <w:pPr>
        <w:pStyle w:val="Prrafodelista"/>
        <w:numPr>
          <w:ilvl w:val="4"/>
          <w:numId w:val="5"/>
        </w:numPr>
        <w:tabs>
          <w:tab w:val="left" w:pos="851"/>
          <w:tab w:val="left" w:pos="3261"/>
        </w:tabs>
        <w:ind w:firstLine="1260"/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El sistema continúa, sin presentar ningún mensaje al vendedor</w:t>
      </w:r>
    </w:p>
    <w:p w:rsidR="00B27756" w:rsidRDefault="00B27756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  <w:highlight w:val="blue"/>
        </w:rPr>
      </w:pPr>
      <w:r w:rsidRPr="00B27756">
        <w:rPr>
          <w:rFonts w:cs="Arial"/>
          <w:sz w:val="20"/>
          <w:szCs w:val="20"/>
          <w:highlight w:val="blue"/>
        </w:rPr>
        <w:t>Si &lt;</w:t>
      </w:r>
      <w:r>
        <w:rPr>
          <w:rFonts w:cs="Arial"/>
          <w:sz w:val="20"/>
          <w:szCs w:val="20"/>
          <w:highlight w:val="blue"/>
        </w:rPr>
        <w:t>no se obtuvo una toma de inventario y mercado para el día de trabajo, visita y cliente actual&gt; y Si &lt;Existen Productos Prioritarios registrados para el cliente&gt; o Si &lt;E</w:t>
      </w:r>
      <w:r w:rsidR="00B52153">
        <w:rPr>
          <w:rFonts w:cs="Arial"/>
          <w:sz w:val="20"/>
          <w:szCs w:val="20"/>
          <w:highlight w:val="blue"/>
        </w:rPr>
        <w:t>xiste una toma de Inventario Previa&gt;</w:t>
      </w:r>
    </w:p>
    <w:p w:rsidR="00B52153" w:rsidRDefault="00075AC9" w:rsidP="00B52153">
      <w:pPr>
        <w:pStyle w:val="Unico2"/>
        <w:rPr>
          <w:rFonts w:ascii="Arial" w:eastAsia="Times New Roman" w:hAnsi="Arial" w:cs="Arial"/>
          <w:iCs w:val="0"/>
          <w:sz w:val="20"/>
          <w:szCs w:val="20"/>
          <w:highlight w:val="blue"/>
          <w:lang w:eastAsia="es-ES"/>
        </w:rPr>
      </w:pPr>
      <w:r w:rsidRPr="00075AC9">
        <w:rPr>
          <w:rFonts w:ascii="Arial" w:eastAsia="Times New Roman" w:hAnsi="Arial" w:cs="Arial"/>
          <w:iCs w:val="0"/>
          <w:sz w:val="20"/>
          <w:szCs w:val="20"/>
          <w:highlight w:val="blue"/>
          <w:lang w:eastAsia="es-ES"/>
        </w:rPr>
        <w:t xml:space="preserve">Para cada clave de producto </w:t>
      </w:r>
      <w:r w:rsidR="00F908D9">
        <w:rPr>
          <w:rFonts w:ascii="Arial" w:eastAsia="Times New Roman" w:hAnsi="Arial" w:cs="Arial"/>
          <w:iCs w:val="0"/>
          <w:sz w:val="20"/>
          <w:szCs w:val="20"/>
          <w:highlight w:val="blue"/>
          <w:lang w:eastAsia="es-ES"/>
        </w:rPr>
        <w:t xml:space="preserve">diferente </w:t>
      </w:r>
      <w:r w:rsidRPr="00075AC9">
        <w:rPr>
          <w:rFonts w:ascii="Arial" w:eastAsia="Times New Roman" w:hAnsi="Arial" w:cs="Arial"/>
          <w:iCs w:val="0"/>
          <w:sz w:val="20"/>
          <w:szCs w:val="20"/>
          <w:highlight w:val="blue"/>
          <w:lang w:eastAsia="es-ES"/>
        </w:rPr>
        <w:t>obtenida de los productos de inventario y de la toma de inventario anterior</w:t>
      </w:r>
      <w:r w:rsidR="00F908D9">
        <w:rPr>
          <w:rFonts w:ascii="Arial" w:eastAsia="Times New Roman" w:hAnsi="Arial" w:cs="Arial"/>
          <w:iCs w:val="0"/>
          <w:sz w:val="20"/>
          <w:szCs w:val="20"/>
          <w:highlight w:val="blue"/>
          <w:lang w:eastAsia="es-ES"/>
        </w:rPr>
        <w:t xml:space="preserve"> </w:t>
      </w:r>
    </w:p>
    <w:p w:rsidR="00F908D9" w:rsidRPr="00F908D9" w:rsidRDefault="00F908D9" w:rsidP="00F908D9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 w:rsidRPr="00F908D9">
        <w:rPr>
          <w:rFonts w:cs="Arial"/>
          <w:sz w:val="20"/>
          <w:szCs w:val="20"/>
          <w:highlight w:val="blue"/>
        </w:rPr>
        <w:t>El sistema obtiene la siguiente información</w:t>
      </w:r>
    </w:p>
    <w:p w:rsidR="00F908D9" w:rsidRPr="00F908D9" w:rsidRDefault="00F908D9" w:rsidP="00F908D9">
      <w:pPr>
        <w:pStyle w:val="Unico2"/>
        <w:numPr>
          <w:ilvl w:val="3"/>
          <w:numId w:val="5"/>
        </w:numPr>
        <w:rPr>
          <w:rFonts w:ascii="Arial" w:eastAsia="Times New Roman" w:hAnsi="Arial" w:cs="Arial"/>
          <w:b/>
          <w:iCs w:val="0"/>
          <w:sz w:val="20"/>
          <w:szCs w:val="20"/>
          <w:highlight w:val="blue"/>
          <w:lang w:eastAsia="es-ES"/>
        </w:rPr>
      </w:pPr>
      <w:r w:rsidRPr="00F908D9">
        <w:rPr>
          <w:rFonts w:ascii="Arial" w:eastAsia="Times New Roman" w:hAnsi="Arial" w:cs="Arial"/>
          <w:b/>
          <w:iCs w:val="0"/>
          <w:sz w:val="20"/>
          <w:szCs w:val="20"/>
          <w:highlight w:val="blue"/>
          <w:lang w:eastAsia="es-ES"/>
        </w:rPr>
        <w:t>Producto</w:t>
      </w:r>
    </w:p>
    <w:p w:rsidR="00A57D27" w:rsidRPr="00A57D27" w:rsidRDefault="00F908D9" w:rsidP="00A57D27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proofErr w:type="spellStart"/>
      <w:r w:rsidRPr="00F908D9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075AC9" w:rsidRDefault="00F908D9" w:rsidP="00F908D9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r w:rsidRPr="00F908D9">
        <w:rPr>
          <w:sz w:val="20"/>
          <w:szCs w:val="20"/>
          <w:highlight w:val="blue"/>
          <w:lang w:val="es-MX"/>
        </w:rPr>
        <w:t>Nombre</w:t>
      </w:r>
    </w:p>
    <w:p w:rsidR="00C65B1E" w:rsidRDefault="00C65B1E" w:rsidP="00F908D9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DecimalProducto</w:t>
      </w:r>
      <w:proofErr w:type="spellEnd"/>
    </w:p>
    <w:p w:rsidR="00775276" w:rsidRDefault="00775276" w:rsidP="00A57D27">
      <w:pPr>
        <w:pStyle w:val="Prrafodelista"/>
        <w:numPr>
          <w:ilvl w:val="3"/>
          <w:numId w:val="5"/>
        </w:numPr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ProductoEquivalenteCompetencia</w:t>
      </w:r>
      <w:proofErr w:type="spellEnd"/>
    </w:p>
    <w:p w:rsidR="00775276" w:rsidRPr="00775276" w:rsidRDefault="00775276" w:rsidP="00775276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proofErr w:type="spellStart"/>
      <w:r w:rsidRPr="00775276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775276" w:rsidRDefault="00775276" w:rsidP="00775276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proofErr w:type="spellStart"/>
      <w:r w:rsidRPr="00775276">
        <w:rPr>
          <w:sz w:val="20"/>
          <w:szCs w:val="20"/>
          <w:highlight w:val="blue"/>
          <w:lang w:val="es-MX"/>
        </w:rPr>
        <w:t>ProductoCompClave</w:t>
      </w:r>
      <w:proofErr w:type="spellEnd"/>
    </w:p>
    <w:p w:rsidR="00145797" w:rsidRPr="00775276" w:rsidRDefault="00145797" w:rsidP="00775276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Activo</w:t>
      </w:r>
    </w:p>
    <w:p w:rsidR="00A57D27" w:rsidRPr="00775276" w:rsidRDefault="00A57D27" w:rsidP="00775276">
      <w:pPr>
        <w:pStyle w:val="Prrafodelista"/>
        <w:numPr>
          <w:ilvl w:val="4"/>
          <w:numId w:val="5"/>
        </w:numPr>
        <w:ind w:left="3261" w:hanging="993"/>
        <w:rPr>
          <w:b/>
          <w:sz w:val="20"/>
          <w:szCs w:val="20"/>
          <w:highlight w:val="blue"/>
          <w:lang w:val="es-MX"/>
        </w:rPr>
      </w:pPr>
      <w:proofErr w:type="spellStart"/>
      <w:r w:rsidRPr="00775276">
        <w:rPr>
          <w:b/>
          <w:sz w:val="20"/>
          <w:szCs w:val="20"/>
          <w:highlight w:val="blue"/>
          <w:lang w:val="es-MX"/>
        </w:rPr>
        <w:t>ProductoCompetencia</w:t>
      </w:r>
      <w:proofErr w:type="spellEnd"/>
    </w:p>
    <w:p w:rsidR="00775276" w:rsidRDefault="00A57D27" w:rsidP="00775276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775276" w:rsidRDefault="00A57D27" w:rsidP="00775276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r w:rsidRPr="00775276">
        <w:rPr>
          <w:sz w:val="20"/>
          <w:szCs w:val="20"/>
          <w:highlight w:val="blue"/>
          <w:lang w:val="es-MX"/>
        </w:rPr>
        <w:t>Marca</w:t>
      </w:r>
    </w:p>
    <w:p w:rsidR="00A57D27" w:rsidRDefault="00A57D27" w:rsidP="00775276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proofErr w:type="spellStart"/>
      <w:r w:rsidRPr="00775276">
        <w:rPr>
          <w:sz w:val="20"/>
          <w:szCs w:val="20"/>
          <w:highlight w:val="blue"/>
          <w:lang w:val="es-MX"/>
        </w:rPr>
        <w:t>NombreCorto</w:t>
      </w:r>
      <w:proofErr w:type="spellEnd"/>
    </w:p>
    <w:p w:rsidR="00927976" w:rsidRPr="00927976" w:rsidRDefault="00927976" w:rsidP="00927976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blue"/>
        </w:rPr>
      </w:pPr>
      <w:r w:rsidRPr="00927976">
        <w:rPr>
          <w:rFonts w:cs="Arial"/>
          <w:sz w:val="20"/>
          <w:szCs w:val="20"/>
          <w:highlight w:val="blue"/>
        </w:rPr>
        <w:t>Si &lt;la clasificación del esquema al que pertenece el cliente es Mayoreo (</w:t>
      </w:r>
      <w:proofErr w:type="spellStart"/>
      <w:r w:rsidRPr="00927976">
        <w:rPr>
          <w:rFonts w:cs="Arial"/>
          <w:sz w:val="20"/>
          <w:szCs w:val="20"/>
          <w:highlight w:val="blue"/>
        </w:rPr>
        <w:t>ClasificacionCliEsq</w:t>
      </w:r>
      <w:proofErr w:type="spellEnd"/>
      <w:r w:rsidRPr="00927976">
        <w:rPr>
          <w:rFonts w:cs="Arial"/>
          <w:sz w:val="20"/>
          <w:szCs w:val="20"/>
          <w:highlight w:val="blue"/>
        </w:rPr>
        <w:t xml:space="preserve"> = 1) de acuerdo con la regla de negocio </w:t>
      </w:r>
      <w:hyperlink r:id="rId22" w:anchor="RNGEN171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  <w:r w:rsidRPr="00927976">
        <w:rPr>
          <w:rFonts w:cs="Arial"/>
          <w:sz w:val="20"/>
          <w:szCs w:val="20"/>
          <w:highlight w:val="blue"/>
        </w:rPr>
        <w:t>&gt;</w:t>
      </w:r>
    </w:p>
    <w:p w:rsidR="00927976" w:rsidRPr="00927976" w:rsidRDefault="00927976" w:rsidP="00927976">
      <w:pPr>
        <w:pStyle w:val="Prrafodelista"/>
        <w:numPr>
          <w:ilvl w:val="3"/>
          <w:numId w:val="5"/>
        </w:numPr>
        <w:rPr>
          <w:rFonts w:cs="Arial"/>
          <w:b/>
          <w:sz w:val="20"/>
          <w:szCs w:val="20"/>
          <w:highlight w:val="blue"/>
        </w:rPr>
      </w:pPr>
      <w:r w:rsidRPr="00927976">
        <w:rPr>
          <w:rFonts w:cs="Arial"/>
          <w:sz w:val="20"/>
          <w:szCs w:val="20"/>
          <w:highlight w:val="blue"/>
        </w:rPr>
        <w:t>El sistema obtiene la siguiente información del Producto Prioritario Actua</w:t>
      </w:r>
      <w:r w:rsidRPr="00927976">
        <w:rPr>
          <w:rFonts w:cs="Arial"/>
          <w:b/>
          <w:sz w:val="20"/>
          <w:szCs w:val="20"/>
          <w:highlight w:val="blue"/>
        </w:rPr>
        <w:t>l:</w:t>
      </w:r>
    </w:p>
    <w:p w:rsidR="00927976" w:rsidRPr="00927976" w:rsidRDefault="00927976" w:rsidP="00927976">
      <w:pPr>
        <w:pStyle w:val="Prrafodelista"/>
        <w:numPr>
          <w:ilvl w:val="4"/>
          <w:numId w:val="5"/>
        </w:numPr>
        <w:ind w:left="3261" w:hanging="993"/>
        <w:rPr>
          <w:b/>
          <w:sz w:val="20"/>
          <w:szCs w:val="20"/>
          <w:highlight w:val="blue"/>
          <w:lang w:val="es-MX"/>
        </w:rPr>
      </w:pPr>
      <w:proofErr w:type="spellStart"/>
      <w:r w:rsidRPr="00927976">
        <w:rPr>
          <w:b/>
          <w:sz w:val="20"/>
          <w:szCs w:val="20"/>
          <w:highlight w:val="blue"/>
          <w:lang w:val="es-MX"/>
        </w:rPr>
        <w:t>ProductoDetalle</w:t>
      </w:r>
      <w:proofErr w:type="spellEnd"/>
    </w:p>
    <w:p w:rsidR="00927976" w:rsidRPr="00927976" w:rsidRDefault="00927976" w:rsidP="00927976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proofErr w:type="spellStart"/>
      <w:r w:rsidRPr="00927976">
        <w:rPr>
          <w:sz w:val="20"/>
          <w:szCs w:val="20"/>
          <w:highlight w:val="blue"/>
          <w:lang w:val="es-MX"/>
        </w:rPr>
        <w:t>ProductoClave</w:t>
      </w:r>
      <w:proofErr w:type="spellEnd"/>
      <w:r w:rsidRPr="00927976">
        <w:rPr>
          <w:sz w:val="20"/>
          <w:szCs w:val="20"/>
          <w:highlight w:val="blue"/>
          <w:lang w:val="es-MX"/>
        </w:rPr>
        <w:t xml:space="preserve"> </w:t>
      </w:r>
    </w:p>
    <w:p w:rsidR="00927976" w:rsidRDefault="00927976" w:rsidP="00927976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proofErr w:type="spellStart"/>
      <w:r w:rsidRPr="00927976">
        <w:rPr>
          <w:sz w:val="20"/>
          <w:szCs w:val="20"/>
          <w:highlight w:val="blue"/>
          <w:lang w:val="es-MX"/>
        </w:rPr>
        <w:t>PRUTipoUnidad</w:t>
      </w:r>
      <w:proofErr w:type="spellEnd"/>
      <w:r w:rsidRPr="00927976">
        <w:rPr>
          <w:sz w:val="20"/>
          <w:szCs w:val="20"/>
          <w:highlight w:val="blue"/>
          <w:lang w:val="es-MX"/>
        </w:rPr>
        <w:t xml:space="preserve"> </w:t>
      </w:r>
    </w:p>
    <w:p w:rsidR="00927976" w:rsidRPr="00927976" w:rsidRDefault="00927976" w:rsidP="00927976">
      <w:pPr>
        <w:pStyle w:val="Prrafodelista"/>
        <w:numPr>
          <w:ilvl w:val="5"/>
          <w:numId w:val="5"/>
        </w:numPr>
        <w:tabs>
          <w:tab w:val="left" w:pos="4536"/>
        </w:tabs>
        <w:ind w:left="4536" w:hanging="1275"/>
        <w:rPr>
          <w:sz w:val="20"/>
          <w:szCs w:val="20"/>
          <w:highlight w:val="blue"/>
          <w:lang w:val="es-MX"/>
        </w:rPr>
      </w:pPr>
      <w:r w:rsidRPr="00927976">
        <w:rPr>
          <w:rFonts w:cs="Arial"/>
          <w:sz w:val="20"/>
          <w:szCs w:val="20"/>
          <w:highlight w:val="blue"/>
        </w:rPr>
        <w:t xml:space="preserve">Factor de acuerdo con la regla de negocio </w:t>
      </w:r>
      <w:hyperlink r:id="rId23" w:anchor="RNGEN232" w:history="1">
        <w:r w:rsidRPr="00927976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RNGEN232 Unidad Máxima Producto</w:t>
        </w:r>
      </w:hyperlink>
    </w:p>
    <w:p w:rsidR="00927976" w:rsidRPr="00927976" w:rsidRDefault="00927976" w:rsidP="00927976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blue"/>
        </w:rPr>
      </w:pPr>
      <w:r w:rsidRPr="00927976">
        <w:rPr>
          <w:rFonts w:cs="Arial"/>
          <w:sz w:val="20"/>
          <w:szCs w:val="20"/>
          <w:highlight w:val="blue"/>
        </w:rPr>
        <w:t xml:space="preserve">Si &lt;la clasificación del esquema al que pertenece el cliente es </w:t>
      </w:r>
      <w:proofErr w:type="spellStart"/>
      <w:r w:rsidRPr="00927976">
        <w:rPr>
          <w:rFonts w:cs="Arial"/>
          <w:sz w:val="20"/>
          <w:szCs w:val="20"/>
          <w:highlight w:val="blue"/>
        </w:rPr>
        <w:t>Retail</w:t>
      </w:r>
      <w:proofErr w:type="spellEnd"/>
      <w:r w:rsidRPr="00927976">
        <w:rPr>
          <w:rFonts w:cs="Arial"/>
          <w:sz w:val="20"/>
          <w:szCs w:val="20"/>
          <w:highlight w:val="blue"/>
        </w:rPr>
        <w:t xml:space="preserve"> (</w:t>
      </w:r>
      <w:proofErr w:type="spellStart"/>
      <w:r w:rsidRPr="00927976">
        <w:rPr>
          <w:rFonts w:cs="Arial"/>
          <w:sz w:val="20"/>
          <w:szCs w:val="20"/>
          <w:highlight w:val="blue"/>
        </w:rPr>
        <w:t>ClasificacionCliEsq</w:t>
      </w:r>
      <w:proofErr w:type="spellEnd"/>
      <w:r w:rsidRPr="00927976">
        <w:rPr>
          <w:rFonts w:cs="Arial"/>
          <w:sz w:val="20"/>
          <w:szCs w:val="20"/>
          <w:highlight w:val="blue"/>
        </w:rPr>
        <w:t xml:space="preserve"> = 2) de acuerdo con la regla de negocio </w:t>
      </w:r>
      <w:hyperlink r:id="rId24" w:anchor="RNGEN171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  <w:r w:rsidRPr="00927976">
        <w:rPr>
          <w:rFonts w:cs="Arial"/>
          <w:sz w:val="20"/>
          <w:szCs w:val="20"/>
          <w:highlight w:val="blue"/>
        </w:rPr>
        <w:t>&gt;</w:t>
      </w:r>
    </w:p>
    <w:p w:rsidR="00927976" w:rsidRPr="00927976" w:rsidRDefault="00927976" w:rsidP="00927976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 w:rsidRPr="00927976">
        <w:rPr>
          <w:rFonts w:cs="Arial"/>
          <w:sz w:val="20"/>
          <w:szCs w:val="20"/>
          <w:highlight w:val="blue"/>
        </w:rPr>
        <w:t>El sistema obtiene la siguiente información del Producto Prioritario Actual:</w:t>
      </w:r>
    </w:p>
    <w:p w:rsidR="00927976" w:rsidRPr="00927976" w:rsidRDefault="00927976" w:rsidP="00927976">
      <w:pPr>
        <w:pStyle w:val="Prrafodelista"/>
        <w:numPr>
          <w:ilvl w:val="4"/>
          <w:numId w:val="5"/>
        </w:numPr>
        <w:ind w:left="3261" w:hanging="993"/>
        <w:rPr>
          <w:b/>
          <w:sz w:val="20"/>
          <w:szCs w:val="20"/>
          <w:highlight w:val="blue"/>
          <w:lang w:val="es-MX"/>
        </w:rPr>
      </w:pPr>
      <w:proofErr w:type="spellStart"/>
      <w:r w:rsidRPr="00927976">
        <w:rPr>
          <w:b/>
          <w:sz w:val="20"/>
          <w:szCs w:val="20"/>
          <w:highlight w:val="blue"/>
          <w:lang w:val="es-MX"/>
        </w:rPr>
        <w:t>ProductoDetalle</w:t>
      </w:r>
      <w:proofErr w:type="spellEnd"/>
    </w:p>
    <w:p w:rsidR="00927976" w:rsidRPr="00927976" w:rsidRDefault="00927976" w:rsidP="00927976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proofErr w:type="spellStart"/>
      <w:r w:rsidRPr="00927976">
        <w:rPr>
          <w:sz w:val="20"/>
          <w:szCs w:val="20"/>
          <w:highlight w:val="blue"/>
          <w:lang w:val="es-MX"/>
        </w:rPr>
        <w:t>ProductoClave</w:t>
      </w:r>
      <w:proofErr w:type="spellEnd"/>
      <w:r w:rsidRPr="00927976">
        <w:rPr>
          <w:sz w:val="20"/>
          <w:szCs w:val="20"/>
          <w:highlight w:val="blue"/>
          <w:lang w:val="es-MX"/>
        </w:rPr>
        <w:t xml:space="preserve"> </w:t>
      </w:r>
    </w:p>
    <w:p w:rsidR="00927976" w:rsidRDefault="00927976" w:rsidP="00927976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proofErr w:type="spellStart"/>
      <w:r w:rsidRPr="00927976">
        <w:rPr>
          <w:sz w:val="20"/>
          <w:szCs w:val="20"/>
          <w:highlight w:val="blue"/>
          <w:lang w:val="es-MX"/>
        </w:rPr>
        <w:t>PRUTipoUnidad</w:t>
      </w:r>
      <w:proofErr w:type="spellEnd"/>
      <w:r w:rsidRPr="00927976">
        <w:rPr>
          <w:sz w:val="20"/>
          <w:szCs w:val="20"/>
          <w:highlight w:val="blue"/>
          <w:lang w:val="es-MX"/>
        </w:rPr>
        <w:t xml:space="preserve"> </w:t>
      </w:r>
    </w:p>
    <w:p w:rsidR="00927976" w:rsidRPr="00927976" w:rsidRDefault="00927976" w:rsidP="00927976">
      <w:pPr>
        <w:pStyle w:val="Prrafodelista"/>
        <w:numPr>
          <w:ilvl w:val="5"/>
          <w:numId w:val="5"/>
        </w:numPr>
        <w:tabs>
          <w:tab w:val="left" w:pos="4536"/>
        </w:tabs>
        <w:ind w:left="4536" w:hanging="1275"/>
        <w:rPr>
          <w:sz w:val="20"/>
          <w:szCs w:val="20"/>
          <w:highlight w:val="blue"/>
          <w:lang w:val="es-MX"/>
        </w:rPr>
      </w:pPr>
      <w:r w:rsidRPr="00927976">
        <w:rPr>
          <w:rFonts w:cs="Arial"/>
          <w:sz w:val="20"/>
          <w:szCs w:val="20"/>
          <w:highlight w:val="blue"/>
        </w:rPr>
        <w:t>Factor de acuerdo con la regla de negocio</w:t>
      </w:r>
      <w:r w:rsidRPr="00927976">
        <w:rPr>
          <w:rFonts w:cs="Arial"/>
          <w:color w:val="FFFFFF" w:themeColor="background1"/>
          <w:sz w:val="20"/>
          <w:szCs w:val="20"/>
          <w:highlight w:val="blue"/>
        </w:rPr>
        <w:t xml:space="preserve"> </w:t>
      </w:r>
      <w:hyperlink r:id="rId25" w:anchor="RNGEN231" w:history="1">
        <w:r w:rsidRPr="00927976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RNGEN231 Unidad Mínima Producto</w:t>
        </w:r>
      </w:hyperlink>
    </w:p>
    <w:p w:rsidR="00DD28F5" w:rsidRDefault="00DD28F5" w:rsidP="00DD28F5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blue"/>
        </w:rPr>
      </w:pPr>
      <w:r w:rsidRPr="00DD28F5">
        <w:rPr>
          <w:rFonts w:cs="Arial"/>
          <w:sz w:val="20"/>
          <w:szCs w:val="20"/>
          <w:highlight w:val="blue"/>
        </w:rPr>
        <w:t xml:space="preserve">El sistema registra en el objeto </w:t>
      </w:r>
      <w:proofErr w:type="spellStart"/>
      <w:r w:rsidRPr="00A57D27">
        <w:rPr>
          <w:rFonts w:cs="Arial"/>
          <w:b/>
          <w:sz w:val="20"/>
          <w:szCs w:val="20"/>
          <w:highlight w:val="blue"/>
        </w:rPr>
        <w:t>ProductosPrioritarios</w:t>
      </w:r>
      <w:proofErr w:type="spellEnd"/>
      <w:r w:rsidRPr="00DD28F5">
        <w:rPr>
          <w:rFonts w:cs="Arial"/>
          <w:sz w:val="20"/>
          <w:szCs w:val="20"/>
          <w:highlight w:val="blue"/>
        </w:rPr>
        <w:t xml:space="preserve"> la siguiente información para el producto actual</w:t>
      </w:r>
    </w:p>
    <w:p w:rsidR="00A57D27" w:rsidRPr="007251C1" w:rsidRDefault="00A57D27" w:rsidP="00A57D27">
      <w:pPr>
        <w:pStyle w:val="Prrafodelista"/>
        <w:numPr>
          <w:ilvl w:val="3"/>
          <w:numId w:val="5"/>
        </w:numPr>
        <w:rPr>
          <w:rFonts w:cs="Arial"/>
          <w:b/>
          <w:sz w:val="20"/>
          <w:szCs w:val="20"/>
          <w:highlight w:val="blue"/>
        </w:rPr>
      </w:pPr>
      <w:proofErr w:type="spellStart"/>
      <w:r w:rsidRPr="007251C1">
        <w:rPr>
          <w:rFonts w:cs="Arial"/>
          <w:b/>
          <w:sz w:val="20"/>
          <w:szCs w:val="20"/>
          <w:highlight w:val="blue"/>
        </w:rPr>
        <w:t>ProductosPrioritarios</w:t>
      </w:r>
      <w:proofErr w:type="spellEnd"/>
    </w:p>
    <w:p w:rsidR="00A57D27" w:rsidRPr="00625FF1" w:rsidRDefault="00A57D27" w:rsidP="00625FF1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r>
        <w:rPr>
          <w:rFonts w:cs="Arial"/>
          <w:sz w:val="20"/>
          <w:szCs w:val="20"/>
          <w:highlight w:val="blue"/>
        </w:rPr>
        <w:t>P</w:t>
      </w:r>
      <w:proofErr w:type="spellStart"/>
      <w:r w:rsidRPr="00625FF1">
        <w:rPr>
          <w:sz w:val="20"/>
          <w:szCs w:val="20"/>
          <w:highlight w:val="blue"/>
          <w:lang w:val="es-MX"/>
        </w:rPr>
        <w:t>roductoClave</w:t>
      </w:r>
      <w:proofErr w:type="spellEnd"/>
    </w:p>
    <w:p w:rsidR="00A57D27" w:rsidRDefault="00A57D27" w:rsidP="00625FF1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r w:rsidRPr="00625FF1">
        <w:rPr>
          <w:sz w:val="20"/>
          <w:szCs w:val="20"/>
          <w:highlight w:val="blue"/>
          <w:lang w:val="es-MX"/>
        </w:rPr>
        <w:t>Nombre</w:t>
      </w:r>
    </w:p>
    <w:p w:rsidR="00C65B1E" w:rsidRDefault="00C65B1E" w:rsidP="00625FF1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DecimalProducto</w:t>
      </w:r>
      <w:proofErr w:type="spellEnd"/>
    </w:p>
    <w:p w:rsidR="00927976" w:rsidRDefault="00927976" w:rsidP="00625FF1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r>
        <w:rPr>
          <w:sz w:val="20"/>
          <w:szCs w:val="20"/>
          <w:highlight w:val="blue"/>
          <w:lang w:val="es-MX"/>
        </w:rPr>
        <w:t>Unidad</w:t>
      </w:r>
    </w:p>
    <w:p w:rsidR="00625FF1" w:rsidRPr="007251C1" w:rsidRDefault="00625FF1" w:rsidP="00625FF1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proofErr w:type="spellStart"/>
      <w:r w:rsidRPr="007251C1">
        <w:rPr>
          <w:sz w:val="20"/>
          <w:szCs w:val="20"/>
          <w:highlight w:val="blue"/>
          <w:lang w:val="es-MX"/>
        </w:rPr>
        <w:t>ProductoCompetencia</w:t>
      </w:r>
      <w:proofErr w:type="spellEnd"/>
    </w:p>
    <w:p w:rsidR="00625FF1" w:rsidRDefault="00625FF1" w:rsidP="00625FF1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lastRenderedPageBreak/>
        <w:t>ProductoClave</w:t>
      </w:r>
      <w:proofErr w:type="spellEnd"/>
    </w:p>
    <w:p w:rsidR="00625FF1" w:rsidRDefault="00625FF1" w:rsidP="00625FF1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r w:rsidRPr="00625FF1">
        <w:rPr>
          <w:sz w:val="20"/>
          <w:szCs w:val="20"/>
          <w:highlight w:val="blue"/>
          <w:lang w:val="es-MX"/>
        </w:rPr>
        <w:t>Marca</w:t>
      </w:r>
    </w:p>
    <w:p w:rsidR="00625FF1" w:rsidRDefault="00625FF1" w:rsidP="00625FF1">
      <w:pPr>
        <w:pStyle w:val="Prrafodelista"/>
        <w:numPr>
          <w:ilvl w:val="5"/>
          <w:numId w:val="5"/>
        </w:numPr>
        <w:tabs>
          <w:tab w:val="left" w:pos="4536"/>
        </w:tabs>
        <w:ind w:firstLine="2109"/>
        <w:rPr>
          <w:sz w:val="20"/>
          <w:szCs w:val="20"/>
          <w:highlight w:val="blue"/>
          <w:lang w:val="es-MX"/>
        </w:rPr>
      </w:pPr>
      <w:proofErr w:type="spellStart"/>
      <w:r w:rsidRPr="00625FF1">
        <w:rPr>
          <w:sz w:val="20"/>
          <w:szCs w:val="20"/>
          <w:highlight w:val="blue"/>
          <w:lang w:val="es-MX"/>
        </w:rPr>
        <w:t>NombreCorto</w:t>
      </w:r>
      <w:proofErr w:type="spellEnd"/>
    </w:p>
    <w:p w:rsidR="00DF3BCB" w:rsidRDefault="00DF3BCB" w:rsidP="00DF3BCB">
      <w:pPr>
        <w:pStyle w:val="Unico2"/>
        <w:rPr>
          <w:highlight w:val="blue"/>
          <w:lang w:val="es-MX"/>
        </w:rPr>
      </w:pPr>
      <w:bookmarkStart w:id="23" w:name="Paso11_2Prioritarios"/>
      <w:bookmarkEnd w:id="23"/>
      <w:r>
        <w:rPr>
          <w:highlight w:val="blue"/>
          <w:lang w:val="es-MX"/>
        </w:rPr>
        <w:t>El sistema presenta la siguiente información:</w:t>
      </w:r>
    </w:p>
    <w:p w:rsidR="00DF3BCB" w:rsidRPr="007F432E" w:rsidRDefault="00DF3BCB" w:rsidP="007F432E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Clave</w:t>
      </w:r>
    </w:p>
    <w:p w:rsidR="00DF3BCB" w:rsidRPr="007F432E" w:rsidRDefault="00DF3BCB" w:rsidP="007F432E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Descripción</w:t>
      </w:r>
    </w:p>
    <w:p w:rsidR="00DF3BCB" w:rsidRDefault="00DF3BCB" w:rsidP="007F432E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Inventario</w:t>
      </w:r>
      <w:r w:rsidR="00A670CF">
        <w:rPr>
          <w:rFonts w:cs="Arial"/>
          <w:sz w:val="20"/>
          <w:szCs w:val="20"/>
          <w:highlight w:val="blue"/>
        </w:rPr>
        <w:t xml:space="preserve"> (Si el producto ya se encuentra registrado en el arreglo </w:t>
      </w:r>
      <w:proofErr w:type="spellStart"/>
      <w:r w:rsidR="00A670CF">
        <w:rPr>
          <w:rFonts w:cs="Arial"/>
          <w:sz w:val="20"/>
          <w:szCs w:val="20"/>
          <w:highlight w:val="blue"/>
        </w:rPr>
        <w:t>ProductosPropios</w:t>
      </w:r>
      <w:proofErr w:type="spellEnd"/>
      <w:r w:rsidR="00A670CF">
        <w:rPr>
          <w:rFonts w:cs="Arial"/>
          <w:sz w:val="20"/>
          <w:szCs w:val="20"/>
          <w:highlight w:val="blue"/>
        </w:rPr>
        <w:t xml:space="preserve"> y contiene información de inventario, se presenta la información correspondiente)</w:t>
      </w:r>
    </w:p>
    <w:p w:rsidR="00DF3BCB" w:rsidRPr="007F432E" w:rsidRDefault="007F432E" w:rsidP="007F432E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>
        <w:rPr>
          <w:rFonts w:cs="Arial"/>
          <w:sz w:val="20"/>
          <w:szCs w:val="20"/>
          <w:highlight w:val="blue"/>
        </w:rPr>
        <w:t>Precio</w:t>
      </w:r>
      <w:r w:rsidR="00A670CF">
        <w:rPr>
          <w:rFonts w:cs="Arial"/>
          <w:sz w:val="20"/>
          <w:szCs w:val="20"/>
          <w:highlight w:val="blue"/>
        </w:rPr>
        <w:t xml:space="preserve"> </w:t>
      </w:r>
      <w:r w:rsidR="00A670CF" w:rsidRPr="007F432E">
        <w:rPr>
          <w:rFonts w:cs="Arial"/>
          <w:sz w:val="20"/>
          <w:szCs w:val="20"/>
          <w:highlight w:val="blue"/>
        </w:rPr>
        <w:t>Inventario</w:t>
      </w:r>
      <w:r w:rsidR="00A670CF">
        <w:rPr>
          <w:rFonts w:cs="Arial"/>
          <w:sz w:val="20"/>
          <w:szCs w:val="20"/>
          <w:highlight w:val="blue"/>
        </w:rPr>
        <w:t xml:space="preserve"> (Si el producto ya se encuentra registrado en el arreglo </w:t>
      </w:r>
      <w:proofErr w:type="spellStart"/>
      <w:r w:rsidR="00A670CF">
        <w:rPr>
          <w:rFonts w:cs="Arial"/>
          <w:sz w:val="20"/>
          <w:szCs w:val="20"/>
          <w:highlight w:val="blue"/>
        </w:rPr>
        <w:t>ProductosPropios</w:t>
      </w:r>
      <w:proofErr w:type="spellEnd"/>
      <w:r w:rsidR="00A670CF">
        <w:rPr>
          <w:rFonts w:cs="Arial"/>
          <w:sz w:val="20"/>
          <w:szCs w:val="20"/>
          <w:highlight w:val="blue"/>
        </w:rPr>
        <w:t xml:space="preserve"> y contiene información de precio, se presenta la información correspondiente)</w:t>
      </w:r>
    </w:p>
    <w:p w:rsidR="00DF3BCB" w:rsidRPr="007F432E" w:rsidRDefault="00DF3BCB" w:rsidP="007F432E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Si &lt;El producto tiene asociados productos de la comp</w:t>
      </w:r>
      <w:r w:rsidR="008715D2">
        <w:rPr>
          <w:rFonts w:cs="Arial"/>
          <w:sz w:val="20"/>
          <w:szCs w:val="20"/>
          <w:highlight w:val="blue"/>
        </w:rPr>
        <w:t>etencia</w:t>
      </w:r>
      <w:r w:rsidRPr="007F432E">
        <w:rPr>
          <w:rFonts w:cs="Arial"/>
          <w:sz w:val="20"/>
          <w:szCs w:val="20"/>
          <w:highlight w:val="blue"/>
        </w:rPr>
        <w:t>&gt;</w:t>
      </w:r>
    </w:p>
    <w:p w:rsidR="00DF3BCB" w:rsidRPr="007F432E" w:rsidRDefault="00DF3BCB" w:rsidP="007F432E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Botón (Captura de Productos Equivalentes)</w:t>
      </w:r>
      <w:r w:rsidR="007F432E" w:rsidRPr="007F432E">
        <w:rPr>
          <w:rFonts w:cs="Arial"/>
          <w:sz w:val="20"/>
          <w:szCs w:val="20"/>
          <w:highlight w:val="blue"/>
        </w:rPr>
        <w:t xml:space="preserve"> de manera habilitada</w:t>
      </w:r>
    </w:p>
    <w:p w:rsidR="007F432E" w:rsidRPr="007F432E" w:rsidRDefault="007F432E" w:rsidP="007F432E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Si &lt;El producto no tiene asociados productos de la competencia&gt;</w:t>
      </w:r>
    </w:p>
    <w:p w:rsidR="007F432E" w:rsidRDefault="007F432E" w:rsidP="007F432E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Botón (Captura de Productos Equivalentes) de manera deshabilitada)</w:t>
      </w:r>
    </w:p>
    <w:p w:rsidR="006E0A1A" w:rsidRDefault="006E0A1A" w:rsidP="006E0A1A">
      <w:pPr>
        <w:pStyle w:val="Unico2"/>
        <w:rPr>
          <w:highlight w:val="blue"/>
        </w:rPr>
      </w:pPr>
      <w:r>
        <w:rPr>
          <w:highlight w:val="blue"/>
        </w:rPr>
        <w:t>El sistema presenta la siguiente opción:</w:t>
      </w:r>
    </w:p>
    <w:p w:rsidR="006E0A1A" w:rsidRPr="00A61F41" w:rsidRDefault="006E0A1A" w:rsidP="006E0A1A">
      <w:pPr>
        <w:pStyle w:val="Prrafodelista"/>
        <w:numPr>
          <w:ilvl w:val="2"/>
          <w:numId w:val="5"/>
        </w:numPr>
        <w:ind w:left="1134" w:hanging="283"/>
        <w:rPr>
          <w:rFonts w:cs="Arial"/>
          <w:b/>
          <w:sz w:val="20"/>
          <w:szCs w:val="20"/>
          <w:highlight w:val="blue"/>
        </w:rPr>
      </w:pPr>
      <w:r w:rsidRPr="00A61F41">
        <w:rPr>
          <w:rFonts w:cs="Arial"/>
          <w:b/>
          <w:sz w:val="20"/>
          <w:szCs w:val="20"/>
          <w:highlight w:val="blue"/>
        </w:rPr>
        <w:t>Continuar</w:t>
      </w:r>
    </w:p>
    <w:p w:rsidR="006E0A1A" w:rsidRDefault="006E0A1A" w:rsidP="006E0A1A">
      <w:pPr>
        <w:pStyle w:val="Unico2"/>
        <w:rPr>
          <w:highlight w:val="blue"/>
        </w:rPr>
      </w:pPr>
      <w:r>
        <w:rPr>
          <w:highlight w:val="blue"/>
        </w:rPr>
        <w:t xml:space="preserve">Para cada producto que se encuentre en el arreglo de </w:t>
      </w:r>
      <w:proofErr w:type="spellStart"/>
      <w:r w:rsidRPr="008715D2">
        <w:rPr>
          <w:b/>
          <w:highlight w:val="blue"/>
        </w:rPr>
        <w:t>ProductosPrioritarios</w:t>
      </w:r>
      <w:proofErr w:type="spellEnd"/>
    </w:p>
    <w:p w:rsidR="006E0A1A" w:rsidRPr="008715D2" w:rsidRDefault="006E0A1A" w:rsidP="008715D2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 w:rsidRPr="008715D2">
        <w:rPr>
          <w:rFonts w:cs="Arial"/>
          <w:sz w:val="20"/>
          <w:szCs w:val="20"/>
          <w:highlight w:val="blue"/>
        </w:rPr>
        <w:t>El usuario proporciona la siguiente información:</w:t>
      </w:r>
    </w:p>
    <w:p w:rsidR="006E0A1A" w:rsidRPr="007F432E" w:rsidRDefault="006E0A1A" w:rsidP="008715D2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Clave</w:t>
      </w:r>
    </w:p>
    <w:p w:rsidR="006E0A1A" w:rsidRPr="007F432E" w:rsidRDefault="006E0A1A" w:rsidP="008715D2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Descripción</w:t>
      </w:r>
    </w:p>
    <w:p w:rsidR="006E0A1A" w:rsidRDefault="006E0A1A" w:rsidP="008715D2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 w:rsidRPr="007F432E">
        <w:rPr>
          <w:rFonts w:cs="Arial"/>
          <w:sz w:val="20"/>
          <w:szCs w:val="20"/>
          <w:highlight w:val="blue"/>
        </w:rPr>
        <w:t>Inventario</w:t>
      </w:r>
    </w:p>
    <w:p w:rsidR="006E0A1A" w:rsidRDefault="006E0A1A" w:rsidP="008715D2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>
        <w:rPr>
          <w:rFonts w:cs="Arial"/>
          <w:sz w:val="20"/>
          <w:szCs w:val="20"/>
          <w:highlight w:val="blue"/>
        </w:rPr>
        <w:t>Precio</w:t>
      </w:r>
    </w:p>
    <w:p w:rsidR="00E34507" w:rsidRDefault="00E34507" w:rsidP="00E34507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>
        <w:rPr>
          <w:rFonts w:cs="Arial"/>
          <w:sz w:val="20"/>
          <w:szCs w:val="20"/>
          <w:highlight w:val="blue"/>
        </w:rPr>
        <w:t xml:space="preserve">El sistema actualiza el arreglo de </w:t>
      </w:r>
      <w:proofErr w:type="spellStart"/>
      <w:r>
        <w:rPr>
          <w:rFonts w:cs="Arial"/>
          <w:sz w:val="20"/>
          <w:szCs w:val="20"/>
          <w:highlight w:val="blue"/>
        </w:rPr>
        <w:t>ProductosPrioritarios</w:t>
      </w:r>
      <w:proofErr w:type="spellEnd"/>
    </w:p>
    <w:p w:rsidR="00E34507" w:rsidRDefault="00E34507" w:rsidP="00E34507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>
        <w:rPr>
          <w:rFonts w:cs="Arial"/>
          <w:sz w:val="20"/>
          <w:szCs w:val="20"/>
          <w:highlight w:val="blue"/>
        </w:rPr>
        <w:t>Inventario</w:t>
      </w:r>
    </w:p>
    <w:p w:rsidR="00E34507" w:rsidRDefault="00E34507" w:rsidP="00E34507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>
        <w:rPr>
          <w:rFonts w:cs="Arial"/>
          <w:sz w:val="20"/>
          <w:szCs w:val="20"/>
          <w:highlight w:val="blue"/>
        </w:rPr>
        <w:t>Precio</w:t>
      </w:r>
    </w:p>
    <w:p w:rsidR="008715D2" w:rsidRDefault="008715D2" w:rsidP="008715D2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>
        <w:rPr>
          <w:rFonts w:cs="Arial"/>
          <w:sz w:val="20"/>
          <w:szCs w:val="20"/>
          <w:highlight w:val="blue"/>
        </w:rPr>
        <w:t>Si&lt; el producto tiene asociados productos de la competencia&gt;</w:t>
      </w:r>
    </w:p>
    <w:p w:rsidR="008715D2" w:rsidRPr="008715D2" w:rsidRDefault="008715D2" w:rsidP="008715D2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blue"/>
          <w:lang w:val="es-MX"/>
        </w:rPr>
      </w:pPr>
      <w:r w:rsidRPr="008715D2">
        <w:rPr>
          <w:sz w:val="20"/>
          <w:szCs w:val="20"/>
          <w:highlight w:val="blue"/>
          <w:lang w:val="es-MX"/>
        </w:rPr>
        <w:t>Si &lt;el usuario selecciona el botón&gt;</w:t>
      </w:r>
    </w:p>
    <w:p w:rsidR="00C65B1E" w:rsidRPr="00A12C7A" w:rsidRDefault="008715D2" w:rsidP="00A12C7A">
      <w:pPr>
        <w:pStyle w:val="Prrafodelista"/>
        <w:numPr>
          <w:ilvl w:val="5"/>
          <w:numId w:val="5"/>
        </w:numPr>
        <w:tabs>
          <w:tab w:val="left" w:pos="4536"/>
        </w:tabs>
        <w:ind w:left="4536" w:hanging="1275"/>
        <w:rPr>
          <w:sz w:val="20"/>
          <w:szCs w:val="20"/>
          <w:highlight w:val="blue"/>
          <w:lang w:val="es-MX"/>
        </w:rPr>
      </w:pPr>
      <w:r w:rsidRPr="008715D2">
        <w:rPr>
          <w:sz w:val="20"/>
          <w:szCs w:val="20"/>
          <w:highlight w:val="blue"/>
          <w:lang w:val="es-MX"/>
        </w:rPr>
        <w:t>El sistema contin</w:t>
      </w:r>
      <w:r>
        <w:rPr>
          <w:sz w:val="20"/>
          <w:szCs w:val="20"/>
          <w:highlight w:val="blue"/>
          <w:lang w:val="es-MX"/>
        </w:rPr>
        <w:t xml:space="preserve">úa en el flujo alterno </w:t>
      </w:r>
      <w:r w:rsidRPr="00B836E9">
        <w:rPr>
          <w:sz w:val="20"/>
          <w:szCs w:val="20"/>
          <w:highlight w:val="blue"/>
          <w:lang w:val="es-MX"/>
        </w:rPr>
        <w:t>opcional</w:t>
      </w:r>
      <w:bookmarkStart w:id="24" w:name="AO06_r"/>
      <w:bookmarkEnd w:id="24"/>
      <w:r w:rsidRPr="00B836E9">
        <w:rPr>
          <w:color w:val="FFFFFF" w:themeColor="background1"/>
          <w:sz w:val="20"/>
          <w:szCs w:val="20"/>
          <w:highlight w:val="blue"/>
          <w:lang w:val="es-MX"/>
        </w:rPr>
        <w:t xml:space="preserve"> </w:t>
      </w:r>
      <w:hyperlink w:anchor="AO06" w:history="1">
        <w:r w:rsidRPr="00B836E9">
          <w:rPr>
            <w:rStyle w:val="Hipervnculo"/>
            <w:b/>
            <w:color w:val="FFFFFF" w:themeColor="background1"/>
            <w:sz w:val="20"/>
            <w:szCs w:val="20"/>
            <w:highlight w:val="blue"/>
            <w:lang w:val="es-MX"/>
          </w:rPr>
          <w:t>A</w:t>
        </w:r>
        <w:r w:rsidR="002606FC" w:rsidRPr="00B836E9">
          <w:rPr>
            <w:rStyle w:val="Hipervnculo"/>
            <w:b/>
            <w:color w:val="FFFFFF" w:themeColor="background1"/>
            <w:sz w:val="20"/>
            <w:szCs w:val="20"/>
            <w:highlight w:val="blue"/>
            <w:lang w:val="es-MX"/>
          </w:rPr>
          <w:t xml:space="preserve">O06 </w:t>
        </w:r>
        <w:r w:rsidR="00B836E9" w:rsidRPr="00B836E9">
          <w:rPr>
            <w:rStyle w:val="Hipervnculo"/>
            <w:b/>
            <w:color w:val="FFFFFF" w:themeColor="background1"/>
            <w:sz w:val="20"/>
            <w:szCs w:val="20"/>
            <w:highlight w:val="blue"/>
            <w:lang w:val="es-MX"/>
          </w:rPr>
          <w:t>Crear Captura de Inventario Precargado</w:t>
        </w:r>
      </w:hyperlink>
    </w:p>
    <w:p w:rsidR="008715D2" w:rsidRDefault="002F30D3" w:rsidP="002F30D3">
      <w:pPr>
        <w:pStyle w:val="Unico2"/>
        <w:rPr>
          <w:highlight w:val="blue"/>
          <w:lang w:val="es-MX"/>
        </w:rPr>
      </w:pPr>
      <w:r>
        <w:rPr>
          <w:highlight w:val="blue"/>
          <w:lang w:val="es-MX"/>
        </w:rPr>
        <w:t xml:space="preserve">Si &lt;el usuario selecciona la opción </w:t>
      </w:r>
      <w:r w:rsidRPr="002F30D3">
        <w:rPr>
          <w:b/>
          <w:highlight w:val="blue"/>
          <w:lang w:val="es-MX"/>
        </w:rPr>
        <w:t>Continuar</w:t>
      </w:r>
      <w:r>
        <w:rPr>
          <w:highlight w:val="blue"/>
          <w:lang w:val="es-MX"/>
        </w:rPr>
        <w:t>&gt;</w:t>
      </w:r>
    </w:p>
    <w:p w:rsidR="007742F7" w:rsidRPr="007742F7" w:rsidRDefault="007742F7" w:rsidP="007742F7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  <w:highlight w:val="blue"/>
        </w:rPr>
      </w:pPr>
      <w:r w:rsidRPr="007742F7">
        <w:rPr>
          <w:rFonts w:cs="Arial"/>
          <w:sz w:val="20"/>
          <w:szCs w:val="20"/>
          <w:highlight w:val="blue"/>
        </w:rPr>
        <w:t xml:space="preserve">Para cada producto que se encuentre dentro del arreglo de </w:t>
      </w:r>
      <w:proofErr w:type="spellStart"/>
      <w:r w:rsidRPr="007742F7">
        <w:rPr>
          <w:rFonts w:cs="Arial"/>
          <w:sz w:val="20"/>
          <w:szCs w:val="20"/>
          <w:highlight w:val="blue"/>
        </w:rPr>
        <w:t>ProductosPrioritarios</w:t>
      </w:r>
      <w:proofErr w:type="spellEnd"/>
    </w:p>
    <w:p w:rsidR="002F30D3" w:rsidRPr="00D54313" w:rsidRDefault="007742F7" w:rsidP="007742F7">
      <w:pPr>
        <w:pStyle w:val="Prrafodelista"/>
        <w:numPr>
          <w:ilvl w:val="3"/>
          <w:numId w:val="5"/>
        </w:numPr>
        <w:rPr>
          <w:rFonts w:cs="Arial"/>
          <w:sz w:val="20"/>
          <w:szCs w:val="20"/>
          <w:highlight w:val="blue"/>
        </w:rPr>
      </w:pPr>
      <w:r>
        <w:rPr>
          <w:rFonts w:cs="Arial"/>
          <w:sz w:val="20"/>
          <w:szCs w:val="20"/>
          <w:highlight w:val="blue"/>
        </w:rPr>
        <w:t>El sistema Valida la información capturada por el usuario de acuerdo con las validaciones</w:t>
      </w:r>
      <w:r w:rsidRPr="00B83932">
        <w:rPr>
          <w:rFonts w:cs="Arial"/>
          <w:color w:val="FFFFFF" w:themeColor="background1"/>
          <w:sz w:val="20"/>
          <w:szCs w:val="20"/>
          <w:highlight w:val="blue"/>
        </w:rPr>
        <w:t xml:space="preserve"> </w:t>
      </w:r>
      <w:hyperlink w:anchor="VA03" w:history="1">
        <w:r w:rsidRPr="00B83932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VA</w:t>
        </w:r>
        <w:r w:rsidR="00B83932" w:rsidRPr="00B83932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03 Validar Inventario Proporcionado</w:t>
        </w:r>
      </w:hyperlink>
      <w:r w:rsidR="00B83932">
        <w:rPr>
          <w:rFonts w:cs="Arial"/>
          <w:b/>
          <w:color w:val="FFFFFF" w:themeColor="background1"/>
          <w:sz w:val="20"/>
          <w:szCs w:val="20"/>
          <w:highlight w:val="blue"/>
        </w:rPr>
        <w:t xml:space="preserve"> </w:t>
      </w:r>
      <w:r w:rsidR="00B83932" w:rsidRPr="00B83932">
        <w:rPr>
          <w:rFonts w:cs="Arial"/>
          <w:sz w:val="20"/>
          <w:szCs w:val="20"/>
          <w:highlight w:val="blue"/>
        </w:rPr>
        <w:t>y</w:t>
      </w:r>
      <w:r w:rsidR="00B83932">
        <w:rPr>
          <w:rFonts w:cs="Arial"/>
          <w:b/>
          <w:color w:val="FFFFFF" w:themeColor="background1"/>
          <w:sz w:val="20"/>
          <w:szCs w:val="20"/>
          <w:highlight w:val="blue"/>
        </w:rPr>
        <w:t xml:space="preserve"> </w:t>
      </w:r>
      <w:bookmarkStart w:id="25" w:name="VA06_r"/>
      <w:bookmarkEnd w:id="25"/>
      <w:r w:rsidR="00B83932" w:rsidRPr="00B83932">
        <w:rPr>
          <w:rFonts w:cs="Arial"/>
          <w:b/>
          <w:color w:val="FFFFFF" w:themeColor="background1"/>
          <w:sz w:val="20"/>
          <w:szCs w:val="20"/>
          <w:highlight w:val="blue"/>
        </w:rPr>
        <w:fldChar w:fldCharType="begin"/>
      </w:r>
      <w:r w:rsidR="00B83932" w:rsidRPr="00B83932">
        <w:rPr>
          <w:rFonts w:cs="Arial"/>
          <w:b/>
          <w:color w:val="FFFFFF" w:themeColor="background1"/>
          <w:sz w:val="20"/>
          <w:szCs w:val="20"/>
          <w:highlight w:val="blue"/>
        </w:rPr>
        <w:instrText xml:space="preserve"> HYPERLINK  \l "VA06" </w:instrText>
      </w:r>
      <w:r w:rsidR="00B83932" w:rsidRPr="00B83932">
        <w:rPr>
          <w:rFonts w:cs="Arial"/>
          <w:b/>
          <w:color w:val="FFFFFF" w:themeColor="background1"/>
          <w:sz w:val="20"/>
          <w:szCs w:val="20"/>
          <w:highlight w:val="blue"/>
        </w:rPr>
        <w:fldChar w:fldCharType="separate"/>
      </w:r>
      <w:r w:rsidR="00B83932" w:rsidRPr="00B83932">
        <w:rPr>
          <w:rStyle w:val="Hipervnculo"/>
          <w:rFonts w:cs="Arial"/>
          <w:b/>
          <w:color w:val="FFFFFF" w:themeColor="background1"/>
          <w:sz w:val="20"/>
          <w:szCs w:val="20"/>
          <w:highlight w:val="blue"/>
        </w:rPr>
        <w:t>VA06 Validar Precio de Salida del Producto de la Competencia</w:t>
      </w:r>
      <w:r w:rsidR="00B83932" w:rsidRPr="00B83932">
        <w:rPr>
          <w:rFonts w:cs="Arial"/>
          <w:b/>
          <w:color w:val="FFFFFF" w:themeColor="background1"/>
          <w:sz w:val="20"/>
          <w:szCs w:val="20"/>
          <w:highlight w:val="blue"/>
        </w:rPr>
        <w:fldChar w:fldCharType="end"/>
      </w:r>
    </w:p>
    <w:p w:rsidR="006E0A1A" w:rsidRPr="003842FB" w:rsidRDefault="00D54313" w:rsidP="003842FB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  <w:highlight w:val="blue"/>
        </w:rPr>
      </w:pPr>
      <w:r>
        <w:rPr>
          <w:rFonts w:cs="Arial"/>
          <w:sz w:val="20"/>
          <w:szCs w:val="20"/>
          <w:highlight w:val="blue"/>
        </w:rPr>
        <w:t xml:space="preserve">El sistema continúa en el flujo alterno opcional </w:t>
      </w:r>
      <w:bookmarkStart w:id="26" w:name="AO07_r"/>
      <w:bookmarkEnd w:id="26"/>
      <w:r w:rsidRPr="00D54313">
        <w:rPr>
          <w:rFonts w:cs="Arial"/>
          <w:b/>
          <w:color w:val="FFFFFF" w:themeColor="background1"/>
          <w:sz w:val="20"/>
          <w:szCs w:val="20"/>
          <w:highlight w:val="blue"/>
        </w:rPr>
        <w:fldChar w:fldCharType="begin"/>
      </w:r>
      <w:r w:rsidRPr="00D54313">
        <w:rPr>
          <w:rFonts w:cs="Arial"/>
          <w:b/>
          <w:color w:val="FFFFFF" w:themeColor="background1"/>
          <w:sz w:val="20"/>
          <w:szCs w:val="20"/>
          <w:highlight w:val="blue"/>
        </w:rPr>
        <w:instrText xml:space="preserve"> HYPERLINK  \l "AO07" </w:instrText>
      </w:r>
      <w:r w:rsidRPr="00D54313">
        <w:rPr>
          <w:rFonts w:cs="Arial"/>
          <w:b/>
          <w:color w:val="FFFFFF" w:themeColor="background1"/>
          <w:sz w:val="20"/>
          <w:szCs w:val="20"/>
          <w:highlight w:val="blue"/>
        </w:rPr>
        <w:fldChar w:fldCharType="separate"/>
      </w:r>
      <w:r w:rsidRPr="00D54313">
        <w:rPr>
          <w:rStyle w:val="Hipervnculo"/>
          <w:rFonts w:cs="Arial"/>
          <w:b/>
          <w:color w:val="FFFFFF" w:themeColor="background1"/>
          <w:sz w:val="20"/>
          <w:szCs w:val="20"/>
          <w:highlight w:val="blue"/>
        </w:rPr>
        <w:t>AO07 Guardar Productos Prioritarios</w:t>
      </w:r>
      <w:r w:rsidRPr="00D54313">
        <w:rPr>
          <w:rFonts w:cs="Arial"/>
          <w:b/>
          <w:color w:val="FFFFFF" w:themeColor="background1"/>
          <w:sz w:val="20"/>
          <w:szCs w:val="20"/>
          <w:highlight w:val="blue"/>
        </w:rPr>
        <w:fldChar w:fldCharType="end"/>
      </w:r>
    </w:p>
    <w:p w:rsidR="00A95A53" w:rsidRDefault="00280662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obtuvo una toma de inventario y mercadeo para el día de trabajo, visita y cliente actuales&gt;</w:t>
      </w:r>
    </w:p>
    <w:p w:rsidR="00B65606" w:rsidRDefault="00B65606" w:rsidP="00280662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B65606" w:rsidRDefault="00B65606" w:rsidP="00B65606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</w:p>
    <w:p w:rsidR="00280662" w:rsidRDefault="00404356" w:rsidP="00280662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obtenido de la captura de inventario y mercadeo</w:t>
      </w:r>
    </w:p>
    <w:p w:rsidR="00157C0C" w:rsidRPr="00157C0C" w:rsidRDefault="00157C0C" w:rsidP="00B65606">
      <w:pPr>
        <w:pStyle w:val="Prrafodelista"/>
        <w:numPr>
          <w:ilvl w:val="2"/>
          <w:numId w:val="5"/>
        </w:numPr>
        <w:ind w:left="1418" w:hanging="567"/>
        <w:rPr>
          <w:sz w:val="20"/>
          <w:szCs w:val="20"/>
          <w:lang w:val="es-MX"/>
        </w:rPr>
      </w:pPr>
      <w:r w:rsidRPr="00157C0C">
        <w:rPr>
          <w:sz w:val="20"/>
          <w:szCs w:val="20"/>
          <w:lang w:val="es-MX"/>
        </w:rPr>
        <w:t>El sistema obtiene la siguiente información:</w:t>
      </w:r>
    </w:p>
    <w:p w:rsidR="00157C0C" w:rsidRPr="00623999" w:rsidRDefault="00157C0C" w:rsidP="00157C0C">
      <w:pPr>
        <w:pStyle w:val="Prrafodelista"/>
        <w:numPr>
          <w:ilvl w:val="3"/>
          <w:numId w:val="5"/>
        </w:numPr>
        <w:ind w:left="2268" w:hanging="850"/>
        <w:rPr>
          <w:b/>
          <w:sz w:val="20"/>
          <w:szCs w:val="20"/>
          <w:lang w:val="es-MX"/>
        </w:rPr>
      </w:pPr>
      <w:r w:rsidRPr="00623999">
        <w:rPr>
          <w:b/>
          <w:sz w:val="20"/>
          <w:szCs w:val="20"/>
          <w:lang w:val="es-MX"/>
        </w:rPr>
        <w:t>Producto</w:t>
      </w:r>
    </w:p>
    <w:p w:rsidR="00157C0C" w:rsidRPr="00623999" w:rsidRDefault="00623999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proofErr w:type="spellStart"/>
      <w:r w:rsidRPr="00623999">
        <w:rPr>
          <w:sz w:val="20"/>
          <w:szCs w:val="20"/>
          <w:lang w:val="es-MX"/>
        </w:rPr>
        <w:t>ProductoClave</w:t>
      </w:r>
      <w:proofErr w:type="spellEnd"/>
    </w:p>
    <w:p w:rsidR="00623999" w:rsidRDefault="00623999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r w:rsidRPr="00623999">
        <w:rPr>
          <w:sz w:val="20"/>
          <w:szCs w:val="20"/>
          <w:lang w:val="es-MX"/>
        </w:rPr>
        <w:t>Nombre</w:t>
      </w:r>
    </w:p>
    <w:p w:rsidR="00CD309C" w:rsidRPr="00623999" w:rsidRDefault="00CD309C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E3B56" w:rsidRDefault="00DE3B56" w:rsidP="00B65606">
      <w:pPr>
        <w:pStyle w:val="Prrafodelista"/>
        <w:numPr>
          <w:ilvl w:val="2"/>
          <w:numId w:val="5"/>
        </w:numPr>
        <w:ind w:left="1418" w:hanging="567"/>
        <w:rPr>
          <w:lang w:val="es-MX"/>
        </w:rPr>
      </w:pPr>
      <w:r>
        <w:rPr>
          <w:sz w:val="20"/>
          <w:lang w:val="es-MX"/>
        </w:rPr>
        <w:t xml:space="preserve">El </w:t>
      </w:r>
      <w:r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</w:t>
      </w:r>
      <w:r w:rsidR="004A44A0">
        <w:rPr>
          <w:sz w:val="20"/>
          <w:lang w:val="es-MX"/>
        </w:rPr>
        <w:t>registra en</w:t>
      </w:r>
      <w:r>
        <w:rPr>
          <w:sz w:val="20"/>
          <w:lang w:val="es-MX"/>
        </w:rPr>
        <w:t xml:space="preserve">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 xml:space="preserve"> la siguiente información para el producto actual:</w:t>
      </w:r>
    </w:p>
    <w:p w:rsidR="00DE3B56" w:rsidRDefault="00DE3B56" w:rsidP="00157C0C">
      <w:pPr>
        <w:pStyle w:val="Prrafodelista"/>
        <w:numPr>
          <w:ilvl w:val="3"/>
          <w:numId w:val="5"/>
        </w:numPr>
        <w:ind w:left="2268" w:hanging="850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ProductosPropios</w:t>
      </w:r>
      <w:proofErr w:type="spellEnd"/>
    </w:p>
    <w:p w:rsidR="00157C0C" w:rsidRPr="00157C0C" w:rsidRDefault="00157C0C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proofErr w:type="spellStart"/>
      <w:r w:rsidRPr="00157C0C">
        <w:rPr>
          <w:sz w:val="20"/>
          <w:lang w:val="es-MX"/>
        </w:rPr>
        <w:t>ProductoClave</w:t>
      </w:r>
      <w:proofErr w:type="spellEnd"/>
    </w:p>
    <w:p w:rsidR="00157C0C" w:rsidRDefault="00157C0C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r w:rsidRPr="00157C0C">
        <w:rPr>
          <w:sz w:val="20"/>
          <w:lang w:val="es-MX"/>
        </w:rPr>
        <w:t>Nombre</w:t>
      </w:r>
    </w:p>
    <w:p w:rsidR="00992795" w:rsidRPr="00157C0C" w:rsidRDefault="00992795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proofErr w:type="spellStart"/>
      <w:r>
        <w:rPr>
          <w:sz w:val="20"/>
          <w:lang w:val="es-MX"/>
        </w:rPr>
        <w:t>DecimalProducto</w:t>
      </w:r>
      <w:proofErr w:type="spellEnd"/>
    </w:p>
    <w:p w:rsidR="00157C0C" w:rsidRPr="00157C0C" w:rsidRDefault="00157C0C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r w:rsidRPr="00157C0C">
        <w:rPr>
          <w:sz w:val="20"/>
          <w:lang w:val="es-MX"/>
        </w:rPr>
        <w:t>Unidad</w:t>
      </w:r>
    </w:p>
    <w:p w:rsidR="00157C0C" w:rsidRPr="00157C0C" w:rsidRDefault="00157C0C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r w:rsidRPr="00157C0C">
        <w:rPr>
          <w:sz w:val="20"/>
          <w:lang w:val="es-MX"/>
        </w:rPr>
        <w:t>Precio</w:t>
      </w:r>
    </w:p>
    <w:p w:rsidR="00157C0C" w:rsidRPr="00157C0C" w:rsidRDefault="00157C0C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r w:rsidRPr="00157C0C">
        <w:rPr>
          <w:sz w:val="20"/>
          <w:lang w:val="es-MX"/>
        </w:rPr>
        <w:t>Inventario</w:t>
      </w:r>
      <w:r w:rsidR="00BA767C">
        <w:rPr>
          <w:sz w:val="20"/>
          <w:lang w:val="es-MX"/>
        </w:rPr>
        <w:t xml:space="preserve"> </w:t>
      </w:r>
      <w:r w:rsidR="00BA767C" w:rsidRPr="00406B05">
        <w:rPr>
          <w:sz w:val="20"/>
        </w:rPr>
        <w:t>de acuerdo con la regla de negocio</w:t>
      </w:r>
      <w:r w:rsidR="00BA767C" w:rsidRPr="00406B05">
        <w:rPr>
          <w:color w:val="0000FF"/>
          <w:sz w:val="20"/>
          <w:u w:val="single"/>
        </w:rPr>
        <w:t xml:space="preserve"> </w:t>
      </w:r>
      <w:hyperlink r:id="rId26" w:anchor="RNADMESC026" w:history="1">
        <w:r w:rsidR="00BA767C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157C0C" w:rsidRDefault="00157C0C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proofErr w:type="spellStart"/>
      <w:r w:rsidRPr="00695898">
        <w:rPr>
          <w:sz w:val="20"/>
          <w:lang w:val="es-MX"/>
        </w:rPr>
        <w:lastRenderedPageBreak/>
        <w:t>InvAnterior</w:t>
      </w:r>
      <w:proofErr w:type="spellEnd"/>
      <w:r w:rsidR="00BA767C">
        <w:rPr>
          <w:sz w:val="20"/>
          <w:lang w:val="es-MX"/>
        </w:rPr>
        <w:t xml:space="preserve"> </w:t>
      </w:r>
      <w:r w:rsidR="00BA767C" w:rsidRPr="00406B05">
        <w:rPr>
          <w:sz w:val="20"/>
        </w:rPr>
        <w:t>de acuerdo con la regla de negocio</w:t>
      </w:r>
      <w:r w:rsidR="00BA767C" w:rsidRPr="00406B05">
        <w:rPr>
          <w:color w:val="0000FF"/>
          <w:sz w:val="20"/>
          <w:u w:val="single"/>
        </w:rPr>
        <w:t xml:space="preserve"> </w:t>
      </w:r>
      <w:hyperlink r:id="rId27" w:anchor="RNADMESC026" w:history="1">
        <w:r w:rsidR="00BA767C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514AF5" w:rsidRDefault="00514AF5" w:rsidP="00157C0C">
      <w:pPr>
        <w:pStyle w:val="Prrafodelista"/>
        <w:numPr>
          <w:ilvl w:val="4"/>
          <w:numId w:val="5"/>
        </w:numPr>
        <w:ind w:left="3261" w:hanging="993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28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6052E1" w:rsidRPr="00514AF5" w:rsidRDefault="006052E1" w:rsidP="00514AF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514AF5">
        <w:rPr>
          <w:rFonts w:cs="Arial"/>
          <w:sz w:val="20"/>
          <w:szCs w:val="20"/>
        </w:rPr>
        <w:t>PedEntregados</w:t>
      </w:r>
      <w:proofErr w:type="spellEnd"/>
      <w:r w:rsidR="006C18CD">
        <w:rPr>
          <w:rFonts w:cs="Arial"/>
          <w:sz w:val="20"/>
          <w:szCs w:val="20"/>
        </w:rPr>
        <w:t xml:space="preserve"> </w:t>
      </w:r>
      <w:r w:rsidR="006C18CD" w:rsidRPr="00406B05">
        <w:rPr>
          <w:sz w:val="20"/>
        </w:rPr>
        <w:t>de acuerdo con la regla de negocio</w:t>
      </w:r>
      <w:r w:rsidR="006C18CD" w:rsidRPr="00406B05">
        <w:rPr>
          <w:color w:val="0000FF"/>
          <w:sz w:val="20"/>
          <w:u w:val="single"/>
        </w:rPr>
        <w:t xml:space="preserve"> </w:t>
      </w:r>
      <w:hyperlink r:id="rId29" w:anchor="RNADMESC026" w:history="1">
        <w:r w:rsidR="006C18CD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157C0C" w:rsidRPr="00514AF5" w:rsidRDefault="00157C0C" w:rsidP="00514AF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514AF5">
        <w:rPr>
          <w:rFonts w:cs="Arial"/>
          <w:sz w:val="20"/>
          <w:szCs w:val="20"/>
        </w:rPr>
        <w:t>Desplazamiento</w:t>
      </w:r>
      <w:r w:rsidR="006C18CD">
        <w:rPr>
          <w:rFonts w:cs="Arial"/>
          <w:sz w:val="20"/>
          <w:szCs w:val="20"/>
        </w:rPr>
        <w:t xml:space="preserve"> </w:t>
      </w:r>
      <w:r w:rsidR="006C18CD" w:rsidRPr="00406B05">
        <w:rPr>
          <w:sz w:val="20"/>
        </w:rPr>
        <w:t>de acuerdo con la regla de negocio</w:t>
      </w:r>
      <w:r w:rsidR="006C18CD" w:rsidRPr="00406B05">
        <w:rPr>
          <w:color w:val="0000FF"/>
          <w:sz w:val="20"/>
          <w:u w:val="single"/>
        </w:rPr>
        <w:t xml:space="preserve"> </w:t>
      </w:r>
      <w:hyperlink r:id="rId30" w:anchor="RNADMESC026" w:history="1">
        <w:r w:rsidR="006C18CD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157C0C" w:rsidRPr="00514AF5" w:rsidRDefault="00157C0C" w:rsidP="00514AF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514AF5">
        <w:rPr>
          <w:rFonts w:cs="Arial"/>
          <w:sz w:val="20"/>
          <w:szCs w:val="20"/>
        </w:rPr>
        <w:t>PedTransito</w:t>
      </w:r>
      <w:proofErr w:type="spellEnd"/>
      <w:r w:rsidR="006C18CD">
        <w:rPr>
          <w:rFonts w:cs="Arial"/>
          <w:sz w:val="20"/>
          <w:szCs w:val="20"/>
        </w:rPr>
        <w:t xml:space="preserve"> </w:t>
      </w:r>
      <w:r w:rsidR="006C18CD" w:rsidRPr="00406B05">
        <w:rPr>
          <w:sz w:val="20"/>
        </w:rPr>
        <w:t>de acuerdo con la regla de negocio</w:t>
      </w:r>
      <w:r w:rsidR="006C18CD" w:rsidRPr="00406B05">
        <w:rPr>
          <w:color w:val="0000FF"/>
          <w:sz w:val="20"/>
          <w:u w:val="single"/>
        </w:rPr>
        <w:t xml:space="preserve"> </w:t>
      </w:r>
      <w:hyperlink r:id="rId31" w:anchor="RNADMESC026" w:history="1">
        <w:r w:rsidR="006C18CD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404356" w:rsidRDefault="00623999" w:rsidP="00623999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</w:t>
      </w:r>
      <w:r w:rsidR="0067291E">
        <w:rPr>
          <w:rFonts w:cs="Arial"/>
          <w:sz w:val="20"/>
          <w:szCs w:val="20"/>
        </w:rPr>
        <w:t xml:space="preserve"> de la competencia obtenido para e</w:t>
      </w:r>
      <w:r>
        <w:rPr>
          <w:rFonts w:cs="Arial"/>
          <w:sz w:val="20"/>
          <w:szCs w:val="20"/>
        </w:rPr>
        <w:t>l detalle de la toma de inventario y mercadeo</w:t>
      </w:r>
    </w:p>
    <w:p w:rsidR="0067291E" w:rsidRDefault="0067291E" w:rsidP="0067291E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67291E" w:rsidRPr="0067291E" w:rsidRDefault="0067291E" w:rsidP="0067291E">
      <w:pPr>
        <w:pStyle w:val="Prrafodelista"/>
        <w:numPr>
          <w:ilvl w:val="4"/>
          <w:numId w:val="5"/>
        </w:numPr>
        <w:ind w:left="3261" w:hanging="993"/>
        <w:rPr>
          <w:rFonts w:cs="Arial"/>
          <w:b/>
          <w:sz w:val="20"/>
          <w:szCs w:val="20"/>
        </w:rPr>
      </w:pPr>
      <w:proofErr w:type="spellStart"/>
      <w:r w:rsidRPr="0067291E">
        <w:rPr>
          <w:rFonts w:cs="Arial"/>
          <w:b/>
          <w:sz w:val="20"/>
          <w:szCs w:val="20"/>
        </w:rPr>
        <w:t>ProductoCompetencia</w:t>
      </w:r>
      <w:proofErr w:type="spellEnd"/>
    </w:p>
    <w:p w:rsidR="0067291E" w:rsidRDefault="0067291E" w:rsidP="0067291E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7291E" w:rsidRDefault="008D4DC5" w:rsidP="0067291E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8D4DC5" w:rsidRDefault="008D4DC5" w:rsidP="0067291E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8D4DC5" w:rsidRDefault="008D4DC5" w:rsidP="008D4DC5">
      <w:pPr>
        <w:pStyle w:val="Prrafodelista"/>
        <w:numPr>
          <w:ilvl w:val="3"/>
          <w:numId w:val="5"/>
        </w:numPr>
        <w:ind w:left="2268" w:hanging="850"/>
        <w:rPr>
          <w:lang w:val="es-MX"/>
        </w:rPr>
      </w:pPr>
      <w:r>
        <w:rPr>
          <w:sz w:val="20"/>
          <w:lang w:val="es-MX"/>
        </w:rPr>
        <w:t xml:space="preserve">El </w:t>
      </w:r>
      <w:r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</w:t>
      </w:r>
      <w:r w:rsidR="0097004C">
        <w:rPr>
          <w:sz w:val="20"/>
          <w:lang w:val="es-MX"/>
        </w:rPr>
        <w:t>registra en</w:t>
      </w:r>
      <w:r>
        <w:rPr>
          <w:sz w:val="20"/>
          <w:lang w:val="es-MX"/>
        </w:rPr>
        <w:t xml:space="preserve">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la siguiente información para el producto actual:</w:t>
      </w:r>
    </w:p>
    <w:p w:rsidR="008D4DC5" w:rsidRDefault="008D4DC5" w:rsidP="008D4DC5">
      <w:pPr>
        <w:pStyle w:val="Prrafodelista"/>
        <w:numPr>
          <w:ilvl w:val="4"/>
          <w:numId w:val="5"/>
        </w:numPr>
        <w:ind w:left="3261" w:hanging="993"/>
        <w:rPr>
          <w:b/>
          <w:lang w:val="es-MX"/>
        </w:rPr>
      </w:pPr>
      <w:proofErr w:type="spellStart"/>
      <w:r>
        <w:rPr>
          <w:b/>
          <w:sz w:val="20"/>
          <w:lang w:val="es-MX"/>
        </w:rPr>
        <w:t>ProductosCompetencia</w:t>
      </w:r>
      <w:proofErr w:type="spellEnd"/>
    </w:p>
    <w:p w:rsidR="008D4DC5" w:rsidRPr="008D4DC5" w:rsidRDefault="008D4DC5" w:rsidP="008D4D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8D4DC5">
        <w:rPr>
          <w:rFonts w:cs="Arial"/>
          <w:sz w:val="20"/>
          <w:szCs w:val="20"/>
        </w:rPr>
        <w:t>ProductoClave</w:t>
      </w:r>
      <w:proofErr w:type="spellEnd"/>
      <w:r w:rsidR="0064321B">
        <w:rPr>
          <w:rFonts w:cs="Arial"/>
          <w:sz w:val="20"/>
          <w:szCs w:val="20"/>
        </w:rPr>
        <w:t xml:space="preserve"> de acuerdo con la regla de negocio </w:t>
      </w:r>
      <w:hyperlink r:id="rId32" w:anchor="RNGEN171" w:history="1">
        <w:r w:rsidR="0064321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D4DC5" w:rsidRPr="008D4DC5" w:rsidRDefault="008D4DC5" w:rsidP="008D4D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8D4DC5">
        <w:rPr>
          <w:rFonts w:cs="Arial"/>
          <w:sz w:val="20"/>
          <w:szCs w:val="20"/>
        </w:rPr>
        <w:t>ProductoCompClave</w:t>
      </w:r>
      <w:proofErr w:type="spellEnd"/>
    </w:p>
    <w:p w:rsidR="008D4DC5" w:rsidRPr="008D4DC5" w:rsidRDefault="008D4DC5" w:rsidP="008D4D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8D4DC5">
        <w:rPr>
          <w:rFonts w:cs="Arial"/>
          <w:sz w:val="20"/>
          <w:szCs w:val="20"/>
        </w:rPr>
        <w:t>Marca</w:t>
      </w:r>
    </w:p>
    <w:p w:rsidR="008D4DC5" w:rsidRPr="008D4DC5" w:rsidRDefault="008D4DC5" w:rsidP="008D4D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8D4DC5">
        <w:rPr>
          <w:rFonts w:cs="Arial"/>
          <w:sz w:val="20"/>
          <w:szCs w:val="20"/>
        </w:rPr>
        <w:t>Producto</w:t>
      </w:r>
      <w:r w:rsidR="0064321B">
        <w:rPr>
          <w:rFonts w:cs="Arial"/>
          <w:sz w:val="20"/>
          <w:szCs w:val="20"/>
        </w:rPr>
        <w:t xml:space="preserve"> </w:t>
      </w:r>
      <w:r w:rsidR="0064321B">
        <w:rPr>
          <w:sz w:val="20"/>
          <w:lang w:val="es-MX"/>
        </w:rPr>
        <w:t xml:space="preserve">de acuerdo con la regla de negocio </w:t>
      </w:r>
      <w:hyperlink r:id="rId33" w:anchor="RNGEN187" w:history="1">
        <w:r w:rsidR="0064321B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8D4DC5" w:rsidRPr="008D4DC5" w:rsidRDefault="008D4DC5" w:rsidP="008D4D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8D4DC5">
        <w:rPr>
          <w:rFonts w:cs="Arial"/>
          <w:sz w:val="20"/>
          <w:szCs w:val="20"/>
        </w:rPr>
        <w:t>Precio</w:t>
      </w:r>
    </w:p>
    <w:p w:rsidR="008D4DC5" w:rsidRPr="008D4DC5" w:rsidRDefault="008D4DC5" w:rsidP="008D4D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8D4DC5">
        <w:rPr>
          <w:rFonts w:cs="Arial"/>
          <w:sz w:val="20"/>
          <w:szCs w:val="20"/>
        </w:rPr>
        <w:t>Inventario</w:t>
      </w:r>
      <w:r w:rsidR="00717BDC">
        <w:rPr>
          <w:rFonts w:cs="Arial"/>
          <w:sz w:val="20"/>
          <w:szCs w:val="20"/>
        </w:rPr>
        <w:t xml:space="preserve"> </w:t>
      </w:r>
      <w:r w:rsidR="00717BDC" w:rsidRPr="00406B05">
        <w:rPr>
          <w:sz w:val="20"/>
        </w:rPr>
        <w:t>de acuerdo con la regla de negocio</w:t>
      </w:r>
      <w:r w:rsidR="00717BDC" w:rsidRPr="00406B05">
        <w:rPr>
          <w:color w:val="0000FF"/>
          <w:sz w:val="20"/>
          <w:u w:val="single"/>
        </w:rPr>
        <w:t xml:space="preserve"> </w:t>
      </w:r>
      <w:hyperlink r:id="rId34" w:anchor="RNADMESC026" w:history="1">
        <w:r w:rsidR="00717BDC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8D4DC5" w:rsidRPr="001F24D4" w:rsidRDefault="008D4DC5" w:rsidP="008D4D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695898">
        <w:rPr>
          <w:rFonts w:cs="Arial"/>
          <w:sz w:val="20"/>
          <w:szCs w:val="20"/>
        </w:rPr>
        <w:t>InvAnterior</w:t>
      </w:r>
      <w:proofErr w:type="spellEnd"/>
      <w:r w:rsidR="00717BDC">
        <w:rPr>
          <w:rFonts w:cs="Arial"/>
          <w:sz w:val="20"/>
          <w:szCs w:val="20"/>
        </w:rPr>
        <w:t xml:space="preserve"> </w:t>
      </w:r>
      <w:r w:rsidR="00717BDC" w:rsidRPr="00406B05">
        <w:rPr>
          <w:sz w:val="20"/>
        </w:rPr>
        <w:t>de acuerdo con la regla de negocio</w:t>
      </w:r>
      <w:r w:rsidR="00717BDC" w:rsidRPr="00406B05">
        <w:rPr>
          <w:color w:val="0000FF"/>
          <w:sz w:val="20"/>
          <w:u w:val="single"/>
        </w:rPr>
        <w:t xml:space="preserve"> </w:t>
      </w:r>
      <w:hyperlink r:id="rId35" w:anchor="RNADMESC026" w:history="1">
        <w:r w:rsidR="00717BDC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1F24D4" w:rsidRPr="001F24D4" w:rsidRDefault="001F24D4" w:rsidP="008D4D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  <w:highlight w:val="red"/>
        </w:rPr>
      </w:pPr>
      <w:proofErr w:type="spellStart"/>
      <w:r w:rsidRPr="001F24D4">
        <w:rPr>
          <w:sz w:val="20"/>
          <w:highlight w:val="red"/>
        </w:rPr>
        <w:t>PromoOtorgada</w:t>
      </w:r>
      <w:proofErr w:type="spellEnd"/>
    </w:p>
    <w:p w:rsidR="00224C7A" w:rsidRPr="00501D60" w:rsidRDefault="00224C7A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7" w:name="paso8"/>
      <w:r w:rsidRPr="00501D60">
        <w:rPr>
          <w:rFonts w:cs="Arial"/>
          <w:sz w:val="20"/>
          <w:szCs w:val="20"/>
        </w:rPr>
        <w:t>El sistema obtiene la siguiente información:</w:t>
      </w:r>
    </w:p>
    <w:p w:rsidR="00224C7A" w:rsidRPr="00501D60" w:rsidRDefault="00224C7A" w:rsidP="00501D60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01D60">
        <w:rPr>
          <w:rFonts w:cs="Arial"/>
          <w:b/>
          <w:sz w:val="20"/>
          <w:szCs w:val="20"/>
        </w:rPr>
        <w:t>AcuerdoProductoCli</w:t>
      </w:r>
      <w:proofErr w:type="spellEnd"/>
    </w:p>
    <w:p w:rsidR="00224C7A" w:rsidRPr="007E1464" w:rsidRDefault="005B33F1" w:rsidP="00224C7A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501D60">
        <w:rPr>
          <w:rFonts w:cs="Arial"/>
          <w:sz w:val="20"/>
          <w:szCs w:val="20"/>
        </w:rPr>
        <w:t>ClienteClave</w:t>
      </w:r>
      <w:proofErr w:type="spellEnd"/>
      <w:r w:rsidR="00816693" w:rsidRPr="00501D60">
        <w:rPr>
          <w:rFonts w:cs="Arial"/>
          <w:sz w:val="20"/>
          <w:szCs w:val="20"/>
        </w:rPr>
        <w:t xml:space="preserve"> de acuerdo con la regla de negocio</w:t>
      </w:r>
      <w:r w:rsidR="00816693">
        <w:rPr>
          <w:rFonts w:cs="Arial"/>
          <w:sz w:val="20"/>
          <w:szCs w:val="20"/>
        </w:rPr>
        <w:t xml:space="preserve"> </w:t>
      </w:r>
      <w:hyperlink r:id="rId36" w:anchor="RNGEN171" w:history="1">
        <w:r w:rsidR="00816693" w:rsidRPr="00501D60">
          <w:rPr>
            <w:rStyle w:val="Hipervnculo"/>
            <w:rFonts w:cs="Arial"/>
            <w:b/>
            <w:sz w:val="20"/>
            <w:szCs w:val="20"/>
          </w:rPr>
          <w:t>RNGEN171 Información en Sesió</w:t>
        </w:r>
        <w:r w:rsidR="00816693">
          <w:rPr>
            <w:rStyle w:val="Hipervnculo"/>
            <w:rFonts w:cs="Arial"/>
            <w:b/>
            <w:sz w:val="20"/>
            <w:szCs w:val="20"/>
          </w:rPr>
          <w:t>n</w:t>
        </w:r>
      </w:hyperlink>
    </w:p>
    <w:p w:rsidR="005B33F1" w:rsidRPr="00816693" w:rsidRDefault="005B33F1" w:rsidP="00816693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7E1464">
        <w:rPr>
          <w:rFonts w:cs="Arial"/>
          <w:sz w:val="20"/>
          <w:szCs w:val="20"/>
        </w:rPr>
        <w:t>ProductoClave</w:t>
      </w:r>
      <w:proofErr w:type="spellEnd"/>
    </w:p>
    <w:p w:rsidR="005B33F1" w:rsidRPr="007E1464" w:rsidRDefault="005B33F1" w:rsidP="00224C7A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7E1464">
        <w:rPr>
          <w:rFonts w:cs="Arial"/>
          <w:sz w:val="20"/>
          <w:szCs w:val="20"/>
        </w:rPr>
        <w:t>FechaFinVig</w:t>
      </w:r>
      <w:proofErr w:type="spellEnd"/>
      <w:r w:rsidR="001726B5">
        <w:rPr>
          <w:rFonts w:cs="Arial"/>
          <w:sz w:val="20"/>
          <w:szCs w:val="20"/>
        </w:rPr>
        <w:t xml:space="preserve"> de acuerdo con la regla de negocio </w:t>
      </w:r>
      <w:hyperlink r:id="rId37" w:anchor="RNGEN359" w:history="1">
        <w:r w:rsidR="001726B5" w:rsidRPr="001726B5">
          <w:rPr>
            <w:rStyle w:val="Hipervnculo"/>
            <w:rFonts w:cs="Arial"/>
            <w:b/>
            <w:sz w:val="20"/>
            <w:szCs w:val="20"/>
          </w:rPr>
          <w:t>RNGEN359 Fecha Menor a la Actual</w:t>
        </w:r>
      </w:hyperlink>
    </w:p>
    <w:p w:rsidR="005B33F1" w:rsidRPr="007E1464" w:rsidRDefault="005B33F1" w:rsidP="00224C7A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proofErr w:type="spellStart"/>
      <w:r w:rsidRPr="007E1464">
        <w:rPr>
          <w:rFonts w:cs="Arial"/>
          <w:sz w:val="20"/>
          <w:szCs w:val="20"/>
        </w:rPr>
        <w:t>TipoEstado</w:t>
      </w:r>
      <w:proofErr w:type="spellEnd"/>
      <w:r w:rsidR="00816693">
        <w:rPr>
          <w:rFonts w:cs="Arial"/>
          <w:sz w:val="20"/>
          <w:szCs w:val="20"/>
        </w:rPr>
        <w:t xml:space="preserve"> </w:t>
      </w:r>
      <w:r w:rsidR="00816693" w:rsidRPr="00A71010">
        <w:rPr>
          <w:rFonts w:cs="Arial"/>
          <w:sz w:val="20"/>
          <w:szCs w:val="20"/>
        </w:rPr>
        <w:t xml:space="preserve">de acuerdo con la regla de negocio </w:t>
      </w:r>
      <w:hyperlink r:id="rId38" w:anchor="RNGEN001" w:history="1">
        <w:r w:rsidR="00816693" w:rsidRPr="00A71010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726B5" w:rsidRDefault="001726B5" w:rsidP="00E51C22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obtuvieron </w:t>
      </w:r>
      <w:r w:rsidR="00466B08">
        <w:rPr>
          <w:rFonts w:cs="Arial"/>
          <w:sz w:val="20"/>
          <w:szCs w:val="20"/>
        </w:rPr>
        <w:t xml:space="preserve">productos con </w:t>
      </w:r>
      <w:r>
        <w:rPr>
          <w:rFonts w:cs="Arial"/>
          <w:sz w:val="20"/>
          <w:szCs w:val="20"/>
        </w:rPr>
        <w:t>acuerdos activos para el cliente cuya fecha de fin de vigencia</w:t>
      </w:r>
      <w:r w:rsidR="00E07F55">
        <w:rPr>
          <w:rFonts w:cs="Arial"/>
          <w:sz w:val="20"/>
          <w:szCs w:val="20"/>
        </w:rPr>
        <w:t xml:space="preserve"> sea menor a la fecha actual</w:t>
      </w:r>
      <w:r>
        <w:rPr>
          <w:rFonts w:cs="Arial"/>
          <w:sz w:val="20"/>
          <w:szCs w:val="20"/>
        </w:rPr>
        <w:t>&gt;</w:t>
      </w:r>
    </w:p>
    <w:p w:rsidR="00E07F55" w:rsidRDefault="00E07F55" w:rsidP="00E51C22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39" w:anchor="I0260" w:history="1">
        <w:r w:rsidR="00663CBE" w:rsidRPr="00663CBE">
          <w:rPr>
            <w:rStyle w:val="Hipervnculo"/>
            <w:rFonts w:cs="Arial"/>
            <w:b/>
            <w:sz w:val="20"/>
            <w:szCs w:val="20"/>
          </w:rPr>
          <w:t>I0260 &lt;Acuerdo Vencido&gt;</w:t>
        </w:r>
      </w:hyperlink>
      <w:r w:rsidR="004B75EA">
        <w:rPr>
          <w:rFonts w:cs="Arial"/>
          <w:sz w:val="20"/>
          <w:szCs w:val="20"/>
        </w:rPr>
        <w:t xml:space="preserve"> </w:t>
      </w:r>
    </w:p>
    <w:p w:rsidR="004D4034" w:rsidRDefault="004D403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8" w:name="paso14"/>
      <w:bookmarkStart w:id="29" w:name="paso11"/>
      <w:bookmarkEnd w:id="28"/>
      <w:r>
        <w:rPr>
          <w:rFonts w:cs="Arial"/>
          <w:sz w:val="20"/>
          <w:szCs w:val="20"/>
        </w:rPr>
        <w:t xml:space="preserve">El sistema </w:t>
      </w:r>
      <w:r w:rsidR="00DF6124">
        <w:rPr>
          <w:rFonts w:cs="Arial"/>
          <w:sz w:val="20"/>
          <w:szCs w:val="20"/>
        </w:rPr>
        <w:t>presenta y solicita</w:t>
      </w:r>
      <w:r>
        <w:rPr>
          <w:rFonts w:cs="Arial"/>
          <w:sz w:val="20"/>
          <w:szCs w:val="20"/>
        </w:rPr>
        <w:t xml:space="preserve"> la siguiente información:</w:t>
      </w:r>
    </w:p>
    <w:p w:rsidR="00B96A12" w:rsidRDefault="00DF6124" w:rsidP="00B96A12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bookmarkStart w:id="30" w:name="paso8_1"/>
      <w:bookmarkStart w:id="31" w:name="paso11_1"/>
      <w:bookmarkEnd w:id="27"/>
      <w:bookmarkEnd w:id="29"/>
      <w:r>
        <w:rPr>
          <w:rFonts w:cs="Arial"/>
          <w:sz w:val="20"/>
          <w:szCs w:val="20"/>
        </w:rPr>
        <w:t>Producto</w:t>
      </w:r>
    </w:p>
    <w:p w:rsidR="00DF6124" w:rsidRPr="00240159" w:rsidRDefault="00DF6124" w:rsidP="00B96A12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bookmarkStart w:id="32" w:name="paso11_2"/>
      <w:bookmarkStart w:id="33" w:name="paso8_2"/>
      <w:bookmarkEnd w:id="30"/>
      <w:bookmarkEnd w:id="31"/>
      <w:r w:rsidRPr="00240159">
        <w:rPr>
          <w:rFonts w:cs="Arial"/>
          <w:sz w:val="20"/>
          <w:szCs w:val="20"/>
        </w:rPr>
        <w:t>Código Barras</w:t>
      </w:r>
      <w:bookmarkEnd w:id="32"/>
    </w:p>
    <w:bookmarkEnd w:id="33"/>
    <w:p w:rsidR="006F4DE4" w:rsidRDefault="006F4DE4" w:rsidP="002962D9">
      <w:pPr>
        <w:pStyle w:val="Prrafodelista"/>
        <w:numPr>
          <w:ilvl w:val="0"/>
          <w:numId w:val="5"/>
        </w:numPr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El sistema presenta un listado con las</w:t>
      </w:r>
      <w:r w:rsidR="00240159">
        <w:rPr>
          <w:sz w:val="20"/>
          <w:szCs w:val="20"/>
          <w:lang w:val="es-MX"/>
        </w:rPr>
        <w:t xml:space="preserve"> siguientes columnas:</w:t>
      </w:r>
    </w:p>
    <w:p w:rsidR="00240159" w:rsidRDefault="00240159" w:rsidP="00240159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</w:t>
      </w:r>
    </w:p>
    <w:p w:rsidR="00240159" w:rsidRDefault="00240159" w:rsidP="00240159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</w:t>
      </w:r>
    </w:p>
    <w:p w:rsidR="00240159" w:rsidRDefault="00240159" w:rsidP="00240159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</w:p>
    <w:p w:rsidR="00240159" w:rsidRDefault="00240159" w:rsidP="00240159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Precio</w:t>
      </w:r>
    </w:p>
    <w:p w:rsidR="00240159" w:rsidRDefault="00240159" w:rsidP="00240159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Inventario</w:t>
      </w:r>
    </w:p>
    <w:p w:rsidR="00240159" w:rsidRDefault="00240159" w:rsidP="00240159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Inv. Anterior</w:t>
      </w:r>
    </w:p>
    <w:p w:rsidR="006300E1" w:rsidRDefault="006300E1" w:rsidP="00240159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D91EE2"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 w:rsidR="00D91EE2">
        <w:rPr>
          <w:sz w:val="20"/>
          <w:szCs w:val="20"/>
          <w:lang w:val="es-MX"/>
        </w:rPr>
        <w:t>Clasificacion</w:t>
      </w:r>
      <w:r w:rsidR="005A2308">
        <w:rPr>
          <w:sz w:val="20"/>
          <w:szCs w:val="20"/>
          <w:lang w:val="es-MX"/>
        </w:rPr>
        <w:t>CliEsq</w:t>
      </w:r>
      <w:proofErr w:type="spellEnd"/>
      <w:r w:rsidR="005A2308">
        <w:rPr>
          <w:sz w:val="20"/>
          <w:szCs w:val="20"/>
          <w:lang w:val="es-MX"/>
        </w:rPr>
        <w:t xml:space="preserve"> = 1</w:t>
      </w:r>
      <w:r w:rsidR="00D91EE2">
        <w:rPr>
          <w:sz w:val="20"/>
          <w:szCs w:val="20"/>
          <w:lang w:val="es-MX"/>
        </w:rPr>
        <w:t>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40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szCs w:val="20"/>
          <w:lang w:val="es-MX"/>
        </w:rPr>
        <w:t>&gt;</w:t>
      </w:r>
    </w:p>
    <w:p w:rsidR="005A2308" w:rsidRDefault="005A2308" w:rsidP="005A2308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Ped</w:t>
      </w:r>
      <w:proofErr w:type="spellEnd"/>
      <w:r>
        <w:rPr>
          <w:sz w:val="20"/>
          <w:szCs w:val="20"/>
          <w:lang w:val="es-MX"/>
        </w:rPr>
        <w:t>. Entregados</w:t>
      </w:r>
    </w:p>
    <w:p w:rsidR="00240159" w:rsidRPr="005A2308" w:rsidRDefault="00240159" w:rsidP="005A2308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r w:rsidRPr="005A2308">
        <w:rPr>
          <w:sz w:val="20"/>
          <w:szCs w:val="20"/>
          <w:lang w:val="es-MX"/>
        </w:rPr>
        <w:t>Desplazamiento</w:t>
      </w:r>
    </w:p>
    <w:p w:rsidR="00240159" w:rsidRPr="005A2308" w:rsidRDefault="00240159" w:rsidP="005A2308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proofErr w:type="spellStart"/>
      <w:r w:rsidRPr="005A2308">
        <w:rPr>
          <w:sz w:val="20"/>
          <w:szCs w:val="20"/>
          <w:lang w:val="es-MX"/>
        </w:rPr>
        <w:t>Ped</w:t>
      </w:r>
      <w:proofErr w:type="spellEnd"/>
      <w:r w:rsidRPr="005A2308">
        <w:rPr>
          <w:sz w:val="20"/>
          <w:szCs w:val="20"/>
          <w:lang w:val="es-MX"/>
        </w:rPr>
        <w:t>. Tránsito</w:t>
      </w:r>
    </w:p>
    <w:p w:rsidR="00E75AE6" w:rsidRPr="00240159" w:rsidRDefault="00164EB3" w:rsidP="002962D9">
      <w:pPr>
        <w:pStyle w:val="Prrafodelista"/>
        <w:numPr>
          <w:ilvl w:val="0"/>
          <w:numId w:val="5"/>
        </w:numPr>
        <w:rPr>
          <w:sz w:val="20"/>
          <w:szCs w:val="20"/>
          <w:lang w:val="es-MX"/>
        </w:rPr>
      </w:pPr>
      <w:bookmarkStart w:id="34" w:name="paso13"/>
      <w:r>
        <w:rPr>
          <w:sz w:val="20"/>
          <w:szCs w:val="20"/>
          <w:lang w:val="es-MX"/>
        </w:rPr>
        <w:t xml:space="preserve">Si &lt;el objeto </w:t>
      </w:r>
      <w:proofErr w:type="spellStart"/>
      <w:r>
        <w:rPr>
          <w:sz w:val="20"/>
          <w:szCs w:val="20"/>
          <w:lang w:val="es-MX"/>
        </w:rPr>
        <w:t>ProductosPropios</w:t>
      </w:r>
      <w:proofErr w:type="spellEnd"/>
      <w:r>
        <w:rPr>
          <w:sz w:val="20"/>
          <w:szCs w:val="20"/>
          <w:lang w:val="es-MX"/>
        </w:rPr>
        <w:t xml:space="preserve"> contiene información&gt;, p</w:t>
      </w:r>
      <w:r w:rsidR="00931A79" w:rsidRPr="00240159">
        <w:rPr>
          <w:sz w:val="20"/>
          <w:szCs w:val="20"/>
          <w:lang w:val="es-MX"/>
        </w:rPr>
        <w:t xml:space="preserve">ara cada producto incluido en el objeto </w:t>
      </w:r>
      <w:proofErr w:type="spellStart"/>
      <w:r w:rsidR="00931A79" w:rsidRPr="00240159">
        <w:rPr>
          <w:sz w:val="20"/>
          <w:szCs w:val="20"/>
          <w:lang w:val="es-MX"/>
        </w:rPr>
        <w:t>ProductosPropios</w:t>
      </w:r>
      <w:proofErr w:type="spellEnd"/>
    </w:p>
    <w:bookmarkEnd w:id="34"/>
    <w:p w:rsidR="00931A79" w:rsidRPr="00240159" w:rsidRDefault="00931A79" w:rsidP="00931A79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 xml:space="preserve">El sistema obtiene la siguiente información del objeto </w:t>
      </w:r>
      <w:proofErr w:type="spellStart"/>
      <w:r w:rsidRPr="00240159">
        <w:rPr>
          <w:sz w:val="20"/>
          <w:szCs w:val="20"/>
          <w:lang w:val="es-MX"/>
        </w:rPr>
        <w:t>ProductosPropios</w:t>
      </w:r>
      <w:proofErr w:type="spellEnd"/>
    </w:p>
    <w:p w:rsidR="00931A79" w:rsidRPr="00240159" w:rsidRDefault="00931A79" w:rsidP="00931A79">
      <w:pPr>
        <w:pStyle w:val="Prrafodelista"/>
        <w:numPr>
          <w:ilvl w:val="2"/>
          <w:numId w:val="5"/>
        </w:numPr>
        <w:ind w:left="1134" w:hanging="283"/>
        <w:rPr>
          <w:b/>
          <w:sz w:val="20"/>
          <w:szCs w:val="20"/>
          <w:lang w:val="es-MX"/>
        </w:rPr>
      </w:pPr>
      <w:proofErr w:type="spellStart"/>
      <w:r w:rsidRPr="00240159">
        <w:rPr>
          <w:b/>
          <w:sz w:val="20"/>
          <w:szCs w:val="20"/>
          <w:lang w:val="es-MX"/>
        </w:rPr>
        <w:t>ProductosPropios</w:t>
      </w:r>
      <w:proofErr w:type="spellEnd"/>
    </w:p>
    <w:p w:rsidR="00931A79" w:rsidRPr="00240159" w:rsidRDefault="00931A79" w:rsidP="00931A79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proofErr w:type="spellStart"/>
      <w:r w:rsidRPr="00240159">
        <w:rPr>
          <w:sz w:val="20"/>
          <w:szCs w:val="20"/>
          <w:lang w:val="es-MX"/>
        </w:rPr>
        <w:t>ProductoClave</w:t>
      </w:r>
      <w:proofErr w:type="spellEnd"/>
    </w:p>
    <w:p w:rsidR="00931A79" w:rsidRDefault="00931A79" w:rsidP="00931A79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Nombre</w:t>
      </w:r>
    </w:p>
    <w:p w:rsidR="00B657D0" w:rsidRPr="00240159" w:rsidRDefault="00B657D0" w:rsidP="00931A79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931A79" w:rsidRPr="00240159" w:rsidRDefault="00931A79" w:rsidP="00931A79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Unidad</w:t>
      </w:r>
    </w:p>
    <w:p w:rsidR="00931A79" w:rsidRPr="00240159" w:rsidRDefault="00931A79" w:rsidP="00931A79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Precio</w:t>
      </w:r>
    </w:p>
    <w:p w:rsidR="00931A79" w:rsidRPr="00240159" w:rsidRDefault="00931A79" w:rsidP="00931A79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Inventario</w:t>
      </w:r>
    </w:p>
    <w:p w:rsidR="00931A79" w:rsidRDefault="00931A79" w:rsidP="00931A79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proofErr w:type="spellStart"/>
      <w:r w:rsidRPr="00240159">
        <w:rPr>
          <w:sz w:val="20"/>
          <w:szCs w:val="20"/>
          <w:lang w:val="es-MX"/>
        </w:rPr>
        <w:t>InvAnterior</w:t>
      </w:r>
      <w:proofErr w:type="spellEnd"/>
    </w:p>
    <w:p w:rsidR="00CE3E1A" w:rsidRDefault="00CE3E1A" w:rsidP="00CE3E1A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41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E3E1A" w:rsidRPr="00514AF5" w:rsidRDefault="00CE3E1A" w:rsidP="00CE3E1A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 w:rsidRPr="00514AF5">
        <w:rPr>
          <w:rFonts w:cs="Arial"/>
          <w:sz w:val="20"/>
          <w:szCs w:val="20"/>
        </w:rPr>
        <w:t>PedEntregados</w:t>
      </w:r>
      <w:proofErr w:type="spellEnd"/>
      <w:r w:rsidR="00717BDC" w:rsidRPr="00514AF5">
        <w:rPr>
          <w:rFonts w:cs="Arial"/>
          <w:sz w:val="20"/>
          <w:szCs w:val="20"/>
        </w:rPr>
        <w:t xml:space="preserve"> </w:t>
      </w:r>
    </w:p>
    <w:p w:rsidR="00CE3E1A" w:rsidRPr="00514AF5" w:rsidRDefault="00CE3E1A" w:rsidP="00CE3E1A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r w:rsidRPr="00514AF5">
        <w:rPr>
          <w:rFonts w:cs="Arial"/>
          <w:sz w:val="20"/>
          <w:szCs w:val="20"/>
        </w:rPr>
        <w:t>Desplazamiento</w:t>
      </w:r>
      <w:r w:rsidR="00717BDC" w:rsidRPr="00514AF5">
        <w:rPr>
          <w:rFonts w:cs="Arial"/>
          <w:sz w:val="20"/>
          <w:szCs w:val="20"/>
        </w:rPr>
        <w:t xml:space="preserve"> </w:t>
      </w:r>
    </w:p>
    <w:p w:rsidR="00CE3E1A" w:rsidRPr="00514AF5" w:rsidRDefault="00CE3E1A" w:rsidP="00CE3E1A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 w:rsidRPr="00514AF5">
        <w:rPr>
          <w:rFonts w:cs="Arial"/>
          <w:sz w:val="20"/>
          <w:szCs w:val="20"/>
        </w:rPr>
        <w:t>PedTransito</w:t>
      </w:r>
      <w:proofErr w:type="spellEnd"/>
      <w:r w:rsidR="00717BDC" w:rsidRPr="00514AF5">
        <w:rPr>
          <w:rFonts w:cs="Arial"/>
          <w:sz w:val="20"/>
          <w:szCs w:val="20"/>
        </w:rPr>
        <w:t xml:space="preserve"> </w:t>
      </w:r>
    </w:p>
    <w:p w:rsidR="00931A79" w:rsidRPr="00240159" w:rsidRDefault="00931A79" w:rsidP="00931A79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El sistema presenta la siguiente información</w:t>
      </w:r>
      <w:r w:rsidR="004D58C6" w:rsidRPr="00240159">
        <w:rPr>
          <w:sz w:val="20"/>
          <w:szCs w:val="20"/>
          <w:lang w:val="es-MX"/>
        </w:rPr>
        <w:t xml:space="preserve"> en la columna correspondiente</w:t>
      </w:r>
      <w:r w:rsidR="00240159" w:rsidRPr="00240159">
        <w:rPr>
          <w:sz w:val="20"/>
          <w:szCs w:val="20"/>
          <w:lang w:val="es-MX"/>
        </w:rPr>
        <w:t xml:space="preserve"> </w:t>
      </w:r>
      <w:r w:rsidR="00240159" w:rsidRPr="00240159">
        <w:rPr>
          <w:rFonts w:cs="Arial"/>
          <w:sz w:val="20"/>
          <w:szCs w:val="20"/>
        </w:rPr>
        <w:t xml:space="preserve">de acuerdo con la regla de negocio </w:t>
      </w:r>
      <w:hyperlink r:id="rId42" w:anchor="RNWEB016" w:history="1">
        <w:r w:rsidR="00240159" w:rsidRPr="00B657D0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 w:rsidRPr="00240159">
        <w:rPr>
          <w:sz w:val="20"/>
          <w:szCs w:val="20"/>
          <w:lang w:val="es-MX"/>
        </w:rPr>
        <w:t>:</w:t>
      </w:r>
    </w:p>
    <w:p w:rsidR="00931A79" w:rsidRPr="00240159" w:rsidRDefault="00240159" w:rsidP="004D58C6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</w:t>
      </w:r>
      <w:r w:rsidR="004D58C6" w:rsidRPr="00240159">
        <w:rPr>
          <w:sz w:val="20"/>
          <w:szCs w:val="20"/>
          <w:lang w:val="es-MX"/>
        </w:rPr>
        <w:t>Clave</w:t>
      </w:r>
      <w:proofErr w:type="spellEnd"/>
    </w:p>
    <w:p w:rsidR="004D58C6" w:rsidRPr="00240159" w:rsidRDefault="004D58C6" w:rsidP="004D58C6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Nombre</w:t>
      </w:r>
    </w:p>
    <w:p w:rsidR="004D58C6" w:rsidRPr="00240159" w:rsidRDefault="004D58C6" w:rsidP="004D58C6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Unidad</w:t>
      </w:r>
    </w:p>
    <w:p w:rsidR="004D58C6" w:rsidRPr="00240159" w:rsidRDefault="004D58C6" w:rsidP="004D58C6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Precio</w:t>
      </w:r>
    </w:p>
    <w:p w:rsidR="004D58C6" w:rsidRPr="00240159" w:rsidRDefault="004D58C6" w:rsidP="00717BDC">
      <w:pPr>
        <w:pStyle w:val="Prrafodelista"/>
        <w:numPr>
          <w:ilvl w:val="2"/>
          <w:numId w:val="5"/>
        </w:numPr>
        <w:ind w:left="1418" w:hanging="567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>Inventario</w:t>
      </w:r>
      <w:r w:rsidR="00822F2A">
        <w:rPr>
          <w:sz w:val="20"/>
          <w:szCs w:val="20"/>
          <w:lang w:val="es-MX"/>
        </w:rPr>
        <w:t xml:space="preserve"> </w:t>
      </w:r>
      <w:r w:rsidR="00717BDC" w:rsidRPr="00406B05">
        <w:rPr>
          <w:sz w:val="20"/>
        </w:rPr>
        <w:t>de acuerdo con la regla de negocio</w:t>
      </w:r>
      <w:r w:rsidR="00717BDC" w:rsidRPr="00406B05">
        <w:rPr>
          <w:color w:val="0000FF"/>
          <w:sz w:val="20"/>
          <w:u w:val="single"/>
        </w:rPr>
        <w:t xml:space="preserve"> </w:t>
      </w:r>
      <w:hyperlink r:id="rId43" w:anchor="RNADMESC026" w:history="1">
        <w:r w:rsidR="00717BDC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4D58C6" w:rsidRDefault="004D58C6" w:rsidP="00717BDC">
      <w:pPr>
        <w:pStyle w:val="Prrafodelista"/>
        <w:numPr>
          <w:ilvl w:val="2"/>
          <w:numId w:val="5"/>
        </w:numPr>
        <w:ind w:left="1418" w:hanging="567"/>
        <w:rPr>
          <w:sz w:val="20"/>
          <w:szCs w:val="20"/>
          <w:lang w:val="es-MX"/>
        </w:rPr>
      </w:pPr>
      <w:proofErr w:type="spellStart"/>
      <w:r w:rsidRPr="00240159">
        <w:rPr>
          <w:sz w:val="20"/>
          <w:szCs w:val="20"/>
          <w:lang w:val="es-MX"/>
        </w:rPr>
        <w:t>InvAnterior</w:t>
      </w:r>
      <w:proofErr w:type="spellEnd"/>
      <w:r w:rsidR="00717BDC">
        <w:rPr>
          <w:sz w:val="20"/>
          <w:szCs w:val="20"/>
          <w:lang w:val="es-MX"/>
        </w:rPr>
        <w:t xml:space="preserve"> </w:t>
      </w:r>
      <w:r w:rsidR="00717BDC" w:rsidRPr="00406B05">
        <w:rPr>
          <w:sz w:val="20"/>
        </w:rPr>
        <w:t>de acuerdo con la regla de negocio</w:t>
      </w:r>
      <w:r w:rsidR="00717BDC" w:rsidRPr="00406B05">
        <w:rPr>
          <w:color w:val="0000FF"/>
          <w:sz w:val="20"/>
          <w:u w:val="single"/>
        </w:rPr>
        <w:t xml:space="preserve"> </w:t>
      </w:r>
      <w:hyperlink r:id="rId44" w:anchor="RNADMESC026" w:history="1">
        <w:r w:rsidR="00717BDC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CE3E1A" w:rsidRDefault="00CE3E1A" w:rsidP="00CE3E1A">
      <w:pPr>
        <w:pStyle w:val="Prrafodelista"/>
        <w:numPr>
          <w:ilvl w:val="2"/>
          <w:numId w:val="5"/>
        </w:numPr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45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E3E1A" w:rsidRPr="00514AF5" w:rsidRDefault="00CE3E1A" w:rsidP="00CE3E1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514AF5">
        <w:rPr>
          <w:rFonts w:cs="Arial"/>
          <w:sz w:val="20"/>
          <w:szCs w:val="20"/>
        </w:rPr>
        <w:t>PedEntregados</w:t>
      </w:r>
      <w:proofErr w:type="spellEnd"/>
      <w:r>
        <w:rPr>
          <w:rFonts w:cs="Arial"/>
          <w:sz w:val="20"/>
          <w:szCs w:val="20"/>
        </w:rPr>
        <w:t xml:space="preserve"> </w:t>
      </w:r>
      <w:r w:rsidRPr="00406B05">
        <w:rPr>
          <w:sz w:val="20"/>
        </w:rPr>
        <w:t>de acuerdo con la regla de negocio</w:t>
      </w:r>
      <w:r w:rsidRPr="00406B05">
        <w:rPr>
          <w:color w:val="0000FF"/>
          <w:sz w:val="20"/>
          <w:u w:val="single"/>
        </w:rPr>
        <w:t xml:space="preserve"> </w:t>
      </w:r>
      <w:hyperlink r:id="rId46" w:anchor="RNADMESC026" w:history="1">
        <w:r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CE3E1A" w:rsidRPr="00514AF5" w:rsidRDefault="00CE3E1A" w:rsidP="00CE3E1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 w:rsidRPr="00514AF5">
        <w:rPr>
          <w:rFonts w:cs="Arial"/>
          <w:sz w:val="20"/>
          <w:szCs w:val="20"/>
        </w:rPr>
        <w:t>Desplazamiento</w:t>
      </w:r>
      <w:r>
        <w:rPr>
          <w:rFonts w:cs="Arial"/>
          <w:sz w:val="20"/>
          <w:szCs w:val="20"/>
        </w:rPr>
        <w:t xml:space="preserve"> </w:t>
      </w:r>
      <w:r w:rsidRPr="00406B05">
        <w:rPr>
          <w:sz w:val="20"/>
        </w:rPr>
        <w:t>de acuerdo con la regla de negocio</w:t>
      </w:r>
      <w:r w:rsidRPr="00406B05">
        <w:rPr>
          <w:color w:val="0000FF"/>
          <w:sz w:val="20"/>
          <w:u w:val="single"/>
        </w:rPr>
        <w:t xml:space="preserve"> </w:t>
      </w:r>
      <w:hyperlink r:id="rId47" w:anchor="RNADMESC026" w:history="1">
        <w:r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CE3E1A" w:rsidRPr="00514AF5" w:rsidRDefault="00CE3E1A" w:rsidP="00CE3E1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514AF5">
        <w:rPr>
          <w:rFonts w:cs="Arial"/>
          <w:sz w:val="20"/>
          <w:szCs w:val="20"/>
        </w:rPr>
        <w:t>PedTransito</w:t>
      </w:r>
      <w:proofErr w:type="spellEnd"/>
      <w:r>
        <w:rPr>
          <w:rFonts w:cs="Arial"/>
          <w:sz w:val="20"/>
          <w:szCs w:val="20"/>
        </w:rPr>
        <w:t xml:space="preserve"> </w:t>
      </w:r>
      <w:r w:rsidRPr="00406B05">
        <w:rPr>
          <w:sz w:val="20"/>
        </w:rPr>
        <w:t>de acuerdo con la regla de negocio</w:t>
      </w:r>
      <w:r w:rsidRPr="00406B05">
        <w:rPr>
          <w:color w:val="0000FF"/>
          <w:sz w:val="20"/>
          <w:u w:val="single"/>
        </w:rPr>
        <w:t xml:space="preserve"> </w:t>
      </w:r>
      <w:hyperlink r:id="rId48" w:anchor="RNADMESC026" w:history="1">
        <w:r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D1375B" w:rsidRPr="0064321B" w:rsidRDefault="00D1375B" w:rsidP="00D1375B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  <w:lang w:val="es-MX"/>
        </w:rPr>
      </w:pPr>
      <w:r w:rsidRPr="0064321B">
        <w:rPr>
          <w:sz w:val="20"/>
          <w:szCs w:val="20"/>
          <w:lang w:val="es-MX"/>
        </w:rPr>
        <w:t>Para cada producto de la competencia asociado al producto</w:t>
      </w:r>
    </w:p>
    <w:p w:rsidR="00D1375B" w:rsidRPr="0064321B" w:rsidRDefault="00D1375B" w:rsidP="00D1375B">
      <w:pPr>
        <w:pStyle w:val="Prrafodelista"/>
        <w:numPr>
          <w:ilvl w:val="2"/>
          <w:numId w:val="5"/>
        </w:numPr>
        <w:ind w:left="1134" w:hanging="283"/>
        <w:rPr>
          <w:sz w:val="20"/>
          <w:szCs w:val="20"/>
          <w:lang w:val="es-MX"/>
        </w:rPr>
      </w:pPr>
      <w:r w:rsidRPr="0064321B">
        <w:rPr>
          <w:sz w:val="20"/>
          <w:szCs w:val="20"/>
          <w:lang w:val="es-MX"/>
        </w:rPr>
        <w:t xml:space="preserve">El sistema obtiene la siguiente información del objeto </w:t>
      </w:r>
      <w:proofErr w:type="spellStart"/>
      <w:r w:rsidRPr="0064321B">
        <w:rPr>
          <w:sz w:val="20"/>
          <w:szCs w:val="20"/>
          <w:lang w:val="es-MX"/>
        </w:rPr>
        <w:t>ProductosCompetencia</w:t>
      </w:r>
      <w:proofErr w:type="spellEnd"/>
    </w:p>
    <w:p w:rsidR="00D1375B" w:rsidRPr="0064321B" w:rsidRDefault="00D1375B" w:rsidP="00D1375B">
      <w:pPr>
        <w:pStyle w:val="Prrafodelista"/>
        <w:numPr>
          <w:ilvl w:val="3"/>
          <w:numId w:val="5"/>
        </w:numPr>
        <w:ind w:left="2268" w:hanging="850"/>
        <w:rPr>
          <w:b/>
          <w:sz w:val="20"/>
          <w:szCs w:val="20"/>
          <w:lang w:val="es-MX"/>
        </w:rPr>
      </w:pPr>
      <w:proofErr w:type="spellStart"/>
      <w:r w:rsidRPr="0064321B">
        <w:rPr>
          <w:b/>
          <w:sz w:val="20"/>
          <w:szCs w:val="20"/>
          <w:lang w:val="es-MX"/>
        </w:rPr>
        <w:t>ProductosCompetencia</w:t>
      </w:r>
      <w:proofErr w:type="spellEnd"/>
    </w:p>
    <w:p w:rsidR="00D1375B" w:rsidRPr="0064321B" w:rsidRDefault="00D1375B" w:rsidP="00D1375B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proofErr w:type="spellStart"/>
      <w:r w:rsidRPr="0064321B">
        <w:rPr>
          <w:sz w:val="20"/>
          <w:szCs w:val="20"/>
          <w:lang w:val="es-MX"/>
        </w:rPr>
        <w:t>ProductoClave</w:t>
      </w:r>
      <w:proofErr w:type="spellEnd"/>
    </w:p>
    <w:p w:rsidR="00D1375B" w:rsidRPr="007330BD" w:rsidRDefault="00D1375B" w:rsidP="00D1375B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proofErr w:type="spellStart"/>
      <w:r w:rsidRPr="007330BD">
        <w:rPr>
          <w:sz w:val="20"/>
          <w:szCs w:val="20"/>
          <w:lang w:val="es-MX"/>
        </w:rPr>
        <w:t>ProductoCompClave</w:t>
      </w:r>
      <w:proofErr w:type="spellEnd"/>
    </w:p>
    <w:p w:rsidR="00977BA0" w:rsidRPr="007330BD" w:rsidRDefault="007330BD" w:rsidP="00D1375B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r w:rsidRPr="007330BD">
        <w:rPr>
          <w:sz w:val="20"/>
          <w:szCs w:val="20"/>
          <w:lang w:val="es-MX"/>
        </w:rPr>
        <w:t>Marca</w:t>
      </w:r>
    </w:p>
    <w:p w:rsidR="007330BD" w:rsidRPr="007330BD" w:rsidRDefault="00BA4A15" w:rsidP="00D1375B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7330BD" w:rsidRPr="007330BD" w:rsidRDefault="007330BD" w:rsidP="00D1375B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r w:rsidRPr="007330BD">
        <w:rPr>
          <w:sz w:val="20"/>
          <w:szCs w:val="20"/>
          <w:lang w:val="es-MX"/>
        </w:rPr>
        <w:t>Precio</w:t>
      </w:r>
    </w:p>
    <w:p w:rsidR="007330BD" w:rsidRPr="007330BD" w:rsidRDefault="007330BD" w:rsidP="00D1375B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r w:rsidRPr="007330BD">
        <w:rPr>
          <w:sz w:val="20"/>
          <w:szCs w:val="20"/>
          <w:lang w:val="es-MX"/>
        </w:rPr>
        <w:t>Inventario</w:t>
      </w:r>
    </w:p>
    <w:p w:rsidR="007330BD" w:rsidRDefault="007330BD" w:rsidP="00D1375B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proofErr w:type="spellStart"/>
      <w:r w:rsidRPr="007330BD">
        <w:rPr>
          <w:sz w:val="20"/>
          <w:szCs w:val="20"/>
          <w:lang w:val="es-MX"/>
        </w:rPr>
        <w:t>InvAnterior</w:t>
      </w:r>
      <w:proofErr w:type="spellEnd"/>
    </w:p>
    <w:p w:rsidR="001F24D4" w:rsidRPr="001F24D4" w:rsidRDefault="001F24D4" w:rsidP="00D1375B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highlight w:val="red"/>
          <w:lang w:val="es-MX"/>
        </w:rPr>
      </w:pPr>
      <w:proofErr w:type="spellStart"/>
      <w:r w:rsidRPr="001F24D4">
        <w:rPr>
          <w:sz w:val="20"/>
          <w:szCs w:val="20"/>
          <w:highlight w:val="red"/>
          <w:lang w:val="es-MX"/>
        </w:rPr>
        <w:t>PromoOtorgada</w:t>
      </w:r>
      <w:proofErr w:type="spellEnd"/>
    </w:p>
    <w:p w:rsidR="00983A69" w:rsidRPr="00240159" w:rsidRDefault="00983A69" w:rsidP="00983A69">
      <w:pPr>
        <w:pStyle w:val="Prrafodelista"/>
        <w:numPr>
          <w:ilvl w:val="2"/>
          <w:numId w:val="5"/>
        </w:numPr>
        <w:ind w:left="1418" w:hanging="567"/>
        <w:rPr>
          <w:sz w:val="20"/>
          <w:szCs w:val="20"/>
          <w:lang w:val="es-MX"/>
        </w:rPr>
      </w:pPr>
      <w:r w:rsidRPr="00240159">
        <w:rPr>
          <w:sz w:val="20"/>
          <w:szCs w:val="20"/>
          <w:lang w:val="es-MX"/>
        </w:rPr>
        <w:t xml:space="preserve">El sistema presenta la siguiente información en la columna correspondiente </w:t>
      </w:r>
      <w:r w:rsidRPr="00240159">
        <w:rPr>
          <w:rFonts w:cs="Arial"/>
          <w:sz w:val="20"/>
          <w:szCs w:val="20"/>
        </w:rPr>
        <w:t xml:space="preserve">de acuerdo con la regla de negocio </w:t>
      </w:r>
      <w:hyperlink r:id="rId49" w:anchor="RNGEN247" w:history="1">
        <w:r w:rsidRPr="001C3462">
          <w:rPr>
            <w:rStyle w:val="Hipervnculo"/>
            <w:rFonts w:cs="Arial"/>
            <w:b/>
            <w:sz w:val="20"/>
            <w:szCs w:val="20"/>
          </w:rPr>
          <w:t>RN</w:t>
        </w:r>
        <w:r w:rsidR="00594428" w:rsidRPr="001C3462">
          <w:rPr>
            <w:rStyle w:val="Hipervnculo"/>
            <w:rFonts w:cs="Arial"/>
            <w:b/>
            <w:sz w:val="20"/>
            <w:szCs w:val="20"/>
          </w:rPr>
          <w:t>GEN247</w:t>
        </w:r>
        <w:r w:rsidRPr="001C3462">
          <w:rPr>
            <w:rStyle w:val="Hipervnculo"/>
            <w:rFonts w:cs="Arial"/>
            <w:b/>
            <w:sz w:val="20"/>
            <w:szCs w:val="20"/>
          </w:rPr>
          <w:t xml:space="preserve"> Orden</w:t>
        </w:r>
        <w:r w:rsidR="00594428" w:rsidRPr="001C3462">
          <w:rPr>
            <w:rStyle w:val="Hipervnculo"/>
            <w:rFonts w:cs="Arial"/>
            <w:b/>
            <w:sz w:val="20"/>
            <w:szCs w:val="20"/>
          </w:rPr>
          <w:t>amiento Ascendente</w:t>
        </w:r>
      </w:hyperlink>
    </w:p>
    <w:p w:rsidR="00983A69" w:rsidRPr="00594428" w:rsidRDefault="00594428" w:rsidP="00594428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Marca</w:t>
      </w:r>
    </w:p>
    <w:p w:rsidR="00983A69" w:rsidRPr="00594428" w:rsidRDefault="00A95A53" w:rsidP="00594428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983A69" w:rsidRPr="00594428" w:rsidRDefault="00983A69" w:rsidP="00594428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 w:rsidRPr="00594428">
        <w:rPr>
          <w:sz w:val="20"/>
          <w:szCs w:val="20"/>
          <w:lang w:val="es-MX"/>
        </w:rPr>
        <w:lastRenderedPageBreak/>
        <w:t>Precio</w:t>
      </w:r>
    </w:p>
    <w:p w:rsidR="00983A69" w:rsidRPr="00594428" w:rsidRDefault="00983A69" w:rsidP="00594428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 w:rsidRPr="00594428">
        <w:rPr>
          <w:sz w:val="20"/>
          <w:szCs w:val="20"/>
          <w:lang w:val="es-MX"/>
        </w:rPr>
        <w:t>Inventario</w:t>
      </w:r>
      <w:r w:rsidR="0076761A">
        <w:rPr>
          <w:sz w:val="20"/>
          <w:szCs w:val="20"/>
          <w:lang w:val="es-MX"/>
        </w:rPr>
        <w:t xml:space="preserve"> </w:t>
      </w:r>
      <w:r w:rsidR="0076761A" w:rsidRPr="00406B05">
        <w:rPr>
          <w:sz w:val="20"/>
        </w:rPr>
        <w:t>de acuerdo con la regla de negocio</w:t>
      </w:r>
      <w:r w:rsidR="0076761A" w:rsidRPr="00406B05">
        <w:rPr>
          <w:color w:val="0000FF"/>
          <w:sz w:val="20"/>
          <w:u w:val="single"/>
        </w:rPr>
        <w:t xml:space="preserve"> </w:t>
      </w:r>
      <w:hyperlink r:id="rId50" w:anchor="RNADMESC026" w:history="1">
        <w:r w:rsidR="0076761A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983A69" w:rsidRPr="00AA4541" w:rsidRDefault="00983A69" w:rsidP="00594428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proofErr w:type="spellStart"/>
      <w:r w:rsidRPr="00594428">
        <w:rPr>
          <w:sz w:val="20"/>
          <w:szCs w:val="20"/>
          <w:lang w:val="es-MX"/>
        </w:rPr>
        <w:t>InvAnterior</w:t>
      </w:r>
      <w:proofErr w:type="spellEnd"/>
      <w:r w:rsidR="0076761A">
        <w:rPr>
          <w:sz w:val="20"/>
          <w:szCs w:val="20"/>
          <w:lang w:val="es-MX"/>
        </w:rPr>
        <w:t xml:space="preserve"> </w:t>
      </w:r>
      <w:r w:rsidR="0076761A" w:rsidRPr="00406B05">
        <w:rPr>
          <w:sz w:val="20"/>
        </w:rPr>
        <w:t>de acuerdo con la regla de negocio</w:t>
      </w:r>
      <w:r w:rsidR="0076761A" w:rsidRPr="00406B05">
        <w:rPr>
          <w:color w:val="0000FF"/>
          <w:sz w:val="20"/>
          <w:u w:val="single"/>
        </w:rPr>
        <w:t xml:space="preserve"> </w:t>
      </w:r>
      <w:hyperlink r:id="rId51" w:anchor="RNADMESC026" w:history="1">
        <w:r w:rsidR="0076761A" w:rsidRPr="00406B0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AA4541" w:rsidRPr="00AA4541" w:rsidRDefault="00AA4541" w:rsidP="00594428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highlight w:val="red"/>
          <w:lang w:val="es-MX"/>
        </w:rPr>
      </w:pPr>
      <w:proofErr w:type="spellStart"/>
      <w:r w:rsidRPr="00AA4541">
        <w:rPr>
          <w:sz w:val="20"/>
          <w:highlight w:val="red"/>
        </w:rPr>
        <w:t>PromoOtorgada</w:t>
      </w:r>
      <w:proofErr w:type="spellEnd"/>
      <w:r w:rsidR="00DA1CE0">
        <w:rPr>
          <w:sz w:val="20"/>
          <w:highlight w:val="red"/>
        </w:rPr>
        <w:t xml:space="preserve"> (Presentar por default el valor cero = Ninguna)</w:t>
      </w:r>
    </w:p>
    <w:p w:rsidR="002962D9" w:rsidRPr="00176455" w:rsidRDefault="002962D9" w:rsidP="002962D9">
      <w:pPr>
        <w:pStyle w:val="Prrafodelista"/>
        <w:numPr>
          <w:ilvl w:val="0"/>
          <w:numId w:val="5"/>
        </w:numPr>
        <w:rPr>
          <w:lang w:val="es-MX"/>
        </w:rPr>
      </w:pPr>
      <w:r w:rsidRPr="007A215D">
        <w:rPr>
          <w:sz w:val="20"/>
          <w:lang w:val="es-MX"/>
        </w:rPr>
        <w:t xml:space="preserve">Si &lt;el actor proporciona </w:t>
      </w:r>
      <w:r w:rsidR="00D64504">
        <w:rPr>
          <w:sz w:val="20"/>
          <w:lang w:val="es-MX"/>
        </w:rPr>
        <w:t xml:space="preserve">la </w:t>
      </w:r>
      <w:r w:rsidRPr="007A215D">
        <w:rPr>
          <w:sz w:val="20"/>
          <w:lang w:val="es-MX"/>
        </w:rPr>
        <w:t>Clave del Producto</w:t>
      </w:r>
      <w:r w:rsidR="00C02999">
        <w:rPr>
          <w:sz w:val="20"/>
          <w:lang w:val="es-MX"/>
        </w:rPr>
        <w:t xml:space="preserve"> de acuerdo con la regla de negocio </w:t>
      </w:r>
      <w:hyperlink r:id="rId52" w:anchor="RNGEN353" w:history="1">
        <w:r w:rsidR="00C02999" w:rsidRPr="00B36E70">
          <w:rPr>
            <w:rStyle w:val="Hipervnculo"/>
            <w:b/>
            <w:sz w:val="20"/>
            <w:lang w:val="es-MX"/>
          </w:rPr>
          <w:t>RNGEN353 Rellenar Dígitos de la Clave del Producto</w:t>
        </w:r>
      </w:hyperlink>
      <w:r w:rsidR="00D64504" w:rsidRPr="00B36E70">
        <w:rPr>
          <w:sz w:val="20"/>
          <w:lang w:val="es-MX"/>
        </w:rPr>
        <w:t>&gt;</w:t>
      </w:r>
      <w:r w:rsidR="00BE7192" w:rsidRPr="00BE7192">
        <w:rPr>
          <w:sz w:val="20"/>
          <w:szCs w:val="20"/>
        </w:rPr>
        <w:t xml:space="preserve"> </w:t>
      </w:r>
      <w:r w:rsidR="00BE7192">
        <w:rPr>
          <w:sz w:val="20"/>
          <w:szCs w:val="20"/>
        </w:rPr>
        <w:t>y S</w:t>
      </w:r>
      <w:r w:rsidR="00BE7192" w:rsidRPr="006072FC">
        <w:rPr>
          <w:sz w:val="20"/>
          <w:szCs w:val="20"/>
        </w:rPr>
        <w:t xml:space="preserve">i &lt;el actor selecciona la opción </w:t>
      </w:r>
      <w:proofErr w:type="spellStart"/>
      <w:r w:rsidR="00BE7192" w:rsidRPr="00517AF9">
        <w:rPr>
          <w:b/>
          <w:sz w:val="20"/>
          <w:szCs w:val="20"/>
        </w:rPr>
        <w:t>Enter</w:t>
      </w:r>
      <w:proofErr w:type="spellEnd"/>
      <w:r w:rsidR="00BE7192" w:rsidRPr="006072FC">
        <w:rPr>
          <w:sz w:val="20"/>
          <w:szCs w:val="20"/>
        </w:rPr>
        <w:t>&gt;</w:t>
      </w:r>
      <w:r w:rsidR="00D64504">
        <w:rPr>
          <w:sz w:val="20"/>
          <w:lang w:val="es-MX"/>
        </w:rPr>
        <w:t xml:space="preserve"> o Si &lt;el actor proporciona el </w:t>
      </w:r>
      <w:r w:rsidR="000777C9">
        <w:rPr>
          <w:sz w:val="20"/>
          <w:lang w:val="es-MX"/>
        </w:rPr>
        <w:t>Código de Barras</w:t>
      </w:r>
      <w:r w:rsidR="00066F71">
        <w:rPr>
          <w:sz w:val="20"/>
          <w:lang w:val="es-MX"/>
        </w:rPr>
        <w:t xml:space="preserve"> del Producto</w:t>
      </w:r>
      <w:r w:rsidRPr="002164CE">
        <w:rPr>
          <w:sz w:val="20"/>
          <w:lang w:val="es-MX"/>
        </w:rPr>
        <w:t>&gt;</w:t>
      </w:r>
    </w:p>
    <w:p w:rsidR="002962D9" w:rsidRPr="002962D9" w:rsidRDefault="002962D9" w:rsidP="002962D9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176455">
        <w:rPr>
          <w:sz w:val="20"/>
          <w:lang w:val="es-MX"/>
        </w:rPr>
        <w:t>El</w:t>
      </w:r>
      <w:r>
        <w:rPr>
          <w:sz w:val="20"/>
          <w:lang w:val="es-MX"/>
        </w:rPr>
        <w:t xml:space="preserve"> sistema valida la información proporcionada por el actor de acuerdo con la validación </w:t>
      </w:r>
      <w:bookmarkStart w:id="35" w:name="VA02_r"/>
      <w:r w:rsidR="00A431B8">
        <w:rPr>
          <w:b/>
          <w:sz w:val="20"/>
          <w:lang w:val="es-MX"/>
        </w:rPr>
        <w:fldChar w:fldCharType="begin"/>
      </w:r>
      <w:r w:rsidR="00AE4439">
        <w:rPr>
          <w:b/>
          <w:sz w:val="20"/>
          <w:lang w:val="es-MX"/>
        </w:rPr>
        <w:instrText xml:space="preserve"> HYPERLINK  \l "VA02" </w:instrText>
      </w:r>
      <w:r w:rsidR="00A431B8">
        <w:rPr>
          <w:b/>
          <w:sz w:val="20"/>
          <w:lang w:val="es-MX"/>
        </w:rPr>
        <w:fldChar w:fldCharType="separate"/>
      </w:r>
      <w:r w:rsidRPr="00AE4439">
        <w:rPr>
          <w:rStyle w:val="Hipervnculo"/>
          <w:b/>
          <w:sz w:val="20"/>
          <w:lang w:val="es-MX"/>
        </w:rPr>
        <w:t>VA0</w:t>
      </w:r>
      <w:r w:rsidR="00066F71" w:rsidRPr="00AE4439">
        <w:rPr>
          <w:rStyle w:val="Hipervnculo"/>
          <w:b/>
          <w:sz w:val="20"/>
          <w:lang w:val="es-MX"/>
        </w:rPr>
        <w:t>2</w:t>
      </w:r>
      <w:r w:rsidRPr="00AE4439">
        <w:rPr>
          <w:rStyle w:val="Hipervnculo"/>
          <w:b/>
          <w:sz w:val="20"/>
          <w:lang w:val="es-MX"/>
        </w:rPr>
        <w:t xml:space="preserve"> Validar Producto</w:t>
      </w:r>
      <w:bookmarkEnd w:id="35"/>
      <w:r w:rsidR="00AE4439" w:rsidRPr="00AE4439">
        <w:rPr>
          <w:rStyle w:val="Hipervnculo"/>
          <w:b/>
          <w:sz w:val="20"/>
          <w:lang w:val="es-MX"/>
        </w:rPr>
        <w:t xml:space="preserve"> Proporcionado</w:t>
      </w:r>
      <w:r w:rsidR="00A431B8">
        <w:rPr>
          <w:b/>
          <w:sz w:val="20"/>
          <w:lang w:val="es-MX"/>
        </w:rPr>
        <w:fldChar w:fldCharType="end"/>
      </w:r>
    </w:p>
    <w:p w:rsidR="00E75AE6" w:rsidRPr="00044A49" w:rsidRDefault="00E75AE6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044A49">
        <w:rPr>
          <w:rFonts w:cs="Arial"/>
          <w:sz w:val="20"/>
          <w:szCs w:val="20"/>
        </w:rPr>
        <w:t xml:space="preserve">Si &lt;el actor selecciona la opción </w:t>
      </w:r>
      <w:r w:rsidRPr="00044A49">
        <w:rPr>
          <w:rFonts w:cs="Arial"/>
          <w:b/>
          <w:sz w:val="20"/>
          <w:szCs w:val="20"/>
        </w:rPr>
        <w:t>Buscar</w:t>
      </w:r>
      <w:r w:rsidRPr="00044A49">
        <w:rPr>
          <w:rFonts w:cs="Arial"/>
          <w:sz w:val="20"/>
          <w:szCs w:val="20"/>
        </w:rPr>
        <w:t>&gt;</w:t>
      </w:r>
    </w:p>
    <w:p w:rsidR="007B32C7" w:rsidRPr="00044A49" w:rsidRDefault="007B32C7" w:rsidP="007B32C7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44A49">
        <w:rPr>
          <w:rFonts w:cs="Arial"/>
          <w:sz w:val="20"/>
          <w:szCs w:val="20"/>
        </w:rPr>
        <w:t xml:space="preserve">El caso de uso incluye la funcionalidad del caso de uso </w:t>
      </w:r>
      <w:hyperlink r:id="rId53" w:history="1">
        <w:r w:rsidR="00B24EE1" w:rsidRPr="00044A49">
          <w:rPr>
            <w:rStyle w:val="Hipervnculo"/>
            <w:rFonts w:cs="Arial"/>
            <w:b/>
            <w:sz w:val="20"/>
            <w:szCs w:val="20"/>
          </w:rPr>
          <w:t xml:space="preserve">Seleccionar Producto </w:t>
        </w:r>
        <w:r w:rsidR="00A44534" w:rsidRPr="00044A49">
          <w:rPr>
            <w:rStyle w:val="Hipervnculo"/>
            <w:rFonts w:cs="Arial"/>
            <w:b/>
            <w:sz w:val="20"/>
            <w:szCs w:val="20"/>
          </w:rPr>
          <w:t xml:space="preserve">en la </w:t>
        </w:r>
        <w:r w:rsidR="00B24EE1" w:rsidRPr="00044A49">
          <w:rPr>
            <w:rStyle w:val="Hipervnculo"/>
            <w:rFonts w:cs="Arial"/>
            <w:b/>
            <w:sz w:val="20"/>
            <w:szCs w:val="20"/>
          </w:rPr>
          <w:t>Terminal</w:t>
        </w:r>
        <w:r w:rsidRPr="00044A49">
          <w:rPr>
            <w:rStyle w:val="Hipervnculo"/>
            <w:rFonts w:cs="Arial"/>
            <w:b/>
            <w:sz w:val="20"/>
            <w:szCs w:val="20"/>
          </w:rPr>
          <w:t xml:space="preserve"> – </w:t>
        </w:r>
        <w:r w:rsidR="00B24EE1" w:rsidRPr="00044A49">
          <w:rPr>
            <w:rStyle w:val="Hipervnculo"/>
            <w:rFonts w:cs="Arial"/>
            <w:b/>
            <w:sz w:val="20"/>
            <w:szCs w:val="20"/>
          </w:rPr>
          <w:t>CUERMMOV93</w:t>
        </w:r>
      </w:hyperlink>
    </w:p>
    <w:p w:rsidR="00B17046" w:rsidRPr="00044A49" w:rsidRDefault="00B17046" w:rsidP="00B17046">
      <w:pPr>
        <w:pStyle w:val="Prrafodelista"/>
        <w:numPr>
          <w:ilvl w:val="2"/>
          <w:numId w:val="5"/>
        </w:numPr>
        <w:ind w:left="1418" w:hanging="567"/>
        <w:rPr>
          <w:lang w:val="es-MX"/>
        </w:rPr>
      </w:pPr>
      <w:r w:rsidRPr="00044A49">
        <w:rPr>
          <w:sz w:val="20"/>
          <w:lang w:val="es-MX"/>
        </w:rPr>
        <w:t>El sistema envía como parámetro la siguiente información:</w:t>
      </w:r>
    </w:p>
    <w:p w:rsidR="00B17046" w:rsidRPr="00044A49" w:rsidRDefault="00A44534" w:rsidP="00B17046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proofErr w:type="spellStart"/>
      <w:r w:rsidRPr="00044A49">
        <w:rPr>
          <w:sz w:val="20"/>
          <w:szCs w:val="20"/>
          <w:lang w:val="es-MX"/>
        </w:rPr>
        <w:t>ClasificacionCliEsq</w:t>
      </w:r>
      <w:proofErr w:type="spellEnd"/>
      <w:r w:rsidR="00044A49" w:rsidRPr="00044A49">
        <w:rPr>
          <w:sz w:val="20"/>
          <w:szCs w:val="20"/>
          <w:lang w:val="es-MX"/>
        </w:rPr>
        <w:t xml:space="preserve"> </w:t>
      </w:r>
      <w:r w:rsidR="00044A49" w:rsidRPr="00044A49">
        <w:rPr>
          <w:rFonts w:cs="Arial"/>
          <w:sz w:val="20"/>
          <w:szCs w:val="20"/>
        </w:rPr>
        <w:t xml:space="preserve">de acuerdo con la regla de negocio </w:t>
      </w:r>
      <w:hyperlink r:id="rId54" w:anchor="RNGEN171" w:history="1">
        <w:r w:rsidR="00044A49" w:rsidRPr="00044A49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B17046" w:rsidRPr="00044A49" w:rsidRDefault="00B17046" w:rsidP="00366EF5">
      <w:pPr>
        <w:pStyle w:val="Prrafodelista"/>
        <w:numPr>
          <w:ilvl w:val="2"/>
          <w:numId w:val="5"/>
        </w:numPr>
        <w:ind w:left="1418" w:hanging="567"/>
        <w:rPr>
          <w:lang w:val="es-MX"/>
        </w:rPr>
      </w:pPr>
      <w:r w:rsidRPr="00044A49">
        <w:rPr>
          <w:sz w:val="20"/>
          <w:lang w:val="es-MX"/>
        </w:rPr>
        <w:t xml:space="preserve">El sistema recibe </w:t>
      </w:r>
      <w:r w:rsidR="00794FCD" w:rsidRPr="00044A49">
        <w:rPr>
          <w:sz w:val="20"/>
          <w:lang w:val="es-MX"/>
        </w:rPr>
        <w:t xml:space="preserve">como parámetro </w:t>
      </w:r>
      <w:r w:rsidRPr="00044A49">
        <w:rPr>
          <w:sz w:val="20"/>
          <w:lang w:val="es-MX"/>
        </w:rPr>
        <w:t>la siguiente información</w:t>
      </w:r>
    </w:p>
    <w:p w:rsidR="00B17046" w:rsidRPr="00044A49" w:rsidRDefault="00366EF5" w:rsidP="00366EF5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044A49">
        <w:rPr>
          <w:sz w:val="20"/>
          <w:lang w:val="es-MX"/>
        </w:rPr>
        <w:t>ProductoClave</w:t>
      </w:r>
      <w:proofErr w:type="spellEnd"/>
    </w:p>
    <w:p w:rsidR="00B17046" w:rsidRPr="00044A49" w:rsidRDefault="00065EF3" w:rsidP="00C26DE7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44A49">
        <w:rPr>
          <w:rFonts w:cs="Arial"/>
          <w:sz w:val="20"/>
          <w:szCs w:val="20"/>
        </w:rPr>
        <w:t xml:space="preserve">El sistema continúa en el </w:t>
      </w:r>
      <w:hyperlink r:id="rId55" w:anchor="paso2_2_AO01" w:history="1">
        <w:r w:rsidRPr="00044A49">
          <w:rPr>
            <w:rStyle w:val="Hipervnculo"/>
            <w:rFonts w:cs="Arial"/>
            <w:b/>
            <w:sz w:val="20"/>
            <w:szCs w:val="20"/>
          </w:rPr>
          <w:t>paso 2.2</w:t>
        </w:r>
      </w:hyperlink>
      <w:r w:rsidRPr="00044A49">
        <w:rPr>
          <w:rFonts w:cs="Arial"/>
          <w:sz w:val="20"/>
          <w:szCs w:val="20"/>
        </w:rPr>
        <w:t xml:space="preserve"> del flujo alterno opcional </w:t>
      </w:r>
      <w:hyperlink r:id="rId56" w:anchor="AO01" w:history="1">
        <w:r w:rsidRPr="00044A49">
          <w:rPr>
            <w:rStyle w:val="Hipervnculo"/>
            <w:rFonts w:cs="Arial"/>
            <w:b/>
            <w:sz w:val="20"/>
            <w:szCs w:val="20"/>
          </w:rPr>
          <w:t>AO01 Crear Captura de Inventario y Mercadeo de Productos</w:t>
        </w:r>
      </w:hyperlink>
    </w:p>
    <w:p w:rsidR="00594428" w:rsidRDefault="00594428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</w:t>
      </w:r>
      <w:r w:rsidR="00A95A53" w:rsidRPr="00A95A53">
        <w:rPr>
          <w:rFonts w:cs="Arial"/>
          <w:b/>
          <w:sz w:val="20"/>
          <w:szCs w:val="20"/>
        </w:rPr>
        <w:t>sostenidamente</w:t>
      </w:r>
      <w:r w:rsidR="00A95A5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un producto</w:t>
      </w:r>
      <w:r w:rsidR="00E16169">
        <w:rPr>
          <w:rFonts w:cs="Arial"/>
          <w:sz w:val="20"/>
          <w:szCs w:val="20"/>
        </w:rPr>
        <w:t xml:space="preserve"> del listado</w:t>
      </w:r>
      <w:r>
        <w:rPr>
          <w:rFonts w:cs="Arial"/>
          <w:sz w:val="20"/>
          <w:szCs w:val="20"/>
        </w:rPr>
        <w:t>&gt;</w:t>
      </w:r>
    </w:p>
    <w:p w:rsidR="002668B6" w:rsidRDefault="002668B6" w:rsidP="00594428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</w:t>
      </w:r>
      <w:r w:rsidR="00EC045A">
        <w:rPr>
          <w:rFonts w:cs="Arial"/>
          <w:sz w:val="20"/>
          <w:szCs w:val="20"/>
        </w:rPr>
        <w:t xml:space="preserve"> del producto seleccionado</w:t>
      </w:r>
      <w:r>
        <w:rPr>
          <w:rFonts w:cs="Arial"/>
          <w:sz w:val="20"/>
          <w:szCs w:val="20"/>
        </w:rPr>
        <w:t>:</w:t>
      </w:r>
    </w:p>
    <w:p w:rsidR="002668B6" w:rsidRDefault="002668B6" w:rsidP="002668B6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E116D" w:rsidRPr="006D7DE0" w:rsidRDefault="002E116D" w:rsidP="00594428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6D7DE0">
        <w:rPr>
          <w:rFonts w:cs="Arial"/>
          <w:sz w:val="20"/>
          <w:szCs w:val="20"/>
        </w:rPr>
        <w:t>El sistema obtiene la siguiente información:</w:t>
      </w:r>
    </w:p>
    <w:p w:rsidR="002E116D" w:rsidRPr="006D7DE0" w:rsidRDefault="00A76E02" w:rsidP="00F10032">
      <w:pPr>
        <w:pStyle w:val="Prrafodelista"/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6D7DE0">
        <w:rPr>
          <w:rFonts w:cs="Arial"/>
          <w:b/>
          <w:sz w:val="20"/>
          <w:szCs w:val="20"/>
        </w:rPr>
        <w:t>ClienteEsquema</w:t>
      </w:r>
      <w:proofErr w:type="spellEnd"/>
    </w:p>
    <w:p w:rsidR="00A76E02" w:rsidRPr="006D7DE0" w:rsidRDefault="00A76E02" w:rsidP="00F10032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ClienteClave</w:t>
      </w:r>
      <w:proofErr w:type="spellEnd"/>
      <w:r w:rsidRPr="006D7DE0">
        <w:rPr>
          <w:rFonts w:cs="Arial"/>
          <w:sz w:val="20"/>
          <w:szCs w:val="20"/>
        </w:rPr>
        <w:t xml:space="preserve"> de acuerdo con la regla de negocio </w:t>
      </w:r>
      <w:hyperlink r:id="rId57" w:anchor="RNGEN171" w:history="1">
        <w:r w:rsidRPr="006D7DE0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76E02" w:rsidRPr="006D7DE0" w:rsidRDefault="00A76E02" w:rsidP="00F10032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EsquemaID</w:t>
      </w:r>
      <w:proofErr w:type="spellEnd"/>
    </w:p>
    <w:p w:rsidR="00A76E02" w:rsidRPr="006D7DE0" w:rsidRDefault="00A76E02" w:rsidP="00F10032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TipoEstado</w:t>
      </w:r>
      <w:proofErr w:type="spellEnd"/>
      <w:r w:rsidRPr="006D7DE0">
        <w:rPr>
          <w:rFonts w:cs="Arial"/>
          <w:sz w:val="20"/>
          <w:szCs w:val="20"/>
        </w:rPr>
        <w:t xml:space="preserve"> de acuerdo con la regla de negocio </w:t>
      </w:r>
      <w:hyperlink r:id="rId58" w:anchor="RNGEN001" w:history="1">
        <w:r w:rsidRPr="006D7DE0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  <w:r w:rsidRPr="006D7DE0">
        <w:rPr>
          <w:rFonts w:cs="Arial"/>
          <w:sz w:val="20"/>
          <w:szCs w:val="20"/>
        </w:rPr>
        <w:t xml:space="preserve"> </w:t>
      </w:r>
    </w:p>
    <w:p w:rsidR="00F10032" w:rsidRPr="006D7DE0" w:rsidRDefault="00F10032" w:rsidP="00F10032">
      <w:pPr>
        <w:pStyle w:val="Prrafodelista"/>
        <w:numPr>
          <w:ilvl w:val="3"/>
          <w:numId w:val="5"/>
        </w:numPr>
        <w:ind w:left="2268" w:hanging="850"/>
        <w:rPr>
          <w:rFonts w:cs="Arial"/>
          <w:b/>
          <w:sz w:val="20"/>
          <w:szCs w:val="20"/>
        </w:rPr>
      </w:pPr>
      <w:proofErr w:type="spellStart"/>
      <w:r w:rsidRPr="006D7DE0">
        <w:rPr>
          <w:rFonts w:cs="Arial"/>
          <w:b/>
          <w:sz w:val="20"/>
          <w:szCs w:val="20"/>
        </w:rPr>
        <w:t>MattoAcuerdo</w:t>
      </w:r>
      <w:proofErr w:type="spellEnd"/>
      <w:r w:rsidR="00B34D89" w:rsidRPr="006D7DE0">
        <w:rPr>
          <w:rFonts w:cs="Arial"/>
          <w:b/>
          <w:sz w:val="20"/>
          <w:szCs w:val="20"/>
        </w:rPr>
        <w:t xml:space="preserve"> </w:t>
      </w:r>
      <w:r w:rsidR="00B34D89" w:rsidRPr="006D7DE0">
        <w:rPr>
          <w:rFonts w:cs="Arial"/>
          <w:sz w:val="20"/>
          <w:szCs w:val="20"/>
        </w:rPr>
        <w:t>de acuerdo con las reglas de negocio</w:t>
      </w:r>
      <w:r w:rsidR="00B34D89" w:rsidRPr="006D7DE0">
        <w:rPr>
          <w:rFonts w:cs="Arial"/>
          <w:b/>
          <w:sz w:val="20"/>
          <w:szCs w:val="20"/>
        </w:rPr>
        <w:t xml:space="preserve"> </w:t>
      </w:r>
      <w:hyperlink r:id="rId59" w:anchor="RNROLGEN031" w:history="1">
        <w:r w:rsidR="00B34D89" w:rsidRPr="006D7DE0">
          <w:rPr>
            <w:rStyle w:val="Hipervnculo"/>
            <w:rFonts w:cs="Arial"/>
            <w:b/>
            <w:sz w:val="20"/>
            <w:szCs w:val="20"/>
          </w:rPr>
          <w:t>RNROLGEN031 Búsqueda Recursiva</w:t>
        </w:r>
      </w:hyperlink>
      <w:r w:rsidR="00B34D89" w:rsidRPr="006D7DE0">
        <w:rPr>
          <w:rFonts w:cs="Arial"/>
          <w:b/>
          <w:sz w:val="20"/>
          <w:szCs w:val="20"/>
        </w:rPr>
        <w:t xml:space="preserve"> </w:t>
      </w:r>
      <w:r w:rsidR="00B34D89" w:rsidRPr="006D7DE0">
        <w:rPr>
          <w:rFonts w:cs="Arial"/>
          <w:sz w:val="20"/>
          <w:szCs w:val="20"/>
        </w:rPr>
        <w:t xml:space="preserve">y </w:t>
      </w:r>
      <w:hyperlink r:id="rId60" w:anchor="RNROLGEN017" w:history="1">
        <w:r w:rsidR="00B34D89" w:rsidRPr="006D7DE0">
          <w:rPr>
            <w:rStyle w:val="Hipervnculo"/>
            <w:rFonts w:cs="Arial"/>
            <w:b/>
            <w:sz w:val="20"/>
            <w:szCs w:val="20"/>
          </w:rPr>
          <w:t>RNROLGEN017 Esquema de Mayor Jerarquía</w:t>
        </w:r>
      </w:hyperlink>
    </w:p>
    <w:p w:rsidR="00F10032" w:rsidRPr="006D7DE0" w:rsidRDefault="00F10032" w:rsidP="00F10032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EsquemaID</w:t>
      </w:r>
      <w:proofErr w:type="spellEnd"/>
    </w:p>
    <w:p w:rsidR="00F10032" w:rsidRPr="006D7DE0" w:rsidRDefault="00F10032" w:rsidP="00F10032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ProductoClave</w:t>
      </w:r>
      <w:proofErr w:type="spellEnd"/>
      <w:r w:rsidRPr="006D7DE0">
        <w:rPr>
          <w:rFonts w:cs="Arial"/>
          <w:sz w:val="20"/>
          <w:szCs w:val="20"/>
        </w:rPr>
        <w:t xml:space="preserve"> de acuerdo con la regla de negocio </w:t>
      </w:r>
      <w:hyperlink r:id="rId61" w:anchor="RNGEN171" w:history="1">
        <w:r w:rsidRPr="006D7DE0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668AA" w:rsidRPr="006D7DE0" w:rsidRDefault="00D668AA" w:rsidP="005C2C55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r w:rsidRPr="006D7DE0">
        <w:rPr>
          <w:rFonts w:cs="Arial"/>
          <w:b/>
          <w:sz w:val="20"/>
          <w:szCs w:val="20"/>
        </w:rPr>
        <w:t>Esquema</w:t>
      </w:r>
    </w:p>
    <w:p w:rsidR="00D668AA" w:rsidRPr="006D7DE0" w:rsidRDefault="00D668AA" w:rsidP="005C2C5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EsquemaID</w:t>
      </w:r>
      <w:proofErr w:type="spellEnd"/>
    </w:p>
    <w:p w:rsidR="00D668AA" w:rsidRPr="006D7DE0" w:rsidRDefault="00D668AA" w:rsidP="005C2C5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EsquemaIDPadre</w:t>
      </w:r>
      <w:proofErr w:type="spellEnd"/>
    </w:p>
    <w:p w:rsidR="00D668AA" w:rsidRPr="006D7DE0" w:rsidRDefault="00D668AA" w:rsidP="005C2C5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Clasificacion</w:t>
      </w:r>
      <w:proofErr w:type="spellEnd"/>
    </w:p>
    <w:p w:rsidR="008F177B" w:rsidRPr="006D7DE0" w:rsidRDefault="008F177B" w:rsidP="008F177B">
      <w:pPr>
        <w:pStyle w:val="Prrafodelista"/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6D7DE0">
        <w:rPr>
          <w:rFonts w:cs="Arial"/>
          <w:b/>
          <w:sz w:val="20"/>
          <w:szCs w:val="20"/>
        </w:rPr>
        <w:t>AcuerdoProductoCli</w:t>
      </w:r>
      <w:proofErr w:type="spellEnd"/>
    </w:p>
    <w:p w:rsidR="008F177B" w:rsidRPr="006D7DE0" w:rsidRDefault="0033401A" w:rsidP="008F177B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AcuProductoCliID</w:t>
      </w:r>
      <w:proofErr w:type="spellEnd"/>
    </w:p>
    <w:p w:rsidR="008F177B" w:rsidRPr="006D7DE0" w:rsidRDefault="008F177B" w:rsidP="008F177B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ClienteClave</w:t>
      </w:r>
      <w:proofErr w:type="spellEnd"/>
      <w:r w:rsidRPr="006D7DE0">
        <w:rPr>
          <w:rFonts w:cs="Arial"/>
          <w:sz w:val="20"/>
          <w:szCs w:val="20"/>
        </w:rPr>
        <w:t xml:space="preserve"> de acuerdo con la regla de negocio </w:t>
      </w:r>
      <w:hyperlink r:id="rId62" w:anchor="RNGEN171" w:history="1">
        <w:r w:rsidRPr="006D7DE0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F177B" w:rsidRPr="006D7DE0" w:rsidRDefault="008F177B" w:rsidP="008F177B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ProductoClave</w:t>
      </w:r>
      <w:proofErr w:type="spellEnd"/>
      <w:r w:rsidRPr="006D7DE0">
        <w:rPr>
          <w:rFonts w:cs="Arial"/>
          <w:sz w:val="20"/>
          <w:szCs w:val="20"/>
        </w:rPr>
        <w:t xml:space="preserve"> de acuerdo con la regla de negocio </w:t>
      </w:r>
      <w:hyperlink r:id="rId63" w:anchor="RNGEN171" w:history="1">
        <w:r w:rsidRPr="006D7DE0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F177B" w:rsidRPr="006D7DE0" w:rsidRDefault="008F177B" w:rsidP="008F177B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6D7DE0">
        <w:rPr>
          <w:rFonts w:cs="Arial"/>
          <w:sz w:val="20"/>
          <w:szCs w:val="20"/>
        </w:rPr>
        <w:t>TipoEstado</w:t>
      </w:r>
      <w:proofErr w:type="spellEnd"/>
      <w:r w:rsidRPr="006D7DE0">
        <w:rPr>
          <w:rFonts w:cs="Arial"/>
          <w:sz w:val="20"/>
          <w:szCs w:val="20"/>
        </w:rPr>
        <w:t xml:space="preserve"> de acuerdo con la regla de negocio </w:t>
      </w:r>
      <w:hyperlink r:id="rId64" w:anchor="RNGEN001" w:history="1">
        <w:r w:rsidRPr="006D7DE0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594428" w:rsidRDefault="00A95A53" w:rsidP="00594428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opciones:</w:t>
      </w:r>
    </w:p>
    <w:p w:rsidR="000F0BCB" w:rsidRDefault="000F0BCB" w:rsidP="005C7F0B">
      <w:pPr>
        <w:pStyle w:val="Prrafodelista"/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921A1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 xml:space="preserve"> &lt;no existe </w:t>
      </w:r>
      <w:r w:rsidRPr="006921A1">
        <w:rPr>
          <w:rFonts w:cs="Arial"/>
          <w:sz w:val="20"/>
          <w:szCs w:val="20"/>
        </w:rPr>
        <w:t xml:space="preserve">un acuerdo del producto seleccionado para el Cliente en estado </w:t>
      </w:r>
      <w:r>
        <w:rPr>
          <w:rFonts w:cs="Arial"/>
          <w:sz w:val="20"/>
          <w:szCs w:val="20"/>
        </w:rPr>
        <w:t>Inactivo</w:t>
      </w:r>
      <w:r w:rsidRPr="006921A1">
        <w:rPr>
          <w:rFonts w:cs="Arial"/>
          <w:sz w:val="20"/>
          <w:szCs w:val="20"/>
        </w:rPr>
        <w:t>&gt;</w:t>
      </w:r>
    </w:p>
    <w:p w:rsidR="00A95A53" w:rsidRPr="006921A1" w:rsidRDefault="00A95A53" w:rsidP="000F0BCB">
      <w:pPr>
        <w:pStyle w:val="Prrafodelista"/>
        <w:numPr>
          <w:ilvl w:val="3"/>
          <w:numId w:val="5"/>
        </w:numPr>
        <w:ind w:left="2268" w:hanging="850"/>
        <w:rPr>
          <w:rFonts w:cs="Arial"/>
          <w:b/>
          <w:sz w:val="20"/>
          <w:szCs w:val="20"/>
        </w:rPr>
      </w:pPr>
      <w:r w:rsidRPr="006921A1">
        <w:rPr>
          <w:rFonts w:cs="Arial"/>
          <w:b/>
          <w:sz w:val="20"/>
          <w:szCs w:val="20"/>
        </w:rPr>
        <w:t>Modificar Producto</w:t>
      </w:r>
    </w:p>
    <w:p w:rsidR="00A95A53" w:rsidRPr="006921A1" w:rsidRDefault="00A95A53" w:rsidP="000F0BCB">
      <w:pPr>
        <w:pStyle w:val="Prrafodelista"/>
        <w:numPr>
          <w:ilvl w:val="3"/>
          <w:numId w:val="5"/>
        </w:numPr>
        <w:ind w:left="2268" w:hanging="850"/>
        <w:rPr>
          <w:rFonts w:cs="Arial"/>
          <w:b/>
          <w:sz w:val="20"/>
          <w:szCs w:val="20"/>
        </w:rPr>
      </w:pPr>
      <w:r w:rsidRPr="006921A1">
        <w:rPr>
          <w:rFonts w:cs="Arial"/>
          <w:b/>
          <w:sz w:val="20"/>
          <w:szCs w:val="20"/>
        </w:rPr>
        <w:t>Eliminar Producto</w:t>
      </w:r>
    </w:p>
    <w:p w:rsidR="00211955" w:rsidRPr="006921A1" w:rsidRDefault="00211955" w:rsidP="005C7F0B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921A1">
        <w:rPr>
          <w:rFonts w:cs="Arial"/>
          <w:sz w:val="20"/>
          <w:szCs w:val="20"/>
        </w:rPr>
        <w:t>Si &lt;existe un acuerdo configurado para el Producto seleccionado</w:t>
      </w:r>
      <w:r w:rsidR="00DE577B">
        <w:rPr>
          <w:rFonts w:cs="Arial"/>
          <w:sz w:val="20"/>
          <w:szCs w:val="20"/>
        </w:rPr>
        <w:t xml:space="preserve"> y é</w:t>
      </w:r>
      <w:r w:rsidR="00DA7352" w:rsidRPr="006921A1">
        <w:rPr>
          <w:rFonts w:cs="Arial"/>
          <w:sz w:val="20"/>
          <w:szCs w:val="20"/>
        </w:rPr>
        <w:t>ste está asociado a un Esquema al que pertenece el cliente</w:t>
      </w:r>
      <w:r w:rsidR="00E2550E">
        <w:rPr>
          <w:rFonts w:cs="Arial"/>
          <w:sz w:val="20"/>
          <w:szCs w:val="20"/>
        </w:rPr>
        <w:t>&gt; y S</w:t>
      </w:r>
      <w:r w:rsidRPr="006921A1">
        <w:rPr>
          <w:rFonts w:cs="Arial"/>
          <w:sz w:val="20"/>
          <w:szCs w:val="20"/>
        </w:rPr>
        <w:t>i</w:t>
      </w:r>
      <w:r w:rsidR="00DA7352" w:rsidRPr="006921A1">
        <w:rPr>
          <w:rFonts w:cs="Arial"/>
          <w:sz w:val="20"/>
          <w:szCs w:val="20"/>
        </w:rPr>
        <w:t xml:space="preserve"> &lt;no existe ya un acuerdo del producto </w:t>
      </w:r>
      <w:r w:rsidR="006921A1" w:rsidRPr="006921A1">
        <w:rPr>
          <w:rFonts w:cs="Arial"/>
          <w:sz w:val="20"/>
          <w:szCs w:val="20"/>
        </w:rPr>
        <w:t>seleccionado</w:t>
      </w:r>
      <w:r w:rsidR="00DA7352" w:rsidRPr="006921A1">
        <w:rPr>
          <w:rFonts w:cs="Arial"/>
          <w:sz w:val="20"/>
          <w:szCs w:val="20"/>
        </w:rPr>
        <w:t xml:space="preserve"> para el Cliente</w:t>
      </w:r>
      <w:r w:rsidR="00E26DA4">
        <w:rPr>
          <w:rFonts w:cs="Arial"/>
          <w:sz w:val="20"/>
          <w:szCs w:val="20"/>
        </w:rPr>
        <w:t>,</w:t>
      </w:r>
      <w:r w:rsidR="00DA7352" w:rsidRPr="006921A1">
        <w:rPr>
          <w:rFonts w:cs="Arial"/>
          <w:sz w:val="20"/>
          <w:szCs w:val="20"/>
        </w:rPr>
        <w:t xml:space="preserve"> en estado </w:t>
      </w:r>
      <w:r w:rsidR="000F0BCB">
        <w:rPr>
          <w:rFonts w:cs="Arial"/>
          <w:sz w:val="20"/>
          <w:szCs w:val="20"/>
        </w:rPr>
        <w:t>Activo</w:t>
      </w:r>
      <w:r w:rsidR="00DA7352" w:rsidRPr="006921A1">
        <w:rPr>
          <w:rFonts w:cs="Arial"/>
          <w:sz w:val="20"/>
          <w:szCs w:val="20"/>
        </w:rPr>
        <w:t>&gt;</w:t>
      </w:r>
      <w:r w:rsidR="00E2550E">
        <w:rPr>
          <w:rFonts w:cs="Arial"/>
          <w:sz w:val="20"/>
          <w:szCs w:val="20"/>
        </w:rPr>
        <w:t xml:space="preserve"> y S</w:t>
      </w:r>
      <w:r w:rsidR="00DE577B">
        <w:rPr>
          <w:rFonts w:cs="Arial"/>
          <w:sz w:val="20"/>
          <w:szCs w:val="20"/>
        </w:rPr>
        <w:t>i &lt;el inventario actual del producto seleccionado es mayor a cero&gt;</w:t>
      </w:r>
    </w:p>
    <w:p w:rsidR="00191751" w:rsidRPr="006921A1" w:rsidRDefault="00191751" w:rsidP="00191751">
      <w:pPr>
        <w:pStyle w:val="Prrafodelista"/>
        <w:numPr>
          <w:ilvl w:val="3"/>
          <w:numId w:val="5"/>
        </w:numPr>
        <w:ind w:left="2268" w:hanging="850"/>
        <w:rPr>
          <w:rFonts w:cs="Arial"/>
          <w:b/>
          <w:sz w:val="20"/>
          <w:szCs w:val="20"/>
        </w:rPr>
      </w:pPr>
      <w:r w:rsidRPr="006921A1">
        <w:rPr>
          <w:rFonts w:cs="Arial"/>
          <w:b/>
          <w:sz w:val="20"/>
          <w:szCs w:val="20"/>
        </w:rPr>
        <w:t>Crear Acuerdo</w:t>
      </w:r>
    </w:p>
    <w:p w:rsidR="003062FC" w:rsidRDefault="003062FC" w:rsidP="003062FC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3062FC">
        <w:rPr>
          <w:rFonts w:cs="Arial"/>
          <w:b/>
          <w:sz w:val="20"/>
          <w:szCs w:val="20"/>
        </w:rPr>
        <w:t>Modificar Producto</w:t>
      </w:r>
      <w:r>
        <w:rPr>
          <w:rFonts w:cs="Arial"/>
          <w:sz w:val="20"/>
          <w:szCs w:val="20"/>
        </w:rPr>
        <w:t>&gt;</w:t>
      </w:r>
    </w:p>
    <w:p w:rsidR="003062FC" w:rsidRDefault="003062FC" w:rsidP="003062FC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="004602F4">
        <w:rPr>
          <w:rFonts w:cs="Arial"/>
          <w:sz w:val="20"/>
          <w:szCs w:val="20"/>
        </w:rPr>
        <w:t>con el flujo alterno</w:t>
      </w:r>
      <w:r>
        <w:rPr>
          <w:rFonts w:cs="Arial"/>
          <w:sz w:val="20"/>
          <w:szCs w:val="20"/>
        </w:rPr>
        <w:t xml:space="preserve"> opcional</w:t>
      </w:r>
      <w:r w:rsidR="004602F4">
        <w:rPr>
          <w:rFonts w:cs="Arial"/>
          <w:sz w:val="20"/>
          <w:szCs w:val="20"/>
        </w:rPr>
        <w:t xml:space="preserve"> </w:t>
      </w:r>
      <w:bookmarkStart w:id="36" w:name="AO02_r"/>
      <w:r w:rsidR="00A431B8">
        <w:rPr>
          <w:rFonts w:cs="Arial"/>
          <w:b/>
          <w:sz w:val="20"/>
          <w:szCs w:val="20"/>
        </w:rPr>
        <w:fldChar w:fldCharType="begin"/>
      </w:r>
      <w:r w:rsidR="00B96C72">
        <w:rPr>
          <w:rFonts w:cs="Arial"/>
          <w:b/>
          <w:sz w:val="20"/>
          <w:szCs w:val="20"/>
        </w:rPr>
        <w:instrText xml:space="preserve"> HYPERLINK  \l "AO02" </w:instrText>
      </w:r>
      <w:r w:rsidR="00A431B8">
        <w:rPr>
          <w:rFonts w:cs="Arial"/>
          <w:b/>
          <w:sz w:val="20"/>
          <w:szCs w:val="20"/>
        </w:rPr>
        <w:fldChar w:fldCharType="separate"/>
      </w:r>
      <w:r w:rsidR="004602F4" w:rsidRPr="00B96C72">
        <w:rPr>
          <w:rStyle w:val="Hipervnculo"/>
          <w:rFonts w:cs="Arial"/>
          <w:b/>
          <w:sz w:val="20"/>
          <w:szCs w:val="20"/>
        </w:rPr>
        <w:t>AO02 Modificar Producto Capturado</w:t>
      </w:r>
      <w:bookmarkEnd w:id="36"/>
      <w:r w:rsidR="00A431B8">
        <w:rPr>
          <w:rFonts w:cs="Arial"/>
          <w:b/>
          <w:sz w:val="20"/>
          <w:szCs w:val="20"/>
        </w:rPr>
        <w:fldChar w:fldCharType="end"/>
      </w:r>
    </w:p>
    <w:p w:rsidR="003062FC" w:rsidRDefault="003062FC" w:rsidP="003062FC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Eliminar</w:t>
      </w:r>
      <w:r w:rsidRPr="003062FC">
        <w:rPr>
          <w:rFonts w:cs="Arial"/>
          <w:b/>
          <w:sz w:val="20"/>
          <w:szCs w:val="20"/>
        </w:rPr>
        <w:t xml:space="preserve"> Producto</w:t>
      </w:r>
      <w:r>
        <w:rPr>
          <w:rFonts w:cs="Arial"/>
          <w:sz w:val="20"/>
          <w:szCs w:val="20"/>
        </w:rPr>
        <w:t>&gt;</w:t>
      </w:r>
    </w:p>
    <w:p w:rsidR="00B96C72" w:rsidRPr="00B96C72" w:rsidRDefault="00B96C72" w:rsidP="00B96C72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continúa con el flujo alterno opcional </w:t>
      </w:r>
      <w:bookmarkStart w:id="37" w:name="AO03_r"/>
      <w:r w:rsidR="00A431B8">
        <w:rPr>
          <w:rFonts w:cs="Arial"/>
          <w:b/>
          <w:sz w:val="20"/>
          <w:szCs w:val="20"/>
        </w:rPr>
        <w:fldChar w:fldCharType="begin"/>
      </w:r>
      <w:r w:rsidR="00D758AB">
        <w:rPr>
          <w:rFonts w:cs="Arial"/>
          <w:b/>
          <w:sz w:val="20"/>
          <w:szCs w:val="20"/>
        </w:rPr>
        <w:instrText xml:space="preserve"> HYPERLINK  \l "AO03" </w:instrText>
      </w:r>
      <w:r w:rsidR="00A431B8">
        <w:rPr>
          <w:rFonts w:cs="Arial"/>
          <w:b/>
          <w:sz w:val="20"/>
          <w:szCs w:val="20"/>
        </w:rPr>
        <w:fldChar w:fldCharType="separate"/>
      </w:r>
      <w:r w:rsidRPr="00D758AB">
        <w:rPr>
          <w:rStyle w:val="Hipervnculo"/>
          <w:rFonts w:cs="Arial"/>
          <w:b/>
          <w:sz w:val="20"/>
          <w:szCs w:val="20"/>
        </w:rPr>
        <w:t>AO03 Eliminar Producto Capturado</w:t>
      </w:r>
      <w:bookmarkEnd w:id="37"/>
      <w:r w:rsidR="00A431B8">
        <w:rPr>
          <w:rFonts w:cs="Arial"/>
          <w:b/>
          <w:sz w:val="20"/>
          <w:szCs w:val="20"/>
        </w:rPr>
        <w:fldChar w:fldCharType="end"/>
      </w:r>
    </w:p>
    <w:p w:rsidR="00191751" w:rsidRDefault="00191751" w:rsidP="00191751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Crear Acuerdo</w:t>
      </w:r>
      <w:r>
        <w:rPr>
          <w:rFonts w:cs="Arial"/>
          <w:sz w:val="20"/>
          <w:szCs w:val="20"/>
        </w:rPr>
        <w:t>&gt;</w:t>
      </w:r>
    </w:p>
    <w:p w:rsidR="00191751" w:rsidRPr="00191751" w:rsidRDefault="00191751" w:rsidP="00191751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38" w:name="AO04_r"/>
      <w:r w:rsidR="00A431B8">
        <w:rPr>
          <w:rFonts w:cs="Arial"/>
          <w:b/>
          <w:sz w:val="20"/>
          <w:szCs w:val="20"/>
        </w:rPr>
        <w:fldChar w:fldCharType="begin"/>
      </w:r>
      <w:r w:rsidR="005A4538">
        <w:rPr>
          <w:rFonts w:cs="Arial"/>
          <w:b/>
          <w:sz w:val="20"/>
          <w:szCs w:val="20"/>
        </w:rPr>
        <w:instrText xml:space="preserve"> HYPERLINK  \l "AO04" </w:instrText>
      </w:r>
      <w:r w:rsidR="00A431B8">
        <w:rPr>
          <w:rFonts w:cs="Arial"/>
          <w:b/>
          <w:sz w:val="20"/>
          <w:szCs w:val="20"/>
        </w:rPr>
        <w:fldChar w:fldCharType="separate"/>
      </w:r>
      <w:r w:rsidRPr="005A4538">
        <w:rPr>
          <w:rStyle w:val="Hipervnculo"/>
          <w:rFonts w:cs="Arial"/>
          <w:b/>
          <w:sz w:val="20"/>
          <w:szCs w:val="20"/>
        </w:rPr>
        <w:t>AO04 Crear Acuerdo</w:t>
      </w:r>
      <w:r w:rsidR="005A4538" w:rsidRPr="005A4538">
        <w:rPr>
          <w:rStyle w:val="Hipervnculo"/>
          <w:rFonts w:cs="Arial"/>
          <w:b/>
          <w:sz w:val="20"/>
          <w:szCs w:val="20"/>
        </w:rPr>
        <w:t xml:space="preserve"> de Cuento y Recuento</w:t>
      </w:r>
      <w:bookmarkEnd w:id="38"/>
      <w:r w:rsidR="00A431B8">
        <w:rPr>
          <w:rFonts w:cs="Arial"/>
          <w:b/>
          <w:sz w:val="20"/>
          <w:szCs w:val="20"/>
        </w:rPr>
        <w:fldChar w:fldCharType="end"/>
      </w:r>
    </w:p>
    <w:p w:rsidR="001D5C42" w:rsidRPr="0084160D" w:rsidRDefault="001D5C42" w:rsidP="0084160D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012F99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  <w:r w:rsidR="0084160D">
        <w:rPr>
          <w:rFonts w:cs="Arial"/>
          <w:sz w:val="20"/>
          <w:szCs w:val="20"/>
        </w:rPr>
        <w:t xml:space="preserve">, </w:t>
      </w:r>
      <w:r w:rsidR="0084160D" w:rsidRPr="004D6282">
        <w:rPr>
          <w:rFonts w:cs="Arial"/>
          <w:sz w:val="20"/>
          <w:szCs w:val="20"/>
        </w:rPr>
        <w:t xml:space="preserve">el sistema continúa con el flujo alterno general </w:t>
      </w:r>
      <w:bookmarkStart w:id="39" w:name="AG01_r"/>
      <w:r w:rsidR="00A431B8">
        <w:rPr>
          <w:rStyle w:val="Hipervnculo"/>
          <w:b/>
          <w:sz w:val="20"/>
          <w:szCs w:val="20"/>
        </w:rPr>
        <w:fldChar w:fldCharType="begin"/>
      </w:r>
      <w:r w:rsidR="00A3174A">
        <w:rPr>
          <w:rStyle w:val="Hipervnculo"/>
          <w:b/>
          <w:sz w:val="20"/>
          <w:szCs w:val="20"/>
        </w:rPr>
        <w:instrText xml:space="preserve"> HYPERLINK  \l "AG01" </w:instrText>
      </w:r>
      <w:r w:rsidR="00A431B8">
        <w:rPr>
          <w:rStyle w:val="Hipervnculo"/>
          <w:b/>
          <w:sz w:val="20"/>
          <w:szCs w:val="20"/>
        </w:rPr>
        <w:fldChar w:fldCharType="separate"/>
      </w:r>
      <w:r w:rsidR="0084160D" w:rsidRPr="00A3174A">
        <w:rPr>
          <w:rStyle w:val="Hipervnculo"/>
          <w:b/>
          <w:sz w:val="20"/>
          <w:szCs w:val="20"/>
        </w:rPr>
        <w:t xml:space="preserve">AG01 </w:t>
      </w:r>
      <w:r w:rsidR="00A3174A" w:rsidRPr="00A3174A">
        <w:rPr>
          <w:rStyle w:val="Hipervnculo"/>
          <w:b/>
          <w:sz w:val="20"/>
          <w:szCs w:val="20"/>
        </w:rPr>
        <w:t>Regresar</w:t>
      </w:r>
      <w:bookmarkEnd w:id="39"/>
      <w:r w:rsidR="00A3174A" w:rsidRPr="00A3174A">
        <w:rPr>
          <w:rStyle w:val="Hipervnculo"/>
          <w:b/>
          <w:sz w:val="20"/>
          <w:szCs w:val="20"/>
        </w:rPr>
        <w:t xml:space="preserve"> General</w:t>
      </w:r>
      <w:r w:rsidR="00A431B8">
        <w:rPr>
          <w:rStyle w:val="Hipervnculo"/>
          <w:b/>
          <w:sz w:val="20"/>
          <w:szCs w:val="20"/>
        </w:rPr>
        <w:fldChar w:fldCharType="end"/>
      </w:r>
    </w:p>
    <w:p w:rsidR="0062309D" w:rsidRDefault="0062309D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2309D">
        <w:rPr>
          <w:rFonts w:cs="Arial"/>
          <w:b/>
          <w:sz w:val="20"/>
          <w:szCs w:val="20"/>
        </w:rPr>
        <w:t>OK</w:t>
      </w:r>
      <w:r>
        <w:rPr>
          <w:rFonts w:cs="Arial"/>
          <w:sz w:val="20"/>
          <w:szCs w:val="20"/>
        </w:rPr>
        <w:t>&gt;</w:t>
      </w: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D453DF" w:rsidRDefault="00D453DF" w:rsidP="00C53E2F">
      <w:pPr>
        <w:pStyle w:val="Prrafodelista"/>
        <w:numPr>
          <w:ilvl w:val="0"/>
          <w:numId w:val="25"/>
        </w:numPr>
        <w:rPr>
          <w:rFonts w:cs="Arial"/>
          <w:vanish/>
          <w:sz w:val="20"/>
          <w:szCs w:val="20"/>
          <w:highlight w:val="cyan"/>
        </w:rPr>
      </w:pPr>
    </w:p>
    <w:p w:rsidR="00D453DF" w:rsidRPr="00BE1663" w:rsidRDefault="00D453DF" w:rsidP="00C53E2F">
      <w:pPr>
        <w:pStyle w:val="Prrafodelista"/>
        <w:numPr>
          <w:ilvl w:val="1"/>
          <w:numId w:val="25"/>
        </w:numPr>
        <w:tabs>
          <w:tab w:val="left" w:pos="993"/>
        </w:tabs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Si &lt;</w:t>
      </w:r>
      <w:proofErr w:type="spellStart"/>
      <w:r w:rsidRPr="00BE1663">
        <w:rPr>
          <w:rFonts w:cs="Arial"/>
          <w:sz w:val="20"/>
          <w:szCs w:val="20"/>
          <w:highlight w:val="magenta"/>
        </w:rPr>
        <w:t>InventarioMercadeo.Latitud</w:t>
      </w:r>
      <w:proofErr w:type="spellEnd"/>
      <w:r w:rsidRPr="00BE1663">
        <w:rPr>
          <w:rFonts w:cs="Arial"/>
          <w:sz w:val="20"/>
          <w:szCs w:val="20"/>
          <w:highlight w:val="magenta"/>
        </w:rPr>
        <w:t xml:space="preserve"> = NULL y </w:t>
      </w:r>
      <w:proofErr w:type="spellStart"/>
      <w:r w:rsidRPr="00BE1663">
        <w:rPr>
          <w:rFonts w:cs="Arial"/>
          <w:sz w:val="20"/>
          <w:szCs w:val="20"/>
          <w:highlight w:val="magenta"/>
        </w:rPr>
        <w:t>InventarioMercadeo.Longitud</w:t>
      </w:r>
      <w:proofErr w:type="spellEnd"/>
      <w:r w:rsidRPr="00BE1663">
        <w:rPr>
          <w:rFonts w:cs="Arial"/>
          <w:sz w:val="20"/>
          <w:szCs w:val="20"/>
          <w:highlight w:val="magenta"/>
        </w:rPr>
        <w:t xml:space="preserve"> = NULL&gt;</w:t>
      </w:r>
    </w:p>
    <w:p w:rsidR="00D453DF" w:rsidRPr="00BE1663" w:rsidRDefault="00D453DF" w:rsidP="00C53E2F">
      <w:pPr>
        <w:pStyle w:val="Prrafodelista"/>
        <w:numPr>
          <w:ilvl w:val="2"/>
          <w:numId w:val="25"/>
        </w:numPr>
        <w:tabs>
          <w:tab w:val="left" w:pos="851"/>
        </w:tabs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Si&lt;el equipo tiene GPS&gt;</w:t>
      </w:r>
    </w:p>
    <w:p w:rsidR="00D453DF" w:rsidRPr="00BE1663" w:rsidRDefault="00D453DF" w:rsidP="00C53E2F">
      <w:pPr>
        <w:pStyle w:val="Prrafodelista"/>
        <w:numPr>
          <w:ilvl w:val="3"/>
          <w:numId w:val="25"/>
        </w:numPr>
        <w:tabs>
          <w:tab w:val="left" w:pos="851"/>
        </w:tabs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Si &lt;</w:t>
      </w:r>
      <w:proofErr w:type="spellStart"/>
      <w:r w:rsidRPr="00BE1663">
        <w:rPr>
          <w:rFonts w:cs="Arial"/>
          <w:sz w:val="20"/>
          <w:szCs w:val="20"/>
          <w:highlight w:val="magenta"/>
        </w:rPr>
        <w:t>Vendedor.GPS</w:t>
      </w:r>
      <w:proofErr w:type="spellEnd"/>
      <w:r w:rsidRPr="00BE1663">
        <w:rPr>
          <w:rFonts w:cs="Arial"/>
          <w:sz w:val="20"/>
          <w:szCs w:val="20"/>
          <w:highlight w:val="magenta"/>
        </w:rPr>
        <w:t xml:space="preserve"> = 1&gt;</w:t>
      </w:r>
    </w:p>
    <w:p w:rsidR="00D453DF" w:rsidRPr="00BE1663" w:rsidRDefault="00D453DF" w:rsidP="00C53E2F">
      <w:pPr>
        <w:pStyle w:val="Prrafodelista"/>
        <w:numPr>
          <w:ilvl w:val="4"/>
          <w:numId w:val="25"/>
        </w:numPr>
        <w:tabs>
          <w:tab w:val="left" w:pos="851"/>
          <w:tab w:val="left" w:pos="2410"/>
        </w:tabs>
        <w:ind w:left="2410" w:hanging="970"/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El sistema toma la lectura de los puntos GPS sin presentar ningún mensaje al vendedor</w:t>
      </w:r>
    </w:p>
    <w:p w:rsidR="00D453DF" w:rsidRPr="00BE1663" w:rsidRDefault="00D453DF" w:rsidP="00C53E2F">
      <w:pPr>
        <w:pStyle w:val="Prrafodelista"/>
        <w:numPr>
          <w:ilvl w:val="5"/>
          <w:numId w:val="25"/>
        </w:numPr>
        <w:tabs>
          <w:tab w:val="left" w:pos="851"/>
          <w:tab w:val="left" w:pos="2977"/>
        </w:tabs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Si &lt;la lectura del GPS fue exitosa&gt;</w:t>
      </w:r>
    </w:p>
    <w:p w:rsidR="00D453DF" w:rsidRPr="00BE1663" w:rsidRDefault="00D453DF" w:rsidP="00C53E2F">
      <w:pPr>
        <w:pStyle w:val="Prrafodelista"/>
        <w:numPr>
          <w:ilvl w:val="6"/>
          <w:numId w:val="25"/>
        </w:numPr>
        <w:tabs>
          <w:tab w:val="left" w:pos="851"/>
          <w:tab w:val="left" w:pos="3261"/>
        </w:tabs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El sistema registra en sesión la siguiente información:</w:t>
      </w:r>
    </w:p>
    <w:p w:rsidR="00D453DF" w:rsidRPr="00BE1663" w:rsidRDefault="00D453DF" w:rsidP="00C53E2F">
      <w:pPr>
        <w:pStyle w:val="Prrafodelista"/>
        <w:numPr>
          <w:ilvl w:val="7"/>
          <w:numId w:val="25"/>
        </w:numPr>
        <w:tabs>
          <w:tab w:val="left" w:pos="851"/>
        </w:tabs>
        <w:rPr>
          <w:rFonts w:cs="Arial"/>
          <w:sz w:val="20"/>
          <w:szCs w:val="20"/>
          <w:highlight w:val="magenta"/>
        </w:rPr>
      </w:pPr>
      <w:proofErr w:type="spellStart"/>
      <w:r w:rsidRPr="00BE1663">
        <w:rPr>
          <w:rFonts w:cs="Arial"/>
          <w:sz w:val="20"/>
          <w:szCs w:val="20"/>
          <w:highlight w:val="magenta"/>
        </w:rPr>
        <w:t>sLatitud</w:t>
      </w:r>
      <w:proofErr w:type="spellEnd"/>
    </w:p>
    <w:p w:rsidR="00D453DF" w:rsidRPr="00BE1663" w:rsidRDefault="00D453DF" w:rsidP="00C53E2F">
      <w:pPr>
        <w:pStyle w:val="Prrafodelista"/>
        <w:numPr>
          <w:ilvl w:val="7"/>
          <w:numId w:val="25"/>
        </w:numPr>
        <w:tabs>
          <w:tab w:val="left" w:pos="851"/>
        </w:tabs>
        <w:rPr>
          <w:rFonts w:cs="Arial"/>
          <w:sz w:val="20"/>
          <w:szCs w:val="20"/>
          <w:highlight w:val="magenta"/>
        </w:rPr>
      </w:pPr>
      <w:proofErr w:type="spellStart"/>
      <w:r w:rsidRPr="00BE1663">
        <w:rPr>
          <w:rFonts w:cs="Arial"/>
          <w:sz w:val="20"/>
          <w:szCs w:val="20"/>
          <w:highlight w:val="magenta"/>
        </w:rPr>
        <w:t>sLongitud</w:t>
      </w:r>
      <w:proofErr w:type="spellEnd"/>
    </w:p>
    <w:p w:rsidR="00D453DF" w:rsidRPr="00BE1663" w:rsidRDefault="00D453DF" w:rsidP="00C53E2F">
      <w:pPr>
        <w:pStyle w:val="Prrafodelista"/>
        <w:numPr>
          <w:ilvl w:val="4"/>
          <w:numId w:val="25"/>
        </w:numPr>
        <w:tabs>
          <w:tab w:val="left" w:pos="851"/>
          <w:tab w:val="left" w:pos="2410"/>
        </w:tabs>
        <w:ind w:left="2410" w:hanging="970"/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 xml:space="preserve">Si&lt;se terminó el tiempo de </w:t>
      </w:r>
      <w:proofErr w:type="spellStart"/>
      <w:r w:rsidRPr="00BE1663">
        <w:rPr>
          <w:rFonts w:cs="Arial"/>
          <w:sz w:val="20"/>
          <w:szCs w:val="20"/>
          <w:highlight w:val="magenta"/>
        </w:rPr>
        <w:t>TimeOutGPS</w:t>
      </w:r>
      <w:proofErr w:type="spellEnd"/>
      <w:r w:rsidRPr="00BE1663">
        <w:rPr>
          <w:rFonts w:cs="Arial"/>
          <w:sz w:val="20"/>
          <w:szCs w:val="20"/>
          <w:highlight w:val="magenta"/>
        </w:rPr>
        <w:t>&gt; o si &lt;Si existe algún problema de conexión&gt;</w:t>
      </w:r>
    </w:p>
    <w:p w:rsidR="00D453DF" w:rsidRPr="00BE1663" w:rsidRDefault="00D453DF" w:rsidP="00C53E2F">
      <w:pPr>
        <w:pStyle w:val="Prrafodelista"/>
        <w:numPr>
          <w:ilvl w:val="5"/>
          <w:numId w:val="25"/>
        </w:numPr>
        <w:tabs>
          <w:tab w:val="left" w:pos="851"/>
          <w:tab w:val="left" w:pos="2977"/>
        </w:tabs>
        <w:rPr>
          <w:rFonts w:cs="Arial"/>
          <w:sz w:val="20"/>
          <w:szCs w:val="20"/>
          <w:highlight w:val="magenta"/>
        </w:rPr>
      </w:pPr>
      <w:r w:rsidRPr="00BE1663">
        <w:rPr>
          <w:rFonts w:cs="Arial"/>
          <w:sz w:val="20"/>
          <w:szCs w:val="20"/>
          <w:highlight w:val="magenta"/>
        </w:rPr>
        <w:t>El sistema continúa, sin presentar ningún mensaje al vendedor</w:t>
      </w:r>
    </w:p>
    <w:p w:rsidR="003C3E0F" w:rsidRPr="003C3E0F" w:rsidRDefault="003C3E0F" w:rsidP="003C3E0F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1" w:history="1">
        <w:r w:rsidRPr="001D4B6D">
          <w:rPr>
            <w:rStyle w:val="Hipervnculo"/>
            <w:b/>
            <w:sz w:val="20"/>
            <w:szCs w:val="20"/>
          </w:rPr>
          <w:t>VA01 Valida</w:t>
        </w:r>
        <w:r>
          <w:rPr>
            <w:rStyle w:val="Hipervnculo"/>
            <w:b/>
            <w:sz w:val="20"/>
            <w:szCs w:val="20"/>
          </w:rPr>
          <w:t>r</w:t>
        </w:r>
        <w:r w:rsidRPr="001D4B6D">
          <w:rPr>
            <w:rStyle w:val="Hipervnculo"/>
            <w:b/>
            <w:sz w:val="20"/>
            <w:szCs w:val="20"/>
          </w:rPr>
          <w:t xml:space="preserve"> Datos Proporcionados</w:t>
        </w:r>
      </w:hyperlink>
    </w:p>
    <w:p w:rsidR="00C7262B" w:rsidRDefault="00C7262B" w:rsidP="00C7262B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productos registrados en la toma de inventario y mercadeo anterior del cliente:</w:t>
      </w:r>
    </w:p>
    <w:p w:rsidR="00C7262B" w:rsidRDefault="00C7262B" w:rsidP="00C7262B">
      <w:pPr>
        <w:pStyle w:val="Prrafodelista"/>
        <w:numPr>
          <w:ilvl w:val="2"/>
          <w:numId w:val="5"/>
        </w:numPr>
        <w:ind w:left="1418" w:hanging="567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Dia</w:t>
      </w:r>
      <w:proofErr w:type="spellEnd"/>
    </w:p>
    <w:p w:rsidR="00C7262B" w:rsidRDefault="00C7262B" w:rsidP="00C7262B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5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C7262B" w:rsidRDefault="00C7262B" w:rsidP="00C7262B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FechaCaptura</w:t>
      </w:r>
      <w:proofErr w:type="spellEnd"/>
    </w:p>
    <w:p w:rsidR="00C7262B" w:rsidRDefault="00C7262B" w:rsidP="00C7262B">
      <w:pPr>
        <w:pStyle w:val="Prrafodelista"/>
        <w:numPr>
          <w:ilvl w:val="2"/>
          <w:numId w:val="5"/>
        </w:numPr>
        <w:ind w:left="1418" w:hanging="567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InventarioMercadeo</w:t>
      </w:r>
      <w:proofErr w:type="spellEnd"/>
    </w:p>
    <w:p w:rsidR="00C7262B" w:rsidRPr="00EF2A3A" w:rsidRDefault="00C7262B" w:rsidP="00C7262B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proofErr w:type="spellStart"/>
      <w:r w:rsidRPr="00EF2A3A">
        <w:rPr>
          <w:sz w:val="20"/>
          <w:lang w:val="es-MX"/>
        </w:rPr>
        <w:t>InventarioID</w:t>
      </w:r>
      <w:proofErr w:type="spellEnd"/>
    </w:p>
    <w:p w:rsidR="00C7262B" w:rsidRPr="00EF2A3A" w:rsidRDefault="00C7262B" w:rsidP="00C7262B">
      <w:pPr>
        <w:pStyle w:val="Prrafodelista"/>
        <w:numPr>
          <w:ilvl w:val="3"/>
          <w:numId w:val="5"/>
        </w:numPr>
        <w:ind w:left="2268" w:hanging="850"/>
        <w:rPr>
          <w:sz w:val="20"/>
          <w:lang w:val="es-MX"/>
        </w:rPr>
      </w:pPr>
      <w:proofErr w:type="spellStart"/>
      <w:r w:rsidRPr="00EF2A3A">
        <w:rPr>
          <w:sz w:val="20"/>
          <w:lang w:val="es-MX"/>
        </w:rPr>
        <w:t>VisitaClave</w:t>
      </w:r>
      <w:proofErr w:type="spellEnd"/>
    </w:p>
    <w:p w:rsidR="00C7262B" w:rsidRDefault="00C7262B" w:rsidP="00C7262B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DiaClave</w:t>
      </w:r>
      <w:proofErr w:type="spellEnd"/>
      <w:r>
        <w:rPr>
          <w:sz w:val="20"/>
          <w:szCs w:val="20"/>
          <w:lang w:val="es-MX"/>
        </w:rPr>
        <w:t xml:space="preserve"> de acuerdo con la regla de negocio </w:t>
      </w:r>
      <w:hyperlink r:id="rId66" w:anchor="RNMOV164" w:history="1">
        <w:r>
          <w:rPr>
            <w:rStyle w:val="Hipervnculo"/>
            <w:b/>
            <w:sz w:val="20"/>
            <w:szCs w:val="20"/>
            <w:lang w:val="es-MX"/>
          </w:rPr>
          <w:t>RNMOV164 Día de Trabajo Anterior Inmediato al Día Actual</w:t>
        </w:r>
      </w:hyperlink>
    </w:p>
    <w:p w:rsidR="00C7262B" w:rsidRDefault="00C7262B" w:rsidP="00C7262B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  <w:lang w:val="es-MX"/>
        </w:rPr>
        <w:t>ClienteClave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7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C7262B" w:rsidRDefault="00C7262B" w:rsidP="00C7262B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MFechaHora</w:t>
      </w:r>
      <w:proofErr w:type="spellEnd"/>
    </w:p>
    <w:p w:rsidR="00C7262B" w:rsidRDefault="00C7262B" w:rsidP="00C7262B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MUsuarioID</w:t>
      </w:r>
      <w:proofErr w:type="spellEnd"/>
    </w:p>
    <w:p w:rsidR="00C7262B" w:rsidRDefault="00C7262B" w:rsidP="00C7262B">
      <w:pPr>
        <w:pStyle w:val="Prrafodelista"/>
        <w:numPr>
          <w:ilvl w:val="3"/>
          <w:numId w:val="5"/>
        </w:numPr>
        <w:ind w:left="2268" w:hanging="850"/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Dia</w:t>
      </w:r>
      <w:proofErr w:type="spellEnd"/>
    </w:p>
    <w:p w:rsidR="00C7262B" w:rsidRDefault="00C7262B" w:rsidP="00EB6560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DiaClave</w:t>
      </w:r>
      <w:proofErr w:type="spellEnd"/>
    </w:p>
    <w:p w:rsidR="00C7262B" w:rsidRDefault="00C7262B" w:rsidP="00EB6560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FechaCaptura</w:t>
      </w:r>
      <w:proofErr w:type="spellEnd"/>
      <w:r>
        <w:rPr>
          <w:sz w:val="20"/>
          <w:szCs w:val="20"/>
          <w:lang w:val="es-MX"/>
        </w:rPr>
        <w:t xml:space="preserve"> de acuerdo con la regla de negocio </w:t>
      </w:r>
      <w:hyperlink r:id="rId68" w:anchor="RNMOV164" w:history="1">
        <w:r>
          <w:rPr>
            <w:rStyle w:val="Hipervnculo"/>
            <w:b/>
            <w:sz w:val="20"/>
            <w:szCs w:val="20"/>
            <w:lang w:val="es-MX"/>
          </w:rPr>
          <w:t>RNMOV164 Día de Trabajo Anterior Inmediato al Día Actual</w:t>
        </w:r>
      </w:hyperlink>
    </w:p>
    <w:p w:rsidR="00C7262B" w:rsidRDefault="00C7262B" w:rsidP="00EB6560">
      <w:pPr>
        <w:pStyle w:val="Prrafodelista"/>
        <w:numPr>
          <w:ilvl w:val="3"/>
          <w:numId w:val="5"/>
        </w:numPr>
        <w:ind w:left="2268" w:hanging="850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InventarioMercadeoDetalle</w:t>
      </w:r>
      <w:proofErr w:type="spellEnd"/>
    </w:p>
    <w:p w:rsidR="00C7262B" w:rsidRPr="00EB6560" w:rsidRDefault="00C7262B" w:rsidP="00EB6560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proofErr w:type="spellStart"/>
      <w:r w:rsidRPr="00EB6560">
        <w:rPr>
          <w:sz w:val="20"/>
          <w:szCs w:val="20"/>
          <w:lang w:val="es-MX"/>
        </w:rPr>
        <w:t>InventarioID</w:t>
      </w:r>
      <w:proofErr w:type="spellEnd"/>
    </w:p>
    <w:p w:rsidR="00C7262B" w:rsidRPr="00EB6560" w:rsidRDefault="00C7262B" w:rsidP="00EB6560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proofErr w:type="spellStart"/>
      <w:r w:rsidRPr="00EB6560">
        <w:rPr>
          <w:sz w:val="20"/>
          <w:szCs w:val="20"/>
          <w:lang w:val="es-MX"/>
        </w:rPr>
        <w:t>ProductoClave</w:t>
      </w:r>
      <w:proofErr w:type="spellEnd"/>
      <w:r w:rsidRPr="00EB6560">
        <w:rPr>
          <w:sz w:val="20"/>
          <w:szCs w:val="20"/>
          <w:lang w:val="es-MX"/>
        </w:rPr>
        <w:t xml:space="preserve"> </w:t>
      </w:r>
    </w:p>
    <w:p w:rsidR="00C7262B" w:rsidRPr="00331853" w:rsidRDefault="00C7262B" w:rsidP="00BE118D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Si &lt;se obtuvo por lo menos un producto registrado en la toma de inventario y mercadeo anterior del cliente que no se encuentre registrado en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>&gt;</w:t>
      </w:r>
    </w:p>
    <w:p w:rsidR="00C7262B" w:rsidRDefault="00C7262B" w:rsidP="00BE118D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69" w:anchor="I0261" w:history="1">
        <w:r w:rsidRPr="002B3A2C">
          <w:rPr>
            <w:rStyle w:val="Hipervnculo"/>
            <w:rFonts w:cs="Arial"/>
            <w:b/>
            <w:sz w:val="20"/>
            <w:szCs w:val="20"/>
          </w:rPr>
          <w:t>I0261 &lt;Producto No Capturado&gt;</w:t>
        </w:r>
      </w:hyperlink>
    </w:p>
    <w:p w:rsidR="00492A61" w:rsidRPr="00834A2D" w:rsidRDefault="00C7262B" w:rsidP="00834A2D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D1478C">
        <w:rPr>
          <w:rFonts w:cs="Arial"/>
          <w:sz w:val="20"/>
          <w:szCs w:val="20"/>
        </w:rPr>
        <w:t xml:space="preserve">El sistema continúa en el </w:t>
      </w:r>
      <w:hyperlink w:anchor="paso9_9_2_AO01" w:history="1">
        <w:r w:rsidRPr="00834A2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34A2D" w:rsidRPr="00834A2D">
          <w:rPr>
            <w:rStyle w:val="Hipervnculo"/>
            <w:rFonts w:cs="Arial"/>
            <w:b/>
            <w:sz w:val="20"/>
            <w:szCs w:val="20"/>
          </w:rPr>
          <w:t>9.9.2</w:t>
        </w:r>
      </w:hyperlink>
      <w:r w:rsidRPr="00D1478C">
        <w:rPr>
          <w:rFonts w:cs="Arial"/>
          <w:sz w:val="20"/>
          <w:szCs w:val="20"/>
        </w:rPr>
        <w:t xml:space="preserve"> del flujo alterno opcional</w:t>
      </w:r>
      <w:r>
        <w:rPr>
          <w:rFonts w:cs="Arial"/>
          <w:b/>
          <w:sz w:val="20"/>
          <w:szCs w:val="20"/>
        </w:rPr>
        <w:t xml:space="preserve"> </w:t>
      </w:r>
      <w:hyperlink r:id="rId70" w:anchor="AO01" w:history="1">
        <w:r w:rsidRPr="000E1F59">
          <w:rPr>
            <w:rStyle w:val="Hipervnculo"/>
            <w:b/>
            <w:sz w:val="20"/>
            <w:lang w:eastAsia="en-US"/>
          </w:rPr>
          <w:t>AO01 Crear Captura de Inventario y Mercadeo de Productos</w:t>
        </w:r>
      </w:hyperlink>
    </w:p>
    <w:p w:rsidR="0062309D" w:rsidRDefault="000B1466" w:rsidP="003C3E0F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8C6B9D">
        <w:rPr>
          <w:rFonts w:cs="Arial"/>
          <w:sz w:val="20"/>
          <w:szCs w:val="20"/>
        </w:rPr>
        <w:t>se está creando la captura de inventario y mercadeo (</w:t>
      </w:r>
      <w:r w:rsidR="008C6B9D">
        <w:rPr>
          <w:sz w:val="20"/>
          <w:szCs w:val="20"/>
          <w:lang w:val="es-MX"/>
        </w:rPr>
        <w:t xml:space="preserve">no se tiene registrado un </w:t>
      </w:r>
      <w:proofErr w:type="spellStart"/>
      <w:r w:rsidR="00B45F7C">
        <w:rPr>
          <w:sz w:val="20"/>
          <w:szCs w:val="20"/>
          <w:lang w:val="es-MX"/>
        </w:rPr>
        <w:t>InventarioID</w:t>
      </w:r>
      <w:proofErr w:type="spellEnd"/>
      <w:r w:rsidR="00B45F7C">
        <w:rPr>
          <w:sz w:val="20"/>
          <w:szCs w:val="20"/>
          <w:lang w:val="es-MX"/>
        </w:rPr>
        <w:t xml:space="preserve"> </w:t>
      </w:r>
      <w:r w:rsidR="008C6B9D">
        <w:rPr>
          <w:sz w:val="20"/>
          <w:szCs w:val="20"/>
          <w:lang w:val="es-MX"/>
        </w:rPr>
        <w:t>en sesión</w:t>
      </w:r>
      <w:r w:rsidR="008C6B9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&gt;</w:t>
      </w:r>
    </w:p>
    <w:p w:rsidR="005C7F0B" w:rsidRPr="00681365" w:rsidRDefault="005C7F0B" w:rsidP="005C7F0B">
      <w:pPr>
        <w:pStyle w:val="Prrafodelista"/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681365">
        <w:rPr>
          <w:rFonts w:cs="Arial"/>
          <w:sz w:val="20"/>
          <w:szCs w:val="20"/>
        </w:rPr>
        <w:t>El sistema registra la siguiente información:</w:t>
      </w:r>
    </w:p>
    <w:p w:rsidR="0062309D" w:rsidRPr="00300E31" w:rsidRDefault="00B45F7C" w:rsidP="005C7F0B">
      <w:pPr>
        <w:pStyle w:val="Prrafodelista"/>
        <w:numPr>
          <w:ilvl w:val="3"/>
          <w:numId w:val="5"/>
        </w:numPr>
        <w:ind w:left="2268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InventarioMercadeo</w:t>
      </w:r>
      <w:proofErr w:type="spellEnd"/>
    </w:p>
    <w:p w:rsidR="0062309D" w:rsidRDefault="007B3F7B" w:rsidP="005C7F0B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  <w:r w:rsidR="00CC35DD">
        <w:rPr>
          <w:rFonts w:cs="Arial"/>
          <w:sz w:val="20"/>
          <w:szCs w:val="20"/>
        </w:rPr>
        <w:t xml:space="preserve"> de acuerdo con la regla de negocio </w:t>
      </w:r>
      <w:hyperlink r:id="rId71" w:anchor="RNGEN009" w:history="1">
        <w:r w:rsidR="00CC35DD" w:rsidRPr="00CC35DD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62309D" w:rsidRDefault="007B3F7B" w:rsidP="005C7F0B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2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62309D" w:rsidRDefault="007B3F7B" w:rsidP="005C7F0B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3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62309D" w:rsidRPr="00681365" w:rsidRDefault="007B3F7B" w:rsidP="005C7F0B">
      <w:pPr>
        <w:pStyle w:val="Prrafodelista"/>
        <w:numPr>
          <w:ilvl w:val="4"/>
          <w:numId w:val="5"/>
        </w:numPr>
        <w:ind w:left="3261" w:hanging="993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lastRenderedPageBreak/>
        <w:t>ClienteClave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4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681365" w:rsidRPr="00BE1663" w:rsidRDefault="00681365" w:rsidP="005C7F0B">
      <w:pPr>
        <w:pStyle w:val="Prrafodelista"/>
        <w:numPr>
          <w:ilvl w:val="4"/>
          <w:numId w:val="5"/>
        </w:numPr>
        <w:ind w:left="3261" w:hanging="993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r w:rsidRPr="00BE1663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Latitud = </w:t>
      </w:r>
      <w:proofErr w:type="spellStart"/>
      <w:r w:rsidRPr="00BE1663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sLatitud</w:t>
      </w:r>
      <w:proofErr w:type="spellEnd"/>
    </w:p>
    <w:p w:rsidR="00681365" w:rsidRPr="00BE1663" w:rsidRDefault="00681365" w:rsidP="005C7F0B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  <w:highlight w:val="magenta"/>
        </w:rPr>
      </w:pPr>
      <w:r w:rsidRPr="00BE1663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Longitud = </w:t>
      </w:r>
      <w:proofErr w:type="spellStart"/>
      <w:r w:rsidRPr="00BE1663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sLongitud</w:t>
      </w:r>
      <w:proofErr w:type="spellEnd"/>
    </w:p>
    <w:p w:rsidR="0062309D" w:rsidRDefault="0062309D" w:rsidP="005C7F0B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75" w:anchor="RNGEN006" w:history="1"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B91BE9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2309D" w:rsidRPr="007B3F7B" w:rsidRDefault="0062309D" w:rsidP="005C7F0B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76" w:anchor="RNGEN007" w:history="1">
        <w:r w:rsidRPr="00B91BE9">
          <w:rPr>
            <w:rStyle w:val="Hipervnculo"/>
            <w:rFonts w:cs="Arial"/>
            <w:sz w:val="20"/>
            <w:szCs w:val="20"/>
          </w:rPr>
          <w:t xml:space="preserve"> </w:t>
        </w:r>
        <w:r w:rsidRPr="00B91BE9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7B6B8E" w:rsidRDefault="00B94F5A" w:rsidP="007B6B8E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B94F5A" w:rsidRDefault="00B94F5A" w:rsidP="00B94F5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</w:p>
    <w:p w:rsidR="00656434" w:rsidRPr="00656434" w:rsidRDefault="00656434" w:rsidP="00656434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incluido en el objeto </w:t>
      </w:r>
      <w:proofErr w:type="spellStart"/>
      <w:r>
        <w:rPr>
          <w:rFonts w:cs="Arial"/>
          <w:sz w:val="20"/>
          <w:szCs w:val="20"/>
        </w:rPr>
        <w:t>ProductosPropios</w:t>
      </w:r>
      <w:proofErr w:type="spellEnd"/>
    </w:p>
    <w:p w:rsidR="00B94F5A" w:rsidRPr="00656434" w:rsidRDefault="00B94F5A" w:rsidP="00656434">
      <w:pPr>
        <w:pStyle w:val="Prrafodelista"/>
        <w:numPr>
          <w:ilvl w:val="3"/>
          <w:numId w:val="5"/>
        </w:numPr>
        <w:ind w:left="2268" w:hanging="850"/>
        <w:rPr>
          <w:b/>
          <w:sz w:val="20"/>
          <w:szCs w:val="20"/>
          <w:lang w:val="es-MX"/>
        </w:rPr>
      </w:pPr>
      <w:r w:rsidRPr="00656434">
        <w:rPr>
          <w:sz w:val="20"/>
          <w:szCs w:val="20"/>
          <w:lang w:val="es-MX"/>
        </w:rPr>
        <w:t>El sistema obtiene la siguiente información</w:t>
      </w:r>
    </w:p>
    <w:p w:rsidR="00B94F5A" w:rsidRDefault="00B94F5A" w:rsidP="00656434">
      <w:pPr>
        <w:pStyle w:val="Prrafodelista"/>
        <w:numPr>
          <w:ilvl w:val="4"/>
          <w:numId w:val="5"/>
        </w:numPr>
        <w:ind w:left="3261" w:hanging="993"/>
        <w:rPr>
          <w:b/>
          <w:sz w:val="20"/>
          <w:szCs w:val="20"/>
          <w:lang w:val="es-MX"/>
        </w:rPr>
      </w:pPr>
      <w:proofErr w:type="spellStart"/>
      <w:r w:rsidRPr="00656434">
        <w:rPr>
          <w:b/>
          <w:sz w:val="20"/>
          <w:szCs w:val="20"/>
          <w:lang w:val="es-MX"/>
        </w:rPr>
        <w:t>ProductosPropios</w:t>
      </w:r>
      <w:proofErr w:type="spellEnd"/>
    </w:p>
    <w:p w:rsidR="00B94F5A" w:rsidRPr="00B94F5A" w:rsidRDefault="00B94F5A" w:rsidP="00656434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B94F5A">
        <w:rPr>
          <w:rFonts w:cs="Arial"/>
          <w:sz w:val="20"/>
          <w:szCs w:val="20"/>
        </w:rPr>
        <w:t>ProductoClave</w:t>
      </w:r>
      <w:proofErr w:type="spellEnd"/>
    </w:p>
    <w:p w:rsidR="00B94F5A" w:rsidRDefault="00B94F5A" w:rsidP="00656434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B94F5A">
        <w:rPr>
          <w:rFonts w:cs="Arial"/>
          <w:sz w:val="20"/>
          <w:szCs w:val="20"/>
        </w:rPr>
        <w:t>Nombre</w:t>
      </w:r>
    </w:p>
    <w:p w:rsidR="000A041A" w:rsidRPr="00B94F5A" w:rsidRDefault="000A041A" w:rsidP="00656434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DecimalProducto</w:t>
      </w:r>
      <w:proofErr w:type="spellEnd"/>
    </w:p>
    <w:p w:rsidR="00B94F5A" w:rsidRPr="00B94F5A" w:rsidRDefault="00B94F5A" w:rsidP="00656434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B94F5A">
        <w:rPr>
          <w:rFonts w:cs="Arial"/>
          <w:sz w:val="20"/>
          <w:szCs w:val="20"/>
        </w:rPr>
        <w:t>Unidad</w:t>
      </w:r>
    </w:p>
    <w:p w:rsidR="00B94F5A" w:rsidRPr="00B94F5A" w:rsidRDefault="00B94F5A" w:rsidP="00656434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B94F5A">
        <w:rPr>
          <w:rFonts w:cs="Arial"/>
          <w:sz w:val="20"/>
          <w:szCs w:val="20"/>
        </w:rPr>
        <w:t>Precio</w:t>
      </w:r>
    </w:p>
    <w:p w:rsidR="00B94F5A" w:rsidRPr="00B94F5A" w:rsidRDefault="00B94F5A" w:rsidP="00656434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B94F5A">
        <w:rPr>
          <w:rFonts w:cs="Arial"/>
          <w:sz w:val="20"/>
          <w:szCs w:val="20"/>
        </w:rPr>
        <w:t>Inventario</w:t>
      </w:r>
    </w:p>
    <w:p w:rsidR="00B94F5A" w:rsidRDefault="00B94F5A" w:rsidP="00656434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B94F5A">
        <w:rPr>
          <w:rFonts w:cs="Arial"/>
          <w:sz w:val="20"/>
          <w:szCs w:val="20"/>
        </w:rPr>
        <w:t>InvAnterior</w:t>
      </w:r>
      <w:proofErr w:type="spellEnd"/>
    </w:p>
    <w:p w:rsidR="00433F1B" w:rsidRPr="00433F1B" w:rsidRDefault="00433F1B" w:rsidP="00433F1B">
      <w:pPr>
        <w:pStyle w:val="Prrafodelista"/>
        <w:numPr>
          <w:ilvl w:val="5"/>
          <w:numId w:val="5"/>
        </w:numPr>
        <w:ind w:left="4395" w:hanging="1134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77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76761A" w:rsidRPr="00433F1B" w:rsidRDefault="0076761A" w:rsidP="00433F1B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33F1B">
        <w:rPr>
          <w:sz w:val="20"/>
          <w:szCs w:val="20"/>
          <w:lang w:val="es-MX"/>
        </w:rPr>
        <w:t>PedEntregados</w:t>
      </w:r>
      <w:proofErr w:type="spellEnd"/>
    </w:p>
    <w:p w:rsidR="00B94F5A" w:rsidRPr="00433F1B" w:rsidRDefault="00B94F5A" w:rsidP="00433F1B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33F1B">
        <w:rPr>
          <w:sz w:val="20"/>
          <w:szCs w:val="20"/>
          <w:lang w:val="es-MX"/>
        </w:rPr>
        <w:t>Desplazamiento</w:t>
      </w:r>
    </w:p>
    <w:p w:rsidR="00B94F5A" w:rsidRPr="00433F1B" w:rsidRDefault="00B94F5A" w:rsidP="00433F1B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33F1B">
        <w:rPr>
          <w:sz w:val="20"/>
          <w:szCs w:val="20"/>
          <w:lang w:val="es-MX"/>
        </w:rPr>
        <w:t>PedTransito</w:t>
      </w:r>
      <w:proofErr w:type="spellEnd"/>
    </w:p>
    <w:p w:rsidR="00B94F5A" w:rsidRDefault="00656434" w:rsidP="00656434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656434" w:rsidRPr="00AA295D" w:rsidRDefault="00AA295D" w:rsidP="00656434">
      <w:pPr>
        <w:pStyle w:val="Prrafodelista"/>
        <w:numPr>
          <w:ilvl w:val="4"/>
          <w:numId w:val="5"/>
        </w:numPr>
        <w:ind w:left="3261" w:hanging="993"/>
        <w:rPr>
          <w:rFonts w:cs="Arial"/>
          <w:b/>
          <w:sz w:val="20"/>
          <w:szCs w:val="20"/>
        </w:rPr>
      </w:pPr>
      <w:proofErr w:type="spellStart"/>
      <w:r w:rsidRPr="00AA295D">
        <w:rPr>
          <w:rFonts w:cs="Arial"/>
          <w:b/>
          <w:sz w:val="20"/>
          <w:szCs w:val="20"/>
        </w:rPr>
        <w:t>InventarioMercadeoDetalle</w:t>
      </w:r>
      <w:proofErr w:type="spellEnd"/>
    </w:p>
    <w:p w:rsidR="00AA295D" w:rsidRPr="00AA295D" w:rsidRDefault="00AA295D" w:rsidP="00AA295D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8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A295D" w:rsidRDefault="000D1E75" w:rsidP="00AA295D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D1E75" w:rsidRDefault="000D1E75" w:rsidP="00AA295D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D1E75" w:rsidRDefault="000D1E75" w:rsidP="00AA295D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0D1E75" w:rsidRDefault="000D1E75" w:rsidP="00AA295D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0D1E75" w:rsidRDefault="000D1E75" w:rsidP="00AA295D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InvAnterior</w:t>
      </w:r>
      <w:proofErr w:type="spellEnd"/>
    </w:p>
    <w:p w:rsidR="00433F1B" w:rsidRPr="00433F1B" w:rsidRDefault="00433F1B" w:rsidP="00433F1B">
      <w:pPr>
        <w:pStyle w:val="Prrafodelista"/>
        <w:numPr>
          <w:ilvl w:val="5"/>
          <w:numId w:val="5"/>
        </w:numPr>
        <w:ind w:left="4395" w:hanging="1134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79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09564A" w:rsidRDefault="0009564A" w:rsidP="00433F1B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PEntregado</w:t>
      </w:r>
      <w:proofErr w:type="spellEnd"/>
    </w:p>
    <w:p w:rsidR="000D1E75" w:rsidRDefault="000D1E75" w:rsidP="00433F1B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Desplazamiento</w:t>
      </w:r>
    </w:p>
    <w:p w:rsidR="000D1E75" w:rsidRDefault="000D1E75" w:rsidP="00433F1B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PTransito</w:t>
      </w:r>
      <w:proofErr w:type="spellEnd"/>
    </w:p>
    <w:p w:rsidR="003935F5" w:rsidRPr="00433F1B" w:rsidRDefault="003935F5" w:rsidP="003935F5">
      <w:pPr>
        <w:pStyle w:val="Prrafodelista"/>
        <w:numPr>
          <w:ilvl w:val="5"/>
          <w:numId w:val="5"/>
        </w:numPr>
        <w:ind w:left="4395" w:hanging="1134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 xml:space="preserve">la clasificación del esquema al que pertenece el cliente es </w:t>
      </w:r>
      <w:proofErr w:type="spellStart"/>
      <w:r>
        <w:rPr>
          <w:sz w:val="20"/>
          <w:szCs w:val="20"/>
          <w:lang w:val="es-MX"/>
        </w:rPr>
        <w:t>Retail</w:t>
      </w:r>
      <w:proofErr w:type="spellEnd"/>
      <w:r>
        <w:rPr>
          <w:sz w:val="20"/>
          <w:szCs w:val="20"/>
          <w:lang w:val="es-MX"/>
        </w:rPr>
        <w:t xml:space="preserve">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2)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80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3935F5" w:rsidRDefault="003935F5" w:rsidP="003935F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PEntregado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1" w:anchor="RNGEN023" w:history="1">
        <w:r w:rsidRPr="003935F5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3935F5" w:rsidRDefault="003935F5" w:rsidP="003935F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Desplazamiento de acuerdo con la regla de negocio </w:t>
      </w:r>
      <w:hyperlink r:id="rId82" w:anchor="RNGEN023" w:history="1">
        <w:r w:rsidRPr="003935F5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433F1B" w:rsidRPr="003935F5" w:rsidRDefault="003935F5" w:rsidP="003935F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PTransito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3" w:anchor="RNGEN023" w:history="1">
        <w:r w:rsidRPr="003935F5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0D1E75" w:rsidRDefault="000D1E75" w:rsidP="000D1E75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84" w:anchor="RNGEN006" w:history="1"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B91BE9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0D1E75" w:rsidRPr="007B3F7B" w:rsidRDefault="000D1E75" w:rsidP="000D1E75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85" w:anchor="RNGEN007" w:history="1">
        <w:r w:rsidRPr="00B91BE9">
          <w:rPr>
            <w:rStyle w:val="Hipervnculo"/>
            <w:rFonts w:cs="Arial"/>
            <w:sz w:val="20"/>
            <w:szCs w:val="20"/>
          </w:rPr>
          <w:t xml:space="preserve"> </w:t>
        </w:r>
        <w:r w:rsidRPr="00B91BE9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B00CB6" w:rsidRDefault="00B00CB6" w:rsidP="00B00CB6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de la competencia asociado al producto actual</w:t>
      </w:r>
    </w:p>
    <w:p w:rsidR="00B00CB6" w:rsidRDefault="00B00CB6" w:rsidP="00B00CB6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obtiene la siguiente información del objeto </w:t>
      </w:r>
      <w:proofErr w:type="spellStart"/>
      <w:r>
        <w:rPr>
          <w:sz w:val="20"/>
          <w:szCs w:val="20"/>
          <w:lang w:val="es-MX"/>
        </w:rPr>
        <w:t>ProductosCompetencia</w:t>
      </w:r>
      <w:proofErr w:type="spellEnd"/>
    </w:p>
    <w:p w:rsidR="00B00CB6" w:rsidRPr="004F5418" w:rsidRDefault="00B00CB6" w:rsidP="00B00CB6">
      <w:pPr>
        <w:pStyle w:val="Prrafodelista"/>
        <w:numPr>
          <w:ilvl w:val="5"/>
          <w:numId w:val="5"/>
        </w:numPr>
        <w:ind w:left="4451" w:hanging="1191"/>
        <w:rPr>
          <w:b/>
          <w:sz w:val="20"/>
          <w:szCs w:val="20"/>
          <w:lang w:val="es-MX"/>
        </w:rPr>
      </w:pPr>
      <w:proofErr w:type="spellStart"/>
      <w:r w:rsidRPr="004F5418">
        <w:rPr>
          <w:b/>
          <w:sz w:val="20"/>
          <w:szCs w:val="20"/>
          <w:lang w:val="es-MX"/>
        </w:rPr>
        <w:t>ProductosCompetencia</w:t>
      </w:r>
      <w:proofErr w:type="spellEnd"/>
    </w:p>
    <w:p w:rsidR="00B00CB6" w:rsidRPr="004F5418" w:rsidRDefault="00B00CB6" w:rsidP="00B00CB6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F5418">
        <w:rPr>
          <w:sz w:val="20"/>
          <w:szCs w:val="20"/>
          <w:lang w:val="es-MX"/>
        </w:rPr>
        <w:t>ProductoClave</w:t>
      </w:r>
      <w:proofErr w:type="spellEnd"/>
    </w:p>
    <w:p w:rsidR="00B00CB6" w:rsidRPr="004F5418" w:rsidRDefault="00B00CB6" w:rsidP="00B00CB6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F5418">
        <w:rPr>
          <w:sz w:val="20"/>
          <w:szCs w:val="20"/>
          <w:lang w:val="es-MX"/>
        </w:rPr>
        <w:t>ProductoCompClave</w:t>
      </w:r>
      <w:proofErr w:type="spellEnd"/>
    </w:p>
    <w:p w:rsidR="00B00CB6" w:rsidRPr="004F5418" w:rsidRDefault="00B00CB6" w:rsidP="00B00CB6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F5418">
        <w:rPr>
          <w:sz w:val="20"/>
          <w:szCs w:val="20"/>
          <w:lang w:val="es-MX"/>
        </w:rPr>
        <w:t>Marca</w:t>
      </w:r>
    </w:p>
    <w:p w:rsidR="00B00CB6" w:rsidRPr="004F5418" w:rsidRDefault="00B00CB6" w:rsidP="00B00CB6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F5418">
        <w:rPr>
          <w:sz w:val="20"/>
          <w:szCs w:val="20"/>
          <w:lang w:val="es-MX"/>
        </w:rPr>
        <w:t>Producto</w:t>
      </w:r>
    </w:p>
    <w:p w:rsidR="00B00CB6" w:rsidRPr="004F5418" w:rsidRDefault="00B00CB6" w:rsidP="00B00CB6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F5418">
        <w:rPr>
          <w:sz w:val="20"/>
          <w:szCs w:val="20"/>
          <w:lang w:val="es-MX"/>
        </w:rPr>
        <w:t>Precio</w:t>
      </w:r>
    </w:p>
    <w:p w:rsidR="00B00CB6" w:rsidRPr="004F5418" w:rsidRDefault="00B00CB6" w:rsidP="00B00CB6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F5418">
        <w:rPr>
          <w:sz w:val="20"/>
          <w:szCs w:val="20"/>
          <w:lang w:val="es-MX"/>
        </w:rPr>
        <w:t>Inventario</w:t>
      </w:r>
    </w:p>
    <w:p w:rsidR="00B00CB6" w:rsidRDefault="00B00CB6" w:rsidP="00B00CB6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F5418">
        <w:rPr>
          <w:sz w:val="20"/>
          <w:szCs w:val="20"/>
          <w:lang w:val="es-MX"/>
        </w:rPr>
        <w:t>InvAnterior</w:t>
      </w:r>
      <w:proofErr w:type="spellEnd"/>
    </w:p>
    <w:p w:rsidR="00AA4541" w:rsidRPr="00AA4541" w:rsidRDefault="00AA4541" w:rsidP="00B00CB6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highlight w:val="red"/>
          <w:lang w:val="es-MX"/>
        </w:rPr>
      </w:pPr>
      <w:proofErr w:type="spellStart"/>
      <w:r w:rsidRPr="00AA4541">
        <w:rPr>
          <w:sz w:val="20"/>
          <w:szCs w:val="20"/>
          <w:highlight w:val="red"/>
          <w:lang w:val="es-MX"/>
        </w:rPr>
        <w:t>PromoOtorgada</w:t>
      </w:r>
      <w:proofErr w:type="spellEnd"/>
    </w:p>
    <w:p w:rsidR="00B00CB6" w:rsidRPr="004F5418" w:rsidRDefault="00503518" w:rsidP="00503518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r w:rsidRPr="004F5418">
        <w:rPr>
          <w:rFonts w:cs="Arial"/>
          <w:sz w:val="20"/>
          <w:szCs w:val="20"/>
        </w:rPr>
        <w:t>El sistema registra la siguiente información:</w:t>
      </w:r>
    </w:p>
    <w:p w:rsidR="00503518" w:rsidRPr="004F5418" w:rsidRDefault="00503518" w:rsidP="00503518">
      <w:pPr>
        <w:pStyle w:val="Prrafodelista"/>
        <w:numPr>
          <w:ilvl w:val="5"/>
          <w:numId w:val="5"/>
        </w:numPr>
        <w:ind w:left="4451" w:hanging="1191"/>
        <w:rPr>
          <w:rFonts w:cs="Arial"/>
          <w:b/>
          <w:sz w:val="20"/>
          <w:szCs w:val="20"/>
        </w:rPr>
      </w:pPr>
      <w:proofErr w:type="spellStart"/>
      <w:r w:rsidRPr="004F5418">
        <w:rPr>
          <w:rFonts w:cs="Arial"/>
          <w:b/>
          <w:sz w:val="20"/>
          <w:szCs w:val="20"/>
        </w:rPr>
        <w:t>InventarioCompDetalle</w:t>
      </w:r>
      <w:proofErr w:type="spellEnd"/>
    </w:p>
    <w:p w:rsidR="00503518" w:rsidRPr="004F5418" w:rsidRDefault="00503518" w:rsidP="00503518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rFonts w:cs="Arial"/>
          <w:sz w:val="20"/>
          <w:szCs w:val="20"/>
        </w:rPr>
        <w:t>InventarioID</w:t>
      </w:r>
      <w:proofErr w:type="spellEnd"/>
      <w:r w:rsidRPr="004F5418">
        <w:rPr>
          <w:rFonts w:cs="Arial"/>
          <w:sz w:val="20"/>
          <w:szCs w:val="20"/>
        </w:rPr>
        <w:t xml:space="preserve"> de acuerdo con la regla de negocio </w:t>
      </w:r>
      <w:hyperlink r:id="rId86" w:anchor="RNGEN171" w:history="1">
        <w:r w:rsidRPr="004F541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503518" w:rsidRPr="004F5418" w:rsidRDefault="0009564A" w:rsidP="00503518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503518" w:rsidRPr="004F5418" w:rsidRDefault="00503518" w:rsidP="00503518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sz w:val="20"/>
          <w:szCs w:val="20"/>
        </w:rPr>
        <w:t>ProductoCompClave</w:t>
      </w:r>
      <w:proofErr w:type="spellEnd"/>
    </w:p>
    <w:p w:rsidR="00503518" w:rsidRPr="004F5418" w:rsidRDefault="004F5418" w:rsidP="00503518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 w:rsidRPr="004F5418">
        <w:rPr>
          <w:sz w:val="20"/>
          <w:szCs w:val="20"/>
        </w:rPr>
        <w:t>Inventario</w:t>
      </w:r>
    </w:p>
    <w:p w:rsidR="004F5418" w:rsidRPr="004F5418" w:rsidRDefault="004F5418" w:rsidP="00503518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 w:rsidRPr="004F5418">
        <w:rPr>
          <w:sz w:val="20"/>
          <w:szCs w:val="20"/>
        </w:rPr>
        <w:t>Precio</w:t>
      </w:r>
    </w:p>
    <w:p w:rsidR="004F5418" w:rsidRPr="00AA4541" w:rsidRDefault="004F5418" w:rsidP="00503518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sz w:val="20"/>
          <w:szCs w:val="20"/>
        </w:rPr>
        <w:t>InvAnterior</w:t>
      </w:r>
      <w:proofErr w:type="spellEnd"/>
    </w:p>
    <w:p w:rsidR="00AA4541" w:rsidRPr="00AA4541" w:rsidRDefault="00AA4541" w:rsidP="00503518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  <w:highlight w:val="red"/>
        </w:rPr>
      </w:pPr>
      <w:proofErr w:type="spellStart"/>
      <w:r w:rsidRPr="00AA4541">
        <w:rPr>
          <w:sz w:val="20"/>
          <w:szCs w:val="20"/>
          <w:highlight w:val="red"/>
        </w:rPr>
        <w:t>PromoOtorgada</w:t>
      </w:r>
      <w:proofErr w:type="spellEnd"/>
    </w:p>
    <w:p w:rsidR="004F5418" w:rsidRPr="004F5418" w:rsidRDefault="004F5418" w:rsidP="004F5418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rFonts w:cs="Arial"/>
          <w:sz w:val="20"/>
          <w:szCs w:val="20"/>
        </w:rPr>
        <w:t>MFechaHora</w:t>
      </w:r>
      <w:proofErr w:type="spellEnd"/>
      <w:r w:rsidRPr="004F5418">
        <w:rPr>
          <w:rFonts w:cs="Arial"/>
          <w:sz w:val="20"/>
          <w:szCs w:val="20"/>
        </w:rPr>
        <w:t xml:space="preserve"> de acuerdo con la regla de negocio</w:t>
      </w:r>
      <w:hyperlink r:id="rId87" w:anchor="RNGEN006" w:history="1">
        <w:r w:rsidRPr="004F5418">
          <w:rPr>
            <w:rStyle w:val="Hipervnculo"/>
            <w:rFonts w:cs="Arial"/>
            <w:b/>
            <w:sz w:val="20"/>
            <w:szCs w:val="20"/>
          </w:rPr>
          <w:t xml:space="preserve"> RNGEN006 Registrar Fecha y Hora para Auditoría del Movimiento</w:t>
        </w:r>
      </w:hyperlink>
    </w:p>
    <w:p w:rsidR="004F5418" w:rsidRPr="004F5418" w:rsidRDefault="004F5418" w:rsidP="004F5418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rFonts w:cs="Arial"/>
          <w:sz w:val="20"/>
          <w:szCs w:val="20"/>
        </w:rPr>
        <w:t>MUsuarioID</w:t>
      </w:r>
      <w:proofErr w:type="spellEnd"/>
      <w:r w:rsidRPr="004F5418">
        <w:rPr>
          <w:rFonts w:cs="Arial"/>
          <w:sz w:val="20"/>
          <w:szCs w:val="20"/>
        </w:rPr>
        <w:t xml:space="preserve"> de acuerdo con la regla de negocio</w:t>
      </w:r>
      <w:hyperlink r:id="rId88" w:anchor="RNGEN007" w:history="1">
        <w:r w:rsidRPr="004F5418">
          <w:rPr>
            <w:rStyle w:val="Hipervnculo"/>
            <w:rFonts w:cs="Arial"/>
            <w:sz w:val="20"/>
            <w:szCs w:val="20"/>
          </w:rPr>
          <w:t xml:space="preserve"> </w:t>
        </w:r>
        <w:r w:rsidRPr="004F5418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F7996" w:rsidRPr="00AF1066" w:rsidRDefault="008F7996" w:rsidP="008F7996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 w:rsidRPr="00AF1066">
        <w:rPr>
          <w:rFonts w:cs="Arial"/>
          <w:sz w:val="20"/>
          <w:szCs w:val="20"/>
        </w:rPr>
        <w:t>El sistema obtiene la siguiente información para el producto actual:</w:t>
      </w:r>
    </w:p>
    <w:p w:rsidR="008F7996" w:rsidRPr="00AF1066" w:rsidRDefault="008F7996" w:rsidP="008F7996">
      <w:pPr>
        <w:pStyle w:val="Prrafodelista"/>
        <w:numPr>
          <w:ilvl w:val="4"/>
          <w:numId w:val="5"/>
        </w:numPr>
        <w:ind w:left="3261" w:hanging="993"/>
        <w:rPr>
          <w:rFonts w:cs="Arial"/>
          <w:b/>
          <w:sz w:val="20"/>
          <w:szCs w:val="20"/>
        </w:rPr>
      </w:pPr>
      <w:r w:rsidRPr="00AF1066">
        <w:rPr>
          <w:rFonts w:cs="Arial"/>
          <w:b/>
          <w:sz w:val="20"/>
          <w:szCs w:val="20"/>
        </w:rPr>
        <w:t xml:space="preserve"> </w:t>
      </w:r>
      <w:proofErr w:type="spellStart"/>
      <w:r w:rsidRPr="00AF1066">
        <w:rPr>
          <w:rFonts w:cs="Arial"/>
          <w:b/>
          <w:sz w:val="20"/>
          <w:szCs w:val="20"/>
        </w:rPr>
        <w:t>AcuerdoProductoCli</w:t>
      </w:r>
      <w:proofErr w:type="spellEnd"/>
    </w:p>
    <w:p w:rsidR="008F7996" w:rsidRPr="00AF1066" w:rsidRDefault="008F7996" w:rsidP="008F7996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AcuProductoCliID</w:t>
      </w:r>
      <w:proofErr w:type="spellEnd"/>
    </w:p>
    <w:p w:rsidR="008F7996" w:rsidRPr="00AF1066" w:rsidRDefault="008F7996" w:rsidP="008F7996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ClienteClave</w:t>
      </w:r>
      <w:proofErr w:type="spellEnd"/>
      <w:r w:rsidRPr="00AF1066">
        <w:rPr>
          <w:rFonts w:cs="Arial"/>
          <w:sz w:val="20"/>
          <w:szCs w:val="20"/>
        </w:rPr>
        <w:t xml:space="preserve"> de acuerdo con la regla de negocio </w:t>
      </w:r>
      <w:hyperlink r:id="rId89" w:anchor="RNGEN171" w:history="1">
        <w:r w:rsidRPr="00AF1066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F7996" w:rsidRPr="00AF1066" w:rsidRDefault="008F7996" w:rsidP="008F7996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ProductoClave</w:t>
      </w:r>
      <w:proofErr w:type="spellEnd"/>
      <w:r w:rsidRPr="00AF1066">
        <w:rPr>
          <w:rFonts w:cs="Arial"/>
          <w:sz w:val="20"/>
          <w:szCs w:val="20"/>
        </w:rPr>
        <w:t xml:space="preserve"> </w:t>
      </w:r>
    </w:p>
    <w:p w:rsidR="008F7996" w:rsidRPr="00AF1066" w:rsidRDefault="008F7996" w:rsidP="008F7996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TipoEstado</w:t>
      </w:r>
      <w:proofErr w:type="spellEnd"/>
      <w:r w:rsidRPr="00AF1066">
        <w:rPr>
          <w:rFonts w:cs="Arial"/>
          <w:sz w:val="20"/>
          <w:szCs w:val="20"/>
        </w:rPr>
        <w:t xml:space="preserve"> de acuerdo con la regla de negocio </w:t>
      </w:r>
      <w:hyperlink r:id="rId90" w:anchor="RNGEN001" w:history="1">
        <w:r w:rsidRPr="00AF1066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8F7996" w:rsidRPr="00AF1066" w:rsidRDefault="008F7996" w:rsidP="008F7996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 w:rsidRPr="00AF1066">
        <w:rPr>
          <w:rFonts w:cs="Arial"/>
          <w:sz w:val="20"/>
          <w:szCs w:val="20"/>
        </w:rPr>
        <w:t>Si &lt;</w:t>
      </w:r>
      <w:r w:rsidR="003C4F74" w:rsidRPr="00AF1066">
        <w:rPr>
          <w:rFonts w:cs="Arial"/>
          <w:sz w:val="20"/>
          <w:szCs w:val="20"/>
        </w:rPr>
        <w:t>existe un acuerdo del producto actual para el Cliente en estado activo</w:t>
      </w:r>
      <w:r w:rsidRPr="00AF1066">
        <w:rPr>
          <w:rFonts w:cs="Arial"/>
          <w:sz w:val="20"/>
          <w:szCs w:val="20"/>
        </w:rPr>
        <w:t>&gt;</w:t>
      </w:r>
    </w:p>
    <w:p w:rsidR="003C4F74" w:rsidRPr="00AF1066" w:rsidRDefault="003C4F74" w:rsidP="003C4F74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r w:rsidRPr="00AF1066">
        <w:rPr>
          <w:rFonts w:cs="Arial"/>
          <w:sz w:val="20"/>
          <w:szCs w:val="20"/>
        </w:rPr>
        <w:t>El sistema actualiza la siguiente información del acuerdo:</w:t>
      </w:r>
    </w:p>
    <w:p w:rsidR="003C4F74" w:rsidRPr="00AF1066" w:rsidRDefault="003C4F74" w:rsidP="003C4F74">
      <w:pPr>
        <w:pStyle w:val="Prrafodelista"/>
        <w:numPr>
          <w:ilvl w:val="5"/>
          <w:numId w:val="5"/>
        </w:numPr>
        <w:ind w:left="4451" w:hanging="1191"/>
        <w:rPr>
          <w:rFonts w:cs="Arial"/>
          <w:b/>
          <w:sz w:val="20"/>
          <w:szCs w:val="20"/>
        </w:rPr>
      </w:pPr>
      <w:proofErr w:type="spellStart"/>
      <w:r w:rsidRPr="00AF1066">
        <w:rPr>
          <w:rFonts w:cs="Arial"/>
          <w:b/>
          <w:sz w:val="20"/>
          <w:szCs w:val="20"/>
        </w:rPr>
        <w:t>AcuerdoProductoCli</w:t>
      </w:r>
      <w:proofErr w:type="spellEnd"/>
    </w:p>
    <w:p w:rsidR="003C4F74" w:rsidRPr="00AF1066" w:rsidRDefault="003C4F74" w:rsidP="003C4F74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AcuProductoCliID</w:t>
      </w:r>
      <w:proofErr w:type="spellEnd"/>
    </w:p>
    <w:p w:rsidR="003C4F74" w:rsidRPr="00AF1066" w:rsidRDefault="003C4F74" w:rsidP="003C4F74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ClienteClave</w:t>
      </w:r>
      <w:proofErr w:type="spellEnd"/>
      <w:r w:rsidRPr="00AF1066">
        <w:rPr>
          <w:rFonts w:cs="Arial"/>
          <w:sz w:val="20"/>
          <w:szCs w:val="20"/>
        </w:rPr>
        <w:t xml:space="preserve"> de acuerdo con la regla de negocio </w:t>
      </w:r>
      <w:hyperlink r:id="rId91" w:anchor="RNGEN171" w:history="1">
        <w:r w:rsidRPr="00AF1066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3C4F74" w:rsidRPr="00AF1066" w:rsidRDefault="003C4F74" w:rsidP="003C4F74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ProductoClave</w:t>
      </w:r>
      <w:proofErr w:type="spellEnd"/>
      <w:r w:rsidRPr="00AF1066">
        <w:rPr>
          <w:rFonts w:cs="Arial"/>
          <w:sz w:val="20"/>
          <w:szCs w:val="20"/>
        </w:rPr>
        <w:t xml:space="preserve"> </w:t>
      </w:r>
    </w:p>
    <w:p w:rsidR="003C4F74" w:rsidRPr="00AF1066" w:rsidRDefault="003C4F74" w:rsidP="002A192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ArrastreInv</w:t>
      </w:r>
      <w:proofErr w:type="spellEnd"/>
      <w:r w:rsidRPr="00AF1066">
        <w:rPr>
          <w:rFonts w:cs="Arial"/>
          <w:sz w:val="20"/>
          <w:szCs w:val="20"/>
        </w:rPr>
        <w:t xml:space="preserve"> de acuerdo con la</w:t>
      </w:r>
      <w:r w:rsidR="00B96BE4" w:rsidRPr="00AF1066">
        <w:rPr>
          <w:rFonts w:cs="Arial"/>
          <w:sz w:val="20"/>
          <w:szCs w:val="20"/>
        </w:rPr>
        <w:t>s</w:t>
      </w:r>
      <w:r w:rsidRPr="00AF1066">
        <w:rPr>
          <w:rFonts w:cs="Arial"/>
          <w:sz w:val="20"/>
          <w:szCs w:val="20"/>
        </w:rPr>
        <w:t xml:space="preserve"> regla</w:t>
      </w:r>
      <w:r w:rsidR="00B96BE4" w:rsidRPr="00AF1066">
        <w:rPr>
          <w:rFonts w:cs="Arial"/>
          <w:sz w:val="20"/>
          <w:szCs w:val="20"/>
        </w:rPr>
        <w:t>s</w:t>
      </w:r>
      <w:r w:rsidRPr="00AF1066">
        <w:rPr>
          <w:rFonts w:cs="Arial"/>
          <w:sz w:val="20"/>
          <w:szCs w:val="20"/>
        </w:rPr>
        <w:t xml:space="preserve"> de negocio </w:t>
      </w:r>
      <w:hyperlink r:id="rId92" w:anchor="RNROLMOV198" w:history="1">
        <w:r w:rsidR="00B96BE4" w:rsidRPr="00AF1066">
          <w:rPr>
            <w:rStyle w:val="Hipervnculo"/>
            <w:b/>
            <w:sz w:val="20"/>
          </w:rPr>
          <w:t>RNROLMOV198 Información Contenida en el Objeto Productos</w:t>
        </w:r>
      </w:hyperlink>
      <w:r w:rsidR="00B96BE4" w:rsidRPr="00AF1066">
        <w:t xml:space="preserve"> </w:t>
      </w:r>
      <w:r w:rsidR="00B96BE4" w:rsidRPr="00AF1066">
        <w:rPr>
          <w:sz w:val="20"/>
        </w:rPr>
        <w:t>y</w:t>
      </w:r>
      <w:r w:rsidR="00B96BE4" w:rsidRPr="00AF1066">
        <w:t xml:space="preserve"> </w:t>
      </w:r>
      <w:hyperlink r:id="rId93" w:anchor="RNMOV174" w:history="1">
        <w:r w:rsidR="00B96BE4" w:rsidRPr="00AF1066">
          <w:rPr>
            <w:rStyle w:val="Hipervnculo"/>
            <w:rFonts w:cs="Arial"/>
            <w:b/>
            <w:sz w:val="20"/>
            <w:szCs w:val="20"/>
          </w:rPr>
          <w:t>RNMOV1</w:t>
        </w:r>
        <w:r w:rsidR="00FB52F1" w:rsidRPr="00AF1066">
          <w:rPr>
            <w:rStyle w:val="Hipervnculo"/>
            <w:rFonts w:cs="Arial"/>
            <w:b/>
            <w:sz w:val="20"/>
            <w:szCs w:val="20"/>
          </w:rPr>
          <w:t>74</w:t>
        </w:r>
        <w:r w:rsidR="00B96BE4" w:rsidRPr="00AF106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B52F1" w:rsidRPr="00AF1066">
          <w:rPr>
            <w:rStyle w:val="Hipervnculo"/>
            <w:rFonts w:cs="Arial"/>
            <w:b/>
            <w:sz w:val="20"/>
            <w:szCs w:val="20"/>
          </w:rPr>
          <w:t xml:space="preserve">Arrastre de </w:t>
        </w:r>
        <w:r w:rsidR="00B96BE4" w:rsidRPr="00AF1066">
          <w:rPr>
            <w:rStyle w:val="Hipervnculo"/>
            <w:rFonts w:cs="Arial"/>
            <w:b/>
            <w:sz w:val="20"/>
            <w:szCs w:val="20"/>
          </w:rPr>
          <w:t>Desplazamiento de Inventario</w:t>
        </w:r>
        <w:r w:rsidR="00FB52F1" w:rsidRPr="00AF1066">
          <w:rPr>
            <w:rStyle w:val="Hipervnculo"/>
            <w:rFonts w:cs="Arial"/>
            <w:b/>
            <w:sz w:val="20"/>
            <w:szCs w:val="20"/>
          </w:rPr>
          <w:t xml:space="preserve"> Acumulado</w:t>
        </w:r>
      </w:hyperlink>
    </w:p>
    <w:p w:rsidR="00EE5B25" w:rsidRDefault="00EE5B25" w:rsidP="00EE5B25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está modificando la captura de inventario y mercadeo (</w:t>
      </w:r>
      <w:r>
        <w:rPr>
          <w:sz w:val="20"/>
          <w:szCs w:val="20"/>
          <w:lang w:val="es-MX"/>
        </w:rPr>
        <w:t xml:space="preserve">se tiene registrado un </w:t>
      </w:r>
      <w:proofErr w:type="spellStart"/>
      <w:r>
        <w:rPr>
          <w:sz w:val="20"/>
          <w:szCs w:val="20"/>
          <w:lang w:val="es-MX"/>
        </w:rPr>
        <w:t>InventarioID</w:t>
      </w:r>
      <w:proofErr w:type="spellEnd"/>
      <w:r>
        <w:rPr>
          <w:sz w:val="20"/>
          <w:szCs w:val="20"/>
          <w:lang w:val="es-MX"/>
        </w:rPr>
        <w:t xml:space="preserve"> en sesión</w:t>
      </w:r>
      <w:r>
        <w:rPr>
          <w:rFonts w:cs="Arial"/>
          <w:sz w:val="20"/>
          <w:szCs w:val="20"/>
        </w:rPr>
        <w:t>)&gt;</w:t>
      </w:r>
    </w:p>
    <w:p w:rsidR="00C93FB0" w:rsidRPr="00656434" w:rsidRDefault="00C93FB0" w:rsidP="00C93FB0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incluido en el objeto </w:t>
      </w:r>
      <w:proofErr w:type="spellStart"/>
      <w:r>
        <w:rPr>
          <w:rFonts w:cs="Arial"/>
          <w:sz w:val="20"/>
          <w:szCs w:val="20"/>
        </w:rPr>
        <w:t>ProductosPropios</w:t>
      </w:r>
      <w:proofErr w:type="spellEnd"/>
    </w:p>
    <w:p w:rsidR="008F3FA5" w:rsidRDefault="008F3FA5" w:rsidP="008F3FA5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cantidad de inventario actual del producto fue modificada&gt;</w:t>
      </w:r>
    </w:p>
    <w:p w:rsidR="008F3FA5" w:rsidRPr="00AF1066" w:rsidRDefault="008F3FA5" w:rsidP="008F3FA5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r w:rsidRPr="00AF1066">
        <w:rPr>
          <w:rFonts w:cs="Arial"/>
          <w:sz w:val="20"/>
          <w:szCs w:val="20"/>
        </w:rPr>
        <w:t>El sistema obtiene la siguiente información para el producto actual:</w:t>
      </w:r>
    </w:p>
    <w:p w:rsidR="008F3FA5" w:rsidRPr="00AF1066" w:rsidRDefault="008F3FA5" w:rsidP="008F3FA5">
      <w:pPr>
        <w:pStyle w:val="Prrafodelista"/>
        <w:numPr>
          <w:ilvl w:val="5"/>
          <w:numId w:val="5"/>
        </w:numPr>
        <w:ind w:left="4451" w:hanging="1191"/>
        <w:rPr>
          <w:rFonts w:cs="Arial"/>
          <w:b/>
          <w:sz w:val="20"/>
          <w:szCs w:val="20"/>
        </w:rPr>
      </w:pPr>
      <w:r w:rsidRPr="00AF1066">
        <w:rPr>
          <w:rFonts w:cs="Arial"/>
          <w:b/>
          <w:sz w:val="20"/>
          <w:szCs w:val="20"/>
        </w:rPr>
        <w:t xml:space="preserve"> </w:t>
      </w:r>
      <w:proofErr w:type="spellStart"/>
      <w:r w:rsidRPr="00AF1066">
        <w:rPr>
          <w:rFonts w:cs="Arial"/>
          <w:b/>
          <w:sz w:val="20"/>
          <w:szCs w:val="20"/>
        </w:rPr>
        <w:t>AcuerdoProductoCli</w:t>
      </w:r>
      <w:proofErr w:type="spellEnd"/>
    </w:p>
    <w:p w:rsidR="008F3FA5" w:rsidRPr="00AF1066" w:rsidRDefault="008F3FA5" w:rsidP="008F3FA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AcuProductoCliID</w:t>
      </w:r>
      <w:proofErr w:type="spellEnd"/>
    </w:p>
    <w:p w:rsidR="008F3FA5" w:rsidRPr="00AF1066" w:rsidRDefault="008F3FA5" w:rsidP="008F3FA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ClienteClave</w:t>
      </w:r>
      <w:proofErr w:type="spellEnd"/>
      <w:r w:rsidRPr="00AF1066">
        <w:rPr>
          <w:rFonts w:cs="Arial"/>
          <w:sz w:val="20"/>
          <w:szCs w:val="20"/>
        </w:rPr>
        <w:t xml:space="preserve"> de acuerdo con la regla de negocio </w:t>
      </w:r>
      <w:hyperlink r:id="rId94" w:anchor="RNGEN171" w:history="1">
        <w:r w:rsidRPr="00AF1066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F3FA5" w:rsidRPr="00AF1066" w:rsidRDefault="008F3FA5" w:rsidP="008F3FA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lastRenderedPageBreak/>
        <w:t>ProductoClave</w:t>
      </w:r>
      <w:proofErr w:type="spellEnd"/>
      <w:r w:rsidRPr="00AF1066">
        <w:rPr>
          <w:rFonts w:cs="Arial"/>
          <w:sz w:val="20"/>
          <w:szCs w:val="20"/>
        </w:rPr>
        <w:t xml:space="preserve"> </w:t>
      </w:r>
    </w:p>
    <w:p w:rsidR="008F3FA5" w:rsidRPr="00AF1066" w:rsidRDefault="008F3FA5" w:rsidP="008F3FA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TipoEstado</w:t>
      </w:r>
      <w:proofErr w:type="spellEnd"/>
      <w:r w:rsidRPr="00AF1066">
        <w:rPr>
          <w:rFonts w:cs="Arial"/>
          <w:sz w:val="20"/>
          <w:szCs w:val="20"/>
        </w:rPr>
        <w:t xml:space="preserve"> de acuerdo con la regla de negocio </w:t>
      </w:r>
      <w:hyperlink r:id="rId95" w:anchor="RNGEN001" w:history="1">
        <w:r w:rsidRPr="00AF1066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8F3FA5" w:rsidRPr="00AF1066" w:rsidRDefault="008F3FA5" w:rsidP="008F3FA5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r w:rsidRPr="00AF1066">
        <w:rPr>
          <w:rFonts w:cs="Arial"/>
          <w:sz w:val="20"/>
          <w:szCs w:val="20"/>
        </w:rPr>
        <w:t>Si &lt;existe un acuerdo del producto actual para el Cliente en estado activo&gt;</w:t>
      </w:r>
    </w:p>
    <w:p w:rsidR="008F3FA5" w:rsidRPr="00AF1066" w:rsidRDefault="008F3FA5" w:rsidP="008F3FA5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r w:rsidRPr="00AF1066">
        <w:rPr>
          <w:rFonts w:cs="Arial"/>
          <w:sz w:val="20"/>
          <w:szCs w:val="20"/>
        </w:rPr>
        <w:t>El sistema actualiza la siguiente información del acuerdo:</w:t>
      </w:r>
    </w:p>
    <w:p w:rsidR="008F3FA5" w:rsidRPr="00AF1066" w:rsidRDefault="008F3FA5" w:rsidP="008F3FA5">
      <w:pPr>
        <w:pStyle w:val="Prrafodelista"/>
        <w:numPr>
          <w:ilvl w:val="6"/>
          <w:numId w:val="5"/>
        </w:numPr>
        <w:ind w:left="5954" w:hanging="1418"/>
        <w:rPr>
          <w:rFonts w:cs="Arial"/>
          <w:b/>
          <w:sz w:val="20"/>
          <w:szCs w:val="20"/>
        </w:rPr>
      </w:pPr>
      <w:proofErr w:type="spellStart"/>
      <w:r w:rsidRPr="00AF1066">
        <w:rPr>
          <w:rFonts w:cs="Arial"/>
          <w:b/>
          <w:sz w:val="20"/>
          <w:szCs w:val="20"/>
        </w:rPr>
        <w:t>AcuerdoProductoCli</w:t>
      </w:r>
      <w:proofErr w:type="spellEnd"/>
    </w:p>
    <w:p w:rsidR="008F3FA5" w:rsidRPr="00AF1066" w:rsidRDefault="008F3FA5" w:rsidP="008F3FA5">
      <w:pPr>
        <w:pStyle w:val="Prrafodelista"/>
        <w:numPr>
          <w:ilvl w:val="7"/>
          <w:numId w:val="5"/>
        </w:numPr>
        <w:ind w:left="7371" w:hanging="1417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AcuProductoCliID</w:t>
      </w:r>
      <w:proofErr w:type="spellEnd"/>
    </w:p>
    <w:p w:rsidR="008F3FA5" w:rsidRPr="00AF1066" w:rsidRDefault="008F3FA5" w:rsidP="008F3FA5">
      <w:pPr>
        <w:pStyle w:val="Prrafodelista"/>
        <w:numPr>
          <w:ilvl w:val="7"/>
          <w:numId w:val="5"/>
        </w:numPr>
        <w:ind w:left="7371" w:hanging="1417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ClienteClave</w:t>
      </w:r>
      <w:proofErr w:type="spellEnd"/>
      <w:r w:rsidRPr="00AF1066">
        <w:rPr>
          <w:rFonts w:cs="Arial"/>
          <w:sz w:val="20"/>
          <w:szCs w:val="20"/>
        </w:rPr>
        <w:t xml:space="preserve"> de acuerdo con la regla de negocio </w:t>
      </w:r>
      <w:hyperlink r:id="rId96" w:anchor="RNGEN171" w:history="1">
        <w:r w:rsidRPr="00AF1066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F3FA5" w:rsidRPr="00AF1066" w:rsidRDefault="008F3FA5" w:rsidP="008F3FA5">
      <w:pPr>
        <w:pStyle w:val="Prrafodelista"/>
        <w:numPr>
          <w:ilvl w:val="7"/>
          <w:numId w:val="5"/>
        </w:numPr>
        <w:ind w:left="7371" w:hanging="1417"/>
        <w:rPr>
          <w:rFonts w:cs="Arial"/>
          <w:sz w:val="20"/>
          <w:szCs w:val="20"/>
        </w:rPr>
      </w:pPr>
      <w:proofErr w:type="spellStart"/>
      <w:r w:rsidRPr="00AF1066">
        <w:rPr>
          <w:rFonts w:cs="Arial"/>
          <w:sz w:val="20"/>
          <w:szCs w:val="20"/>
        </w:rPr>
        <w:t>ProductoClave</w:t>
      </w:r>
      <w:proofErr w:type="spellEnd"/>
      <w:r w:rsidRPr="00AF1066">
        <w:rPr>
          <w:rFonts w:cs="Arial"/>
          <w:sz w:val="20"/>
          <w:szCs w:val="20"/>
        </w:rPr>
        <w:t xml:space="preserve"> </w:t>
      </w:r>
    </w:p>
    <w:p w:rsidR="008F3FA5" w:rsidRPr="008F3FA5" w:rsidRDefault="008F3FA5" w:rsidP="008F3FA5">
      <w:pPr>
        <w:pStyle w:val="Prrafodelista"/>
        <w:numPr>
          <w:ilvl w:val="7"/>
          <w:numId w:val="5"/>
        </w:numPr>
        <w:ind w:left="7371" w:hanging="1417"/>
        <w:rPr>
          <w:b/>
          <w:sz w:val="20"/>
          <w:szCs w:val="20"/>
          <w:lang w:val="es-MX"/>
        </w:rPr>
      </w:pPr>
      <w:proofErr w:type="spellStart"/>
      <w:r w:rsidRPr="00AF1066">
        <w:rPr>
          <w:rFonts w:cs="Arial"/>
          <w:sz w:val="20"/>
          <w:szCs w:val="20"/>
        </w:rPr>
        <w:t>ArrastreInv</w:t>
      </w:r>
      <w:proofErr w:type="spellEnd"/>
      <w:r w:rsidRPr="00AF1066">
        <w:rPr>
          <w:rFonts w:cs="Arial"/>
          <w:sz w:val="20"/>
          <w:szCs w:val="20"/>
        </w:rPr>
        <w:t xml:space="preserve"> de acuerdo con las reglas de negocio </w:t>
      </w:r>
      <w:hyperlink r:id="rId97" w:anchor="RNROLMOV198" w:history="1">
        <w:r w:rsidRPr="00AF1066">
          <w:rPr>
            <w:rStyle w:val="Hipervnculo"/>
            <w:b/>
            <w:sz w:val="20"/>
          </w:rPr>
          <w:t>RNROLMOV198 Información Contenida en el Objeto Productos</w:t>
        </w:r>
      </w:hyperlink>
      <w:r w:rsidRPr="00AF1066">
        <w:t xml:space="preserve"> </w:t>
      </w:r>
      <w:r w:rsidRPr="00AF1066">
        <w:rPr>
          <w:sz w:val="20"/>
        </w:rPr>
        <w:t>y</w:t>
      </w:r>
      <w:r w:rsidRPr="00AF1066">
        <w:t xml:space="preserve"> </w:t>
      </w:r>
      <w:hyperlink r:id="rId98" w:anchor="RNMOV174" w:history="1">
        <w:r w:rsidRPr="00AF1066">
          <w:rPr>
            <w:rStyle w:val="Hipervnculo"/>
            <w:rFonts w:cs="Arial"/>
            <w:b/>
            <w:sz w:val="20"/>
            <w:szCs w:val="20"/>
          </w:rPr>
          <w:t>RNMOV174 Arrastre de Desplazamiento de Inventario Acumulado</w:t>
        </w:r>
      </w:hyperlink>
    </w:p>
    <w:p w:rsidR="00C93FB0" w:rsidRPr="00656434" w:rsidRDefault="00C93FB0" w:rsidP="00C93FB0">
      <w:pPr>
        <w:pStyle w:val="Prrafodelista"/>
        <w:numPr>
          <w:ilvl w:val="3"/>
          <w:numId w:val="5"/>
        </w:numPr>
        <w:ind w:left="2268" w:hanging="850"/>
        <w:rPr>
          <w:b/>
          <w:sz w:val="20"/>
          <w:szCs w:val="20"/>
          <w:lang w:val="es-MX"/>
        </w:rPr>
      </w:pPr>
      <w:r w:rsidRPr="00656434">
        <w:rPr>
          <w:sz w:val="20"/>
          <w:szCs w:val="20"/>
          <w:lang w:val="es-MX"/>
        </w:rPr>
        <w:t>El sistema obtiene la siguiente información</w:t>
      </w:r>
    </w:p>
    <w:p w:rsidR="004B7AC5" w:rsidRDefault="004B7AC5" w:rsidP="004B7AC5">
      <w:pPr>
        <w:pStyle w:val="Prrafodelista"/>
        <w:numPr>
          <w:ilvl w:val="4"/>
          <w:numId w:val="5"/>
        </w:numPr>
        <w:ind w:left="3261" w:hanging="993"/>
        <w:rPr>
          <w:b/>
          <w:sz w:val="20"/>
          <w:szCs w:val="20"/>
          <w:lang w:val="es-MX"/>
        </w:rPr>
      </w:pPr>
      <w:proofErr w:type="spellStart"/>
      <w:r w:rsidRPr="00656434">
        <w:rPr>
          <w:b/>
          <w:sz w:val="20"/>
          <w:szCs w:val="20"/>
          <w:lang w:val="es-MX"/>
        </w:rPr>
        <w:t>ProductosPropios</w:t>
      </w:r>
      <w:proofErr w:type="spellEnd"/>
    </w:p>
    <w:p w:rsidR="004B7AC5" w:rsidRPr="00B94F5A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B94F5A">
        <w:rPr>
          <w:rFonts w:cs="Arial"/>
          <w:sz w:val="20"/>
          <w:szCs w:val="20"/>
        </w:rPr>
        <w:t>ProductoClave</w:t>
      </w:r>
      <w:proofErr w:type="spellEnd"/>
    </w:p>
    <w:p w:rsidR="004B7AC5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B94F5A">
        <w:rPr>
          <w:rFonts w:cs="Arial"/>
          <w:sz w:val="20"/>
          <w:szCs w:val="20"/>
        </w:rPr>
        <w:t>Nombre</w:t>
      </w:r>
    </w:p>
    <w:p w:rsidR="004B7AC5" w:rsidRPr="00B94F5A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DecimalProducto</w:t>
      </w:r>
      <w:proofErr w:type="spellEnd"/>
    </w:p>
    <w:p w:rsidR="004B7AC5" w:rsidRPr="00B94F5A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B94F5A">
        <w:rPr>
          <w:rFonts w:cs="Arial"/>
          <w:sz w:val="20"/>
          <w:szCs w:val="20"/>
        </w:rPr>
        <w:t>Unidad</w:t>
      </w:r>
    </w:p>
    <w:p w:rsidR="004B7AC5" w:rsidRPr="00B94F5A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B94F5A">
        <w:rPr>
          <w:rFonts w:cs="Arial"/>
          <w:sz w:val="20"/>
          <w:szCs w:val="20"/>
        </w:rPr>
        <w:t>Precio</w:t>
      </w:r>
    </w:p>
    <w:p w:rsidR="004B7AC5" w:rsidRPr="00B94F5A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 w:rsidRPr="00B94F5A">
        <w:rPr>
          <w:rFonts w:cs="Arial"/>
          <w:sz w:val="20"/>
          <w:szCs w:val="20"/>
        </w:rPr>
        <w:t>Inventario</w:t>
      </w:r>
    </w:p>
    <w:p w:rsidR="004B7AC5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 w:rsidRPr="00B94F5A">
        <w:rPr>
          <w:rFonts w:cs="Arial"/>
          <w:sz w:val="20"/>
          <w:szCs w:val="20"/>
        </w:rPr>
        <w:t>InvAnterior</w:t>
      </w:r>
      <w:proofErr w:type="spellEnd"/>
    </w:p>
    <w:p w:rsidR="004B7AC5" w:rsidRPr="00433F1B" w:rsidRDefault="004B7AC5" w:rsidP="004B7AC5">
      <w:pPr>
        <w:pStyle w:val="Prrafodelista"/>
        <w:numPr>
          <w:ilvl w:val="5"/>
          <w:numId w:val="5"/>
        </w:numPr>
        <w:ind w:left="4395" w:hanging="1134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99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4B7AC5" w:rsidRPr="00433F1B" w:rsidRDefault="004B7AC5" w:rsidP="004B7AC5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33F1B">
        <w:rPr>
          <w:sz w:val="20"/>
          <w:szCs w:val="20"/>
          <w:lang w:val="es-MX"/>
        </w:rPr>
        <w:t>PedEntregados</w:t>
      </w:r>
      <w:proofErr w:type="spellEnd"/>
    </w:p>
    <w:p w:rsidR="004B7AC5" w:rsidRPr="00433F1B" w:rsidRDefault="004B7AC5" w:rsidP="004B7AC5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33F1B">
        <w:rPr>
          <w:sz w:val="20"/>
          <w:szCs w:val="20"/>
          <w:lang w:val="es-MX"/>
        </w:rPr>
        <w:t>Desplazamiento</w:t>
      </w:r>
    </w:p>
    <w:p w:rsidR="004B7AC5" w:rsidRPr="00433F1B" w:rsidRDefault="004B7AC5" w:rsidP="004B7AC5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33F1B">
        <w:rPr>
          <w:sz w:val="20"/>
          <w:szCs w:val="20"/>
          <w:lang w:val="es-MX"/>
        </w:rPr>
        <w:t>PedTransito</w:t>
      </w:r>
      <w:proofErr w:type="spellEnd"/>
    </w:p>
    <w:p w:rsidR="00C93FB0" w:rsidRDefault="00C93FB0" w:rsidP="00C93FB0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19303B">
        <w:rPr>
          <w:rFonts w:cs="Arial"/>
          <w:sz w:val="20"/>
          <w:szCs w:val="20"/>
        </w:rPr>
        <w:t>actualiza</w:t>
      </w:r>
      <w:r>
        <w:rPr>
          <w:rFonts w:cs="Arial"/>
          <w:sz w:val="20"/>
          <w:szCs w:val="20"/>
        </w:rPr>
        <w:t xml:space="preserve"> la siguiente información:</w:t>
      </w:r>
    </w:p>
    <w:p w:rsidR="004B7AC5" w:rsidRPr="00AA295D" w:rsidRDefault="004B7AC5" w:rsidP="004B7AC5">
      <w:pPr>
        <w:pStyle w:val="Prrafodelista"/>
        <w:numPr>
          <w:ilvl w:val="4"/>
          <w:numId w:val="5"/>
        </w:numPr>
        <w:ind w:left="3261" w:hanging="993"/>
        <w:rPr>
          <w:rFonts w:cs="Arial"/>
          <w:b/>
          <w:sz w:val="20"/>
          <w:szCs w:val="20"/>
        </w:rPr>
      </w:pPr>
      <w:proofErr w:type="spellStart"/>
      <w:r w:rsidRPr="00AA295D">
        <w:rPr>
          <w:rFonts w:cs="Arial"/>
          <w:b/>
          <w:sz w:val="20"/>
          <w:szCs w:val="20"/>
        </w:rPr>
        <w:t>InventarioMercadeoDetalle</w:t>
      </w:r>
      <w:proofErr w:type="spellEnd"/>
    </w:p>
    <w:p w:rsidR="004B7AC5" w:rsidRPr="00AA295D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0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4B7AC5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B7AC5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4B7AC5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</w:t>
      </w:r>
    </w:p>
    <w:p w:rsidR="004B7AC5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4B7AC5" w:rsidRDefault="004B7AC5" w:rsidP="004B7AC5">
      <w:pPr>
        <w:pStyle w:val="Prrafodelista"/>
        <w:numPr>
          <w:ilvl w:val="5"/>
          <w:numId w:val="5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InvAnterior</w:t>
      </w:r>
      <w:proofErr w:type="spellEnd"/>
    </w:p>
    <w:p w:rsidR="004B7AC5" w:rsidRPr="00433F1B" w:rsidRDefault="004B7AC5" w:rsidP="004B7AC5">
      <w:pPr>
        <w:pStyle w:val="Prrafodelista"/>
        <w:numPr>
          <w:ilvl w:val="5"/>
          <w:numId w:val="5"/>
        </w:numPr>
        <w:ind w:left="4395" w:hanging="1134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101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4B7AC5" w:rsidRDefault="004B7AC5" w:rsidP="004B7AC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PEntregado</w:t>
      </w:r>
      <w:proofErr w:type="spellEnd"/>
    </w:p>
    <w:p w:rsidR="004B7AC5" w:rsidRDefault="004B7AC5" w:rsidP="004B7AC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Desplazamiento</w:t>
      </w:r>
    </w:p>
    <w:p w:rsidR="004B7AC5" w:rsidRDefault="004B7AC5" w:rsidP="004B7AC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PTransito</w:t>
      </w:r>
      <w:proofErr w:type="spellEnd"/>
    </w:p>
    <w:p w:rsidR="004B7AC5" w:rsidRPr="00433F1B" w:rsidRDefault="004B7AC5" w:rsidP="004B7AC5">
      <w:pPr>
        <w:pStyle w:val="Prrafodelista"/>
        <w:numPr>
          <w:ilvl w:val="5"/>
          <w:numId w:val="5"/>
        </w:numPr>
        <w:ind w:left="4395" w:hanging="1134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 xml:space="preserve">la clasificación del esquema al que pertenece el cliente es </w:t>
      </w:r>
      <w:proofErr w:type="spellStart"/>
      <w:r>
        <w:rPr>
          <w:sz w:val="20"/>
          <w:szCs w:val="20"/>
          <w:lang w:val="es-MX"/>
        </w:rPr>
        <w:t>Retail</w:t>
      </w:r>
      <w:proofErr w:type="spellEnd"/>
      <w:r>
        <w:rPr>
          <w:sz w:val="20"/>
          <w:szCs w:val="20"/>
          <w:lang w:val="es-MX"/>
        </w:rPr>
        <w:t xml:space="preserve">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2)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102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4B7AC5" w:rsidRDefault="004B7AC5" w:rsidP="004B7AC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PEntregado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3" w:anchor="RNGEN023" w:history="1">
        <w:r w:rsidRPr="003935F5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4B7AC5" w:rsidRDefault="004B7AC5" w:rsidP="004B7AC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Desplazamiento de acuerdo con la regla de negocio </w:t>
      </w:r>
      <w:hyperlink r:id="rId104" w:anchor="RNGEN023" w:history="1">
        <w:r w:rsidRPr="003935F5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4B7AC5" w:rsidRPr="003935F5" w:rsidRDefault="004B7AC5" w:rsidP="004B7AC5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PTransito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5" w:anchor="RNGEN023" w:history="1">
        <w:r w:rsidRPr="003935F5">
          <w:rPr>
            <w:rStyle w:val="Hipervnculo"/>
            <w:rFonts w:cs="Arial"/>
            <w:b/>
            <w:sz w:val="20"/>
            <w:szCs w:val="20"/>
          </w:rPr>
          <w:t>RNGEN023 Valor Nulo</w:t>
        </w:r>
      </w:hyperlink>
    </w:p>
    <w:p w:rsidR="004B7AC5" w:rsidRDefault="004B7AC5" w:rsidP="004B7AC5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106" w:anchor="RNGEN006" w:history="1"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B91BE9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4B7AC5" w:rsidRPr="004B7AC5" w:rsidRDefault="004B7AC5" w:rsidP="00C74DC2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107" w:anchor="RNGEN007" w:history="1">
        <w:r w:rsidRPr="00B91BE9">
          <w:rPr>
            <w:rStyle w:val="Hipervnculo"/>
            <w:rFonts w:cs="Arial"/>
            <w:sz w:val="20"/>
            <w:szCs w:val="20"/>
          </w:rPr>
          <w:t xml:space="preserve"> </w:t>
        </w:r>
        <w:r w:rsidRPr="00B91BE9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93FB0" w:rsidRDefault="00C93FB0" w:rsidP="00C93FB0">
      <w:pPr>
        <w:pStyle w:val="Prrafodelista"/>
        <w:numPr>
          <w:ilvl w:val="3"/>
          <w:numId w:val="5"/>
        </w:numPr>
        <w:ind w:left="2268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de la competencia asociado al producto actual</w:t>
      </w:r>
    </w:p>
    <w:p w:rsidR="00C93FB0" w:rsidRDefault="00C93FB0" w:rsidP="00C93FB0">
      <w:pPr>
        <w:pStyle w:val="Prrafodelista"/>
        <w:numPr>
          <w:ilvl w:val="4"/>
          <w:numId w:val="5"/>
        </w:numPr>
        <w:ind w:left="3261" w:hanging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la siguiente información del objeto </w:t>
      </w:r>
      <w:proofErr w:type="spellStart"/>
      <w:r>
        <w:rPr>
          <w:sz w:val="20"/>
          <w:szCs w:val="20"/>
          <w:lang w:val="es-MX"/>
        </w:rPr>
        <w:t>ProductosCompetencia</w:t>
      </w:r>
      <w:proofErr w:type="spellEnd"/>
    </w:p>
    <w:p w:rsidR="00C93FB0" w:rsidRPr="004F5418" w:rsidRDefault="00C93FB0" w:rsidP="00C93FB0">
      <w:pPr>
        <w:pStyle w:val="Prrafodelista"/>
        <w:numPr>
          <w:ilvl w:val="5"/>
          <w:numId w:val="5"/>
        </w:numPr>
        <w:ind w:left="4451" w:hanging="1191"/>
        <w:rPr>
          <w:b/>
          <w:sz w:val="20"/>
          <w:szCs w:val="20"/>
          <w:lang w:val="es-MX"/>
        </w:rPr>
      </w:pPr>
      <w:proofErr w:type="spellStart"/>
      <w:r w:rsidRPr="004F5418">
        <w:rPr>
          <w:b/>
          <w:sz w:val="20"/>
          <w:szCs w:val="20"/>
          <w:lang w:val="es-MX"/>
        </w:rPr>
        <w:t>ProductosCompetencia</w:t>
      </w:r>
      <w:proofErr w:type="spellEnd"/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F5418">
        <w:rPr>
          <w:sz w:val="20"/>
          <w:szCs w:val="20"/>
          <w:lang w:val="es-MX"/>
        </w:rPr>
        <w:t>ProductoClave</w:t>
      </w:r>
      <w:proofErr w:type="spellEnd"/>
      <w:r w:rsidR="00C74DC2" w:rsidRPr="004F5418">
        <w:rPr>
          <w:sz w:val="20"/>
          <w:szCs w:val="20"/>
          <w:lang w:val="es-MX"/>
        </w:rPr>
        <w:t xml:space="preserve"> </w:t>
      </w:r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F5418">
        <w:rPr>
          <w:sz w:val="20"/>
          <w:szCs w:val="20"/>
          <w:lang w:val="es-MX"/>
        </w:rPr>
        <w:t>ProductoCompClave</w:t>
      </w:r>
      <w:proofErr w:type="spellEnd"/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F5418">
        <w:rPr>
          <w:sz w:val="20"/>
          <w:szCs w:val="20"/>
          <w:lang w:val="es-MX"/>
        </w:rPr>
        <w:t>Marca</w:t>
      </w:r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F5418">
        <w:rPr>
          <w:sz w:val="20"/>
          <w:szCs w:val="20"/>
          <w:lang w:val="es-MX"/>
        </w:rPr>
        <w:t>Producto</w:t>
      </w:r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F5418">
        <w:rPr>
          <w:sz w:val="20"/>
          <w:szCs w:val="20"/>
          <w:lang w:val="es-MX"/>
        </w:rPr>
        <w:t>Precio</w:t>
      </w:r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r w:rsidRPr="004F5418">
        <w:rPr>
          <w:sz w:val="20"/>
          <w:szCs w:val="20"/>
          <w:lang w:val="es-MX"/>
        </w:rPr>
        <w:t>Inventario</w:t>
      </w:r>
    </w:p>
    <w:p w:rsidR="00C93FB0" w:rsidRDefault="00C93FB0" w:rsidP="00C93FB0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lang w:val="es-MX"/>
        </w:rPr>
      </w:pPr>
      <w:proofErr w:type="spellStart"/>
      <w:r w:rsidRPr="004F5418">
        <w:rPr>
          <w:sz w:val="20"/>
          <w:szCs w:val="20"/>
          <w:lang w:val="es-MX"/>
        </w:rPr>
        <w:t>InvAnterior</w:t>
      </w:r>
      <w:proofErr w:type="spellEnd"/>
    </w:p>
    <w:p w:rsidR="00AA4541" w:rsidRPr="00AA4541" w:rsidRDefault="00AA4541" w:rsidP="00C93FB0">
      <w:pPr>
        <w:pStyle w:val="Prrafodelista"/>
        <w:numPr>
          <w:ilvl w:val="6"/>
          <w:numId w:val="5"/>
        </w:numPr>
        <w:ind w:left="5954" w:hanging="1418"/>
        <w:rPr>
          <w:sz w:val="20"/>
          <w:szCs w:val="20"/>
          <w:highlight w:val="red"/>
          <w:lang w:val="es-MX"/>
        </w:rPr>
      </w:pPr>
      <w:proofErr w:type="spellStart"/>
      <w:r w:rsidRPr="00AA4541">
        <w:rPr>
          <w:sz w:val="20"/>
          <w:szCs w:val="20"/>
          <w:highlight w:val="red"/>
          <w:lang w:val="es-MX"/>
        </w:rPr>
        <w:t>PromoOtorgada</w:t>
      </w:r>
      <w:proofErr w:type="spellEnd"/>
    </w:p>
    <w:p w:rsidR="00C93FB0" w:rsidRPr="004F5418" w:rsidRDefault="00C93FB0" w:rsidP="00C93FB0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r w:rsidRPr="004F5418">
        <w:rPr>
          <w:rFonts w:cs="Arial"/>
          <w:sz w:val="20"/>
          <w:szCs w:val="20"/>
        </w:rPr>
        <w:t xml:space="preserve">El sistema </w:t>
      </w:r>
      <w:r w:rsidR="00354D3F">
        <w:rPr>
          <w:rFonts w:cs="Arial"/>
          <w:sz w:val="20"/>
          <w:szCs w:val="20"/>
        </w:rPr>
        <w:t>actualiza</w:t>
      </w:r>
      <w:r w:rsidRPr="004F5418">
        <w:rPr>
          <w:rFonts w:cs="Arial"/>
          <w:sz w:val="20"/>
          <w:szCs w:val="20"/>
        </w:rPr>
        <w:t xml:space="preserve"> la siguiente información:</w:t>
      </w:r>
    </w:p>
    <w:p w:rsidR="00C93FB0" w:rsidRPr="004F5418" w:rsidRDefault="00C93FB0" w:rsidP="00C93FB0">
      <w:pPr>
        <w:pStyle w:val="Prrafodelista"/>
        <w:numPr>
          <w:ilvl w:val="5"/>
          <w:numId w:val="5"/>
        </w:numPr>
        <w:ind w:left="4451" w:hanging="1191"/>
        <w:rPr>
          <w:rFonts w:cs="Arial"/>
          <w:b/>
          <w:sz w:val="20"/>
          <w:szCs w:val="20"/>
        </w:rPr>
      </w:pPr>
      <w:proofErr w:type="spellStart"/>
      <w:r w:rsidRPr="004F5418">
        <w:rPr>
          <w:rFonts w:cs="Arial"/>
          <w:b/>
          <w:sz w:val="20"/>
          <w:szCs w:val="20"/>
        </w:rPr>
        <w:t>InventarioCompDetalle</w:t>
      </w:r>
      <w:proofErr w:type="spellEnd"/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rFonts w:cs="Arial"/>
          <w:sz w:val="20"/>
          <w:szCs w:val="20"/>
        </w:rPr>
        <w:t>InventarioID</w:t>
      </w:r>
      <w:proofErr w:type="spellEnd"/>
      <w:r w:rsidRPr="004F5418">
        <w:rPr>
          <w:rFonts w:cs="Arial"/>
          <w:sz w:val="20"/>
          <w:szCs w:val="20"/>
        </w:rPr>
        <w:t xml:space="preserve"> de acuerdo con la regla de negocio </w:t>
      </w:r>
      <w:hyperlink r:id="rId108" w:anchor="RNGEN171" w:history="1">
        <w:r w:rsidRPr="004F541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C93FB0" w:rsidRPr="004F5418" w:rsidRDefault="00C74DC2" w:rsidP="00C93FB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sz w:val="20"/>
          <w:szCs w:val="20"/>
        </w:rPr>
        <w:t>ProductoCompClave</w:t>
      </w:r>
      <w:proofErr w:type="spellEnd"/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 w:rsidRPr="004F5418">
        <w:rPr>
          <w:sz w:val="20"/>
          <w:szCs w:val="20"/>
        </w:rPr>
        <w:t>Inventario</w:t>
      </w:r>
    </w:p>
    <w:p w:rsidR="00C93FB0" w:rsidRPr="00C74DC2" w:rsidRDefault="00C93FB0" w:rsidP="00C93FB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 w:rsidRPr="004F5418">
        <w:rPr>
          <w:sz w:val="20"/>
          <w:szCs w:val="20"/>
        </w:rPr>
        <w:t>Precio</w:t>
      </w:r>
    </w:p>
    <w:p w:rsidR="00C74DC2" w:rsidRPr="00AA4541" w:rsidRDefault="00C74DC2" w:rsidP="00C93FB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InvAnterior</w:t>
      </w:r>
      <w:proofErr w:type="spellEnd"/>
    </w:p>
    <w:p w:rsidR="00AA4541" w:rsidRPr="00AA4541" w:rsidRDefault="00AA4541" w:rsidP="00C93FB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  <w:highlight w:val="red"/>
        </w:rPr>
      </w:pPr>
      <w:proofErr w:type="spellStart"/>
      <w:r w:rsidRPr="00AA4541">
        <w:rPr>
          <w:sz w:val="20"/>
          <w:szCs w:val="20"/>
          <w:highlight w:val="red"/>
        </w:rPr>
        <w:t>PromoOtorgada</w:t>
      </w:r>
      <w:proofErr w:type="spellEnd"/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rFonts w:cs="Arial"/>
          <w:sz w:val="20"/>
          <w:szCs w:val="20"/>
        </w:rPr>
        <w:t>MFechaHora</w:t>
      </w:r>
      <w:proofErr w:type="spellEnd"/>
      <w:r w:rsidRPr="004F5418">
        <w:rPr>
          <w:rFonts w:cs="Arial"/>
          <w:sz w:val="20"/>
          <w:szCs w:val="20"/>
        </w:rPr>
        <w:t xml:space="preserve"> de acuerdo con la regla de negocio</w:t>
      </w:r>
      <w:hyperlink r:id="rId109" w:anchor="RNGEN006" w:history="1">
        <w:r w:rsidRPr="004F5418">
          <w:rPr>
            <w:rStyle w:val="Hipervnculo"/>
            <w:rFonts w:cs="Arial"/>
            <w:b/>
            <w:sz w:val="20"/>
            <w:szCs w:val="20"/>
          </w:rPr>
          <w:t xml:space="preserve"> RNGEN006 Registrar Fecha y Hora para Auditoría del Movimiento</w:t>
        </w:r>
      </w:hyperlink>
    </w:p>
    <w:p w:rsidR="00C93FB0" w:rsidRPr="004F5418" w:rsidRDefault="00C93FB0" w:rsidP="00C93FB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rFonts w:cs="Arial"/>
          <w:sz w:val="20"/>
          <w:szCs w:val="20"/>
        </w:rPr>
        <w:t>MUsuarioID</w:t>
      </w:r>
      <w:proofErr w:type="spellEnd"/>
      <w:r w:rsidRPr="004F5418">
        <w:rPr>
          <w:rFonts w:cs="Arial"/>
          <w:sz w:val="20"/>
          <w:szCs w:val="20"/>
        </w:rPr>
        <w:t xml:space="preserve"> de acuerdo con la regla de negocio</w:t>
      </w:r>
      <w:hyperlink r:id="rId110" w:anchor="RNGEN007" w:history="1">
        <w:r w:rsidRPr="004F5418">
          <w:rPr>
            <w:rStyle w:val="Hipervnculo"/>
            <w:rFonts w:cs="Arial"/>
            <w:sz w:val="20"/>
            <w:szCs w:val="20"/>
          </w:rPr>
          <w:t xml:space="preserve"> </w:t>
        </w:r>
        <w:r w:rsidRPr="004F5418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354D3F" w:rsidRDefault="00B23EF0" w:rsidP="00B23EF0">
      <w:pPr>
        <w:pStyle w:val="Prrafodelista"/>
        <w:numPr>
          <w:ilvl w:val="4"/>
          <w:numId w:val="5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producto ya no se encuentra dentro del objeto </w:t>
      </w:r>
      <w:proofErr w:type="spellStart"/>
      <w:r>
        <w:rPr>
          <w:rFonts w:cs="Arial"/>
          <w:sz w:val="20"/>
          <w:szCs w:val="20"/>
        </w:rPr>
        <w:t>ProductosCompetencia</w:t>
      </w:r>
      <w:proofErr w:type="spellEnd"/>
      <w:r>
        <w:rPr>
          <w:rFonts w:cs="Arial"/>
          <w:sz w:val="20"/>
          <w:szCs w:val="20"/>
        </w:rPr>
        <w:t xml:space="preserve"> y aún tiene un registro en </w:t>
      </w:r>
      <w:proofErr w:type="spellStart"/>
      <w:r>
        <w:rPr>
          <w:rFonts w:cs="Arial"/>
          <w:sz w:val="20"/>
          <w:szCs w:val="20"/>
        </w:rPr>
        <w:t>Inv</w:t>
      </w:r>
      <w:r w:rsidR="00801219">
        <w:rPr>
          <w:rFonts w:cs="Arial"/>
          <w:sz w:val="20"/>
          <w:szCs w:val="20"/>
        </w:rPr>
        <w:t>entario</w:t>
      </w:r>
      <w:r>
        <w:rPr>
          <w:rFonts w:cs="Arial"/>
          <w:sz w:val="20"/>
          <w:szCs w:val="20"/>
        </w:rPr>
        <w:t>CompDetalle</w:t>
      </w:r>
      <w:proofErr w:type="spellEnd"/>
      <w:r>
        <w:rPr>
          <w:rFonts w:cs="Arial"/>
          <w:sz w:val="20"/>
          <w:szCs w:val="20"/>
        </w:rPr>
        <w:t>&gt;, el sistema elimina la siguiente información:</w:t>
      </w:r>
    </w:p>
    <w:p w:rsidR="00B23EF0" w:rsidRPr="004F5418" w:rsidRDefault="00B23EF0" w:rsidP="00B23EF0">
      <w:pPr>
        <w:pStyle w:val="Prrafodelista"/>
        <w:numPr>
          <w:ilvl w:val="5"/>
          <w:numId w:val="5"/>
        </w:numPr>
        <w:ind w:left="4451" w:hanging="1191"/>
        <w:rPr>
          <w:rFonts w:cs="Arial"/>
          <w:b/>
          <w:sz w:val="20"/>
          <w:szCs w:val="20"/>
        </w:rPr>
      </w:pPr>
      <w:proofErr w:type="spellStart"/>
      <w:r w:rsidRPr="004F5418">
        <w:rPr>
          <w:rFonts w:cs="Arial"/>
          <w:b/>
          <w:sz w:val="20"/>
          <w:szCs w:val="20"/>
        </w:rPr>
        <w:t>InventarioCompDetalle</w:t>
      </w:r>
      <w:proofErr w:type="spellEnd"/>
    </w:p>
    <w:p w:rsidR="00B23EF0" w:rsidRPr="004F5418" w:rsidRDefault="00B23EF0" w:rsidP="00B23EF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rFonts w:cs="Arial"/>
          <w:sz w:val="20"/>
          <w:szCs w:val="20"/>
        </w:rPr>
        <w:t>InventarioID</w:t>
      </w:r>
      <w:proofErr w:type="spellEnd"/>
      <w:r w:rsidRPr="004F5418">
        <w:rPr>
          <w:rFonts w:cs="Arial"/>
          <w:sz w:val="20"/>
          <w:szCs w:val="20"/>
        </w:rPr>
        <w:t xml:space="preserve"> de acuerdo con la regla de negocio </w:t>
      </w:r>
      <w:hyperlink r:id="rId111" w:anchor="RNGEN171" w:history="1">
        <w:r w:rsidRPr="004F541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01219" w:rsidRPr="00801219" w:rsidRDefault="00801219" w:rsidP="00B23EF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23EF0" w:rsidRPr="004F5418" w:rsidRDefault="00B23EF0" w:rsidP="00B23EF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sz w:val="20"/>
          <w:szCs w:val="20"/>
        </w:rPr>
        <w:t>ProductoCompClave</w:t>
      </w:r>
      <w:proofErr w:type="spellEnd"/>
    </w:p>
    <w:p w:rsidR="00B23EF0" w:rsidRPr="004F5418" w:rsidRDefault="00B23EF0" w:rsidP="00B23EF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 w:rsidRPr="004F5418">
        <w:rPr>
          <w:sz w:val="20"/>
          <w:szCs w:val="20"/>
        </w:rPr>
        <w:t>Inventario</w:t>
      </w:r>
    </w:p>
    <w:p w:rsidR="00B23EF0" w:rsidRPr="00B23EF0" w:rsidRDefault="00B23EF0" w:rsidP="00B23EF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r w:rsidRPr="004F5418">
        <w:rPr>
          <w:sz w:val="20"/>
          <w:szCs w:val="20"/>
        </w:rPr>
        <w:t>Precio</w:t>
      </w:r>
    </w:p>
    <w:p w:rsidR="00B23EF0" w:rsidRPr="00AA4541" w:rsidRDefault="00B23EF0" w:rsidP="00B23EF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InvAnterior</w:t>
      </w:r>
      <w:proofErr w:type="spellEnd"/>
    </w:p>
    <w:p w:rsidR="00AA4541" w:rsidRPr="00AA4541" w:rsidRDefault="00AA4541" w:rsidP="00B23EF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  <w:highlight w:val="red"/>
        </w:rPr>
      </w:pPr>
      <w:proofErr w:type="spellStart"/>
      <w:r w:rsidRPr="00AA4541">
        <w:rPr>
          <w:sz w:val="20"/>
          <w:szCs w:val="20"/>
          <w:highlight w:val="red"/>
        </w:rPr>
        <w:t>PromoOtorgada</w:t>
      </w:r>
      <w:proofErr w:type="spellEnd"/>
    </w:p>
    <w:p w:rsidR="00B23EF0" w:rsidRPr="004F5418" w:rsidRDefault="00B23EF0" w:rsidP="00B23EF0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rFonts w:cs="Arial"/>
          <w:sz w:val="20"/>
          <w:szCs w:val="20"/>
        </w:rPr>
        <w:t>MFechaHora</w:t>
      </w:r>
      <w:proofErr w:type="spellEnd"/>
      <w:r w:rsidR="00231806" w:rsidRPr="004F5418">
        <w:rPr>
          <w:rFonts w:cs="Arial"/>
          <w:sz w:val="20"/>
          <w:szCs w:val="20"/>
        </w:rPr>
        <w:t xml:space="preserve"> </w:t>
      </w:r>
    </w:p>
    <w:p w:rsidR="007D58AA" w:rsidRPr="00012F99" w:rsidRDefault="00B23EF0" w:rsidP="00012F99">
      <w:pPr>
        <w:pStyle w:val="Prrafodelista"/>
        <w:numPr>
          <w:ilvl w:val="6"/>
          <w:numId w:val="5"/>
        </w:numPr>
        <w:ind w:left="5954" w:hanging="1418"/>
        <w:rPr>
          <w:rFonts w:cs="Arial"/>
          <w:sz w:val="20"/>
          <w:szCs w:val="20"/>
        </w:rPr>
      </w:pPr>
      <w:proofErr w:type="spellStart"/>
      <w:r w:rsidRPr="004F5418">
        <w:rPr>
          <w:rFonts w:cs="Arial"/>
          <w:sz w:val="20"/>
          <w:szCs w:val="20"/>
        </w:rPr>
        <w:t>MUsuarioID</w:t>
      </w:r>
      <w:proofErr w:type="spellEnd"/>
    </w:p>
    <w:p w:rsidR="00DF7ACA" w:rsidRPr="00501D60" w:rsidRDefault="00DF7ACA" w:rsidP="00363DFA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501D60">
        <w:rPr>
          <w:rFonts w:cs="Arial"/>
          <w:sz w:val="20"/>
          <w:szCs w:val="20"/>
        </w:rPr>
        <w:t>El sistema obtiene la siguiente información:</w:t>
      </w:r>
    </w:p>
    <w:p w:rsidR="0038214F" w:rsidRPr="00501D60" w:rsidRDefault="0038214F" w:rsidP="00363DFA">
      <w:pPr>
        <w:pStyle w:val="Prrafodelista"/>
        <w:numPr>
          <w:ilvl w:val="2"/>
          <w:numId w:val="5"/>
        </w:numPr>
        <w:ind w:left="1134" w:hanging="283"/>
        <w:rPr>
          <w:rFonts w:cs="Arial"/>
          <w:b/>
          <w:sz w:val="20"/>
          <w:szCs w:val="20"/>
        </w:rPr>
      </w:pPr>
      <w:proofErr w:type="spellStart"/>
      <w:r w:rsidRPr="00501D60">
        <w:rPr>
          <w:rFonts w:cs="Arial"/>
          <w:b/>
          <w:sz w:val="20"/>
          <w:szCs w:val="20"/>
        </w:rPr>
        <w:t>AcuerdoProductoCli</w:t>
      </w:r>
      <w:proofErr w:type="spellEnd"/>
    </w:p>
    <w:p w:rsidR="00B53BE3" w:rsidRDefault="00B53BE3" w:rsidP="00363DF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AcuProductoCliID</w:t>
      </w:r>
      <w:proofErr w:type="spellEnd"/>
    </w:p>
    <w:p w:rsidR="0038214F" w:rsidRPr="007E1464" w:rsidRDefault="0038214F" w:rsidP="00363DF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501D60">
        <w:rPr>
          <w:rFonts w:cs="Arial"/>
          <w:sz w:val="20"/>
          <w:szCs w:val="20"/>
        </w:rPr>
        <w:t>ClienteClave</w:t>
      </w:r>
      <w:proofErr w:type="spellEnd"/>
      <w:r w:rsidRPr="00501D60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12" w:anchor="RNGEN171" w:history="1">
        <w:r w:rsidRPr="00501D60">
          <w:rPr>
            <w:rStyle w:val="Hipervnculo"/>
            <w:rFonts w:cs="Arial"/>
            <w:b/>
            <w:sz w:val="20"/>
            <w:szCs w:val="20"/>
          </w:rPr>
          <w:t>RNGEN171 Información en Sesió</w:t>
        </w:r>
        <w:r>
          <w:rPr>
            <w:rStyle w:val="Hipervnculo"/>
            <w:rFonts w:cs="Arial"/>
            <w:b/>
            <w:sz w:val="20"/>
            <w:szCs w:val="20"/>
          </w:rPr>
          <w:t>n</w:t>
        </w:r>
      </w:hyperlink>
    </w:p>
    <w:p w:rsidR="0038214F" w:rsidRPr="00816693" w:rsidRDefault="0038214F" w:rsidP="00363DF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7E1464">
        <w:rPr>
          <w:rFonts w:cs="Arial"/>
          <w:sz w:val="20"/>
          <w:szCs w:val="20"/>
        </w:rPr>
        <w:t>ProductoClave</w:t>
      </w:r>
      <w:proofErr w:type="spellEnd"/>
    </w:p>
    <w:p w:rsidR="0038214F" w:rsidRPr="00950948" w:rsidRDefault="004A1CCD" w:rsidP="00950948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CantidadAcordada</w:t>
      </w:r>
      <w:proofErr w:type="spellEnd"/>
      <w:r w:rsidR="00950948">
        <w:rPr>
          <w:rFonts w:cs="Arial"/>
          <w:sz w:val="20"/>
          <w:szCs w:val="20"/>
        </w:rPr>
        <w:t xml:space="preserve"> de acuerdo con la regla de negocio </w:t>
      </w:r>
      <w:hyperlink r:id="rId113" w:anchor="RNMOV175" w:history="1">
        <w:r w:rsidR="00950948" w:rsidRPr="000D5F20">
          <w:rPr>
            <w:rStyle w:val="Hipervnculo"/>
            <w:rFonts w:cs="Arial"/>
            <w:b/>
            <w:sz w:val="20"/>
            <w:szCs w:val="20"/>
          </w:rPr>
          <w:t>RNMOV175 Acuerdo Cumplido</w:t>
        </w:r>
      </w:hyperlink>
    </w:p>
    <w:p w:rsidR="004A1CCD" w:rsidRPr="007E1464" w:rsidRDefault="004A1CCD" w:rsidP="00363DF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ArrastreInv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4" w:anchor="RNMOV175" w:history="1">
        <w:r w:rsidRPr="000D5F20">
          <w:rPr>
            <w:rStyle w:val="Hipervnculo"/>
            <w:rFonts w:cs="Arial"/>
            <w:b/>
            <w:sz w:val="20"/>
            <w:szCs w:val="20"/>
          </w:rPr>
          <w:t>RNMOV</w:t>
        </w:r>
        <w:r w:rsidR="000D5F20" w:rsidRPr="000D5F20">
          <w:rPr>
            <w:rStyle w:val="Hipervnculo"/>
            <w:rFonts w:cs="Arial"/>
            <w:b/>
            <w:sz w:val="20"/>
            <w:szCs w:val="20"/>
          </w:rPr>
          <w:t>175</w:t>
        </w:r>
        <w:r w:rsidRPr="000D5F20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63DFA" w:rsidRPr="000D5F20">
          <w:rPr>
            <w:rStyle w:val="Hipervnculo"/>
            <w:rFonts w:cs="Arial"/>
            <w:b/>
            <w:sz w:val="20"/>
            <w:szCs w:val="20"/>
          </w:rPr>
          <w:t>Acuerdo Cumplido</w:t>
        </w:r>
      </w:hyperlink>
    </w:p>
    <w:p w:rsidR="0038214F" w:rsidRPr="007E1464" w:rsidRDefault="0038214F" w:rsidP="00363DF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7E1464"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</w:t>
      </w:r>
      <w:r w:rsidRPr="00A71010">
        <w:rPr>
          <w:rFonts w:cs="Arial"/>
          <w:sz w:val="20"/>
          <w:szCs w:val="20"/>
        </w:rPr>
        <w:t xml:space="preserve">de acuerdo con la regla de negocio </w:t>
      </w:r>
      <w:hyperlink r:id="rId115" w:anchor="RNGEN001" w:history="1">
        <w:r w:rsidRPr="00A71010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38214F" w:rsidRDefault="0038214F" w:rsidP="00363DFA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productos con acuer</w:t>
      </w:r>
      <w:r w:rsidR="00950948">
        <w:rPr>
          <w:rFonts w:cs="Arial"/>
          <w:sz w:val="20"/>
          <w:szCs w:val="20"/>
        </w:rPr>
        <w:t>dos activos para el cliente cuyo</w:t>
      </w:r>
      <w:r>
        <w:rPr>
          <w:rFonts w:cs="Arial"/>
          <w:sz w:val="20"/>
          <w:szCs w:val="20"/>
        </w:rPr>
        <w:t xml:space="preserve"> </w:t>
      </w:r>
      <w:r w:rsidR="00945243">
        <w:rPr>
          <w:rFonts w:cs="Arial"/>
          <w:sz w:val="20"/>
          <w:szCs w:val="20"/>
        </w:rPr>
        <w:t>arrastre de inventario</w:t>
      </w:r>
      <w:r>
        <w:rPr>
          <w:rFonts w:cs="Arial"/>
          <w:sz w:val="20"/>
          <w:szCs w:val="20"/>
        </w:rPr>
        <w:t xml:space="preserve"> sea </w:t>
      </w:r>
      <w:r w:rsidR="00945243">
        <w:rPr>
          <w:rFonts w:cs="Arial"/>
          <w:sz w:val="20"/>
          <w:szCs w:val="20"/>
        </w:rPr>
        <w:t>mayor o igual</w:t>
      </w:r>
      <w:r>
        <w:rPr>
          <w:rFonts w:cs="Arial"/>
          <w:sz w:val="20"/>
          <w:szCs w:val="20"/>
        </w:rPr>
        <w:t xml:space="preserve"> a la </w:t>
      </w:r>
      <w:r w:rsidR="00945243">
        <w:rPr>
          <w:rFonts w:cs="Arial"/>
          <w:sz w:val="20"/>
          <w:szCs w:val="20"/>
        </w:rPr>
        <w:t>cantidad acordada para el mismo</w:t>
      </w:r>
      <w:r>
        <w:rPr>
          <w:rFonts w:cs="Arial"/>
          <w:sz w:val="20"/>
          <w:szCs w:val="20"/>
        </w:rPr>
        <w:t>&gt;</w:t>
      </w:r>
    </w:p>
    <w:p w:rsidR="00945243" w:rsidRDefault="00945243" w:rsidP="003F71B4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16" w:anchor="I0263" w:history="1">
        <w:r w:rsidR="000836E7" w:rsidRPr="000836E7">
          <w:rPr>
            <w:rStyle w:val="Hipervnculo"/>
            <w:rFonts w:cs="Arial"/>
            <w:b/>
            <w:sz w:val="20"/>
            <w:szCs w:val="20"/>
          </w:rPr>
          <w:t>I0263 &lt;Acuerdo Cumplido Será Cerrado&gt;</w:t>
        </w:r>
      </w:hyperlink>
      <w:r w:rsidR="00D5798D">
        <w:rPr>
          <w:rFonts w:cs="Arial"/>
          <w:b/>
          <w:sz w:val="20"/>
          <w:szCs w:val="20"/>
        </w:rPr>
        <w:t xml:space="preserve"> </w:t>
      </w:r>
      <w:r w:rsidR="00D5798D" w:rsidRPr="00D5798D">
        <w:rPr>
          <w:rFonts w:cs="Arial"/>
          <w:sz w:val="20"/>
          <w:szCs w:val="20"/>
        </w:rPr>
        <w:t xml:space="preserve">de acuerdo con la regla de negocio </w:t>
      </w:r>
      <w:hyperlink r:id="rId117" w:anchor="RNGEN362" w:history="1">
        <w:r w:rsidR="00D5798D" w:rsidRPr="00D5798D">
          <w:rPr>
            <w:rStyle w:val="Hipervnculo"/>
            <w:rFonts w:cs="Arial"/>
            <w:b/>
            <w:sz w:val="20"/>
            <w:szCs w:val="20"/>
          </w:rPr>
          <w:t>RNGEN362 Sustituir Variable por Clave del Producto</w:t>
        </w:r>
      </w:hyperlink>
    </w:p>
    <w:p w:rsidR="00746ABD" w:rsidRDefault="00746ABD" w:rsidP="00945243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obtenido</w:t>
      </w:r>
    </w:p>
    <w:p w:rsidR="00746ABD" w:rsidRDefault="00746ABD" w:rsidP="00746ABD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0836E7" w:rsidRDefault="000836E7" w:rsidP="00D5798D">
      <w:pPr>
        <w:pStyle w:val="Prrafodelista"/>
        <w:numPr>
          <w:ilvl w:val="4"/>
          <w:numId w:val="5"/>
        </w:numPr>
        <w:ind w:left="3261" w:hanging="993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AcuerdoProductoCli</w:t>
      </w:r>
      <w:proofErr w:type="spellEnd"/>
    </w:p>
    <w:p w:rsidR="00B53BE3" w:rsidRDefault="00B53BE3" w:rsidP="00B53BE3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AcuProductoCliID</w:t>
      </w:r>
      <w:proofErr w:type="spellEnd"/>
    </w:p>
    <w:p w:rsidR="00D5798D" w:rsidRPr="007E1464" w:rsidRDefault="00D5798D" w:rsidP="00D5798D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 w:rsidRPr="00501D60">
        <w:rPr>
          <w:rFonts w:cs="Arial"/>
          <w:sz w:val="20"/>
          <w:szCs w:val="20"/>
        </w:rPr>
        <w:t>ClienteClave</w:t>
      </w:r>
      <w:proofErr w:type="spellEnd"/>
      <w:r w:rsidRPr="00501D60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18" w:anchor="RNGEN171" w:history="1">
        <w:r w:rsidRPr="00501D60">
          <w:rPr>
            <w:rStyle w:val="Hipervnculo"/>
            <w:rFonts w:cs="Arial"/>
            <w:b/>
            <w:sz w:val="20"/>
            <w:szCs w:val="20"/>
          </w:rPr>
          <w:t>RNGEN171 Información en Sesió</w:t>
        </w:r>
        <w:r>
          <w:rPr>
            <w:rStyle w:val="Hipervnculo"/>
            <w:rFonts w:cs="Arial"/>
            <w:b/>
            <w:sz w:val="20"/>
            <w:szCs w:val="20"/>
          </w:rPr>
          <w:t>n</w:t>
        </w:r>
      </w:hyperlink>
    </w:p>
    <w:p w:rsidR="00D5798D" w:rsidRPr="00816693" w:rsidRDefault="00D5798D" w:rsidP="00D5798D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 w:rsidRPr="007E1464">
        <w:rPr>
          <w:rFonts w:cs="Arial"/>
          <w:sz w:val="20"/>
          <w:szCs w:val="20"/>
        </w:rPr>
        <w:t>ProductoClave</w:t>
      </w:r>
      <w:proofErr w:type="spellEnd"/>
    </w:p>
    <w:p w:rsidR="003C5E80" w:rsidRPr="003C5E80" w:rsidRDefault="000836E7" w:rsidP="003C5E80">
      <w:pPr>
        <w:pStyle w:val="Prrafodelista"/>
        <w:numPr>
          <w:ilvl w:val="5"/>
          <w:numId w:val="5"/>
        </w:numPr>
        <w:ind w:left="4451" w:hanging="1191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119" w:anchor="RNESC033" w:history="1">
        <w:r>
          <w:rPr>
            <w:rStyle w:val="Hipervnculo"/>
            <w:b/>
            <w:sz w:val="20"/>
            <w:szCs w:val="20"/>
          </w:rPr>
          <w:t>RNESC033 Valor por Defecto Estado Inactivo</w:t>
        </w:r>
      </w:hyperlink>
    </w:p>
    <w:p w:rsidR="003C5E80" w:rsidRPr="003C5E80" w:rsidRDefault="003C5E80" w:rsidP="003C5E80">
      <w:pPr>
        <w:pStyle w:val="Prrafodelista"/>
        <w:numPr>
          <w:ilvl w:val="5"/>
          <w:numId w:val="5"/>
        </w:numPr>
        <w:ind w:left="4451" w:hanging="1191"/>
        <w:rPr>
          <w:sz w:val="20"/>
          <w:szCs w:val="20"/>
          <w:highlight w:val="yellow"/>
        </w:rPr>
      </w:pPr>
      <w:proofErr w:type="spellStart"/>
      <w:r w:rsidRPr="003C5E80">
        <w:rPr>
          <w:rStyle w:val="Hipervnculo"/>
          <w:color w:val="auto"/>
          <w:sz w:val="20"/>
          <w:szCs w:val="20"/>
          <w:highlight w:val="yellow"/>
          <w:u w:val="none"/>
        </w:rPr>
        <w:t>FechaCierre</w:t>
      </w:r>
      <w:proofErr w:type="spellEnd"/>
      <w:r w:rsidRPr="003C5E80">
        <w:rPr>
          <w:rStyle w:val="Hipervnculo"/>
          <w:color w:val="auto"/>
          <w:sz w:val="20"/>
          <w:szCs w:val="20"/>
          <w:highlight w:val="yellow"/>
          <w:u w:val="none"/>
        </w:rPr>
        <w:t xml:space="preserve"> </w:t>
      </w:r>
      <w:r w:rsidRPr="003C5E80">
        <w:rPr>
          <w:sz w:val="20"/>
          <w:highlight w:val="yellow"/>
          <w:lang w:val="es-MX"/>
        </w:rPr>
        <w:t>de acuerdo con la regla de negocio</w:t>
      </w:r>
      <w:r w:rsidRPr="003C5E80">
        <w:rPr>
          <w:b/>
          <w:sz w:val="20"/>
          <w:highlight w:val="yellow"/>
          <w:lang w:val="es-MX"/>
        </w:rPr>
        <w:t xml:space="preserve"> </w:t>
      </w:r>
      <w:hyperlink r:id="rId120" w:anchor="RNGEN121" w:history="1">
        <w:r w:rsidRPr="003C5E80">
          <w:rPr>
            <w:b/>
            <w:color w:val="0000FF"/>
            <w:sz w:val="20"/>
            <w:highlight w:val="yellow"/>
            <w:u w:val="single"/>
            <w:lang w:val="es-MX"/>
          </w:rPr>
          <w:t>RNGEN121 Formato de Fecha</w:t>
        </w:r>
      </w:hyperlink>
    </w:p>
    <w:p w:rsidR="000836E7" w:rsidRDefault="000836E7" w:rsidP="00D5798D">
      <w:pPr>
        <w:pStyle w:val="Prrafodelista"/>
        <w:numPr>
          <w:ilvl w:val="5"/>
          <w:numId w:val="5"/>
        </w:numPr>
        <w:ind w:left="4451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acuerdo con la regla de negocio</w:t>
      </w:r>
      <w:hyperlink r:id="rId121" w:anchor="RNGEN006" w:history="1">
        <w:r>
          <w:rPr>
            <w:rStyle w:val="Hipervnculo"/>
            <w:rFonts w:cs="Arial"/>
            <w:b/>
            <w:sz w:val="20"/>
            <w:szCs w:val="20"/>
          </w:rPr>
          <w:t xml:space="preserve"> RNGEN006 Registrar Fecha y Hora para Auditoría del Movimiento</w:t>
        </w:r>
      </w:hyperlink>
    </w:p>
    <w:p w:rsidR="00746ABD" w:rsidRPr="003F71B4" w:rsidRDefault="000836E7" w:rsidP="003F71B4">
      <w:pPr>
        <w:pStyle w:val="Prrafodelista"/>
        <w:numPr>
          <w:ilvl w:val="5"/>
          <w:numId w:val="5"/>
        </w:numPr>
        <w:ind w:left="4451" w:hanging="1191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acuerdo con la regla de negocio</w:t>
      </w:r>
      <w:hyperlink r:id="rId122" w:anchor="RNGEN007" w:history="1">
        <w:r>
          <w:rPr>
            <w:rStyle w:val="Hipervnculo"/>
            <w:rFonts w:cs="Arial"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45243" w:rsidRPr="00945243" w:rsidRDefault="00945243" w:rsidP="00945243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501D60">
        <w:rPr>
          <w:rFonts w:cs="Arial"/>
          <w:sz w:val="20"/>
          <w:szCs w:val="20"/>
        </w:rPr>
        <w:t>El sistema obtiene la siguiente información:</w:t>
      </w:r>
    </w:p>
    <w:p w:rsidR="00DF7ACA" w:rsidRPr="00501D60" w:rsidRDefault="00DF7ACA" w:rsidP="00363DFA">
      <w:pPr>
        <w:pStyle w:val="Prrafodelista"/>
        <w:numPr>
          <w:ilvl w:val="2"/>
          <w:numId w:val="5"/>
        </w:numPr>
        <w:ind w:left="1134" w:hanging="283"/>
        <w:rPr>
          <w:rFonts w:cs="Arial"/>
          <w:b/>
          <w:sz w:val="20"/>
          <w:szCs w:val="20"/>
        </w:rPr>
      </w:pPr>
      <w:proofErr w:type="spellStart"/>
      <w:r w:rsidRPr="00501D60">
        <w:rPr>
          <w:rFonts w:cs="Arial"/>
          <w:b/>
          <w:sz w:val="20"/>
          <w:szCs w:val="20"/>
        </w:rPr>
        <w:t>AcuerdoProductoCli</w:t>
      </w:r>
      <w:proofErr w:type="spellEnd"/>
    </w:p>
    <w:p w:rsidR="00B53BE3" w:rsidRDefault="00B53BE3" w:rsidP="00B53BE3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AcuProductoCliID</w:t>
      </w:r>
      <w:proofErr w:type="spellEnd"/>
    </w:p>
    <w:p w:rsidR="00DF7ACA" w:rsidRPr="007E1464" w:rsidRDefault="00DF7ACA" w:rsidP="00363DF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501D60">
        <w:rPr>
          <w:rFonts w:cs="Arial"/>
          <w:sz w:val="20"/>
          <w:szCs w:val="20"/>
        </w:rPr>
        <w:t>ClienteClave</w:t>
      </w:r>
      <w:proofErr w:type="spellEnd"/>
      <w:r w:rsidRPr="00501D60">
        <w:rPr>
          <w:rFonts w:cs="Arial"/>
          <w:sz w:val="20"/>
          <w:szCs w:val="20"/>
        </w:rPr>
        <w:t xml:space="preserve"> de acuerdo con la regla de negocio</w:t>
      </w:r>
      <w:r>
        <w:rPr>
          <w:rFonts w:cs="Arial"/>
          <w:sz w:val="20"/>
          <w:szCs w:val="20"/>
        </w:rPr>
        <w:t xml:space="preserve"> </w:t>
      </w:r>
      <w:hyperlink r:id="rId123" w:anchor="RNGEN171" w:history="1">
        <w:r w:rsidRPr="00501D60">
          <w:rPr>
            <w:rStyle w:val="Hipervnculo"/>
            <w:rFonts w:cs="Arial"/>
            <w:b/>
            <w:sz w:val="20"/>
            <w:szCs w:val="20"/>
          </w:rPr>
          <w:t>RNGEN171 Información en Sesió</w:t>
        </w:r>
        <w:r>
          <w:rPr>
            <w:rStyle w:val="Hipervnculo"/>
            <w:rFonts w:cs="Arial"/>
            <w:b/>
            <w:sz w:val="20"/>
            <w:szCs w:val="20"/>
          </w:rPr>
          <w:t>n</w:t>
        </w:r>
      </w:hyperlink>
    </w:p>
    <w:p w:rsidR="00DF7ACA" w:rsidRPr="00816693" w:rsidRDefault="00DF7ACA" w:rsidP="00363DF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7E1464">
        <w:rPr>
          <w:rFonts w:cs="Arial"/>
          <w:sz w:val="20"/>
          <w:szCs w:val="20"/>
        </w:rPr>
        <w:t>ProductoClave</w:t>
      </w:r>
      <w:proofErr w:type="spellEnd"/>
    </w:p>
    <w:p w:rsidR="00DF7ACA" w:rsidRPr="007E1464" w:rsidRDefault="00DF7ACA" w:rsidP="00363DF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7E1464">
        <w:rPr>
          <w:rFonts w:cs="Arial"/>
          <w:sz w:val="20"/>
          <w:szCs w:val="20"/>
        </w:rPr>
        <w:t>FechaFinVig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4" w:anchor="RNGEN359" w:history="1">
        <w:r w:rsidRPr="001726B5">
          <w:rPr>
            <w:rStyle w:val="Hipervnculo"/>
            <w:rFonts w:cs="Arial"/>
            <w:b/>
            <w:sz w:val="20"/>
            <w:szCs w:val="20"/>
          </w:rPr>
          <w:t>RNGEN359 Fecha Menor a la Actual</w:t>
        </w:r>
      </w:hyperlink>
    </w:p>
    <w:p w:rsidR="00DF7ACA" w:rsidRPr="007E1464" w:rsidRDefault="00DF7ACA" w:rsidP="00363DFA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proofErr w:type="spellStart"/>
      <w:r w:rsidRPr="007E1464"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</w:t>
      </w:r>
      <w:r w:rsidRPr="00A71010">
        <w:rPr>
          <w:rFonts w:cs="Arial"/>
          <w:sz w:val="20"/>
          <w:szCs w:val="20"/>
        </w:rPr>
        <w:t xml:space="preserve">de acuerdo con la regla de negocio </w:t>
      </w:r>
      <w:hyperlink r:id="rId125" w:anchor="RNGEN001" w:history="1">
        <w:r w:rsidRPr="00A71010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DF7ACA" w:rsidRPr="00972C9B" w:rsidRDefault="00DF7ACA" w:rsidP="00FE59B0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obtuvieron productos con acuerdos activos para el cliente cuya fecha de fin de vigencia sea </w:t>
      </w:r>
      <w:r w:rsidRPr="00972C9B">
        <w:rPr>
          <w:rFonts w:cs="Arial"/>
          <w:sz w:val="20"/>
          <w:szCs w:val="20"/>
        </w:rPr>
        <w:t>menor a la fecha actual&gt;</w:t>
      </w:r>
    </w:p>
    <w:p w:rsidR="00DF7ACA" w:rsidRPr="00972C9B" w:rsidRDefault="00DF7ACA" w:rsidP="00FE59B0">
      <w:pPr>
        <w:pStyle w:val="Prrafodelista"/>
        <w:numPr>
          <w:ilvl w:val="2"/>
          <w:numId w:val="5"/>
        </w:numPr>
        <w:ind w:left="1418" w:hanging="567"/>
        <w:rPr>
          <w:rFonts w:cs="Arial"/>
          <w:color w:val="FF0000"/>
          <w:sz w:val="20"/>
          <w:szCs w:val="20"/>
        </w:rPr>
      </w:pPr>
      <w:r w:rsidRPr="00972C9B">
        <w:rPr>
          <w:rFonts w:cs="Arial"/>
          <w:sz w:val="20"/>
          <w:szCs w:val="20"/>
        </w:rPr>
        <w:t xml:space="preserve">El sistema presenta el mensaje </w:t>
      </w:r>
      <w:hyperlink r:id="rId126" w:anchor="I0264" w:history="1">
        <w:r w:rsidRPr="00972C9B">
          <w:rPr>
            <w:rStyle w:val="Hipervnculo"/>
            <w:rFonts w:cs="Arial"/>
            <w:b/>
            <w:sz w:val="20"/>
            <w:szCs w:val="20"/>
          </w:rPr>
          <w:t>I026</w:t>
        </w:r>
        <w:r w:rsidR="003F71B4" w:rsidRPr="00972C9B">
          <w:rPr>
            <w:rStyle w:val="Hipervnculo"/>
            <w:rFonts w:cs="Arial"/>
            <w:b/>
            <w:sz w:val="20"/>
            <w:szCs w:val="20"/>
          </w:rPr>
          <w:t>4</w:t>
        </w:r>
        <w:r w:rsidRPr="00972C9B">
          <w:rPr>
            <w:rStyle w:val="Hipervnculo"/>
            <w:rFonts w:cs="Arial"/>
            <w:b/>
            <w:sz w:val="20"/>
            <w:szCs w:val="20"/>
          </w:rPr>
          <w:t xml:space="preserve"> &lt;Acuerdo Vencido</w:t>
        </w:r>
        <w:r w:rsidR="003F71B4" w:rsidRPr="00972C9B">
          <w:rPr>
            <w:rStyle w:val="Hipervnculo"/>
            <w:rFonts w:cs="Arial"/>
            <w:b/>
            <w:sz w:val="20"/>
            <w:szCs w:val="20"/>
          </w:rPr>
          <w:t xml:space="preserve"> Será </w:t>
        </w:r>
        <w:r w:rsidR="00FD038E">
          <w:rPr>
            <w:rStyle w:val="Hipervnculo"/>
            <w:rFonts w:cs="Arial"/>
            <w:b/>
            <w:sz w:val="20"/>
            <w:szCs w:val="20"/>
          </w:rPr>
          <w:t>Cerrado</w:t>
        </w:r>
        <w:r w:rsidRPr="00972C9B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="003F71B4" w:rsidRPr="00972C9B">
        <w:rPr>
          <w:rFonts w:cs="Arial"/>
          <w:b/>
          <w:sz w:val="20"/>
          <w:szCs w:val="20"/>
        </w:rPr>
        <w:t xml:space="preserve"> </w:t>
      </w:r>
      <w:r w:rsidR="003F71B4" w:rsidRPr="00972C9B">
        <w:rPr>
          <w:rFonts w:cs="Arial"/>
          <w:sz w:val="20"/>
          <w:szCs w:val="20"/>
        </w:rPr>
        <w:t xml:space="preserve">de acuerdo con la regla de negocio </w:t>
      </w:r>
      <w:hyperlink r:id="rId127" w:anchor="RNGEN362" w:history="1">
        <w:r w:rsidR="003F71B4" w:rsidRPr="00972C9B">
          <w:rPr>
            <w:rStyle w:val="Hipervnculo"/>
            <w:rFonts w:cs="Arial"/>
            <w:b/>
            <w:sz w:val="20"/>
            <w:szCs w:val="20"/>
          </w:rPr>
          <w:t>RNGEN362 Sustituir Variable por Clave del Producto</w:t>
        </w:r>
      </w:hyperlink>
    </w:p>
    <w:p w:rsidR="008B58B3" w:rsidRPr="00972C9B" w:rsidRDefault="008B58B3" w:rsidP="00FE59B0">
      <w:pPr>
        <w:pStyle w:val="Prrafodelista"/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972C9B">
        <w:rPr>
          <w:rFonts w:cs="Arial"/>
          <w:sz w:val="20"/>
          <w:szCs w:val="20"/>
        </w:rPr>
        <w:t>Para cada producto obtenido</w:t>
      </w:r>
    </w:p>
    <w:p w:rsidR="008B58B3" w:rsidRPr="00972C9B" w:rsidRDefault="008B58B3" w:rsidP="008B58B3">
      <w:pPr>
        <w:pStyle w:val="Prrafodelista"/>
        <w:numPr>
          <w:ilvl w:val="3"/>
          <w:numId w:val="5"/>
        </w:numPr>
        <w:ind w:left="2268" w:hanging="850"/>
        <w:rPr>
          <w:rFonts w:cs="Arial"/>
          <w:sz w:val="20"/>
          <w:szCs w:val="20"/>
        </w:rPr>
      </w:pPr>
      <w:r w:rsidRPr="00972C9B">
        <w:rPr>
          <w:rFonts w:cs="Arial"/>
          <w:sz w:val="20"/>
          <w:szCs w:val="20"/>
        </w:rPr>
        <w:t>El sistema actualiza la siguiente información:</w:t>
      </w:r>
    </w:p>
    <w:p w:rsidR="008B58B3" w:rsidRPr="00972C9B" w:rsidRDefault="008B58B3" w:rsidP="00FE59B0">
      <w:pPr>
        <w:pStyle w:val="Prrafodelista"/>
        <w:numPr>
          <w:ilvl w:val="4"/>
          <w:numId w:val="5"/>
        </w:numPr>
        <w:ind w:left="3261" w:hanging="993"/>
        <w:rPr>
          <w:b/>
          <w:sz w:val="20"/>
          <w:szCs w:val="20"/>
        </w:rPr>
      </w:pPr>
      <w:proofErr w:type="spellStart"/>
      <w:r w:rsidRPr="00972C9B">
        <w:rPr>
          <w:b/>
          <w:sz w:val="20"/>
          <w:szCs w:val="20"/>
        </w:rPr>
        <w:t>AcuerdoProductoCli</w:t>
      </w:r>
      <w:proofErr w:type="spellEnd"/>
    </w:p>
    <w:p w:rsidR="008B0924" w:rsidRDefault="008B0924" w:rsidP="008B0924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AcuProductoCliID</w:t>
      </w:r>
      <w:proofErr w:type="spellEnd"/>
    </w:p>
    <w:p w:rsidR="008B58B3" w:rsidRPr="00972C9B" w:rsidRDefault="008B58B3" w:rsidP="008B58B3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 w:rsidRPr="00972C9B">
        <w:rPr>
          <w:rFonts w:cs="Arial"/>
          <w:sz w:val="20"/>
          <w:szCs w:val="20"/>
        </w:rPr>
        <w:t>ClienteClave</w:t>
      </w:r>
      <w:proofErr w:type="spellEnd"/>
      <w:r w:rsidRPr="00972C9B">
        <w:rPr>
          <w:rFonts w:cs="Arial"/>
          <w:sz w:val="20"/>
          <w:szCs w:val="20"/>
        </w:rPr>
        <w:t xml:space="preserve"> de acuerdo con la regla de negocio </w:t>
      </w:r>
      <w:hyperlink r:id="rId128" w:anchor="RNGEN171" w:history="1">
        <w:r w:rsidRPr="00972C9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B58B3" w:rsidRPr="00972C9B" w:rsidRDefault="008B58B3" w:rsidP="008B58B3">
      <w:pPr>
        <w:pStyle w:val="Prrafodelista"/>
        <w:numPr>
          <w:ilvl w:val="5"/>
          <w:numId w:val="5"/>
        </w:numPr>
        <w:ind w:left="4451" w:hanging="1191"/>
        <w:rPr>
          <w:rFonts w:cs="Arial"/>
          <w:sz w:val="20"/>
          <w:szCs w:val="20"/>
        </w:rPr>
      </w:pPr>
      <w:proofErr w:type="spellStart"/>
      <w:r w:rsidRPr="00972C9B">
        <w:rPr>
          <w:rFonts w:cs="Arial"/>
          <w:sz w:val="20"/>
          <w:szCs w:val="20"/>
        </w:rPr>
        <w:t>ProductoClave</w:t>
      </w:r>
      <w:proofErr w:type="spellEnd"/>
    </w:p>
    <w:p w:rsidR="008B58B3" w:rsidRPr="00013F6F" w:rsidRDefault="008B58B3" w:rsidP="008B58B3">
      <w:pPr>
        <w:pStyle w:val="Prrafodelista"/>
        <w:numPr>
          <w:ilvl w:val="5"/>
          <w:numId w:val="5"/>
        </w:numPr>
        <w:ind w:left="4451" w:hanging="119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972C9B">
        <w:rPr>
          <w:sz w:val="20"/>
          <w:szCs w:val="20"/>
        </w:rPr>
        <w:t>TipoEstado</w:t>
      </w:r>
      <w:proofErr w:type="spellEnd"/>
      <w:r w:rsidRPr="00972C9B">
        <w:rPr>
          <w:sz w:val="20"/>
          <w:szCs w:val="20"/>
        </w:rPr>
        <w:t xml:space="preserve"> de acuerdo con la regla de negocio </w:t>
      </w:r>
      <w:hyperlink r:id="rId129" w:anchor="RNESC033" w:history="1">
        <w:r w:rsidRPr="00972C9B">
          <w:rPr>
            <w:rStyle w:val="Hipervnculo"/>
            <w:b/>
            <w:sz w:val="20"/>
            <w:szCs w:val="20"/>
          </w:rPr>
          <w:t>RNESC033 Valor por Defecto Estado Inactivo</w:t>
        </w:r>
      </w:hyperlink>
    </w:p>
    <w:p w:rsidR="00013F6F" w:rsidRPr="00013F6F" w:rsidRDefault="00013F6F" w:rsidP="00013F6F">
      <w:pPr>
        <w:pStyle w:val="Prrafodelista"/>
        <w:numPr>
          <w:ilvl w:val="5"/>
          <w:numId w:val="5"/>
        </w:numPr>
        <w:ind w:left="4451" w:hanging="1191"/>
        <w:rPr>
          <w:sz w:val="20"/>
          <w:szCs w:val="20"/>
          <w:highlight w:val="yellow"/>
        </w:rPr>
      </w:pPr>
      <w:proofErr w:type="spellStart"/>
      <w:r w:rsidRPr="003C5E80">
        <w:rPr>
          <w:rStyle w:val="Hipervnculo"/>
          <w:color w:val="auto"/>
          <w:sz w:val="20"/>
          <w:szCs w:val="20"/>
          <w:highlight w:val="yellow"/>
          <w:u w:val="none"/>
        </w:rPr>
        <w:t>FechaCierre</w:t>
      </w:r>
      <w:proofErr w:type="spellEnd"/>
      <w:r w:rsidRPr="003C5E80">
        <w:rPr>
          <w:rStyle w:val="Hipervnculo"/>
          <w:color w:val="auto"/>
          <w:sz w:val="20"/>
          <w:szCs w:val="20"/>
          <w:highlight w:val="yellow"/>
          <w:u w:val="none"/>
        </w:rPr>
        <w:t xml:space="preserve"> </w:t>
      </w:r>
      <w:r w:rsidRPr="003C5E80">
        <w:rPr>
          <w:sz w:val="20"/>
          <w:highlight w:val="yellow"/>
          <w:lang w:val="es-MX"/>
        </w:rPr>
        <w:t>de acuerdo con la regla de negocio</w:t>
      </w:r>
      <w:r w:rsidRPr="003C5E80">
        <w:rPr>
          <w:b/>
          <w:sz w:val="20"/>
          <w:highlight w:val="yellow"/>
          <w:lang w:val="es-MX"/>
        </w:rPr>
        <w:t xml:space="preserve"> </w:t>
      </w:r>
      <w:hyperlink r:id="rId130" w:anchor="RNGEN121" w:history="1">
        <w:r w:rsidRPr="003C5E80">
          <w:rPr>
            <w:b/>
            <w:color w:val="0000FF"/>
            <w:sz w:val="20"/>
            <w:highlight w:val="yellow"/>
            <w:u w:val="single"/>
            <w:lang w:val="es-MX"/>
          </w:rPr>
          <w:t>RNGEN121 Formato de Fecha</w:t>
        </w:r>
      </w:hyperlink>
    </w:p>
    <w:p w:rsidR="008B58B3" w:rsidRPr="00972C9B" w:rsidRDefault="008B58B3" w:rsidP="008B58B3">
      <w:pPr>
        <w:pStyle w:val="Prrafodelista"/>
        <w:numPr>
          <w:ilvl w:val="5"/>
          <w:numId w:val="5"/>
        </w:numPr>
        <w:ind w:left="4451" w:hanging="1191"/>
        <w:rPr>
          <w:sz w:val="20"/>
          <w:szCs w:val="20"/>
        </w:rPr>
      </w:pPr>
      <w:proofErr w:type="spellStart"/>
      <w:r w:rsidRPr="00972C9B">
        <w:rPr>
          <w:sz w:val="20"/>
          <w:szCs w:val="20"/>
        </w:rPr>
        <w:t>MFechaHora</w:t>
      </w:r>
      <w:proofErr w:type="spellEnd"/>
      <w:r w:rsidRPr="00972C9B">
        <w:rPr>
          <w:sz w:val="20"/>
          <w:szCs w:val="20"/>
        </w:rPr>
        <w:t xml:space="preserve"> </w:t>
      </w:r>
      <w:r w:rsidRPr="00972C9B">
        <w:rPr>
          <w:rFonts w:cs="Arial"/>
          <w:sz w:val="20"/>
          <w:szCs w:val="20"/>
        </w:rPr>
        <w:t>de acuerdo con la regla de negocio</w:t>
      </w:r>
      <w:hyperlink r:id="rId131" w:anchor="RNGEN006" w:history="1">
        <w:r w:rsidRPr="00972C9B">
          <w:rPr>
            <w:rStyle w:val="Hipervnculo"/>
            <w:rFonts w:cs="Arial"/>
            <w:b/>
            <w:sz w:val="20"/>
            <w:szCs w:val="20"/>
          </w:rPr>
          <w:t xml:space="preserve"> RNGEN006 Registrar Fecha y Hora para Auditoría del Movimiento</w:t>
        </w:r>
      </w:hyperlink>
    </w:p>
    <w:p w:rsidR="008B58B3" w:rsidRPr="00972C9B" w:rsidRDefault="008B58B3" w:rsidP="008B58B3">
      <w:pPr>
        <w:pStyle w:val="Prrafodelista"/>
        <w:numPr>
          <w:ilvl w:val="5"/>
          <w:numId w:val="5"/>
        </w:numPr>
        <w:ind w:left="4451" w:hanging="1191"/>
        <w:rPr>
          <w:sz w:val="20"/>
          <w:szCs w:val="20"/>
        </w:rPr>
      </w:pPr>
      <w:proofErr w:type="spellStart"/>
      <w:r w:rsidRPr="00972C9B">
        <w:rPr>
          <w:sz w:val="20"/>
          <w:szCs w:val="20"/>
        </w:rPr>
        <w:t>MUsuarioID</w:t>
      </w:r>
      <w:proofErr w:type="spellEnd"/>
      <w:r w:rsidRPr="00972C9B">
        <w:rPr>
          <w:sz w:val="20"/>
          <w:szCs w:val="20"/>
        </w:rPr>
        <w:t xml:space="preserve"> </w:t>
      </w:r>
      <w:r w:rsidRPr="00972C9B">
        <w:rPr>
          <w:rFonts w:cs="Arial"/>
          <w:sz w:val="20"/>
          <w:szCs w:val="20"/>
        </w:rPr>
        <w:t>de acuerdo con la regla de negocio</w:t>
      </w:r>
      <w:hyperlink r:id="rId132" w:anchor="RNGEN007" w:history="1">
        <w:r w:rsidRPr="00972C9B">
          <w:rPr>
            <w:rStyle w:val="Hipervnculo"/>
            <w:rFonts w:cs="Arial"/>
            <w:sz w:val="20"/>
            <w:szCs w:val="20"/>
          </w:rPr>
          <w:t xml:space="preserve"> </w:t>
        </w:r>
        <w:r w:rsidRPr="00972C9B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B58B3" w:rsidRPr="00972C9B" w:rsidRDefault="008B58B3" w:rsidP="008B58B3">
      <w:pPr>
        <w:pStyle w:val="Prrafodelista"/>
        <w:numPr>
          <w:ilvl w:val="1"/>
          <w:numId w:val="5"/>
        </w:numPr>
        <w:ind w:left="935" w:hanging="510"/>
        <w:rPr>
          <w:rFonts w:cs="Arial"/>
          <w:sz w:val="20"/>
          <w:szCs w:val="20"/>
        </w:rPr>
      </w:pPr>
      <w:r w:rsidRPr="00972C9B">
        <w:rPr>
          <w:rFonts w:cs="Arial"/>
          <w:sz w:val="20"/>
          <w:szCs w:val="20"/>
        </w:rPr>
        <w:t>Si &lt;se obtuvieron productos con acuerdos activos para el cliente cuyo arrastre de inventario sea mayor o igual a la cantidad acordada para el mismo&gt; o Si &lt;se obtuvieron productos con acuerdos activos para el cliente cuya fecha de fin de vigencia sea menor a la fecha actual&gt;</w:t>
      </w:r>
    </w:p>
    <w:p w:rsidR="00972C9B" w:rsidRPr="00B24EE1" w:rsidRDefault="00972C9B" w:rsidP="008B0924">
      <w:pPr>
        <w:pStyle w:val="Prrafodelista"/>
        <w:numPr>
          <w:ilvl w:val="2"/>
          <w:numId w:val="5"/>
        </w:numPr>
        <w:ind w:left="1616" w:hanging="709"/>
        <w:rPr>
          <w:rFonts w:cs="Arial"/>
          <w:sz w:val="20"/>
          <w:szCs w:val="20"/>
        </w:rPr>
      </w:pPr>
      <w:r w:rsidRPr="00B24EE1">
        <w:rPr>
          <w:rFonts w:cs="Arial"/>
          <w:sz w:val="20"/>
          <w:szCs w:val="20"/>
        </w:rPr>
        <w:t xml:space="preserve">El caso de uso incluye la funcionalidad del caso de uso </w:t>
      </w:r>
      <w:hyperlink r:id="rId133" w:history="1">
        <w:r w:rsidRPr="00B24EE1">
          <w:rPr>
            <w:rStyle w:val="Hipervnculo"/>
            <w:rFonts w:cs="Arial"/>
            <w:b/>
            <w:sz w:val="20"/>
            <w:szCs w:val="20"/>
          </w:rPr>
          <w:t>Imprimir Ticket de Acuerdo – CUERMMOV</w:t>
        </w:r>
        <w:r w:rsidR="002B7E6D" w:rsidRPr="00B24EE1">
          <w:rPr>
            <w:rStyle w:val="Hipervnculo"/>
            <w:rFonts w:cs="Arial"/>
            <w:b/>
            <w:sz w:val="20"/>
            <w:szCs w:val="20"/>
          </w:rPr>
          <w:t>94</w:t>
        </w:r>
      </w:hyperlink>
    </w:p>
    <w:p w:rsidR="00972C9B" w:rsidRPr="00B24EE1" w:rsidRDefault="00972C9B" w:rsidP="008B0924">
      <w:pPr>
        <w:pStyle w:val="Prrafodelista"/>
        <w:numPr>
          <w:ilvl w:val="3"/>
          <w:numId w:val="5"/>
        </w:numPr>
        <w:ind w:left="2439" w:hanging="851"/>
        <w:rPr>
          <w:rFonts w:cs="Arial"/>
          <w:sz w:val="20"/>
          <w:szCs w:val="20"/>
        </w:rPr>
      </w:pPr>
      <w:r w:rsidRPr="00B24EE1">
        <w:rPr>
          <w:rFonts w:cs="Arial"/>
          <w:sz w:val="20"/>
          <w:szCs w:val="20"/>
        </w:rPr>
        <w:t>Para cada acuerdo obtenido</w:t>
      </w:r>
    </w:p>
    <w:p w:rsidR="00972C9B" w:rsidRPr="00B24EE1" w:rsidRDefault="00972C9B" w:rsidP="008B0924">
      <w:pPr>
        <w:pStyle w:val="Prrafodelista"/>
        <w:numPr>
          <w:ilvl w:val="4"/>
          <w:numId w:val="5"/>
        </w:numPr>
        <w:ind w:left="3572" w:hanging="1134"/>
        <w:rPr>
          <w:rFonts w:cs="Arial"/>
          <w:sz w:val="20"/>
          <w:szCs w:val="20"/>
        </w:rPr>
      </w:pPr>
      <w:r w:rsidRPr="00B24EE1">
        <w:rPr>
          <w:rFonts w:cs="Arial"/>
          <w:sz w:val="20"/>
          <w:szCs w:val="20"/>
        </w:rPr>
        <w:lastRenderedPageBreak/>
        <w:t>El sistema envía como parámetro la siguiente información:</w:t>
      </w:r>
    </w:p>
    <w:p w:rsidR="00972C9B" w:rsidRPr="00B24EE1" w:rsidRDefault="00972C9B" w:rsidP="008B0924">
      <w:pPr>
        <w:pStyle w:val="Prrafodelista"/>
        <w:numPr>
          <w:ilvl w:val="5"/>
          <w:numId w:val="5"/>
        </w:numPr>
        <w:ind w:left="4763" w:hanging="1191"/>
        <w:rPr>
          <w:rFonts w:cs="Arial"/>
          <w:sz w:val="20"/>
          <w:szCs w:val="20"/>
        </w:rPr>
      </w:pPr>
      <w:proofErr w:type="spellStart"/>
      <w:r w:rsidRPr="00B24EE1">
        <w:rPr>
          <w:rFonts w:cs="Arial"/>
          <w:sz w:val="20"/>
          <w:szCs w:val="20"/>
        </w:rPr>
        <w:t>TipoTicket</w:t>
      </w:r>
      <w:proofErr w:type="spellEnd"/>
      <w:r w:rsidRPr="00B24EE1">
        <w:rPr>
          <w:rFonts w:cs="Arial"/>
          <w:sz w:val="20"/>
          <w:szCs w:val="20"/>
        </w:rPr>
        <w:t xml:space="preserve"> (Cierre)</w:t>
      </w:r>
    </w:p>
    <w:p w:rsidR="00972C9B" w:rsidRPr="00B24EE1" w:rsidRDefault="007C04FB" w:rsidP="008B0924">
      <w:pPr>
        <w:pStyle w:val="Prrafodelista"/>
        <w:numPr>
          <w:ilvl w:val="5"/>
          <w:numId w:val="5"/>
        </w:numPr>
        <w:ind w:left="4763" w:hanging="1191"/>
        <w:rPr>
          <w:rFonts w:cs="Arial"/>
          <w:sz w:val="20"/>
          <w:szCs w:val="20"/>
        </w:rPr>
      </w:pPr>
      <w:proofErr w:type="spellStart"/>
      <w:r w:rsidRPr="00B24EE1">
        <w:rPr>
          <w:rFonts w:cs="Arial"/>
          <w:sz w:val="20"/>
          <w:szCs w:val="20"/>
        </w:rPr>
        <w:t>USUId</w:t>
      </w:r>
      <w:proofErr w:type="spellEnd"/>
      <w:r w:rsidR="00B24EE1" w:rsidRPr="00B24EE1">
        <w:rPr>
          <w:rFonts w:cs="Arial"/>
          <w:sz w:val="20"/>
          <w:szCs w:val="20"/>
        </w:rPr>
        <w:t xml:space="preserve"> </w:t>
      </w:r>
      <w:r w:rsidR="00B24EE1" w:rsidRPr="00B24EE1">
        <w:rPr>
          <w:sz w:val="20"/>
          <w:lang w:eastAsia="en-US"/>
        </w:rPr>
        <w:t xml:space="preserve">de </w:t>
      </w:r>
      <w:r w:rsidR="00B24EE1" w:rsidRPr="00B24EE1">
        <w:rPr>
          <w:rFonts w:cs="Arial"/>
          <w:sz w:val="20"/>
          <w:szCs w:val="20"/>
        </w:rPr>
        <w:t xml:space="preserve">acuerdo con la regla de negocio </w:t>
      </w:r>
      <w:hyperlink r:id="rId134" w:anchor="RNGEN171" w:history="1">
        <w:r w:rsidR="00B24EE1" w:rsidRPr="00B24EE1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72C9B" w:rsidRPr="00B24EE1" w:rsidRDefault="007C04FB" w:rsidP="008B0924">
      <w:pPr>
        <w:pStyle w:val="Prrafodelista"/>
        <w:numPr>
          <w:ilvl w:val="5"/>
          <w:numId w:val="5"/>
        </w:numPr>
        <w:ind w:left="4763" w:hanging="1191"/>
        <w:rPr>
          <w:rFonts w:cs="Arial"/>
          <w:sz w:val="20"/>
          <w:szCs w:val="20"/>
        </w:rPr>
      </w:pPr>
      <w:proofErr w:type="spellStart"/>
      <w:r w:rsidRPr="00B24EE1">
        <w:rPr>
          <w:rFonts w:cs="Arial"/>
          <w:sz w:val="20"/>
          <w:szCs w:val="20"/>
        </w:rPr>
        <w:t>ClienteClave</w:t>
      </w:r>
      <w:proofErr w:type="spellEnd"/>
      <w:r w:rsidR="00B24EE1" w:rsidRPr="00B24EE1">
        <w:rPr>
          <w:rFonts w:cs="Arial"/>
          <w:sz w:val="20"/>
          <w:szCs w:val="20"/>
        </w:rPr>
        <w:t xml:space="preserve"> </w:t>
      </w:r>
      <w:r w:rsidR="00B24EE1" w:rsidRPr="00B24EE1">
        <w:rPr>
          <w:sz w:val="20"/>
          <w:lang w:eastAsia="en-US"/>
        </w:rPr>
        <w:t xml:space="preserve">de </w:t>
      </w:r>
      <w:r w:rsidR="00B24EE1" w:rsidRPr="00B24EE1">
        <w:rPr>
          <w:rFonts w:cs="Arial"/>
          <w:sz w:val="20"/>
          <w:szCs w:val="20"/>
        </w:rPr>
        <w:t xml:space="preserve">acuerdo con la regla de negocio </w:t>
      </w:r>
      <w:hyperlink r:id="rId135" w:anchor="RNGEN171" w:history="1">
        <w:r w:rsidR="00B24EE1" w:rsidRPr="00B24EE1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7C04FB" w:rsidRPr="00B24EE1" w:rsidRDefault="007C04FB" w:rsidP="008B0924">
      <w:pPr>
        <w:pStyle w:val="Prrafodelista"/>
        <w:numPr>
          <w:ilvl w:val="5"/>
          <w:numId w:val="5"/>
        </w:numPr>
        <w:ind w:left="4763" w:hanging="1191"/>
        <w:rPr>
          <w:rFonts w:cs="Arial"/>
          <w:sz w:val="20"/>
          <w:szCs w:val="20"/>
        </w:rPr>
      </w:pPr>
      <w:proofErr w:type="spellStart"/>
      <w:r w:rsidRPr="00B24EE1">
        <w:rPr>
          <w:rFonts w:cs="Arial"/>
          <w:sz w:val="20"/>
          <w:szCs w:val="20"/>
        </w:rPr>
        <w:t>AcuProducto</w:t>
      </w:r>
      <w:r w:rsidR="00B53BE3" w:rsidRPr="00B24EE1">
        <w:rPr>
          <w:rFonts w:cs="Arial"/>
          <w:sz w:val="20"/>
          <w:szCs w:val="20"/>
        </w:rPr>
        <w:t>CliID</w:t>
      </w:r>
      <w:proofErr w:type="spellEnd"/>
    </w:p>
    <w:p w:rsidR="00972C9B" w:rsidRPr="00B24EE1" w:rsidRDefault="00972C9B" w:rsidP="00B24EE1">
      <w:pPr>
        <w:pStyle w:val="Prrafodelista"/>
        <w:numPr>
          <w:ilvl w:val="4"/>
          <w:numId w:val="5"/>
        </w:numPr>
        <w:ind w:left="3572" w:hanging="1134"/>
        <w:rPr>
          <w:rFonts w:cs="Arial"/>
          <w:sz w:val="20"/>
          <w:szCs w:val="20"/>
        </w:rPr>
      </w:pPr>
      <w:r w:rsidRPr="00B24EE1">
        <w:rPr>
          <w:rFonts w:cs="Arial"/>
          <w:sz w:val="20"/>
          <w:szCs w:val="20"/>
        </w:rPr>
        <w:t>El sistema recibe como parámetro la siguiente información:</w:t>
      </w:r>
    </w:p>
    <w:p w:rsidR="00972C9B" w:rsidRPr="00B24EE1" w:rsidRDefault="00972C9B" w:rsidP="00B24EE1">
      <w:pPr>
        <w:pStyle w:val="Prrafodelista"/>
        <w:numPr>
          <w:ilvl w:val="5"/>
          <w:numId w:val="5"/>
        </w:numPr>
        <w:ind w:left="4763" w:hanging="1191"/>
        <w:rPr>
          <w:rFonts w:cs="Arial"/>
          <w:sz w:val="20"/>
          <w:szCs w:val="20"/>
        </w:rPr>
      </w:pPr>
      <w:r w:rsidRPr="00B24EE1">
        <w:rPr>
          <w:rFonts w:cs="Arial"/>
          <w:sz w:val="20"/>
          <w:szCs w:val="20"/>
        </w:rPr>
        <w:t>Verdadero</w:t>
      </w:r>
    </w:p>
    <w:p w:rsidR="008B58B3" w:rsidRPr="00284A0F" w:rsidRDefault="00284A0F" w:rsidP="0066123E">
      <w:pPr>
        <w:pStyle w:val="Prrafodelista"/>
        <w:numPr>
          <w:ilvl w:val="1"/>
          <w:numId w:val="5"/>
        </w:numPr>
        <w:ind w:left="935" w:hanging="510"/>
        <w:rPr>
          <w:rFonts w:cs="Arial"/>
          <w:sz w:val="20"/>
          <w:szCs w:val="20"/>
        </w:rPr>
      </w:pPr>
      <w:r w:rsidRPr="00284A0F">
        <w:rPr>
          <w:rFonts w:cs="Arial"/>
          <w:sz w:val="20"/>
          <w:szCs w:val="20"/>
        </w:rPr>
        <w:t>El sistema continúa en el paso en donde fue invocado</w:t>
      </w:r>
    </w:p>
    <w:p w:rsidR="007D58AA" w:rsidRPr="00A5621E" w:rsidRDefault="007D58AA" w:rsidP="00D43958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972C9B">
        <w:rPr>
          <w:rFonts w:cs="Arial"/>
          <w:sz w:val="20"/>
          <w:szCs w:val="20"/>
        </w:rPr>
        <w:t xml:space="preserve">Si &lt;el actor selecciona la opción </w:t>
      </w:r>
      <w:r w:rsidRPr="00972C9B">
        <w:rPr>
          <w:rFonts w:cs="Arial"/>
          <w:b/>
          <w:sz w:val="20"/>
          <w:szCs w:val="20"/>
        </w:rPr>
        <w:t>Acuerdos</w:t>
      </w:r>
      <w:r w:rsidRPr="00972C9B">
        <w:rPr>
          <w:rFonts w:cs="Arial"/>
          <w:sz w:val="20"/>
          <w:szCs w:val="20"/>
        </w:rPr>
        <w:t xml:space="preserve">&gt;, </w:t>
      </w:r>
      <w:r w:rsidR="00D43958" w:rsidRPr="00972C9B">
        <w:rPr>
          <w:rFonts w:cs="Arial"/>
          <w:sz w:val="20"/>
          <w:szCs w:val="20"/>
        </w:rPr>
        <w:t xml:space="preserve">el sistema continúa con el flujo alterno opcional </w:t>
      </w:r>
      <w:bookmarkStart w:id="40" w:name="AO05_r"/>
      <w:r w:rsidR="00A431B8" w:rsidRPr="00972C9B">
        <w:rPr>
          <w:rFonts w:cs="Arial"/>
          <w:b/>
          <w:sz w:val="20"/>
          <w:szCs w:val="20"/>
        </w:rPr>
        <w:fldChar w:fldCharType="begin"/>
      </w:r>
      <w:r w:rsidR="005A4538" w:rsidRPr="00972C9B">
        <w:rPr>
          <w:rFonts w:cs="Arial"/>
          <w:b/>
          <w:sz w:val="20"/>
          <w:szCs w:val="20"/>
        </w:rPr>
        <w:instrText xml:space="preserve"> HYPERLINK  \l "AO05" </w:instrText>
      </w:r>
      <w:r w:rsidR="00A431B8" w:rsidRPr="00972C9B">
        <w:rPr>
          <w:rFonts w:cs="Arial"/>
          <w:b/>
          <w:sz w:val="20"/>
          <w:szCs w:val="20"/>
        </w:rPr>
        <w:fldChar w:fldCharType="separate"/>
      </w:r>
      <w:r w:rsidR="00D43958" w:rsidRPr="00972C9B">
        <w:rPr>
          <w:rStyle w:val="Hipervnculo"/>
          <w:rFonts w:cs="Arial"/>
          <w:b/>
          <w:sz w:val="20"/>
          <w:szCs w:val="20"/>
        </w:rPr>
        <w:t>AO0</w:t>
      </w:r>
      <w:r w:rsidR="005A4538" w:rsidRPr="00972C9B">
        <w:rPr>
          <w:rStyle w:val="Hipervnculo"/>
          <w:rFonts w:cs="Arial"/>
          <w:b/>
          <w:sz w:val="20"/>
          <w:szCs w:val="20"/>
        </w:rPr>
        <w:t>5</w:t>
      </w:r>
      <w:r w:rsidR="00D43958" w:rsidRPr="00972C9B">
        <w:rPr>
          <w:rStyle w:val="Hipervnculo"/>
          <w:rFonts w:cs="Arial"/>
          <w:b/>
          <w:sz w:val="20"/>
          <w:szCs w:val="20"/>
        </w:rPr>
        <w:t xml:space="preserve"> </w:t>
      </w:r>
      <w:r w:rsidR="005F6525" w:rsidRPr="00972C9B">
        <w:rPr>
          <w:rStyle w:val="Hipervnculo"/>
          <w:rFonts w:cs="Arial"/>
          <w:b/>
          <w:sz w:val="20"/>
          <w:szCs w:val="20"/>
        </w:rPr>
        <w:t>Administrar Acuerdos de Cuento y Recuento para el Cliente</w:t>
      </w:r>
      <w:r w:rsidR="00A431B8" w:rsidRPr="00972C9B">
        <w:rPr>
          <w:rFonts w:cs="Arial"/>
          <w:b/>
          <w:sz w:val="20"/>
          <w:szCs w:val="20"/>
        </w:rPr>
        <w:fldChar w:fldCharType="end"/>
      </w:r>
      <w:bookmarkEnd w:id="40"/>
    </w:p>
    <w:p w:rsidR="00A5621E" w:rsidRPr="00A5621E" w:rsidRDefault="00A5621E" w:rsidP="00D43958">
      <w:pPr>
        <w:pStyle w:val="Prrafodelista"/>
        <w:numPr>
          <w:ilvl w:val="0"/>
          <w:numId w:val="5"/>
        </w:numPr>
        <w:rPr>
          <w:rFonts w:cs="Arial"/>
          <w:sz w:val="20"/>
          <w:szCs w:val="20"/>
          <w:highlight w:val="cyan"/>
        </w:rPr>
      </w:pPr>
      <w:r w:rsidRPr="00A5621E">
        <w:rPr>
          <w:rFonts w:cs="Arial"/>
          <w:sz w:val="20"/>
          <w:szCs w:val="20"/>
          <w:highlight w:val="cyan"/>
        </w:rPr>
        <w:t xml:space="preserve">Si &lt;el actor selecciona la opción </w:t>
      </w:r>
      <w:r w:rsidRPr="00A5621E">
        <w:rPr>
          <w:rFonts w:cs="Arial"/>
          <w:b/>
          <w:sz w:val="20"/>
          <w:szCs w:val="20"/>
          <w:highlight w:val="cyan"/>
        </w:rPr>
        <w:t>Imprimir</w:t>
      </w:r>
      <w:r w:rsidRPr="00A5621E">
        <w:rPr>
          <w:rFonts w:cs="Arial"/>
          <w:sz w:val="20"/>
          <w:szCs w:val="20"/>
          <w:highlight w:val="cyan"/>
        </w:rPr>
        <w:t>&gt;</w:t>
      </w:r>
    </w:p>
    <w:p w:rsidR="00A5621E" w:rsidRPr="00A5621E" w:rsidRDefault="00A5621E" w:rsidP="00A5621E">
      <w:pPr>
        <w:pStyle w:val="Prrafodelista"/>
        <w:numPr>
          <w:ilvl w:val="1"/>
          <w:numId w:val="5"/>
        </w:numPr>
        <w:tabs>
          <w:tab w:val="left" w:pos="993"/>
        </w:tabs>
        <w:ind w:hanging="150"/>
        <w:rPr>
          <w:rFonts w:cs="Arial"/>
          <w:sz w:val="20"/>
          <w:szCs w:val="20"/>
          <w:highlight w:val="cyan"/>
        </w:rPr>
      </w:pPr>
      <w:r w:rsidRPr="00A5621E">
        <w:rPr>
          <w:rFonts w:cs="Arial"/>
          <w:sz w:val="20"/>
          <w:szCs w:val="20"/>
          <w:highlight w:val="cyan"/>
        </w:rPr>
        <w:t xml:space="preserve">El sistema incluye la funcionalidad del caso de uso </w:t>
      </w:r>
      <w:hyperlink r:id="rId136" w:history="1">
        <w:r w:rsidRPr="00A5621E">
          <w:rPr>
            <w:rStyle w:val="Hipervnculo"/>
            <w:rFonts w:cs="Arial"/>
            <w:b/>
            <w:sz w:val="20"/>
            <w:szCs w:val="20"/>
            <w:highlight w:val="cyan"/>
          </w:rPr>
          <w:t>Imprimir Ticket de Inventario y Mercadeo – CUERMMOV101</w:t>
        </w:r>
      </w:hyperlink>
    </w:p>
    <w:p w:rsidR="004D4034" w:rsidRPr="00CF4705" w:rsidRDefault="004D403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41" w:name="Fin"/>
      <w:r w:rsidRPr="00CF4705">
        <w:rPr>
          <w:rFonts w:cs="Arial"/>
          <w:sz w:val="20"/>
          <w:szCs w:val="20"/>
        </w:rPr>
        <w:t>Finaliza el caso de uso</w:t>
      </w:r>
    </w:p>
    <w:bookmarkEnd w:id="41"/>
    <w:p w:rsidR="00DE7D26" w:rsidRDefault="00DE7D26" w:rsidP="00FE1CAC">
      <w:pPr>
        <w:pStyle w:val="Textoindependiente"/>
        <w:rPr>
          <w:sz w:val="20"/>
          <w:szCs w:val="20"/>
          <w:lang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2" w:name="_Toc382222875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1"/>
      <w:bookmarkEnd w:id="22"/>
      <w:bookmarkEnd w:id="42"/>
    </w:p>
    <w:p w:rsidR="00082CD4" w:rsidRPr="00082CD4" w:rsidRDefault="00082CD4" w:rsidP="00082CD4"/>
    <w:p w:rsidR="00151DF3" w:rsidRPr="00151DF3" w:rsidRDefault="00151DF3" w:rsidP="00C53E2F">
      <w:pPr>
        <w:pStyle w:val="Prrafodelista"/>
        <w:keepNext/>
        <w:numPr>
          <w:ilvl w:val="0"/>
          <w:numId w:val="12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3" w:name="_Toc347251441"/>
      <w:bookmarkStart w:id="44" w:name="_Toc347251473"/>
      <w:bookmarkStart w:id="45" w:name="_Toc348437096"/>
      <w:bookmarkStart w:id="46" w:name="_Toc348437134"/>
      <w:bookmarkStart w:id="47" w:name="_Toc348437172"/>
      <w:bookmarkStart w:id="48" w:name="_Toc348442148"/>
      <w:bookmarkStart w:id="49" w:name="_Toc350461354"/>
      <w:bookmarkStart w:id="50" w:name="_Toc350777571"/>
      <w:bookmarkStart w:id="51" w:name="_Toc350782137"/>
      <w:bookmarkStart w:id="52" w:name="_Toc351046443"/>
      <w:bookmarkStart w:id="53" w:name="_Toc351562703"/>
      <w:bookmarkStart w:id="54" w:name="_Toc351563234"/>
      <w:bookmarkStart w:id="55" w:name="_Toc351721414"/>
      <w:bookmarkStart w:id="56" w:name="_Toc355029692"/>
      <w:bookmarkStart w:id="57" w:name="_Toc382220437"/>
      <w:bookmarkStart w:id="58" w:name="_Toc52616587"/>
      <w:bookmarkStart w:id="59" w:name="_Toc182735731"/>
      <w:bookmarkStart w:id="60" w:name="_Toc382222876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60"/>
    </w:p>
    <w:p w:rsidR="00151DF3" w:rsidRPr="00151DF3" w:rsidRDefault="00151DF3" w:rsidP="00C53E2F">
      <w:pPr>
        <w:pStyle w:val="Prrafodelista"/>
        <w:keepNext/>
        <w:numPr>
          <w:ilvl w:val="0"/>
          <w:numId w:val="12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1" w:name="_Toc347251442"/>
      <w:bookmarkStart w:id="62" w:name="_Toc347251474"/>
      <w:bookmarkStart w:id="63" w:name="_Toc348437097"/>
      <w:bookmarkStart w:id="64" w:name="_Toc348437135"/>
      <w:bookmarkStart w:id="65" w:name="_Toc348437173"/>
      <w:bookmarkStart w:id="66" w:name="_Toc348442149"/>
      <w:bookmarkStart w:id="67" w:name="_Toc350461355"/>
      <w:bookmarkStart w:id="68" w:name="_Toc350777572"/>
      <w:bookmarkStart w:id="69" w:name="_Toc350782138"/>
      <w:bookmarkStart w:id="70" w:name="_Toc351046444"/>
      <w:bookmarkStart w:id="71" w:name="_Toc351562704"/>
      <w:bookmarkStart w:id="72" w:name="_Toc351563235"/>
      <w:bookmarkStart w:id="73" w:name="_Toc351721415"/>
      <w:bookmarkStart w:id="74" w:name="_Toc355029693"/>
      <w:bookmarkStart w:id="75" w:name="_Toc382220438"/>
      <w:bookmarkStart w:id="76" w:name="_Toc38222287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151DF3" w:rsidRPr="00151DF3" w:rsidRDefault="00151DF3" w:rsidP="00C53E2F">
      <w:pPr>
        <w:pStyle w:val="Prrafodelista"/>
        <w:keepNext/>
        <w:numPr>
          <w:ilvl w:val="0"/>
          <w:numId w:val="12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77" w:name="_Toc347251443"/>
      <w:bookmarkStart w:id="78" w:name="_Toc347251475"/>
      <w:bookmarkStart w:id="79" w:name="_Toc348437098"/>
      <w:bookmarkStart w:id="80" w:name="_Toc348437136"/>
      <w:bookmarkStart w:id="81" w:name="_Toc348437174"/>
      <w:bookmarkStart w:id="82" w:name="_Toc348442150"/>
      <w:bookmarkStart w:id="83" w:name="_Toc350461356"/>
      <w:bookmarkStart w:id="84" w:name="_Toc350777573"/>
      <w:bookmarkStart w:id="85" w:name="_Toc350782139"/>
      <w:bookmarkStart w:id="86" w:name="_Toc351046445"/>
      <w:bookmarkStart w:id="87" w:name="_Toc351562705"/>
      <w:bookmarkStart w:id="88" w:name="_Toc351563236"/>
      <w:bookmarkStart w:id="89" w:name="_Toc351721416"/>
      <w:bookmarkStart w:id="90" w:name="_Toc355029694"/>
      <w:bookmarkStart w:id="91" w:name="_Toc382220439"/>
      <w:bookmarkStart w:id="92" w:name="_Toc382222878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151DF3" w:rsidRPr="00151DF3" w:rsidRDefault="00151DF3" w:rsidP="00C53E2F">
      <w:pPr>
        <w:pStyle w:val="Prrafodelista"/>
        <w:keepNext/>
        <w:numPr>
          <w:ilvl w:val="0"/>
          <w:numId w:val="12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93" w:name="_Toc347251444"/>
      <w:bookmarkStart w:id="94" w:name="_Toc347251476"/>
      <w:bookmarkStart w:id="95" w:name="_Toc348437099"/>
      <w:bookmarkStart w:id="96" w:name="_Toc348437137"/>
      <w:bookmarkStart w:id="97" w:name="_Toc348437175"/>
      <w:bookmarkStart w:id="98" w:name="_Toc348442151"/>
      <w:bookmarkStart w:id="99" w:name="_Toc350461357"/>
      <w:bookmarkStart w:id="100" w:name="_Toc350777574"/>
      <w:bookmarkStart w:id="101" w:name="_Toc350782140"/>
      <w:bookmarkStart w:id="102" w:name="_Toc351046446"/>
      <w:bookmarkStart w:id="103" w:name="_Toc351562706"/>
      <w:bookmarkStart w:id="104" w:name="_Toc351563237"/>
      <w:bookmarkStart w:id="105" w:name="_Toc351721417"/>
      <w:bookmarkStart w:id="106" w:name="_Toc355029695"/>
      <w:bookmarkStart w:id="107" w:name="_Toc382220440"/>
      <w:bookmarkStart w:id="108" w:name="_Toc382222879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151DF3" w:rsidRPr="00151DF3" w:rsidRDefault="00151DF3" w:rsidP="00C53E2F">
      <w:pPr>
        <w:pStyle w:val="Prrafodelista"/>
        <w:keepNext/>
        <w:numPr>
          <w:ilvl w:val="0"/>
          <w:numId w:val="12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09" w:name="_Toc347251445"/>
      <w:bookmarkStart w:id="110" w:name="_Toc347251477"/>
      <w:bookmarkStart w:id="111" w:name="_Toc348437100"/>
      <w:bookmarkStart w:id="112" w:name="_Toc348437138"/>
      <w:bookmarkStart w:id="113" w:name="_Toc348437176"/>
      <w:bookmarkStart w:id="114" w:name="_Toc348442152"/>
      <w:bookmarkStart w:id="115" w:name="_Toc350461358"/>
      <w:bookmarkStart w:id="116" w:name="_Toc350777575"/>
      <w:bookmarkStart w:id="117" w:name="_Toc350782141"/>
      <w:bookmarkStart w:id="118" w:name="_Toc351046447"/>
      <w:bookmarkStart w:id="119" w:name="_Toc351562707"/>
      <w:bookmarkStart w:id="120" w:name="_Toc351563238"/>
      <w:bookmarkStart w:id="121" w:name="_Toc351721418"/>
      <w:bookmarkStart w:id="122" w:name="_Toc355029696"/>
      <w:bookmarkStart w:id="123" w:name="_Toc382220441"/>
      <w:bookmarkStart w:id="124" w:name="_Toc382222880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151DF3" w:rsidRPr="00151DF3" w:rsidRDefault="00151DF3" w:rsidP="00C53E2F">
      <w:pPr>
        <w:pStyle w:val="Prrafodelista"/>
        <w:keepNext/>
        <w:numPr>
          <w:ilvl w:val="1"/>
          <w:numId w:val="12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25" w:name="_Toc347251446"/>
      <w:bookmarkStart w:id="126" w:name="_Toc347251478"/>
      <w:bookmarkStart w:id="127" w:name="_Toc348437101"/>
      <w:bookmarkStart w:id="128" w:name="_Toc348437139"/>
      <w:bookmarkStart w:id="129" w:name="_Toc348437177"/>
      <w:bookmarkStart w:id="130" w:name="_Toc348442153"/>
      <w:bookmarkStart w:id="131" w:name="_Toc350461359"/>
      <w:bookmarkStart w:id="132" w:name="_Toc350777576"/>
      <w:bookmarkStart w:id="133" w:name="_Toc350782142"/>
      <w:bookmarkStart w:id="134" w:name="_Toc351046448"/>
      <w:bookmarkStart w:id="135" w:name="_Toc351562708"/>
      <w:bookmarkStart w:id="136" w:name="_Toc351563239"/>
      <w:bookmarkStart w:id="137" w:name="_Toc351721419"/>
      <w:bookmarkStart w:id="138" w:name="_Toc355029697"/>
      <w:bookmarkStart w:id="139" w:name="_Toc382220442"/>
      <w:bookmarkStart w:id="140" w:name="_Toc382222881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151DF3" w:rsidRPr="00151DF3" w:rsidRDefault="00151DF3" w:rsidP="00C53E2F">
      <w:pPr>
        <w:pStyle w:val="Prrafodelista"/>
        <w:keepNext/>
        <w:numPr>
          <w:ilvl w:val="1"/>
          <w:numId w:val="12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141" w:name="_Toc347251447"/>
      <w:bookmarkStart w:id="142" w:name="_Toc347251479"/>
      <w:bookmarkStart w:id="143" w:name="_Toc348437102"/>
      <w:bookmarkStart w:id="144" w:name="_Toc348437140"/>
      <w:bookmarkStart w:id="145" w:name="_Toc348437178"/>
      <w:bookmarkStart w:id="146" w:name="_Toc348442154"/>
      <w:bookmarkStart w:id="147" w:name="_Toc350461360"/>
      <w:bookmarkStart w:id="148" w:name="_Toc350777577"/>
      <w:bookmarkStart w:id="149" w:name="_Toc350782143"/>
      <w:bookmarkStart w:id="150" w:name="_Toc351046449"/>
      <w:bookmarkStart w:id="151" w:name="_Toc351562709"/>
      <w:bookmarkStart w:id="152" w:name="_Toc351563240"/>
      <w:bookmarkStart w:id="153" w:name="_Toc351721420"/>
      <w:bookmarkStart w:id="154" w:name="_Toc355029698"/>
      <w:bookmarkStart w:id="155" w:name="_Toc382220443"/>
      <w:bookmarkStart w:id="156" w:name="_Toc382222882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E4694B" w:rsidRDefault="00481C4A" w:rsidP="00C53E2F">
      <w:pPr>
        <w:pStyle w:val="Ttulo3"/>
        <w:numPr>
          <w:ilvl w:val="2"/>
          <w:numId w:val="12"/>
        </w:numPr>
        <w:ind w:left="851" w:hanging="851"/>
        <w:jc w:val="both"/>
      </w:pPr>
      <w:bookmarkStart w:id="157" w:name="_Toc382222883"/>
      <w:r w:rsidRPr="007A1FC8">
        <w:t>Opcionales</w:t>
      </w:r>
      <w:bookmarkEnd w:id="58"/>
      <w:bookmarkEnd w:id="59"/>
      <w:bookmarkEnd w:id="157"/>
    </w:p>
    <w:p w:rsidR="00692080" w:rsidRDefault="00692080" w:rsidP="00692080"/>
    <w:bookmarkStart w:id="158" w:name="AO01"/>
    <w:p w:rsidR="0067083E" w:rsidRPr="00B07F83" w:rsidRDefault="00A431B8" w:rsidP="00C53E2F">
      <w:pPr>
        <w:pStyle w:val="Ttulo3"/>
        <w:numPr>
          <w:ilvl w:val="3"/>
          <w:numId w:val="12"/>
        </w:numPr>
        <w:ind w:left="1134" w:hanging="1134"/>
        <w:jc w:val="both"/>
        <w:rPr>
          <w:b w:val="0"/>
        </w:rPr>
      </w:pPr>
      <w:r>
        <w:fldChar w:fldCharType="begin"/>
      </w:r>
      <w:r w:rsidR="002246EE">
        <w:instrText xml:space="preserve"> HYPERLINK  \l "AO01_r" </w:instrText>
      </w:r>
      <w:r>
        <w:fldChar w:fldCharType="separate"/>
      </w:r>
      <w:bookmarkStart w:id="159" w:name="_Toc382222884"/>
      <w:r w:rsidR="0067083E" w:rsidRPr="002246EE">
        <w:rPr>
          <w:rStyle w:val="Hipervnculo"/>
        </w:rPr>
        <w:t xml:space="preserve">AO01 Crear </w:t>
      </w:r>
      <w:r w:rsidR="002246EE" w:rsidRPr="002246EE">
        <w:rPr>
          <w:rStyle w:val="Hipervnculo"/>
        </w:rPr>
        <w:t xml:space="preserve">Captura de Inventario y Mercadeo de </w:t>
      </w:r>
      <w:r w:rsidR="00AC0584" w:rsidRPr="002246EE">
        <w:rPr>
          <w:rStyle w:val="Hipervnculo"/>
        </w:rPr>
        <w:t>Producto</w:t>
      </w:r>
      <w:r w:rsidR="002246EE" w:rsidRPr="002246EE">
        <w:rPr>
          <w:rStyle w:val="Hipervnculo"/>
        </w:rPr>
        <w:t>s</w:t>
      </w:r>
      <w:bookmarkEnd w:id="159"/>
      <w:r>
        <w:fldChar w:fldCharType="end"/>
      </w:r>
    </w:p>
    <w:bookmarkEnd w:id="158"/>
    <w:p w:rsidR="0067083E" w:rsidRDefault="0067083E" w:rsidP="0067083E"/>
    <w:p w:rsidR="00191F74" w:rsidRPr="005441D0" w:rsidRDefault="0067083E" w:rsidP="00C53E2F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bookmarkStart w:id="160" w:name="paso1_AO01"/>
      <w:r>
        <w:rPr>
          <w:rFonts w:cs="Arial"/>
          <w:sz w:val="20"/>
          <w:szCs w:val="20"/>
        </w:rPr>
        <w:t xml:space="preserve">El sistema </w:t>
      </w:r>
      <w:r w:rsidR="00224BBE">
        <w:rPr>
          <w:rFonts w:cs="Arial"/>
          <w:sz w:val="20"/>
          <w:szCs w:val="20"/>
        </w:rPr>
        <w:t xml:space="preserve">presenta y </w:t>
      </w:r>
      <w:r>
        <w:rPr>
          <w:rFonts w:cs="Arial"/>
          <w:sz w:val="20"/>
          <w:szCs w:val="20"/>
        </w:rPr>
        <w:t xml:space="preserve">solicita </w:t>
      </w:r>
      <w:r w:rsidR="00061550">
        <w:rPr>
          <w:rFonts w:cs="Arial"/>
          <w:sz w:val="20"/>
          <w:szCs w:val="20"/>
        </w:rPr>
        <w:t xml:space="preserve">la siguiente </w:t>
      </w:r>
      <w:r>
        <w:rPr>
          <w:rFonts w:cs="Arial"/>
          <w:sz w:val="20"/>
          <w:szCs w:val="20"/>
        </w:rPr>
        <w:t xml:space="preserve">información del </w:t>
      </w:r>
      <w:r w:rsidR="00C96D0E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:</w:t>
      </w:r>
    </w:p>
    <w:p w:rsidR="00C96D0E" w:rsidRDefault="00EF07FD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bookmarkStart w:id="161" w:name="paso1_1_AO01"/>
      <w:bookmarkEnd w:id="160"/>
      <w:r>
        <w:rPr>
          <w:rFonts w:cs="Arial"/>
          <w:sz w:val="20"/>
          <w:szCs w:val="20"/>
        </w:rPr>
        <w:t>Producto / Id</w:t>
      </w:r>
      <w:r w:rsidR="00C7723C">
        <w:rPr>
          <w:rFonts w:cs="Arial"/>
          <w:sz w:val="20"/>
          <w:szCs w:val="20"/>
        </w:rPr>
        <w:t xml:space="preserve"> (*)</w:t>
      </w:r>
      <w:r w:rsidR="005441D0">
        <w:rPr>
          <w:rFonts w:cs="Arial"/>
          <w:sz w:val="20"/>
          <w:szCs w:val="20"/>
        </w:rPr>
        <w:t xml:space="preserve"> de acuerdo con la regla</w:t>
      </w:r>
      <w:r w:rsidR="00FA742E">
        <w:rPr>
          <w:rFonts w:cs="Arial"/>
          <w:sz w:val="20"/>
          <w:szCs w:val="20"/>
        </w:rPr>
        <w:t xml:space="preserve"> de </w:t>
      </w:r>
      <w:r w:rsidR="005441D0">
        <w:rPr>
          <w:rFonts w:cs="Arial"/>
          <w:sz w:val="20"/>
          <w:szCs w:val="20"/>
        </w:rPr>
        <w:t xml:space="preserve">negocio </w:t>
      </w:r>
      <w:hyperlink r:id="rId137" w:anchor="RNGEN350" w:history="1">
        <w:r w:rsidR="000E5DA3" w:rsidRPr="000E5DA3">
          <w:rPr>
            <w:rStyle w:val="Hipervnculo"/>
            <w:rFonts w:cs="Arial"/>
            <w:b/>
            <w:sz w:val="20"/>
            <w:szCs w:val="20"/>
          </w:rPr>
          <w:t>RNGEN350 Captura de la Clave o el Identificador del Producto</w:t>
        </w:r>
      </w:hyperlink>
    </w:p>
    <w:bookmarkEnd w:id="161"/>
    <w:p w:rsidR="0067083E" w:rsidRDefault="00EF07FD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  <w:r w:rsidR="00BB07F3">
        <w:rPr>
          <w:rFonts w:cs="Arial"/>
          <w:sz w:val="20"/>
          <w:szCs w:val="20"/>
        </w:rPr>
        <w:t xml:space="preserve"> </w:t>
      </w:r>
      <w:r w:rsidR="0067083E">
        <w:rPr>
          <w:rFonts w:cs="Arial"/>
          <w:sz w:val="20"/>
          <w:szCs w:val="20"/>
        </w:rPr>
        <w:t>(*)</w:t>
      </w:r>
    </w:p>
    <w:p w:rsidR="00BB07F3" w:rsidRDefault="009E2DCC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bookmarkStart w:id="162" w:name="paso3_3_AO01"/>
      <w:r>
        <w:rPr>
          <w:rFonts w:cs="Arial"/>
          <w:sz w:val="20"/>
          <w:szCs w:val="20"/>
        </w:rPr>
        <w:t>Inventario</w:t>
      </w:r>
      <w:r w:rsidR="003450D6">
        <w:rPr>
          <w:rFonts w:cs="Arial"/>
          <w:sz w:val="20"/>
          <w:szCs w:val="20"/>
        </w:rPr>
        <w:t xml:space="preserve"> (*)</w:t>
      </w:r>
    </w:p>
    <w:bookmarkEnd w:id="162"/>
    <w:p w:rsidR="00BB07F3" w:rsidRDefault="009E2DCC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  <w:r w:rsidR="003450D6">
        <w:rPr>
          <w:rFonts w:cs="Arial"/>
          <w:sz w:val="20"/>
          <w:szCs w:val="20"/>
        </w:rPr>
        <w:t xml:space="preserve"> (*)</w:t>
      </w:r>
    </w:p>
    <w:p w:rsidR="000B46A1" w:rsidRPr="00176455" w:rsidRDefault="000B46A1" w:rsidP="00C53E2F">
      <w:pPr>
        <w:pStyle w:val="Prrafodelista"/>
        <w:numPr>
          <w:ilvl w:val="0"/>
          <w:numId w:val="18"/>
        </w:numPr>
        <w:rPr>
          <w:lang w:val="es-MX"/>
        </w:rPr>
      </w:pPr>
      <w:r w:rsidRPr="007A215D">
        <w:rPr>
          <w:sz w:val="20"/>
          <w:lang w:val="es-MX"/>
        </w:rPr>
        <w:t xml:space="preserve">Si &lt;el actor proporciona </w:t>
      </w:r>
      <w:r>
        <w:rPr>
          <w:sz w:val="20"/>
          <w:lang w:val="es-MX"/>
        </w:rPr>
        <w:t xml:space="preserve">la </w:t>
      </w:r>
      <w:r w:rsidRPr="007A215D">
        <w:rPr>
          <w:sz w:val="20"/>
          <w:lang w:val="es-MX"/>
        </w:rPr>
        <w:t>Clave del Producto</w:t>
      </w:r>
      <w:r>
        <w:rPr>
          <w:sz w:val="20"/>
          <w:lang w:val="es-MX"/>
        </w:rPr>
        <w:t xml:space="preserve"> de acuerdo con la regla de negocio </w:t>
      </w:r>
      <w:hyperlink r:id="rId138" w:anchor="RNGEN353" w:history="1">
        <w:r w:rsidRPr="00B36E70">
          <w:rPr>
            <w:rStyle w:val="Hipervnculo"/>
            <w:b/>
            <w:sz w:val="20"/>
            <w:lang w:val="es-MX"/>
          </w:rPr>
          <w:t>RNGEN353 Rellenar Dígitos de la Clave del Producto</w:t>
        </w:r>
      </w:hyperlink>
      <w:r>
        <w:rPr>
          <w:sz w:val="20"/>
          <w:lang w:val="es-MX"/>
        </w:rPr>
        <w:t>&gt; o Si &lt;el actor proporciona el Id del Producto</w:t>
      </w:r>
      <w:r w:rsidRPr="002164CE">
        <w:rPr>
          <w:sz w:val="20"/>
          <w:lang w:val="es-MX"/>
        </w:rPr>
        <w:t>&gt;</w:t>
      </w:r>
      <w:r>
        <w:rPr>
          <w:sz w:val="20"/>
          <w:lang w:val="es-MX"/>
        </w:rPr>
        <w:t xml:space="preserve"> de acuerdo con la</w:t>
      </w:r>
      <w:r w:rsidR="006072FC">
        <w:rPr>
          <w:sz w:val="20"/>
          <w:lang w:val="es-MX"/>
        </w:rPr>
        <w:t xml:space="preserve"> regla de</w:t>
      </w:r>
      <w:r>
        <w:rPr>
          <w:sz w:val="20"/>
          <w:lang w:val="es-MX"/>
        </w:rPr>
        <w:t xml:space="preserve"> negocio </w:t>
      </w:r>
      <w:hyperlink r:id="rId139" w:anchor="RNGEN350" w:history="1">
        <w:r w:rsidRPr="006072FC">
          <w:rPr>
            <w:rStyle w:val="Hipervnculo"/>
            <w:rFonts w:cs="Arial"/>
            <w:b/>
            <w:sz w:val="20"/>
            <w:szCs w:val="20"/>
          </w:rPr>
          <w:t>RNGEN350 Captura de la Clave o el Identificador del Producto</w:t>
        </w:r>
      </w:hyperlink>
      <w:r w:rsidR="00517AF9">
        <w:rPr>
          <w:sz w:val="20"/>
          <w:szCs w:val="20"/>
        </w:rPr>
        <w:t xml:space="preserve"> y S</w:t>
      </w:r>
      <w:r w:rsidR="006072FC" w:rsidRPr="006072FC">
        <w:rPr>
          <w:sz w:val="20"/>
          <w:szCs w:val="20"/>
        </w:rPr>
        <w:t xml:space="preserve">i &lt;el actor selecciona la opción </w:t>
      </w:r>
      <w:proofErr w:type="spellStart"/>
      <w:r w:rsidR="006072FC" w:rsidRPr="00517AF9">
        <w:rPr>
          <w:b/>
          <w:sz w:val="20"/>
          <w:szCs w:val="20"/>
        </w:rPr>
        <w:t>Enter</w:t>
      </w:r>
      <w:proofErr w:type="spellEnd"/>
      <w:r w:rsidR="006072FC" w:rsidRPr="006072FC">
        <w:rPr>
          <w:sz w:val="20"/>
          <w:szCs w:val="20"/>
        </w:rPr>
        <w:t>&gt;</w:t>
      </w:r>
    </w:p>
    <w:p w:rsidR="000B46A1" w:rsidRDefault="000B46A1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 w:rsidRPr="00176455">
        <w:rPr>
          <w:sz w:val="20"/>
          <w:lang w:val="es-MX"/>
        </w:rPr>
        <w:t>El</w:t>
      </w:r>
      <w:r>
        <w:rPr>
          <w:sz w:val="20"/>
          <w:lang w:val="es-MX"/>
        </w:rPr>
        <w:t xml:space="preserve"> sistema valida la información proporcionada por el actor de acuerdo con la validación </w:t>
      </w:r>
      <w:hyperlink w:anchor="VA02" w:history="1">
        <w:r w:rsidRPr="00AE4439">
          <w:rPr>
            <w:rStyle w:val="Hipervnculo"/>
            <w:b/>
            <w:sz w:val="20"/>
            <w:lang w:val="es-MX"/>
          </w:rPr>
          <w:t>VA02 Validar Producto Proporcionado</w:t>
        </w:r>
      </w:hyperlink>
    </w:p>
    <w:p w:rsidR="00FB1D96" w:rsidRDefault="00FB1D96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bookmarkStart w:id="163" w:name="paso2_2_AO01"/>
      <w:r>
        <w:rPr>
          <w:rFonts w:cs="Arial"/>
          <w:sz w:val="20"/>
          <w:szCs w:val="20"/>
        </w:rPr>
        <w:t>El sistema obtiene la siguiente información de los productos equivalentes de la competencia asociados al Producto capturado:</w:t>
      </w:r>
    </w:p>
    <w:bookmarkEnd w:id="163"/>
    <w:p w:rsidR="00FB1D96" w:rsidRPr="0020137A" w:rsidRDefault="00FB1D96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b/>
          <w:sz w:val="20"/>
          <w:szCs w:val="20"/>
        </w:rPr>
      </w:pPr>
      <w:proofErr w:type="spellStart"/>
      <w:r w:rsidRPr="0020137A">
        <w:rPr>
          <w:rFonts w:cs="Arial"/>
          <w:b/>
          <w:sz w:val="20"/>
          <w:szCs w:val="20"/>
        </w:rPr>
        <w:t>ProductoEquivalenteCompetencia</w:t>
      </w:r>
      <w:proofErr w:type="spellEnd"/>
    </w:p>
    <w:p w:rsidR="00FB1D96" w:rsidRDefault="00FB1D96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B1D96" w:rsidRDefault="00FB1D96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ProductoCompClave</w:t>
      </w:r>
      <w:proofErr w:type="spellEnd"/>
    </w:p>
    <w:p w:rsidR="00FB1D96" w:rsidRPr="008073E3" w:rsidRDefault="00FB1D96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0" w:anchor="RNGEN001" w:history="1">
        <w:r w:rsidRPr="008073E3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FB1D96" w:rsidRPr="008073E3" w:rsidRDefault="00FB1D96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ProductoCompetencia</w:t>
      </w:r>
      <w:proofErr w:type="spellEnd"/>
    </w:p>
    <w:p w:rsidR="00FB1D96" w:rsidRDefault="00FB1D96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B1D96" w:rsidRDefault="00FB1D96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FB1D96" w:rsidRPr="00AB7A90" w:rsidRDefault="00FB1D96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 w:rsidRPr="00AB7A90">
        <w:rPr>
          <w:rFonts w:cs="Arial"/>
          <w:sz w:val="20"/>
          <w:szCs w:val="20"/>
        </w:rPr>
        <w:t>NombreCorto</w:t>
      </w:r>
      <w:proofErr w:type="spellEnd"/>
    </w:p>
    <w:p w:rsidR="00D2045B" w:rsidRPr="00AB7A90" w:rsidRDefault="00542737" w:rsidP="00C53E2F">
      <w:pPr>
        <w:pStyle w:val="Prrafodelista"/>
        <w:numPr>
          <w:ilvl w:val="1"/>
          <w:numId w:val="18"/>
        </w:numPr>
        <w:ind w:left="851" w:hanging="425"/>
        <w:rPr>
          <w:sz w:val="20"/>
          <w:lang w:val="es-MX"/>
        </w:rPr>
      </w:pPr>
      <w:r w:rsidRPr="00AB7A90">
        <w:rPr>
          <w:sz w:val="20"/>
          <w:lang w:val="es-MX"/>
        </w:rPr>
        <w:t>Si &lt;</w:t>
      </w:r>
      <w:r w:rsidRPr="00AB7A90"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 w:rsidRPr="00AB7A90">
        <w:rPr>
          <w:sz w:val="20"/>
          <w:szCs w:val="20"/>
          <w:lang w:val="es-MX"/>
        </w:rPr>
        <w:t>ClasificacionCliEsq</w:t>
      </w:r>
      <w:proofErr w:type="spellEnd"/>
      <w:r w:rsidRPr="00AB7A90">
        <w:rPr>
          <w:sz w:val="20"/>
          <w:szCs w:val="20"/>
          <w:lang w:val="es-MX"/>
        </w:rPr>
        <w:t xml:space="preserve"> = 1)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141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AB7A90">
        <w:rPr>
          <w:sz w:val="20"/>
          <w:lang w:val="es-MX"/>
        </w:rPr>
        <w:t>&gt;</w:t>
      </w:r>
    </w:p>
    <w:p w:rsidR="00BC037F" w:rsidRPr="00AB7A90" w:rsidRDefault="00BC037F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>El sistema obtiene la siguiente información del Producto capturado:</w:t>
      </w:r>
    </w:p>
    <w:p w:rsidR="00BC037F" w:rsidRPr="00AB7A90" w:rsidRDefault="00BC037F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b/>
          <w:sz w:val="20"/>
          <w:szCs w:val="20"/>
        </w:rPr>
      </w:pPr>
      <w:proofErr w:type="spellStart"/>
      <w:r w:rsidRPr="00AB7A90">
        <w:rPr>
          <w:rFonts w:cs="Arial"/>
          <w:b/>
          <w:sz w:val="20"/>
          <w:szCs w:val="20"/>
        </w:rPr>
        <w:t>Producto</w:t>
      </w:r>
      <w:r w:rsidR="004905B4">
        <w:rPr>
          <w:rFonts w:cs="Arial"/>
          <w:b/>
          <w:sz w:val="20"/>
          <w:szCs w:val="20"/>
        </w:rPr>
        <w:t>Detalle</w:t>
      </w:r>
      <w:proofErr w:type="spellEnd"/>
    </w:p>
    <w:p w:rsidR="00BC037F" w:rsidRPr="00AB7A90" w:rsidRDefault="00BC037F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 w:rsidRPr="00AB7A90">
        <w:rPr>
          <w:rFonts w:cs="Arial"/>
          <w:sz w:val="20"/>
          <w:szCs w:val="20"/>
        </w:rPr>
        <w:t>ProductoClave</w:t>
      </w:r>
      <w:proofErr w:type="spellEnd"/>
      <w:r w:rsidR="00256268" w:rsidRPr="00AB7A90">
        <w:rPr>
          <w:rFonts w:cs="Arial"/>
          <w:sz w:val="20"/>
          <w:szCs w:val="20"/>
        </w:rPr>
        <w:t xml:space="preserve"> </w:t>
      </w:r>
    </w:p>
    <w:p w:rsidR="00BC037F" w:rsidRPr="00AB7A90" w:rsidRDefault="00BC037F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 w:rsidRPr="00AB7A90">
        <w:rPr>
          <w:rFonts w:cs="Arial"/>
          <w:sz w:val="20"/>
          <w:szCs w:val="20"/>
        </w:rPr>
        <w:t>PRUTipoUnidad</w:t>
      </w:r>
      <w:proofErr w:type="spellEnd"/>
      <w:r w:rsidR="003E2420" w:rsidRPr="00AB7A90">
        <w:rPr>
          <w:rFonts w:cs="Arial"/>
          <w:sz w:val="20"/>
          <w:szCs w:val="20"/>
        </w:rPr>
        <w:t xml:space="preserve"> </w:t>
      </w:r>
    </w:p>
    <w:p w:rsidR="00BC037F" w:rsidRPr="00AB7A90" w:rsidRDefault="004905B4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  <w:r w:rsidR="00BC037F" w:rsidRPr="00AB7A90">
        <w:rPr>
          <w:rFonts w:cs="Arial"/>
          <w:sz w:val="20"/>
          <w:szCs w:val="20"/>
        </w:rPr>
        <w:t xml:space="preserve"> de acuerdo con la regla de negocio </w:t>
      </w:r>
      <w:hyperlink r:id="rId142" w:anchor="RNGEN232" w:history="1">
        <w:r w:rsidR="008F66D8">
          <w:rPr>
            <w:rStyle w:val="Hipervnculo"/>
            <w:rFonts w:cs="Arial"/>
            <w:b/>
            <w:sz w:val="20"/>
            <w:szCs w:val="20"/>
          </w:rPr>
          <w:t>RNGEN232 Unidad Máxima Producto</w:t>
        </w:r>
      </w:hyperlink>
    </w:p>
    <w:p w:rsidR="003E2420" w:rsidRPr="00AB7A90" w:rsidRDefault="003E2420" w:rsidP="00C53E2F">
      <w:pPr>
        <w:pStyle w:val="Prrafodelista"/>
        <w:numPr>
          <w:ilvl w:val="1"/>
          <w:numId w:val="18"/>
        </w:numPr>
        <w:ind w:left="851" w:hanging="425"/>
        <w:rPr>
          <w:sz w:val="20"/>
          <w:lang w:val="es-MX"/>
        </w:rPr>
      </w:pPr>
      <w:r w:rsidRPr="00AB7A90">
        <w:rPr>
          <w:sz w:val="20"/>
          <w:lang w:val="es-MX"/>
        </w:rPr>
        <w:lastRenderedPageBreak/>
        <w:t>Si &lt;</w:t>
      </w:r>
      <w:r w:rsidRPr="00AB7A90">
        <w:rPr>
          <w:sz w:val="20"/>
          <w:szCs w:val="20"/>
          <w:lang w:val="es-MX"/>
        </w:rPr>
        <w:t xml:space="preserve">la clasificación del esquema al que pertenece el cliente es </w:t>
      </w:r>
      <w:proofErr w:type="spellStart"/>
      <w:r w:rsidRPr="00AB7A90">
        <w:rPr>
          <w:sz w:val="20"/>
          <w:szCs w:val="20"/>
          <w:lang w:val="es-MX"/>
        </w:rPr>
        <w:t>Retail</w:t>
      </w:r>
      <w:proofErr w:type="spellEnd"/>
      <w:r w:rsidRPr="00AB7A90">
        <w:rPr>
          <w:sz w:val="20"/>
          <w:szCs w:val="20"/>
          <w:lang w:val="es-MX"/>
        </w:rPr>
        <w:t xml:space="preserve"> (</w:t>
      </w:r>
      <w:proofErr w:type="spellStart"/>
      <w:r w:rsidRPr="00AB7A90">
        <w:rPr>
          <w:sz w:val="20"/>
          <w:szCs w:val="20"/>
          <w:lang w:val="es-MX"/>
        </w:rPr>
        <w:t>ClasificacionCliEsq</w:t>
      </w:r>
      <w:proofErr w:type="spellEnd"/>
      <w:r w:rsidRPr="00AB7A90">
        <w:rPr>
          <w:sz w:val="20"/>
          <w:szCs w:val="20"/>
          <w:lang w:val="es-MX"/>
        </w:rPr>
        <w:t xml:space="preserve"> = 2)</w:t>
      </w:r>
      <w:r w:rsidR="008603F8">
        <w:rPr>
          <w:sz w:val="20"/>
          <w:szCs w:val="20"/>
          <w:lang w:val="es-MX"/>
        </w:rPr>
        <w:t xml:space="preserve"> </w:t>
      </w:r>
      <w:r w:rsidR="008603F8">
        <w:rPr>
          <w:rFonts w:cs="Arial"/>
          <w:sz w:val="20"/>
          <w:szCs w:val="20"/>
        </w:rPr>
        <w:t xml:space="preserve">de acuerdo con la regla de negocio </w:t>
      </w:r>
      <w:hyperlink r:id="rId143" w:anchor="RNGEN171" w:history="1">
        <w:r w:rsidR="008603F8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AB7A90">
        <w:rPr>
          <w:sz w:val="20"/>
          <w:lang w:val="es-MX"/>
        </w:rPr>
        <w:t>&gt;</w:t>
      </w:r>
    </w:p>
    <w:p w:rsidR="003E2420" w:rsidRPr="00AB7A90" w:rsidRDefault="003E2420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>El sistema obtiene la siguiente información del Producto capturado:</w:t>
      </w:r>
    </w:p>
    <w:p w:rsidR="003E2420" w:rsidRPr="00AB7A90" w:rsidRDefault="003E2420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b/>
          <w:sz w:val="20"/>
          <w:szCs w:val="20"/>
        </w:rPr>
      </w:pPr>
      <w:proofErr w:type="spellStart"/>
      <w:r w:rsidRPr="00AB7A90">
        <w:rPr>
          <w:rFonts w:cs="Arial"/>
          <w:b/>
          <w:sz w:val="20"/>
          <w:szCs w:val="20"/>
        </w:rPr>
        <w:t>Producto</w:t>
      </w:r>
      <w:r w:rsidR="00B70EF9">
        <w:rPr>
          <w:rFonts w:cs="Arial"/>
          <w:b/>
          <w:sz w:val="20"/>
          <w:szCs w:val="20"/>
        </w:rPr>
        <w:t>Detalle</w:t>
      </w:r>
      <w:proofErr w:type="spellEnd"/>
    </w:p>
    <w:p w:rsidR="003E2420" w:rsidRPr="00AB7A90" w:rsidRDefault="003E2420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 w:rsidRPr="00AB7A90">
        <w:rPr>
          <w:rFonts w:cs="Arial"/>
          <w:sz w:val="20"/>
          <w:szCs w:val="20"/>
        </w:rPr>
        <w:t>ProductoClave</w:t>
      </w:r>
      <w:proofErr w:type="spellEnd"/>
      <w:r w:rsidRPr="00AB7A90">
        <w:rPr>
          <w:rFonts w:cs="Arial"/>
          <w:sz w:val="20"/>
          <w:szCs w:val="20"/>
        </w:rPr>
        <w:t xml:space="preserve"> </w:t>
      </w:r>
    </w:p>
    <w:p w:rsidR="003E2420" w:rsidRPr="00AB7A90" w:rsidRDefault="003E2420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 w:rsidRPr="00AB7A90">
        <w:rPr>
          <w:rFonts w:cs="Arial"/>
          <w:sz w:val="20"/>
          <w:szCs w:val="20"/>
        </w:rPr>
        <w:t>PRUTipoUnidad</w:t>
      </w:r>
      <w:proofErr w:type="spellEnd"/>
      <w:r w:rsidRPr="00AB7A90">
        <w:rPr>
          <w:rFonts w:cs="Arial"/>
          <w:sz w:val="20"/>
          <w:szCs w:val="20"/>
        </w:rPr>
        <w:t xml:space="preserve"> </w:t>
      </w:r>
    </w:p>
    <w:p w:rsidR="00B70EF9" w:rsidRPr="00AB7A90" w:rsidRDefault="00B70EF9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  <w:r w:rsidRPr="00AB7A90">
        <w:rPr>
          <w:rFonts w:cs="Arial"/>
          <w:sz w:val="20"/>
          <w:szCs w:val="20"/>
        </w:rPr>
        <w:t xml:space="preserve"> de acuerdo con la regla de negocio </w:t>
      </w:r>
      <w:hyperlink r:id="rId144" w:anchor="RNGEN231" w:history="1">
        <w:r w:rsidR="008F66D8">
          <w:rPr>
            <w:rStyle w:val="Hipervnculo"/>
            <w:rFonts w:cs="Arial"/>
            <w:b/>
            <w:sz w:val="20"/>
            <w:szCs w:val="20"/>
          </w:rPr>
          <w:t>RNGEN231 Unidad Mínima Producto</w:t>
        </w:r>
      </w:hyperlink>
    </w:p>
    <w:p w:rsidR="0004262E" w:rsidRPr="00AB7A90" w:rsidRDefault="0004262E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>El sistema presenta la siguiente información:</w:t>
      </w:r>
    </w:p>
    <w:p w:rsidR="0004262E" w:rsidRPr="00AB7A90" w:rsidRDefault="0004262E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 xml:space="preserve">Producto / Id (*) de acuerdo con la regla de negocio </w:t>
      </w:r>
      <w:hyperlink r:id="rId145" w:anchor="RNGEN351" w:history="1">
        <w:r w:rsidRPr="00AB7A90">
          <w:rPr>
            <w:rStyle w:val="Hipervnculo"/>
            <w:rFonts w:cs="Arial"/>
            <w:b/>
            <w:sz w:val="20"/>
            <w:szCs w:val="20"/>
          </w:rPr>
          <w:t>RNGEN351 Clave o Identificador del Producto Capturado</w:t>
        </w:r>
      </w:hyperlink>
    </w:p>
    <w:p w:rsidR="006141EB" w:rsidRPr="00AB7A90" w:rsidRDefault="0004262E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>Unidad (*)</w:t>
      </w:r>
      <w:r w:rsidR="00F64C9B" w:rsidRPr="00AB7A90">
        <w:rPr>
          <w:rFonts w:cs="Arial"/>
          <w:sz w:val="20"/>
          <w:szCs w:val="20"/>
        </w:rPr>
        <w:t xml:space="preserve"> </w:t>
      </w:r>
      <w:r w:rsidR="00F64C9B" w:rsidRPr="00AB7A90">
        <w:rPr>
          <w:sz w:val="20"/>
          <w:lang w:eastAsia="en-US"/>
        </w:rPr>
        <w:t xml:space="preserve">de acuerdo con las reglas de negocio </w:t>
      </w:r>
      <w:hyperlink r:id="rId146" w:anchor="RNGEN004" w:history="1">
        <w:r w:rsidR="00F64C9B" w:rsidRPr="00AB7A90">
          <w:rPr>
            <w:rStyle w:val="Hipervnculo"/>
            <w:b/>
            <w:sz w:val="20"/>
            <w:szCs w:val="20"/>
          </w:rPr>
          <w:t>RNGEN004 Información Deshabilitada</w:t>
        </w:r>
      </w:hyperlink>
      <w:r w:rsidR="00F64C9B" w:rsidRPr="00AB7A90">
        <w:t xml:space="preserve"> </w:t>
      </w:r>
      <w:r w:rsidR="00F64C9B" w:rsidRPr="00AB7A90">
        <w:rPr>
          <w:sz w:val="20"/>
          <w:szCs w:val="20"/>
        </w:rPr>
        <w:t xml:space="preserve">y </w:t>
      </w:r>
      <w:hyperlink r:id="rId147" w:anchor="RNROLMOV132" w:history="1">
        <w:r w:rsidR="00F64C9B" w:rsidRPr="00AB7A90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</w:p>
    <w:p w:rsidR="00FB1D96" w:rsidRPr="00AB7A90" w:rsidRDefault="00FB1D96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>Para cada producto equivalente de la competencia obtenido</w:t>
      </w:r>
      <w:r w:rsidR="0039021E" w:rsidRPr="00AB7A90">
        <w:rPr>
          <w:rFonts w:cs="Arial"/>
          <w:sz w:val="20"/>
          <w:szCs w:val="20"/>
        </w:rPr>
        <w:t xml:space="preserve"> para el producto</w:t>
      </w:r>
    </w:p>
    <w:p w:rsidR="00FB1D96" w:rsidRPr="00AB7A90" w:rsidRDefault="00FB1D96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>El sistema presenta y solicita en un listado la siguiente información:</w:t>
      </w:r>
    </w:p>
    <w:p w:rsidR="00FB1D96" w:rsidRPr="00AB7A90" w:rsidRDefault="00FB1D96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 xml:space="preserve">Marca de acuerdo con la regla de negocio </w:t>
      </w:r>
      <w:hyperlink r:id="rId148" w:anchor="RNGEN004" w:history="1">
        <w:r w:rsidRPr="00AB7A9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FB1D96" w:rsidRPr="00AB7A90" w:rsidRDefault="00FB1D96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 xml:space="preserve">Producto de acuerdo con las reglas de negocio </w:t>
      </w:r>
      <w:hyperlink r:id="rId149" w:anchor="RNGEN004" w:history="1">
        <w:r w:rsidRPr="00AB7A9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AB7A90">
        <w:rPr>
          <w:rFonts w:cs="Arial"/>
          <w:b/>
          <w:sz w:val="20"/>
          <w:szCs w:val="20"/>
        </w:rPr>
        <w:t xml:space="preserve"> </w:t>
      </w:r>
      <w:r w:rsidRPr="00AB7A90">
        <w:rPr>
          <w:rFonts w:cs="Arial"/>
          <w:sz w:val="20"/>
          <w:szCs w:val="20"/>
        </w:rPr>
        <w:t>y</w:t>
      </w:r>
      <w:r w:rsidRPr="00AB7A90">
        <w:rPr>
          <w:rFonts w:cs="Arial"/>
          <w:b/>
          <w:sz w:val="20"/>
          <w:szCs w:val="20"/>
        </w:rPr>
        <w:t xml:space="preserve"> </w:t>
      </w:r>
      <w:r w:rsidRPr="00AB7A90">
        <w:rPr>
          <w:rFonts w:cs="Arial"/>
          <w:sz w:val="20"/>
          <w:szCs w:val="20"/>
        </w:rPr>
        <w:t xml:space="preserve"> </w:t>
      </w:r>
      <w:hyperlink r:id="rId150" w:anchor="RNGEN187" w:history="1">
        <w:r w:rsidRPr="00AB7A90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FB1D96" w:rsidRPr="00AB7A90" w:rsidRDefault="00FB1D96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 xml:space="preserve">Inventario (*) de acuerdo con la regla de negocio </w:t>
      </w:r>
      <w:hyperlink r:id="rId151" w:anchor="RNGEN041" w:history="1">
        <w:r w:rsidRPr="00AB7A90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2424C6" w:rsidRDefault="00FB1D96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 w:rsidRPr="00AB7A90">
        <w:rPr>
          <w:rFonts w:cs="Arial"/>
          <w:sz w:val="20"/>
          <w:szCs w:val="20"/>
        </w:rPr>
        <w:t>Precio</w:t>
      </w:r>
    </w:p>
    <w:p w:rsidR="00F11103" w:rsidRPr="00F11103" w:rsidRDefault="00F11103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  <w:highlight w:val="red"/>
        </w:rPr>
      </w:pPr>
      <w:r w:rsidRPr="00F11103">
        <w:rPr>
          <w:rFonts w:cs="Arial"/>
          <w:sz w:val="20"/>
          <w:szCs w:val="20"/>
          <w:highlight w:val="red"/>
        </w:rPr>
        <w:t>Tipo Promoción ©</w:t>
      </w:r>
      <w:r w:rsidR="00DA1CE0">
        <w:rPr>
          <w:rFonts w:cs="Arial"/>
          <w:sz w:val="20"/>
          <w:szCs w:val="20"/>
          <w:highlight w:val="red"/>
        </w:rPr>
        <w:t xml:space="preserve"> </w:t>
      </w:r>
      <w:r w:rsidR="00DA1CE0">
        <w:rPr>
          <w:sz w:val="20"/>
          <w:highlight w:val="red"/>
        </w:rPr>
        <w:t>(Presentar por default el valor cero = Ninguna)</w:t>
      </w:r>
    </w:p>
    <w:p w:rsidR="004E68E6" w:rsidRDefault="004E68E6" w:rsidP="00C53E2F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bookmarkStart w:id="164" w:name="paso4_AO01"/>
      <w:r>
        <w:rPr>
          <w:rFonts w:cs="Arial"/>
          <w:sz w:val="20"/>
          <w:szCs w:val="20"/>
        </w:rPr>
        <w:t>El actor proporciona la siguiente información para el Producto capturado:</w:t>
      </w:r>
    </w:p>
    <w:bookmarkEnd w:id="164"/>
    <w:p w:rsidR="004E68E6" w:rsidRDefault="004E68E6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(*)</w:t>
      </w:r>
    </w:p>
    <w:p w:rsidR="004E68E6" w:rsidRDefault="00CB5FF1" w:rsidP="00C53E2F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</w:t>
      </w:r>
      <w:r w:rsidR="003A16AF">
        <w:rPr>
          <w:rFonts w:cs="Arial"/>
          <w:sz w:val="20"/>
          <w:szCs w:val="20"/>
        </w:rPr>
        <w:t>la cantidad de</w:t>
      </w:r>
      <w:r>
        <w:rPr>
          <w:rFonts w:cs="Arial"/>
          <w:sz w:val="20"/>
          <w:szCs w:val="20"/>
        </w:rPr>
        <w:t xml:space="preserve"> inventario</w:t>
      </w:r>
      <w:r w:rsidR="003A16AF">
        <w:rPr>
          <w:rFonts w:cs="Arial"/>
          <w:sz w:val="20"/>
          <w:szCs w:val="20"/>
        </w:rPr>
        <w:t xml:space="preserve"> proporcionada</w:t>
      </w:r>
      <w:r>
        <w:rPr>
          <w:rFonts w:cs="Arial"/>
          <w:sz w:val="20"/>
          <w:szCs w:val="20"/>
        </w:rPr>
        <w:t xml:space="preserve"> por el actor de acuerdo con la validación </w:t>
      </w:r>
      <w:bookmarkStart w:id="165" w:name="VA03_r"/>
      <w:r w:rsidR="00A431B8" w:rsidRPr="00C00388">
        <w:rPr>
          <w:sz w:val="20"/>
          <w:szCs w:val="20"/>
        </w:rPr>
        <w:fldChar w:fldCharType="begin"/>
      </w:r>
      <w:r w:rsidR="006F66F6">
        <w:rPr>
          <w:sz w:val="20"/>
          <w:szCs w:val="20"/>
        </w:rPr>
        <w:instrText>HYPERLINK  \l "VA03"</w:instrText>
      </w:r>
      <w:r w:rsidR="00A431B8" w:rsidRPr="00C00388">
        <w:rPr>
          <w:sz w:val="20"/>
          <w:szCs w:val="20"/>
        </w:rPr>
        <w:fldChar w:fldCharType="separate"/>
      </w:r>
      <w:r w:rsidR="001454A7">
        <w:rPr>
          <w:rStyle w:val="Hipervnculo"/>
          <w:b/>
          <w:sz w:val="20"/>
          <w:szCs w:val="20"/>
          <w:lang w:val="es-MX"/>
        </w:rPr>
        <w:t>VA03 Validar Inventario Proporcionado</w:t>
      </w:r>
      <w:r w:rsidR="00A431B8" w:rsidRPr="00C00388">
        <w:rPr>
          <w:sz w:val="20"/>
          <w:szCs w:val="20"/>
        </w:rPr>
        <w:fldChar w:fldCharType="end"/>
      </w:r>
      <w:bookmarkEnd w:id="165"/>
    </w:p>
    <w:p w:rsidR="00CB5FF1" w:rsidRDefault="00CB5FF1" w:rsidP="00C53E2F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 para el Producto capturado:</w:t>
      </w:r>
    </w:p>
    <w:p w:rsidR="004E68E6" w:rsidRPr="00CB5FF1" w:rsidRDefault="00CB5FF1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 (*)</w:t>
      </w:r>
    </w:p>
    <w:p w:rsidR="00194617" w:rsidRDefault="005D1CCE" w:rsidP="00C53E2F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</w:t>
      </w:r>
      <w:r w:rsidR="00A51D64">
        <w:rPr>
          <w:rFonts w:cs="Arial"/>
          <w:sz w:val="20"/>
          <w:szCs w:val="20"/>
        </w:rPr>
        <w:t xml:space="preserve">equivalente </w:t>
      </w:r>
      <w:r>
        <w:rPr>
          <w:rFonts w:cs="Arial"/>
          <w:sz w:val="20"/>
          <w:szCs w:val="20"/>
        </w:rPr>
        <w:t>de la competencia</w:t>
      </w:r>
      <w:r w:rsidR="00A51D64">
        <w:rPr>
          <w:rFonts w:cs="Arial"/>
          <w:sz w:val="20"/>
          <w:szCs w:val="20"/>
        </w:rPr>
        <w:t xml:space="preserve"> presentado</w:t>
      </w:r>
    </w:p>
    <w:p w:rsidR="001E75DA" w:rsidRDefault="00A51D64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1326D2" w:rsidRDefault="001326D2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(*)</w:t>
      </w:r>
    </w:p>
    <w:p w:rsidR="001326D2" w:rsidRDefault="001326D2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323D0F" w:rsidRPr="00323D0F" w:rsidRDefault="00323D0F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  <w:highlight w:val="red"/>
        </w:rPr>
      </w:pPr>
      <w:r w:rsidRPr="00323D0F">
        <w:rPr>
          <w:rFonts w:cs="Arial"/>
          <w:sz w:val="20"/>
          <w:szCs w:val="20"/>
          <w:highlight w:val="red"/>
        </w:rPr>
        <w:t>Tipo Promoción ©</w:t>
      </w:r>
      <w:r w:rsidR="0034057D">
        <w:rPr>
          <w:rFonts w:cs="Arial"/>
          <w:sz w:val="20"/>
          <w:szCs w:val="20"/>
          <w:highlight w:val="red"/>
        </w:rPr>
        <w:t xml:space="preserve"> </w:t>
      </w:r>
    </w:p>
    <w:p w:rsidR="00B63E36" w:rsidRDefault="00B63E36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cantidad de inventario proporcionada por el actor de acuerdo con la validación </w:t>
      </w:r>
      <w:hyperlink w:anchor="VA03" w:history="1">
        <w:r w:rsidR="001454A7">
          <w:rPr>
            <w:rStyle w:val="Hipervnculo"/>
            <w:b/>
            <w:sz w:val="20"/>
            <w:szCs w:val="20"/>
            <w:lang w:val="es-MX"/>
          </w:rPr>
          <w:t>VA03 Validar Inventario Proporcionado</w:t>
        </w:r>
      </w:hyperlink>
    </w:p>
    <w:p w:rsidR="00B63E36" w:rsidRDefault="00181E0F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el actor haya proporcionado el precio del producto si éste tiene existencia en inventario de acuerdo con la validación </w:t>
      </w:r>
      <w:bookmarkStart w:id="166" w:name="VA04_r"/>
      <w:r w:rsidR="00A431B8">
        <w:rPr>
          <w:rFonts w:cs="Arial"/>
          <w:b/>
          <w:sz w:val="20"/>
          <w:szCs w:val="20"/>
        </w:rPr>
        <w:fldChar w:fldCharType="begin"/>
      </w:r>
      <w:r w:rsidR="006F66F6">
        <w:rPr>
          <w:rFonts w:cs="Arial"/>
          <w:b/>
          <w:sz w:val="20"/>
          <w:szCs w:val="20"/>
        </w:rPr>
        <w:instrText>HYPERLINK  \l "VA04"</w:instrText>
      </w:r>
      <w:r w:rsidR="00A431B8">
        <w:rPr>
          <w:rFonts w:cs="Arial"/>
          <w:b/>
          <w:sz w:val="20"/>
          <w:szCs w:val="20"/>
        </w:rPr>
        <w:fldChar w:fldCharType="separate"/>
      </w:r>
      <w:r w:rsidR="001454A7">
        <w:rPr>
          <w:rStyle w:val="Hipervnculo"/>
          <w:rFonts w:cs="Arial"/>
          <w:b/>
          <w:sz w:val="20"/>
          <w:szCs w:val="20"/>
        </w:rPr>
        <w:t>VA04 Validar Precio de Salida del Producto de la Competencia</w:t>
      </w:r>
      <w:r w:rsidR="00A431B8">
        <w:rPr>
          <w:rFonts w:cs="Arial"/>
          <w:b/>
          <w:sz w:val="20"/>
          <w:szCs w:val="20"/>
        </w:rPr>
        <w:fldChar w:fldCharType="end"/>
      </w:r>
      <w:bookmarkEnd w:id="166"/>
    </w:p>
    <w:p w:rsidR="00794FCD" w:rsidRPr="009C5A80" w:rsidRDefault="00794FCD" w:rsidP="00C53E2F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9C5A80">
        <w:rPr>
          <w:rFonts w:cs="Arial"/>
          <w:sz w:val="20"/>
          <w:szCs w:val="20"/>
        </w:rPr>
        <w:t xml:space="preserve">Si &lt;el actor selecciona la opción </w:t>
      </w:r>
      <w:r w:rsidRPr="009C5A80">
        <w:rPr>
          <w:rFonts w:cs="Arial"/>
          <w:b/>
          <w:sz w:val="20"/>
          <w:szCs w:val="20"/>
        </w:rPr>
        <w:t>Buscar</w:t>
      </w:r>
      <w:r w:rsidRPr="009C5A80">
        <w:rPr>
          <w:rFonts w:cs="Arial"/>
          <w:sz w:val="20"/>
          <w:szCs w:val="20"/>
        </w:rPr>
        <w:t>&gt;</w:t>
      </w:r>
    </w:p>
    <w:p w:rsidR="009C5A80" w:rsidRPr="009C5A80" w:rsidRDefault="009C5A80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 w:rsidRPr="009C5A80">
        <w:rPr>
          <w:rFonts w:cs="Arial"/>
          <w:sz w:val="20"/>
          <w:szCs w:val="20"/>
        </w:rPr>
        <w:t xml:space="preserve">El caso de uso incluye la funcionalidad del caso de uso </w:t>
      </w:r>
      <w:hyperlink r:id="rId152" w:history="1">
        <w:r w:rsidRPr="009C5A80">
          <w:rPr>
            <w:rStyle w:val="Hipervnculo"/>
            <w:rFonts w:cs="Arial"/>
            <w:b/>
            <w:sz w:val="20"/>
            <w:szCs w:val="20"/>
          </w:rPr>
          <w:t>Seleccionar Producto en la Terminal – CUERMMOV93</w:t>
        </w:r>
      </w:hyperlink>
    </w:p>
    <w:p w:rsidR="009C5A80" w:rsidRPr="009C5A80" w:rsidRDefault="009C5A80" w:rsidP="00C53E2F">
      <w:pPr>
        <w:pStyle w:val="Prrafodelista"/>
        <w:numPr>
          <w:ilvl w:val="2"/>
          <w:numId w:val="18"/>
        </w:numPr>
        <w:ind w:left="1560" w:hanging="709"/>
        <w:rPr>
          <w:lang w:val="es-MX"/>
        </w:rPr>
      </w:pPr>
      <w:r w:rsidRPr="009C5A80">
        <w:rPr>
          <w:sz w:val="20"/>
          <w:lang w:val="es-MX"/>
        </w:rPr>
        <w:t>El sistema envía como parámetro la siguiente información:</w:t>
      </w:r>
    </w:p>
    <w:p w:rsidR="009C5A80" w:rsidRPr="009C5A80" w:rsidRDefault="009C5A80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proofErr w:type="spellStart"/>
      <w:r w:rsidRPr="009C5A80">
        <w:rPr>
          <w:sz w:val="20"/>
          <w:szCs w:val="20"/>
          <w:lang w:val="es-MX"/>
        </w:rPr>
        <w:t>ClasificacionCliEsq</w:t>
      </w:r>
      <w:proofErr w:type="spellEnd"/>
      <w:r w:rsidRPr="009C5A80">
        <w:rPr>
          <w:sz w:val="20"/>
          <w:szCs w:val="20"/>
          <w:lang w:val="es-MX"/>
        </w:rPr>
        <w:t xml:space="preserve"> </w:t>
      </w:r>
      <w:r w:rsidRPr="009C5A80">
        <w:rPr>
          <w:rFonts w:cs="Arial"/>
          <w:sz w:val="20"/>
          <w:szCs w:val="20"/>
        </w:rPr>
        <w:t xml:space="preserve">de acuerdo con la regla de negocio </w:t>
      </w:r>
      <w:hyperlink r:id="rId153" w:anchor="RNGEN171" w:history="1">
        <w:r w:rsidRPr="009C5A80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794FCD" w:rsidRPr="009C5A80" w:rsidRDefault="00794FCD" w:rsidP="00C53E2F">
      <w:pPr>
        <w:pStyle w:val="Prrafodelista"/>
        <w:numPr>
          <w:ilvl w:val="2"/>
          <w:numId w:val="18"/>
        </w:numPr>
        <w:ind w:left="1560" w:hanging="709"/>
        <w:rPr>
          <w:lang w:val="es-MX"/>
        </w:rPr>
      </w:pPr>
      <w:r w:rsidRPr="009C5A80">
        <w:rPr>
          <w:sz w:val="20"/>
          <w:lang w:val="es-MX"/>
        </w:rPr>
        <w:t>El sistema recibe como parámetro la siguiente información</w:t>
      </w:r>
    </w:p>
    <w:p w:rsidR="00794FCD" w:rsidRPr="009C5A80" w:rsidRDefault="00794FC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 w:rsidRPr="009C5A80">
        <w:rPr>
          <w:sz w:val="20"/>
          <w:lang w:val="es-MX"/>
        </w:rPr>
        <w:t>ProductoClave</w:t>
      </w:r>
      <w:proofErr w:type="spellEnd"/>
    </w:p>
    <w:p w:rsidR="00794FCD" w:rsidRPr="009C5A80" w:rsidRDefault="00794FCD" w:rsidP="00C53E2F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</w:rPr>
      </w:pPr>
      <w:r w:rsidRPr="009C5A80">
        <w:rPr>
          <w:rFonts w:cs="Arial"/>
          <w:sz w:val="20"/>
          <w:szCs w:val="20"/>
        </w:rPr>
        <w:t xml:space="preserve">El sistema continúa en el </w:t>
      </w:r>
      <w:hyperlink r:id="rId154" w:anchor="paso2_2_AO01" w:history="1">
        <w:r w:rsidRPr="009C5A80">
          <w:rPr>
            <w:rStyle w:val="Hipervnculo"/>
            <w:rFonts w:cs="Arial"/>
            <w:b/>
            <w:sz w:val="20"/>
            <w:szCs w:val="20"/>
          </w:rPr>
          <w:t>paso 2.2</w:t>
        </w:r>
      </w:hyperlink>
      <w:r w:rsidRPr="009C5A80">
        <w:rPr>
          <w:rFonts w:cs="Arial"/>
          <w:sz w:val="20"/>
          <w:szCs w:val="20"/>
        </w:rPr>
        <w:t xml:space="preserve"> del flujo alterno opcional </w:t>
      </w:r>
      <w:hyperlink r:id="rId155" w:anchor="AO01" w:history="1">
        <w:r w:rsidRPr="009C5A80">
          <w:rPr>
            <w:rStyle w:val="Hipervnculo"/>
            <w:rFonts w:cs="Arial"/>
            <w:b/>
            <w:sz w:val="20"/>
            <w:szCs w:val="20"/>
          </w:rPr>
          <w:t>AO01 Crear Captura de Inventario y Mercadeo de Productos</w:t>
        </w:r>
      </w:hyperlink>
    </w:p>
    <w:p w:rsidR="0067083E" w:rsidRPr="004D6282" w:rsidRDefault="0067083E" w:rsidP="00C53E2F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4D6282">
        <w:rPr>
          <w:rFonts w:cs="Arial"/>
          <w:sz w:val="20"/>
          <w:szCs w:val="20"/>
        </w:rPr>
        <w:t xml:space="preserve">Si &lt;el actor selecciona la opción </w:t>
      </w:r>
      <w:r w:rsidR="00940C4E" w:rsidRPr="004D6282">
        <w:rPr>
          <w:rFonts w:cs="Arial"/>
          <w:b/>
          <w:sz w:val="20"/>
          <w:szCs w:val="20"/>
        </w:rPr>
        <w:t>Regresar</w:t>
      </w:r>
      <w:r w:rsidRPr="004D6282">
        <w:rPr>
          <w:rFonts w:cs="Arial"/>
          <w:sz w:val="20"/>
          <w:szCs w:val="20"/>
        </w:rPr>
        <w:t xml:space="preserve">&gt;, el sistema continúa con el flujo alterno general </w:t>
      </w:r>
      <w:bookmarkStart w:id="167" w:name="AG02_r"/>
      <w:r w:rsidR="00A431B8" w:rsidRPr="004D6282">
        <w:rPr>
          <w:rStyle w:val="Hipervnculo"/>
          <w:b/>
          <w:sz w:val="20"/>
          <w:szCs w:val="20"/>
        </w:rPr>
        <w:fldChar w:fldCharType="begin"/>
      </w:r>
      <w:r w:rsidR="004D6282" w:rsidRPr="004D6282">
        <w:rPr>
          <w:rStyle w:val="Hipervnculo"/>
          <w:b/>
          <w:sz w:val="20"/>
          <w:szCs w:val="20"/>
        </w:rPr>
        <w:instrText xml:space="preserve"> HYPERLINK  \l "AG02" </w:instrText>
      </w:r>
      <w:r w:rsidR="00A431B8" w:rsidRPr="004D6282">
        <w:rPr>
          <w:rStyle w:val="Hipervnculo"/>
          <w:b/>
          <w:sz w:val="20"/>
          <w:szCs w:val="20"/>
        </w:rPr>
        <w:fldChar w:fldCharType="separate"/>
      </w:r>
      <w:r w:rsidRPr="004D6282">
        <w:rPr>
          <w:rStyle w:val="Hipervnculo"/>
          <w:b/>
          <w:sz w:val="20"/>
          <w:szCs w:val="20"/>
        </w:rPr>
        <w:t>AG0</w:t>
      </w:r>
      <w:r w:rsidR="002F5208" w:rsidRPr="004D6282">
        <w:rPr>
          <w:rStyle w:val="Hipervnculo"/>
          <w:b/>
          <w:sz w:val="20"/>
          <w:szCs w:val="20"/>
        </w:rPr>
        <w:t>2</w:t>
      </w:r>
      <w:r w:rsidRPr="004D6282">
        <w:rPr>
          <w:rStyle w:val="Hipervnculo"/>
          <w:b/>
          <w:sz w:val="20"/>
          <w:szCs w:val="20"/>
        </w:rPr>
        <w:t xml:space="preserve"> </w:t>
      </w:r>
      <w:r w:rsidR="002F5208" w:rsidRPr="004D6282">
        <w:rPr>
          <w:rStyle w:val="Hipervnculo"/>
          <w:b/>
          <w:sz w:val="20"/>
          <w:szCs w:val="20"/>
        </w:rPr>
        <w:t>Regresar</w:t>
      </w:r>
      <w:bookmarkEnd w:id="167"/>
      <w:r w:rsidR="00A431B8" w:rsidRPr="004D6282">
        <w:rPr>
          <w:rStyle w:val="Hipervnculo"/>
          <w:b/>
          <w:sz w:val="20"/>
          <w:szCs w:val="20"/>
        </w:rPr>
        <w:fldChar w:fldCharType="end"/>
      </w:r>
    </w:p>
    <w:p w:rsidR="00066BDD" w:rsidRDefault="00066BDD" w:rsidP="00C53E2F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6E291E">
        <w:rPr>
          <w:rFonts w:cs="Arial"/>
          <w:sz w:val="20"/>
          <w:szCs w:val="20"/>
        </w:rPr>
        <w:t xml:space="preserve">Si &lt;el actor selecciona la opción </w:t>
      </w:r>
      <w:r w:rsidRPr="006E291E">
        <w:rPr>
          <w:rFonts w:cs="Arial"/>
          <w:b/>
          <w:sz w:val="20"/>
          <w:szCs w:val="20"/>
        </w:rPr>
        <w:t>Terminar</w:t>
      </w:r>
      <w:r w:rsidRPr="006E291E">
        <w:rPr>
          <w:rFonts w:cs="Arial"/>
          <w:sz w:val="20"/>
          <w:szCs w:val="20"/>
        </w:rPr>
        <w:t>&gt;</w:t>
      </w:r>
      <w:r w:rsidR="000A634A">
        <w:rPr>
          <w:rFonts w:cs="Arial"/>
          <w:sz w:val="20"/>
          <w:szCs w:val="20"/>
        </w:rPr>
        <w:t xml:space="preserve"> o Si &lt;el actor selecciona la opción </w:t>
      </w:r>
      <w:r w:rsidR="000A634A" w:rsidRPr="000A634A">
        <w:rPr>
          <w:rFonts w:cs="Arial"/>
          <w:b/>
          <w:sz w:val="20"/>
          <w:szCs w:val="20"/>
        </w:rPr>
        <w:t>Continuar</w:t>
      </w:r>
      <w:r w:rsidR="000A634A">
        <w:rPr>
          <w:rFonts w:cs="Arial"/>
          <w:sz w:val="20"/>
          <w:szCs w:val="20"/>
        </w:rPr>
        <w:t>&gt;</w:t>
      </w:r>
    </w:p>
    <w:p w:rsidR="00755D6D" w:rsidRDefault="00755D6D" w:rsidP="00C53E2F">
      <w:pPr>
        <w:pStyle w:val="Prrafodelista"/>
        <w:numPr>
          <w:ilvl w:val="1"/>
          <w:numId w:val="18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1" w:history="1">
        <w:r w:rsidRPr="001D4B6D">
          <w:rPr>
            <w:rStyle w:val="Hipervnculo"/>
            <w:b/>
            <w:sz w:val="20"/>
            <w:szCs w:val="20"/>
          </w:rPr>
          <w:t>VA01 Valida</w:t>
        </w:r>
        <w:r>
          <w:rPr>
            <w:rStyle w:val="Hipervnculo"/>
            <w:b/>
            <w:sz w:val="20"/>
            <w:szCs w:val="20"/>
          </w:rPr>
          <w:t>r</w:t>
        </w:r>
        <w:r w:rsidRPr="001D4B6D">
          <w:rPr>
            <w:rStyle w:val="Hipervnculo"/>
            <w:b/>
            <w:sz w:val="20"/>
            <w:szCs w:val="20"/>
          </w:rPr>
          <w:t xml:space="preserve"> Datos Proporcionados</w:t>
        </w:r>
      </w:hyperlink>
    </w:p>
    <w:p w:rsidR="003423E0" w:rsidRPr="00290BFF" w:rsidRDefault="00E644A0" w:rsidP="00C53E2F">
      <w:pPr>
        <w:pStyle w:val="Prrafodelista"/>
        <w:numPr>
          <w:ilvl w:val="1"/>
          <w:numId w:val="18"/>
        </w:numPr>
        <w:tabs>
          <w:tab w:val="left" w:pos="851"/>
        </w:tabs>
        <w:ind w:left="851" w:hanging="425"/>
        <w:rPr>
          <w:sz w:val="20"/>
          <w:lang w:val="es-MX"/>
        </w:rPr>
      </w:pPr>
      <w:r w:rsidRPr="00D37FCC">
        <w:rPr>
          <w:sz w:val="20"/>
          <w:lang w:val="es-MX"/>
        </w:rPr>
        <w:t xml:space="preserve">El sistema presenta el mensaje </w:t>
      </w:r>
      <w:hyperlink r:id="rId156" w:anchor="P0240" w:history="1">
        <w:r w:rsidR="00742AC4" w:rsidRPr="00D37FCC">
          <w:rPr>
            <w:rStyle w:val="Hipervnculo"/>
            <w:b/>
            <w:sz w:val="20"/>
            <w:lang w:val="es-MX"/>
          </w:rPr>
          <w:t>P0240 &lt;Seguro de que Conteo de Inventario es Correcto&gt;</w:t>
        </w:r>
      </w:hyperlink>
    </w:p>
    <w:p w:rsidR="00290BFF" w:rsidRDefault="00290BFF" w:rsidP="00C53E2F">
      <w:pPr>
        <w:pStyle w:val="Prrafodelista"/>
        <w:numPr>
          <w:ilvl w:val="2"/>
          <w:numId w:val="18"/>
        </w:numPr>
        <w:ind w:left="1560" w:hanging="709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290BFF" w:rsidRDefault="00290BFF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290BFF" w:rsidRDefault="00290BFF" w:rsidP="00C53E2F">
      <w:pPr>
        <w:pStyle w:val="Prrafodelista"/>
        <w:numPr>
          <w:ilvl w:val="2"/>
          <w:numId w:val="18"/>
        </w:numPr>
        <w:ind w:left="1560" w:hanging="709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&lt;el actor selecciona la opción </w:t>
      </w:r>
      <w:r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290BFF" w:rsidRPr="002F2838" w:rsidRDefault="00290BFF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>El sistema continúa en el siguiente paso de este flujo</w:t>
      </w:r>
    </w:p>
    <w:p w:rsidR="00755D6D" w:rsidRPr="007935EA" w:rsidRDefault="00755D6D" w:rsidP="00C53E2F">
      <w:pPr>
        <w:pStyle w:val="Prrafodelista"/>
        <w:numPr>
          <w:ilvl w:val="1"/>
          <w:numId w:val="18"/>
        </w:numPr>
        <w:tabs>
          <w:tab w:val="left" w:pos="851"/>
        </w:tabs>
        <w:ind w:left="851" w:hanging="425"/>
        <w:rPr>
          <w:lang w:val="es-MX"/>
        </w:rPr>
      </w:pPr>
      <w:r w:rsidRPr="007935EA">
        <w:rPr>
          <w:sz w:val="20"/>
          <w:lang w:val="es-MX"/>
        </w:rPr>
        <w:t xml:space="preserve">El </w:t>
      </w:r>
      <w:r w:rsidRPr="007935EA">
        <w:rPr>
          <w:rFonts w:cs="Arial"/>
          <w:sz w:val="20"/>
          <w:szCs w:val="20"/>
        </w:rPr>
        <w:t>sistema</w:t>
      </w:r>
      <w:r w:rsidRPr="007935EA">
        <w:rPr>
          <w:sz w:val="20"/>
          <w:lang w:val="es-MX"/>
        </w:rPr>
        <w:t xml:space="preserve"> actualiza el objeto </w:t>
      </w:r>
      <w:proofErr w:type="spellStart"/>
      <w:r w:rsidRPr="007935EA">
        <w:rPr>
          <w:sz w:val="20"/>
          <w:lang w:val="es-MX"/>
        </w:rPr>
        <w:t>ProductosPropios</w:t>
      </w:r>
      <w:proofErr w:type="spellEnd"/>
      <w:r w:rsidRPr="007935EA">
        <w:rPr>
          <w:sz w:val="20"/>
          <w:lang w:val="es-MX"/>
        </w:rPr>
        <w:t xml:space="preserve"> con la siguiente información para el producto actual:</w:t>
      </w:r>
    </w:p>
    <w:p w:rsidR="00755D6D" w:rsidRPr="007935EA" w:rsidRDefault="00755D6D" w:rsidP="00C53E2F">
      <w:pPr>
        <w:pStyle w:val="Prrafodelista"/>
        <w:numPr>
          <w:ilvl w:val="2"/>
          <w:numId w:val="18"/>
        </w:numPr>
        <w:ind w:left="1560" w:hanging="709"/>
        <w:rPr>
          <w:b/>
          <w:lang w:val="es-MX"/>
        </w:rPr>
      </w:pPr>
      <w:proofErr w:type="spellStart"/>
      <w:r w:rsidRPr="007935EA">
        <w:rPr>
          <w:b/>
          <w:sz w:val="20"/>
          <w:lang w:val="es-MX"/>
        </w:rPr>
        <w:t>ProductosPropios</w:t>
      </w:r>
      <w:proofErr w:type="spellEnd"/>
    </w:p>
    <w:p w:rsidR="00755D6D" w:rsidRPr="007935EA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 w:rsidRPr="007935EA">
        <w:rPr>
          <w:rFonts w:cs="Arial"/>
          <w:sz w:val="20"/>
          <w:szCs w:val="20"/>
        </w:rPr>
        <w:t>Unidad</w:t>
      </w:r>
    </w:p>
    <w:p w:rsidR="00755D6D" w:rsidRPr="007935EA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 w:rsidRPr="007935EA">
        <w:rPr>
          <w:rFonts w:cs="Arial"/>
          <w:sz w:val="20"/>
          <w:szCs w:val="20"/>
        </w:rPr>
        <w:t>Precio</w:t>
      </w:r>
    </w:p>
    <w:p w:rsidR="00755D6D" w:rsidRPr="007935EA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 w:rsidRPr="007935EA">
        <w:rPr>
          <w:rFonts w:cs="Arial"/>
          <w:sz w:val="20"/>
          <w:szCs w:val="20"/>
        </w:rPr>
        <w:t>Inventario</w:t>
      </w:r>
      <w:r w:rsidR="00AD61A4" w:rsidRPr="007935EA">
        <w:rPr>
          <w:rFonts w:cs="Arial"/>
          <w:sz w:val="20"/>
          <w:szCs w:val="20"/>
        </w:rPr>
        <w:t xml:space="preserve"> de acuerdo con la regla de negocio </w:t>
      </w:r>
      <w:hyperlink r:id="rId157" w:anchor="RNADMESC026" w:history="1">
        <w:r w:rsidR="00AD61A4" w:rsidRPr="007935EA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755D6D" w:rsidRPr="008944DA" w:rsidRDefault="00755D6D" w:rsidP="00C53E2F">
      <w:pPr>
        <w:pStyle w:val="Prrafodelista"/>
        <w:numPr>
          <w:ilvl w:val="1"/>
          <w:numId w:val="18"/>
        </w:numPr>
        <w:tabs>
          <w:tab w:val="left" w:pos="851"/>
        </w:tabs>
        <w:ind w:left="851" w:hanging="425"/>
        <w:rPr>
          <w:sz w:val="20"/>
          <w:szCs w:val="20"/>
          <w:lang w:val="es-MX"/>
        </w:rPr>
      </w:pPr>
      <w:r w:rsidRPr="008944D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la toma de inventario y mercadeo anterior para el producto capturado</w:t>
      </w:r>
      <w:r w:rsidRPr="008944DA">
        <w:rPr>
          <w:sz w:val="20"/>
          <w:szCs w:val="20"/>
          <w:lang w:val="es-MX"/>
        </w:rPr>
        <w:t>:</w:t>
      </w:r>
    </w:p>
    <w:p w:rsidR="00755D6D" w:rsidRDefault="00755D6D" w:rsidP="00C53E2F">
      <w:pPr>
        <w:pStyle w:val="Prrafodelista"/>
        <w:numPr>
          <w:ilvl w:val="2"/>
          <w:numId w:val="18"/>
        </w:numPr>
        <w:ind w:left="1560" w:hanging="709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Dia</w:t>
      </w:r>
      <w:proofErr w:type="spellEnd"/>
    </w:p>
    <w:p w:rsidR="00755D6D" w:rsidRPr="00891BA2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 w:rsidRPr="00C4460A"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58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755D6D" w:rsidRPr="00C4460A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lang w:val="es-MX"/>
        </w:rPr>
      </w:pPr>
      <w:proofErr w:type="spellStart"/>
      <w:r w:rsidRPr="00C4460A">
        <w:rPr>
          <w:sz w:val="20"/>
          <w:lang w:val="es-MX"/>
        </w:rPr>
        <w:t>FechaCaptura</w:t>
      </w:r>
      <w:proofErr w:type="spellEnd"/>
    </w:p>
    <w:p w:rsidR="00755D6D" w:rsidRPr="00CD3612" w:rsidRDefault="00755D6D" w:rsidP="00C53E2F">
      <w:pPr>
        <w:pStyle w:val="Prrafodelista"/>
        <w:numPr>
          <w:ilvl w:val="2"/>
          <w:numId w:val="18"/>
        </w:numPr>
        <w:ind w:left="1560" w:hanging="709"/>
        <w:rPr>
          <w:b/>
          <w:sz w:val="20"/>
          <w:lang w:val="es-MX"/>
        </w:rPr>
      </w:pPr>
      <w:proofErr w:type="spellStart"/>
      <w:r w:rsidRPr="00CD3612">
        <w:rPr>
          <w:b/>
          <w:sz w:val="20"/>
          <w:lang w:val="es-MX"/>
        </w:rPr>
        <w:t>InventarioMercadeo</w:t>
      </w:r>
      <w:proofErr w:type="spellEnd"/>
    </w:p>
    <w:p w:rsidR="00755D6D" w:rsidRPr="00D272A1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proofErr w:type="spellStart"/>
      <w:r w:rsidRPr="00D272A1">
        <w:rPr>
          <w:sz w:val="20"/>
          <w:szCs w:val="20"/>
          <w:lang w:val="es-MX"/>
        </w:rPr>
        <w:t>InventarioID</w:t>
      </w:r>
      <w:proofErr w:type="spellEnd"/>
    </w:p>
    <w:p w:rsidR="00755D6D" w:rsidRPr="00D272A1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proofErr w:type="spellStart"/>
      <w:r w:rsidRPr="00D272A1">
        <w:rPr>
          <w:sz w:val="20"/>
          <w:szCs w:val="20"/>
          <w:lang w:val="es-MX"/>
        </w:rPr>
        <w:t>VisitaClave</w:t>
      </w:r>
      <w:proofErr w:type="spellEnd"/>
    </w:p>
    <w:p w:rsidR="00755D6D" w:rsidRPr="00327F8F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proofErr w:type="spellStart"/>
      <w:r w:rsidRPr="00D272A1">
        <w:rPr>
          <w:sz w:val="20"/>
          <w:szCs w:val="20"/>
          <w:lang w:val="es-MX"/>
        </w:rPr>
        <w:t>DiaClave</w:t>
      </w:r>
      <w:proofErr w:type="spellEnd"/>
      <w:r w:rsidR="00327F8F">
        <w:rPr>
          <w:sz w:val="20"/>
          <w:szCs w:val="20"/>
          <w:lang w:val="es-MX"/>
        </w:rPr>
        <w:t xml:space="preserve"> de acuerdo con la regla de negocio </w:t>
      </w:r>
      <w:hyperlink r:id="rId159" w:anchor="RNMOV164" w:history="1">
        <w:r w:rsidR="00327F8F" w:rsidRPr="007935EA">
          <w:rPr>
            <w:rStyle w:val="Hipervnculo"/>
            <w:b/>
            <w:sz w:val="20"/>
            <w:szCs w:val="20"/>
            <w:lang w:val="es-MX"/>
          </w:rPr>
          <w:t>RNMOV164 Día de Trabajo Anterior Inmediato al Día Actual</w:t>
        </w:r>
      </w:hyperlink>
    </w:p>
    <w:p w:rsidR="00755D6D" w:rsidRPr="00C4460A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 w:rsidRPr="00D272A1">
        <w:rPr>
          <w:sz w:val="20"/>
          <w:szCs w:val="20"/>
          <w:lang w:val="es-MX"/>
        </w:rPr>
        <w:t>ClienteClave</w:t>
      </w:r>
      <w:proofErr w:type="spellEnd"/>
      <w:r>
        <w:rPr>
          <w:sz w:val="20"/>
          <w:szCs w:val="20"/>
          <w:lang w:val="es-MX"/>
        </w:rPr>
        <w:t xml:space="preserve"> </w:t>
      </w:r>
      <w:r w:rsidRPr="00EC7FA9">
        <w:rPr>
          <w:rFonts w:cs="Arial"/>
          <w:sz w:val="20"/>
          <w:szCs w:val="20"/>
        </w:rPr>
        <w:t xml:space="preserve">de acuerdo con la regla de negocio </w:t>
      </w:r>
      <w:hyperlink r:id="rId160" w:anchor="RNGEN171" w:history="1">
        <w:r w:rsidR="007935EA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755D6D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proofErr w:type="spellStart"/>
      <w:r w:rsidRPr="00D272A1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FechaHora</w:t>
      </w:r>
      <w:proofErr w:type="spellEnd"/>
    </w:p>
    <w:p w:rsidR="00755D6D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MUsuarioID</w:t>
      </w:r>
      <w:proofErr w:type="spellEnd"/>
    </w:p>
    <w:p w:rsidR="00755D6D" w:rsidRPr="00981371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b/>
          <w:sz w:val="20"/>
          <w:szCs w:val="20"/>
          <w:lang w:val="es-MX"/>
        </w:rPr>
      </w:pPr>
      <w:proofErr w:type="spellStart"/>
      <w:r w:rsidRPr="00981371">
        <w:rPr>
          <w:b/>
          <w:sz w:val="20"/>
          <w:szCs w:val="20"/>
          <w:lang w:val="es-MX"/>
        </w:rPr>
        <w:t>Dia</w:t>
      </w:r>
      <w:proofErr w:type="spellEnd"/>
    </w:p>
    <w:p w:rsidR="00755D6D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DiaClave</w:t>
      </w:r>
      <w:proofErr w:type="spellEnd"/>
    </w:p>
    <w:p w:rsidR="00755D6D" w:rsidRPr="00D272A1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FechaCaptura</w:t>
      </w:r>
      <w:proofErr w:type="spellEnd"/>
      <w:r>
        <w:rPr>
          <w:sz w:val="20"/>
          <w:szCs w:val="20"/>
          <w:lang w:val="es-MX"/>
        </w:rPr>
        <w:t xml:space="preserve"> de acuerdo con la regla de negocio </w:t>
      </w:r>
      <w:hyperlink r:id="rId161" w:anchor="RNMOV164" w:history="1">
        <w:r w:rsidRPr="007935EA">
          <w:rPr>
            <w:rStyle w:val="Hipervnculo"/>
            <w:b/>
            <w:sz w:val="20"/>
            <w:szCs w:val="20"/>
            <w:lang w:val="es-MX"/>
          </w:rPr>
          <w:t>RNMOV164 Día de Trabajo Anterior Inmediato al Día Actual</w:t>
        </w:r>
      </w:hyperlink>
    </w:p>
    <w:p w:rsidR="00755D6D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b/>
          <w:sz w:val="20"/>
          <w:lang w:val="es-MX"/>
        </w:rPr>
      </w:pPr>
      <w:proofErr w:type="spellStart"/>
      <w:r w:rsidRPr="00891BA2">
        <w:rPr>
          <w:b/>
          <w:sz w:val="20"/>
          <w:lang w:val="es-MX"/>
        </w:rPr>
        <w:t>InventarioMercadeoDetalle</w:t>
      </w:r>
      <w:proofErr w:type="spellEnd"/>
    </w:p>
    <w:p w:rsidR="00755D6D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proofErr w:type="spellStart"/>
      <w:r w:rsidRPr="00891BA2">
        <w:rPr>
          <w:sz w:val="20"/>
          <w:lang w:val="es-MX"/>
        </w:rPr>
        <w:t>InventarioID</w:t>
      </w:r>
      <w:proofErr w:type="spellEnd"/>
    </w:p>
    <w:p w:rsidR="00755D6D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  <w:r>
        <w:rPr>
          <w:sz w:val="20"/>
          <w:lang w:val="es-MX"/>
        </w:rPr>
        <w:t xml:space="preserve"> </w:t>
      </w:r>
      <w:r w:rsidRPr="00EC7FA9">
        <w:rPr>
          <w:rFonts w:cs="Arial"/>
          <w:sz w:val="20"/>
          <w:szCs w:val="20"/>
        </w:rPr>
        <w:t>de acuerdo con la</w:t>
      </w:r>
      <w:r w:rsidR="00C06AF6">
        <w:rPr>
          <w:rFonts w:cs="Arial"/>
          <w:sz w:val="20"/>
          <w:szCs w:val="20"/>
        </w:rPr>
        <w:t>s</w:t>
      </w:r>
      <w:r w:rsidRPr="00EC7FA9">
        <w:rPr>
          <w:rFonts w:cs="Arial"/>
          <w:sz w:val="20"/>
          <w:szCs w:val="20"/>
        </w:rPr>
        <w:t xml:space="preserve"> regla</w:t>
      </w:r>
      <w:r w:rsidR="00C06AF6">
        <w:rPr>
          <w:rFonts w:cs="Arial"/>
          <w:sz w:val="20"/>
          <w:szCs w:val="20"/>
        </w:rPr>
        <w:t>s</w:t>
      </w:r>
      <w:r w:rsidRPr="00EC7FA9">
        <w:rPr>
          <w:rFonts w:cs="Arial"/>
          <w:sz w:val="20"/>
          <w:szCs w:val="20"/>
        </w:rPr>
        <w:t xml:space="preserve"> de negocio </w:t>
      </w:r>
      <w:hyperlink r:id="rId162" w:anchor="RNGEN171" w:history="1">
        <w:r w:rsidRPr="00EC7FA9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="00C06AF6">
        <w:t xml:space="preserve"> </w:t>
      </w:r>
      <w:r w:rsidR="00C06AF6" w:rsidRPr="00C06AF6">
        <w:rPr>
          <w:sz w:val="20"/>
        </w:rPr>
        <w:t xml:space="preserve">y </w:t>
      </w:r>
      <w:hyperlink r:id="rId163" w:anchor="RNROLMOV198" w:history="1">
        <w:r w:rsidR="00C06AF6"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327F8F" w:rsidRPr="00327F8F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proofErr w:type="spellStart"/>
      <w:r w:rsidRPr="00327F8F">
        <w:rPr>
          <w:sz w:val="20"/>
          <w:lang w:val="es-MX"/>
        </w:rPr>
        <w:t>TipoUnidad</w:t>
      </w:r>
      <w:proofErr w:type="spellEnd"/>
      <w:r w:rsidR="00327F8F">
        <w:rPr>
          <w:sz w:val="20"/>
          <w:lang w:val="es-MX"/>
        </w:rPr>
        <w:t xml:space="preserve"> </w:t>
      </w:r>
      <w:r w:rsidR="00327F8F" w:rsidRPr="00EC7FA9">
        <w:rPr>
          <w:rFonts w:cs="Arial"/>
          <w:sz w:val="20"/>
          <w:szCs w:val="20"/>
        </w:rPr>
        <w:t>de acuerdo con la</w:t>
      </w:r>
      <w:r w:rsidR="005102F8">
        <w:rPr>
          <w:rFonts w:cs="Arial"/>
          <w:sz w:val="20"/>
          <w:szCs w:val="20"/>
        </w:rPr>
        <w:t>s</w:t>
      </w:r>
      <w:r w:rsidR="00327F8F" w:rsidRPr="00EC7FA9">
        <w:rPr>
          <w:rFonts w:cs="Arial"/>
          <w:sz w:val="20"/>
          <w:szCs w:val="20"/>
        </w:rPr>
        <w:t xml:space="preserve"> regla</w:t>
      </w:r>
      <w:r w:rsidR="005102F8">
        <w:rPr>
          <w:rFonts w:cs="Arial"/>
          <w:sz w:val="20"/>
          <w:szCs w:val="20"/>
        </w:rPr>
        <w:t>s</w:t>
      </w:r>
      <w:r w:rsidR="00327F8F" w:rsidRPr="00EC7FA9">
        <w:rPr>
          <w:rFonts w:cs="Arial"/>
          <w:sz w:val="20"/>
          <w:szCs w:val="20"/>
        </w:rPr>
        <w:t xml:space="preserve"> de negocio </w:t>
      </w:r>
      <w:hyperlink r:id="rId164" w:anchor="RNGEN171" w:history="1">
        <w:r w:rsidR="00327F8F" w:rsidRPr="00EC7FA9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="00C06AF6">
        <w:t xml:space="preserve"> </w:t>
      </w:r>
      <w:r w:rsidR="005102F8" w:rsidRPr="00C06AF6">
        <w:rPr>
          <w:sz w:val="20"/>
        </w:rPr>
        <w:t xml:space="preserve">y </w:t>
      </w:r>
      <w:hyperlink r:id="rId165" w:anchor="RNROLMOV198" w:history="1">
        <w:r w:rsidR="005102F8"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755D6D" w:rsidRPr="00327F8F" w:rsidRDefault="00327F8F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Inventario</w:t>
      </w:r>
    </w:p>
    <w:p w:rsidR="002D40E5" w:rsidRPr="008E0F47" w:rsidRDefault="002D40E5" w:rsidP="00C53E2F">
      <w:pPr>
        <w:pStyle w:val="Prrafodelista"/>
        <w:numPr>
          <w:ilvl w:val="1"/>
          <w:numId w:val="18"/>
        </w:numPr>
        <w:tabs>
          <w:tab w:val="left" w:pos="851"/>
        </w:tabs>
        <w:ind w:left="851" w:hanging="425"/>
        <w:rPr>
          <w:sz w:val="20"/>
          <w:lang w:val="es-MX"/>
        </w:rPr>
      </w:pPr>
      <w:r w:rsidRPr="008E0F47">
        <w:rPr>
          <w:sz w:val="20"/>
          <w:lang w:val="es-MX"/>
        </w:rPr>
        <w:t>Si &lt;no se obtuvo información de la toma de inventario y mercadeo anterior para el producto capturado&gt;</w:t>
      </w:r>
    </w:p>
    <w:p w:rsidR="008E0F47" w:rsidRPr="006E2C28" w:rsidRDefault="008E0F47" w:rsidP="00C53E2F">
      <w:pPr>
        <w:pStyle w:val="Prrafodelista"/>
        <w:numPr>
          <w:ilvl w:val="2"/>
          <w:numId w:val="18"/>
        </w:numPr>
        <w:ind w:left="1560" w:hanging="709"/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8E0F47" w:rsidRPr="00CE716D" w:rsidRDefault="008E0F47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b/>
          <w:lang w:val="es-MX"/>
        </w:rPr>
      </w:pPr>
      <w:proofErr w:type="spellStart"/>
      <w:r w:rsidRPr="00CE716D">
        <w:rPr>
          <w:b/>
          <w:sz w:val="20"/>
          <w:lang w:val="es-MX"/>
        </w:rPr>
        <w:t>Productos</w:t>
      </w:r>
      <w:r>
        <w:rPr>
          <w:b/>
          <w:sz w:val="20"/>
          <w:lang w:val="es-MX"/>
        </w:rPr>
        <w:t>Propios</w:t>
      </w:r>
      <w:proofErr w:type="spellEnd"/>
    </w:p>
    <w:p w:rsidR="008E0F47" w:rsidRPr="008E0F47" w:rsidRDefault="008E0F47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InvAnterior</w:t>
      </w:r>
      <w:proofErr w:type="spellEnd"/>
      <w:r>
        <w:rPr>
          <w:rFonts w:cs="Arial"/>
          <w:sz w:val="20"/>
          <w:szCs w:val="20"/>
        </w:rPr>
        <w:t xml:space="preserve"> </w:t>
      </w:r>
      <w:r w:rsidRPr="00AB7A90">
        <w:rPr>
          <w:rFonts w:cs="Arial"/>
          <w:sz w:val="20"/>
          <w:szCs w:val="20"/>
        </w:rPr>
        <w:t>de acuerdo con la</w:t>
      </w:r>
      <w:r w:rsidR="00FC1F3F">
        <w:rPr>
          <w:rFonts w:cs="Arial"/>
          <w:sz w:val="20"/>
          <w:szCs w:val="20"/>
        </w:rPr>
        <w:t>s</w:t>
      </w:r>
      <w:r w:rsidRPr="00AB7A90">
        <w:rPr>
          <w:rFonts w:cs="Arial"/>
          <w:sz w:val="20"/>
          <w:szCs w:val="20"/>
        </w:rPr>
        <w:t xml:space="preserve"> regla</w:t>
      </w:r>
      <w:r w:rsidR="00FC1F3F">
        <w:rPr>
          <w:rFonts w:cs="Arial"/>
          <w:sz w:val="20"/>
          <w:szCs w:val="20"/>
        </w:rPr>
        <w:t>s</w:t>
      </w:r>
      <w:r w:rsidRPr="00AB7A90">
        <w:rPr>
          <w:rFonts w:cs="Arial"/>
          <w:sz w:val="20"/>
          <w:szCs w:val="20"/>
        </w:rPr>
        <w:t xml:space="preserve"> de negocio </w:t>
      </w:r>
      <w:hyperlink r:id="rId166" w:anchor="RNGEN041" w:history="1">
        <w:r w:rsidRPr="00AB7A90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 w:rsidR="00574956">
        <w:t xml:space="preserve"> </w:t>
      </w:r>
      <w:r w:rsidR="00574956">
        <w:rPr>
          <w:sz w:val="20"/>
        </w:rPr>
        <w:t>y</w:t>
      </w:r>
      <w:r w:rsidR="00574956">
        <w:t xml:space="preserve"> </w:t>
      </w:r>
      <w:hyperlink r:id="rId167" w:anchor="RNADMESC026" w:history="1">
        <w:r w:rsidR="00574956">
          <w:rPr>
            <w:rStyle w:val="Hipervnculo"/>
            <w:b/>
            <w:sz w:val="20"/>
          </w:rPr>
          <w:t>RNADMESC026 Configuración de Decimales para un Producto</w:t>
        </w:r>
      </w:hyperlink>
    </w:p>
    <w:p w:rsidR="00654509" w:rsidRPr="00654509" w:rsidRDefault="00654509" w:rsidP="00C53E2F">
      <w:pPr>
        <w:pStyle w:val="Prrafodelista"/>
        <w:numPr>
          <w:ilvl w:val="1"/>
          <w:numId w:val="18"/>
        </w:numPr>
        <w:tabs>
          <w:tab w:val="left" w:pos="851"/>
        </w:tabs>
        <w:ind w:left="851" w:hanging="425"/>
        <w:rPr>
          <w:sz w:val="20"/>
          <w:lang w:val="es-MX"/>
        </w:rPr>
      </w:pPr>
      <w:r w:rsidRPr="008E0F47">
        <w:rPr>
          <w:sz w:val="20"/>
          <w:lang w:val="es-MX"/>
        </w:rPr>
        <w:t>Si &lt;se obtuvo información de la toma de inventario y mercadeo anterior para el producto capturado&gt;</w:t>
      </w:r>
    </w:p>
    <w:p w:rsidR="00755D6D" w:rsidRPr="006E2C28" w:rsidRDefault="00755D6D" w:rsidP="00C53E2F">
      <w:pPr>
        <w:pStyle w:val="Prrafodelista"/>
        <w:numPr>
          <w:ilvl w:val="2"/>
          <w:numId w:val="18"/>
        </w:numPr>
        <w:ind w:left="1560" w:hanging="709"/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755D6D" w:rsidRPr="00CE716D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b/>
          <w:lang w:val="es-MX"/>
        </w:rPr>
      </w:pPr>
      <w:proofErr w:type="spellStart"/>
      <w:r w:rsidRPr="00CE716D">
        <w:rPr>
          <w:b/>
          <w:sz w:val="20"/>
          <w:lang w:val="es-MX"/>
        </w:rPr>
        <w:t>Productos</w:t>
      </w:r>
      <w:r>
        <w:rPr>
          <w:b/>
          <w:sz w:val="20"/>
          <w:lang w:val="es-MX"/>
        </w:rPr>
        <w:t>Propios</w:t>
      </w:r>
      <w:proofErr w:type="spellEnd"/>
    </w:p>
    <w:p w:rsidR="00755D6D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InvAnterior</w:t>
      </w:r>
      <w:proofErr w:type="spellEnd"/>
      <w:r>
        <w:rPr>
          <w:rFonts w:cs="Arial"/>
          <w:sz w:val="20"/>
          <w:szCs w:val="20"/>
        </w:rPr>
        <w:t xml:space="preserve"> de acuerdo con 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68" w:anchor="RNMOV165" w:history="1">
        <w:r w:rsidRPr="00883929">
          <w:rPr>
            <w:rStyle w:val="Hipervnculo"/>
            <w:rFonts w:cs="Arial"/>
            <w:b/>
            <w:sz w:val="20"/>
            <w:szCs w:val="20"/>
          </w:rPr>
          <w:t>RNMOV165 Cantidad de Producto Registrada en la Toma de Inventario Anterior</w:t>
        </w:r>
      </w:hyperlink>
      <w:r w:rsidR="00574956">
        <w:t xml:space="preserve"> </w:t>
      </w:r>
      <w:r w:rsidR="00574956">
        <w:rPr>
          <w:sz w:val="20"/>
        </w:rPr>
        <w:t>y</w:t>
      </w:r>
      <w:r w:rsidR="00574956">
        <w:t xml:space="preserve"> </w:t>
      </w:r>
      <w:hyperlink r:id="rId169" w:anchor="RNADMESC026" w:history="1">
        <w:r w:rsidR="00574956">
          <w:rPr>
            <w:rStyle w:val="Hipervnculo"/>
            <w:b/>
            <w:sz w:val="20"/>
          </w:rPr>
          <w:t>RNADMESC026 Configuración de Decimales para un Producto</w:t>
        </w:r>
      </w:hyperlink>
    </w:p>
    <w:p w:rsidR="00AC0721" w:rsidRPr="001B2E71" w:rsidRDefault="00AC0721" w:rsidP="00C53E2F">
      <w:pPr>
        <w:pStyle w:val="Prrafodelista"/>
        <w:numPr>
          <w:ilvl w:val="2"/>
          <w:numId w:val="18"/>
        </w:numPr>
        <w:ind w:left="1560" w:hanging="709"/>
        <w:rPr>
          <w:sz w:val="20"/>
          <w:szCs w:val="20"/>
          <w:lang w:val="es-MX"/>
        </w:rPr>
      </w:pPr>
      <w:r w:rsidRPr="001B2E71">
        <w:rPr>
          <w:sz w:val="20"/>
          <w:szCs w:val="20"/>
          <w:lang w:val="es-MX"/>
        </w:rPr>
        <w:t>El sistema registra en sesión la siguiente información</w:t>
      </w:r>
      <w:r>
        <w:rPr>
          <w:sz w:val="20"/>
          <w:szCs w:val="20"/>
          <w:lang w:val="es-MX"/>
        </w:rPr>
        <w:t xml:space="preserve"> de la toma de inventario y mercadeo anterior del cliente</w:t>
      </w:r>
      <w:r w:rsidRPr="001B2E71">
        <w:rPr>
          <w:sz w:val="20"/>
          <w:szCs w:val="20"/>
          <w:lang w:val="es-MX"/>
        </w:rPr>
        <w:t>:</w:t>
      </w:r>
    </w:p>
    <w:p w:rsidR="00AC0721" w:rsidRPr="00AC0721" w:rsidRDefault="00AC0721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proofErr w:type="spellStart"/>
      <w:r w:rsidRPr="001B2E71">
        <w:rPr>
          <w:sz w:val="20"/>
          <w:szCs w:val="20"/>
          <w:lang w:val="es-MX"/>
        </w:rPr>
        <w:t>InventarioID</w:t>
      </w:r>
      <w:r>
        <w:rPr>
          <w:sz w:val="20"/>
          <w:szCs w:val="20"/>
          <w:lang w:val="es-MX"/>
        </w:rPr>
        <w:t>Anterior</w:t>
      </w:r>
      <w:proofErr w:type="spellEnd"/>
    </w:p>
    <w:p w:rsidR="00AB7A90" w:rsidRDefault="00B81C9B" w:rsidP="00C53E2F">
      <w:pPr>
        <w:pStyle w:val="Prrafodelista"/>
        <w:numPr>
          <w:ilvl w:val="1"/>
          <w:numId w:val="18"/>
        </w:numPr>
        <w:tabs>
          <w:tab w:val="left" w:pos="851"/>
        </w:tabs>
        <w:ind w:left="851" w:hanging="425"/>
        <w:rPr>
          <w:sz w:val="20"/>
          <w:szCs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 </w:t>
      </w:r>
      <w:r>
        <w:rPr>
          <w:rFonts w:cs="Arial"/>
          <w:sz w:val="20"/>
          <w:szCs w:val="20"/>
        </w:rPr>
        <w:t xml:space="preserve">de acuerdo con la regla de negocio </w:t>
      </w:r>
      <w:hyperlink r:id="rId170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755D6D" w:rsidRPr="004830ED" w:rsidRDefault="00755D6D" w:rsidP="00C53E2F">
      <w:pPr>
        <w:pStyle w:val="Prrafodelista"/>
        <w:numPr>
          <w:ilvl w:val="2"/>
          <w:numId w:val="18"/>
        </w:numPr>
        <w:ind w:left="1560" w:hanging="709"/>
        <w:rPr>
          <w:sz w:val="20"/>
          <w:szCs w:val="20"/>
          <w:lang w:val="es-MX"/>
        </w:rPr>
      </w:pPr>
      <w:r w:rsidRPr="004830ED">
        <w:rPr>
          <w:sz w:val="20"/>
          <w:szCs w:val="20"/>
          <w:lang w:val="es-MX"/>
        </w:rPr>
        <w:lastRenderedPageBreak/>
        <w:t>El sistema obtiene la siguiente información</w:t>
      </w:r>
      <w:r>
        <w:rPr>
          <w:sz w:val="20"/>
          <w:szCs w:val="20"/>
          <w:lang w:val="es-MX"/>
        </w:rPr>
        <w:t xml:space="preserve"> de los pedidos en</w:t>
      </w:r>
      <w:r w:rsidR="002C33CF">
        <w:rPr>
          <w:sz w:val="20"/>
          <w:szCs w:val="20"/>
          <w:lang w:val="es-MX"/>
        </w:rPr>
        <w:t>tregados y pedidos en</w:t>
      </w:r>
      <w:r>
        <w:rPr>
          <w:sz w:val="20"/>
          <w:szCs w:val="20"/>
          <w:lang w:val="es-MX"/>
        </w:rPr>
        <w:t xml:space="preserve"> tránsito del cliente para el producto capturado</w:t>
      </w:r>
      <w:r w:rsidR="002C33CF">
        <w:rPr>
          <w:sz w:val="20"/>
          <w:szCs w:val="20"/>
          <w:lang w:val="es-MX"/>
        </w:rPr>
        <w:t>:</w:t>
      </w:r>
    </w:p>
    <w:p w:rsidR="00755D6D" w:rsidRPr="004830ED" w:rsidRDefault="00794FC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PedTranSur</w:t>
      </w:r>
      <w:proofErr w:type="spellEnd"/>
    </w:p>
    <w:p w:rsidR="00755D6D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ClienteClave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71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C33CF" w:rsidRPr="002C33CF" w:rsidRDefault="002C33CF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szCs w:val="20"/>
          <w:lang w:val="es-MX"/>
        </w:rPr>
      </w:pPr>
      <w:proofErr w:type="spellStart"/>
      <w:r w:rsidRPr="002C33CF">
        <w:rPr>
          <w:sz w:val="20"/>
          <w:szCs w:val="20"/>
          <w:lang w:val="es-MX"/>
        </w:rPr>
        <w:t>ProductoClave</w:t>
      </w:r>
      <w:proofErr w:type="spellEnd"/>
      <w:r w:rsidRPr="002C33CF">
        <w:rPr>
          <w:sz w:val="20"/>
          <w:szCs w:val="20"/>
          <w:lang w:val="es-MX"/>
        </w:rPr>
        <w:t xml:space="preserve"> </w:t>
      </w:r>
      <w:r w:rsidRPr="002C33CF">
        <w:rPr>
          <w:rFonts w:cs="Arial"/>
          <w:sz w:val="20"/>
          <w:szCs w:val="20"/>
        </w:rPr>
        <w:t xml:space="preserve">de acuerdo con la regla de negocio </w:t>
      </w:r>
      <w:hyperlink r:id="rId172" w:anchor="RNROLMOV198" w:history="1">
        <w:r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755D6D" w:rsidRPr="002C33CF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szCs w:val="20"/>
          <w:lang w:val="es-MX"/>
        </w:rPr>
      </w:pPr>
      <w:proofErr w:type="spellStart"/>
      <w:r w:rsidRPr="002C33CF">
        <w:rPr>
          <w:sz w:val="20"/>
          <w:szCs w:val="20"/>
          <w:lang w:val="es-MX"/>
        </w:rPr>
        <w:t>Tipo</w:t>
      </w:r>
      <w:r w:rsidR="002C33CF">
        <w:rPr>
          <w:sz w:val="20"/>
          <w:szCs w:val="20"/>
          <w:lang w:val="es-MX"/>
        </w:rPr>
        <w:t>Unidad</w:t>
      </w:r>
      <w:proofErr w:type="spellEnd"/>
      <w:r w:rsidR="002C33CF">
        <w:rPr>
          <w:sz w:val="20"/>
          <w:szCs w:val="20"/>
          <w:lang w:val="es-MX"/>
        </w:rPr>
        <w:t xml:space="preserve"> de acuerdo con la regla de negocio </w:t>
      </w:r>
      <w:hyperlink r:id="rId173" w:anchor="RNROLMOV198" w:history="1">
        <w:r w:rsidR="002C33CF"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2C33CF" w:rsidRPr="002C33CF" w:rsidRDefault="002C33CF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szCs w:val="20"/>
          <w:lang w:val="es-MX"/>
        </w:rPr>
      </w:pPr>
      <w:r w:rsidRPr="00B81C9B">
        <w:rPr>
          <w:sz w:val="20"/>
          <w:szCs w:val="20"/>
          <w:lang w:val="es-MX"/>
        </w:rPr>
        <w:t>Entregado</w:t>
      </w:r>
    </w:p>
    <w:p w:rsidR="002C33CF" w:rsidRPr="002C33CF" w:rsidRDefault="002C33CF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szCs w:val="20"/>
          <w:lang w:val="es-MX"/>
        </w:rPr>
      </w:pPr>
      <w:r w:rsidRPr="00B81C9B">
        <w:rPr>
          <w:sz w:val="20"/>
          <w:szCs w:val="20"/>
          <w:lang w:val="es-MX"/>
        </w:rPr>
        <w:t>Transito</w:t>
      </w:r>
    </w:p>
    <w:p w:rsidR="00130CE6" w:rsidRPr="006E2C28" w:rsidRDefault="00130CE6" w:rsidP="00C53E2F">
      <w:pPr>
        <w:pStyle w:val="Prrafodelista"/>
        <w:numPr>
          <w:ilvl w:val="2"/>
          <w:numId w:val="18"/>
        </w:numPr>
        <w:ind w:left="1560" w:hanging="709"/>
        <w:rPr>
          <w:lang w:val="es-MX"/>
        </w:rPr>
      </w:pPr>
      <w:r>
        <w:rPr>
          <w:sz w:val="20"/>
          <w:lang w:val="es-MX"/>
        </w:rPr>
        <w:t xml:space="preserve">Si &lt;no se obtuvo información de los pedidos entregados y pedidos en tránsito del cliente para el producto capturado&gt;, 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130CE6" w:rsidRPr="00CE716D" w:rsidRDefault="00130CE6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b/>
          <w:lang w:val="es-MX"/>
        </w:rPr>
      </w:pPr>
      <w:proofErr w:type="spellStart"/>
      <w:r w:rsidRPr="00CE716D">
        <w:rPr>
          <w:b/>
          <w:sz w:val="20"/>
          <w:lang w:val="es-MX"/>
        </w:rPr>
        <w:t>Productos</w:t>
      </w:r>
      <w:r>
        <w:rPr>
          <w:b/>
          <w:sz w:val="20"/>
          <w:lang w:val="es-MX"/>
        </w:rPr>
        <w:t>Propios</w:t>
      </w:r>
      <w:proofErr w:type="spellEnd"/>
    </w:p>
    <w:p w:rsidR="00130CE6" w:rsidRPr="0057794F" w:rsidRDefault="00130CE6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 w:rsidRPr="0057794F">
        <w:rPr>
          <w:rFonts w:cs="Arial"/>
          <w:sz w:val="20"/>
          <w:szCs w:val="20"/>
        </w:rPr>
        <w:t>PedEntregados</w:t>
      </w:r>
      <w:proofErr w:type="spellEnd"/>
      <w:r>
        <w:rPr>
          <w:rFonts w:cs="Arial"/>
          <w:sz w:val="20"/>
          <w:szCs w:val="20"/>
        </w:rPr>
        <w:t xml:space="preserve"> de acuerdo con 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74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 w:rsidR="00FC1F3F">
        <w:t xml:space="preserve"> </w:t>
      </w:r>
      <w:r w:rsidR="00FC1F3F">
        <w:rPr>
          <w:sz w:val="20"/>
        </w:rPr>
        <w:t>y</w:t>
      </w:r>
      <w:r w:rsidR="00FC1F3F">
        <w:t xml:space="preserve"> </w:t>
      </w:r>
      <w:hyperlink r:id="rId175" w:anchor="RNADMESC026" w:history="1">
        <w:r w:rsidR="00FC1F3F">
          <w:rPr>
            <w:rStyle w:val="Hipervnculo"/>
            <w:b/>
            <w:sz w:val="20"/>
          </w:rPr>
          <w:t>RNADMESC026 Configuración de Decimales para un Producto</w:t>
        </w:r>
      </w:hyperlink>
    </w:p>
    <w:p w:rsidR="00130CE6" w:rsidRPr="0057794F" w:rsidRDefault="00130CE6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 w:rsidRPr="0057794F">
        <w:rPr>
          <w:rFonts w:cs="Arial"/>
          <w:sz w:val="20"/>
          <w:szCs w:val="20"/>
        </w:rPr>
        <w:t>Desplazamiento de acuerdo con la</w:t>
      </w:r>
      <w:r w:rsidR="00FC1F3F">
        <w:rPr>
          <w:rFonts w:cs="Arial"/>
          <w:sz w:val="20"/>
          <w:szCs w:val="20"/>
        </w:rPr>
        <w:t>s</w:t>
      </w:r>
      <w:r w:rsidRPr="0057794F">
        <w:rPr>
          <w:rFonts w:cs="Arial"/>
          <w:sz w:val="20"/>
          <w:szCs w:val="20"/>
        </w:rPr>
        <w:t xml:space="preserve"> regla</w:t>
      </w:r>
      <w:r w:rsidR="00FC1F3F">
        <w:rPr>
          <w:rFonts w:cs="Arial"/>
          <w:sz w:val="20"/>
          <w:szCs w:val="20"/>
        </w:rPr>
        <w:t>s</w:t>
      </w:r>
      <w:r w:rsidRPr="0057794F">
        <w:rPr>
          <w:rFonts w:cs="Arial"/>
          <w:sz w:val="20"/>
          <w:szCs w:val="20"/>
        </w:rPr>
        <w:t xml:space="preserve"> de negocio </w:t>
      </w:r>
      <w:hyperlink r:id="rId176" w:anchor="RNMOV166" w:history="1">
        <w:r w:rsidRPr="0057794F">
          <w:rPr>
            <w:rStyle w:val="Hipervnculo"/>
            <w:rFonts w:cs="Arial"/>
            <w:b/>
            <w:sz w:val="20"/>
            <w:szCs w:val="20"/>
          </w:rPr>
          <w:t>RNMOV166 Desplazamiento de Inventario</w:t>
        </w:r>
      </w:hyperlink>
      <w:r w:rsidR="00FC1F3F">
        <w:t xml:space="preserve"> </w:t>
      </w:r>
      <w:r w:rsidR="00FC1F3F">
        <w:rPr>
          <w:sz w:val="20"/>
        </w:rPr>
        <w:t>y</w:t>
      </w:r>
      <w:r w:rsidR="00FC1F3F">
        <w:t xml:space="preserve"> </w:t>
      </w:r>
      <w:hyperlink r:id="rId177" w:anchor="RNADMESC026" w:history="1">
        <w:r w:rsidR="00FC1F3F">
          <w:rPr>
            <w:rStyle w:val="Hipervnculo"/>
            <w:b/>
            <w:sz w:val="20"/>
          </w:rPr>
          <w:t>RNADMESC026 Configuración de Decimales para un Producto</w:t>
        </w:r>
      </w:hyperlink>
    </w:p>
    <w:p w:rsidR="00130CE6" w:rsidRPr="00130CE6" w:rsidRDefault="00130CE6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PedTransito</w:t>
      </w:r>
      <w:proofErr w:type="spellEnd"/>
      <w:r>
        <w:rPr>
          <w:rFonts w:cs="Arial"/>
          <w:sz w:val="20"/>
          <w:szCs w:val="20"/>
        </w:rPr>
        <w:t xml:space="preserve"> de acuerdo con 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78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 w:rsidR="00FC1F3F">
        <w:t xml:space="preserve"> </w:t>
      </w:r>
      <w:r w:rsidR="00FC1F3F">
        <w:rPr>
          <w:sz w:val="20"/>
        </w:rPr>
        <w:t>y</w:t>
      </w:r>
      <w:r w:rsidR="00FC1F3F">
        <w:t xml:space="preserve"> </w:t>
      </w:r>
      <w:hyperlink r:id="rId179" w:anchor="RNADMESC026" w:history="1">
        <w:r w:rsidR="00FC1F3F">
          <w:rPr>
            <w:rStyle w:val="Hipervnculo"/>
            <w:b/>
            <w:sz w:val="20"/>
          </w:rPr>
          <w:t>RNADMESC026 Configuración de Decimales para un Producto</w:t>
        </w:r>
      </w:hyperlink>
    </w:p>
    <w:p w:rsidR="00755D6D" w:rsidRPr="006E2C28" w:rsidRDefault="00130CE6" w:rsidP="00C53E2F">
      <w:pPr>
        <w:pStyle w:val="Prrafodelista"/>
        <w:numPr>
          <w:ilvl w:val="2"/>
          <w:numId w:val="18"/>
        </w:numPr>
        <w:ind w:left="1560" w:hanging="709"/>
        <w:rPr>
          <w:lang w:val="es-MX"/>
        </w:rPr>
      </w:pPr>
      <w:r>
        <w:rPr>
          <w:sz w:val="20"/>
          <w:lang w:val="es-MX"/>
        </w:rPr>
        <w:t>Si &lt;se obtuvo información de los pedidos entregados y pedidos en tránsito del cliente para el producto capturado&gt;, e</w:t>
      </w:r>
      <w:r w:rsidR="00755D6D">
        <w:rPr>
          <w:sz w:val="20"/>
          <w:lang w:val="es-MX"/>
        </w:rPr>
        <w:t xml:space="preserve">l </w:t>
      </w:r>
      <w:r w:rsidR="00755D6D" w:rsidRPr="005D1CCE">
        <w:rPr>
          <w:rFonts w:cs="Arial"/>
          <w:sz w:val="20"/>
          <w:szCs w:val="20"/>
        </w:rPr>
        <w:t>sistema</w:t>
      </w:r>
      <w:r w:rsidR="00755D6D">
        <w:rPr>
          <w:sz w:val="20"/>
          <w:lang w:val="es-MX"/>
        </w:rPr>
        <w:t xml:space="preserve"> actualiza el objeto </w:t>
      </w:r>
      <w:proofErr w:type="spellStart"/>
      <w:r w:rsidR="00755D6D">
        <w:rPr>
          <w:sz w:val="20"/>
          <w:lang w:val="es-MX"/>
        </w:rPr>
        <w:t>ProductosPropios</w:t>
      </w:r>
      <w:proofErr w:type="spellEnd"/>
      <w:r w:rsidR="00755D6D">
        <w:rPr>
          <w:sz w:val="20"/>
          <w:lang w:val="es-MX"/>
        </w:rPr>
        <w:t xml:space="preserve"> con la siguiente información para el producto actual:</w:t>
      </w:r>
    </w:p>
    <w:p w:rsidR="00755D6D" w:rsidRPr="00CE716D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b/>
          <w:lang w:val="es-MX"/>
        </w:rPr>
      </w:pPr>
      <w:proofErr w:type="spellStart"/>
      <w:r w:rsidRPr="00CE716D">
        <w:rPr>
          <w:b/>
          <w:sz w:val="20"/>
          <w:lang w:val="es-MX"/>
        </w:rPr>
        <w:t>Productos</w:t>
      </w:r>
      <w:r>
        <w:rPr>
          <w:b/>
          <w:sz w:val="20"/>
          <w:lang w:val="es-MX"/>
        </w:rPr>
        <w:t>Propios</w:t>
      </w:r>
      <w:proofErr w:type="spellEnd"/>
    </w:p>
    <w:p w:rsidR="0057794F" w:rsidRPr="0057794F" w:rsidRDefault="0057794F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 w:rsidRPr="0057794F">
        <w:rPr>
          <w:rFonts w:cs="Arial"/>
          <w:sz w:val="20"/>
          <w:szCs w:val="20"/>
        </w:rPr>
        <w:t>PedEntregados</w:t>
      </w:r>
      <w:proofErr w:type="spellEnd"/>
      <w:r w:rsidR="00FC1F3F">
        <w:rPr>
          <w:rFonts w:cs="Arial"/>
          <w:sz w:val="20"/>
          <w:szCs w:val="20"/>
        </w:rPr>
        <w:t xml:space="preserve"> de acuerdo con la regla de negocio </w:t>
      </w:r>
      <w:hyperlink r:id="rId180" w:anchor="RNADMESC026" w:history="1">
        <w:r w:rsidR="00FC1F3F">
          <w:rPr>
            <w:rStyle w:val="Hipervnculo"/>
            <w:b/>
            <w:sz w:val="20"/>
          </w:rPr>
          <w:t>RNADMESC026 Configuración de Decimales para un Producto</w:t>
        </w:r>
      </w:hyperlink>
    </w:p>
    <w:p w:rsidR="0057794F" w:rsidRPr="0057794F" w:rsidRDefault="0057794F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 w:rsidRPr="0057794F">
        <w:rPr>
          <w:rFonts w:cs="Arial"/>
          <w:sz w:val="20"/>
          <w:szCs w:val="20"/>
        </w:rPr>
        <w:t>Desplazamiento de acuerdo con la</w:t>
      </w:r>
      <w:r w:rsidR="00FC1F3F">
        <w:rPr>
          <w:rFonts w:cs="Arial"/>
          <w:sz w:val="20"/>
          <w:szCs w:val="20"/>
        </w:rPr>
        <w:t>s</w:t>
      </w:r>
      <w:r w:rsidRPr="0057794F">
        <w:rPr>
          <w:rFonts w:cs="Arial"/>
          <w:sz w:val="20"/>
          <w:szCs w:val="20"/>
        </w:rPr>
        <w:t xml:space="preserve"> regla</w:t>
      </w:r>
      <w:r w:rsidR="00FC1F3F">
        <w:rPr>
          <w:rFonts w:cs="Arial"/>
          <w:sz w:val="20"/>
          <w:szCs w:val="20"/>
        </w:rPr>
        <w:t>s</w:t>
      </w:r>
      <w:r w:rsidRPr="0057794F">
        <w:rPr>
          <w:rFonts w:cs="Arial"/>
          <w:sz w:val="20"/>
          <w:szCs w:val="20"/>
        </w:rPr>
        <w:t xml:space="preserve"> de negocio </w:t>
      </w:r>
      <w:hyperlink r:id="rId181" w:anchor="RNMOV166" w:history="1">
        <w:r w:rsidRPr="0057794F">
          <w:rPr>
            <w:rStyle w:val="Hipervnculo"/>
            <w:rFonts w:cs="Arial"/>
            <w:b/>
            <w:sz w:val="20"/>
            <w:szCs w:val="20"/>
          </w:rPr>
          <w:t>RNMOV166 Desplazamiento de Inventario</w:t>
        </w:r>
      </w:hyperlink>
      <w:r w:rsidR="00FC1F3F">
        <w:t xml:space="preserve"> </w:t>
      </w:r>
      <w:r w:rsidR="00FC1F3F">
        <w:rPr>
          <w:sz w:val="20"/>
        </w:rPr>
        <w:t>y</w:t>
      </w:r>
      <w:r w:rsidR="00FC1F3F">
        <w:t xml:space="preserve"> </w:t>
      </w:r>
      <w:hyperlink r:id="rId182" w:anchor="RNADMESC026" w:history="1">
        <w:r w:rsidR="00FC1F3F">
          <w:rPr>
            <w:rStyle w:val="Hipervnculo"/>
            <w:b/>
            <w:sz w:val="20"/>
          </w:rPr>
          <w:t>RNADMESC026 Configuración de Decimales para un Producto</w:t>
        </w:r>
      </w:hyperlink>
    </w:p>
    <w:p w:rsidR="00755D6D" w:rsidRPr="005D1CCE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PedTransito</w:t>
      </w:r>
      <w:proofErr w:type="spellEnd"/>
      <w:r w:rsidR="002B3A2C" w:rsidRPr="005D1CCE">
        <w:rPr>
          <w:rFonts w:cs="Arial"/>
          <w:sz w:val="20"/>
          <w:szCs w:val="20"/>
        </w:rPr>
        <w:t xml:space="preserve"> </w:t>
      </w:r>
      <w:r w:rsidR="00FC1F3F">
        <w:rPr>
          <w:rFonts w:cs="Arial"/>
          <w:sz w:val="20"/>
          <w:szCs w:val="20"/>
        </w:rPr>
        <w:t xml:space="preserve"> de acuerdo con la regla de negocio </w:t>
      </w:r>
      <w:hyperlink r:id="rId183" w:anchor="RNADMESC026" w:history="1">
        <w:r w:rsidR="00FC1F3F">
          <w:rPr>
            <w:rStyle w:val="Hipervnculo"/>
            <w:b/>
            <w:sz w:val="20"/>
          </w:rPr>
          <w:t>RNADMESC026 Configuración de Decimales para un Producto</w:t>
        </w:r>
      </w:hyperlink>
    </w:p>
    <w:p w:rsidR="00755D6D" w:rsidRPr="00484F21" w:rsidRDefault="00755D6D" w:rsidP="00C53E2F">
      <w:pPr>
        <w:pStyle w:val="Prrafodelista"/>
        <w:numPr>
          <w:ilvl w:val="1"/>
          <w:numId w:val="18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 w:rsidRPr="00484F21">
        <w:rPr>
          <w:rFonts w:cs="Arial"/>
          <w:sz w:val="20"/>
          <w:szCs w:val="20"/>
        </w:rPr>
        <w:t>Para cada producto equivalente de la competencia presentado:</w:t>
      </w:r>
    </w:p>
    <w:p w:rsidR="00755D6D" w:rsidRPr="00484F21" w:rsidRDefault="00123A9F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bookmarkStart w:id="168" w:name="paso9_8_1_AO01"/>
      <w:r>
        <w:rPr>
          <w:rFonts w:cs="Arial"/>
          <w:sz w:val="20"/>
          <w:szCs w:val="20"/>
        </w:rPr>
        <w:t xml:space="preserve">Si &lt;el producto no ha sido registrado en el objeto </w:t>
      </w:r>
      <w:proofErr w:type="spellStart"/>
      <w:r>
        <w:rPr>
          <w:rFonts w:cs="Arial"/>
          <w:sz w:val="20"/>
          <w:szCs w:val="20"/>
        </w:rPr>
        <w:t>ProductosCompetencia</w:t>
      </w:r>
      <w:proofErr w:type="spellEnd"/>
      <w:r>
        <w:rPr>
          <w:rFonts w:cs="Arial"/>
          <w:sz w:val="20"/>
          <w:szCs w:val="20"/>
        </w:rPr>
        <w:t>&gt; y</w:t>
      </w:r>
      <w:r w:rsidRPr="00484F21">
        <w:rPr>
          <w:rFonts w:cs="Arial"/>
          <w:sz w:val="20"/>
          <w:szCs w:val="20"/>
        </w:rPr>
        <w:t xml:space="preserve"> </w:t>
      </w:r>
      <w:r w:rsidR="00755D6D" w:rsidRPr="00484F21">
        <w:rPr>
          <w:rFonts w:cs="Arial"/>
          <w:sz w:val="20"/>
          <w:szCs w:val="20"/>
        </w:rPr>
        <w:t>Si &lt;se proporcionó un inventario y un precio para el producto&gt;</w:t>
      </w:r>
    </w:p>
    <w:bookmarkEnd w:id="168"/>
    <w:p w:rsidR="00755D6D" w:rsidRPr="006E2C28" w:rsidRDefault="00755D6D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755D6D" w:rsidRDefault="00755D6D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b/>
          <w:sz w:val="20"/>
          <w:szCs w:val="20"/>
          <w:lang w:val="es-MX"/>
        </w:rPr>
      </w:pPr>
      <w:proofErr w:type="spellStart"/>
      <w:r w:rsidRPr="00D1375B">
        <w:rPr>
          <w:b/>
          <w:sz w:val="20"/>
          <w:szCs w:val="20"/>
          <w:lang w:val="es-MX"/>
        </w:rPr>
        <w:t>ProductosCompetencia</w:t>
      </w:r>
      <w:proofErr w:type="spellEnd"/>
    </w:p>
    <w:p w:rsidR="000C2DDE" w:rsidRDefault="000C2DDE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84" w:anchor="RNROLMOV198" w:history="1">
        <w:r>
          <w:rPr>
            <w:rStyle w:val="Hipervnculo"/>
            <w:b/>
            <w:sz w:val="20"/>
          </w:rPr>
          <w:t>RNROLMOV198 Información Contenida en el Objeto Productos</w:t>
        </w:r>
      </w:hyperlink>
    </w:p>
    <w:p w:rsidR="00755D6D" w:rsidRPr="00DE5DF0" w:rsidRDefault="00755D6D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lang w:val="es-MX"/>
        </w:rPr>
      </w:pPr>
      <w:proofErr w:type="spellStart"/>
      <w:r w:rsidRPr="00DE5DF0">
        <w:rPr>
          <w:sz w:val="20"/>
          <w:lang w:val="es-MX"/>
        </w:rPr>
        <w:t>ProductoCompClave</w:t>
      </w:r>
      <w:proofErr w:type="spellEnd"/>
    </w:p>
    <w:p w:rsidR="00755D6D" w:rsidRPr="00DE5DF0" w:rsidRDefault="00755D6D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lang w:val="es-MX"/>
        </w:rPr>
      </w:pPr>
      <w:r w:rsidRPr="00DE5DF0">
        <w:rPr>
          <w:sz w:val="20"/>
          <w:lang w:val="es-MX"/>
        </w:rPr>
        <w:t>Marca</w:t>
      </w:r>
    </w:p>
    <w:p w:rsidR="00755D6D" w:rsidRPr="00DE5DF0" w:rsidRDefault="00755D6D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 xml:space="preserve">Producto de acuerdo con la regla de negocio </w:t>
      </w:r>
      <w:hyperlink r:id="rId185" w:anchor="RNGEN187" w:history="1">
        <w:r w:rsidRPr="004D3FE7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755D6D" w:rsidRPr="00DE5DF0" w:rsidRDefault="00755D6D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lang w:val="es-MX"/>
        </w:rPr>
      </w:pPr>
      <w:r w:rsidRPr="00DE5DF0">
        <w:rPr>
          <w:sz w:val="20"/>
          <w:lang w:val="es-MX"/>
        </w:rPr>
        <w:t>Precio</w:t>
      </w:r>
    </w:p>
    <w:p w:rsidR="00755D6D" w:rsidRPr="0034057D" w:rsidRDefault="00755D6D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rStyle w:val="Hipervnculo"/>
          <w:color w:val="auto"/>
          <w:sz w:val="20"/>
          <w:u w:val="none"/>
          <w:lang w:val="es-MX"/>
        </w:rPr>
      </w:pPr>
      <w:r w:rsidRPr="00DE5DF0">
        <w:rPr>
          <w:sz w:val="20"/>
          <w:lang w:val="es-MX"/>
        </w:rPr>
        <w:t>Inventario</w:t>
      </w:r>
      <w:r w:rsidR="00FC1F3F">
        <w:rPr>
          <w:sz w:val="20"/>
          <w:lang w:val="es-MX"/>
        </w:rPr>
        <w:t xml:space="preserve"> </w:t>
      </w:r>
      <w:r w:rsidR="00FC1F3F">
        <w:rPr>
          <w:rFonts w:cs="Arial"/>
          <w:sz w:val="20"/>
          <w:szCs w:val="20"/>
        </w:rPr>
        <w:t xml:space="preserve">de acuerdo con la regla de negocio </w:t>
      </w:r>
      <w:hyperlink r:id="rId186" w:anchor="RNADMESC026" w:history="1">
        <w:r w:rsidR="00FC1F3F">
          <w:rPr>
            <w:rStyle w:val="Hipervnculo"/>
            <w:b/>
            <w:sz w:val="20"/>
          </w:rPr>
          <w:t>RNADMESC026 Configuración de Decimales para un Producto</w:t>
        </w:r>
      </w:hyperlink>
    </w:p>
    <w:p w:rsidR="0034057D" w:rsidRPr="0034057D" w:rsidRDefault="0034057D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highlight w:val="red"/>
          <w:lang w:val="es-MX"/>
        </w:rPr>
      </w:pPr>
      <w:proofErr w:type="spellStart"/>
      <w:r w:rsidRPr="0034057D">
        <w:rPr>
          <w:rStyle w:val="Hipervnculo"/>
          <w:color w:val="auto"/>
          <w:sz w:val="20"/>
          <w:highlight w:val="red"/>
          <w:u w:val="none"/>
        </w:rPr>
        <w:t>PromoOtorgada</w:t>
      </w:r>
      <w:proofErr w:type="spellEnd"/>
      <w:r w:rsidRPr="0034057D">
        <w:rPr>
          <w:rStyle w:val="Hipervnculo"/>
          <w:color w:val="auto"/>
          <w:sz w:val="20"/>
          <w:highlight w:val="red"/>
          <w:u w:val="none"/>
        </w:rPr>
        <w:t xml:space="preserve"> </w:t>
      </w:r>
    </w:p>
    <w:p w:rsidR="00A6694C" w:rsidRDefault="00A6694C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Pr="008944DA">
        <w:rPr>
          <w:sz w:val="20"/>
          <w:szCs w:val="20"/>
          <w:lang w:val="es-MX"/>
        </w:rPr>
        <w:t>la siguiente información</w:t>
      </w:r>
      <w:r>
        <w:rPr>
          <w:sz w:val="20"/>
          <w:szCs w:val="20"/>
          <w:lang w:val="es-MX"/>
        </w:rPr>
        <w:t xml:space="preserve"> de la toma de inventario y mercadeo anterior para el producto de la competencia actual</w:t>
      </w:r>
      <w:r>
        <w:rPr>
          <w:rFonts w:cs="Arial"/>
          <w:sz w:val="20"/>
          <w:szCs w:val="20"/>
        </w:rPr>
        <w:t>:</w:t>
      </w:r>
    </w:p>
    <w:p w:rsidR="00A6694C" w:rsidRPr="00EC490C" w:rsidRDefault="00A6694C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b/>
          <w:sz w:val="20"/>
          <w:lang w:val="es-MX"/>
        </w:rPr>
      </w:pPr>
      <w:proofErr w:type="spellStart"/>
      <w:r w:rsidRPr="00EC490C">
        <w:rPr>
          <w:b/>
          <w:sz w:val="20"/>
          <w:lang w:val="es-MX"/>
        </w:rPr>
        <w:t>InventarioCompDetalle</w:t>
      </w:r>
      <w:proofErr w:type="spellEnd"/>
    </w:p>
    <w:p w:rsidR="00A6694C" w:rsidRDefault="00A6694C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InventarioID</w:t>
      </w:r>
      <w:proofErr w:type="spellEnd"/>
      <w:r>
        <w:rPr>
          <w:sz w:val="20"/>
          <w:lang w:val="es-MX"/>
        </w:rPr>
        <w:t xml:space="preserve"> </w:t>
      </w:r>
      <w:r w:rsidR="00FC1F3F">
        <w:rPr>
          <w:sz w:val="20"/>
          <w:lang w:val="es-MX"/>
        </w:rPr>
        <w:t>(</w:t>
      </w:r>
      <w:proofErr w:type="spellStart"/>
      <w:r w:rsidR="00FC1F3F">
        <w:rPr>
          <w:sz w:val="20"/>
          <w:lang w:val="es-MX"/>
        </w:rPr>
        <w:t>InventarioIDAnterior</w:t>
      </w:r>
      <w:proofErr w:type="spellEnd"/>
      <w:r w:rsidR="00FC1F3F">
        <w:rPr>
          <w:sz w:val="20"/>
          <w:lang w:val="es-MX"/>
        </w:rPr>
        <w:t xml:space="preserve">) </w:t>
      </w:r>
      <w:r w:rsidRPr="00EC7FA9">
        <w:rPr>
          <w:rFonts w:cs="Arial"/>
          <w:sz w:val="20"/>
          <w:szCs w:val="20"/>
        </w:rPr>
        <w:t xml:space="preserve">de acuerdo con la regla de negocio </w:t>
      </w:r>
      <w:hyperlink r:id="rId187" w:anchor="RNGEN171" w:history="1">
        <w:r w:rsidRPr="00EC7FA9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6694C" w:rsidRPr="00180862" w:rsidRDefault="00A6694C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szCs w:val="20"/>
          <w:lang w:val="es-MX"/>
        </w:rPr>
      </w:pPr>
      <w:proofErr w:type="spellStart"/>
      <w:r w:rsidRPr="002C33CF">
        <w:rPr>
          <w:sz w:val="20"/>
          <w:szCs w:val="20"/>
          <w:lang w:val="es-MX"/>
        </w:rPr>
        <w:t>ProductoClave</w:t>
      </w:r>
      <w:proofErr w:type="spellEnd"/>
      <w:r w:rsidRPr="002C33CF">
        <w:rPr>
          <w:sz w:val="20"/>
          <w:szCs w:val="20"/>
          <w:lang w:val="es-MX"/>
        </w:rPr>
        <w:t xml:space="preserve"> </w:t>
      </w:r>
      <w:r w:rsidRPr="002C33CF">
        <w:rPr>
          <w:rFonts w:cs="Arial"/>
          <w:sz w:val="20"/>
          <w:szCs w:val="20"/>
        </w:rPr>
        <w:t xml:space="preserve">de acuerdo con la regla de negocio </w:t>
      </w:r>
      <w:hyperlink r:id="rId188" w:anchor="RNROLMOV198" w:history="1">
        <w:r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A6694C" w:rsidRDefault="00A6694C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ProductoCompClave</w:t>
      </w:r>
      <w:proofErr w:type="spellEnd"/>
    </w:p>
    <w:p w:rsidR="00A6694C" w:rsidRDefault="00A6694C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>Inventario</w:t>
      </w:r>
    </w:p>
    <w:p w:rsidR="00A6694C" w:rsidRPr="008E0F47" w:rsidRDefault="00A6694C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lang w:val="es-MX"/>
        </w:rPr>
      </w:pPr>
      <w:r w:rsidRPr="008E0F47">
        <w:rPr>
          <w:sz w:val="20"/>
          <w:lang w:val="es-MX"/>
        </w:rPr>
        <w:t xml:space="preserve">Si &lt;no se obtuvo información de la toma de inventario y mercadeo anterior para el producto </w:t>
      </w:r>
      <w:r>
        <w:rPr>
          <w:sz w:val="20"/>
          <w:lang w:val="es-MX"/>
        </w:rPr>
        <w:t>de la competencia actual</w:t>
      </w:r>
      <w:r w:rsidRPr="008E0F47">
        <w:rPr>
          <w:sz w:val="20"/>
          <w:lang w:val="es-MX"/>
        </w:rPr>
        <w:t>&gt;</w:t>
      </w:r>
    </w:p>
    <w:p w:rsidR="00DE2A88" w:rsidRPr="00DE2A88" w:rsidRDefault="00A6694C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D1570D" w:rsidRPr="00DE2A88" w:rsidRDefault="00A6694C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rFonts w:cs="Arial"/>
          <w:sz w:val="20"/>
          <w:szCs w:val="20"/>
        </w:rPr>
      </w:pPr>
      <w:proofErr w:type="spellStart"/>
      <w:r w:rsidRPr="00D1375B">
        <w:rPr>
          <w:b/>
          <w:sz w:val="20"/>
          <w:szCs w:val="20"/>
          <w:lang w:val="es-MX"/>
        </w:rPr>
        <w:t>ProductosCompetencia</w:t>
      </w:r>
      <w:proofErr w:type="spellEnd"/>
    </w:p>
    <w:p w:rsidR="00DE2A88" w:rsidRPr="00DE2A88" w:rsidRDefault="00DE2A88" w:rsidP="00C53E2F">
      <w:pPr>
        <w:pStyle w:val="Prrafodelista"/>
        <w:numPr>
          <w:ilvl w:val="6"/>
          <w:numId w:val="18"/>
        </w:numPr>
        <w:tabs>
          <w:tab w:val="left" w:pos="2410"/>
        </w:tabs>
        <w:ind w:left="581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InvAnterior</w:t>
      </w:r>
      <w:proofErr w:type="spellEnd"/>
      <w:r>
        <w:rPr>
          <w:rFonts w:cs="Arial"/>
          <w:sz w:val="20"/>
          <w:szCs w:val="20"/>
        </w:rPr>
        <w:t xml:space="preserve"> de acuerdo con 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89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 w:rsidR="00FC1F3F">
        <w:t xml:space="preserve"> </w:t>
      </w:r>
      <w:r w:rsidR="00FC1F3F">
        <w:rPr>
          <w:sz w:val="20"/>
        </w:rPr>
        <w:t>y</w:t>
      </w:r>
      <w:r w:rsidR="00FC1F3F">
        <w:t xml:space="preserve"> </w:t>
      </w:r>
      <w:hyperlink r:id="rId190" w:anchor="RNADMESC026" w:history="1">
        <w:r w:rsidR="00FC1F3F">
          <w:rPr>
            <w:rStyle w:val="Hipervnculo"/>
            <w:b/>
            <w:sz w:val="20"/>
          </w:rPr>
          <w:t>RNADMESC026 Configuración de Decimales para un Producto</w:t>
        </w:r>
      </w:hyperlink>
    </w:p>
    <w:p w:rsidR="00DE2A88" w:rsidRPr="008E0F47" w:rsidRDefault="00DE2A88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lang w:val="es-MX"/>
        </w:rPr>
      </w:pPr>
      <w:r w:rsidRPr="008E0F47">
        <w:rPr>
          <w:sz w:val="20"/>
          <w:lang w:val="es-MX"/>
        </w:rPr>
        <w:t xml:space="preserve">Si &lt;se obtuvo información de la toma de inventario y mercadeo anterior para el producto </w:t>
      </w:r>
      <w:r>
        <w:rPr>
          <w:sz w:val="20"/>
          <w:lang w:val="es-MX"/>
        </w:rPr>
        <w:t>de la competencia actual</w:t>
      </w:r>
      <w:r w:rsidRPr="008E0F47">
        <w:rPr>
          <w:sz w:val="20"/>
          <w:lang w:val="es-MX"/>
        </w:rPr>
        <w:t>&gt;</w:t>
      </w:r>
    </w:p>
    <w:p w:rsidR="00DE2A88" w:rsidRPr="00DE2A88" w:rsidRDefault="00DE2A88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DE2A88" w:rsidRPr="00DE2A88" w:rsidRDefault="00DE2A88" w:rsidP="00C53E2F">
      <w:pPr>
        <w:pStyle w:val="Prrafodelista"/>
        <w:numPr>
          <w:ilvl w:val="5"/>
          <w:numId w:val="18"/>
        </w:numPr>
        <w:tabs>
          <w:tab w:val="left" w:pos="2410"/>
        </w:tabs>
        <w:ind w:left="4536" w:hanging="1134"/>
        <w:rPr>
          <w:rFonts w:cs="Arial"/>
          <w:sz w:val="20"/>
          <w:szCs w:val="20"/>
        </w:rPr>
      </w:pPr>
      <w:proofErr w:type="spellStart"/>
      <w:r w:rsidRPr="00D1375B">
        <w:rPr>
          <w:b/>
          <w:sz w:val="20"/>
          <w:szCs w:val="20"/>
          <w:lang w:val="es-MX"/>
        </w:rPr>
        <w:t>ProductosCompetencia</w:t>
      </w:r>
      <w:proofErr w:type="spellEnd"/>
    </w:p>
    <w:p w:rsidR="00027DF6" w:rsidRPr="00DE5DF0" w:rsidRDefault="00027DF6" w:rsidP="00C53E2F">
      <w:pPr>
        <w:pStyle w:val="Prrafodelista"/>
        <w:numPr>
          <w:ilvl w:val="6"/>
          <w:numId w:val="18"/>
        </w:numPr>
        <w:tabs>
          <w:tab w:val="left" w:pos="2410"/>
        </w:tabs>
        <w:ind w:left="5812"/>
        <w:rPr>
          <w:sz w:val="20"/>
          <w:lang w:val="es-MX"/>
        </w:rPr>
      </w:pPr>
      <w:proofErr w:type="spellStart"/>
      <w:r w:rsidRPr="00DE5DF0">
        <w:rPr>
          <w:sz w:val="20"/>
          <w:lang w:val="es-MX"/>
        </w:rPr>
        <w:t>InvAnterior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>de acuerdo con 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FC1F3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91" w:anchor="RNMOV165" w:history="1">
        <w:r>
          <w:rPr>
            <w:rStyle w:val="Hipervnculo"/>
            <w:rFonts w:cs="Arial"/>
            <w:b/>
            <w:sz w:val="20"/>
            <w:szCs w:val="20"/>
          </w:rPr>
          <w:t>RNMOV165 Cantidad de Producto Registrada en la Toma de Inventario Anterior</w:t>
        </w:r>
      </w:hyperlink>
      <w:r w:rsidR="00FC1F3F">
        <w:t xml:space="preserve"> </w:t>
      </w:r>
      <w:r w:rsidR="00FC1F3F">
        <w:rPr>
          <w:sz w:val="20"/>
        </w:rPr>
        <w:t>y</w:t>
      </w:r>
      <w:r w:rsidR="00FC1F3F">
        <w:t xml:space="preserve"> </w:t>
      </w:r>
      <w:hyperlink r:id="rId192" w:anchor="RNADMESC026" w:history="1">
        <w:r w:rsidR="00FC1F3F">
          <w:rPr>
            <w:rStyle w:val="Hipervnculo"/>
            <w:b/>
            <w:sz w:val="20"/>
          </w:rPr>
          <w:t>RNADMESC026 Configuración de Decimales para un Producto</w:t>
        </w:r>
      </w:hyperlink>
    </w:p>
    <w:p w:rsidR="009D3B47" w:rsidRDefault="009D3B47" w:rsidP="00C53E2F">
      <w:pPr>
        <w:pStyle w:val="Prrafodelista"/>
        <w:numPr>
          <w:ilvl w:val="1"/>
          <w:numId w:val="18"/>
        </w:numPr>
        <w:tabs>
          <w:tab w:val="left" w:pos="851"/>
        </w:tabs>
        <w:ind w:left="851" w:hanging="425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&lt;se cuenta con información de la toma de inventario y mercadeo anterior para el producto capturado (se tiene registrado un </w:t>
      </w:r>
      <w:proofErr w:type="spellStart"/>
      <w:r>
        <w:rPr>
          <w:sz w:val="20"/>
          <w:szCs w:val="20"/>
          <w:lang w:val="es-MX"/>
        </w:rPr>
        <w:t>InventarioIDAnterior</w:t>
      </w:r>
      <w:proofErr w:type="spellEnd"/>
      <w:r>
        <w:rPr>
          <w:sz w:val="20"/>
          <w:szCs w:val="20"/>
          <w:lang w:val="es-MX"/>
        </w:rPr>
        <w:t xml:space="preserve"> en sesión)&gt;</w:t>
      </w:r>
    </w:p>
    <w:p w:rsidR="009D3B47" w:rsidRDefault="009D3B47" w:rsidP="00C53E2F">
      <w:pPr>
        <w:pStyle w:val="Prrafodelista"/>
        <w:numPr>
          <w:ilvl w:val="2"/>
          <w:numId w:val="18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 la toma de inventario y mercadeo anterior de los productos de la competencia registrados para el producto actual:</w:t>
      </w:r>
    </w:p>
    <w:p w:rsidR="009D3B47" w:rsidRDefault="009D3B47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InventarioCompDetalle</w:t>
      </w:r>
      <w:proofErr w:type="spellEnd"/>
    </w:p>
    <w:p w:rsidR="009D3B47" w:rsidRDefault="009D3B47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  <w:r>
        <w:rPr>
          <w:sz w:val="20"/>
          <w:lang w:val="es-MX"/>
        </w:rPr>
        <w:t xml:space="preserve"> (</w:t>
      </w:r>
      <w:proofErr w:type="spellStart"/>
      <w:r>
        <w:rPr>
          <w:sz w:val="20"/>
          <w:lang w:val="es-MX"/>
        </w:rPr>
        <w:t>InventarioIDAnterior</w:t>
      </w:r>
      <w:proofErr w:type="spellEnd"/>
      <w:r>
        <w:rPr>
          <w:sz w:val="20"/>
          <w:lang w:val="es-MX"/>
        </w:rPr>
        <w:t xml:space="preserve">) </w:t>
      </w:r>
      <w:r>
        <w:rPr>
          <w:rFonts w:cs="Arial"/>
          <w:sz w:val="20"/>
          <w:szCs w:val="20"/>
        </w:rPr>
        <w:t xml:space="preserve">de acuerdo con la regla de negocio </w:t>
      </w:r>
      <w:hyperlink r:id="rId193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D3B47" w:rsidRDefault="009D3B47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94" w:anchor="RNROLMOV198" w:history="1">
        <w:r>
          <w:rPr>
            <w:rStyle w:val="Hipervnculo"/>
            <w:b/>
            <w:sz w:val="20"/>
          </w:rPr>
          <w:t>RNROLMOV198 Información Contenida en el Objeto Productos</w:t>
        </w:r>
      </w:hyperlink>
    </w:p>
    <w:p w:rsidR="009D3B47" w:rsidRDefault="009D3B47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ProductoCompClave</w:t>
      </w:r>
      <w:proofErr w:type="spellEnd"/>
    </w:p>
    <w:p w:rsidR="009D3B47" w:rsidRPr="00331853" w:rsidRDefault="009D3B47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Si &lt;se obtuvo por lo menos un producto de la competencia registrado en la toma de inventario y mercadeo anterior del cliente que no se encuentre registrado en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>&gt;</w:t>
      </w:r>
    </w:p>
    <w:p w:rsidR="009D3B47" w:rsidRDefault="009D3B47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95" w:anchor="I0261" w:history="1">
        <w:r w:rsidRPr="002B3A2C">
          <w:rPr>
            <w:rStyle w:val="Hipervnculo"/>
            <w:rFonts w:cs="Arial"/>
            <w:b/>
            <w:sz w:val="20"/>
            <w:szCs w:val="20"/>
          </w:rPr>
          <w:t>I0261 &lt;Producto No Capturado&gt;</w:t>
        </w:r>
      </w:hyperlink>
    </w:p>
    <w:p w:rsidR="009D3B47" w:rsidRPr="00AD57DD" w:rsidRDefault="009D3B47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lang w:val="es-MX"/>
        </w:rPr>
      </w:pPr>
      <w:r w:rsidRPr="001F2606">
        <w:rPr>
          <w:rFonts w:cs="Arial"/>
          <w:sz w:val="20"/>
          <w:szCs w:val="20"/>
        </w:rPr>
        <w:t xml:space="preserve">El sistema continúa en el punto correspondiente al </w:t>
      </w:r>
      <w:r>
        <w:rPr>
          <w:rFonts w:cs="Arial"/>
          <w:sz w:val="20"/>
          <w:szCs w:val="20"/>
        </w:rPr>
        <w:t>inventario</w:t>
      </w:r>
      <w:r w:rsidRPr="001F2606">
        <w:rPr>
          <w:rFonts w:cs="Arial"/>
          <w:sz w:val="20"/>
          <w:szCs w:val="20"/>
        </w:rPr>
        <w:t xml:space="preserve"> del producto</w:t>
      </w:r>
      <w:r>
        <w:rPr>
          <w:rFonts w:cs="Arial"/>
          <w:sz w:val="20"/>
          <w:szCs w:val="20"/>
        </w:rPr>
        <w:t xml:space="preserve"> de la competencia</w:t>
      </w:r>
      <w:r w:rsidRPr="001F2606">
        <w:rPr>
          <w:rFonts w:cs="Arial"/>
          <w:sz w:val="20"/>
          <w:szCs w:val="20"/>
        </w:rPr>
        <w:t xml:space="preserve"> que no se haya proporcionado</w:t>
      </w:r>
    </w:p>
    <w:p w:rsidR="009D3B47" w:rsidRPr="00AD57DD" w:rsidRDefault="009D3B47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lang w:val="es-MX"/>
        </w:rPr>
      </w:pPr>
      <w:r>
        <w:rPr>
          <w:rFonts w:cs="Arial"/>
          <w:sz w:val="20"/>
          <w:szCs w:val="20"/>
        </w:rPr>
        <w:t>El actor proporciona la siguiente información para el producto de la competencia:</w:t>
      </w:r>
    </w:p>
    <w:p w:rsidR="009D3B47" w:rsidRDefault="009D3B47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Inventario (*)</w:t>
      </w:r>
    </w:p>
    <w:p w:rsidR="009D3B47" w:rsidRDefault="009D3B47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F07AA3" w:rsidRPr="00F07AA3" w:rsidRDefault="00F07AA3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highlight w:val="red"/>
          <w:lang w:val="es-MX"/>
        </w:rPr>
      </w:pPr>
      <w:r w:rsidRPr="00F07AA3">
        <w:rPr>
          <w:sz w:val="20"/>
          <w:highlight w:val="red"/>
          <w:lang w:val="es-MX"/>
        </w:rPr>
        <w:t>Tipo Promoción ©</w:t>
      </w:r>
    </w:p>
    <w:p w:rsidR="009D3B47" w:rsidRPr="001F2606" w:rsidRDefault="009D3B47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Pr="003C41B9">
        <w:rPr>
          <w:sz w:val="20"/>
          <w:lang w:val="es-MX"/>
        </w:rPr>
        <w:t xml:space="preserve">en el </w:t>
      </w:r>
      <w:hyperlink w:anchor="paso9_8_1_AO01" w:history="1">
        <w:r w:rsidRPr="003C41B9">
          <w:rPr>
            <w:rStyle w:val="Hipervnculo"/>
            <w:b/>
            <w:sz w:val="20"/>
            <w:lang w:val="es-MX"/>
          </w:rPr>
          <w:t xml:space="preserve">paso </w:t>
        </w:r>
        <w:r w:rsidR="003C41B9" w:rsidRPr="003C41B9">
          <w:rPr>
            <w:rStyle w:val="Hipervnculo"/>
            <w:b/>
            <w:sz w:val="20"/>
            <w:lang w:val="es-MX"/>
          </w:rPr>
          <w:t>9.8</w:t>
        </w:r>
        <w:r w:rsidR="00123A9F" w:rsidRPr="003C41B9">
          <w:rPr>
            <w:rStyle w:val="Hipervnculo"/>
            <w:b/>
            <w:sz w:val="20"/>
            <w:lang w:val="es-MX"/>
          </w:rPr>
          <w:t>.1</w:t>
        </w:r>
      </w:hyperlink>
      <w:r w:rsidRPr="003C41B9">
        <w:rPr>
          <w:sz w:val="20"/>
          <w:lang w:val="es-MX"/>
        </w:rPr>
        <w:t xml:space="preserve"> del </w:t>
      </w:r>
      <w:r w:rsidRPr="003C41B9">
        <w:rPr>
          <w:sz w:val="20"/>
          <w:szCs w:val="20"/>
        </w:rPr>
        <w:t xml:space="preserve">flujo altero opcional </w:t>
      </w:r>
      <w:hyperlink r:id="rId196" w:anchor="AO01" w:history="1">
        <w:r w:rsidRPr="003C41B9">
          <w:rPr>
            <w:rStyle w:val="Hipervnculo"/>
            <w:b/>
            <w:sz w:val="20"/>
            <w:lang w:eastAsia="en-US"/>
          </w:rPr>
          <w:t>AO01 Crear Captura de Inventario y Mercadeo de Productos</w:t>
        </w:r>
      </w:hyperlink>
    </w:p>
    <w:p w:rsidR="00DE2A88" w:rsidRDefault="003A579D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productos registrados en la toma de inventario y mercadeo anterior del cliente:</w:t>
      </w:r>
    </w:p>
    <w:p w:rsidR="00EF2A3A" w:rsidRDefault="00EF2A3A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InventarioMercadeoDetalle</w:t>
      </w:r>
      <w:proofErr w:type="spellEnd"/>
    </w:p>
    <w:p w:rsidR="00EF2A3A" w:rsidRDefault="00EF2A3A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  <w:r w:rsidR="00CF51E1">
        <w:rPr>
          <w:sz w:val="20"/>
          <w:lang w:val="es-MX"/>
        </w:rPr>
        <w:t xml:space="preserve"> (</w:t>
      </w:r>
      <w:proofErr w:type="spellStart"/>
      <w:r w:rsidR="00CF51E1">
        <w:rPr>
          <w:sz w:val="20"/>
          <w:lang w:val="es-MX"/>
        </w:rPr>
        <w:t>InventarioIDAnterior</w:t>
      </w:r>
      <w:proofErr w:type="spellEnd"/>
      <w:r w:rsidR="00CF51E1">
        <w:rPr>
          <w:sz w:val="20"/>
          <w:lang w:val="es-MX"/>
        </w:rPr>
        <w:t xml:space="preserve">) </w:t>
      </w:r>
      <w:r w:rsidR="00CF51E1">
        <w:rPr>
          <w:rFonts w:cs="Arial"/>
          <w:sz w:val="20"/>
          <w:szCs w:val="20"/>
        </w:rPr>
        <w:t xml:space="preserve">de acuerdo con la regla de negocio </w:t>
      </w:r>
      <w:hyperlink r:id="rId197" w:anchor="RNGEN171" w:history="1">
        <w:r w:rsidR="00CF51E1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F2A3A" w:rsidRDefault="00EF2A3A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3A579D" w:rsidRPr="00331853" w:rsidRDefault="00EE52E4" w:rsidP="00C53E2F">
      <w:pPr>
        <w:pStyle w:val="Prrafodelista"/>
        <w:numPr>
          <w:ilvl w:val="2"/>
          <w:numId w:val="18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Si &lt;se obtuvo </w:t>
      </w:r>
      <w:r w:rsidR="000D5408">
        <w:rPr>
          <w:sz w:val="20"/>
          <w:lang w:val="es-MX"/>
        </w:rPr>
        <w:t xml:space="preserve">por lo menos </w:t>
      </w:r>
      <w:r>
        <w:rPr>
          <w:sz w:val="20"/>
          <w:lang w:val="es-MX"/>
        </w:rPr>
        <w:t xml:space="preserve">un producto registrado en la toma de inventario y mercadeo anterior </w:t>
      </w:r>
      <w:r w:rsidR="00331853">
        <w:rPr>
          <w:sz w:val="20"/>
          <w:lang w:val="es-MX"/>
        </w:rPr>
        <w:t xml:space="preserve">del cliente que no se encuentre </w:t>
      </w:r>
      <w:r>
        <w:rPr>
          <w:sz w:val="20"/>
          <w:lang w:val="es-MX"/>
        </w:rPr>
        <w:t xml:space="preserve">registrado en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>&gt;</w:t>
      </w:r>
    </w:p>
    <w:p w:rsidR="00331853" w:rsidRDefault="00331853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el mensaje </w:t>
      </w:r>
      <w:hyperlink r:id="rId198" w:anchor="I0261" w:history="1">
        <w:r w:rsidR="002B3A2C" w:rsidRPr="002B3A2C">
          <w:rPr>
            <w:rStyle w:val="Hipervnculo"/>
            <w:rFonts w:cs="Arial"/>
            <w:b/>
            <w:sz w:val="20"/>
            <w:szCs w:val="20"/>
          </w:rPr>
          <w:t>I0261 &lt;Producto No Capturado&gt;</w:t>
        </w:r>
      </w:hyperlink>
    </w:p>
    <w:p w:rsidR="00331853" w:rsidRDefault="00331853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bookmarkStart w:id="169" w:name="paso9_9_2_AO01"/>
      <w:r>
        <w:rPr>
          <w:rFonts w:cs="Arial"/>
          <w:sz w:val="20"/>
          <w:szCs w:val="20"/>
        </w:rPr>
        <w:t>El sistema presenta la siguiente información:</w:t>
      </w:r>
    </w:p>
    <w:bookmarkEnd w:id="169"/>
    <w:p w:rsidR="00331853" w:rsidRPr="00D1478C" w:rsidRDefault="00331853" w:rsidP="00C53E2F">
      <w:pPr>
        <w:pStyle w:val="Prrafodelista"/>
        <w:numPr>
          <w:ilvl w:val="4"/>
          <w:numId w:val="18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Producto (*) de acuerdo con la regla de negocio </w:t>
      </w:r>
      <w:hyperlink r:id="rId199" w:anchor="RNMOV167" w:history="1">
        <w:r w:rsidRPr="000D5408">
          <w:rPr>
            <w:rStyle w:val="Hipervnculo"/>
            <w:rFonts w:cs="Arial"/>
            <w:b/>
            <w:sz w:val="20"/>
            <w:szCs w:val="20"/>
          </w:rPr>
          <w:t>RN</w:t>
        </w:r>
        <w:r w:rsidR="000D5408" w:rsidRPr="000D5408">
          <w:rPr>
            <w:rStyle w:val="Hipervnculo"/>
            <w:rFonts w:cs="Arial"/>
            <w:b/>
            <w:sz w:val="20"/>
            <w:szCs w:val="20"/>
          </w:rPr>
          <w:t>MOV167 Clave del Producto Que No Se Capturó</w:t>
        </w:r>
      </w:hyperlink>
    </w:p>
    <w:p w:rsidR="00D1478C" w:rsidRDefault="00D1478C" w:rsidP="00C53E2F">
      <w:pPr>
        <w:pStyle w:val="Prrafodelista"/>
        <w:numPr>
          <w:ilvl w:val="3"/>
          <w:numId w:val="18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 w:rsidRPr="00D1478C">
        <w:rPr>
          <w:rFonts w:cs="Arial"/>
          <w:sz w:val="20"/>
          <w:szCs w:val="20"/>
        </w:rPr>
        <w:t xml:space="preserve">El sistema continúa en el </w:t>
      </w:r>
      <w:hyperlink w:anchor="paso2_2_AO01" w:history="1">
        <w:r w:rsidRPr="00D1478C">
          <w:rPr>
            <w:rStyle w:val="Hipervnculo"/>
            <w:rFonts w:cs="Arial"/>
            <w:b/>
            <w:sz w:val="20"/>
            <w:szCs w:val="20"/>
          </w:rPr>
          <w:t>paso 2.2</w:t>
        </w:r>
      </w:hyperlink>
      <w:r w:rsidRPr="00D1478C">
        <w:rPr>
          <w:rFonts w:cs="Arial"/>
          <w:sz w:val="20"/>
          <w:szCs w:val="20"/>
        </w:rPr>
        <w:t xml:space="preserve"> del flujo alterno opcional</w:t>
      </w:r>
      <w:r>
        <w:rPr>
          <w:rFonts w:cs="Arial"/>
          <w:b/>
          <w:sz w:val="20"/>
          <w:szCs w:val="20"/>
        </w:rPr>
        <w:t xml:space="preserve"> </w:t>
      </w:r>
      <w:hyperlink r:id="rId200" w:anchor="AO01" w:history="1">
        <w:r w:rsidRPr="000E1F59">
          <w:rPr>
            <w:rStyle w:val="Hipervnculo"/>
            <w:b/>
            <w:sz w:val="20"/>
            <w:lang w:eastAsia="en-US"/>
          </w:rPr>
          <w:t>AO01 Crear Captura de Inventario y Mercadeo de Productos</w:t>
        </w:r>
      </w:hyperlink>
    </w:p>
    <w:p w:rsidR="009E5256" w:rsidRPr="009E5256" w:rsidRDefault="00755D6D" w:rsidP="009E5256">
      <w:pPr>
        <w:pStyle w:val="Prrafodelista"/>
        <w:numPr>
          <w:ilvl w:val="1"/>
          <w:numId w:val="18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1" w:history="1">
        <w:r w:rsidRPr="000C2DD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C2DDE" w:rsidRPr="000C2DDE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="007A5F08">
        <w:rPr>
          <w:rStyle w:val="Hipervnculo"/>
          <w:rFonts w:cs="Arial"/>
          <w:b/>
          <w:sz w:val="20"/>
          <w:szCs w:val="20"/>
        </w:rPr>
        <w:t>4</w:t>
      </w:r>
      <w:r>
        <w:rPr>
          <w:rFonts w:cs="Arial"/>
          <w:sz w:val="20"/>
          <w:szCs w:val="20"/>
        </w:rPr>
        <w:t xml:space="preserve"> del flujo básico</w:t>
      </w:r>
    </w:p>
    <w:p w:rsidR="009E5256" w:rsidRDefault="009E5256" w:rsidP="009E5256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9E5256" w:rsidRPr="00041E5E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1" w:history="1">
        <w:r w:rsidRPr="001D4B6D">
          <w:rPr>
            <w:rStyle w:val="Hipervnculo"/>
            <w:b/>
            <w:sz w:val="20"/>
            <w:szCs w:val="20"/>
          </w:rPr>
          <w:t>VA01 Valida</w:t>
        </w:r>
        <w:r>
          <w:rPr>
            <w:rStyle w:val="Hipervnculo"/>
            <w:b/>
            <w:sz w:val="20"/>
            <w:szCs w:val="20"/>
          </w:rPr>
          <w:t>r</w:t>
        </w:r>
        <w:r w:rsidRPr="001D4B6D">
          <w:rPr>
            <w:rStyle w:val="Hipervnculo"/>
            <w:b/>
            <w:sz w:val="20"/>
            <w:szCs w:val="20"/>
          </w:rPr>
          <w:t xml:space="preserve"> Datos Proporcionados</w:t>
        </w:r>
      </w:hyperlink>
    </w:p>
    <w:p w:rsidR="009E5256" w:rsidRPr="002F2838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01" w:anchor="P0240" w:history="1">
        <w:r>
          <w:rPr>
            <w:rStyle w:val="Hipervnculo"/>
            <w:b/>
            <w:sz w:val="20"/>
            <w:lang w:val="es-MX"/>
          </w:rPr>
          <w:t>P0240 &lt;Seguro de que Conteo de Inventario es Correcto&gt;</w:t>
        </w:r>
      </w:hyperlink>
    </w:p>
    <w:p w:rsidR="009E5256" w:rsidRDefault="009E5256" w:rsidP="009E5256">
      <w:pPr>
        <w:pStyle w:val="Prrafodelista"/>
        <w:numPr>
          <w:ilvl w:val="2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E5256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9E5256" w:rsidRDefault="009E5256" w:rsidP="009E5256">
      <w:pPr>
        <w:pStyle w:val="Prrafodelista"/>
        <w:numPr>
          <w:ilvl w:val="2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9E5256" w:rsidRPr="002F2838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lang w:val="es-MX"/>
        </w:rPr>
      </w:pPr>
      <w:r>
        <w:rPr>
          <w:sz w:val="20"/>
          <w:lang w:val="es-MX"/>
        </w:rPr>
        <w:t>El sistema continúa en el siguiente paso de este flujo</w:t>
      </w:r>
    </w:p>
    <w:p w:rsidR="009E5256" w:rsidRPr="007935EA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rPr>
          <w:lang w:val="es-MX"/>
        </w:rPr>
      </w:pPr>
      <w:r w:rsidRPr="007935EA">
        <w:rPr>
          <w:sz w:val="20"/>
          <w:lang w:val="es-MX"/>
        </w:rPr>
        <w:t xml:space="preserve">El </w:t>
      </w:r>
      <w:r w:rsidRPr="007935EA">
        <w:rPr>
          <w:rFonts w:cs="Arial"/>
          <w:sz w:val="20"/>
          <w:szCs w:val="20"/>
        </w:rPr>
        <w:t>sistema</w:t>
      </w:r>
      <w:r w:rsidRPr="007935EA">
        <w:rPr>
          <w:sz w:val="20"/>
          <w:lang w:val="es-MX"/>
        </w:rPr>
        <w:t xml:space="preserve"> actualiza el objeto </w:t>
      </w:r>
      <w:proofErr w:type="spellStart"/>
      <w:r w:rsidRPr="007935EA">
        <w:rPr>
          <w:sz w:val="20"/>
          <w:lang w:val="es-MX"/>
        </w:rPr>
        <w:t>ProductosPropios</w:t>
      </w:r>
      <w:proofErr w:type="spellEnd"/>
      <w:r w:rsidRPr="007935EA">
        <w:rPr>
          <w:sz w:val="20"/>
          <w:lang w:val="es-MX"/>
        </w:rPr>
        <w:t xml:space="preserve"> con la siguiente información para el producto actual:</w:t>
      </w:r>
    </w:p>
    <w:p w:rsidR="009E5256" w:rsidRPr="007935EA" w:rsidRDefault="009E5256" w:rsidP="009E5256">
      <w:pPr>
        <w:pStyle w:val="Prrafodelista"/>
        <w:numPr>
          <w:ilvl w:val="2"/>
          <w:numId w:val="27"/>
        </w:numPr>
        <w:rPr>
          <w:b/>
          <w:lang w:val="es-MX"/>
        </w:rPr>
      </w:pPr>
      <w:proofErr w:type="spellStart"/>
      <w:r w:rsidRPr="007935EA">
        <w:rPr>
          <w:b/>
          <w:sz w:val="20"/>
          <w:lang w:val="es-MX"/>
        </w:rPr>
        <w:t>ProductosPropios</w:t>
      </w:r>
      <w:proofErr w:type="spellEnd"/>
    </w:p>
    <w:p w:rsidR="009E5256" w:rsidRPr="007935EA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r w:rsidRPr="007935EA">
        <w:rPr>
          <w:rFonts w:cs="Arial"/>
          <w:sz w:val="20"/>
          <w:szCs w:val="20"/>
        </w:rPr>
        <w:t>Unidad</w:t>
      </w:r>
    </w:p>
    <w:p w:rsidR="009E5256" w:rsidRPr="007935EA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r w:rsidRPr="007935EA">
        <w:rPr>
          <w:rFonts w:cs="Arial"/>
          <w:sz w:val="20"/>
          <w:szCs w:val="20"/>
        </w:rPr>
        <w:t>Precio</w:t>
      </w:r>
    </w:p>
    <w:p w:rsidR="009E5256" w:rsidRPr="007935EA" w:rsidRDefault="009E5256" w:rsidP="00F07AA3">
      <w:pPr>
        <w:pStyle w:val="Prrafodelista"/>
        <w:numPr>
          <w:ilvl w:val="3"/>
          <w:numId w:val="27"/>
        </w:numPr>
        <w:tabs>
          <w:tab w:val="left" w:pos="2410"/>
        </w:tabs>
        <w:ind w:left="2410" w:hanging="1330"/>
        <w:rPr>
          <w:rFonts w:cs="Arial"/>
          <w:sz w:val="20"/>
          <w:szCs w:val="20"/>
        </w:rPr>
      </w:pPr>
      <w:r w:rsidRPr="007935EA">
        <w:rPr>
          <w:rFonts w:cs="Arial"/>
          <w:sz w:val="20"/>
          <w:szCs w:val="20"/>
        </w:rPr>
        <w:t xml:space="preserve">Inventario de acuerdo con la regla de negocio </w:t>
      </w:r>
      <w:hyperlink r:id="rId202" w:anchor="RNADMESC026" w:history="1">
        <w:r w:rsidRPr="007935EA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9E5256" w:rsidRPr="008944DA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rPr>
          <w:sz w:val="20"/>
          <w:szCs w:val="20"/>
          <w:lang w:val="es-MX"/>
        </w:rPr>
      </w:pPr>
      <w:r w:rsidRPr="008944D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la toma de inventario y mercadeo anterior para el producto capturado</w:t>
      </w:r>
      <w:r w:rsidRPr="008944DA">
        <w:rPr>
          <w:sz w:val="20"/>
          <w:szCs w:val="20"/>
          <w:lang w:val="es-MX"/>
        </w:rPr>
        <w:t>:</w:t>
      </w:r>
    </w:p>
    <w:p w:rsidR="009E5256" w:rsidRDefault="009E5256" w:rsidP="009E5256">
      <w:pPr>
        <w:pStyle w:val="Prrafodelista"/>
        <w:numPr>
          <w:ilvl w:val="2"/>
          <w:numId w:val="27"/>
        </w:numPr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Dia</w:t>
      </w:r>
      <w:proofErr w:type="spellEnd"/>
    </w:p>
    <w:p w:rsidR="009E5256" w:rsidRPr="00891BA2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proofErr w:type="spellStart"/>
      <w:r w:rsidRPr="00C4460A"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03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E5256" w:rsidRPr="00C4460A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lang w:val="es-MX"/>
        </w:rPr>
      </w:pPr>
      <w:proofErr w:type="spellStart"/>
      <w:r w:rsidRPr="00C4460A">
        <w:rPr>
          <w:sz w:val="20"/>
          <w:lang w:val="es-MX"/>
        </w:rPr>
        <w:t>FechaCaptura</w:t>
      </w:r>
      <w:proofErr w:type="spellEnd"/>
    </w:p>
    <w:p w:rsidR="009E5256" w:rsidRPr="00CD3612" w:rsidRDefault="009E5256" w:rsidP="009E5256">
      <w:pPr>
        <w:pStyle w:val="Prrafodelista"/>
        <w:numPr>
          <w:ilvl w:val="2"/>
          <w:numId w:val="27"/>
        </w:numPr>
        <w:rPr>
          <w:b/>
          <w:sz w:val="20"/>
          <w:lang w:val="es-MX"/>
        </w:rPr>
      </w:pPr>
      <w:proofErr w:type="spellStart"/>
      <w:r w:rsidRPr="00CD3612">
        <w:rPr>
          <w:b/>
          <w:sz w:val="20"/>
          <w:lang w:val="es-MX"/>
        </w:rPr>
        <w:t>InventarioMercadeo</w:t>
      </w:r>
      <w:proofErr w:type="spellEnd"/>
    </w:p>
    <w:p w:rsidR="009E5256" w:rsidRPr="00D272A1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szCs w:val="20"/>
          <w:lang w:val="es-MX"/>
        </w:rPr>
      </w:pPr>
      <w:proofErr w:type="spellStart"/>
      <w:r w:rsidRPr="00D272A1">
        <w:rPr>
          <w:sz w:val="20"/>
          <w:szCs w:val="20"/>
          <w:lang w:val="es-MX"/>
        </w:rPr>
        <w:t>InventarioID</w:t>
      </w:r>
      <w:proofErr w:type="spellEnd"/>
    </w:p>
    <w:p w:rsidR="009E5256" w:rsidRPr="00D272A1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szCs w:val="20"/>
          <w:lang w:val="es-MX"/>
        </w:rPr>
      </w:pPr>
      <w:proofErr w:type="spellStart"/>
      <w:r w:rsidRPr="00D272A1">
        <w:rPr>
          <w:sz w:val="20"/>
          <w:szCs w:val="20"/>
          <w:lang w:val="es-MX"/>
        </w:rPr>
        <w:t>VisitaClave</w:t>
      </w:r>
      <w:proofErr w:type="spellEnd"/>
    </w:p>
    <w:p w:rsidR="009E5256" w:rsidRPr="00327F8F" w:rsidRDefault="009E5256" w:rsidP="00F07AA3">
      <w:pPr>
        <w:pStyle w:val="Prrafodelista"/>
        <w:numPr>
          <w:ilvl w:val="3"/>
          <w:numId w:val="27"/>
        </w:numPr>
        <w:tabs>
          <w:tab w:val="left" w:pos="2410"/>
        </w:tabs>
        <w:ind w:left="2410" w:hanging="1330"/>
        <w:rPr>
          <w:sz w:val="20"/>
          <w:szCs w:val="20"/>
          <w:lang w:val="es-MX"/>
        </w:rPr>
      </w:pPr>
      <w:proofErr w:type="spellStart"/>
      <w:r w:rsidRPr="00D272A1">
        <w:rPr>
          <w:sz w:val="20"/>
          <w:szCs w:val="20"/>
          <w:lang w:val="es-MX"/>
        </w:rPr>
        <w:t>DiaClave</w:t>
      </w:r>
      <w:proofErr w:type="spellEnd"/>
      <w:r>
        <w:rPr>
          <w:sz w:val="20"/>
          <w:szCs w:val="20"/>
          <w:lang w:val="es-MX"/>
        </w:rPr>
        <w:t xml:space="preserve"> de acuerdo con la regla de negocio </w:t>
      </w:r>
      <w:hyperlink r:id="rId204" w:anchor="RNMOV164" w:history="1">
        <w:r w:rsidRPr="007935EA">
          <w:rPr>
            <w:rStyle w:val="Hipervnculo"/>
            <w:b/>
            <w:sz w:val="20"/>
            <w:szCs w:val="20"/>
            <w:lang w:val="es-MX"/>
          </w:rPr>
          <w:t>RNMOV164 Día de Trabajo Anterior Inmediato al Día Actual</w:t>
        </w:r>
      </w:hyperlink>
    </w:p>
    <w:p w:rsidR="009E5256" w:rsidRPr="00C4460A" w:rsidRDefault="009E5256" w:rsidP="00F07AA3">
      <w:pPr>
        <w:pStyle w:val="Prrafodelista"/>
        <w:numPr>
          <w:ilvl w:val="3"/>
          <w:numId w:val="27"/>
        </w:numPr>
        <w:tabs>
          <w:tab w:val="left" w:pos="2410"/>
        </w:tabs>
        <w:ind w:left="2410" w:hanging="1330"/>
        <w:rPr>
          <w:rFonts w:cs="Arial"/>
          <w:sz w:val="20"/>
          <w:szCs w:val="20"/>
        </w:rPr>
      </w:pPr>
      <w:proofErr w:type="spellStart"/>
      <w:r w:rsidRPr="00D272A1">
        <w:rPr>
          <w:sz w:val="20"/>
          <w:szCs w:val="20"/>
          <w:lang w:val="es-MX"/>
        </w:rPr>
        <w:t>ClienteClave</w:t>
      </w:r>
      <w:proofErr w:type="spellEnd"/>
      <w:r>
        <w:rPr>
          <w:sz w:val="20"/>
          <w:szCs w:val="20"/>
          <w:lang w:val="es-MX"/>
        </w:rPr>
        <w:t xml:space="preserve"> </w:t>
      </w:r>
      <w:r w:rsidRPr="00EC7FA9">
        <w:rPr>
          <w:rFonts w:cs="Arial"/>
          <w:sz w:val="20"/>
          <w:szCs w:val="20"/>
        </w:rPr>
        <w:t xml:space="preserve">de acuerdo con la regla de negocio </w:t>
      </w:r>
      <w:hyperlink r:id="rId205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E5256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szCs w:val="20"/>
          <w:lang w:val="es-MX"/>
        </w:rPr>
      </w:pPr>
      <w:proofErr w:type="spellStart"/>
      <w:r w:rsidRPr="00D272A1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FechaHora</w:t>
      </w:r>
      <w:proofErr w:type="spellEnd"/>
    </w:p>
    <w:p w:rsidR="009E5256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MUsuarioID</w:t>
      </w:r>
      <w:proofErr w:type="spellEnd"/>
    </w:p>
    <w:p w:rsidR="009E5256" w:rsidRPr="00981371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b/>
          <w:sz w:val="20"/>
          <w:szCs w:val="20"/>
          <w:lang w:val="es-MX"/>
        </w:rPr>
      </w:pPr>
      <w:proofErr w:type="spellStart"/>
      <w:r w:rsidRPr="00981371">
        <w:rPr>
          <w:b/>
          <w:sz w:val="20"/>
          <w:szCs w:val="20"/>
          <w:lang w:val="es-MX"/>
        </w:rPr>
        <w:t>Dia</w:t>
      </w:r>
      <w:proofErr w:type="spellEnd"/>
    </w:p>
    <w:p w:rsidR="009E5256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DiaClave</w:t>
      </w:r>
      <w:proofErr w:type="spellEnd"/>
    </w:p>
    <w:p w:rsidR="009E5256" w:rsidRPr="00D272A1" w:rsidRDefault="009E5256" w:rsidP="00F07AA3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FechaCaptura</w:t>
      </w:r>
      <w:proofErr w:type="spellEnd"/>
      <w:r>
        <w:rPr>
          <w:sz w:val="20"/>
          <w:szCs w:val="20"/>
          <w:lang w:val="es-MX"/>
        </w:rPr>
        <w:t xml:space="preserve"> de acuerdo con la regla de negocio </w:t>
      </w:r>
      <w:hyperlink r:id="rId206" w:anchor="RNMOV164" w:history="1">
        <w:r w:rsidRPr="007935EA">
          <w:rPr>
            <w:rStyle w:val="Hipervnculo"/>
            <w:b/>
            <w:sz w:val="20"/>
            <w:szCs w:val="20"/>
            <w:lang w:val="es-MX"/>
          </w:rPr>
          <w:t>RNMOV164 Día de Trabajo Anterior Inmediato al Día Actual</w:t>
        </w:r>
      </w:hyperlink>
    </w:p>
    <w:p w:rsidR="009E5256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b/>
          <w:sz w:val="20"/>
          <w:lang w:val="es-MX"/>
        </w:rPr>
      </w:pPr>
      <w:proofErr w:type="spellStart"/>
      <w:r w:rsidRPr="00891BA2">
        <w:rPr>
          <w:b/>
          <w:sz w:val="20"/>
          <w:lang w:val="es-MX"/>
        </w:rPr>
        <w:t>InventarioMercadeoDetalle</w:t>
      </w:r>
      <w:proofErr w:type="spellEnd"/>
    </w:p>
    <w:p w:rsidR="009E5256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sz w:val="20"/>
          <w:lang w:val="es-MX"/>
        </w:rPr>
      </w:pPr>
      <w:proofErr w:type="spellStart"/>
      <w:r w:rsidRPr="00891BA2">
        <w:rPr>
          <w:sz w:val="20"/>
          <w:lang w:val="es-MX"/>
        </w:rPr>
        <w:t>InventarioID</w:t>
      </w:r>
      <w:proofErr w:type="spellEnd"/>
    </w:p>
    <w:p w:rsidR="009E5256" w:rsidRDefault="009E5256" w:rsidP="00F07AA3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  <w:r>
        <w:rPr>
          <w:sz w:val="20"/>
          <w:lang w:val="es-MX"/>
        </w:rPr>
        <w:t xml:space="preserve"> </w:t>
      </w:r>
      <w:r w:rsidRPr="00EC7FA9">
        <w:rPr>
          <w:rFonts w:cs="Arial"/>
          <w:sz w:val="20"/>
          <w:szCs w:val="20"/>
        </w:rPr>
        <w:t>de acuerdo con la</w:t>
      </w:r>
      <w:r>
        <w:rPr>
          <w:rFonts w:cs="Arial"/>
          <w:sz w:val="20"/>
          <w:szCs w:val="20"/>
        </w:rPr>
        <w:t>s</w:t>
      </w:r>
      <w:r w:rsidRPr="00EC7FA9">
        <w:rPr>
          <w:rFonts w:cs="Arial"/>
          <w:sz w:val="20"/>
          <w:szCs w:val="20"/>
        </w:rPr>
        <w:t xml:space="preserve"> regla</w:t>
      </w:r>
      <w:r>
        <w:rPr>
          <w:rFonts w:cs="Arial"/>
          <w:sz w:val="20"/>
          <w:szCs w:val="20"/>
        </w:rPr>
        <w:t>s</w:t>
      </w:r>
      <w:r w:rsidRPr="00EC7FA9">
        <w:rPr>
          <w:rFonts w:cs="Arial"/>
          <w:sz w:val="20"/>
          <w:szCs w:val="20"/>
        </w:rPr>
        <w:t xml:space="preserve"> de negocio </w:t>
      </w:r>
      <w:hyperlink r:id="rId207" w:anchor="RNGEN171" w:history="1">
        <w:r w:rsidRPr="00EC7FA9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t xml:space="preserve"> </w:t>
      </w:r>
      <w:r w:rsidRPr="00C06AF6">
        <w:rPr>
          <w:sz w:val="20"/>
        </w:rPr>
        <w:t xml:space="preserve">y </w:t>
      </w:r>
      <w:hyperlink r:id="rId208" w:anchor="RNROLMOV198" w:history="1">
        <w:r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9E5256" w:rsidRPr="00327F8F" w:rsidRDefault="009E5256" w:rsidP="00F07AA3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sz w:val="20"/>
          <w:lang w:val="es-MX"/>
        </w:rPr>
      </w:pPr>
      <w:proofErr w:type="spellStart"/>
      <w:r w:rsidRPr="00327F8F">
        <w:rPr>
          <w:sz w:val="20"/>
          <w:lang w:val="es-MX"/>
        </w:rPr>
        <w:t>TipoUnidad</w:t>
      </w:r>
      <w:proofErr w:type="spellEnd"/>
      <w:r>
        <w:rPr>
          <w:sz w:val="20"/>
          <w:lang w:val="es-MX"/>
        </w:rPr>
        <w:t xml:space="preserve"> </w:t>
      </w:r>
      <w:r w:rsidRPr="00EC7FA9">
        <w:rPr>
          <w:rFonts w:cs="Arial"/>
          <w:sz w:val="20"/>
          <w:szCs w:val="20"/>
        </w:rPr>
        <w:t>de acuerdo con la</w:t>
      </w:r>
      <w:r>
        <w:rPr>
          <w:rFonts w:cs="Arial"/>
          <w:sz w:val="20"/>
          <w:szCs w:val="20"/>
        </w:rPr>
        <w:t>s</w:t>
      </w:r>
      <w:r w:rsidRPr="00EC7FA9">
        <w:rPr>
          <w:rFonts w:cs="Arial"/>
          <w:sz w:val="20"/>
          <w:szCs w:val="20"/>
        </w:rPr>
        <w:t xml:space="preserve"> regla</w:t>
      </w:r>
      <w:r>
        <w:rPr>
          <w:rFonts w:cs="Arial"/>
          <w:sz w:val="20"/>
          <w:szCs w:val="20"/>
        </w:rPr>
        <w:t>s</w:t>
      </w:r>
      <w:r w:rsidRPr="00EC7FA9">
        <w:rPr>
          <w:rFonts w:cs="Arial"/>
          <w:sz w:val="20"/>
          <w:szCs w:val="20"/>
        </w:rPr>
        <w:t xml:space="preserve"> de negocio </w:t>
      </w:r>
      <w:hyperlink r:id="rId209" w:anchor="RNGEN171" w:history="1">
        <w:r w:rsidRPr="00EC7FA9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t xml:space="preserve"> </w:t>
      </w:r>
      <w:r w:rsidRPr="00C06AF6">
        <w:rPr>
          <w:sz w:val="20"/>
        </w:rPr>
        <w:t xml:space="preserve">y </w:t>
      </w:r>
      <w:hyperlink r:id="rId210" w:anchor="RNROLMOV198" w:history="1">
        <w:r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9E5256" w:rsidRPr="00327F8F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sz w:val="20"/>
          <w:lang w:val="es-MX"/>
        </w:rPr>
      </w:pPr>
      <w:r>
        <w:rPr>
          <w:sz w:val="20"/>
          <w:lang w:val="es-MX"/>
        </w:rPr>
        <w:t>Inventario</w:t>
      </w:r>
    </w:p>
    <w:p w:rsidR="009E5256" w:rsidRPr="008E0F47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rPr>
          <w:sz w:val="20"/>
          <w:lang w:val="es-MX"/>
        </w:rPr>
      </w:pPr>
      <w:r w:rsidRPr="008E0F47">
        <w:rPr>
          <w:sz w:val="20"/>
          <w:lang w:val="es-MX"/>
        </w:rPr>
        <w:t>Si &lt;no se obtuvo información de la toma de inventario y mercadeo anterior para el producto capturado&gt;</w:t>
      </w:r>
    </w:p>
    <w:p w:rsidR="009E5256" w:rsidRPr="006E2C28" w:rsidRDefault="009E5256" w:rsidP="009E5256">
      <w:pPr>
        <w:pStyle w:val="Prrafodelista"/>
        <w:numPr>
          <w:ilvl w:val="2"/>
          <w:numId w:val="27"/>
        </w:numPr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9E5256" w:rsidRPr="00CE716D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b/>
          <w:lang w:val="es-MX"/>
        </w:rPr>
      </w:pPr>
      <w:proofErr w:type="spellStart"/>
      <w:r w:rsidRPr="00CE716D">
        <w:rPr>
          <w:b/>
          <w:sz w:val="20"/>
          <w:lang w:val="es-MX"/>
        </w:rPr>
        <w:t>Productos</w:t>
      </w:r>
      <w:r>
        <w:rPr>
          <w:b/>
          <w:sz w:val="20"/>
          <w:lang w:val="es-MX"/>
        </w:rPr>
        <w:t>Propios</w:t>
      </w:r>
      <w:proofErr w:type="spellEnd"/>
    </w:p>
    <w:p w:rsidR="009E5256" w:rsidRPr="008E0F47" w:rsidRDefault="009E5256" w:rsidP="00F07AA3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InvAnterior</w:t>
      </w:r>
      <w:proofErr w:type="spellEnd"/>
      <w:r>
        <w:rPr>
          <w:rFonts w:cs="Arial"/>
          <w:sz w:val="20"/>
          <w:szCs w:val="20"/>
        </w:rPr>
        <w:t xml:space="preserve"> </w:t>
      </w:r>
      <w:r w:rsidRPr="00AB7A90">
        <w:rPr>
          <w:rFonts w:cs="Arial"/>
          <w:sz w:val="20"/>
          <w:szCs w:val="20"/>
        </w:rPr>
        <w:t>de acuerdo con la</w:t>
      </w:r>
      <w:r>
        <w:rPr>
          <w:rFonts w:cs="Arial"/>
          <w:sz w:val="20"/>
          <w:szCs w:val="20"/>
        </w:rPr>
        <w:t>s</w:t>
      </w:r>
      <w:r w:rsidRPr="00AB7A90">
        <w:rPr>
          <w:rFonts w:cs="Arial"/>
          <w:sz w:val="20"/>
          <w:szCs w:val="20"/>
        </w:rPr>
        <w:t xml:space="preserve"> regla</w:t>
      </w:r>
      <w:r>
        <w:rPr>
          <w:rFonts w:cs="Arial"/>
          <w:sz w:val="20"/>
          <w:szCs w:val="20"/>
        </w:rPr>
        <w:t>s</w:t>
      </w:r>
      <w:r w:rsidRPr="00AB7A90">
        <w:rPr>
          <w:rFonts w:cs="Arial"/>
          <w:sz w:val="20"/>
          <w:szCs w:val="20"/>
        </w:rPr>
        <w:t xml:space="preserve"> de negocio </w:t>
      </w:r>
      <w:hyperlink r:id="rId211" w:anchor="RNGEN041" w:history="1">
        <w:r w:rsidRPr="00AB7A90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>
        <w:t xml:space="preserve"> </w:t>
      </w:r>
      <w:r w:rsidRPr="007A7D71">
        <w:rPr>
          <w:sz w:val="20"/>
        </w:rPr>
        <w:t>y</w:t>
      </w:r>
      <w:r>
        <w:t xml:space="preserve"> </w:t>
      </w:r>
      <w:hyperlink r:id="rId212" w:anchor="RNADMESC026" w:history="1">
        <w:r w:rsidRPr="007935EA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9E5256" w:rsidRPr="00654509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rPr>
          <w:sz w:val="20"/>
          <w:lang w:val="es-MX"/>
        </w:rPr>
      </w:pPr>
      <w:r w:rsidRPr="008E0F47">
        <w:rPr>
          <w:sz w:val="20"/>
          <w:lang w:val="es-MX"/>
        </w:rPr>
        <w:t>Si &lt;se obtuvo información de la toma de inventario y mercadeo anterior para el producto capturado&gt;</w:t>
      </w:r>
    </w:p>
    <w:p w:rsidR="009E5256" w:rsidRPr="006E2C28" w:rsidRDefault="009E5256" w:rsidP="009E5256">
      <w:pPr>
        <w:pStyle w:val="Prrafodelista"/>
        <w:numPr>
          <w:ilvl w:val="2"/>
          <w:numId w:val="27"/>
        </w:numPr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9E5256" w:rsidRPr="00CE716D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b/>
          <w:lang w:val="es-MX"/>
        </w:rPr>
      </w:pPr>
      <w:proofErr w:type="spellStart"/>
      <w:r w:rsidRPr="00CE716D">
        <w:rPr>
          <w:b/>
          <w:sz w:val="20"/>
          <w:lang w:val="es-MX"/>
        </w:rPr>
        <w:lastRenderedPageBreak/>
        <w:t>Productos</w:t>
      </w:r>
      <w:r>
        <w:rPr>
          <w:b/>
          <w:sz w:val="20"/>
          <w:lang w:val="es-MX"/>
        </w:rPr>
        <w:t>Propios</w:t>
      </w:r>
      <w:proofErr w:type="spellEnd"/>
    </w:p>
    <w:p w:rsidR="009E5256" w:rsidRDefault="009E5256" w:rsidP="00F07AA3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InvAnterior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13" w:anchor="RNMOV165" w:history="1">
        <w:r w:rsidRPr="00883929">
          <w:rPr>
            <w:rStyle w:val="Hipervnculo"/>
            <w:rFonts w:cs="Arial"/>
            <w:b/>
            <w:sz w:val="20"/>
            <w:szCs w:val="20"/>
          </w:rPr>
          <w:t>RNMOV165 Cantidad de Producto Registrada en la Toma de Inventario Anterior</w:t>
        </w:r>
      </w:hyperlink>
      <w:r>
        <w:t xml:space="preserve"> </w:t>
      </w:r>
      <w:r>
        <w:rPr>
          <w:sz w:val="20"/>
        </w:rPr>
        <w:t>y</w:t>
      </w:r>
      <w:r>
        <w:t xml:space="preserve"> </w:t>
      </w:r>
      <w:hyperlink r:id="rId214" w:anchor="RNADMESC026" w:history="1">
        <w:r>
          <w:rPr>
            <w:rStyle w:val="Hipervnculo"/>
            <w:b/>
            <w:sz w:val="20"/>
          </w:rPr>
          <w:t>RNADMESC026 Configuración de Decimales para un Producto</w:t>
        </w:r>
      </w:hyperlink>
    </w:p>
    <w:p w:rsidR="009E5256" w:rsidRPr="001B2E71" w:rsidRDefault="009E5256" w:rsidP="009E5256">
      <w:pPr>
        <w:pStyle w:val="Prrafodelista"/>
        <w:numPr>
          <w:ilvl w:val="2"/>
          <w:numId w:val="27"/>
        </w:numPr>
        <w:rPr>
          <w:sz w:val="20"/>
          <w:szCs w:val="20"/>
          <w:lang w:val="es-MX"/>
        </w:rPr>
      </w:pPr>
      <w:r w:rsidRPr="001B2E71">
        <w:rPr>
          <w:sz w:val="20"/>
          <w:szCs w:val="20"/>
          <w:lang w:val="es-MX"/>
        </w:rPr>
        <w:t>El sistema registra en sesión la siguiente información</w:t>
      </w:r>
      <w:r>
        <w:rPr>
          <w:sz w:val="20"/>
          <w:szCs w:val="20"/>
          <w:lang w:val="es-MX"/>
        </w:rPr>
        <w:t xml:space="preserve"> de la toma de inventario y mercadeo anterior del cliente</w:t>
      </w:r>
      <w:r w:rsidRPr="001B2E71">
        <w:rPr>
          <w:sz w:val="20"/>
          <w:szCs w:val="20"/>
          <w:lang w:val="es-MX"/>
        </w:rPr>
        <w:t>:</w:t>
      </w:r>
    </w:p>
    <w:p w:rsidR="009E5256" w:rsidRPr="00AC0721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szCs w:val="20"/>
          <w:lang w:val="es-MX"/>
        </w:rPr>
      </w:pPr>
      <w:proofErr w:type="spellStart"/>
      <w:r w:rsidRPr="001B2E71">
        <w:rPr>
          <w:sz w:val="20"/>
          <w:szCs w:val="20"/>
          <w:lang w:val="es-MX"/>
        </w:rPr>
        <w:t>InventarioID</w:t>
      </w:r>
      <w:r>
        <w:rPr>
          <w:sz w:val="20"/>
          <w:szCs w:val="20"/>
          <w:lang w:val="es-MX"/>
        </w:rPr>
        <w:t>Anterior</w:t>
      </w:r>
      <w:proofErr w:type="spellEnd"/>
    </w:p>
    <w:p w:rsidR="009E5256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 </w:t>
      </w:r>
      <w:r>
        <w:rPr>
          <w:rFonts w:cs="Arial"/>
          <w:sz w:val="20"/>
          <w:szCs w:val="20"/>
        </w:rPr>
        <w:t xml:space="preserve">de acuerdo con la regla de negocio </w:t>
      </w:r>
      <w:hyperlink r:id="rId215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9E5256" w:rsidRPr="004830ED" w:rsidRDefault="009E5256" w:rsidP="009E5256">
      <w:pPr>
        <w:pStyle w:val="Prrafodelista"/>
        <w:numPr>
          <w:ilvl w:val="2"/>
          <w:numId w:val="27"/>
        </w:numPr>
        <w:rPr>
          <w:sz w:val="20"/>
          <w:szCs w:val="20"/>
          <w:lang w:val="es-MX"/>
        </w:rPr>
      </w:pPr>
      <w:r w:rsidRPr="004830ED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los pedidos entregados y pedidos en tránsito del cliente para el producto capturado:</w:t>
      </w:r>
    </w:p>
    <w:p w:rsidR="009E5256" w:rsidRPr="004830ED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PedTranSur</w:t>
      </w:r>
      <w:proofErr w:type="spellEnd"/>
    </w:p>
    <w:p w:rsidR="009E5256" w:rsidRDefault="009E5256" w:rsidP="00F07AA3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ClienteClave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16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E5256" w:rsidRPr="002C33CF" w:rsidRDefault="009E5256" w:rsidP="00F07AA3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sz w:val="20"/>
          <w:szCs w:val="20"/>
          <w:lang w:val="es-MX"/>
        </w:rPr>
      </w:pPr>
      <w:proofErr w:type="spellStart"/>
      <w:r w:rsidRPr="002C33CF">
        <w:rPr>
          <w:sz w:val="20"/>
          <w:szCs w:val="20"/>
          <w:lang w:val="es-MX"/>
        </w:rPr>
        <w:t>ProductoClave</w:t>
      </w:r>
      <w:proofErr w:type="spellEnd"/>
      <w:r w:rsidRPr="002C33CF">
        <w:rPr>
          <w:sz w:val="20"/>
          <w:szCs w:val="20"/>
          <w:lang w:val="es-MX"/>
        </w:rPr>
        <w:t xml:space="preserve"> </w:t>
      </w:r>
      <w:r w:rsidRPr="002C33CF">
        <w:rPr>
          <w:rFonts w:cs="Arial"/>
          <w:sz w:val="20"/>
          <w:szCs w:val="20"/>
        </w:rPr>
        <w:t xml:space="preserve">de acuerdo con la regla de negocio </w:t>
      </w:r>
      <w:hyperlink r:id="rId217" w:anchor="RNROLMOV198" w:history="1">
        <w:r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9E5256" w:rsidRPr="002C33CF" w:rsidRDefault="009E5256" w:rsidP="00F07AA3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sz w:val="20"/>
          <w:szCs w:val="20"/>
          <w:lang w:val="es-MX"/>
        </w:rPr>
      </w:pPr>
      <w:proofErr w:type="spellStart"/>
      <w:r w:rsidRPr="002C33CF">
        <w:rPr>
          <w:sz w:val="20"/>
          <w:szCs w:val="20"/>
          <w:lang w:val="es-MX"/>
        </w:rPr>
        <w:t>Tipo</w:t>
      </w:r>
      <w:r>
        <w:rPr>
          <w:sz w:val="20"/>
          <w:szCs w:val="20"/>
          <w:lang w:val="es-MX"/>
        </w:rPr>
        <w:t>Unidad</w:t>
      </w:r>
      <w:proofErr w:type="spellEnd"/>
      <w:r>
        <w:rPr>
          <w:sz w:val="20"/>
          <w:szCs w:val="20"/>
          <w:lang w:val="es-MX"/>
        </w:rPr>
        <w:t xml:space="preserve"> de acuerdo con la regla de negocio </w:t>
      </w:r>
      <w:hyperlink r:id="rId218" w:anchor="RNROLMOV198" w:history="1">
        <w:r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9E5256" w:rsidRPr="002C33CF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sz w:val="20"/>
          <w:szCs w:val="20"/>
          <w:lang w:val="es-MX"/>
        </w:rPr>
      </w:pPr>
      <w:r w:rsidRPr="00B81C9B">
        <w:rPr>
          <w:sz w:val="20"/>
          <w:szCs w:val="20"/>
          <w:lang w:val="es-MX"/>
        </w:rPr>
        <w:t>Entregado</w:t>
      </w:r>
    </w:p>
    <w:p w:rsidR="009E5256" w:rsidRPr="002C33CF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sz w:val="20"/>
          <w:szCs w:val="20"/>
          <w:lang w:val="es-MX"/>
        </w:rPr>
      </w:pPr>
      <w:r w:rsidRPr="00B81C9B">
        <w:rPr>
          <w:sz w:val="20"/>
          <w:szCs w:val="20"/>
          <w:lang w:val="es-MX"/>
        </w:rPr>
        <w:t>Transito</w:t>
      </w:r>
    </w:p>
    <w:p w:rsidR="009E5256" w:rsidRPr="006E2C28" w:rsidRDefault="009E5256" w:rsidP="009E5256">
      <w:pPr>
        <w:pStyle w:val="Prrafodelista"/>
        <w:numPr>
          <w:ilvl w:val="2"/>
          <w:numId w:val="27"/>
        </w:numPr>
        <w:rPr>
          <w:lang w:val="es-MX"/>
        </w:rPr>
      </w:pPr>
      <w:r>
        <w:rPr>
          <w:sz w:val="20"/>
          <w:lang w:val="es-MX"/>
        </w:rPr>
        <w:t xml:space="preserve">Si &lt;no se obtuvo información de los pedidos entregados y pedidos en tránsito del cliente para el producto capturado&gt;, 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9E5256" w:rsidRPr="00CE716D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b/>
          <w:lang w:val="es-MX"/>
        </w:rPr>
      </w:pPr>
      <w:proofErr w:type="spellStart"/>
      <w:r w:rsidRPr="00CE716D">
        <w:rPr>
          <w:b/>
          <w:sz w:val="20"/>
          <w:lang w:val="es-MX"/>
        </w:rPr>
        <w:t>Productos</w:t>
      </w:r>
      <w:r>
        <w:rPr>
          <w:b/>
          <w:sz w:val="20"/>
          <w:lang w:val="es-MX"/>
        </w:rPr>
        <w:t>Propios</w:t>
      </w:r>
      <w:proofErr w:type="spellEnd"/>
    </w:p>
    <w:p w:rsidR="009E5256" w:rsidRPr="0057794F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proofErr w:type="spellStart"/>
      <w:r w:rsidRPr="0057794F">
        <w:rPr>
          <w:rFonts w:cs="Arial"/>
          <w:sz w:val="20"/>
          <w:szCs w:val="20"/>
        </w:rPr>
        <w:t>PedEntregados</w:t>
      </w:r>
      <w:proofErr w:type="spellEnd"/>
      <w:r>
        <w:rPr>
          <w:rFonts w:cs="Arial"/>
          <w:sz w:val="20"/>
          <w:szCs w:val="20"/>
        </w:rPr>
        <w:t xml:space="preserve"> de acuerdo con las reglas de negocio </w:t>
      </w:r>
      <w:hyperlink r:id="rId219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>
        <w:t xml:space="preserve"> </w:t>
      </w:r>
      <w:r w:rsidRPr="00CB3982">
        <w:rPr>
          <w:sz w:val="20"/>
        </w:rPr>
        <w:t xml:space="preserve">y </w:t>
      </w:r>
      <w:hyperlink r:id="rId220" w:anchor="RNADMESC026" w:history="1">
        <w:r w:rsidRPr="007935EA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9E5256" w:rsidRPr="0057794F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r w:rsidRPr="0057794F">
        <w:rPr>
          <w:rFonts w:cs="Arial"/>
          <w:sz w:val="20"/>
          <w:szCs w:val="20"/>
        </w:rPr>
        <w:t>Desplazamiento de acuerdo con la</w:t>
      </w:r>
      <w:r>
        <w:rPr>
          <w:rFonts w:cs="Arial"/>
          <w:sz w:val="20"/>
          <w:szCs w:val="20"/>
        </w:rPr>
        <w:t>s</w:t>
      </w:r>
      <w:r w:rsidRPr="0057794F">
        <w:rPr>
          <w:rFonts w:cs="Arial"/>
          <w:sz w:val="20"/>
          <w:szCs w:val="20"/>
        </w:rPr>
        <w:t xml:space="preserve"> regla</w:t>
      </w:r>
      <w:r>
        <w:rPr>
          <w:rFonts w:cs="Arial"/>
          <w:sz w:val="20"/>
          <w:szCs w:val="20"/>
        </w:rPr>
        <w:t>s</w:t>
      </w:r>
      <w:r w:rsidRPr="0057794F">
        <w:rPr>
          <w:rFonts w:cs="Arial"/>
          <w:sz w:val="20"/>
          <w:szCs w:val="20"/>
        </w:rPr>
        <w:t xml:space="preserve"> de negocio </w:t>
      </w:r>
      <w:hyperlink r:id="rId221" w:anchor="RNMOV166" w:history="1">
        <w:r w:rsidRPr="0057794F">
          <w:rPr>
            <w:rStyle w:val="Hipervnculo"/>
            <w:rFonts w:cs="Arial"/>
            <w:b/>
            <w:sz w:val="20"/>
            <w:szCs w:val="20"/>
          </w:rPr>
          <w:t>RNMOV166 Desplazamiento de Inventario</w:t>
        </w:r>
      </w:hyperlink>
      <w:r>
        <w:t xml:space="preserve"> </w:t>
      </w:r>
      <w:r w:rsidRPr="00CB3982">
        <w:rPr>
          <w:sz w:val="20"/>
        </w:rPr>
        <w:t>y</w:t>
      </w:r>
      <w:r>
        <w:t xml:space="preserve"> </w:t>
      </w:r>
      <w:hyperlink r:id="rId222" w:anchor="RNADMESC026" w:history="1">
        <w:r w:rsidRPr="007935EA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9E5256" w:rsidRPr="00130CE6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PedTransito</w:t>
      </w:r>
      <w:proofErr w:type="spellEnd"/>
      <w:r>
        <w:rPr>
          <w:rFonts w:cs="Arial"/>
          <w:sz w:val="20"/>
          <w:szCs w:val="20"/>
        </w:rPr>
        <w:t xml:space="preserve"> de acuerdo con las reglas de negocio </w:t>
      </w:r>
      <w:hyperlink r:id="rId223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>
        <w:t xml:space="preserve"> </w:t>
      </w:r>
      <w:r w:rsidRPr="00CB3982">
        <w:rPr>
          <w:sz w:val="20"/>
        </w:rPr>
        <w:t xml:space="preserve">y </w:t>
      </w:r>
      <w:hyperlink r:id="rId224" w:anchor="RNADMESC026" w:history="1">
        <w:r w:rsidRPr="007935EA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9E5256" w:rsidRPr="006E2C28" w:rsidRDefault="009E5256" w:rsidP="009E5256">
      <w:pPr>
        <w:pStyle w:val="Prrafodelista"/>
        <w:numPr>
          <w:ilvl w:val="2"/>
          <w:numId w:val="27"/>
        </w:numPr>
        <w:rPr>
          <w:lang w:val="es-MX"/>
        </w:rPr>
      </w:pPr>
      <w:r>
        <w:rPr>
          <w:sz w:val="20"/>
          <w:lang w:val="es-MX"/>
        </w:rPr>
        <w:t xml:space="preserve">Si &lt;se obtuvo información de los pedidos entregados y pedidos en tránsito del cliente para el producto capturado&gt;, 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ProductosPropios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9E5256" w:rsidRPr="00CE716D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b/>
          <w:lang w:val="es-MX"/>
        </w:rPr>
      </w:pPr>
      <w:proofErr w:type="spellStart"/>
      <w:r w:rsidRPr="00CE716D">
        <w:rPr>
          <w:b/>
          <w:sz w:val="20"/>
          <w:lang w:val="es-MX"/>
        </w:rPr>
        <w:t>Productos</w:t>
      </w:r>
      <w:r>
        <w:rPr>
          <w:b/>
          <w:sz w:val="20"/>
          <w:lang w:val="es-MX"/>
        </w:rPr>
        <w:t>Propios</w:t>
      </w:r>
      <w:proofErr w:type="spellEnd"/>
    </w:p>
    <w:p w:rsidR="009E5256" w:rsidRPr="0057794F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proofErr w:type="spellStart"/>
      <w:r w:rsidRPr="0057794F">
        <w:rPr>
          <w:rFonts w:cs="Arial"/>
          <w:sz w:val="20"/>
          <w:szCs w:val="20"/>
        </w:rPr>
        <w:t>PedEntregados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25" w:anchor="RNADMESC026" w:history="1">
        <w:r w:rsidRPr="007935EA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9E5256" w:rsidRPr="0057794F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r w:rsidRPr="0057794F">
        <w:rPr>
          <w:rFonts w:cs="Arial"/>
          <w:sz w:val="20"/>
          <w:szCs w:val="20"/>
        </w:rPr>
        <w:t>Desplazamiento de acuerdo con la</w:t>
      </w:r>
      <w:r>
        <w:rPr>
          <w:rFonts w:cs="Arial"/>
          <w:sz w:val="20"/>
          <w:szCs w:val="20"/>
        </w:rPr>
        <w:t>s</w:t>
      </w:r>
      <w:r w:rsidRPr="0057794F">
        <w:rPr>
          <w:rFonts w:cs="Arial"/>
          <w:sz w:val="20"/>
          <w:szCs w:val="20"/>
        </w:rPr>
        <w:t xml:space="preserve"> regla</w:t>
      </w:r>
      <w:r>
        <w:rPr>
          <w:rFonts w:cs="Arial"/>
          <w:sz w:val="20"/>
          <w:szCs w:val="20"/>
        </w:rPr>
        <w:t>s</w:t>
      </w:r>
      <w:r w:rsidRPr="0057794F">
        <w:rPr>
          <w:rFonts w:cs="Arial"/>
          <w:sz w:val="20"/>
          <w:szCs w:val="20"/>
        </w:rPr>
        <w:t xml:space="preserve"> de negocio </w:t>
      </w:r>
      <w:hyperlink r:id="rId226" w:anchor="RNMOV166" w:history="1">
        <w:r w:rsidRPr="0057794F">
          <w:rPr>
            <w:rStyle w:val="Hipervnculo"/>
            <w:rFonts w:cs="Arial"/>
            <w:b/>
            <w:sz w:val="20"/>
            <w:szCs w:val="20"/>
          </w:rPr>
          <w:t>RNMOV166 Desplazamiento de Inventario</w:t>
        </w:r>
      </w:hyperlink>
      <w:r>
        <w:t xml:space="preserve"> </w:t>
      </w:r>
      <w:r w:rsidRPr="00CB3982">
        <w:rPr>
          <w:sz w:val="20"/>
        </w:rPr>
        <w:t>y</w:t>
      </w:r>
      <w:r>
        <w:t xml:space="preserve"> </w:t>
      </w:r>
      <w:hyperlink r:id="rId227" w:anchor="RNADMESC026" w:history="1">
        <w:r w:rsidRPr="007935EA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9E5256" w:rsidRPr="005D1CCE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PedTransito</w:t>
      </w:r>
      <w:proofErr w:type="spellEnd"/>
      <w:r w:rsidRPr="005D1CC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28" w:anchor="RNADMESC026" w:history="1">
        <w:r w:rsidRPr="007935EA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9E5256" w:rsidRPr="00484F21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rPr>
          <w:rFonts w:cs="Arial"/>
          <w:sz w:val="20"/>
          <w:szCs w:val="20"/>
        </w:rPr>
      </w:pPr>
      <w:r w:rsidRPr="00484F21">
        <w:rPr>
          <w:rFonts w:cs="Arial"/>
          <w:sz w:val="20"/>
          <w:szCs w:val="20"/>
        </w:rPr>
        <w:t>Para cada producto equivalente de la competencia presentado:</w:t>
      </w:r>
    </w:p>
    <w:p w:rsidR="009E5256" w:rsidRPr="00484F21" w:rsidRDefault="009E5256" w:rsidP="009E5256">
      <w:pPr>
        <w:pStyle w:val="Prrafodelista"/>
        <w:numPr>
          <w:ilvl w:val="2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producto no ha sido registrado en el objeto </w:t>
      </w:r>
      <w:proofErr w:type="spellStart"/>
      <w:r>
        <w:rPr>
          <w:rFonts w:cs="Arial"/>
          <w:sz w:val="20"/>
          <w:szCs w:val="20"/>
        </w:rPr>
        <w:t>ProductosCompetencia</w:t>
      </w:r>
      <w:proofErr w:type="spellEnd"/>
      <w:r>
        <w:rPr>
          <w:rFonts w:cs="Arial"/>
          <w:sz w:val="20"/>
          <w:szCs w:val="20"/>
        </w:rPr>
        <w:t xml:space="preserve">&gt; y </w:t>
      </w:r>
      <w:r w:rsidRPr="00484F21">
        <w:rPr>
          <w:rFonts w:cs="Arial"/>
          <w:sz w:val="20"/>
          <w:szCs w:val="20"/>
        </w:rPr>
        <w:t>Si &lt;se proporcionó un inventario y un precio para el producto&gt;</w:t>
      </w:r>
    </w:p>
    <w:p w:rsidR="009E5256" w:rsidRPr="006E2C28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9E5256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b/>
          <w:sz w:val="20"/>
          <w:szCs w:val="20"/>
          <w:lang w:val="es-MX"/>
        </w:rPr>
      </w:pPr>
      <w:proofErr w:type="spellStart"/>
      <w:r w:rsidRPr="00D1375B">
        <w:rPr>
          <w:b/>
          <w:sz w:val="20"/>
          <w:szCs w:val="20"/>
          <w:lang w:val="es-MX"/>
        </w:rPr>
        <w:t>ProductosCompetencia</w:t>
      </w:r>
      <w:proofErr w:type="spellEnd"/>
    </w:p>
    <w:p w:rsidR="009E5256" w:rsidRDefault="009E5256" w:rsidP="00F07AA3">
      <w:pPr>
        <w:pStyle w:val="Prrafodelista"/>
        <w:numPr>
          <w:ilvl w:val="5"/>
          <w:numId w:val="27"/>
        </w:numPr>
        <w:tabs>
          <w:tab w:val="left" w:pos="2410"/>
        </w:tabs>
        <w:ind w:left="3544" w:hanging="1744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29" w:anchor="RNROLMOV198" w:history="1">
        <w:r>
          <w:rPr>
            <w:rStyle w:val="Hipervnculo"/>
            <w:b/>
            <w:sz w:val="20"/>
          </w:rPr>
          <w:t>RNROLMOV198 Información Contenida en el Objeto Productos</w:t>
        </w:r>
      </w:hyperlink>
    </w:p>
    <w:p w:rsidR="009E5256" w:rsidRPr="00DE5DF0" w:rsidRDefault="009E5256" w:rsidP="009E5256">
      <w:pPr>
        <w:pStyle w:val="Prrafodelista"/>
        <w:numPr>
          <w:ilvl w:val="5"/>
          <w:numId w:val="27"/>
        </w:numPr>
        <w:tabs>
          <w:tab w:val="left" w:pos="2410"/>
        </w:tabs>
        <w:rPr>
          <w:sz w:val="20"/>
          <w:lang w:val="es-MX"/>
        </w:rPr>
      </w:pPr>
      <w:proofErr w:type="spellStart"/>
      <w:r w:rsidRPr="00DE5DF0">
        <w:rPr>
          <w:sz w:val="20"/>
          <w:lang w:val="es-MX"/>
        </w:rPr>
        <w:t>ProductoCompClave</w:t>
      </w:r>
      <w:proofErr w:type="spellEnd"/>
    </w:p>
    <w:p w:rsidR="009E5256" w:rsidRPr="00DE5DF0" w:rsidRDefault="009E5256" w:rsidP="009E5256">
      <w:pPr>
        <w:pStyle w:val="Prrafodelista"/>
        <w:numPr>
          <w:ilvl w:val="5"/>
          <w:numId w:val="27"/>
        </w:numPr>
        <w:tabs>
          <w:tab w:val="left" w:pos="2410"/>
        </w:tabs>
        <w:rPr>
          <w:sz w:val="20"/>
          <w:lang w:val="es-MX"/>
        </w:rPr>
      </w:pPr>
      <w:r w:rsidRPr="00DE5DF0">
        <w:rPr>
          <w:sz w:val="20"/>
          <w:lang w:val="es-MX"/>
        </w:rPr>
        <w:t>Marca</w:t>
      </w:r>
    </w:p>
    <w:p w:rsidR="009E5256" w:rsidRPr="00DE5DF0" w:rsidRDefault="009E5256" w:rsidP="00F07AA3">
      <w:pPr>
        <w:pStyle w:val="Prrafodelista"/>
        <w:numPr>
          <w:ilvl w:val="5"/>
          <w:numId w:val="27"/>
        </w:numPr>
        <w:tabs>
          <w:tab w:val="left" w:pos="2410"/>
        </w:tabs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 xml:space="preserve">Producto de acuerdo con la regla de negocio </w:t>
      </w:r>
      <w:hyperlink r:id="rId230" w:anchor="RNGEN187" w:history="1">
        <w:r w:rsidRPr="004D3FE7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9E5256" w:rsidRPr="00DE5DF0" w:rsidRDefault="009E5256" w:rsidP="009E5256">
      <w:pPr>
        <w:pStyle w:val="Prrafodelista"/>
        <w:numPr>
          <w:ilvl w:val="5"/>
          <w:numId w:val="27"/>
        </w:numPr>
        <w:tabs>
          <w:tab w:val="left" w:pos="2410"/>
        </w:tabs>
        <w:rPr>
          <w:sz w:val="20"/>
          <w:lang w:val="es-MX"/>
        </w:rPr>
      </w:pPr>
      <w:r w:rsidRPr="00DE5DF0">
        <w:rPr>
          <w:sz w:val="20"/>
          <w:lang w:val="es-MX"/>
        </w:rPr>
        <w:t>Precio</w:t>
      </w:r>
    </w:p>
    <w:p w:rsidR="009E5256" w:rsidRPr="00F07AA3" w:rsidRDefault="009E5256" w:rsidP="00F07AA3">
      <w:pPr>
        <w:pStyle w:val="Prrafodelista"/>
        <w:numPr>
          <w:ilvl w:val="5"/>
          <w:numId w:val="27"/>
        </w:numPr>
        <w:tabs>
          <w:tab w:val="left" w:pos="2410"/>
        </w:tabs>
        <w:ind w:left="3544" w:hanging="1744"/>
        <w:rPr>
          <w:rStyle w:val="Hipervnculo"/>
          <w:color w:val="auto"/>
          <w:sz w:val="20"/>
          <w:u w:val="none"/>
          <w:lang w:val="es-MX"/>
        </w:rPr>
      </w:pPr>
      <w:r w:rsidRPr="00DE5DF0">
        <w:rPr>
          <w:sz w:val="20"/>
          <w:lang w:val="es-MX"/>
        </w:rPr>
        <w:t>Inventario</w:t>
      </w:r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31" w:anchor="RNADMESC026" w:history="1">
        <w:r>
          <w:rPr>
            <w:rStyle w:val="Hipervnculo"/>
            <w:b/>
            <w:sz w:val="20"/>
          </w:rPr>
          <w:t>RNADMESC026 Configuración de Decimales para un Producto</w:t>
        </w:r>
      </w:hyperlink>
    </w:p>
    <w:p w:rsidR="00F07AA3" w:rsidRPr="00C90FFE" w:rsidRDefault="00C90FFE" w:rsidP="00F07AA3">
      <w:pPr>
        <w:pStyle w:val="Prrafodelista"/>
        <w:numPr>
          <w:ilvl w:val="5"/>
          <w:numId w:val="27"/>
        </w:numPr>
        <w:tabs>
          <w:tab w:val="left" w:pos="2410"/>
        </w:tabs>
        <w:ind w:left="3544" w:hanging="1744"/>
        <w:rPr>
          <w:sz w:val="20"/>
          <w:highlight w:val="red"/>
          <w:lang w:val="es-MX"/>
        </w:rPr>
      </w:pPr>
      <w:proofErr w:type="spellStart"/>
      <w:r w:rsidRPr="00C90FFE">
        <w:rPr>
          <w:rStyle w:val="Hipervnculo"/>
          <w:color w:val="auto"/>
          <w:sz w:val="20"/>
          <w:highlight w:val="red"/>
          <w:u w:val="none"/>
        </w:rPr>
        <w:t>PromoOtorgada</w:t>
      </w:r>
      <w:proofErr w:type="spellEnd"/>
    </w:p>
    <w:p w:rsidR="009E5256" w:rsidRDefault="009E5256" w:rsidP="00C90FFE">
      <w:pPr>
        <w:pStyle w:val="Prrafodelista"/>
        <w:numPr>
          <w:ilvl w:val="3"/>
          <w:numId w:val="27"/>
        </w:numPr>
        <w:tabs>
          <w:tab w:val="left" w:pos="2410"/>
        </w:tabs>
        <w:ind w:left="2410" w:hanging="133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obtiene </w:t>
      </w:r>
      <w:r w:rsidRPr="008944DA">
        <w:rPr>
          <w:sz w:val="20"/>
          <w:szCs w:val="20"/>
          <w:lang w:val="es-MX"/>
        </w:rPr>
        <w:t>la siguiente información</w:t>
      </w:r>
      <w:r>
        <w:rPr>
          <w:sz w:val="20"/>
          <w:szCs w:val="20"/>
          <w:lang w:val="es-MX"/>
        </w:rPr>
        <w:t xml:space="preserve"> de la toma de inventario y mercadeo anterior para el producto de la competencia actual</w:t>
      </w:r>
      <w:r>
        <w:rPr>
          <w:rFonts w:cs="Arial"/>
          <w:sz w:val="20"/>
          <w:szCs w:val="20"/>
        </w:rPr>
        <w:t>:</w:t>
      </w:r>
    </w:p>
    <w:p w:rsidR="009E5256" w:rsidRPr="00EC490C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b/>
          <w:sz w:val="20"/>
          <w:lang w:val="es-MX"/>
        </w:rPr>
      </w:pPr>
      <w:proofErr w:type="spellStart"/>
      <w:r w:rsidRPr="00EC490C">
        <w:rPr>
          <w:b/>
          <w:sz w:val="20"/>
          <w:lang w:val="es-MX"/>
        </w:rPr>
        <w:t>InventarioCompDetalle</w:t>
      </w:r>
      <w:proofErr w:type="spellEnd"/>
    </w:p>
    <w:p w:rsidR="009E5256" w:rsidRDefault="009E5256" w:rsidP="00F07AA3">
      <w:pPr>
        <w:pStyle w:val="Prrafodelista"/>
        <w:numPr>
          <w:ilvl w:val="5"/>
          <w:numId w:val="27"/>
        </w:numPr>
        <w:tabs>
          <w:tab w:val="left" w:pos="2410"/>
        </w:tabs>
        <w:ind w:left="3544" w:hanging="1744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  <w:r>
        <w:rPr>
          <w:sz w:val="20"/>
          <w:lang w:val="es-MX"/>
        </w:rPr>
        <w:t xml:space="preserve"> (</w:t>
      </w:r>
      <w:proofErr w:type="spellStart"/>
      <w:r>
        <w:rPr>
          <w:sz w:val="20"/>
          <w:lang w:val="es-MX"/>
        </w:rPr>
        <w:t>InventarioIDAnterior</w:t>
      </w:r>
      <w:proofErr w:type="spellEnd"/>
      <w:r>
        <w:rPr>
          <w:sz w:val="20"/>
          <w:lang w:val="es-MX"/>
        </w:rPr>
        <w:t xml:space="preserve">) </w:t>
      </w:r>
      <w:r w:rsidRPr="00EC7FA9">
        <w:rPr>
          <w:rFonts w:cs="Arial"/>
          <w:sz w:val="20"/>
          <w:szCs w:val="20"/>
        </w:rPr>
        <w:t xml:space="preserve">de acuerdo con la regla de negocio </w:t>
      </w:r>
      <w:hyperlink r:id="rId232" w:anchor="RNGEN171" w:history="1">
        <w:r w:rsidRPr="00EC7FA9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E5256" w:rsidRPr="00180862" w:rsidRDefault="009E5256" w:rsidP="00F07AA3">
      <w:pPr>
        <w:pStyle w:val="Prrafodelista"/>
        <w:numPr>
          <w:ilvl w:val="5"/>
          <w:numId w:val="27"/>
        </w:numPr>
        <w:tabs>
          <w:tab w:val="left" w:pos="2410"/>
        </w:tabs>
        <w:ind w:left="3544" w:hanging="1744"/>
        <w:rPr>
          <w:sz w:val="20"/>
          <w:szCs w:val="20"/>
          <w:lang w:val="es-MX"/>
        </w:rPr>
      </w:pPr>
      <w:proofErr w:type="spellStart"/>
      <w:r w:rsidRPr="002C33CF">
        <w:rPr>
          <w:sz w:val="20"/>
          <w:szCs w:val="20"/>
          <w:lang w:val="es-MX"/>
        </w:rPr>
        <w:t>ProductoClave</w:t>
      </w:r>
      <w:proofErr w:type="spellEnd"/>
      <w:r w:rsidRPr="002C33CF">
        <w:rPr>
          <w:sz w:val="20"/>
          <w:szCs w:val="20"/>
          <w:lang w:val="es-MX"/>
        </w:rPr>
        <w:t xml:space="preserve"> </w:t>
      </w:r>
      <w:r w:rsidRPr="002C33CF">
        <w:rPr>
          <w:rFonts w:cs="Arial"/>
          <w:sz w:val="20"/>
          <w:szCs w:val="20"/>
        </w:rPr>
        <w:t xml:space="preserve">de acuerdo con la regla de negocio </w:t>
      </w:r>
      <w:hyperlink r:id="rId233" w:anchor="RNROLMOV198" w:history="1">
        <w:r w:rsidRPr="00C06AF6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9E5256" w:rsidRDefault="009E5256" w:rsidP="009E5256">
      <w:pPr>
        <w:pStyle w:val="Prrafodelista"/>
        <w:numPr>
          <w:ilvl w:val="5"/>
          <w:numId w:val="27"/>
        </w:numPr>
        <w:tabs>
          <w:tab w:val="left" w:pos="2410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ProductoCompClave</w:t>
      </w:r>
      <w:proofErr w:type="spellEnd"/>
    </w:p>
    <w:p w:rsidR="009E5256" w:rsidRDefault="009E5256" w:rsidP="009E5256">
      <w:pPr>
        <w:pStyle w:val="Prrafodelista"/>
        <w:numPr>
          <w:ilvl w:val="5"/>
          <w:numId w:val="27"/>
        </w:numPr>
        <w:tabs>
          <w:tab w:val="left" w:pos="2410"/>
        </w:tabs>
        <w:rPr>
          <w:sz w:val="20"/>
          <w:lang w:val="es-MX"/>
        </w:rPr>
      </w:pPr>
      <w:r>
        <w:rPr>
          <w:sz w:val="20"/>
          <w:lang w:val="es-MX"/>
        </w:rPr>
        <w:t>Inventario</w:t>
      </w:r>
    </w:p>
    <w:p w:rsidR="009E5256" w:rsidRPr="008E0F47" w:rsidRDefault="009E5256" w:rsidP="00C90FFE">
      <w:pPr>
        <w:pStyle w:val="Prrafodelista"/>
        <w:numPr>
          <w:ilvl w:val="3"/>
          <w:numId w:val="27"/>
        </w:numPr>
        <w:tabs>
          <w:tab w:val="left" w:pos="2410"/>
        </w:tabs>
        <w:ind w:left="2410" w:hanging="1330"/>
        <w:rPr>
          <w:sz w:val="20"/>
          <w:lang w:val="es-MX"/>
        </w:rPr>
      </w:pPr>
      <w:r w:rsidRPr="008E0F47">
        <w:rPr>
          <w:sz w:val="20"/>
          <w:lang w:val="es-MX"/>
        </w:rPr>
        <w:t xml:space="preserve">Si &lt;no se obtuvo información de la toma de inventario y mercadeo anterior para el producto </w:t>
      </w:r>
      <w:r>
        <w:rPr>
          <w:sz w:val="20"/>
          <w:lang w:val="es-MX"/>
        </w:rPr>
        <w:t>de la competencia actual</w:t>
      </w:r>
      <w:r w:rsidRPr="008E0F47">
        <w:rPr>
          <w:sz w:val="20"/>
          <w:lang w:val="es-MX"/>
        </w:rPr>
        <w:t>&gt;</w:t>
      </w:r>
    </w:p>
    <w:p w:rsidR="009E5256" w:rsidRPr="00DE2A88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9E5256" w:rsidRPr="00DE2A88" w:rsidRDefault="009E5256" w:rsidP="009E5256">
      <w:pPr>
        <w:pStyle w:val="Prrafodelista"/>
        <w:numPr>
          <w:ilvl w:val="5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proofErr w:type="spellStart"/>
      <w:r w:rsidRPr="00D1375B">
        <w:rPr>
          <w:b/>
          <w:sz w:val="20"/>
          <w:szCs w:val="20"/>
          <w:lang w:val="es-MX"/>
        </w:rPr>
        <w:t>ProductosCompetencia</w:t>
      </w:r>
      <w:proofErr w:type="spellEnd"/>
    </w:p>
    <w:p w:rsidR="009E5256" w:rsidRPr="00DE2A88" w:rsidRDefault="009E5256" w:rsidP="00C90FFE">
      <w:pPr>
        <w:pStyle w:val="Prrafodelista"/>
        <w:numPr>
          <w:ilvl w:val="6"/>
          <w:numId w:val="27"/>
        </w:numPr>
        <w:tabs>
          <w:tab w:val="left" w:pos="2410"/>
        </w:tabs>
        <w:ind w:left="3544" w:hanging="138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InvAnterior</w:t>
      </w:r>
      <w:proofErr w:type="spellEnd"/>
      <w:r>
        <w:rPr>
          <w:rFonts w:cs="Arial"/>
          <w:sz w:val="20"/>
          <w:szCs w:val="20"/>
        </w:rPr>
        <w:t xml:space="preserve"> de acuerdo con las reglas de negocio </w:t>
      </w:r>
      <w:hyperlink r:id="rId234" w:anchor="RNGEN041" w:history="1">
        <w:r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  <w:r>
        <w:t xml:space="preserve"> </w:t>
      </w:r>
      <w:r>
        <w:rPr>
          <w:sz w:val="20"/>
        </w:rPr>
        <w:t>y</w:t>
      </w:r>
      <w:r>
        <w:t xml:space="preserve"> </w:t>
      </w:r>
      <w:hyperlink r:id="rId235" w:anchor="RNADMESC026" w:history="1">
        <w:r>
          <w:rPr>
            <w:rStyle w:val="Hipervnculo"/>
            <w:b/>
            <w:sz w:val="20"/>
          </w:rPr>
          <w:t>RNADMESC026 Configuración de Decimales para un Producto</w:t>
        </w:r>
      </w:hyperlink>
    </w:p>
    <w:p w:rsidR="009E5256" w:rsidRPr="008E0F47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lang w:val="es-MX"/>
        </w:rPr>
      </w:pPr>
      <w:r w:rsidRPr="008E0F47">
        <w:rPr>
          <w:sz w:val="20"/>
          <w:lang w:val="es-MX"/>
        </w:rPr>
        <w:t xml:space="preserve">Si &lt;se obtuvo información de la toma de inventario y mercadeo anterior para el producto </w:t>
      </w:r>
      <w:r>
        <w:rPr>
          <w:sz w:val="20"/>
          <w:lang w:val="es-MX"/>
        </w:rPr>
        <w:t>de la competencia actual</w:t>
      </w:r>
      <w:r w:rsidRPr="008E0F47">
        <w:rPr>
          <w:sz w:val="20"/>
          <w:lang w:val="es-MX"/>
        </w:rPr>
        <w:t>&gt;</w:t>
      </w:r>
    </w:p>
    <w:p w:rsidR="009E5256" w:rsidRPr="00DE2A88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lang w:val="es-MX"/>
        </w:rPr>
      </w:pPr>
      <w:r>
        <w:rPr>
          <w:sz w:val="20"/>
          <w:lang w:val="es-MX"/>
        </w:rPr>
        <w:t xml:space="preserve">El </w:t>
      </w:r>
      <w:r w:rsidRPr="005D1CCE"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9E5256" w:rsidRPr="00DE2A88" w:rsidRDefault="009E5256" w:rsidP="009E5256">
      <w:pPr>
        <w:pStyle w:val="Prrafodelista"/>
        <w:numPr>
          <w:ilvl w:val="5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proofErr w:type="spellStart"/>
      <w:r w:rsidRPr="00D1375B">
        <w:rPr>
          <w:b/>
          <w:sz w:val="20"/>
          <w:szCs w:val="20"/>
          <w:lang w:val="es-MX"/>
        </w:rPr>
        <w:t>ProductosCompetencia</w:t>
      </w:r>
      <w:proofErr w:type="spellEnd"/>
    </w:p>
    <w:p w:rsidR="009E5256" w:rsidRPr="002A6EB4" w:rsidRDefault="009E5256" w:rsidP="00C90FFE">
      <w:pPr>
        <w:pStyle w:val="Prrafodelista"/>
        <w:numPr>
          <w:ilvl w:val="6"/>
          <w:numId w:val="27"/>
        </w:numPr>
        <w:tabs>
          <w:tab w:val="left" w:pos="2410"/>
        </w:tabs>
        <w:ind w:left="3544" w:hanging="1384"/>
        <w:rPr>
          <w:sz w:val="20"/>
          <w:szCs w:val="20"/>
        </w:rPr>
      </w:pPr>
      <w:proofErr w:type="spellStart"/>
      <w:r w:rsidRPr="00DE5DF0">
        <w:rPr>
          <w:sz w:val="20"/>
          <w:lang w:val="es-MX"/>
        </w:rPr>
        <w:t>InvAnterior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236" w:anchor="RNMOV165" w:history="1">
        <w:r>
          <w:rPr>
            <w:rStyle w:val="Hipervnculo"/>
            <w:rFonts w:cs="Arial"/>
            <w:b/>
            <w:sz w:val="20"/>
            <w:szCs w:val="20"/>
          </w:rPr>
          <w:t>RNMOV165 Cantidad de Producto Registrada en la Toma de Inventario Anterior</w:t>
        </w:r>
      </w:hyperlink>
      <w:r>
        <w:t xml:space="preserve"> </w:t>
      </w:r>
      <w:r>
        <w:rPr>
          <w:sz w:val="20"/>
        </w:rPr>
        <w:t>y</w:t>
      </w:r>
      <w:r>
        <w:t xml:space="preserve"> </w:t>
      </w:r>
      <w:hyperlink r:id="rId237" w:anchor="RNADMESC026" w:history="1">
        <w:r>
          <w:rPr>
            <w:rStyle w:val="Hipervnculo"/>
            <w:b/>
            <w:sz w:val="20"/>
          </w:rPr>
          <w:t>RNADMESC026 Configuración de Decimales para un Producto</w:t>
        </w:r>
      </w:hyperlink>
    </w:p>
    <w:p w:rsidR="009E5256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&lt;se cuenta con información de la toma de inventario y mercadeo anterior para el producto capturado (se tiene registrado un </w:t>
      </w:r>
      <w:proofErr w:type="spellStart"/>
      <w:r>
        <w:rPr>
          <w:sz w:val="20"/>
          <w:szCs w:val="20"/>
          <w:lang w:val="es-MX"/>
        </w:rPr>
        <w:t>InventarioIDAnterior</w:t>
      </w:r>
      <w:proofErr w:type="spellEnd"/>
      <w:r>
        <w:rPr>
          <w:sz w:val="20"/>
          <w:szCs w:val="20"/>
          <w:lang w:val="es-MX"/>
        </w:rPr>
        <w:t xml:space="preserve"> en sesión)&gt;</w:t>
      </w:r>
    </w:p>
    <w:p w:rsidR="009E5256" w:rsidRDefault="009E5256" w:rsidP="009E5256">
      <w:pPr>
        <w:pStyle w:val="Prrafodelista"/>
        <w:numPr>
          <w:ilvl w:val="2"/>
          <w:numId w:val="27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 la toma de inventario y mercadeo anterior de los productos de la competencia registrados para el producto actual:</w:t>
      </w:r>
    </w:p>
    <w:p w:rsidR="009E5256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InventarioCompDetalle</w:t>
      </w:r>
      <w:proofErr w:type="spellEnd"/>
    </w:p>
    <w:p w:rsidR="009E5256" w:rsidRDefault="009E5256" w:rsidP="00C90FFE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  <w:r>
        <w:rPr>
          <w:sz w:val="20"/>
          <w:lang w:val="es-MX"/>
        </w:rPr>
        <w:t xml:space="preserve"> (</w:t>
      </w:r>
      <w:proofErr w:type="spellStart"/>
      <w:r>
        <w:rPr>
          <w:sz w:val="20"/>
          <w:lang w:val="es-MX"/>
        </w:rPr>
        <w:t>InventarioIDAnterior</w:t>
      </w:r>
      <w:proofErr w:type="spellEnd"/>
      <w:r>
        <w:rPr>
          <w:sz w:val="20"/>
          <w:lang w:val="es-MX"/>
        </w:rPr>
        <w:t xml:space="preserve">) </w:t>
      </w:r>
      <w:r>
        <w:rPr>
          <w:rFonts w:cs="Arial"/>
          <w:sz w:val="20"/>
          <w:szCs w:val="20"/>
        </w:rPr>
        <w:t xml:space="preserve">de acuerdo con la regla de negocio </w:t>
      </w:r>
      <w:hyperlink r:id="rId238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9E5256" w:rsidRDefault="009E5256" w:rsidP="00C90FFE">
      <w:pPr>
        <w:pStyle w:val="Prrafodelista"/>
        <w:numPr>
          <w:ilvl w:val="4"/>
          <w:numId w:val="27"/>
        </w:numPr>
        <w:tabs>
          <w:tab w:val="left" w:pos="2410"/>
        </w:tabs>
        <w:ind w:left="2410" w:hanging="97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39" w:anchor="RNROLMOV198" w:history="1">
        <w:r>
          <w:rPr>
            <w:rStyle w:val="Hipervnculo"/>
            <w:b/>
            <w:sz w:val="20"/>
          </w:rPr>
          <w:t>RNROLMOV198 Información Contenida en el Objeto Productos</w:t>
        </w:r>
      </w:hyperlink>
    </w:p>
    <w:p w:rsidR="009E5256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ProductoCompClave</w:t>
      </w:r>
      <w:proofErr w:type="spellEnd"/>
    </w:p>
    <w:p w:rsidR="009E5256" w:rsidRPr="00331853" w:rsidRDefault="009E5256" w:rsidP="009E5256">
      <w:pPr>
        <w:pStyle w:val="Prrafodelista"/>
        <w:numPr>
          <w:ilvl w:val="2"/>
          <w:numId w:val="27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Si &lt;se obtuvo por lo menos un producto de la competencia registrado en la toma de inventario y mercadeo anterior del cliente que no se encuentre registrado en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>&gt;</w:t>
      </w:r>
    </w:p>
    <w:p w:rsidR="009E5256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240" w:anchor="I0261" w:history="1">
        <w:r w:rsidRPr="002B3A2C">
          <w:rPr>
            <w:rStyle w:val="Hipervnculo"/>
            <w:rFonts w:cs="Arial"/>
            <w:b/>
            <w:sz w:val="20"/>
            <w:szCs w:val="20"/>
          </w:rPr>
          <w:t>I0261 &lt;Producto No Capturado&gt;</w:t>
        </w:r>
      </w:hyperlink>
    </w:p>
    <w:p w:rsidR="009E5256" w:rsidRPr="00AD57DD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lang w:val="es-MX"/>
        </w:rPr>
      </w:pPr>
      <w:r w:rsidRPr="001F2606">
        <w:rPr>
          <w:rFonts w:cs="Arial"/>
          <w:sz w:val="20"/>
          <w:szCs w:val="20"/>
        </w:rPr>
        <w:t xml:space="preserve">El sistema continúa en el punto correspondiente al </w:t>
      </w:r>
      <w:r>
        <w:rPr>
          <w:rFonts w:cs="Arial"/>
          <w:sz w:val="20"/>
          <w:szCs w:val="20"/>
        </w:rPr>
        <w:t>inventario</w:t>
      </w:r>
      <w:r w:rsidRPr="001F2606">
        <w:rPr>
          <w:rFonts w:cs="Arial"/>
          <w:sz w:val="20"/>
          <w:szCs w:val="20"/>
        </w:rPr>
        <w:t xml:space="preserve"> del producto</w:t>
      </w:r>
      <w:r>
        <w:rPr>
          <w:rFonts w:cs="Arial"/>
          <w:sz w:val="20"/>
          <w:szCs w:val="20"/>
        </w:rPr>
        <w:t xml:space="preserve"> de la competencia</w:t>
      </w:r>
      <w:r w:rsidRPr="001F2606">
        <w:rPr>
          <w:rFonts w:cs="Arial"/>
          <w:sz w:val="20"/>
          <w:szCs w:val="20"/>
        </w:rPr>
        <w:t xml:space="preserve"> que no se haya proporcionado</w:t>
      </w:r>
    </w:p>
    <w:p w:rsidR="009E5256" w:rsidRPr="00AD57DD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rPr>
          <w:sz w:val="20"/>
          <w:lang w:val="es-MX"/>
        </w:rPr>
      </w:pPr>
      <w:r>
        <w:rPr>
          <w:rFonts w:cs="Arial"/>
          <w:sz w:val="20"/>
          <w:szCs w:val="20"/>
        </w:rPr>
        <w:t>El actor proporciona la siguiente información para el producto de la competencia:</w:t>
      </w:r>
    </w:p>
    <w:p w:rsidR="009E5256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sz w:val="20"/>
          <w:lang w:val="es-MX"/>
        </w:rPr>
      </w:pPr>
      <w:r>
        <w:rPr>
          <w:sz w:val="20"/>
          <w:lang w:val="es-MX"/>
        </w:rPr>
        <w:t>Inventario (*)</w:t>
      </w:r>
    </w:p>
    <w:p w:rsidR="009E5256" w:rsidRDefault="009E5256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C90FFE" w:rsidRPr="00C90FFE" w:rsidRDefault="00C90FFE" w:rsidP="009E5256">
      <w:pPr>
        <w:pStyle w:val="Prrafodelista"/>
        <w:numPr>
          <w:ilvl w:val="4"/>
          <w:numId w:val="27"/>
        </w:numPr>
        <w:tabs>
          <w:tab w:val="left" w:pos="2410"/>
        </w:tabs>
        <w:rPr>
          <w:sz w:val="20"/>
          <w:highlight w:val="red"/>
          <w:lang w:val="es-MX"/>
        </w:rPr>
      </w:pPr>
      <w:r w:rsidRPr="00C90FFE">
        <w:rPr>
          <w:sz w:val="20"/>
          <w:highlight w:val="red"/>
          <w:lang w:val="es-MX"/>
        </w:rPr>
        <w:t>Tipo Promoción ©</w:t>
      </w:r>
    </w:p>
    <w:p w:rsidR="009E5256" w:rsidRPr="001F2606" w:rsidRDefault="009E5256" w:rsidP="009E5256">
      <w:pPr>
        <w:pStyle w:val="Prrafodelista"/>
        <w:numPr>
          <w:ilvl w:val="3"/>
          <w:numId w:val="27"/>
        </w:numPr>
        <w:tabs>
          <w:tab w:val="left" w:pos="2410"/>
        </w:tabs>
        <w:ind w:left="2410" w:hanging="1330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Pr="00F95BC2">
        <w:rPr>
          <w:sz w:val="20"/>
          <w:lang w:val="es-MX"/>
        </w:rPr>
        <w:t xml:space="preserve">continúa en el </w:t>
      </w:r>
      <w:hyperlink w:anchor="paso10_8_AO01" w:history="1">
        <w:r w:rsidRPr="00F95BC2">
          <w:rPr>
            <w:rStyle w:val="Hipervnculo"/>
            <w:b/>
            <w:sz w:val="20"/>
            <w:lang w:val="es-MX"/>
          </w:rPr>
          <w:t>paso 10.8</w:t>
        </w:r>
      </w:hyperlink>
      <w:r w:rsidRPr="00F95BC2">
        <w:rPr>
          <w:sz w:val="20"/>
          <w:lang w:val="es-MX"/>
        </w:rPr>
        <w:t xml:space="preserve"> del</w:t>
      </w:r>
      <w:r>
        <w:rPr>
          <w:sz w:val="20"/>
          <w:lang w:val="es-MX"/>
        </w:rPr>
        <w:t xml:space="preserve"> </w:t>
      </w:r>
      <w:r w:rsidRPr="00484F21">
        <w:rPr>
          <w:sz w:val="20"/>
          <w:szCs w:val="20"/>
        </w:rPr>
        <w:t xml:space="preserve">flujo altero opcional </w:t>
      </w:r>
      <w:hyperlink r:id="rId241" w:anchor="AO01" w:history="1">
        <w:r w:rsidRPr="000E1F59">
          <w:rPr>
            <w:rStyle w:val="Hipervnculo"/>
            <w:b/>
            <w:sz w:val="20"/>
            <w:lang w:eastAsia="en-US"/>
          </w:rPr>
          <w:t>AO01 Crear Captura de Inventario y Mercadeo de Productos</w:t>
        </w:r>
      </w:hyperlink>
    </w:p>
    <w:p w:rsidR="009E5256" w:rsidRPr="00484F21" w:rsidRDefault="009E5256" w:rsidP="009E5256">
      <w:pPr>
        <w:pStyle w:val="Prrafodelista"/>
        <w:numPr>
          <w:ilvl w:val="1"/>
          <w:numId w:val="27"/>
        </w:numPr>
        <w:tabs>
          <w:tab w:val="left" w:pos="851"/>
        </w:tabs>
        <w:ind w:left="1418" w:hanging="1058"/>
        <w:rPr>
          <w:sz w:val="20"/>
          <w:szCs w:val="20"/>
        </w:rPr>
      </w:pPr>
      <w:r w:rsidRPr="00484F21">
        <w:rPr>
          <w:sz w:val="20"/>
          <w:szCs w:val="20"/>
        </w:rPr>
        <w:t xml:space="preserve">El sistema continúa en el </w:t>
      </w:r>
      <w:hyperlink w:anchor="paso1_AO01" w:history="1">
        <w:r w:rsidRPr="00484F21">
          <w:rPr>
            <w:rStyle w:val="Hipervnculo"/>
            <w:b/>
            <w:sz w:val="20"/>
            <w:szCs w:val="20"/>
          </w:rPr>
          <w:t>paso 1</w:t>
        </w:r>
      </w:hyperlink>
      <w:r w:rsidRPr="00484F21">
        <w:rPr>
          <w:sz w:val="20"/>
          <w:szCs w:val="20"/>
        </w:rPr>
        <w:t xml:space="preserve"> del flujo altero opcional </w:t>
      </w:r>
      <w:hyperlink r:id="rId242" w:anchor="AO01" w:history="1">
        <w:r w:rsidRPr="000E1F59">
          <w:rPr>
            <w:rStyle w:val="Hipervnculo"/>
            <w:b/>
            <w:sz w:val="20"/>
            <w:lang w:eastAsia="en-US"/>
          </w:rPr>
          <w:t>AO01 Crear Captura de Inventario y Mercadeo de Productos</w:t>
        </w:r>
      </w:hyperlink>
    </w:p>
    <w:p w:rsidR="009E5256" w:rsidRPr="009E5256" w:rsidRDefault="009E5256" w:rsidP="009E5256">
      <w:pPr>
        <w:tabs>
          <w:tab w:val="left" w:pos="851"/>
        </w:tabs>
        <w:ind w:left="426"/>
        <w:rPr>
          <w:rFonts w:cs="Arial"/>
          <w:sz w:val="20"/>
          <w:szCs w:val="20"/>
        </w:rPr>
      </w:pPr>
    </w:p>
    <w:p w:rsidR="00344705" w:rsidRPr="00C86286" w:rsidRDefault="00344705" w:rsidP="00C86286">
      <w:pPr>
        <w:rPr>
          <w:sz w:val="20"/>
          <w:szCs w:val="20"/>
        </w:rPr>
      </w:pPr>
    </w:p>
    <w:bookmarkStart w:id="170" w:name="AO02"/>
    <w:p w:rsidR="00DD4FA9" w:rsidRPr="00231806" w:rsidRDefault="00A431B8" w:rsidP="00C53E2F">
      <w:pPr>
        <w:pStyle w:val="Ttulo3"/>
        <w:numPr>
          <w:ilvl w:val="3"/>
          <w:numId w:val="12"/>
        </w:numPr>
        <w:ind w:left="1134" w:hanging="1134"/>
        <w:jc w:val="both"/>
        <w:rPr>
          <w:b w:val="0"/>
        </w:rPr>
      </w:pPr>
      <w:r w:rsidRPr="00231806">
        <w:rPr>
          <w:b w:val="0"/>
        </w:rPr>
        <w:fldChar w:fldCharType="begin"/>
      </w:r>
      <w:r w:rsidR="00643364" w:rsidRPr="00231806">
        <w:rPr>
          <w:b w:val="0"/>
        </w:rPr>
        <w:instrText xml:space="preserve"> HYPERLINK  \l "AO02_r" </w:instrText>
      </w:r>
      <w:r w:rsidRPr="00231806">
        <w:rPr>
          <w:b w:val="0"/>
        </w:rPr>
        <w:fldChar w:fldCharType="separate"/>
      </w:r>
      <w:bookmarkStart w:id="171" w:name="_Toc382222885"/>
      <w:r w:rsidR="00C3189A" w:rsidRPr="00231806">
        <w:rPr>
          <w:rStyle w:val="Hipervnculo"/>
        </w:rPr>
        <w:t>AO</w:t>
      </w:r>
      <w:r w:rsidR="00097606" w:rsidRPr="00231806">
        <w:rPr>
          <w:rStyle w:val="Hipervnculo"/>
        </w:rPr>
        <w:t xml:space="preserve">02 </w:t>
      </w:r>
      <w:r w:rsidR="00EB2450" w:rsidRPr="00231806">
        <w:rPr>
          <w:rStyle w:val="Hipervnculo"/>
        </w:rPr>
        <w:t>Modifica</w:t>
      </w:r>
      <w:r w:rsidR="00576E64" w:rsidRPr="00231806">
        <w:rPr>
          <w:rStyle w:val="Hipervnculo"/>
        </w:rPr>
        <w:t xml:space="preserve">r </w:t>
      </w:r>
      <w:bookmarkEnd w:id="170"/>
      <w:r w:rsidR="00AC0584" w:rsidRPr="00231806">
        <w:rPr>
          <w:rStyle w:val="Hipervnculo"/>
        </w:rPr>
        <w:t xml:space="preserve">Producto </w:t>
      </w:r>
      <w:r w:rsidR="00B96C72" w:rsidRPr="00231806">
        <w:rPr>
          <w:rStyle w:val="Hipervnculo"/>
        </w:rPr>
        <w:t>Capturado</w:t>
      </w:r>
      <w:bookmarkEnd w:id="171"/>
      <w:r w:rsidRPr="00231806">
        <w:rPr>
          <w:b w:val="0"/>
        </w:rPr>
        <w:fldChar w:fldCharType="end"/>
      </w:r>
    </w:p>
    <w:p w:rsidR="0029382C" w:rsidRDefault="0029382C" w:rsidP="0029382C">
      <w:pPr>
        <w:rPr>
          <w:b/>
        </w:rPr>
      </w:pPr>
    </w:p>
    <w:p w:rsidR="00EC045A" w:rsidRDefault="00EC045A" w:rsidP="00C53E2F">
      <w:pPr>
        <w:pStyle w:val="Prrafodelista"/>
        <w:numPr>
          <w:ilvl w:val="0"/>
          <w:numId w:val="11"/>
        </w:numPr>
        <w:rPr>
          <w:b/>
          <w:sz w:val="20"/>
          <w:szCs w:val="20"/>
          <w:lang w:val="es-MX"/>
        </w:rPr>
      </w:pPr>
      <w:bookmarkStart w:id="172" w:name="paso1_AO02"/>
      <w:r>
        <w:rPr>
          <w:sz w:val="20"/>
          <w:szCs w:val="20"/>
          <w:lang w:val="es-MX"/>
        </w:rPr>
        <w:t xml:space="preserve">El sistema obtiene la siguiente información del objeto </w:t>
      </w:r>
      <w:proofErr w:type="spellStart"/>
      <w:r>
        <w:rPr>
          <w:sz w:val="20"/>
          <w:szCs w:val="20"/>
          <w:lang w:val="es-MX"/>
        </w:rPr>
        <w:t>ProductosPropios</w:t>
      </w:r>
      <w:proofErr w:type="spellEnd"/>
      <w:r>
        <w:rPr>
          <w:sz w:val="20"/>
          <w:szCs w:val="20"/>
          <w:lang w:val="es-MX"/>
        </w:rPr>
        <w:t xml:space="preserve"> para el producto seleccionado:</w:t>
      </w:r>
    </w:p>
    <w:bookmarkEnd w:id="172"/>
    <w:p w:rsidR="00B85F34" w:rsidRDefault="00B85F34" w:rsidP="00C53E2F">
      <w:pPr>
        <w:pStyle w:val="Prrafodelista"/>
        <w:numPr>
          <w:ilvl w:val="1"/>
          <w:numId w:val="10"/>
        </w:numPr>
        <w:ind w:left="851" w:hanging="425"/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ProductosPropios</w:t>
      </w:r>
      <w:proofErr w:type="spellEnd"/>
    </w:p>
    <w:p w:rsidR="00B85F34" w:rsidRPr="00B85F34" w:rsidRDefault="00B85F34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proofErr w:type="spellStart"/>
      <w:r w:rsidRPr="00B85F34">
        <w:rPr>
          <w:rFonts w:cs="Arial"/>
          <w:sz w:val="20"/>
          <w:szCs w:val="20"/>
        </w:rPr>
        <w:t>ProductoClave</w:t>
      </w:r>
      <w:proofErr w:type="spellEnd"/>
    </w:p>
    <w:p w:rsidR="00B85F34" w:rsidRPr="00B85F34" w:rsidRDefault="00B85F34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 w:rsidRPr="00B85F34">
        <w:rPr>
          <w:rFonts w:cs="Arial"/>
          <w:sz w:val="20"/>
          <w:szCs w:val="20"/>
        </w:rPr>
        <w:t>Nombre</w:t>
      </w:r>
    </w:p>
    <w:p w:rsidR="00B85F34" w:rsidRPr="00B85F34" w:rsidRDefault="00B85F34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proofErr w:type="spellStart"/>
      <w:r w:rsidRPr="00B85F34">
        <w:rPr>
          <w:rFonts w:cs="Arial"/>
          <w:sz w:val="20"/>
          <w:szCs w:val="20"/>
        </w:rPr>
        <w:lastRenderedPageBreak/>
        <w:t>DecimalProducto</w:t>
      </w:r>
      <w:proofErr w:type="spellEnd"/>
    </w:p>
    <w:p w:rsidR="00B85F34" w:rsidRPr="00B85F34" w:rsidRDefault="00B85F34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 w:rsidRPr="00B85F34">
        <w:rPr>
          <w:rFonts w:cs="Arial"/>
          <w:sz w:val="20"/>
          <w:szCs w:val="20"/>
        </w:rPr>
        <w:t>Unidad</w:t>
      </w:r>
    </w:p>
    <w:p w:rsidR="00B85F34" w:rsidRPr="00B85F34" w:rsidRDefault="00B85F34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 w:rsidRPr="00B85F34">
        <w:rPr>
          <w:rFonts w:cs="Arial"/>
          <w:sz w:val="20"/>
          <w:szCs w:val="20"/>
        </w:rPr>
        <w:t>Precio</w:t>
      </w:r>
    </w:p>
    <w:p w:rsidR="00B85F34" w:rsidRPr="00B85F34" w:rsidRDefault="00B85F34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 w:rsidRPr="00B85F34">
        <w:rPr>
          <w:rFonts w:cs="Arial"/>
          <w:sz w:val="20"/>
          <w:szCs w:val="20"/>
        </w:rPr>
        <w:t>Inventario</w:t>
      </w:r>
    </w:p>
    <w:p w:rsidR="00B85F34" w:rsidRPr="00B85F34" w:rsidRDefault="00B85F34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proofErr w:type="spellStart"/>
      <w:r w:rsidRPr="00B85F34">
        <w:rPr>
          <w:rFonts w:cs="Arial"/>
          <w:sz w:val="20"/>
          <w:szCs w:val="20"/>
        </w:rPr>
        <w:t>InvAnterior</w:t>
      </w:r>
      <w:proofErr w:type="spellEnd"/>
    </w:p>
    <w:p w:rsidR="00B85F34" w:rsidRDefault="00B85F34" w:rsidP="00C53E2F">
      <w:pPr>
        <w:pStyle w:val="Prrafodelista"/>
        <w:numPr>
          <w:ilvl w:val="2"/>
          <w:numId w:val="10"/>
        </w:numPr>
        <w:ind w:left="1560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 </w:t>
      </w:r>
      <w:r>
        <w:rPr>
          <w:rFonts w:cs="Arial"/>
          <w:sz w:val="20"/>
          <w:szCs w:val="20"/>
        </w:rPr>
        <w:t xml:space="preserve">de acuerdo con la regla de negocio </w:t>
      </w:r>
      <w:hyperlink r:id="rId243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B85F34" w:rsidRPr="00B85F34" w:rsidRDefault="00B85F34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proofErr w:type="spellStart"/>
      <w:r w:rsidRPr="00B85F34">
        <w:rPr>
          <w:sz w:val="20"/>
          <w:szCs w:val="20"/>
          <w:lang w:val="es-MX"/>
        </w:rPr>
        <w:t>PedEntregados</w:t>
      </w:r>
      <w:proofErr w:type="spellEnd"/>
      <w:r w:rsidRPr="00B85F34">
        <w:rPr>
          <w:sz w:val="20"/>
          <w:szCs w:val="20"/>
          <w:lang w:val="es-MX"/>
        </w:rPr>
        <w:t xml:space="preserve"> </w:t>
      </w:r>
    </w:p>
    <w:p w:rsidR="00B85F34" w:rsidRPr="00B85F34" w:rsidRDefault="00B85F34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r w:rsidRPr="00B85F34">
        <w:rPr>
          <w:sz w:val="20"/>
          <w:szCs w:val="20"/>
          <w:lang w:val="es-MX"/>
        </w:rPr>
        <w:t xml:space="preserve">Desplazamiento </w:t>
      </w:r>
    </w:p>
    <w:p w:rsidR="00B85F34" w:rsidRPr="00B85F34" w:rsidRDefault="00B85F34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proofErr w:type="spellStart"/>
      <w:r w:rsidRPr="00B85F34">
        <w:rPr>
          <w:sz w:val="20"/>
          <w:szCs w:val="20"/>
          <w:lang w:val="es-MX"/>
        </w:rPr>
        <w:t>PedTransito</w:t>
      </w:r>
      <w:proofErr w:type="spellEnd"/>
      <w:r w:rsidRPr="00B85F34">
        <w:rPr>
          <w:sz w:val="20"/>
          <w:szCs w:val="20"/>
          <w:lang w:val="es-MX"/>
        </w:rPr>
        <w:t xml:space="preserve"> </w:t>
      </w:r>
    </w:p>
    <w:p w:rsidR="00942BE8" w:rsidRDefault="00942BE8" w:rsidP="00C53E2F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 del Producto</w:t>
      </w:r>
      <w:r w:rsidR="0098599D">
        <w:rPr>
          <w:rFonts w:cs="Arial"/>
          <w:sz w:val="20"/>
          <w:szCs w:val="20"/>
        </w:rPr>
        <w:t xml:space="preserve"> seleccionado</w:t>
      </w:r>
      <w:r>
        <w:rPr>
          <w:rFonts w:cs="Arial"/>
          <w:sz w:val="20"/>
          <w:szCs w:val="20"/>
        </w:rPr>
        <w:t>:</w:t>
      </w:r>
    </w:p>
    <w:p w:rsidR="00942BE8" w:rsidRDefault="00942BE8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 / Id (*)</w:t>
      </w:r>
      <w:r w:rsidR="0098599D">
        <w:rPr>
          <w:rFonts w:cs="Arial"/>
          <w:sz w:val="20"/>
          <w:szCs w:val="20"/>
        </w:rPr>
        <w:t xml:space="preserve"> de acuerdo con las reglas de negocio </w:t>
      </w:r>
      <w:hyperlink r:id="rId244" w:anchor="RNGEN351" w:history="1">
        <w:r w:rsidR="0098599D" w:rsidRPr="0098599D">
          <w:rPr>
            <w:rStyle w:val="Hipervnculo"/>
            <w:rFonts w:cs="Arial"/>
            <w:b/>
            <w:sz w:val="20"/>
            <w:szCs w:val="20"/>
          </w:rPr>
          <w:t>RNGEN351 Clave o Identificador del Producto Capturado</w:t>
        </w:r>
      </w:hyperlink>
      <w:r w:rsidR="0098599D" w:rsidRPr="0098599D">
        <w:rPr>
          <w:sz w:val="20"/>
          <w:szCs w:val="20"/>
        </w:rPr>
        <w:t xml:space="preserve"> y </w:t>
      </w:r>
      <w:hyperlink r:id="rId245" w:anchor="RNGEN004" w:history="1">
        <w:r w:rsidR="0098599D" w:rsidRPr="0098599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942BE8" w:rsidRDefault="00942BE8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 (*)</w:t>
      </w:r>
      <w:r w:rsidR="00415E9D">
        <w:rPr>
          <w:rFonts w:cs="Arial"/>
          <w:sz w:val="20"/>
          <w:szCs w:val="20"/>
        </w:rPr>
        <w:t xml:space="preserve"> </w:t>
      </w:r>
      <w:r w:rsidR="0098599D">
        <w:rPr>
          <w:rFonts w:cs="Arial"/>
          <w:sz w:val="20"/>
          <w:szCs w:val="20"/>
        </w:rPr>
        <w:t xml:space="preserve">de acuerdo con la regla de negocio </w:t>
      </w:r>
      <w:hyperlink r:id="rId246" w:anchor="RNGEN004" w:history="1">
        <w:r w:rsidR="0098599D" w:rsidRPr="005F047B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942BE8" w:rsidRDefault="00942BE8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(*)</w:t>
      </w:r>
    </w:p>
    <w:p w:rsidR="00942BE8" w:rsidRDefault="00942BE8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 (*)</w:t>
      </w:r>
    </w:p>
    <w:p w:rsidR="00C61EE1" w:rsidRDefault="00C61EE1" w:rsidP="00C53E2F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de la competencia asociado al producto</w:t>
      </w:r>
      <w:r w:rsidR="00231B54">
        <w:rPr>
          <w:sz w:val="20"/>
          <w:szCs w:val="20"/>
          <w:lang w:val="es-MX"/>
        </w:rPr>
        <w:t xml:space="preserve"> seleccionado</w:t>
      </w:r>
    </w:p>
    <w:p w:rsidR="00C61EE1" w:rsidRDefault="00C61EE1" w:rsidP="00C53E2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la siguiente información del objeto </w:t>
      </w:r>
      <w:proofErr w:type="spellStart"/>
      <w:r>
        <w:rPr>
          <w:sz w:val="20"/>
          <w:szCs w:val="20"/>
          <w:lang w:val="es-MX"/>
        </w:rPr>
        <w:t>ProductosCompetencia</w:t>
      </w:r>
      <w:proofErr w:type="spellEnd"/>
    </w:p>
    <w:p w:rsidR="00C61EE1" w:rsidRDefault="00C61EE1" w:rsidP="00C53E2F">
      <w:pPr>
        <w:pStyle w:val="Prrafodelista"/>
        <w:numPr>
          <w:ilvl w:val="2"/>
          <w:numId w:val="10"/>
        </w:numPr>
        <w:ind w:left="1560"/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ProductosCompetencia</w:t>
      </w:r>
      <w:proofErr w:type="spellEnd"/>
    </w:p>
    <w:p w:rsidR="00C61EE1" w:rsidRDefault="00C61EE1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47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C61EE1" w:rsidRDefault="00C61EE1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ProductoCompClave</w:t>
      </w:r>
      <w:proofErr w:type="spellEnd"/>
    </w:p>
    <w:p w:rsidR="00C61EE1" w:rsidRDefault="00C61EE1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Marca</w:t>
      </w:r>
    </w:p>
    <w:p w:rsidR="00C61EE1" w:rsidRDefault="00C61EE1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C61EE1" w:rsidRDefault="00C61EE1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Precio</w:t>
      </w:r>
    </w:p>
    <w:p w:rsidR="00C90FFE" w:rsidRPr="00C90FFE" w:rsidRDefault="00C90FFE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highlight w:val="red"/>
          <w:lang w:val="es-MX"/>
        </w:rPr>
      </w:pPr>
      <w:proofErr w:type="spellStart"/>
      <w:r w:rsidRPr="00C90FFE">
        <w:rPr>
          <w:sz w:val="20"/>
          <w:szCs w:val="20"/>
          <w:highlight w:val="red"/>
          <w:lang w:val="es-MX"/>
        </w:rPr>
        <w:t>PromoOtorgada</w:t>
      </w:r>
      <w:proofErr w:type="spellEnd"/>
    </w:p>
    <w:p w:rsidR="00C61EE1" w:rsidRDefault="00C61EE1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Inventario</w:t>
      </w:r>
    </w:p>
    <w:p w:rsidR="00C61EE1" w:rsidRDefault="00C61EE1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InvAnterior</w:t>
      </w:r>
      <w:proofErr w:type="spellEnd"/>
    </w:p>
    <w:p w:rsidR="001F4BD6" w:rsidRDefault="001F4BD6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en un listado la siguiente información:</w:t>
      </w:r>
    </w:p>
    <w:p w:rsidR="001F4BD6" w:rsidRDefault="001F4BD6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Marca de acuerdo con la regla de negocio </w:t>
      </w:r>
      <w:hyperlink r:id="rId248" w:anchor="RNGEN004" w:history="1">
        <w:r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1F4BD6" w:rsidRDefault="001F4BD6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Producto de acuerdo con las reglas de negocio </w:t>
      </w:r>
      <w:hyperlink r:id="rId249" w:anchor="RNGEN004" w:history="1">
        <w:r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  <w:hyperlink r:id="rId250" w:anchor="RNGEN187" w:history="1">
        <w:r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1F4BD6" w:rsidRDefault="001F4BD6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(*)</w:t>
      </w:r>
    </w:p>
    <w:p w:rsidR="001F4BD6" w:rsidRDefault="001F4BD6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90FFE" w:rsidRPr="00C90FFE" w:rsidRDefault="00C90FFE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  <w:highlight w:val="red"/>
        </w:rPr>
      </w:pPr>
      <w:r w:rsidRPr="00C90FFE">
        <w:rPr>
          <w:rFonts w:cs="Arial"/>
          <w:sz w:val="20"/>
          <w:szCs w:val="20"/>
          <w:highlight w:val="red"/>
        </w:rPr>
        <w:t>Tipo Promoción ©</w:t>
      </w:r>
      <w:r w:rsidR="00DA1CE0">
        <w:rPr>
          <w:rFonts w:cs="Arial"/>
          <w:sz w:val="20"/>
          <w:szCs w:val="20"/>
          <w:highlight w:val="red"/>
        </w:rPr>
        <w:t xml:space="preserve"> </w:t>
      </w:r>
      <w:r w:rsidR="00DA1CE0">
        <w:rPr>
          <w:sz w:val="20"/>
          <w:highlight w:val="red"/>
        </w:rPr>
        <w:t>(Presentar por default el valor cero = Ninguna)</w:t>
      </w:r>
    </w:p>
    <w:p w:rsidR="008D5CD3" w:rsidRPr="008D5CD3" w:rsidRDefault="008D5CD3" w:rsidP="00C53E2F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las siguientes opciones de acuerdo con la regla de negocio </w:t>
      </w:r>
      <w:hyperlink r:id="rId251" w:anchor="RNGEN004" w:history="1">
        <w:r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t>:</w:t>
      </w:r>
    </w:p>
    <w:p w:rsidR="008D5CD3" w:rsidRDefault="008D5CD3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Buscar</w:t>
      </w:r>
    </w:p>
    <w:p w:rsidR="008D5CD3" w:rsidRDefault="008D5CD3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Continuar</w:t>
      </w:r>
    </w:p>
    <w:p w:rsidR="004976D7" w:rsidRDefault="004976D7" w:rsidP="00C53E2F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 para el Producto:</w:t>
      </w:r>
    </w:p>
    <w:p w:rsidR="004976D7" w:rsidRDefault="004976D7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(*)</w:t>
      </w:r>
    </w:p>
    <w:p w:rsidR="004976D7" w:rsidRDefault="004976D7" w:rsidP="00C53E2F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cantidad de inventario proporcionada por el actor de acuerdo con la validación </w:t>
      </w:r>
      <w:hyperlink w:anchor="VA03" w:history="1">
        <w:r w:rsidR="001454A7">
          <w:rPr>
            <w:rStyle w:val="Hipervnculo"/>
            <w:b/>
            <w:sz w:val="20"/>
            <w:szCs w:val="20"/>
            <w:lang w:val="es-MX"/>
          </w:rPr>
          <w:t>VA03 Validar Inventario Proporcionado</w:t>
        </w:r>
      </w:hyperlink>
    </w:p>
    <w:p w:rsidR="004976D7" w:rsidRDefault="004976D7" w:rsidP="00C53E2F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 para el Producto:</w:t>
      </w:r>
    </w:p>
    <w:p w:rsidR="004976D7" w:rsidRDefault="004976D7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 (*)</w:t>
      </w:r>
    </w:p>
    <w:p w:rsidR="004976D7" w:rsidRDefault="004976D7" w:rsidP="00C53E2F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equivalente de la competencia presentado</w:t>
      </w:r>
    </w:p>
    <w:p w:rsidR="004976D7" w:rsidRDefault="004976D7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4976D7" w:rsidRDefault="004976D7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(*)</w:t>
      </w:r>
    </w:p>
    <w:p w:rsidR="004976D7" w:rsidRDefault="004976D7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4976D7" w:rsidRDefault="004976D7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cantidad de inventario proporcionada por el actor de acuerdo con la validación </w:t>
      </w:r>
      <w:hyperlink r:id="rId252" w:anchor="VA04" w:history="1">
        <w:r w:rsidR="001454A7">
          <w:rPr>
            <w:rStyle w:val="Hipervnculo"/>
            <w:b/>
            <w:sz w:val="20"/>
            <w:szCs w:val="20"/>
            <w:lang w:val="es-MX"/>
          </w:rPr>
          <w:t>VA03 Validar Inventario Proporcionado</w:t>
        </w:r>
      </w:hyperlink>
    </w:p>
    <w:p w:rsidR="004976D7" w:rsidRDefault="004976D7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el actor haya proporcionado el precio del producto si éste tiene existencia en inventario de acuerdo con la validación </w:t>
      </w:r>
      <w:hyperlink r:id="rId253" w:anchor="VA05" w:history="1">
        <w:r w:rsidR="001454A7">
          <w:rPr>
            <w:rStyle w:val="Hipervnculo"/>
            <w:rFonts w:cs="Arial"/>
            <w:b/>
            <w:sz w:val="20"/>
            <w:szCs w:val="20"/>
          </w:rPr>
          <w:t>VA04 Validar Precio de Salida del Producto de la Competencia</w:t>
        </w:r>
      </w:hyperlink>
    </w:p>
    <w:p w:rsidR="00FD7AB4" w:rsidRDefault="00FD7AB4" w:rsidP="00C53E2F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hyperlink r:id="rId254" w:anchor="AG02" w:history="1">
        <w:r>
          <w:rPr>
            <w:rStyle w:val="Hipervnculo"/>
            <w:b/>
            <w:sz w:val="20"/>
            <w:szCs w:val="20"/>
          </w:rPr>
          <w:t>AG02 Regresar</w:t>
        </w:r>
      </w:hyperlink>
    </w:p>
    <w:p w:rsidR="00FD7AB4" w:rsidRDefault="00FD7AB4" w:rsidP="00C53E2F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>
        <w:rPr>
          <w:rFonts w:cs="Arial"/>
          <w:b/>
          <w:sz w:val="20"/>
          <w:szCs w:val="20"/>
        </w:rPr>
        <w:t>Terminar</w:t>
      </w:r>
      <w:r>
        <w:rPr>
          <w:rFonts w:cs="Arial"/>
          <w:sz w:val="20"/>
          <w:szCs w:val="20"/>
        </w:rPr>
        <w:t>&gt;</w:t>
      </w:r>
    </w:p>
    <w:p w:rsidR="00FD7AB4" w:rsidRDefault="00FD7AB4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r:id="rId255" w:anchor="VA01" w:history="1">
        <w:r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D66108" w:rsidRDefault="00D66108" w:rsidP="00C53E2F">
      <w:pPr>
        <w:pStyle w:val="Prrafodelista"/>
        <w:numPr>
          <w:ilvl w:val="1"/>
          <w:numId w:val="10"/>
        </w:numPr>
        <w:ind w:left="851" w:hanging="42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56" w:anchor="P0240" w:history="1">
        <w:r>
          <w:rPr>
            <w:rStyle w:val="Hipervnculo"/>
            <w:b/>
            <w:sz w:val="20"/>
            <w:lang w:val="es-MX"/>
          </w:rPr>
          <w:t>P0240 &lt;Seguro de que Conteo de Inventario es Correcto&gt;</w:t>
        </w:r>
      </w:hyperlink>
    </w:p>
    <w:p w:rsidR="00D66108" w:rsidRPr="00C70149" w:rsidRDefault="00D66108" w:rsidP="00C53E2F">
      <w:pPr>
        <w:pStyle w:val="Prrafodelista"/>
        <w:numPr>
          <w:ilvl w:val="2"/>
          <w:numId w:val="10"/>
        </w:numPr>
        <w:ind w:left="1560"/>
        <w:rPr>
          <w:sz w:val="20"/>
          <w:lang w:val="es-MX"/>
        </w:rPr>
      </w:pPr>
      <w:r w:rsidRPr="00C70149">
        <w:rPr>
          <w:sz w:val="20"/>
          <w:lang w:val="es-MX"/>
        </w:rPr>
        <w:t xml:space="preserve">Si &lt;el actor selecciona la opción </w:t>
      </w:r>
      <w:r w:rsidRPr="00C70149">
        <w:rPr>
          <w:b/>
          <w:sz w:val="20"/>
          <w:lang w:val="es-MX"/>
        </w:rPr>
        <w:t>No</w:t>
      </w:r>
      <w:r w:rsidRPr="00C70149">
        <w:rPr>
          <w:sz w:val="20"/>
          <w:lang w:val="es-MX"/>
        </w:rPr>
        <w:t>&gt;</w:t>
      </w:r>
    </w:p>
    <w:p w:rsidR="00D66108" w:rsidRPr="00C70149" w:rsidRDefault="00C70149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lang w:val="es-MX"/>
        </w:rPr>
      </w:pPr>
      <w:r w:rsidRPr="00C70149">
        <w:rPr>
          <w:sz w:val="20"/>
          <w:lang w:val="es-MX"/>
        </w:rPr>
        <w:t>El sistema continúa en el paso donde fue invocado</w:t>
      </w:r>
    </w:p>
    <w:p w:rsidR="00C70149" w:rsidRPr="00C70149" w:rsidRDefault="00C70149" w:rsidP="00C53E2F">
      <w:pPr>
        <w:pStyle w:val="Prrafodelista"/>
        <w:numPr>
          <w:ilvl w:val="2"/>
          <w:numId w:val="10"/>
        </w:numPr>
        <w:ind w:left="1560"/>
        <w:rPr>
          <w:sz w:val="20"/>
          <w:lang w:val="es-MX"/>
        </w:rPr>
      </w:pPr>
      <w:r w:rsidRPr="00C70149">
        <w:rPr>
          <w:sz w:val="20"/>
          <w:lang w:val="es-MX"/>
        </w:rPr>
        <w:t xml:space="preserve">Si &lt;el actor selecciona la opción </w:t>
      </w:r>
      <w:r w:rsidRPr="00C70149">
        <w:rPr>
          <w:b/>
          <w:sz w:val="20"/>
          <w:lang w:val="es-MX"/>
        </w:rPr>
        <w:t>Si</w:t>
      </w:r>
      <w:r w:rsidRPr="00C70149">
        <w:rPr>
          <w:sz w:val="20"/>
          <w:lang w:val="es-MX"/>
        </w:rPr>
        <w:t>&gt;</w:t>
      </w:r>
    </w:p>
    <w:p w:rsidR="00C70149" w:rsidRPr="005B5C16" w:rsidRDefault="00C70149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lang w:val="es-MX"/>
        </w:rPr>
      </w:pPr>
      <w:r w:rsidRPr="00C70149">
        <w:rPr>
          <w:sz w:val="20"/>
          <w:lang w:val="es-MX"/>
        </w:rPr>
        <w:t xml:space="preserve">El sistema continúa en el </w:t>
      </w:r>
      <w:r w:rsidR="005B5C16">
        <w:rPr>
          <w:sz w:val="20"/>
          <w:lang w:val="es-MX"/>
        </w:rPr>
        <w:t xml:space="preserve">siguiente </w:t>
      </w:r>
      <w:r w:rsidRPr="00C70149">
        <w:rPr>
          <w:sz w:val="20"/>
          <w:lang w:val="es-MX"/>
        </w:rPr>
        <w:t>paso</w:t>
      </w:r>
      <w:r w:rsidR="005B5C16">
        <w:rPr>
          <w:sz w:val="20"/>
          <w:lang w:val="es-MX"/>
        </w:rPr>
        <w:t xml:space="preserve"> de este flujo</w:t>
      </w:r>
    </w:p>
    <w:p w:rsidR="00B20F50" w:rsidRPr="00232D44" w:rsidRDefault="009B5957" w:rsidP="00C53E2F">
      <w:pPr>
        <w:pStyle w:val="Prrafodelista"/>
        <w:numPr>
          <w:ilvl w:val="1"/>
          <w:numId w:val="10"/>
        </w:numPr>
        <w:ind w:left="851" w:hanging="425"/>
        <w:rPr>
          <w:lang w:val="es-MX"/>
        </w:rPr>
      </w:pPr>
      <w:r w:rsidRPr="00232D44">
        <w:rPr>
          <w:rFonts w:cs="Arial"/>
          <w:sz w:val="20"/>
          <w:szCs w:val="20"/>
        </w:rPr>
        <w:t>Si &lt;ya se había guardado la captura del inventario y mercadeo (</w:t>
      </w:r>
      <w:r w:rsidRPr="00232D44">
        <w:rPr>
          <w:sz w:val="20"/>
          <w:szCs w:val="20"/>
          <w:lang w:val="es-MX"/>
        </w:rPr>
        <w:t xml:space="preserve">se tiene registrado un </w:t>
      </w:r>
      <w:proofErr w:type="spellStart"/>
      <w:r w:rsidRPr="00232D44">
        <w:rPr>
          <w:sz w:val="20"/>
          <w:szCs w:val="20"/>
          <w:lang w:val="es-MX"/>
        </w:rPr>
        <w:t>InventarioID</w:t>
      </w:r>
      <w:proofErr w:type="spellEnd"/>
      <w:r w:rsidRPr="00232D44">
        <w:rPr>
          <w:sz w:val="20"/>
          <w:szCs w:val="20"/>
          <w:lang w:val="es-MX"/>
        </w:rPr>
        <w:t xml:space="preserve"> en sesión</w:t>
      </w:r>
      <w:r w:rsidRPr="00232D44">
        <w:rPr>
          <w:rFonts w:cs="Arial"/>
          <w:sz w:val="20"/>
          <w:szCs w:val="20"/>
        </w:rPr>
        <w:t>)&gt;</w:t>
      </w:r>
    </w:p>
    <w:p w:rsidR="00033678" w:rsidRPr="00232D44" w:rsidRDefault="00033678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 w:rsidRPr="00232D44">
        <w:rPr>
          <w:rFonts w:cs="Arial"/>
          <w:sz w:val="20"/>
          <w:szCs w:val="20"/>
        </w:rPr>
        <w:t>El sistema obtiene la siguiente información para el producto actual:</w:t>
      </w:r>
    </w:p>
    <w:p w:rsidR="00033678" w:rsidRPr="00232D44" w:rsidRDefault="00033678" w:rsidP="00C53E2F">
      <w:pPr>
        <w:pStyle w:val="Prrafodelista"/>
        <w:numPr>
          <w:ilvl w:val="3"/>
          <w:numId w:val="10"/>
        </w:numPr>
        <w:ind w:left="2410" w:hanging="850"/>
        <w:rPr>
          <w:rFonts w:cs="Arial"/>
          <w:b/>
          <w:sz w:val="20"/>
          <w:szCs w:val="20"/>
        </w:rPr>
      </w:pPr>
      <w:r w:rsidRPr="00232D44">
        <w:rPr>
          <w:rFonts w:cs="Arial"/>
          <w:b/>
          <w:sz w:val="20"/>
          <w:szCs w:val="20"/>
        </w:rPr>
        <w:t xml:space="preserve"> </w:t>
      </w:r>
      <w:proofErr w:type="spellStart"/>
      <w:r w:rsidRPr="00232D44">
        <w:rPr>
          <w:rFonts w:cs="Arial"/>
          <w:b/>
          <w:sz w:val="20"/>
          <w:szCs w:val="20"/>
        </w:rPr>
        <w:t>AcuerdoProductoCli</w:t>
      </w:r>
      <w:proofErr w:type="spellEnd"/>
    </w:p>
    <w:p w:rsidR="00033678" w:rsidRPr="00232D44" w:rsidRDefault="00033678" w:rsidP="00C53E2F">
      <w:pPr>
        <w:pStyle w:val="Prrafodelista"/>
        <w:numPr>
          <w:ilvl w:val="4"/>
          <w:numId w:val="10"/>
        </w:numPr>
        <w:ind w:left="3402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AcuProductoCliID</w:t>
      </w:r>
      <w:proofErr w:type="spellEnd"/>
    </w:p>
    <w:p w:rsidR="00033678" w:rsidRPr="00232D44" w:rsidRDefault="00033678" w:rsidP="00C53E2F">
      <w:pPr>
        <w:pStyle w:val="Prrafodelista"/>
        <w:numPr>
          <w:ilvl w:val="4"/>
          <w:numId w:val="10"/>
        </w:numPr>
        <w:ind w:left="3402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ClienteClave</w:t>
      </w:r>
      <w:proofErr w:type="spellEnd"/>
      <w:r w:rsidRPr="00232D44">
        <w:rPr>
          <w:rFonts w:cs="Arial"/>
          <w:sz w:val="20"/>
          <w:szCs w:val="20"/>
        </w:rPr>
        <w:t xml:space="preserve"> de acuerdo con la regla de negocio </w:t>
      </w:r>
      <w:hyperlink r:id="rId257" w:anchor="RNGEN171" w:history="1">
        <w:r w:rsidRPr="00232D44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33678" w:rsidRPr="00232D44" w:rsidRDefault="00033678" w:rsidP="00C53E2F">
      <w:pPr>
        <w:pStyle w:val="Prrafodelista"/>
        <w:numPr>
          <w:ilvl w:val="4"/>
          <w:numId w:val="10"/>
        </w:numPr>
        <w:ind w:left="3402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ProductoClave</w:t>
      </w:r>
      <w:proofErr w:type="spellEnd"/>
      <w:r w:rsidRPr="00232D44">
        <w:rPr>
          <w:rFonts w:cs="Arial"/>
          <w:sz w:val="20"/>
          <w:szCs w:val="20"/>
        </w:rPr>
        <w:t xml:space="preserve"> </w:t>
      </w:r>
    </w:p>
    <w:p w:rsidR="00033678" w:rsidRPr="00232D44" w:rsidRDefault="00033678" w:rsidP="00C53E2F">
      <w:pPr>
        <w:pStyle w:val="Prrafodelista"/>
        <w:numPr>
          <w:ilvl w:val="4"/>
          <w:numId w:val="10"/>
        </w:numPr>
        <w:ind w:left="3402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TipoEstado</w:t>
      </w:r>
      <w:proofErr w:type="spellEnd"/>
      <w:r w:rsidRPr="00232D44">
        <w:rPr>
          <w:rFonts w:cs="Arial"/>
          <w:sz w:val="20"/>
          <w:szCs w:val="20"/>
        </w:rPr>
        <w:t xml:space="preserve"> de acuerdo con la regla de negocio </w:t>
      </w:r>
      <w:hyperlink r:id="rId258" w:anchor="RNGEN001" w:history="1">
        <w:r w:rsidRPr="00232D44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033678" w:rsidRPr="00232D44" w:rsidRDefault="00033678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r w:rsidRPr="00232D44">
        <w:rPr>
          <w:rFonts w:cs="Arial"/>
          <w:sz w:val="20"/>
          <w:szCs w:val="20"/>
        </w:rPr>
        <w:t>Si &lt;existe un acuerdo del producto actual para el Cliente en estado activo&gt;</w:t>
      </w:r>
    </w:p>
    <w:p w:rsidR="00033678" w:rsidRPr="00232D44" w:rsidRDefault="00033678" w:rsidP="00C53E2F">
      <w:pPr>
        <w:pStyle w:val="Prrafodelista"/>
        <w:numPr>
          <w:ilvl w:val="3"/>
          <w:numId w:val="10"/>
        </w:numPr>
        <w:ind w:left="2410" w:hanging="850"/>
        <w:rPr>
          <w:rFonts w:cs="Arial"/>
          <w:sz w:val="20"/>
          <w:szCs w:val="20"/>
        </w:rPr>
      </w:pPr>
      <w:r w:rsidRPr="00232D44">
        <w:rPr>
          <w:rFonts w:cs="Arial"/>
          <w:sz w:val="20"/>
          <w:szCs w:val="20"/>
        </w:rPr>
        <w:t>El sistema actualiza la siguiente información del acuerdo:</w:t>
      </w:r>
    </w:p>
    <w:p w:rsidR="00033678" w:rsidRPr="00232D44" w:rsidRDefault="00033678" w:rsidP="00C53E2F">
      <w:pPr>
        <w:pStyle w:val="Prrafodelista"/>
        <w:numPr>
          <w:ilvl w:val="4"/>
          <w:numId w:val="10"/>
        </w:numPr>
        <w:ind w:left="3402"/>
        <w:rPr>
          <w:rFonts w:cs="Arial"/>
          <w:b/>
          <w:sz w:val="20"/>
          <w:szCs w:val="20"/>
        </w:rPr>
      </w:pPr>
      <w:proofErr w:type="spellStart"/>
      <w:r w:rsidRPr="00232D44">
        <w:rPr>
          <w:rFonts w:cs="Arial"/>
          <w:b/>
          <w:sz w:val="20"/>
          <w:szCs w:val="20"/>
        </w:rPr>
        <w:t>AcuerdoProductoCli</w:t>
      </w:r>
      <w:proofErr w:type="spellEnd"/>
    </w:p>
    <w:p w:rsidR="00033678" w:rsidRPr="00232D44" w:rsidRDefault="00033678" w:rsidP="00C53E2F">
      <w:pPr>
        <w:pStyle w:val="Prrafodelista"/>
        <w:numPr>
          <w:ilvl w:val="4"/>
          <w:numId w:val="10"/>
        </w:numPr>
        <w:ind w:left="4536" w:hanging="1134"/>
        <w:rPr>
          <w:rFonts w:cs="Arial"/>
          <w:sz w:val="20"/>
          <w:szCs w:val="20"/>
        </w:rPr>
      </w:pPr>
      <w:proofErr w:type="spellStart"/>
      <w:r w:rsidRPr="00232D44">
        <w:rPr>
          <w:sz w:val="20"/>
          <w:lang w:val="es-MX"/>
        </w:rPr>
        <w:t>AcuProductoCliID</w:t>
      </w:r>
      <w:proofErr w:type="spellEnd"/>
    </w:p>
    <w:p w:rsidR="00033678" w:rsidRPr="00232D44" w:rsidRDefault="00033678" w:rsidP="00C53E2F">
      <w:pPr>
        <w:pStyle w:val="Prrafodelista"/>
        <w:numPr>
          <w:ilvl w:val="4"/>
          <w:numId w:val="10"/>
        </w:numPr>
        <w:ind w:left="4536" w:hanging="1134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ClienteClave</w:t>
      </w:r>
      <w:proofErr w:type="spellEnd"/>
      <w:r w:rsidRPr="00232D44">
        <w:rPr>
          <w:rFonts w:cs="Arial"/>
          <w:sz w:val="20"/>
          <w:szCs w:val="20"/>
        </w:rPr>
        <w:t xml:space="preserve"> de acuerdo con la regla de negocio </w:t>
      </w:r>
      <w:hyperlink r:id="rId259" w:anchor="RNGEN171" w:history="1">
        <w:r w:rsidRPr="00232D44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33678" w:rsidRPr="00232D44" w:rsidRDefault="00033678" w:rsidP="00C53E2F">
      <w:pPr>
        <w:pStyle w:val="Prrafodelista"/>
        <w:numPr>
          <w:ilvl w:val="4"/>
          <w:numId w:val="10"/>
        </w:numPr>
        <w:ind w:left="4536" w:hanging="1134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ProductoClave</w:t>
      </w:r>
      <w:proofErr w:type="spellEnd"/>
      <w:r w:rsidRPr="00232D44">
        <w:rPr>
          <w:rFonts w:cs="Arial"/>
          <w:sz w:val="20"/>
          <w:szCs w:val="20"/>
        </w:rPr>
        <w:t xml:space="preserve"> </w:t>
      </w:r>
    </w:p>
    <w:p w:rsidR="0029047C" w:rsidRPr="00232D44" w:rsidRDefault="00033678" w:rsidP="00C53E2F">
      <w:pPr>
        <w:pStyle w:val="Prrafodelista"/>
        <w:numPr>
          <w:ilvl w:val="4"/>
          <w:numId w:val="10"/>
        </w:numPr>
        <w:ind w:left="4536" w:hanging="1134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ArrastreInv</w:t>
      </w:r>
      <w:proofErr w:type="spellEnd"/>
      <w:r w:rsidRPr="00232D44">
        <w:rPr>
          <w:rFonts w:cs="Arial"/>
          <w:sz w:val="20"/>
          <w:szCs w:val="20"/>
        </w:rPr>
        <w:t xml:space="preserve"> de acuerdo con las reglas de negocio </w:t>
      </w:r>
      <w:hyperlink r:id="rId260" w:anchor="RNROLMOV198" w:history="1">
        <w:r w:rsidRPr="00232D44">
          <w:rPr>
            <w:rStyle w:val="Hipervnculo"/>
            <w:b/>
            <w:sz w:val="20"/>
          </w:rPr>
          <w:t>RNROLMOV198 Información Contenida en el Objeto Productos</w:t>
        </w:r>
      </w:hyperlink>
      <w:r w:rsidRPr="00232D44">
        <w:t xml:space="preserve"> </w:t>
      </w:r>
      <w:r w:rsidRPr="00232D44">
        <w:rPr>
          <w:sz w:val="20"/>
        </w:rPr>
        <w:t>y</w:t>
      </w:r>
      <w:r w:rsidRPr="00232D44">
        <w:t xml:space="preserve"> </w:t>
      </w:r>
      <w:hyperlink r:id="rId261" w:anchor="RNMOV176" w:history="1">
        <w:r w:rsidRPr="00232D44">
          <w:rPr>
            <w:rStyle w:val="Hipervnculo"/>
            <w:rFonts w:cs="Arial"/>
            <w:b/>
            <w:sz w:val="20"/>
            <w:szCs w:val="20"/>
          </w:rPr>
          <w:t>RNMOV17</w:t>
        </w:r>
        <w:r w:rsidR="00EF5670" w:rsidRPr="00232D44">
          <w:rPr>
            <w:rStyle w:val="Hipervnculo"/>
            <w:rFonts w:cs="Arial"/>
            <w:b/>
            <w:sz w:val="20"/>
            <w:szCs w:val="20"/>
          </w:rPr>
          <w:t>6</w:t>
        </w:r>
        <w:r w:rsidRPr="00232D4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A3C80" w:rsidRPr="00232D44">
          <w:rPr>
            <w:rStyle w:val="Hipervnculo"/>
            <w:rFonts w:cs="Arial"/>
            <w:b/>
            <w:sz w:val="20"/>
            <w:szCs w:val="20"/>
          </w:rPr>
          <w:t xml:space="preserve">Reversar </w:t>
        </w:r>
        <w:r w:rsidRPr="00232D44">
          <w:rPr>
            <w:rStyle w:val="Hipervnculo"/>
            <w:rFonts w:cs="Arial"/>
            <w:b/>
            <w:sz w:val="20"/>
            <w:szCs w:val="20"/>
          </w:rPr>
          <w:t>Arrastre de Desplazamiento de Inventario Acumulado</w:t>
        </w:r>
      </w:hyperlink>
    </w:p>
    <w:p w:rsidR="00FD7AB4" w:rsidRPr="00232D44" w:rsidRDefault="00FD7AB4" w:rsidP="00C53E2F">
      <w:pPr>
        <w:pStyle w:val="Prrafodelista"/>
        <w:numPr>
          <w:ilvl w:val="1"/>
          <w:numId w:val="10"/>
        </w:numPr>
        <w:ind w:left="851" w:hanging="425"/>
        <w:rPr>
          <w:lang w:val="es-MX"/>
        </w:rPr>
      </w:pPr>
      <w:r w:rsidRPr="00232D44">
        <w:rPr>
          <w:sz w:val="20"/>
          <w:lang w:val="es-MX"/>
        </w:rPr>
        <w:t xml:space="preserve">El </w:t>
      </w:r>
      <w:r w:rsidRPr="00232D44">
        <w:rPr>
          <w:rFonts w:cs="Arial"/>
          <w:sz w:val="20"/>
          <w:szCs w:val="20"/>
        </w:rPr>
        <w:t>sistema</w:t>
      </w:r>
      <w:r w:rsidRPr="00232D44">
        <w:rPr>
          <w:sz w:val="20"/>
          <w:lang w:val="es-MX"/>
        </w:rPr>
        <w:t xml:space="preserve"> actualiza el objeto </w:t>
      </w:r>
      <w:proofErr w:type="spellStart"/>
      <w:r w:rsidRPr="00232D44">
        <w:rPr>
          <w:sz w:val="20"/>
          <w:lang w:val="es-MX"/>
        </w:rPr>
        <w:t>ProductosPropios</w:t>
      </w:r>
      <w:proofErr w:type="spellEnd"/>
      <w:r w:rsidRPr="00232D44">
        <w:rPr>
          <w:sz w:val="20"/>
          <w:lang w:val="es-MX"/>
        </w:rPr>
        <w:t xml:space="preserve"> con la siguiente información para el producto actual:</w:t>
      </w:r>
    </w:p>
    <w:p w:rsidR="00FD7AB4" w:rsidRPr="00232D44" w:rsidRDefault="00FD7AB4" w:rsidP="00C53E2F">
      <w:pPr>
        <w:pStyle w:val="Prrafodelista"/>
        <w:numPr>
          <w:ilvl w:val="2"/>
          <w:numId w:val="10"/>
        </w:numPr>
        <w:ind w:left="1560"/>
        <w:rPr>
          <w:b/>
          <w:lang w:val="es-MX"/>
        </w:rPr>
      </w:pPr>
      <w:proofErr w:type="spellStart"/>
      <w:r w:rsidRPr="00232D44">
        <w:rPr>
          <w:b/>
          <w:sz w:val="20"/>
          <w:lang w:val="es-MX"/>
        </w:rPr>
        <w:t>ProductosPropios</w:t>
      </w:r>
      <w:proofErr w:type="spellEnd"/>
    </w:p>
    <w:p w:rsidR="00FD7AB4" w:rsidRPr="00232D44" w:rsidRDefault="00FD7AB4" w:rsidP="00C53E2F">
      <w:pPr>
        <w:pStyle w:val="Prrafodelista"/>
        <w:numPr>
          <w:ilvl w:val="3"/>
          <w:numId w:val="10"/>
        </w:numPr>
        <w:ind w:left="2410" w:hanging="850"/>
        <w:rPr>
          <w:rFonts w:cs="Arial"/>
          <w:sz w:val="20"/>
          <w:szCs w:val="20"/>
        </w:rPr>
      </w:pPr>
      <w:r w:rsidRPr="00232D44">
        <w:rPr>
          <w:rFonts w:cs="Arial"/>
          <w:sz w:val="20"/>
          <w:szCs w:val="20"/>
        </w:rPr>
        <w:t>Precio</w:t>
      </w:r>
    </w:p>
    <w:p w:rsidR="00FD7AB4" w:rsidRPr="00232D44" w:rsidRDefault="00FD7AB4" w:rsidP="00C53E2F">
      <w:pPr>
        <w:pStyle w:val="Prrafodelista"/>
        <w:numPr>
          <w:ilvl w:val="3"/>
          <w:numId w:val="10"/>
        </w:numPr>
        <w:ind w:left="2410" w:hanging="850"/>
        <w:rPr>
          <w:rFonts w:cs="Arial"/>
          <w:sz w:val="20"/>
          <w:szCs w:val="20"/>
        </w:rPr>
      </w:pPr>
      <w:r w:rsidRPr="00232D44">
        <w:rPr>
          <w:rFonts w:cs="Arial"/>
          <w:sz w:val="20"/>
          <w:szCs w:val="20"/>
        </w:rPr>
        <w:t>Inventario</w:t>
      </w:r>
    </w:p>
    <w:p w:rsidR="00B20F50" w:rsidRPr="00232D44" w:rsidRDefault="00B20F50" w:rsidP="00C53E2F">
      <w:pPr>
        <w:pStyle w:val="Prrafodelista"/>
        <w:numPr>
          <w:ilvl w:val="3"/>
          <w:numId w:val="10"/>
        </w:numPr>
        <w:ind w:left="2410" w:hanging="850"/>
        <w:rPr>
          <w:rFonts w:cs="Arial"/>
          <w:sz w:val="20"/>
          <w:szCs w:val="20"/>
        </w:rPr>
      </w:pPr>
      <w:r w:rsidRPr="00232D44">
        <w:rPr>
          <w:rFonts w:cs="Arial"/>
          <w:sz w:val="20"/>
          <w:szCs w:val="20"/>
        </w:rPr>
        <w:t xml:space="preserve">Desplazamiento de acuerdo con las reglas de negocio </w:t>
      </w:r>
      <w:hyperlink r:id="rId262" w:anchor="RNMOV166" w:history="1">
        <w:r w:rsidRPr="00232D44">
          <w:rPr>
            <w:rStyle w:val="Hipervnculo"/>
            <w:rFonts w:cs="Arial"/>
            <w:b/>
            <w:sz w:val="20"/>
            <w:szCs w:val="20"/>
          </w:rPr>
          <w:t>RNMOV166 Desplazamiento de Inventario</w:t>
        </w:r>
      </w:hyperlink>
      <w:r w:rsidRPr="00232D44">
        <w:t xml:space="preserve"> </w:t>
      </w:r>
      <w:r w:rsidRPr="00232D44">
        <w:rPr>
          <w:sz w:val="20"/>
        </w:rPr>
        <w:t>y</w:t>
      </w:r>
      <w:r w:rsidRPr="00232D44">
        <w:t xml:space="preserve"> </w:t>
      </w:r>
      <w:hyperlink r:id="rId263" w:anchor="RNADMESC026" w:history="1">
        <w:r w:rsidRPr="00232D44">
          <w:rPr>
            <w:rStyle w:val="Hipervnculo"/>
            <w:b/>
            <w:sz w:val="20"/>
          </w:rPr>
          <w:t>RNADMESC026 Configuración de Decimales para un Producto</w:t>
        </w:r>
      </w:hyperlink>
    </w:p>
    <w:p w:rsidR="00FD7AB4" w:rsidRPr="00C129FB" w:rsidRDefault="00FD7AB4" w:rsidP="00C53E2F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 w:rsidRPr="00C129FB">
        <w:rPr>
          <w:rFonts w:cs="Arial"/>
          <w:sz w:val="20"/>
          <w:szCs w:val="20"/>
        </w:rPr>
        <w:t>Para cada producto equivalente de la competencia presentado:</w:t>
      </w:r>
    </w:p>
    <w:p w:rsidR="00FD7AB4" w:rsidRDefault="00FD7AB4" w:rsidP="00C53E2F">
      <w:pPr>
        <w:pStyle w:val="Prrafodelista"/>
        <w:numPr>
          <w:ilvl w:val="2"/>
          <w:numId w:val="10"/>
        </w:numPr>
        <w:ind w:left="1560"/>
        <w:rPr>
          <w:rFonts w:cs="Arial"/>
          <w:sz w:val="20"/>
          <w:szCs w:val="20"/>
        </w:rPr>
      </w:pPr>
      <w:bookmarkStart w:id="173" w:name="paso10_5_1AO02"/>
      <w:r>
        <w:rPr>
          <w:rFonts w:cs="Arial"/>
          <w:sz w:val="20"/>
          <w:szCs w:val="20"/>
        </w:rPr>
        <w:t xml:space="preserve">Si </w:t>
      </w:r>
      <w:r w:rsidR="001972B3">
        <w:rPr>
          <w:rFonts w:cs="Arial"/>
          <w:sz w:val="20"/>
          <w:szCs w:val="20"/>
        </w:rPr>
        <w:t xml:space="preserve">&lt;se proporcionó un inventario, </w:t>
      </w:r>
      <w:r>
        <w:rPr>
          <w:rFonts w:cs="Arial"/>
          <w:sz w:val="20"/>
          <w:szCs w:val="20"/>
        </w:rPr>
        <w:t>un precio para el producto</w:t>
      </w:r>
      <w:r w:rsidR="001972B3">
        <w:rPr>
          <w:rFonts w:cs="Arial"/>
          <w:sz w:val="20"/>
          <w:szCs w:val="20"/>
        </w:rPr>
        <w:t xml:space="preserve"> </w:t>
      </w:r>
      <w:r w:rsidR="001972B3" w:rsidRPr="001972B3">
        <w:rPr>
          <w:rFonts w:cs="Arial"/>
          <w:sz w:val="20"/>
          <w:szCs w:val="20"/>
          <w:highlight w:val="red"/>
        </w:rPr>
        <w:t>y un tipo de promoción</w:t>
      </w:r>
      <w:r>
        <w:rPr>
          <w:rFonts w:cs="Arial"/>
          <w:sz w:val="20"/>
          <w:szCs w:val="20"/>
        </w:rPr>
        <w:t>&gt;</w:t>
      </w:r>
    </w:p>
    <w:bookmarkEnd w:id="173"/>
    <w:p w:rsidR="00FD7AB4" w:rsidRDefault="00FD7AB4" w:rsidP="00C53E2F">
      <w:pPr>
        <w:pStyle w:val="Prrafodelista"/>
        <w:numPr>
          <w:ilvl w:val="3"/>
          <w:numId w:val="10"/>
        </w:numPr>
        <w:ind w:left="2410" w:hanging="850"/>
        <w:rPr>
          <w:lang w:val="es-MX"/>
        </w:rPr>
      </w:pPr>
      <w:r>
        <w:rPr>
          <w:sz w:val="20"/>
          <w:lang w:val="es-MX"/>
        </w:rPr>
        <w:t xml:space="preserve">El </w:t>
      </w:r>
      <w:r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actualiza 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con la siguiente información para el producto actual:</w:t>
      </w:r>
    </w:p>
    <w:p w:rsidR="00FD7AB4" w:rsidRDefault="00FD7AB4" w:rsidP="00C53E2F">
      <w:pPr>
        <w:pStyle w:val="Prrafodelista"/>
        <w:numPr>
          <w:ilvl w:val="4"/>
          <w:numId w:val="10"/>
        </w:numPr>
        <w:ind w:left="3402"/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ProductosCompetencia</w:t>
      </w:r>
      <w:proofErr w:type="spellEnd"/>
    </w:p>
    <w:p w:rsidR="00FD7AB4" w:rsidRDefault="00FD7AB4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FD7AB4" w:rsidRDefault="00FD7AB4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>Inventario</w:t>
      </w:r>
    </w:p>
    <w:p w:rsidR="001972B3" w:rsidRPr="001972B3" w:rsidRDefault="001972B3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highlight w:val="red"/>
          <w:lang w:val="es-MX"/>
        </w:rPr>
      </w:pPr>
      <w:proofErr w:type="spellStart"/>
      <w:r w:rsidRPr="001972B3">
        <w:rPr>
          <w:sz w:val="20"/>
          <w:highlight w:val="red"/>
          <w:lang w:val="es-MX"/>
        </w:rPr>
        <w:t>PromoOtorgada</w:t>
      </w:r>
      <w:proofErr w:type="spellEnd"/>
    </w:p>
    <w:p w:rsidR="00B75A96" w:rsidRPr="00B75A96" w:rsidRDefault="00B75A96" w:rsidP="00C53E2F">
      <w:pPr>
        <w:pStyle w:val="Prrafodelista"/>
        <w:numPr>
          <w:ilvl w:val="2"/>
          <w:numId w:val="10"/>
        </w:numPr>
        <w:ind w:left="1560"/>
        <w:rPr>
          <w:sz w:val="20"/>
          <w:szCs w:val="20"/>
        </w:rPr>
      </w:pPr>
      <w:r>
        <w:rPr>
          <w:rFonts w:cs="Arial"/>
          <w:sz w:val="20"/>
          <w:szCs w:val="20"/>
        </w:rPr>
        <w:t>Si &lt;no se proporcionó un inventario y un precio para el producto&gt;</w:t>
      </w:r>
    </w:p>
    <w:p w:rsidR="00385FC0" w:rsidRDefault="00385FC0" w:rsidP="00C53E2F">
      <w:pPr>
        <w:pStyle w:val="Prrafodelista"/>
        <w:numPr>
          <w:ilvl w:val="3"/>
          <w:numId w:val="1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&lt;se cuenta con información de la toma de inventario y mercadeo anterior para el producto </w:t>
      </w:r>
      <w:r w:rsidR="00E348F5">
        <w:rPr>
          <w:sz w:val="20"/>
          <w:szCs w:val="20"/>
          <w:lang w:val="es-MX"/>
        </w:rPr>
        <w:t>propio</w:t>
      </w:r>
      <w:r>
        <w:rPr>
          <w:sz w:val="20"/>
          <w:szCs w:val="20"/>
          <w:lang w:val="es-MX"/>
        </w:rPr>
        <w:t xml:space="preserve"> (se tiene registrado un </w:t>
      </w:r>
      <w:proofErr w:type="spellStart"/>
      <w:r>
        <w:rPr>
          <w:sz w:val="20"/>
          <w:szCs w:val="20"/>
          <w:lang w:val="es-MX"/>
        </w:rPr>
        <w:t>InventarioIDAnterior</w:t>
      </w:r>
      <w:proofErr w:type="spellEnd"/>
      <w:r>
        <w:rPr>
          <w:sz w:val="20"/>
          <w:szCs w:val="20"/>
          <w:lang w:val="es-MX"/>
        </w:rPr>
        <w:t xml:space="preserve"> en sesión)&gt;</w:t>
      </w:r>
    </w:p>
    <w:p w:rsidR="00385FC0" w:rsidRDefault="00385FC0" w:rsidP="00C53E2F">
      <w:pPr>
        <w:pStyle w:val="Prrafodelista"/>
        <w:numPr>
          <w:ilvl w:val="4"/>
          <w:numId w:val="10"/>
        </w:numPr>
        <w:ind w:left="340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 la toma de inventario y mercadeo anterior del producto de la competencia actual:</w:t>
      </w:r>
    </w:p>
    <w:p w:rsidR="00385FC0" w:rsidRDefault="00385FC0" w:rsidP="00C53E2F">
      <w:pPr>
        <w:pStyle w:val="Prrafodelista"/>
        <w:numPr>
          <w:ilvl w:val="4"/>
          <w:numId w:val="10"/>
        </w:numPr>
        <w:ind w:left="4536" w:hanging="1134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InventarioCompDetalle</w:t>
      </w:r>
      <w:proofErr w:type="spellEnd"/>
    </w:p>
    <w:p w:rsidR="00385FC0" w:rsidRDefault="00385FC0" w:rsidP="00C53E2F">
      <w:pPr>
        <w:pStyle w:val="Prrafodelista"/>
        <w:numPr>
          <w:ilvl w:val="5"/>
          <w:numId w:val="10"/>
        </w:numPr>
        <w:ind w:left="5670"/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  <w:r>
        <w:rPr>
          <w:sz w:val="20"/>
          <w:lang w:val="es-MX"/>
        </w:rPr>
        <w:t xml:space="preserve"> (</w:t>
      </w:r>
      <w:proofErr w:type="spellStart"/>
      <w:r>
        <w:rPr>
          <w:sz w:val="20"/>
          <w:lang w:val="es-MX"/>
        </w:rPr>
        <w:t>InventarioIDAnterior</w:t>
      </w:r>
      <w:proofErr w:type="spellEnd"/>
      <w:r>
        <w:rPr>
          <w:sz w:val="20"/>
          <w:lang w:val="es-MX"/>
        </w:rPr>
        <w:t xml:space="preserve">) </w:t>
      </w:r>
      <w:r>
        <w:rPr>
          <w:rFonts w:cs="Arial"/>
          <w:sz w:val="20"/>
          <w:szCs w:val="20"/>
        </w:rPr>
        <w:t xml:space="preserve">de acuerdo con la regla de negocio </w:t>
      </w:r>
      <w:hyperlink r:id="rId264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385FC0" w:rsidRDefault="00385FC0" w:rsidP="00C53E2F">
      <w:pPr>
        <w:pStyle w:val="Prrafodelista"/>
        <w:numPr>
          <w:ilvl w:val="5"/>
          <w:numId w:val="10"/>
        </w:numPr>
        <w:ind w:left="567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65" w:anchor="RNROLMOV198" w:history="1">
        <w:r>
          <w:rPr>
            <w:rStyle w:val="Hipervnculo"/>
            <w:b/>
            <w:sz w:val="20"/>
          </w:rPr>
          <w:t>RNROLMOV198 Información Contenida en el Objeto Productos</w:t>
        </w:r>
      </w:hyperlink>
    </w:p>
    <w:p w:rsidR="00385FC0" w:rsidRDefault="00385FC0" w:rsidP="00C53E2F">
      <w:pPr>
        <w:pStyle w:val="Prrafodelista"/>
        <w:numPr>
          <w:ilvl w:val="5"/>
          <w:numId w:val="10"/>
        </w:numPr>
        <w:ind w:left="5670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ProductoCompClave</w:t>
      </w:r>
      <w:proofErr w:type="spellEnd"/>
    </w:p>
    <w:p w:rsidR="00385FC0" w:rsidRPr="00331853" w:rsidRDefault="00385FC0" w:rsidP="00C53E2F">
      <w:pPr>
        <w:pStyle w:val="Prrafodelista"/>
        <w:numPr>
          <w:ilvl w:val="4"/>
          <w:numId w:val="10"/>
        </w:numPr>
        <w:ind w:left="3402"/>
        <w:rPr>
          <w:rFonts w:cs="Arial"/>
          <w:sz w:val="20"/>
          <w:szCs w:val="20"/>
        </w:rPr>
      </w:pPr>
      <w:r>
        <w:rPr>
          <w:sz w:val="20"/>
          <w:lang w:val="es-MX"/>
        </w:rPr>
        <w:lastRenderedPageBreak/>
        <w:t>Si &lt;</w:t>
      </w:r>
      <w:r w:rsidR="004014C8">
        <w:rPr>
          <w:sz w:val="20"/>
          <w:lang w:val="es-MX"/>
        </w:rPr>
        <w:t>el producto de la competencia se encuentra</w:t>
      </w:r>
      <w:r>
        <w:rPr>
          <w:sz w:val="20"/>
          <w:lang w:val="es-MX"/>
        </w:rPr>
        <w:t xml:space="preserve"> registrado en la toma de inventario y mercadeo anterior </w:t>
      </w:r>
      <w:r w:rsidR="004014C8">
        <w:rPr>
          <w:sz w:val="20"/>
          <w:lang w:val="es-MX"/>
        </w:rPr>
        <w:t>del cliente</w:t>
      </w:r>
      <w:r>
        <w:rPr>
          <w:sz w:val="20"/>
          <w:lang w:val="es-MX"/>
        </w:rPr>
        <w:t>&gt;</w:t>
      </w:r>
    </w:p>
    <w:p w:rsidR="00385FC0" w:rsidRDefault="00385FC0" w:rsidP="00C53E2F">
      <w:pPr>
        <w:pStyle w:val="Prrafodelista"/>
        <w:numPr>
          <w:ilvl w:val="4"/>
          <w:numId w:val="1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266" w:anchor="I0262" w:history="1">
        <w:r w:rsidRPr="00E348F5">
          <w:rPr>
            <w:rStyle w:val="Hipervnculo"/>
            <w:rFonts w:cs="Arial"/>
            <w:b/>
            <w:sz w:val="20"/>
            <w:szCs w:val="20"/>
          </w:rPr>
          <w:t>I026</w:t>
        </w:r>
        <w:r w:rsidR="00E348F5" w:rsidRPr="00E348F5">
          <w:rPr>
            <w:rStyle w:val="Hipervnculo"/>
            <w:rFonts w:cs="Arial"/>
            <w:b/>
            <w:sz w:val="20"/>
            <w:szCs w:val="20"/>
          </w:rPr>
          <w:t>2</w:t>
        </w:r>
        <w:r w:rsidRPr="00E348F5">
          <w:rPr>
            <w:rStyle w:val="Hipervnculo"/>
            <w:rFonts w:cs="Arial"/>
            <w:b/>
            <w:sz w:val="20"/>
            <w:szCs w:val="20"/>
          </w:rPr>
          <w:t xml:space="preserve"> &lt;Producto No </w:t>
        </w:r>
        <w:r w:rsidR="00E348F5" w:rsidRPr="00E348F5">
          <w:rPr>
            <w:rStyle w:val="Hipervnculo"/>
            <w:rFonts w:cs="Arial"/>
            <w:b/>
            <w:sz w:val="20"/>
            <w:szCs w:val="20"/>
          </w:rPr>
          <w:t>Puede Ser Eliminado</w:t>
        </w:r>
        <w:r w:rsidRPr="00E348F5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385FC0" w:rsidRPr="00AD57DD" w:rsidRDefault="00385FC0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r w:rsidRPr="001F2606">
        <w:rPr>
          <w:rFonts w:cs="Arial"/>
          <w:sz w:val="20"/>
          <w:szCs w:val="20"/>
        </w:rPr>
        <w:t xml:space="preserve">El sistema continúa en el punto correspondiente al </w:t>
      </w:r>
      <w:r>
        <w:rPr>
          <w:rFonts w:cs="Arial"/>
          <w:sz w:val="20"/>
          <w:szCs w:val="20"/>
        </w:rPr>
        <w:t>inventario</w:t>
      </w:r>
      <w:r w:rsidRPr="001F2606">
        <w:rPr>
          <w:rFonts w:cs="Arial"/>
          <w:sz w:val="20"/>
          <w:szCs w:val="20"/>
        </w:rPr>
        <w:t xml:space="preserve"> del producto</w:t>
      </w:r>
      <w:r>
        <w:rPr>
          <w:rFonts w:cs="Arial"/>
          <w:sz w:val="20"/>
          <w:szCs w:val="20"/>
        </w:rPr>
        <w:t xml:space="preserve"> de la competencia</w:t>
      </w:r>
      <w:r w:rsidRPr="001F2606">
        <w:rPr>
          <w:rFonts w:cs="Arial"/>
          <w:sz w:val="20"/>
          <w:szCs w:val="20"/>
        </w:rPr>
        <w:t xml:space="preserve"> que no se haya proporcionado</w:t>
      </w:r>
    </w:p>
    <w:p w:rsidR="00385FC0" w:rsidRPr="00AD57DD" w:rsidRDefault="00385FC0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r>
        <w:rPr>
          <w:rFonts w:cs="Arial"/>
          <w:sz w:val="20"/>
          <w:szCs w:val="20"/>
        </w:rPr>
        <w:t>El actor proporciona la siguiente información para el producto de la competencia:</w:t>
      </w:r>
    </w:p>
    <w:p w:rsidR="00385FC0" w:rsidRDefault="00385FC0" w:rsidP="00C53E2F">
      <w:pPr>
        <w:pStyle w:val="Prrafodelista"/>
        <w:numPr>
          <w:ilvl w:val="5"/>
          <w:numId w:val="10"/>
        </w:numPr>
        <w:ind w:left="5670"/>
        <w:rPr>
          <w:sz w:val="20"/>
          <w:lang w:val="es-MX"/>
        </w:rPr>
      </w:pPr>
      <w:r>
        <w:rPr>
          <w:sz w:val="20"/>
          <w:lang w:val="es-MX"/>
        </w:rPr>
        <w:t>Inventario (*)</w:t>
      </w:r>
    </w:p>
    <w:p w:rsidR="00385FC0" w:rsidRDefault="00385FC0" w:rsidP="00C53E2F">
      <w:pPr>
        <w:pStyle w:val="Prrafodelista"/>
        <w:numPr>
          <w:ilvl w:val="5"/>
          <w:numId w:val="10"/>
        </w:numPr>
        <w:ind w:left="5670"/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1972B3" w:rsidRPr="001972B3" w:rsidRDefault="001972B3" w:rsidP="00C53E2F">
      <w:pPr>
        <w:pStyle w:val="Prrafodelista"/>
        <w:numPr>
          <w:ilvl w:val="5"/>
          <w:numId w:val="10"/>
        </w:numPr>
        <w:ind w:left="5670"/>
        <w:rPr>
          <w:sz w:val="20"/>
          <w:highlight w:val="red"/>
          <w:lang w:val="es-MX"/>
        </w:rPr>
      </w:pPr>
      <w:r w:rsidRPr="001972B3">
        <w:rPr>
          <w:sz w:val="20"/>
          <w:highlight w:val="red"/>
          <w:lang w:val="es-MX"/>
        </w:rPr>
        <w:t>Tipo Promoción ©</w:t>
      </w:r>
    </w:p>
    <w:p w:rsidR="00385FC0" w:rsidRPr="00290BFF" w:rsidRDefault="00385FC0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r w:rsidRPr="00290BFF">
        <w:rPr>
          <w:sz w:val="20"/>
          <w:lang w:val="es-MX"/>
        </w:rPr>
        <w:t xml:space="preserve">El sistema continúa en el </w:t>
      </w:r>
      <w:hyperlink w:anchor="paso10_5_1AO02" w:history="1">
        <w:r w:rsidRPr="00290BFF">
          <w:rPr>
            <w:rStyle w:val="Hipervnculo"/>
            <w:b/>
            <w:sz w:val="20"/>
            <w:lang w:val="es-MX"/>
          </w:rPr>
          <w:t>paso 10.</w:t>
        </w:r>
        <w:r w:rsidR="00290BFF" w:rsidRPr="00290BFF">
          <w:rPr>
            <w:rStyle w:val="Hipervnculo"/>
            <w:b/>
            <w:sz w:val="20"/>
            <w:lang w:val="es-MX"/>
          </w:rPr>
          <w:t>5</w:t>
        </w:r>
        <w:r w:rsidR="009B0F3E" w:rsidRPr="00290BFF">
          <w:rPr>
            <w:rStyle w:val="Hipervnculo"/>
            <w:b/>
            <w:sz w:val="20"/>
            <w:lang w:val="es-MX"/>
          </w:rPr>
          <w:t>.1</w:t>
        </w:r>
      </w:hyperlink>
      <w:r w:rsidRPr="00290BFF">
        <w:rPr>
          <w:sz w:val="20"/>
          <w:lang w:val="es-MX"/>
        </w:rPr>
        <w:t xml:space="preserve"> del </w:t>
      </w:r>
      <w:r w:rsidRPr="00290BFF">
        <w:rPr>
          <w:sz w:val="20"/>
          <w:szCs w:val="20"/>
        </w:rPr>
        <w:t xml:space="preserve">flujo altero opcional </w:t>
      </w:r>
      <w:hyperlink w:anchor="AO02" w:history="1">
        <w:r w:rsidRPr="00290BFF">
          <w:rPr>
            <w:rStyle w:val="Hipervnculo"/>
            <w:b/>
            <w:sz w:val="20"/>
            <w:szCs w:val="20"/>
            <w:lang w:eastAsia="en-US"/>
          </w:rPr>
          <w:t>AO0</w:t>
        </w:r>
        <w:r w:rsidR="009B0F3E" w:rsidRPr="00290BFF">
          <w:rPr>
            <w:rStyle w:val="Hipervnculo"/>
            <w:b/>
            <w:sz w:val="20"/>
            <w:szCs w:val="20"/>
            <w:lang w:eastAsia="en-US"/>
          </w:rPr>
          <w:t>2</w:t>
        </w:r>
        <w:r w:rsidRPr="00290BFF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9B0F3E" w:rsidRPr="00290BFF">
          <w:rPr>
            <w:rStyle w:val="Hipervnculo"/>
            <w:b/>
            <w:sz w:val="20"/>
            <w:szCs w:val="20"/>
            <w:lang w:eastAsia="en-US"/>
          </w:rPr>
          <w:t>Modificar</w:t>
        </w:r>
        <w:r w:rsidR="009B0F3E" w:rsidRPr="00290BFF">
          <w:rPr>
            <w:rStyle w:val="Hipervnculo"/>
            <w:b/>
            <w:sz w:val="20"/>
            <w:szCs w:val="20"/>
          </w:rPr>
          <w:t xml:space="preserve"> Producto Capturado</w:t>
        </w:r>
      </w:hyperlink>
    </w:p>
    <w:p w:rsidR="00B75A96" w:rsidRPr="00B75A96" w:rsidRDefault="00B75A96" w:rsidP="00C53E2F">
      <w:pPr>
        <w:pStyle w:val="Prrafodelista"/>
        <w:numPr>
          <w:ilvl w:val="3"/>
          <w:numId w:val="10"/>
        </w:numPr>
        <w:ind w:left="2410" w:hanging="850"/>
        <w:rPr>
          <w:lang w:val="es-MX"/>
        </w:rPr>
      </w:pPr>
      <w:r>
        <w:rPr>
          <w:sz w:val="20"/>
          <w:lang w:val="es-MX"/>
        </w:rPr>
        <w:t xml:space="preserve">El </w:t>
      </w:r>
      <w:r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elimina la siguiente información del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para el producto actual:</w:t>
      </w:r>
    </w:p>
    <w:p w:rsidR="00830F24" w:rsidRDefault="00830F24" w:rsidP="00C53E2F">
      <w:pPr>
        <w:pStyle w:val="Prrafodelista"/>
        <w:numPr>
          <w:ilvl w:val="4"/>
          <w:numId w:val="10"/>
        </w:numPr>
        <w:ind w:left="3402"/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ProductosCompetencia</w:t>
      </w:r>
      <w:proofErr w:type="spellEnd"/>
    </w:p>
    <w:p w:rsidR="00830F24" w:rsidRDefault="00830F24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67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30F24" w:rsidRPr="00830F24" w:rsidRDefault="00830F24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proofErr w:type="spellStart"/>
      <w:r w:rsidRPr="00830F24">
        <w:rPr>
          <w:sz w:val="20"/>
          <w:lang w:val="es-MX"/>
        </w:rPr>
        <w:t>ProductoCompClave</w:t>
      </w:r>
      <w:proofErr w:type="spellEnd"/>
    </w:p>
    <w:p w:rsidR="00830F24" w:rsidRPr="00830F24" w:rsidRDefault="00830F24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r w:rsidRPr="00830F24">
        <w:rPr>
          <w:sz w:val="20"/>
          <w:lang w:val="es-MX"/>
        </w:rPr>
        <w:t>Marca</w:t>
      </w:r>
    </w:p>
    <w:p w:rsidR="00830F24" w:rsidRPr="00830F24" w:rsidRDefault="00830F24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r w:rsidRPr="00830F24">
        <w:rPr>
          <w:sz w:val="20"/>
          <w:lang w:val="es-MX"/>
        </w:rPr>
        <w:t>Producto</w:t>
      </w:r>
    </w:p>
    <w:p w:rsidR="00830F24" w:rsidRPr="00830F24" w:rsidRDefault="00830F24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r w:rsidRPr="00830F24">
        <w:rPr>
          <w:sz w:val="20"/>
          <w:lang w:val="es-MX"/>
        </w:rPr>
        <w:t>Precio</w:t>
      </w:r>
    </w:p>
    <w:p w:rsidR="00830F24" w:rsidRDefault="00830F24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r w:rsidRPr="00830F24">
        <w:rPr>
          <w:sz w:val="20"/>
          <w:lang w:val="es-MX"/>
        </w:rPr>
        <w:t>Inventario</w:t>
      </w:r>
    </w:p>
    <w:p w:rsidR="007E1B7B" w:rsidRPr="007E1B7B" w:rsidRDefault="007E1B7B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highlight w:val="red"/>
          <w:lang w:val="es-MX"/>
        </w:rPr>
      </w:pPr>
      <w:proofErr w:type="spellStart"/>
      <w:r w:rsidRPr="007E1B7B">
        <w:rPr>
          <w:sz w:val="20"/>
          <w:highlight w:val="red"/>
          <w:lang w:val="es-MX"/>
        </w:rPr>
        <w:t>PromoOtorgada</w:t>
      </w:r>
      <w:proofErr w:type="spellEnd"/>
    </w:p>
    <w:p w:rsidR="002F176A" w:rsidRPr="00E348F5" w:rsidRDefault="00830F24" w:rsidP="00C53E2F">
      <w:pPr>
        <w:pStyle w:val="Prrafodelista"/>
        <w:numPr>
          <w:ilvl w:val="4"/>
          <w:numId w:val="10"/>
        </w:numPr>
        <w:ind w:left="4536" w:hanging="1134"/>
        <w:rPr>
          <w:sz w:val="20"/>
          <w:lang w:val="es-MX"/>
        </w:rPr>
      </w:pPr>
      <w:proofErr w:type="spellStart"/>
      <w:r w:rsidRPr="00830F24">
        <w:rPr>
          <w:sz w:val="20"/>
          <w:lang w:val="es-MX"/>
        </w:rPr>
        <w:t>InvAnterior</w:t>
      </w:r>
      <w:proofErr w:type="spellEnd"/>
    </w:p>
    <w:p w:rsidR="00447CB8" w:rsidRDefault="00FD7AB4" w:rsidP="00C53E2F">
      <w:pPr>
        <w:pStyle w:val="Prrafodelista"/>
        <w:numPr>
          <w:ilvl w:val="1"/>
          <w:numId w:val="10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1" w:history="1">
        <w:r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A7AA0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="007A5F08">
        <w:rPr>
          <w:rStyle w:val="Hipervnculo"/>
          <w:rFonts w:cs="Arial"/>
          <w:b/>
          <w:sz w:val="20"/>
          <w:szCs w:val="20"/>
        </w:rPr>
        <w:t>4</w:t>
      </w:r>
      <w:r>
        <w:rPr>
          <w:rFonts w:cs="Arial"/>
          <w:sz w:val="20"/>
          <w:szCs w:val="20"/>
        </w:rPr>
        <w:t xml:space="preserve"> del flujo básico</w:t>
      </w:r>
    </w:p>
    <w:p w:rsidR="00E41470" w:rsidRDefault="00E41470" w:rsidP="00161D82">
      <w:pPr>
        <w:pStyle w:val="Ttulo3"/>
        <w:tabs>
          <w:tab w:val="left" w:pos="708"/>
          <w:tab w:val="left" w:pos="1416"/>
          <w:tab w:val="left" w:pos="5460"/>
        </w:tabs>
        <w:jc w:val="both"/>
      </w:pPr>
    </w:p>
    <w:bookmarkStart w:id="174" w:name="AO03"/>
    <w:p w:rsidR="00231806" w:rsidRPr="00231806" w:rsidRDefault="00A431B8" w:rsidP="00C53E2F">
      <w:pPr>
        <w:pStyle w:val="Ttulo3"/>
        <w:numPr>
          <w:ilvl w:val="3"/>
          <w:numId w:val="12"/>
        </w:numPr>
        <w:ind w:left="1134" w:hanging="1134"/>
        <w:jc w:val="both"/>
        <w:rPr>
          <w:b w:val="0"/>
        </w:rPr>
      </w:pPr>
      <w:r>
        <w:fldChar w:fldCharType="begin"/>
      </w:r>
      <w:r w:rsidR="00D758AB">
        <w:instrText xml:space="preserve"> HYPERLINK  \l "AO03_r" </w:instrText>
      </w:r>
      <w:r>
        <w:fldChar w:fldCharType="separate"/>
      </w:r>
      <w:bookmarkStart w:id="175" w:name="_Toc382222886"/>
      <w:r w:rsidR="00231806" w:rsidRPr="00D758AB">
        <w:rPr>
          <w:rStyle w:val="Hipervnculo"/>
        </w:rPr>
        <w:t>AO03 Eliminar Producto Capturado</w:t>
      </w:r>
      <w:bookmarkEnd w:id="175"/>
      <w:r>
        <w:fldChar w:fldCharType="end"/>
      </w:r>
    </w:p>
    <w:bookmarkEnd w:id="174"/>
    <w:p w:rsidR="00231806" w:rsidRDefault="00231806" w:rsidP="00231806">
      <w:pPr>
        <w:rPr>
          <w:b/>
        </w:rPr>
      </w:pPr>
    </w:p>
    <w:p w:rsidR="00D758AB" w:rsidRPr="00D758AB" w:rsidRDefault="00D758AB" w:rsidP="00C53E2F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r w:rsidRPr="00D758AB">
        <w:rPr>
          <w:sz w:val="20"/>
          <w:szCs w:val="20"/>
          <w:lang w:val="es-MX"/>
        </w:rPr>
        <w:t>El sistema presenta el mensaje</w:t>
      </w:r>
      <w:r>
        <w:rPr>
          <w:b/>
          <w:sz w:val="20"/>
          <w:szCs w:val="20"/>
          <w:lang w:val="es-MX"/>
        </w:rPr>
        <w:t xml:space="preserve"> </w:t>
      </w:r>
      <w:hyperlink r:id="rId268" w:anchor="P0233" w:history="1">
        <w:r>
          <w:rPr>
            <w:rStyle w:val="Hipervnculo"/>
            <w:b/>
            <w:sz w:val="20"/>
            <w:lang w:val="es-MX"/>
          </w:rPr>
          <w:t>P0233 &lt;Eliminar Producto de Lista</w:t>
        </w:r>
      </w:hyperlink>
      <w:r w:rsidRPr="00D758AB">
        <w:rPr>
          <w:rStyle w:val="Hipervnculo"/>
          <w:b/>
          <w:sz w:val="20"/>
          <w:lang w:val="es-MX"/>
        </w:rPr>
        <w:t>&gt;</w:t>
      </w:r>
    </w:p>
    <w:p w:rsidR="00D758AB" w:rsidRPr="00CD71C3" w:rsidRDefault="00D758AB" w:rsidP="00C53E2F">
      <w:pPr>
        <w:pStyle w:val="Prrafodelista"/>
        <w:numPr>
          <w:ilvl w:val="1"/>
          <w:numId w:val="20"/>
        </w:numPr>
        <w:ind w:left="851" w:hanging="425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 w:rsidRPr="00CD71C3">
        <w:rPr>
          <w:b/>
          <w:sz w:val="20"/>
          <w:szCs w:val="20"/>
          <w:lang w:val="es-MX"/>
        </w:rPr>
        <w:t>No</w:t>
      </w:r>
      <w:r w:rsidRPr="00CD71C3">
        <w:rPr>
          <w:sz w:val="20"/>
          <w:szCs w:val="20"/>
          <w:lang w:val="es-MX"/>
        </w:rPr>
        <w:t>&gt;</w:t>
      </w:r>
    </w:p>
    <w:p w:rsidR="00CD71C3" w:rsidRDefault="00CD71C3" w:rsidP="00C53E2F">
      <w:pPr>
        <w:pStyle w:val="Prrafodelista"/>
        <w:numPr>
          <w:ilvl w:val="2"/>
          <w:numId w:val="20"/>
        </w:numPr>
        <w:ind w:left="1560" w:hanging="709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BD3196" w:rsidRPr="00AD5040" w:rsidRDefault="00CD71C3" w:rsidP="00C53E2F">
      <w:pPr>
        <w:pStyle w:val="Prrafodelista"/>
        <w:numPr>
          <w:ilvl w:val="1"/>
          <w:numId w:val="20"/>
        </w:numPr>
        <w:ind w:left="851" w:hanging="425"/>
        <w:rPr>
          <w:sz w:val="20"/>
          <w:szCs w:val="20"/>
          <w:lang w:val="es-MX"/>
        </w:rPr>
      </w:pPr>
      <w:r w:rsidRPr="00CD71C3"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 w:rsidRPr="00CD71C3">
        <w:rPr>
          <w:sz w:val="20"/>
          <w:szCs w:val="20"/>
          <w:lang w:val="es-MX"/>
        </w:rPr>
        <w:t>&gt;</w:t>
      </w:r>
    </w:p>
    <w:p w:rsidR="00841742" w:rsidRPr="00841742" w:rsidRDefault="00841742" w:rsidP="00C53E2F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está modificando la captura de inventario y mercadeo (</w:t>
      </w:r>
      <w:r>
        <w:rPr>
          <w:sz w:val="20"/>
          <w:szCs w:val="20"/>
          <w:lang w:val="es-MX"/>
        </w:rPr>
        <w:t xml:space="preserve">se tiene registrado un </w:t>
      </w:r>
      <w:proofErr w:type="spellStart"/>
      <w:r>
        <w:rPr>
          <w:sz w:val="20"/>
          <w:szCs w:val="20"/>
          <w:lang w:val="es-MX"/>
        </w:rPr>
        <w:t>InventarioID</w:t>
      </w:r>
      <w:proofErr w:type="spellEnd"/>
      <w:r>
        <w:rPr>
          <w:sz w:val="20"/>
          <w:szCs w:val="20"/>
          <w:lang w:val="es-MX"/>
        </w:rPr>
        <w:t xml:space="preserve"> en sesión</w:t>
      </w:r>
      <w:r>
        <w:rPr>
          <w:rFonts w:cs="Arial"/>
          <w:sz w:val="20"/>
          <w:szCs w:val="20"/>
        </w:rPr>
        <w:t>)&gt;</w:t>
      </w:r>
    </w:p>
    <w:p w:rsidR="0087796A" w:rsidRPr="00232D44" w:rsidRDefault="0087796A" w:rsidP="00C53E2F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232D44">
        <w:rPr>
          <w:rFonts w:cs="Arial"/>
          <w:sz w:val="20"/>
          <w:szCs w:val="20"/>
        </w:rPr>
        <w:t>El sistema obtiene la siguiente información para el producto actual:</w:t>
      </w:r>
    </w:p>
    <w:p w:rsidR="0087796A" w:rsidRPr="00232D44" w:rsidRDefault="0087796A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232D44">
        <w:rPr>
          <w:rFonts w:cs="Arial"/>
          <w:b/>
          <w:sz w:val="20"/>
          <w:szCs w:val="20"/>
        </w:rPr>
        <w:t xml:space="preserve"> </w:t>
      </w:r>
      <w:proofErr w:type="spellStart"/>
      <w:r w:rsidRPr="00232D44">
        <w:rPr>
          <w:rFonts w:cs="Arial"/>
          <w:b/>
          <w:sz w:val="20"/>
          <w:szCs w:val="20"/>
        </w:rPr>
        <w:t>AcuerdoProductoCli</w:t>
      </w:r>
      <w:proofErr w:type="spellEnd"/>
    </w:p>
    <w:p w:rsidR="0087796A" w:rsidRPr="00232D44" w:rsidRDefault="0087796A" w:rsidP="00C53E2F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AcuProductoCliID</w:t>
      </w:r>
      <w:proofErr w:type="spellEnd"/>
    </w:p>
    <w:p w:rsidR="0087796A" w:rsidRPr="00232D44" w:rsidRDefault="0087796A" w:rsidP="00C53E2F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ClienteClave</w:t>
      </w:r>
      <w:proofErr w:type="spellEnd"/>
      <w:r w:rsidRPr="00232D44">
        <w:rPr>
          <w:rFonts w:cs="Arial"/>
          <w:sz w:val="20"/>
          <w:szCs w:val="20"/>
        </w:rPr>
        <w:t xml:space="preserve"> de acuerdo con la regla de negocio </w:t>
      </w:r>
      <w:hyperlink r:id="rId269" w:anchor="RNGEN171" w:history="1">
        <w:r w:rsidRPr="00232D44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7796A" w:rsidRPr="00232D44" w:rsidRDefault="0087796A" w:rsidP="00C53E2F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ProductoClave</w:t>
      </w:r>
      <w:proofErr w:type="spellEnd"/>
      <w:r w:rsidRPr="00232D44">
        <w:rPr>
          <w:rFonts w:cs="Arial"/>
          <w:sz w:val="20"/>
          <w:szCs w:val="20"/>
        </w:rPr>
        <w:t xml:space="preserve"> </w:t>
      </w:r>
    </w:p>
    <w:p w:rsidR="0087796A" w:rsidRPr="00232D44" w:rsidRDefault="0087796A" w:rsidP="00C53E2F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TipoEstado</w:t>
      </w:r>
      <w:proofErr w:type="spellEnd"/>
      <w:r w:rsidRPr="00232D44">
        <w:rPr>
          <w:rFonts w:cs="Arial"/>
          <w:sz w:val="20"/>
          <w:szCs w:val="20"/>
        </w:rPr>
        <w:t xml:space="preserve"> de acuerdo con la regla de negocio </w:t>
      </w:r>
      <w:hyperlink r:id="rId270" w:anchor="RNGEN001" w:history="1">
        <w:r w:rsidRPr="00232D44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87796A" w:rsidRPr="00232D44" w:rsidRDefault="0087796A" w:rsidP="00C53E2F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232D44">
        <w:rPr>
          <w:rFonts w:cs="Arial"/>
          <w:sz w:val="20"/>
          <w:szCs w:val="20"/>
        </w:rPr>
        <w:t>Si &lt;existe un acuerdo del producto actual para el Cliente en estado activo&gt;</w:t>
      </w:r>
    </w:p>
    <w:p w:rsidR="0087796A" w:rsidRPr="00232D44" w:rsidRDefault="0087796A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232D44">
        <w:rPr>
          <w:rFonts w:cs="Arial"/>
          <w:sz w:val="20"/>
          <w:szCs w:val="20"/>
        </w:rPr>
        <w:t>El sistema actualiza la siguiente información del acuerdo:</w:t>
      </w:r>
    </w:p>
    <w:p w:rsidR="0087796A" w:rsidRPr="00232D44" w:rsidRDefault="0087796A" w:rsidP="00C53E2F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</w:rPr>
      </w:pPr>
      <w:proofErr w:type="spellStart"/>
      <w:r w:rsidRPr="00232D44">
        <w:rPr>
          <w:rFonts w:cs="Arial"/>
          <w:b/>
          <w:sz w:val="20"/>
          <w:szCs w:val="20"/>
        </w:rPr>
        <w:t>AcuerdoProductoCli</w:t>
      </w:r>
      <w:proofErr w:type="spellEnd"/>
    </w:p>
    <w:p w:rsidR="0087796A" w:rsidRPr="00232D44" w:rsidRDefault="0087796A" w:rsidP="00C53E2F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</w:rPr>
      </w:pPr>
      <w:proofErr w:type="spellStart"/>
      <w:r w:rsidRPr="00232D44">
        <w:rPr>
          <w:sz w:val="20"/>
          <w:lang w:val="es-MX"/>
        </w:rPr>
        <w:t>AcuProductoCliID</w:t>
      </w:r>
      <w:proofErr w:type="spellEnd"/>
    </w:p>
    <w:p w:rsidR="0087796A" w:rsidRPr="00232D44" w:rsidRDefault="0087796A" w:rsidP="00C53E2F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ClienteClave</w:t>
      </w:r>
      <w:proofErr w:type="spellEnd"/>
      <w:r w:rsidRPr="00232D44">
        <w:rPr>
          <w:rFonts w:cs="Arial"/>
          <w:sz w:val="20"/>
          <w:szCs w:val="20"/>
        </w:rPr>
        <w:t xml:space="preserve"> de acuerdo con la regla de negocio </w:t>
      </w:r>
      <w:hyperlink r:id="rId271" w:anchor="RNGEN171" w:history="1">
        <w:r w:rsidRPr="00232D44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7796A" w:rsidRPr="00232D44" w:rsidRDefault="0087796A" w:rsidP="00C53E2F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ProductoClave</w:t>
      </w:r>
      <w:proofErr w:type="spellEnd"/>
      <w:r w:rsidRPr="00232D44">
        <w:rPr>
          <w:rFonts w:cs="Arial"/>
          <w:sz w:val="20"/>
          <w:szCs w:val="20"/>
        </w:rPr>
        <w:t xml:space="preserve"> </w:t>
      </w:r>
    </w:p>
    <w:p w:rsidR="0087796A" w:rsidRPr="0087796A" w:rsidRDefault="0087796A" w:rsidP="00C53E2F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</w:rPr>
      </w:pPr>
      <w:proofErr w:type="spellStart"/>
      <w:r w:rsidRPr="00232D44">
        <w:rPr>
          <w:rFonts w:cs="Arial"/>
          <w:sz w:val="20"/>
          <w:szCs w:val="20"/>
        </w:rPr>
        <w:t>ArrastreInv</w:t>
      </w:r>
      <w:proofErr w:type="spellEnd"/>
      <w:r w:rsidRPr="00232D44">
        <w:rPr>
          <w:rFonts w:cs="Arial"/>
          <w:sz w:val="20"/>
          <w:szCs w:val="20"/>
        </w:rPr>
        <w:t xml:space="preserve"> de acuerdo con las reglas de negocio </w:t>
      </w:r>
      <w:hyperlink r:id="rId272" w:anchor="RNROLMOV198" w:history="1">
        <w:r w:rsidRPr="00232D44">
          <w:rPr>
            <w:rStyle w:val="Hipervnculo"/>
            <w:b/>
            <w:sz w:val="20"/>
          </w:rPr>
          <w:t>RNROLMOV198 Información Contenida en el Objeto Productos</w:t>
        </w:r>
      </w:hyperlink>
      <w:r w:rsidRPr="00232D44">
        <w:t xml:space="preserve"> </w:t>
      </w:r>
      <w:r w:rsidRPr="00232D44">
        <w:rPr>
          <w:sz w:val="20"/>
        </w:rPr>
        <w:t>y</w:t>
      </w:r>
      <w:r w:rsidRPr="00232D44">
        <w:t xml:space="preserve"> </w:t>
      </w:r>
      <w:hyperlink r:id="rId273" w:anchor="RNMOV176" w:history="1">
        <w:r w:rsidRPr="00232D44">
          <w:rPr>
            <w:rStyle w:val="Hipervnculo"/>
            <w:rFonts w:cs="Arial"/>
            <w:b/>
            <w:sz w:val="20"/>
            <w:szCs w:val="20"/>
          </w:rPr>
          <w:t>RNMOV176 Reversar Arrastre de Desplazamiento de Inventario Acumulado</w:t>
        </w:r>
      </w:hyperlink>
    </w:p>
    <w:p w:rsidR="0087796A" w:rsidRPr="00CF1073" w:rsidRDefault="00E87E9D" w:rsidP="00C53E2F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Para cada producto de la competencia asociado al producto </w:t>
      </w:r>
      <w:r w:rsidR="00782DDE">
        <w:rPr>
          <w:sz w:val="20"/>
          <w:szCs w:val="20"/>
          <w:lang w:val="es-MX"/>
        </w:rPr>
        <w:t>seleccionado</w:t>
      </w:r>
    </w:p>
    <w:p w:rsidR="00E87E9D" w:rsidRDefault="00E87E9D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CF7F2E">
        <w:rPr>
          <w:rFonts w:cs="Arial"/>
          <w:sz w:val="20"/>
          <w:szCs w:val="20"/>
        </w:rPr>
        <w:t>elimina</w:t>
      </w:r>
      <w:r>
        <w:rPr>
          <w:rFonts w:cs="Arial"/>
          <w:sz w:val="20"/>
          <w:szCs w:val="20"/>
        </w:rPr>
        <w:t xml:space="preserve"> la siguiente información:</w:t>
      </w:r>
    </w:p>
    <w:p w:rsidR="00E87E9D" w:rsidRDefault="00E87E9D" w:rsidP="00C53E2F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InventarioCompDetalle</w:t>
      </w:r>
      <w:proofErr w:type="spellEnd"/>
    </w:p>
    <w:p w:rsidR="00E87E9D" w:rsidRDefault="00E87E9D" w:rsidP="00C53E2F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74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B4B57" w:rsidRPr="00AB4B57" w:rsidRDefault="00AB4B57" w:rsidP="00C53E2F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</w:rPr>
      </w:pPr>
      <w:proofErr w:type="spellStart"/>
      <w:r w:rsidRPr="00E87E9D"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75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87E9D" w:rsidRPr="00F93591" w:rsidRDefault="00E87E9D" w:rsidP="00C53E2F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</w:rPr>
      </w:pPr>
      <w:proofErr w:type="spellStart"/>
      <w:r>
        <w:rPr>
          <w:sz w:val="20"/>
          <w:szCs w:val="20"/>
        </w:rPr>
        <w:t>ProductoCompClave</w:t>
      </w:r>
      <w:proofErr w:type="spellEnd"/>
    </w:p>
    <w:p w:rsidR="00E87E9D" w:rsidRPr="00F93591" w:rsidRDefault="00E87E9D" w:rsidP="00C53E2F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</w:rPr>
      </w:pPr>
      <w:r>
        <w:rPr>
          <w:sz w:val="20"/>
          <w:szCs w:val="20"/>
        </w:rPr>
        <w:t>Inventario</w:t>
      </w:r>
    </w:p>
    <w:p w:rsidR="00E87E9D" w:rsidRPr="00F93591" w:rsidRDefault="00E87E9D" w:rsidP="00C53E2F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E87E9D" w:rsidRDefault="00E87E9D" w:rsidP="00C53E2F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</w:rPr>
      </w:pPr>
      <w:proofErr w:type="spellStart"/>
      <w:r>
        <w:rPr>
          <w:sz w:val="20"/>
          <w:szCs w:val="20"/>
        </w:rPr>
        <w:t>InvAnterior</w:t>
      </w:r>
      <w:proofErr w:type="spellEnd"/>
    </w:p>
    <w:p w:rsidR="007E1B7B" w:rsidRPr="007E1B7B" w:rsidRDefault="007E1B7B" w:rsidP="00C53E2F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highlight w:val="red"/>
        </w:rPr>
      </w:pPr>
      <w:proofErr w:type="spellStart"/>
      <w:r w:rsidRPr="007E1B7B">
        <w:rPr>
          <w:sz w:val="20"/>
          <w:szCs w:val="20"/>
          <w:highlight w:val="red"/>
        </w:rPr>
        <w:t>PromoOtorgada</w:t>
      </w:r>
      <w:proofErr w:type="spellEnd"/>
    </w:p>
    <w:p w:rsidR="00E87E9D" w:rsidRPr="00F93591" w:rsidRDefault="00E87E9D" w:rsidP="00C53E2F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</w:rPr>
      </w:pPr>
      <w:proofErr w:type="spellStart"/>
      <w:r w:rsidRPr="00F93591">
        <w:rPr>
          <w:sz w:val="20"/>
          <w:szCs w:val="20"/>
        </w:rPr>
        <w:t>MFechaHora</w:t>
      </w:r>
      <w:proofErr w:type="spellEnd"/>
      <w:r w:rsidR="00CF7F2E" w:rsidRPr="00F93591">
        <w:rPr>
          <w:sz w:val="20"/>
          <w:szCs w:val="20"/>
        </w:rPr>
        <w:t xml:space="preserve"> </w:t>
      </w:r>
    </w:p>
    <w:p w:rsidR="00CD71C3" w:rsidRPr="00F93591" w:rsidRDefault="00E87E9D" w:rsidP="00C53E2F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</w:rPr>
      </w:pPr>
      <w:proofErr w:type="spellStart"/>
      <w:r w:rsidRPr="00F93591">
        <w:rPr>
          <w:sz w:val="20"/>
          <w:szCs w:val="20"/>
        </w:rPr>
        <w:t>MUsuarioID</w:t>
      </w:r>
      <w:proofErr w:type="spellEnd"/>
      <w:r w:rsidR="00CF7F2E" w:rsidRPr="00F93591">
        <w:rPr>
          <w:sz w:val="20"/>
          <w:szCs w:val="20"/>
        </w:rPr>
        <w:t xml:space="preserve"> </w:t>
      </w:r>
    </w:p>
    <w:p w:rsidR="00CF7F2E" w:rsidRPr="001B3B9D" w:rsidRDefault="001B3B9D" w:rsidP="00C53E2F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1B3B9D">
        <w:rPr>
          <w:sz w:val="20"/>
          <w:szCs w:val="20"/>
          <w:lang w:val="es-MX"/>
        </w:rPr>
        <w:t>El sistema elimina la siguiente información:</w:t>
      </w:r>
    </w:p>
    <w:p w:rsidR="001B3B9D" w:rsidRDefault="001B3B9D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InventarioMercadeoDetalle</w:t>
      </w:r>
      <w:proofErr w:type="spellEnd"/>
    </w:p>
    <w:p w:rsidR="001B3B9D" w:rsidRDefault="001B3B9D" w:rsidP="00C53E2F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InventarioID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76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B4B57" w:rsidRDefault="00AB4B57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77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B3B9D" w:rsidRDefault="001B3B9D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TipoUnidad</w:t>
      </w:r>
      <w:proofErr w:type="spellEnd"/>
      <w:r>
        <w:rPr>
          <w:sz w:val="20"/>
          <w:szCs w:val="20"/>
        </w:rPr>
        <w:t xml:space="preserve"> </w:t>
      </w:r>
    </w:p>
    <w:p w:rsidR="001B3B9D" w:rsidRDefault="001B3B9D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r>
        <w:rPr>
          <w:sz w:val="20"/>
          <w:szCs w:val="20"/>
        </w:rPr>
        <w:t>Inventario</w:t>
      </w:r>
    </w:p>
    <w:p w:rsidR="001B3B9D" w:rsidRDefault="001B3B9D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1B3B9D" w:rsidRDefault="001B3B9D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InvAnterior</w:t>
      </w:r>
      <w:proofErr w:type="spellEnd"/>
    </w:p>
    <w:p w:rsidR="00E725CA" w:rsidRDefault="00E725CA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PEntregado</w:t>
      </w:r>
      <w:proofErr w:type="spellEnd"/>
    </w:p>
    <w:p w:rsidR="001B3B9D" w:rsidRDefault="001B3B9D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r>
        <w:rPr>
          <w:sz w:val="20"/>
          <w:szCs w:val="20"/>
        </w:rPr>
        <w:t>Desplazamiento</w:t>
      </w:r>
    </w:p>
    <w:p w:rsidR="001B3B9D" w:rsidRDefault="001B3B9D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proofErr w:type="spellStart"/>
      <w:r>
        <w:rPr>
          <w:sz w:val="20"/>
          <w:szCs w:val="20"/>
        </w:rPr>
        <w:t>PTransito</w:t>
      </w:r>
      <w:proofErr w:type="spellEnd"/>
    </w:p>
    <w:p w:rsidR="001B3B9D" w:rsidRPr="00F93591" w:rsidRDefault="001B3B9D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proofErr w:type="spellStart"/>
      <w:r w:rsidRPr="00F93591">
        <w:rPr>
          <w:sz w:val="20"/>
          <w:szCs w:val="20"/>
        </w:rPr>
        <w:t>MFechaHora</w:t>
      </w:r>
      <w:proofErr w:type="spellEnd"/>
      <w:r w:rsidRPr="00F93591">
        <w:rPr>
          <w:sz w:val="20"/>
          <w:szCs w:val="20"/>
        </w:rPr>
        <w:t xml:space="preserve"> </w:t>
      </w:r>
    </w:p>
    <w:p w:rsidR="001B3B9D" w:rsidRPr="00F93591" w:rsidRDefault="001B3B9D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</w:rPr>
      </w:pPr>
      <w:proofErr w:type="spellStart"/>
      <w:r w:rsidRPr="00F93591">
        <w:rPr>
          <w:sz w:val="20"/>
          <w:szCs w:val="20"/>
        </w:rPr>
        <w:t>MUsuarioID</w:t>
      </w:r>
      <w:proofErr w:type="spellEnd"/>
    </w:p>
    <w:p w:rsidR="00782DDE" w:rsidRDefault="00782DDE" w:rsidP="00C53E2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de la competencia asociado al producto seleccionado</w:t>
      </w:r>
    </w:p>
    <w:p w:rsidR="00F93591" w:rsidRPr="00B75A96" w:rsidRDefault="00F93591" w:rsidP="00C53E2F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>
        <w:rPr>
          <w:sz w:val="20"/>
          <w:lang w:val="es-MX"/>
        </w:rPr>
        <w:t xml:space="preserve">El </w:t>
      </w:r>
      <w:r>
        <w:rPr>
          <w:rFonts w:cs="Arial"/>
          <w:sz w:val="20"/>
          <w:szCs w:val="20"/>
        </w:rPr>
        <w:t>sistema</w:t>
      </w:r>
      <w:r>
        <w:rPr>
          <w:sz w:val="20"/>
          <w:lang w:val="es-MX"/>
        </w:rPr>
        <w:t xml:space="preserve"> elimina la siguiente información del objeto </w:t>
      </w:r>
      <w:proofErr w:type="spellStart"/>
      <w:r>
        <w:rPr>
          <w:sz w:val="20"/>
          <w:lang w:val="es-MX"/>
        </w:rPr>
        <w:t>ProductosCompetencia</w:t>
      </w:r>
      <w:proofErr w:type="spellEnd"/>
      <w:r>
        <w:rPr>
          <w:sz w:val="20"/>
          <w:lang w:val="es-MX"/>
        </w:rPr>
        <w:t xml:space="preserve"> para el producto actual:</w:t>
      </w:r>
    </w:p>
    <w:p w:rsidR="00F93591" w:rsidRDefault="00F93591" w:rsidP="00C53E2F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ProductosCompetencia</w:t>
      </w:r>
      <w:proofErr w:type="spellEnd"/>
    </w:p>
    <w:p w:rsidR="00F93591" w:rsidRDefault="00F93591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78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F93591" w:rsidRPr="008B6932" w:rsidRDefault="00F93591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8B6932">
        <w:rPr>
          <w:sz w:val="20"/>
          <w:szCs w:val="20"/>
          <w:lang w:val="es-MX"/>
        </w:rPr>
        <w:t>ProductoCompClave</w:t>
      </w:r>
      <w:proofErr w:type="spellEnd"/>
    </w:p>
    <w:p w:rsidR="00F93591" w:rsidRPr="008B6932" w:rsidRDefault="00F93591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8B6932">
        <w:rPr>
          <w:sz w:val="20"/>
          <w:szCs w:val="20"/>
          <w:lang w:val="es-MX"/>
        </w:rPr>
        <w:t>Marca</w:t>
      </w:r>
    </w:p>
    <w:p w:rsidR="00F93591" w:rsidRPr="008B6932" w:rsidRDefault="00F93591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8B6932">
        <w:rPr>
          <w:sz w:val="20"/>
          <w:szCs w:val="20"/>
          <w:lang w:val="es-MX"/>
        </w:rPr>
        <w:t>Producto</w:t>
      </w:r>
    </w:p>
    <w:p w:rsidR="00F93591" w:rsidRPr="008B6932" w:rsidRDefault="00F93591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8B6932">
        <w:rPr>
          <w:sz w:val="20"/>
          <w:szCs w:val="20"/>
          <w:lang w:val="es-MX"/>
        </w:rPr>
        <w:t>Precio</w:t>
      </w:r>
    </w:p>
    <w:p w:rsidR="00F93591" w:rsidRDefault="00F93591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8B6932">
        <w:rPr>
          <w:sz w:val="20"/>
          <w:szCs w:val="20"/>
          <w:lang w:val="es-MX"/>
        </w:rPr>
        <w:t>Inventario</w:t>
      </w:r>
    </w:p>
    <w:p w:rsidR="007E1B7B" w:rsidRPr="007E1B7B" w:rsidRDefault="007E1B7B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red"/>
          <w:lang w:val="es-MX"/>
        </w:rPr>
      </w:pPr>
      <w:proofErr w:type="spellStart"/>
      <w:r w:rsidRPr="007E1B7B">
        <w:rPr>
          <w:sz w:val="20"/>
          <w:szCs w:val="20"/>
          <w:highlight w:val="red"/>
          <w:lang w:val="es-MX"/>
        </w:rPr>
        <w:t>PromoOtorgada</w:t>
      </w:r>
      <w:proofErr w:type="spellEnd"/>
    </w:p>
    <w:p w:rsidR="00F93591" w:rsidRPr="008B6932" w:rsidRDefault="00F93591" w:rsidP="00C53E2F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8B6932">
        <w:rPr>
          <w:sz w:val="20"/>
          <w:szCs w:val="20"/>
          <w:lang w:val="es-MX"/>
        </w:rPr>
        <w:t>InvAnterior</w:t>
      </w:r>
      <w:proofErr w:type="spellEnd"/>
    </w:p>
    <w:p w:rsidR="00782DDE" w:rsidRDefault="00782DDE" w:rsidP="00C53E2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="008B6932">
        <w:rPr>
          <w:sz w:val="20"/>
          <w:szCs w:val="20"/>
          <w:lang w:val="es-MX"/>
        </w:rPr>
        <w:t>elimina</w:t>
      </w:r>
      <w:r>
        <w:rPr>
          <w:sz w:val="20"/>
          <w:szCs w:val="20"/>
          <w:lang w:val="es-MX"/>
        </w:rPr>
        <w:t xml:space="preserve"> la siguiente información del objeto </w:t>
      </w:r>
      <w:proofErr w:type="spellStart"/>
      <w:r>
        <w:rPr>
          <w:sz w:val="20"/>
          <w:szCs w:val="20"/>
          <w:lang w:val="es-MX"/>
        </w:rPr>
        <w:t>Productos</w:t>
      </w:r>
      <w:r w:rsidR="008B6932">
        <w:rPr>
          <w:sz w:val="20"/>
          <w:szCs w:val="20"/>
          <w:lang w:val="es-MX"/>
        </w:rPr>
        <w:t>Propios</w:t>
      </w:r>
      <w:proofErr w:type="spellEnd"/>
      <w:r w:rsidR="008B6932">
        <w:rPr>
          <w:sz w:val="20"/>
          <w:szCs w:val="20"/>
          <w:lang w:val="es-MX"/>
        </w:rPr>
        <w:t xml:space="preserve"> para el producto seleccionado:</w:t>
      </w:r>
    </w:p>
    <w:p w:rsidR="008B6932" w:rsidRDefault="008B6932" w:rsidP="00C53E2F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ProductosPropios</w:t>
      </w:r>
      <w:proofErr w:type="spellEnd"/>
    </w:p>
    <w:p w:rsidR="008B6932" w:rsidRDefault="008B6932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79" w:anchor="RNGEN171" w:history="1">
        <w:r w:rsidRPr="00911D7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B6932" w:rsidRDefault="008B6932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725CA" w:rsidRDefault="00E725CA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DecimalProducto</w:t>
      </w:r>
      <w:proofErr w:type="spellEnd"/>
    </w:p>
    <w:p w:rsidR="008B6932" w:rsidRDefault="008B6932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8B6932" w:rsidRPr="00AE26E3" w:rsidRDefault="008B6932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E26E3">
        <w:rPr>
          <w:rFonts w:cs="Arial"/>
          <w:sz w:val="20"/>
          <w:szCs w:val="20"/>
        </w:rPr>
        <w:t>Precio</w:t>
      </w:r>
    </w:p>
    <w:p w:rsidR="008B6932" w:rsidRPr="00AE26E3" w:rsidRDefault="008B6932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E26E3">
        <w:rPr>
          <w:rFonts w:cs="Arial"/>
          <w:sz w:val="20"/>
          <w:szCs w:val="20"/>
        </w:rPr>
        <w:t>Inventario</w:t>
      </w:r>
    </w:p>
    <w:p w:rsidR="008B6932" w:rsidRPr="00AE26E3" w:rsidRDefault="008B6932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E26E3">
        <w:rPr>
          <w:rFonts w:cs="Arial"/>
          <w:sz w:val="20"/>
          <w:szCs w:val="20"/>
        </w:rPr>
        <w:t>InvAnterior</w:t>
      </w:r>
      <w:proofErr w:type="spellEnd"/>
    </w:p>
    <w:p w:rsidR="00E725CA" w:rsidRPr="00AE26E3" w:rsidRDefault="00E725CA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E26E3">
        <w:rPr>
          <w:rFonts w:cs="Arial"/>
          <w:sz w:val="20"/>
          <w:szCs w:val="20"/>
        </w:rPr>
        <w:t>PedEntregados</w:t>
      </w:r>
      <w:proofErr w:type="spellEnd"/>
    </w:p>
    <w:p w:rsidR="008B6932" w:rsidRPr="00AE26E3" w:rsidRDefault="008B6932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E26E3">
        <w:rPr>
          <w:rFonts w:cs="Arial"/>
          <w:sz w:val="20"/>
          <w:szCs w:val="20"/>
        </w:rPr>
        <w:t>Desplazamiento</w:t>
      </w:r>
    </w:p>
    <w:p w:rsidR="00782DDE" w:rsidRPr="00AE26E3" w:rsidRDefault="008B6932" w:rsidP="00C53E2F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E26E3">
        <w:rPr>
          <w:rFonts w:cs="Arial"/>
          <w:sz w:val="20"/>
          <w:szCs w:val="20"/>
        </w:rPr>
        <w:t>PedTransito</w:t>
      </w:r>
      <w:proofErr w:type="spellEnd"/>
    </w:p>
    <w:p w:rsidR="00231806" w:rsidRDefault="00231806" w:rsidP="00C53E2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continúa en el </w:t>
      </w:r>
      <w:hyperlink w:anchor="paso13" w:history="1">
        <w:r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F54A5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="007A5F08">
        <w:rPr>
          <w:rStyle w:val="Hipervnculo"/>
          <w:rFonts w:cs="Arial"/>
          <w:b/>
          <w:sz w:val="20"/>
          <w:szCs w:val="20"/>
        </w:rPr>
        <w:t>4</w:t>
      </w:r>
      <w:r>
        <w:rPr>
          <w:rFonts w:cs="Arial"/>
          <w:sz w:val="20"/>
          <w:szCs w:val="20"/>
        </w:rPr>
        <w:t xml:space="preserve"> del flujo básico</w:t>
      </w:r>
    </w:p>
    <w:p w:rsidR="00231806" w:rsidRDefault="00231806" w:rsidP="00231806"/>
    <w:bookmarkStart w:id="176" w:name="_AO04_Crear_Acuerdo"/>
    <w:bookmarkStart w:id="177" w:name="AO04"/>
    <w:bookmarkEnd w:id="176"/>
    <w:p w:rsidR="00004A2C" w:rsidRPr="00967942" w:rsidRDefault="00A431B8" w:rsidP="00C53E2F">
      <w:pPr>
        <w:pStyle w:val="Ttulo3"/>
        <w:numPr>
          <w:ilvl w:val="3"/>
          <w:numId w:val="12"/>
        </w:numPr>
        <w:ind w:left="1134" w:hanging="1134"/>
        <w:jc w:val="both"/>
        <w:rPr>
          <w:b w:val="0"/>
        </w:rPr>
      </w:pPr>
      <w:r w:rsidRPr="00967942">
        <w:fldChar w:fldCharType="begin"/>
      </w:r>
      <w:r w:rsidR="005A4538" w:rsidRPr="00967942">
        <w:instrText xml:space="preserve"> HYPERLINK  \l "AO04_r" </w:instrText>
      </w:r>
      <w:r w:rsidRPr="00967942">
        <w:fldChar w:fldCharType="separate"/>
      </w:r>
      <w:bookmarkStart w:id="178" w:name="_Toc382222887"/>
      <w:r w:rsidR="00004A2C" w:rsidRPr="00967942">
        <w:rPr>
          <w:rStyle w:val="Hipervnculo"/>
        </w:rPr>
        <w:t xml:space="preserve">AO04 </w:t>
      </w:r>
      <w:r w:rsidR="00191751" w:rsidRPr="00967942">
        <w:rPr>
          <w:rStyle w:val="Hipervnculo"/>
        </w:rPr>
        <w:t>Crear Acuerdo</w:t>
      </w:r>
      <w:r w:rsidR="00DF5F47" w:rsidRPr="00967942">
        <w:rPr>
          <w:rStyle w:val="Hipervnculo"/>
        </w:rPr>
        <w:t xml:space="preserve"> de Cuento y Recuento</w:t>
      </w:r>
      <w:bookmarkEnd w:id="178"/>
      <w:r w:rsidRPr="00967942">
        <w:fldChar w:fldCharType="end"/>
      </w:r>
    </w:p>
    <w:bookmarkEnd w:id="177"/>
    <w:p w:rsidR="00004A2C" w:rsidRDefault="00004A2C" w:rsidP="00231806"/>
    <w:p w:rsidR="004609CF" w:rsidRDefault="004609CF" w:rsidP="00C53E2F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4609CF" w:rsidRPr="009902D8" w:rsidRDefault="008F1569" w:rsidP="00C53E2F">
      <w:pPr>
        <w:pStyle w:val="Prrafodelista"/>
        <w:numPr>
          <w:ilvl w:val="1"/>
          <w:numId w:val="21"/>
        </w:numPr>
        <w:ind w:left="851" w:hanging="425"/>
        <w:rPr>
          <w:b/>
          <w:sz w:val="20"/>
          <w:szCs w:val="20"/>
        </w:rPr>
      </w:pPr>
      <w:r w:rsidRPr="009902D8">
        <w:rPr>
          <w:b/>
          <w:sz w:val="20"/>
          <w:szCs w:val="20"/>
        </w:rPr>
        <w:t>Interfaz</w:t>
      </w:r>
    </w:p>
    <w:p w:rsidR="008F1569" w:rsidRPr="00D8393C" w:rsidRDefault="008F1569" w:rsidP="00C53E2F">
      <w:pPr>
        <w:pStyle w:val="Prrafodelista"/>
        <w:numPr>
          <w:ilvl w:val="2"/>
          <w:numId w:val="21"/>
        </w:numPr>
        <w:ind w:left="1418" w:hanging="567"/>
        <w:rPr>
          <w:sz w:val="20"/>
          <w:szCs w:val="20"/>
        </w:rPr>
      </w:pPr>
      <w:proofErr w:type="spellStart"/>
      <w:r w:rsidRPr="00D8393C">
        <w:rPr>
          <w:sz w:val="20"/>
          <w:szCs w:val="20"/>
        </w:rPr>
        <w:t>ACTId</w:t>
      </w:r>
      <w:proofErr w:type="spellEnd"/>
      <w:r w:rsidRPr="00D8393C">
        <w:rPr>
          <w:sz w:val="20"/>
          <w:szCs w:val="20"/>
        </w:rPr>
        <w:t xml:space="preserve"> </w:t>
      </w:r>
      <w:r w:rsidR="00D8393C" w:rsidRPr="00D8393C">
        <w:rPr>
          <w:rFonts w:cs="Arial"/>
          <w:sz w:val="20"/>
          <w:szCs w:val="20"/>
        </w:rPr>
        <w:t xml:space="preserve">de acuerdo con la regla de negocio </w:t>
      </w:r>
      <w:hyperlink r:id="rId280" w:anchor="RNGEN171" w:history="1">
        <w:r w:rsidR="00D8393C" w:rsidRPr="00D8393C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D8393C" w:rsidRPr="00D8393C" w:rsidRDefault="00D8393C" w:rsidP="00C53E2F">
      <w:pPr>
        <w:pStyle w:val="Prrafodelista"/>
        <w:numPr>
          <w:ilvl w:val="2"/>
          <w:numId w:val="21"/>
        </w:numPr>
        <w:ind w:left="1418" w:hanging="567"/>
        <w:rPr>
          <w:sz w:val="20"/>
          <w:szCs w:val="20"/>
        </w:rPr>
      </w:pPr>
      <w:proofErr w:type="spellStart"/>
      <w:r w:rsidRPr="00D8393C">
        <w:rPr>
          <w:sz w:val="20"/>
          <w:szCs w:val="20"/>
        </w:rPr>
        <w:t>FolioID</w:t>
      </w:r>
      <w:proofErr w:type="spellEnd"/>
    </w:p>
    <w:p w:rsidR="00EF0D04" w:rsidRPr="00EF0D04" w:rsidRDefault="00D8393C" w:rsidP="00C53E2F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Si &lt;la actividad no </w:t>
      </w:r>
      <w:r w:rsidR="000549E8">
        <w:rPr>
          <w:sz w:val="20"/>
          <w:szCs w:val="20"/>
        </w:rPr>
        <w:t>cuenta</w:t>
      </w:r>
      <w:r>
        <w:rPr>
          <w:sz w:val="20"/>
          <w:szCs w:val="20"/>
        </w:rPr>
        <w:t xml:space="preserve"> </w:t>
      </w:r>
      <w:r w:rsidR="000549E8">
        <w:rPr>
          <w:sz w:val="20"/>
          <w:szCs w:val="20"/>
        </w:rPr>
        <w:t xml:space="preserve">con </w:t>
      </w:r>
      <w:r>
        <w:rPr>
          <w:sz w:val="20"/>
          <w:szCs w:val="20"/>
        </w:rPr>
        <w:t>un folio</w:t>
      </w:r>
      <w:r w:rsidR="000549E8">
        <w:rPr>
          <w:sz w:val="20"/>
          <w:szCs w:val="20"/>
        </w:rPr>
        <w:t xml:space="preserve"> asignado (</w:t>
      </w:r>
      <w:proofErr w:type="spellStart"/>
      <w:r w:rsidR="000549E8">
        <w:rPr>
          <w:sz w:val="20"/>
          <w:szCs w:val="20"/>
        </w:rPr>
        <w:t>FolioID</w:t>
      </w:r>
      <w:proofErr w:type="spellEnd"/>
      <w:r w:rsidR="000549E8">
        <w:rPr>
          <w:sz w:val="20"/>
          <w:szCs w:val="20"/>
        </w:rPr>
        <w:t xml:space="preserve"> = NULL o ‘ ‘)</w:t>
      </w:r>
      <w:r>
        <w:rPr>
          <w:sz w:val="20"/>
          <w:szCs w:val="20"/>
        </w:rPr>
        <w:t>&gt;</w:t>
      </w:r>
    </w:p>
    <w:p w:rsidR="000549E8" w:rsidRPr="000549E8" w:rsidRDefault="000549E8" w:rsidP="00C53E2F">
      <w:pPr>
        <w:pStyle w:val="Prrafodelista"/>
        <w:numPr>
          <w:ilvl w:val="1"/>
          <w:numId w:val="21"/>
        </w:numPr>
        <w:ind w:left="851" w:hanging="425"/>
        <w:rPr>
          <w:b/>
          <w:sz w:val="20"/>
          <w:szCs w:val="20"/>
        </w:rPr>
      </w:pPr>
      <w:r w:rsidRPr="00EF0D04">
        <w:rPr>
          <w:sz w:val="20"/>
          <w:szCs w:val="20"/>
        </w:rPr>
        <w:t>El</w:t>
      </w:r>
      <w:r>
        <w:rPr>
          <w:sz w:val="20"/>
          <w:szCs w:val="20"/>
        </w:rPr>
        <w:t xml:space="preserve"> sistema presenta el mensaje </w:t>
      </w:r>
      <w:hyperlink r:id="rId281" w:anchor="ME0771" w:history="1">
        <w:r w:rsidRPr="000549E8">
          <w:rPr>
            <w:rStyle w:val="Hipervnculo"/>
            <w:b/>
            <w:sz w:val="20"/>
            <w:szCs w:val="20"/>
          </w:rPr>
          <w:t>E0771 &lt;No Hay Folio para Actividad&gt;</w:t>
        </w:r>
      </w:hyperlink>
    </w:p>
    <w:p w:rsidR="009F4326" w:rsidRPr="00F45B80" w:rsidRDefault="009F4326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continúa en el paso en donde fue invocado</w:t>
      </w:r>
    </w:p>
    <w:p w:rsidR="00EF0D04" w:rsidRPr="00EF0D04" w:rsidRDefault="0061774D" w:rsidP="00C53E2F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4609CF">
        <w:rPr>
          <w:sz w:val="20"/>
          <w:szCs w:val="20"/>
        </w:rPr>
        <w:t xml:space="preserve">El caso de uso incluye la funcionalidad del </w:t>
      </w:r>
      <w:r w:rsidR="001454A7">
        <w:rPr>
          <w:sz w:val="20"/>
          <w:szCs w:val="20"/>
        </w:rPr>
        <w:t>caso de uso</w:t>
      </w:r>
      <w:r w:rsidRPr="004609CF">
        <w:rPr>
          <w:sz w:val="20"/>
          <w:szCs w:val="20"/>
        </w:rPr>
        <w:t xml:space="preserve"> </w:t>
      </w:r>
      <w:hyperlink r:id="rId282" w:history="1">
        <w:r w:rsidR="001953A4" w:rsidRPr="004609CF">
          <w:rPr>
            <w:rStyle w:val="Hipervnculo"/>
            <w:b/>
            <w:sz w:val="20"/>
            <w:szCs w:val="20"/>
          </w:rPr>
          <w:t>Folio</w:t>
        </w:r>
      </w:hyperlink>
    </w:p>
    <w:p w:rsidR="001953A4" w:rsidRPr="004609CF" w:rsidRDefault="001953A4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 w:rsidRPr="00E16818">
        <w:rPr>
          <w:sz w:val="20"/>
          <w:szCs w:val="20"/>
        </w:rPr>
        <w:t>El</w:t>
      </w:r>
      <w:r w:rsidRPr="004609CF">
        <w:rPr>
          <w:sz w:val="20"/>
          <w:szCs w:val="20"/>
        </w:rPr>
        <w:t xml:space="preserve"> sistema envía como parámetro la siguiente información:</w:t>
      </w:r>
    </w:p>
    <w:p w:rsidR="001454A7" w:rsidRDefault="001454A7" w:rsidP="00C53E2F">
      <w:pPr>
        <w:pStyle w:val="Prrafodelista"/>
        <w:numPr>
          <w:ilvl w:val="2"/>
          <w:numId w:val="21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ObtenerFolio</w:t>
      </w:r>
      <w:proofErr w:type="spellEnd"/>
    </w:p>
    <w:p w:rsidR="00004A2C" w:rsidRPr="004609CF" w:rsidRDefault="004609CF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 w:rsidRPr="004609CF">
        <w:rPr>
          <w:sz w:val="20"/>
          <w:szCs w:val="20"/>
        </w:rPr>
        <w:t>IP_</w:t>
      </w:r>
      <w:r w:rsidR="001953A4" w:rsidRPr="004609CF">
        <w:rPr>
          <w:sz w:val="20"/>
          <w:szCs w:val="20"/>
        </w:rPr>
        <w:t>ModuloMovDetalleClave</w:t>
      </w:r>
      <w:proofErr w:type="spellEnd"/>
      <w:r w:rsidR="001953A4" w:rsidRPr="004609CF">
        <w:rPr>
          <w:sz w:val="20"/>
          <w:szCs w:val="20"/>
        </w:rPr>
        <w:t xml:space="preserve"> </w:t>
      </w:r>
      <w:r w:rsidR="001953A4" w:rsidRPr="004609CF">
        <w:rPr>
          <w:rFonts w:cs="Arial"/>
          <w:sz w:val="20"/>
          <w:szCs w:val="20"/>
        </w:rPr>
        <w:t xml:space="preserve">de acuerdo con la regla de negocio </w:t>
      </w:r>
      <w:hyperlink r:id="rId283" w:anchor="RNGEN171" w:history="1">
        <w:r w:rsidR="001953A4" w:rsidRPr="004609CF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20C11" w:rsidRPr="004609CF" w:rsidRDefault="001953A4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 w:rsidRPr="004609CF">
        <w:rPr>
          <w:sz w:val="20"/>
          <w:szCs w:val="20"/>
        </w:rPr>
        <w:t>El sistema recibe</w:t>
      </w:r>
      <w:r w:rsidR="00EF0D04">
        <w:rPr>
          <w:sz w:val="20"/>
          <w:szCs w:val="20"/>
        </w:rPr>
        <w:t xml:space="preserve"> </w:t>
      </w:r>
      <w:r w:rsidR="004C5DFB">
        <w:rPr>
          <w:sz w:val="20"/>
          <w:szCs w:val="20"/>
        </w:rPr>
        <w:t xml:space="preserve">como parámetro </w:t>
      </w:r>
      <w:r w:rsidR="00EF0D04">
        <w:rPr>
          <w:sz w:val="20"/>
          <w:szCs w:val="20"/>
        </w:rPr>
        <w:t>y registra en sesión</w:t>
      </w:r>
      <w:r w:rsidRPr="004609CF">
        <w:rPr>
          <w:sz w:val="20"/>
          <w:szCs w:val="20"/>
        </w:rPr>
        <w:t xml:space="preserve"> la siguiente información</w:t>
      </w:r>
      <w:r w:rsidR="00EF0D04">
        <w:rPr>
          <w:sz w:val="20"/>
          <w:szCs w:val="20"/>
        </w:rPr>
        <w:t>:</w:t>
      </w:r>
    </w:p>
    <w:p w:rsidR="001953A4" w:rsidRDefault="004609CF" w:rsidP="00C53E2F">
      <w:pPr>
        <w:pStyle w:val="Prrafodelista"/>
        <w:numPr>
          <w:ilvl w:val="2"/>
          <w:numId w:val="21"/>
        </w:numPr>
        <w:ind w:left="1418" w:hanging="567"/>
        <w:rPr>
          <w:sz w:val="20"/>
          <w:szCs w:val="20"/>
        </w:rPr>
      </w:pPr>
      <w:proofErr w:type="spellStart"/>
      <w:r w:rsidRPr="004609CF">
        <w:rPr>
          <w:sz w:val="20"/>
          <w:szCs w:val="20"/>
        </w:rPr>
        <w:t>OP_</w:t>
      </w:r>
      <w:r w:rsidR="001953A4" w:rsidRPr="004609CF">
        <w:rPr>
          <w:sz w:val="20"/>
          <w:szCs w:val="20"/>
        </w:rPr>
        <w:t>Folio</w:t>
      </w:r>
      <w:proofErr w:type="spellEnd"/>
    </w:p>
    <w:p w:rsidR="00EF0D04" w:rsidRDefault="00EF0D04" w:rsidP="00C53E2F">
      <w:pPr>
        <w:pStyle w:val="Prrafodelista"/>
        <w:numPr>
          <w:ilvl w:val="0"/>
          <w:numId w:val="21"/>
        </w:numPr>
        <w:rPr>
          <w:b/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la siguiente información del objeto </w:t>
      </w:r>
      <w:proofErr w:type="spellStart"/>
      <w:r>
        <w:rPr>
          <w:sz w:val="20"/>
          <w:szCs w:val="20"/>
          <w:lang w:val="es-MX"/>
        </w:rPr>
        <w:t>ProductosPropios</w:t>
      </w:r>
      <w:proofErr w:type="spellEnd"/>
      <w:r>
        <w:rPr>
          <w:sz w:val="20"/>
          <w:szCs w:val="20"/>
          <w:lang w:val="es-MX"/>
        </w:rPr>
        <w:t xml:space="preserve"> para el producto seleccionado:</w:t>
      </w:r>
    </w:p>
    <w:p w:rsidR="00EF0D04" w:rsidRDefault="00EF0D04" w:rsidP="00C53E2F">
      <w:pPr>
        <w:pStyle w:val="Prrafodelista"/>
        <w:numPr>
          <w:ilvl w:val="1"/>
          <w:numId w:val="21"/>
        </w:numPr>
        <w:ind w:left="851" w:hanging="425"/>
        <w:rPr>
          <w:b/>
          <w:sz w:val="20"/>
          <w:szCs w:val="20"/>
          <w:lang w:val="es-MX"/>
        </w:rPr>
      </w:pPr>
      <w:proofErr w:type="spellStart"/>
      <w:r>
        <w:rPr>
          <w:b/>
          <w:sz w:val="20"/>
          <w:szCs w:val="20"/>
          <w:lang w:val="es-MX"/>
        </w:rPr>
        <w:t>ProductosPropios</w:t>
      </w:r>
      <w:proofErr w:type="spellEnd"/>
    </w:p>
    <w:p w:rsidR="00EF0D04" w:rsidRPr="00B85F34" w:rsidRDefault="00EF0D04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proofErr w:type="spellStart"/>
      <w:r w:rsidRPr="00B85F34">
        <w:rPr>
          <w:rFonts w:cs="Arial"/>
          <w:sz w:val="20"/>
          <w:szCs w:val="20"/>
        </w:rPr>
        <w:t>ProductoClave</w:t>
      </w:r>
      <w:proofErr w:type="spellEnd"/>
    </w:p>
    <w:p w:rsidR="00EF0D04" w:rsidRPr="00B85F34" w:rsidRDefault="00EF0D04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r w:rsidRPr="00B85F34">
        <w:rPr>
          <w:rFonts w:cs="Arial"/>
          <w:sz w:val="20"/>
          <w:szCs w:val="20"/>
        </w:rPr>
        <w:t>Nombre</w:t>
      </w:r>
    </w:p>
    <w:p w:rsidR="00EF0D04" w:rsidRPr="00B85F34" w:rsidRDefault="00EF0D04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proofErr w:type="spellStart"/>
      <w:r w:rsidRPr="00B85F34">
        <w:rPr>
          <w:rFonts w:cs="Arial"/>
          <w:sz w:val="20"/>
          <w:szCs w:val="20"/>
        </w:rPr>
        <w:t>DecimalProducto</w:t>
      </w:r>
      <w:proofErr w:type="spellEnd"/>
    </w:p>
    <w:p w:rsidR="00EF0D04" w:rsidRPr="00B85F34" w:rsidRDefault="00EF0D04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r w:rsidRPr="00B85F34">
        <w:rPr>
          <w:rFonts w:cs="Arial"/>
          <w:sz w:val="20"/>
          <w:szCs w:val="20"/>
        </w:rPr>
        <w:t>Unidad</w:t>
      </w:r>
    </w:p>
    <w:p w:rsidR="00EF0D04" w:rsidRPr="00B85F34" w:rsidRDefault="00EF0D04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r w:rsidRPr="00B85F34">
        <w:rPr>
          <w:rFonts w:cs="Arial"/>
          <w:sz w:val="20"/>
          <w:szCs w:val="20"/>
        </w:rPr>
        <w:t>Precio</w:t>
      </w:r>
    </w:p>
    <w:p w:rsidR="00EF0D04" w:rsidRPr="00B85F34" w:rsidRDefault="00EF0D04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r w:rsidRPr="00B85F34">
        <w:rPr>
          <w:rFonts w:cs="Arial"/>
          <w:sz w:val="20"/>
          <w:szCs w:val="20"/>
        </w:rPr>
        <w:t>Inventario</w:t>
      </w:r>
    </w:p>
    <w:p w:rsidR="00EF0D04" w:rsidRPr="00B85F34" w:rsidRDefault="00EF0D04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proofErr w:type="spellStart"/>
      <w:r w:rsidRPr="00B85F34">
        <w:rPr>
          <w:rFonts w:cs="Arial"/>
          <w:sz w:val="20"/>
          <w:szCs w:val="20"/>
        </w:rPr>
        <w:t>InvAnterior</w:t>
      </w:r>
      <w:proofErr w:type="spellEnd"/>
    </w:p>
    <w:p w:rsidR="00EF0D04" w:rsidRDefault="00EF0D04" w:rsidP="00C53E2F">
      <w:pPr>
        <w:pStyle w:val="Prrafodelista"/>
        <w:numPr>
          <w:ilvl w:val="2"/>
          <w:numId w:val="21"/>
        </w:numPr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>Si &lt;</w:t>
      </w:r>
      <w:r>
        <w:rPr>
          <w:sz w:val="20"/>
          <w:szCs w:val="20"/>
          <w:lang w:val="es-MX"/>
        </w:rPr>
        <w:t>la clasificación del esquema al que pertenece el cliente es Mayoreo (</w:t>
      </w:r>
      <w:proofErr w:type="spellStart"/>
      <w:r>
        <w:rPr>
          <w:sz w:val="20"/>
          <w:szCs w:val="20"/>
          <w:lang w:val="es-MX"/>
        </w:rPr>
        <w:t>ClasificacionCliEsq</w:t>
      </w:r>
      <w:proofErr w:type="spellEnd"/>
      <w:r>
        <w:rPr>
          <w:sz w:val="20"/>
          <w:szCs w:val="20"/>
          <w:lang w:val="es-MX"/>
        </w:rPr>
        <w:t xml:space="preserve"> = 1) </w:t>
      </w:r>
      <w:r>
        <w:rPr>
          <w:rFonts w:cs="Arial"/>
          <w:sz w:val="20"/>
          <w:szCs w:val="20"/>
        </w:rPr>
        <w:t xml:space="preserve">de acuerdo con la regla de negocio </w:t>
      </w:r>
      <w:hyperlink r:id="rId284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EF0D04" w:rsidRPr="00985906" w:rsidRDefault="00EF0D04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 w:rsidRPr="00985906">
        <w:rPr>
          <w:sz w:val="20"/>
          <w:szCs w:val="20"/>
        </w:rPr>
        <w:t>PedEntregados</w:t>
      </w:r>
      <w:proofErr w:type="spellEnd"/>
      <w:r w:rsidRPr="00985906">
        <w:rPr>
          <w:sz w:val="20"/>
          <w:szCs w:val="20"/>
        </w:rPr>
        <w:t xml:space="preserve"> </w:t>
      </w:r>
    </w:p>
    <w:p w:rsidR="00EF0D04" w:rsidRPr="00985906" w:rsidRDefault="00EF0D04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r w:rsidRPr="00985906">
        <w:rPr>
          <w:sz w:val="20"/>
          <w:szCs w:val="20"/>
        </w:rPr>
        <w:t xml:space="preserve">Desplazamiento </w:t>
      </w:r>
    </w:p>
    <w:p w:rsidR="00EF0D04" w:rsidRPr="00985906" w:rsidRDefault="00EF0D04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 w:rsidRPr="00985906">
        <w:rPr>
          <w:sz w:val="20"/>
          <w:szCs w:val="20"/>
        </w:rPr>
        <w:t>PedTransito</w:t>
      </w:r>
      <w:proofErr w:type="spellEnd"/>
      <w:r w:rsidRPr="00985906">
        <w:rPr>
          <w:sz w:val="20"/>
          <w:szCs w:val="20"/>
        </w:rPr>
        <w:t xml:space="preserve"> </w:t>
      </w:r>
    </w:p>
    <w:p w:rsidR="00BA5D8A" w:rsidRPr="00CC2D72" w:rsidRDefault="00BA5D8A" w:rsidP="00C53E2F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CC2D72">
        <w:rPr>
          <w:rFonts w:cs="Arial"/>
          <w:sz w:val="20"/>
          <w:szCs w:val="20"/>
        </w:rPr>
        <w:t>El sistema obtiene la siguiente información</w:t>
      </w:r>
      <w:r w:rsidR="00295C96">
        <w:rPr>
          <w:rFonts w:cs="Arial"/>
          <w:sz w:val="20"/>
          <w:szCs w:val="20"/>
        </w:rPr>
        <w:t xml:space="preserve"> del acuerdo configurado para el producto actual y esquema al que pertenece el cliente</w:t>
      </w:r>
      <w:r w:rsidRPr="00CC2D72">
        <w:rPr>
          <w:rFonts w:cs="Arial"/>
          <w:sz w:val="20"/>
          <w:szCs w:val="20"/>
        </w:rPr>
        <w:t>:</w:t>
      </w:r>
    </w:p>
    <w:p w:rsidR="00BA5D8A" w:rsidRPr="00CC2D72" w:rsidRDefault="00BA5D8A" w:rsidP="00C53E2F">
      <w:pPr>
        <w:pStyle w:val="Prrafodelista"/>
        <w:numPr>
          <w:ilvl w:val="1"/>
          <w:numId w:val="21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CC2D72">
        <w:rPr>
          <w:rFonts w:cs="Arial"/>
          <w:b/>
          <w:sz w:val="20"/>
          <w:szCs w:val="20"/>
        </w:rPr>
        <w:t>MattoAcuerdo</w:t>
      </w:r>
      <w:proofErr w:type="spellEnd"/>
    </w:p>
    <w:p w:rsidR="00BA5D8A" w:rsidRPr="00CC2D72" w:rsidRDefault="00BA5D8A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proofErr w:type="spellStart"/>
      <w:r w:rsidRPr="00CC2D72">
        <w:rPr>
          <w:rFonts w:cs="Arial"/>
          <w:sz w:val="20"/>
          <w:szCs w:val="20"/>
        </w:rPr>
        <w:t>EsquemaID</w:t>
      </w:r>
      <w:proofErr w:type="spellEnd"/>
    </w:p>
    <w:p w:rsidR="00BA5D8A" w:rsidRPr="00CC2D72" w:rsidRDefault="00BA5D8A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proofErr w:type="spellStart"/>
      <w:r w:rsidRPr="00CC2D72">
        <w:rPr>
          <w:rFonts w:cs="Arial"/>
          <w:sz w:val="20"/>
          <w:szCs w:val="20"/>
        </w:rPr>
        <w:t>ProductoClave</w:t>
      </w:r>
      <w:proofErr w:type="spellEnd"/>
      <w:r w:rsidRPr="00CC2D72">
        <w:rPr>
          <w:rFonts w:cs="Arial"/>
          <w:sz w:val="20"/>
          <w:szCs w:val="20"/>
        </w:rPr>
        <w:t xml:space="preserve"> de acuerdo con la regla de negocio </w:t>
      </w:r>
      <w:hyperlink r:id="rId285" w:anchor="RNROLMOV198" w:history="1">
        <w:r w:rsidRPr="00CC2D72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CC2D72" w:rsidRPr="00985906" w:rsidRDefault="00CC2D72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r w:rsidRPr="00985906">
        <w:rPr>
          <w:rFonts w:cs="Arial"/>
          <w:sz w:val="20"/>
          <w:szCs w:val="20"/>
        </w:rPr>
        <w:t>Importe</w:t>
      </w:r>
    </w:p>
    <w:p w:rsidR="00CC2D72" w:rsidRPr="00985906" w:rsidRDefault="00CC2D72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proofErr w:type="spellStart"/>
      <w:r w:rsidRPr="00985906">
        <w:rPr>
          <w:rFonts w:cs="Arial"/>
          <w:sz w:val="20"/>
          <w:szCs w:val="20"/>
        </w:rPr>
        <w:t>PorInventario</w:t>
      </w:r>
      <w:proofErr w:type="spellEnd"/>
    </w:p>
    <w:p w:rsidR="00BA5D8A" w:rsidRPr="00CC2D72" w:rsidRDefault="00BA5D8A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CC2D72">
        <w:rPr>
          <w:rFonts w:cs="Arial"/>
          <w:b/>
          <w:sz w:val="20"/>
          <w:szCs w:val="20"/>
        </w:rPr>
        <w:t>ClienteEsquema</w:t>
      </w:r>
      <w:proofErr w:type="spellEnd"/>
    </w:p>
    <w:p w:rsidR="00BA5D8A" w:rsidRPr="00CC2D72" w:rsidRDefault="00BA5D8A" w:rsidP="00C53E2F">
      <w:pPr>
        <w:pStyle w:val="Prrafodelista"/>
        <w:numPr>
          <w:ilvl w:val="3"/>
          <w:numId w:val="21"/>
        </w:numPr>
        <w:ind w:left="2268" w:hanging="850"/>
        <w:rPr>
          <w:rFonts w:cs="Arial"/>
          <w:sz w:val="20"/>
          <w:szCs w:val="20"/>
        </w:rPr>
      </w:pPr>
      <w:proofErr w:type="spellStart"/>
      <w:r w:rsidRPr="00CC2D72">
        <w:rPr>
          <w:rFonts w:cs="Arial"/>
          <w:sz w:val="20"/>
          <w:szCs w:val="20"/>
        </w:rPr>
        <w:t>ClienteClave</w:t>
      </w:r>
      <w:proofErr w:type="spellEnd"/>
      <w:r w:rsidRPr="00CC2D72">
        <w:rPr>
          <w:rFonts w:cs="Arial"/>
          <w:sz w:val="20"/>
          <w:szCs w:val="20"/>
        </w:rPr>
        <w:t xml:space="preserve"> de acuerdo con la regla de negocio </w:t>
      </w:r>
      <w:hyperlink r:id="rId286" w:anchor="RNGEN171" w:history="1">
        <w:r w:rsidR="004C5DF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BA5D8A" w:rsidRPr="00CC2D72" w:rsidRDefault="00BA5D8A" w:rsidP="00C53E2F">
      <w:pPr>
        <w:pStyle w:val="Prrafodelista"/>
        <w:numPr>
          <w:ilvl w:val="3"/>
          <w:numId w:val="21"/>
        </w:numPr>
        <w:ind w:left="2268" w:hanging="850"/>
        <w:rPr>
          <w:rFonts w:cs="Arial"/>
          <w:sz w:val="20"/>
          <w:szCs w:val="20"/>
        </w:rPr>
      </w:pPr>
      <w:proofErr w:type="spellStart"/>
      <w:r w:rsidRPr="00CC2D72">
        <w:rPr>
          <w:rFonts w:cs="Arial"/>
          <w:sz w:val="20"/>
          <w:szCs w:val="20"/>
        </w:rPr>
        <w:t>EsquemaID</w:t>
      </w:r>
      <w:proofErr w:type="spellEnd"/>
    </w:p>
    <w:p w:rsidR="00BA5D8A" w:rsidRPr="00CC2D72" w:rsidRDefault="00BA5D8A" w:rsidP="00C53E2F">
      <w:pPr>
        <w:pStyle w:val="Prrafodelista"/>
        <w:numPr>
          <w:ilvl w:val="3"/>
          <w:numId w:val="21"/>
        </w:numPr>
        <w:ind w:left="2268" w:hanging="850"/>
        <w:rPr>
          <w:rFonts w:cs="Arial"/>
          <w:sz w:val="20"/>
          <w:szCs w:val="20"/>
        </w:rPr>
      </w:pPr>
      <w:proofErr w:type="spellStart"/>
      <w:r w:rsidRPr="00CC2D72">
        <w:rPr>
          <w:rFonts w:cs="Arial"/>
          <w:sz w:val="20"/>
          <w:szCs w:val="20"/>
        </w:rPr>
        <w:t>TipoEstado</w:t>
      </w:r>
      <w:proofErr w:type="spellEnd"/>
      <w:r w:rsidRPr="00CC2D72">
        <w:rPr>
          <w:rFonts w:cs="Arial"/>
          <w:sz w:val="20"/>
          <w:szCs w:val="20"/>
        </w:rPr>
        <w:t xml:space="preserve"> de acuerdo con la regla de negocio </w:t>
      </w:r>
      <w:hyperlink r:id="rId287" w:anchor="RNGEN001" w:history="1">
        <w:r w:rsidRPr="00CC2D7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  <w:r w:rsidRPr="00CC2D72">
        <w:rPr>
          <w:rFonts w:cs="Arial"/>
          <w:sz w:val="20"/>
          <w:szCs w:val="20"/>
        </w:rPr>
        <w:t xml:space="preserve"> </w:t>
      </w:r>
    </w:p>
    <w:p w:rsidR="00EF0D04" w:rsidRDefault="00CC2D72" w:rsidP="00C53E2F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El sistema presenta y solicita la siguiente información:</w:t>
      </w:r>
    </w:p>
    <w:p w:rsidR="00CC2D72" w:rsidRDefault="00CC2D7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Producto</w:t>
      </w:r>
      <w:r w:rsidR="004C5DFB">
        <w:rPr>
          <w:sz w:val="20"/>
          <w:szCs w:val="20"/>
        </w:rPr>
        <w:t xml:space="preserve"> de acuerdo con las reglas de negocio </w:t>
      </w:r>
      <w:hyperlink r:id="rId288" w:anchor="RNGEN243" w:history="1">
        <w:r w:rsidR="004C5DFB" w:rsidRPr="004C5DFB">
          <w:rPr>
            <w:rStyle w:val="Hipervnculo"/>
            <w:b/>
            <w:sz w:val="20"/>
            <w:szCs w:val="20"/>
          </w:rPr>
          <w:t>RNGEN243 Concatenación de Clave y Nombre del Producto</w:t>
        </w:r>
      </w:hyperlink>
      <w:r w:rsidR="004C5DFB">
        <w:rPr>
          <w:b/>
          <w:sz w:val="20"/>
          <w:szCs w:val="20"/>
        </w:rPr>
        <w:t xml:space="preserve"> </w:t>
      </w:r>
      <w:r w:rsidR="004C5DFB" w:rsidRPr="004C5DFB">
        <w:rPr>
          <w:sz w:val="20"/>
          <w:szCs w:val="20"/>
        </w:rPr>
        <w:t>y</w:t>
      </w:r>
      <w:r w:rsidR="004C5DFB">
        <w:rPr>
          <w:b/>
          <w:sz w:val="20"/>
          <w:szCs w:val="20"/>
        </w:rPr>
        <w:t xml:space="preserve"> </w:t>
      </w:r>
      <w:hyperlink r:id="rId289" w:anchor="RNROLMOV198" w:history="1">
        <w:r w:rsidR="004C5DFB" w:rsidRPr="00CC2D72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CC2D72" w:rsidRDefault="00CC2D7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Unidad</w:t>
      </w:r>
      <w:r w:rsidR="004C5DFB">
        <w:rPr>
          <w:sz w:val="20"/>
          <w:szCs w:val="20"/>
        </w:rPr>
        <w:t xml:space="preserve"> </w:t>
      </w:r>
      <w:r w:rsidR="004C5DFB" w:rsidRPr="00CC2D72">
        <w:rPr>
          <w:rFonts w:cs="Arial"/>
          <w:sz w:val="20"/>
          <w:szCs w:val="20"/>
        </w:rPr>
        <w:t xml:space="preserve">de acuerdo con la regla de negocio </w:t>
      </w:r>
      <w:hyperlink r:id="rId290" w:anchor="RNROLMOV198" w:history="1">
        <w:r w:rsidR="004C5DFB" w:rsidRPr="00CC2D72">
          <w:rPr>
            <w:rStyle w:val="Hipervnculo"/>
            <w:b/>
            <w:sz w:val="20"/>
          </w:rPr>
          <w:t>RNROLMOV198 Información Contenida en el Objeto Productos</w:t>
        </w:r>
      </w:hyperlink>
    </w:p>
    <w:p w:rsidR="00CC2D72" w:rsidRDefault="00CC2D7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Folio</w:t>
      </w:r>
      <w:r w:rsidR="004C5DFB">
        <w:rPr>
          <w:sz w:val="20"/>
          <w:szCs w:val="20"/>
        </w:rPr>
        <w:t xml:space="preserve"> </w:t>
      </w:r>
      <w:r w:rsidR="004C5DFB" w:rsidRPr="00CC2D72">
        <w:rPr>
          <w:rFonts w:cs="Arial"/>
          <w:sz w:val="20"/>
          <w:szCs w:val="20"/>
        </w:rPr>
        <w:t xml:space="preserve">de acuerdo con la regla de negocio </w:t>
      </w:r>
      <w:hyperlink r:id="rId291" w:anchor="RNGEN171" w:history="1">
        <w:r w:rsidR="004C5DF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CC2D72" w:rsidRDefault="00CC2D7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Vigencia</w:t>
      </w:r>
    </w:p>
    <w:p w:rsidR="00CC2D72" w:rsidRPr="00985906" w:rsidRDefault="00CC2D72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bookmarkStart w:id="179" w:name="paso6_4_1_AO04"/>
      <w:r w:rsidRPr="00985906">
        <w:rPr>
          <w:rFonts w:cs="Arial"/>
          <w:sz w:val="20"/>
          <w:szCs w:val="20"/>
        </w:rPr>
        <w:t>Fecha Inicio</w:t>
      </w:r>
      <w:r w:rsidR="00BF64A9" w:rsidRPr="00985906">
        <w:rPr>
          <w:rFonts w:cs="Arial"/>
          <w:sz w:val="20"/>
          <w:szCs w:val="20"/>
        </w:rPr>
        <w:t xml:space="preserve"> (*)</w:t>
      </w:r>
      <w:r w:rsidR="003E30EC">
        <w:rPr>
          <w:rFonts w:cs="Arial"/>
          <w:sz w:val="20"/>
          <w:szCs w:val="20"/>
        </w:rPr>
        <w:t xml:space="preserve"> </w:t>
      </w:r>
      <w:r w:rsidR="003E30EC" w:rsidRPr="003E30EC">
        <w:rPr>
          <w:sz w:val="20"/>
          <w:lang w:val="es-MX"/>
        </w:rPr>
        <w:t xml:space="preserve">de acuerdo con la regla de negocio </w:t>
      </w:r>
      <w:hyperlink r:id="rId292" w:anchor="RNGEN121" w:history="1">
        <w:r w:rsidR="003E30EC" w:rsidRPr="003E30EC">
          <w:rPr>
            <w:rStyle w:val="Hipervnculo"/>
            <w:b/>
            <w:sz w:val="20"/>
            <w:lang w:val="es-MX"/>
          </w:rPr>
          <w:t>RNGEN121 Formato de Fecha</w:t>
        </w:r>
      </w:hyperlink>
    </w:p>
    <w:p w:rsidR="00CC2D72" w:rsidRPr="00985906" w:rsidRDefault="00CC2D72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bookmarkStart w:id="180" w:name="paso6_4_2_AO04"/>
      <w:bookmarkEnd w:id="179"/>
      <w:proofErr w:type="spellStart"/>
      <w:r w:rsidRPr="00985906">
        <w:rPr>
          <w:rFonts w:cs="Arial"/>
          <w:sz w:val="20"/>
          <w:szCs w:val="20"/>
        </w:rPr>
        <w:t>FechaFin</w:t>
      </w:r>
      <w:proofErr w:type="spellEnd"/>
      <w:r w:rsidR="00BF64A9" w:rsidRPr="00985906">
        <w:rPr>
          <w:rFonts w:cs="Arial"/>
          <w:sz w:val="20"/>
          <w:szCs w:val="20"/>
        </w:rPr>
        <w:t xml:space="preserve"> (*)</w:t>
      </w:r>
      <w:r w:rsidR="003E30EC">
        <w:rPr>
          <w:rFonts w:cs="Arial"/>
          <w:sz w:val="20"/>
          <w:szCs w:val="20"/>
        </w:rPr>
        <w:t xml:space="preserve"> </w:t>
      </w:r>
      <w:r w:rsidR="003E30EC" w:rsidRPr="003E30EC">
        <w:rPr>
          <w:sz w:val="20"/>
          <w:lang w:val="es-MX"/>
        </w:rPr>
        <w:t>de acuerdo con la regla de negocio</w:t>
      </w:r>
      <w:r w:rsidR="003E30EC" w:rsidRPr="003E30EC">
        <w:rPr>
          <w:b/>
          <w:sz w:val="20"/>
          <w:lang w:val="es-MX"/>
        </w:rPr>
        <w:t xml:space="preserve"> </w:t>
      </w:r>
      <w:hyperlink r:id="rId293" w:anchor="RNGEN121" w:history="1">
        <w:r w:rsidR="003E30EC" w:rsidRPr="003E30EC">
          <w:rPr>
            <w:b/>
            <w:color w:val="0000FF"/>
            <w:sz w:val="20"/>
            <w:u w:val="single"/>
            <w:lang w:val="es-MX"/>
          </w:rPr>
          <w:t>RNGEN121 Formato de Fecha</w:t>
        </w:r>
      </w:hyperlink>
    </w:p>
    <w:bookmarkEnd w:id="180"/>
    <w:p w:rsidR="00CC2D72" w:rsidRDefault="00CC2D7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Forma de Pago</w:t>
      </w:r>
      <w:r w:rsidR="00BF64A9">
        <w:rPr>
          <w:sz w:val="20"/>
          <w:szCs w:val="20"/>
        </w:rPr>
        <w:t xml:space="preserve"> (*) (</w:t>
      </w:r>
      <w:r w:rsidR="00BF64A9" w:rsidRPr="00BF64A9">
        <w:rPr>
          <w:sz w:val="20"/>
          <w:szCs w:val="20"/>
          <w:vertAlign w:val="superscript"/>
        </w:rPr>
        <w:t>c</w:t>
      </w:r>
      <w:r w:rsidR="00BF64A9">
        <w:rPr>
          <w:sz w:val="20"/>
          <w:szCs w:val="20"/>
        </w:rPr>
        <w:t xml:space="preserve">) de acuerdo con la regla de negocio </w:t>
      </w:r>
      <w:hyperlink r:id="rId294" w:anchor="RNMOV169" w:history="1">
        <w:r w:rsidR="004A0C28" w:rsidRPr="004A0C28">
          <w:rPr>
            <w:rStyle w:val="Hipervnculo"/>
            <w:b/>
            <w:sz w:val="20"/>
          </w:rPr>
          <w:t>RNMOV169 Valor Formas de Pago del Acuerdo de Cuento y Recuento</w:t>
        </w:r>
      </w:hyperlink>
    </w:p>
    <w:p w:rsidR="00CC2D72" w:rsidRDefault="00CC2D7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lastRenderedPageBreak/>
        <w:t>Inventario Inicial</w:t>
      </w:r>
      <w:r w:rsidR="00807361">
        <w:rPr>
          <w:sz w:val="20"/>
          <w:szCs w:val="20"/>
        </w:rPr>
        <w:t xml:space="preserve"> </w:t>
      </w:r>
      <w:r w:rsidR="00807361">
        <w:rPr>
          <w:rFonts w:cs="Arial"/>
          <w:sz w:val="20"/>
          <w:szCs w:val="20"/>
        </w:rPr>
        <w:t xml:space="preserve">de acuerdo con la regla de negocio </w:t>
      </w:r>
      <w:hyperlink r:id="rId295" w:anchor="RNROLMOV198" w:history="1">
        <w:r w:rsidR="00807361">
          <w:rPr>
            <w:rStyle w:val="Hipervnculo"/>
            <w:b/>
            <w:sz w:val="20"/>
          </w:rPr>
          <w:t>RNROLMOV198 Información Contenida en el Objeto Productos</w:t>
        </w:r>
      </w:hyperlink>
      <w:r w:rsidR="00807361">
        <w:t xml:space="preserve"> </w:t>
      </w:r>
      <w:r w:rsidR="00807361" w:rsidRPr="00807361">
        <w:rPr>
          <w:sz w:val="20"/>
        </w:rPr>
        <w:t>y</w:t>
      </w:r>
      <w:r w:rsidR="00807361">
        <w:t xml:space="preserve"> </w:t>
      </w:r>
      <w:hyperlink r:id="rId296" w:anchor="RNMOV170" w:history="1">
        <w:r w:rsidR="00295C96" w:rsidRPr="00295C96">
          <w:rPr>
            <w:rStyle w:val="Hipervnculo"/>
            <w:b/>
            <w:sz w:val="20"/>
          </w:rPr>
          <w:t>RNMOV170 Cantidad Actual de Producto en Inventario</w:t>
        </w:r>
      </w:hyperlink>
    </w:p>
    <w:p w:rsidR="00CC2D72" w:rsidRDefault="00CC2D7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Cantidad Acordada</w:t>
      </w:r>
      <w:r w:rsidR="00295C96">
        <w:rPr>
          <w:sz w:val="20"/>
          <w:szCs w:val="20"/>
        </w:rPr>
        <w:t xml:space="preserve"> de acuerdo con la regla de negocio </w:t>
      </w:r>
      <w:hyperlink r:id="rId297" w:anchor="RNMOV171" w:history="1">
        <w:r w:rsidR="00295C96" w:rsidRPr="00295C96">
          <w:rPr>
            <w:rStyle w:val="Hipervnculo"/>
            <w:b/>
            <w:sz w:val="20"/>
            <w:szCs w:val="20"/>
          </w:rPr>
          <w:t>RNMOV171 Cantidad de Producto Pactada para el Acuerdo</w:t>
        </w:r>
      </w:hyperlink>
    </w:p>
    <w:p w:rsidR="00CC2D72" w:rsidRDefault="00CC2D7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Importe Unitario</w:t>
      </w:r>
      <w:r w:rsidR="00295C96">
        <w:rPr>
          <w:sz w:val="20"/>
          <w:szCs w:val="20"/>
        </w:rPr>
        <w:t xml:space="preserve"> de acuerdo con la regla de negocio </w:t>
      </w:r>
      <w:hyperlink r:id="rId298" w:anchor="RNMOV172" w:history="1">
        <w:r w:rsidR="00CF491C" w:rsidRPr="00CF491C">
          <w:rPr>
            <w:rStyle w:val="Hipervnculo"/>
            <w:b/>
            <w:sz w:val="20"/>
            <w:szCs w:val="20"/>
          </w:rPr>
          <w:t>RNMOV172 Importe a Pagar por Cada Unidad Vendida para el Acuerdo</w:t>
        </w:r>
      </w:hyperlink>
    </w:p>
    <w:p w:rsidR="00CC2D72" w:rsidRDefault="00CC2D7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Importe Máx.</w:t>
      </w:r>
      <w:r w:rsidR="00CF491C">
        <w:rPr>
          <w:sz w:val="20"/>
          <w:szCs w:val="20"/>
        </w:rPr>
        <w:t xml:space="preserve"> de acuerdo con la regla de negocio </w:t>
      </w:r>
      <w:hyperlink r:id="rId299" w:anchor="RNMOV173" w:history="1">
        <w:r w:rsidR="00CF491C" w:rsidRPr="00FC2698">
          <w:rPr>
            <w:rStyle w:val="Hipervnculo"/>
            <w:b/>
            <w:sz w:val="20"/>
            <w:szCs w:val="20"/>
          </w:rPr>
          <w:t>RNMOV173 Importe Máximo a Pagar por Cumplimiento del Acuerdo</w:t>
        </w:r>
      </w:hyperlink>
    </w:p>
    <w:p w:rsidR="00CC2D72" w:rsidRDefault="004C5DFB" w:rsidP="00C53E2F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FC2698" w:rsidRDefault="00FC2698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Vigencia</w:t>
      </w:r>
    </w:p>
    <w:p w:rsidR="00FC2698" w:rsidRPr="00985906" w:rsidRDefault="00FC2698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r w:rsidRPr="00985906">
        <w:rPr>
          <w:rFonts w:cs="Arial"/>
          <w:sz w:val="20"/>
          <w:szCs w:val="20"/>
        </w:rPr>
        <w:t>Fecha Inicio (*)</w:t>
      </w:r>
    </w:p>
    <w:p w:rsidR="00FC2698" w:rsidRPr="00985906" w:rsidRDefault="00FC2698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proofErr w:type="spellStart"/>
      <w:r w:rsidRPr="00985906">
        <w:rPr>
          <w:rFonts w:cs="Arial"/>
          <w:sz w:val="20"/>
          <w:szCs w:val="20"/>
        </w:rPr>
        <w:t>FechaFin</w:t>
      </w:r>
      <w:proofErr w:type="spellEnd"/>
      <w:r w:rsidRPr="00985906">
        <w:rPr>
          <w:rFonts w:cs="Arial"/>
          <w:sz w:val="20"/>
          <w:szCs w:val="20"/>
        </w:rPr>
        <w:t xml:space="preserve"> (*)</w:t>
      </w:r>
    </w:p>
    <w:p w:rsidR="004D774B" w:rsidRPr="00CF6B6D" w:rsidRDefault="00FC2698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Forma de Pago (*) (</w:t>
      </w:r>
      <w:r w:rsidRPr="00BF64A9">
        <w:rPr>
          <w:sz w:val="20"/>
          <w:szCs w:val="20"/>
          <w:vertAlign w:val="superscript"/>
        </w:rPr>
        <w:t>c</w:t>
      </w:r>
      <w:r>
        <w:rPr>
          <w:sz w:val="20"/>
          <w:szCs w:val="20"/>
        </w:rPr>
        <w:t>)</w:t>
      </w:r>
    </w:p>
    <w:p w:rsidR="004C5DFB" w:rsidRDefault="004C5DFB" w:rsidP="00C53E2F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1F6C2A">
        <w:rPr>
          <w:b/>
          <w:sz w:val="20"/>
          <w:szCs w:val="20"/>
        </w:rPr>
        <w:t>OK</w:t>
      </w:r>
      <w:r>
        <w:rPr>
          <w:sz w:val="20"/>
          <w:szCs w:val="20"/>
        </w:rPr>
        <w:t>&gt;</w:t>
      </w:r>
    </w:p>
    <w:p w:rsidR="00CF6B6D" w:rsidRDefault="00CF6B6D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valida las fechas proporcionadas de acuerdo con la validación </w:t>
      </w:r>
      <w:bookmarkStart w:id="181" w:name="VA05_r"/>
      <w:r w:rsidR="00A431B8">
        <w:rPr>
          <w:b/>
          <w:sz w:val="20"/>
          <w:szCs w:val="20"/>
        </w:rPr>
        <w:fldChar w:fldCharType="begin"/>
      </w:r>
      <w:r w:rsidR="00D11F24">
        <w:rPr>
          <w:b/>
          <w:sz w:val="20"/>
          <w:szCs w:val="20"/>
        </w:rPr>
        <w:instrText xml:space="preserve"> HYPERLINK  \l "_VA05_Validar_Fechas" </w:instrText>
      </w:r>
      <w:r w:rsidR="00A431B8">
        <w:rPr>
          <w:b/>
          <w:sz w:val="20"/>
          <w:szCs w:val="20"/>
        </w:rPr>
        <w:fldChar w:fldCharType="separate"/>
      </w:r>
      <w:r w:rsidRPr="00D11F24">
        <w:rPr>
          <w:rStyle w:val="Hipervnculo"/>
          <w:b/>
          <w:sz w:val="20"/>
          <w:szCs w:val="20"/>
        </w:rPr>
        <w:t>VA0</w:t>
      </w:r>
      <w:r w:rsidR="00D11F24" w:rsidRPr="00D11F24">
        <w:rPr>
          <w:rStyle w:val="Hipervnculo"/>
          <w:b/>
          <w:sz w:val="20"/>
          <w:szCs w:val="20"/>
        </w:rPr>
        <w:t>5 Validar Fechas de Vigencia del Acuerdo</w:t>
      </w:r>
      <w:r w:rsidR="00A431B8">
        <w:rPr>
          <w:b/>
          <w:sz w:val="20"/>
          <w:szCs w:val="20"/>
        </w:rPr>
        <w:fldChar w:fldCharType="end"/>
      </w:r>
      <w:bookmarkEnd w:id="181"/>
    </w:p>
    <w:p w:rsidR="00CF6B6D" w:rsidRPr="00DA1D28" w:rsidRDefault="00CF6B6D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valida la información proporcionada de acuerdo con la validación </w:t>
      </w:r>
      <w:hyperlink w:anchor="_VA01_Validar_Datos" w:history="1">
        <w:r w:rsidRPr="00CF6B6D"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DA1D28" w:rsidRDefault="003E30EC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registra la siguiente información</w:t>
      </w:r>
      <w:r w:rsidR="001F6C2A">
        <w:rPr>
          <w:sz w:val="20"/>
          <w:szCs w:val="20"/>
        </w:rPr>
        <w:t xml:space="preserve"> para el acuerdo</w:t>
      </w:r>
      <w:r>
        <w:rPr>
          <w:sz w:val="20"/>
          <w:szCs w:val="20"/>
        </w:rPr>
        <w:t>:</w:t>
      </w:r>
    </w:p>
    <w:p w:rsidR="003E30EC" w:rsidRDefault="003E30EC" w:rsidP="00C53E2F">
      <w:pPr>
        <w:pStyle w:val="Prrafodelista"/>
        <w:numPr>
          <w:ilvl w:val="2"/>
          <w:numId w:val="21"/>
        </w:numPr>
        <w:ind w:left="1418" w:hanging="567"/>
        <w:rPr>
          <w:b/>
          <w:sz w:val="20"/>
          <w:szCs w:val="20"/>
        </w:rPr>
      </w:pPr>
      <w:proofErr w:type="spellStart"/>
      <w:r w:rsidRPr="003E30EC">
        <w:rPr>
          <w:b/>
          <w:sz w:val="20"/>
          <w:szCs w:val="20"/>
        </w:rPr>
        <w:t>AcuerdoProductoCli</w:t>
      </w:r>
      <w:proofErr w:type="spellEnd"/>
    </w:p>
    <w:p w:rsidR="0033401A" w:rsidRDefault="0033401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AcuProductoCliID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300" w:anchor="RNGEN009" w:history="1">
        <w:r w:rsidRPr="0033401A">
          <w:rPr>
            <w:rStyle w:val="Hipervnculo"/>
            <w:b/>
            <w:sz w:val="20"/>
            <w:szCs w:val="20"/>
          </w:rPr>
          <w:t>RNGEN009 Identificador Único</w:t>
        </w:r>
      </w:hyperlink>
    </w:p>
    <w:p w:rsidR="003E30EC" w:rsidRP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 w:rsidRPr="001F6C2A"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01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F6C2A" w:rsidRP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02" w:anchor="RNROLMOV198" w:history="1">
        <w:r>
          <w:rPr>
            <w:rStyle w:val="Hipervnculo"/>
            <w:b/>
            <w:sz w:val="20"/>
          </w:rPr>
          <w:t>RNROLMOV198 Información Contenida en el Objeto Productos</w:t>
        </w:r>
      </w:hyperlink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 w:rsidRPr="001F6C2A">
        <w:rPr>
          <w:sz w:val="20"/>
          <w:szCs w:val="20"/>
        </w:rPr>
        <w:t>TipoUnidad</w:t>
      </w:r>
      <w:proofErr w:type="spellEnd"/>
      <w:r w:rsidRPr="001F6C2A">
        <w:rPr>
          <w:sz w:val="20"/>
          <w:szCs w:val="20"/>
        </w:rPr>
        <w:t xml:space="preserve"> </w:t>
      </w:r>
      <w:r w:rsidRPr="001F6C2A">
        <w:rPr>
          <w:rFonts w:cs="Arial"/>
          <w:sz w:val="20"/>
          <w:szCs w:val="20"/>
        </w:rPr>
        <w:t xml:space="preserve">de acuerdo con la regla de negocio </w:t>
      </w:r>
      <w:hyperlink r:id="rId303" w:anchor="RNROLMOV198" w:history="1">
        <w:r w:rsidRPr="001F6C2A">
          <w:rPr>
            <w:rStyle w:val="Hipervnculo"/>
            <w:b/>
            <w:sz w:val="20"/>
            <w:szCs w:val="20"/>
          </w:rPr>
          <w:t>RNROLMOV198 Información Contenida en el Objeto Productos</w:t>
        </w:r>
      </w:hyperlink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Folio</w:t>
      </w:r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FechaInicioVig</w:t>
      </w:r>
      <w:proofErr w:type="spellEnd"/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FechaFinVig</w:t>
      </w:r>
      <w:proofErr w:type="spellEnd"/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FormaPago</w:t>
      </w:r>
      <w:proofErr w:type="spellEnd"/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InvInicial</w:t>
      </w:r>
      <w:proofErr w:type="spellEnd"/>
      <w:r w:rsidR="004043B7">
        <w:rPr>
          <w:sz w:val="20"/>
          <w:szCs w:val="20"/>
        </w:rPr>
        <w:t xml:space="preserve"> de acuerdo con la regla de negocio </w:t>
      </w:r>
      <w:hyperlink r:id="rId304" w:anchor="RNMOV170" w:history="1">
        <w:r w:rsidR="004043B7" w:rsidRPr="00295C96">
          <w:rPr>
            <w:rStyle w:val="Hipervnculo"/>
            <w:b/>
            <w:sz w:val="20"/>
          </w:rPr>
          <w:t>RNMOV170 Cantidad Actual de Producto en Inventario</w:t>
        </w:r>
      </w:hyperlink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CantidadAcordada</w:t>
      </w:r>
      <w:proofErr w:type="spellEnd"/>
      <w:r w:rsidR="004043B7">
        <w:rPr>
          <w:sz w:val="20"/>
          <w:szCs w:val="20"/>
        </w:rPr>
        <w:t xml:space="preserve"> de acuerdo con la regla de negocio </w:t>
      </w:r>
      <w:hyperlink r:id="rId305" w:anchor="RNMOV171" w:history="1">
        <w:r w:rsidR="004043B7">
          <w:rPr>
            <w:rStyle w:val="Hipervnculo"/>
            <w:b/>
            <w:sz w:val="20"/>
            <w:szCs w:val="20"/>
          </w:rPr>
          <w:t>RNMOV171 Cantidad de Producto Pactada para el Acuerdo</w:t>
        </w:r>
      </w:hyperlink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ImportePorUnidad</w:t>
      </w:r>
      <w:proofErr w:type="spellEnd"/>
      <w:r w:rsidR="004043B7">
        <w:rPr>
          <w:sz w:val="20"/>
          <w:szCs w:val="20"/>
        </w:rPr>
        <w:t xml:space="preserve"> de acuerdo con la regla de negocio </w:t>
      </w:r>
      <w:hyperlink r:id="rId306" w:anchor="RNMOV172" w:history="1">
        <w:r w:rsidR="004043B7">
          <w:rPr>
            <w:rStyle w:val="Hipervnculo"/>
            <w:b/>
            <w:sz w:val="20"/>
            <w:szCs w:val="20"/>
          </w:rPr>
          <w:t>RNMOV172 Importe a Pagar por Cada Unidad Vendida para el Acuerdo</w:t>
        </w:r>
      </w:hyperlink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ImporteMaximo</w:t>
      </w:r>
      <w:proofErr w:type="spellEnd"/>
      <w:r w:rsidR="00967942">
        <w:rPr>
          <w:sz w:val="20"/>
          <w:szCs w:val="20"/>
        </w:rPr>
        <w:t xml:space="preserve"> de acuerdo con la regla de negocio </w:t>
      </w:r>
      <w:hyperlink r:id="rId307" w:anchor="RNMOV173" w:history="1">
        <w:r w:rsidR="00967942">
          <w:rPr>
            <w:rStyle w:val="Hipervnculo"/>
            <w:b/>
            <w:sz w:val="20"/>
            <w:szCs w:val="20"/>
          </w:rPr>
          <w:t>RNMOV173 Importe Máximo a Pagar por Cumplimiento del Acuerdo</w:t>
        </w:r>
      </w:hyperlink>
    </w:p>
    <w:p w:rsidR="001F6C2A" w:rsidRDefault="001F6C2A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ArrastreInv</w:t>
      </w:r>
      <w:proofErr w:type="spellEnd"/>
      <w:r w:rsidR="004043B7">
        <w:rPr>
          <w:sz w:val="20"/>
          <w:szCs w:val="20"/>
        </w:rPr>
        <w:t xml:space="preserve"> de acuerdo con la regla de negocio </w:t>
      </w:r>
      <w:hyperlink r:id="rId308" w:anchor="RNGEN041" w:history="1">
        <w:r w:rsidR="004043B7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B23F23" w:rsidRDefault="00B23F23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309" w:anchor="RNESC001" w:history="1">
        <w:r w:rsidRPr="00B23F23">
          <w:rPr>
            <w:rStyle w:val="Hipervnculo"/>
            <w:b/>
            <w:sz w:val="20"/>
            <w:szCs w:val="20"/>
          </w:rPr>
          <w:t>RNESC001 Valor por Defecto Estado Activo</w:t>
        </w:r>
      </w:hyperlink>
    </w:p>
    <w:p w:rsidR="00B23F23" w:rsidRDefault="00B23F23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acuerdo con la regla de negocio</w:t>
      </w:r>
      <w:hyperlink r:id="rId310" w:anchor="RNGEN006" w:history="1">
        <w:r>
          <w:rPr>
            <w:rStyle w:val="Hipervnculo"/>
            <w:rFonts w:cs="Arial"/>
            <w:b/>
            <w:sz w:val="20"/>
            <w:szCs w:val="20"/>
          </w:rPr>
          <w:t xml:space="preserve"> RNGEN006 Registrar Fecha y Hora para Auditoría del Movimiento</w:t>
        </w:r>
      </w:hyperlink>
    </w:p>
    <w:p w:rsidR="00B23F23" w:rsidRPr="00967942" w:rsidRDefault="00B23F23" w:rsidP="00C53E2F">
      <w:pPr>
        <w:pStyle w:val="Prrafodelista"/>
        <w:numPr>
          <w:ilvl w:val="3"/>
          <w:numId w:val="21"/>
        </w:numPr>
        <w:ind w:left="2268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acuerdo con la regla de negocio</w:t>
      </w:r>
      <w:hyperlink r:id="rId311" w:anchor="RNGEN007" w:history="1">
        <w:r>
          <w:rPr>
            <w:rStyle w:val="Hipervnculo"/>
            <w:rFonts w:cs="Arial"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62465" w:rsidRDefault="00962465" w:rsidP="00C53E2F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962465" w:rsidRDefault="00962465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AcuProductoCliID</w:t>
      </w:r>
      <w:proofErr w:type="spellEnd"/>
    </w:p>
    <w:p w:rsidR="00EF0793" w:rsidRDefault="00EF0793" w:rsidP="00C53E2F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312" w:history="1">
        <w:r>
          <w:rPr>
            <w:rStyle w:val="Hipervnculo"/>
            <w:rFonts w:cs="Arial"/>
            <w:b/>
            <w:sz w:val="20"/>
            <w:szCs w:val="20"/>
          </w:rPr>
          <w:t>Imprimir Ticket de Acuerdo – CUERMMOV94</w:t>
        </w:r>
      </w:hyperlink>
    </w:p>
    <w:p w:rsidR="00EF0793" w:rsidRDefault="00EF0793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 la siguiente información:</w:t>
      </w:r>
    </w:p>
    <w:p w:rsidR="00EF0793" w:rsidRDefault="00EF0793" w:rsidP="00C53E2F">
      <w:pPr>
        <w:pStyle w:val="Prrafodelista"/>
        <w:numPr>
          <w:ilvl w:val="3"/>
          <w:numId w:val="21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TipoTicket</w:t>
      </w:r>
      <w:proofErr w:type="spellEnd"/>
      <w:r>
        <w:rPr>
          <w:rFonts w:cs="Arial"/>
          <w:sz w:val="20"/>
          <w:szCs w:val="20"/>
        </w:rPr>
        <w:t xml:space="preserve"> (Apertura)</w:t>
      </w:r>
    </w:p>
    <w:p w:rsidR="00EF0793" w:rsidRDefault="00EF0793" w:rsidP="00C53E2F">
      <w:pPr>
        <w:pStyle w:val="Prrafodelista"/>
        <w:numPr>
          <w:ilvl w:val="3"/>
          <w:numId w:val="21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sz w:val="20"/>
          <w:lang w:eastAsia="en-US"/>
        </w:rPr>
        <w:t xml:space="preserve">de </w:t>
      </w:r>
      <w:r>
        <w:rPr>
          <w:rFonts w:cs="Arial"/>
          <w:sz w:val="20"/>
          <w:szCs w:val="20"/>
        </w:rPr>
        <w:t xml:space="preserve">acuerdo con la regla de negocio </w:t>
      </w:r>
      <w:hyperlink r:id="rId313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F0793" w:rsidRDefault="00EF0793" w:rsidP="00C53E2F">
      <w:pPr>
        <w:pStyle w:val="Prrafodelista"/>
        <w:numPr>
          <w:ilvl w:val="3"/>
          <w:numId w:val="21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sz w:val="20"/>
          <w:lang w:eastAsia="en-US"/>
        </w:rPr>
        <w:t xml:space="preserve">de </w:t>
      </w:r>
      <w:r>
        <w:rPr>
          <w:rFonts w:cs="Arial"/>
          <w:sz w:val="20"/>
          <w:szCs w:val="20"/>
        </w:rPr>
        <w:t xml:space="preserve">acuerdo con la regla de negocio </w:t>
      </w:r>
      <w:hyperlink r:id="rId314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F0793" w:rsidRDefault="00EF0793" w:rsidP="00C53E2F">
      <w:pPr>
        <w:pStyle w:val="Prrafodelista"/>
        <w:numPr>
          <w:ilvl w:val="3"/>
          <w:numId w:val="21"/>
        </w:numPr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AcuProductoCliID</w:t>
      </w:r>
      <w:proofErr w:type="spellEnd"/>
      <w:r w:rsidR="00962465">
        <w:rPr>
          <w:rFonts w:cs="Arial"/>
          <w:sz w:val="20"/>
          <w:szCs w:val="20"/>
        </w:rPr>
        <w:t xml:space="preserve"> </w:t>
      </w:r>
      <w:r w:rsidR="00962465">
        <w:rPr>
          <w:sz w:val="20"/>
          <w:lang w:eastAsia="en-US"/>
        </w:rPr>
        <w:t xml:space="preserve">de </w:t>
      </w:r>
      <w:r w:rsidR="00962465">
        <w:rPr>
          <w:rFonts w:cs="Arial"/>
          <w:sz w:val="20"/>
          <w:szCs w:val="20"/>
        </w:rPr>
        <w:t xml:space="preserve">acuerdo con la regla de negocio </w:t>
      </w:r>
      <w:hyperlink r:id="rId315" w:anchor="RNGEN171" w:history="1">
        <w:r w:rsidR="0096246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F0793" w:rsidRDefault="00EF0793" w:rsidP="00C53E2F">
      <w:pPr>
        <w:pStyle w:val="Prrafodelista"/>
        <w:numPr>
          <w:ilvl w:val="2"/>
          <w:numId w:val="21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recibe como parámetro la siguiente información:</w:t>
      </w:r>
    </w:p>
    <w:p w:rsidR="00EF0793" w:rsidRPr="00EF0793" w:rsidRDefault="00EF0793" w:rsidP="00C53E2F">
      <w:pPr>
        <w:pStyle w:val="Prrafodelista"/>
        <w:numPr>
          <w:ilvl w:val="3"/>
          <w:numId w:val="21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Verdadero</w:t>
      </w:r>
    </w:p>
    <w:p w:rsidR="00967942" w:rsidRPr="00F113F3" w:rsidRDefault="00967942" w:rsidP="00C53E2F">
      <w:pPr>
        <w:pStyle w:val="Prrafodelista"/>
        <w:numPr>
          <w:ilvl w:val="1"/>
          <w:numId w:val="21"/>
        </w:numPr>
        <w:ind w:left="851" w:hanging="425"/>
        <w:rPr>
          <w:sz w:val="20"/>
          <w:szCs w:val="20"/>
        </w:rPr>
      </w:pPr>
      <w:r w:rsidRPr="00F113F3">
        <w:rPr>
          <w:sz w:val="20"/>
          <w:szCs w:val="20"/>
        </w:rPr>
        <w:t xml:space="preserve">El sistema continúa en el </w:t>
      </w:r>
      <w:hyperlink w:anchor="paso1_AO05" w:history="1">
        <w:r w:rsidRPr="00F113F3">
          <w:rPr>
            <w:rStyle w:val="Hipervnculo"/>
            <w:b/>
            <w:sz w:val="20"/>
            <w:szCs w:val="20"/>
          </w:rPr>
          <w:t>paso</w:t>
        </w:r>
        <w:r w:rsidR="00F113F3" w:rsidRPr="00F113F3">
          <w:rPr>
            <w:rStyle w:val="Hipervnculo"/>
            <w:b/>
            <w:sz w:val="20"/>
            <w:szCs w:val="20"/>
          </w:rPr>
          <w:t xml:space="preserve"> 1</w:t>
        </w:r>
      </w:hyperlink>
      <w:r w:rsidRPr="00F113F3">
        <w:rPr>
          <w:sz w:val="20"/>
          <w:szCs w:val="20"/>
        </w:rPr>
        <w:t xml:space="preserve"> del flujo alterno opcional </w:t>
      </w:r>
      <w:hyperlink w:anchor="_AO05_Administrar_Acuerdos" w:history="1">
        <w:r w:rsidRPr="00F113F3">
          <w:rPr>
            <w:rStyle w:val="Hipervnculo"/>
            <w:b/>
            <w:sz w:val="20"/>
            <w:szCs w:val="20"/>
          </w:rPr>
          <w:t>AO05 Administrar Acuerdos de Cuento y Recuento del Cliente</w:t>
        </w:r>
      </w:hyperlink>
    </w:p>
    <w:p w:rsidR="000A24B4" w:rsidRPr="000A24B4" w:rsidRDefault="004C5DFB" w:rsidP="00C53E2F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1F6C2A">
        <w:rPr>
          <w:b/>
          <w:sz w:val="20"/>
          <w:szCs w:val="20"/>
        </w:rPr>
        <w:t>Cancelar</w:t>
      </w:r>
      <w:r>
        <w:rPr>
          <w:sz w:val="20"/>
          <w:szCs w:val="20"/>
        </w:rPr>
        <w:t>&gt;</w:t>
      </w:r>
      <w:r w:rsidR="000A24B4">
        <w:rPr>
          <w:sz w:val="20"/>
          <w:szCs w:val="20"/>
        </w:rPr>
        <w:t xml:space="preserve">, </w:t>
      </w:r>
      <w:r w:rsidR="000A24B4">
        <w:rPr>
          <w:rFonts w:cs="Arial"/>
          <w:sz w:val="20"/>
          <w:szCs w:val="20"/>
        </w:rPr>
        <w:t xml:space="preserve">el sistema continúa con el flujo alterno general </w:t>
      </w:r>
      <w:bookmarkStart w:id="182" w:name="AG03_r"/>
      <w:r w:rsidR="00A431B8">
        <w:rPr>
          <w:b/>
          <w:sz w:val="20"/>
          <w:szCs w:val="20"/>
        </w:rPr>
        <w:fldChar w:fldCharType="begin"/>
      </w:r>
      <w:r w:rsidR="000A24B4">
        <w:rPr>
          <w:b/>
          <w:sz w:val="20"/>
          <w:szCs w:val="20"/>
        </w:rPr>
        <w:instrText xml:space="preserve"> HYPERLINK  \l "_AG03_Cancelar" </w:instrText>
      </w:r>
      <w:r w:rsidR="00A431B8">
        <w:rPr>
          <w:b/>
          <w:sz w:val="20"/>
          <w:szCs w:val="20"/>
        </w:rPr>
        <w:fldChar w:fldCharType="separate"/>
      </w:r>
      <w:r w:rsidR="000A24B4" w:rsidRPr="000A24B4">
        <w:rPr>
          <w:rStyle w:val="Hipervnculo"/>
          <w:b/>
          <w:sz w:val="20"/>
          <w:szCs w:val="20"/>
        </w:rPr>
        <w:t>AG03 Cancelar</w:t>
      </w:r>
      <w:r w:rsidR="00A431B8">
        <w:rPr>
          <w:b/>
          <w:sz w:val="20"/>
          <w:szCs w:val="20"/>
        </w:rPr>
        <w:fldChar w:fldCharType="end"/>
      </w:r>
      <w:bookmarkEnd w:id="182"/>
    </w:p>
    <w:p w:rsidR="001953A4" w:rsidRDefault="001953A4" w:rsidP="00020C11"/>
    <w:bookmarkStart w:id="183" w:name="_AO05_Administrar_Acuerdos"/>
    <w:bookmarkStart w:id="184" w:name="AO05"/>
    <w:bookmarkEnd w:id="183"/>
    <w:p w:rsidR="00191751" w:rsidRPr="000867AB" w:rsidRDefault="00A431B8" w:rsidP="00C53E2F">
      <w:pPr>
        <w:pStyle w:val="Ttulo3"/>
        <w:numPr>
          <w:ilvl w:val="3"/>
          <w:numId w:val="12"/>
        </w:numPr>
        <w:ind w:left="1134" w:hanging="1134"/>
        <w:jc w:val="both"/>
        <w:rPr>
          <w:b w:val="0"/>
        </w:rPr>
      </w:pPr>
      <w:r w:rsidRPr="000867AB">
        <w:fldChar w:fldCharType="begin"/>
      </w:r>
      <w:r w:rsidR="005A4538" w:rsidRPr="000867AB">
        <w:instrText xml:space="preserve"> HYPERLINK  \l "AO05_r" </w:instrText>
      </w:r>
      <w:r w:rsidRPr="000867AB">
        <w:fldChar w:fldCharType="separate"/>
      </w:r>
      <w:bookmarkStart w:id="185" w:name="_Toc382222888"/>
      <w:r w:rsidR="00191751" w:rsidRPr="000867AB">
        <w:rPr>
          <w:rStyle w:val="Hipervnculo"/>
        </w:rPr>
        <w:t>AO05 Administrar Acuerdos de Cuento y Recuento del Cliente</w:t>
      </w:r>
      <w:bookmarkEnd w:id="185"/>
      <w:r w:rsidRPr="000867AB">
        <w:fldChar w:fldCharType="end"/>
      </w:r>
    </w:p>
    <w:bookmarkEnd w:id="184"/>
    <w:p w:rsidR="00191751" w:rsidRDefault="00191751" w:rsidP="00191751"/>
    <w:p w:rsidR="000867AB" w:rsidRDefault="000867AB" w:rsidP="00C53E2F">
      <w:pPr>
        <w:pStyle w:val="Prrafodelista"/>
        <w:numPr>
          <w:ilvl w:val="0"/>
          <w:numId w:val="24"/>
        </w:numPr>
        <w:rPr>
          <w:sz w:val="20"/>
          <w:szCs w:val="20"/>
        </w:rPr>
      </w:pPr>
      <w:bookmarkStart w:id="186" w:name="paso1_AO05"/>
      <w:r>
        <w:rPr>
          <w:sz w:val="20"/>
          <w:szCs w:val="20"/>
        </w:rPr>
        <w:t>El sistema obtiene la siguiente información de los acuerdos de cuento y recuento del cliente:</w:t>
      </w:r>
    </w:p>
    <w:bookmarkEnd w:id="186"/>
    <w:p w:rsidR="000867AB" w:rsidRDefault="000867AB" w:rsidP="00C53E2F">
      <w:pPr>
        <w:pStyle w:val="Prrafodelista"/>
        <w:numPr>
          <w:ilvl w:val="1"/>
          <w:numId w:val="24"/>
        </w:numPr>
        <w:ind w:left="851" w:hanging="425"/>
        <w:rPr>
          <w:b/>
          <w:sz w:val="20"/>
          <w:szCs w:val="20"/>
        </w:rPr>
      </w:pPr>
      <w:proofErr w:type="spellStart"/>
      <w:r w:rsidRPr="003E30EC">
        <w:rPr>
          <w:b/>
          <w:sz w:val="20"/>
          <w:szCs w:val="20"/>
        </w:rPr>
        <w:t>AcuerdoProductoCli</w:t>
      </w:r>
      <w:proofErr w:type="spellEnd"/>
    </w:p>
    <w:p w:rsidR="004A1C59" w:rsidRDefault="004A1C59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AcuProductoCliID</w:t>
      </w:r>
      <w:proofErr w:type="spellEnd"/>
    </w:p>
    <w:p w:rsidR="000867AB" w:rsidRPr="001F6C2A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 w:rsidRPr="001F6C2A"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16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867AB" w:rsidRPr="001F6C2A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 w:rsidRPr="001F6C2A">
        <w:rPr>
          <w:sz w:val="20"/>
          <w:szCs w:val="20"/>
        </w:rPr>
        <w:t>TipoUnidad</w:t>
      </w:r>
      <w:proofErr w:type="spellEnd"/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r>
        <w:rPr>
          <w:sz w:val="20"/>
          <w:szCs w:val="20"/>
        </w:rPr>
        <w:t>Folio</w:t>
      </w:r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FechaInicioVig</w:t>
      </w:r>
      <w:proofErr w:type="spellEnd"/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FechaFinVig</w:t>
      </w:r>
      <w:proofErr w:type="spellEnd"/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FormaPago</w:t>
      </w:r>
      <w:proofErr w:type="spellEnd"/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InvInicial</w:t>
      </w:r>
      <w:proofErr w:type="spellEnd"/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CantidadAcordada</w:t>
      </w:r>
      <w:proofErr w:type="spellEnd"/>
      <w:r>
        <w:rPr>
          <w:sz w:val="20"/>
          <w:szCs w:val="20"/>
        </w:rPr>
        <w:t xml:space="preserve"> </w:t>
      </w:r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ImportePorUnidad</w:t>
      </w:r>
      <w:proofErr w:type="spellEnd"/>
      <w:r>
        <w:rPr>
          <w:sz w:val="20"/>
          <w:szCs w:val="20"/>
        </w:rPr>
        <w:t xml:space="preserve"> </w:t>
      </w:r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ImporteMaximo</w:t>
      </w:r>
      <w:proofErr w:type="spellEnd"/>
      <w:r>
        <w:rPr>
          <w:sz w:val="20"/>
          <w:szCs w:val="20"/>
        </w:rPr>
        <w:t xml:space="preserve"> </w:t>
      </w:r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ArrastreInv</w:t>
      </w:r>
      <w:proofErr w:type="spellEnd"/>
      <w:r>
        <w:rPr>
          <w:sz w:val="20"/>
          <w:szCs w:val="20"/>
        </w:rPr>
        <w:t xml:space="preserve"> </w:t>
      </w:r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</w:t>
      </w:r>
    </w:p>
    <w:p w:rsidR="000867AB" w:rsidRP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 w:rsidRPr="000867AB">
        <w:rPr>
          <w:sz w:val="20"/>
          <w:szCs w:val="20"/>
        </w:rPr>
        <w:t>MFechaHora</w:t>
      </w:r>
      <w:proofErr w:type="spellEnd"/>
    </w:p>
    <w:p w:rsidR="000867AB" w:rsidRDefault="000867AB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 w:rsidRPr="000867AB">
        <w:rPr>
          <w:sz w:val="20"/>
          <w:szCs w:val="20"/>
        </w:rPr>
        <w:t>MUsuarioID</w:t>
      </w:r>
      <w:proofErr w:type="spellEnd"/>
    </w:p>
    <w:p w:rsidR="00352D8A" w:rsidRPr="00352D8A" w:rsidRDefault="00352D8A" w:rsidP="00C53E2F">
      <w:pPr>
        <w:pStyle w:val="Prrafodelista"/>
        <w:numPr>
          <w:ilvl w:val="2"/>
          <w:numId w:val="24"/>
        </w:numPr>
        <w:ind w:left="1418" w:hanging="567"/>
        <w:rPr>
          <w:b/>
          <w:sz w:val="20"/>
          <w:szCs w:val="20"/>
        </w:rPr>
      </w:pPr>
      <w:r w:rsidRPr="00352D8A">
        <w:rPr>
          <w:b/>
          <w:sz w:val="20"/>
          <w:szCs w:val="20"/>
        </w:rPr>
        <w:t>Producto</w:t>
      </w:r>
    </w:p>
    <w:p w:rsidR="00352D8A" w:rsidRDefault="00352D8A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352D8A" w:rsidRPr="000867AB" w:rsidRDefault="00352D8A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191751" w:rsidRPr="00CE68A0" w:rsidRDefault="00CE68A0" w:rsidP="00C53E2F">
      <w:pPr>
        <w:pStyle w:val="Prrafodelista"/>
        <w:numPr>
          <w:ilvl w:val="0"/>
          <w:numId w:val="24"/>
        </w:numPr>
        <w:rPr>
          <w:sz w:val="20"/>
        </w:rPr>
      </w:pPr>
      <w:r w:rsidRPr="00CE68A0">
        <w:rPr>
          <w:sz w:val="20"/>
        </w:rPr>
        <w:t>El sistema presenta la siguiente información:</w:t>
      </w:r>
    </w:p>
    <w:p w:rsidR="00CE68A0" w:rsidRDefault="00CE68A0" w:rsidP="00C53E2F">
      <w:pPr>
        <w:pStyle w:val="Prrafodelista"/>
        <w:numPr>
          <w:ilvl w:val="1"/>
          <w:numId w:val="24"/>
        </w:numPr>
        <w:ind w:left="851" w:hanging="425"/>
        <w:rPr>
          <w:sz w:val="20"/>
        </w:rPr>
      </w:pPr>
      <w:r w:rsidRPr="00CE68A0">
        <w:rPr>
          <w:sz w:val="20"/>
        </w:rPr>
        <w:t>Acuerdos de Cuento y Recuento del Cliente</w:t>
      </w:r>
    </w:p>
    <w:p w:rsidR="00CE68A0" w:rsidRDefault="00CE68A0" w:rsidP="00C53E2F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El sistema presenta </w:t>
      </w:r>
      <w:r w:rsidR="005B4CB4">
        <w:rPr>
          <w:sz w:val="20"/>
        </w:rPr>
        <w:t xml:space="preserve">un listado con </w:t>
      </w:r>
      <w:r>
        <w:rPr>
          <w:sz w:val="20"/>
        </w:rPr>
        <w:t>las siguientes columnas:</w:t>
      </w:r>
    </w:p>
    <w:p w:rsidR="005B4CB4" w:rsidRDefault="005B4CB4" w:rsidP="00C53E2F">
      <w:pPr>
        <w:pStyle w:val="Prrafodelista"/>
        <w:numPr>
          <w:ilvl w:val="1"/>
          <w:numId w:val="24"/>
        </w:numPr>
        <w:ind w:left="851" w:hanging="425"/>
        <w:rPr>
          <w:sz w:val="20"/>
        </w:rPr>
      </w:pPr>
      <w:r>
        <w:rPr>
          <w:sz w:val="20"/>
        </w:rPr>
        <w:t>Folio</w:t>
      </w:r>
    </w:p>
    <w:p w:rsidR="005B4CB4" w:rsidRDefault="005B4CB4" w:rsidP="00C53E2F">
      <w:pPr>
        <w:pStyle w:val="Prrafodelista"/>
        <w:numPr>
          <w:ilvl w:val="1"/>
          <w:numId w:val="24"/>
        </w:numPr>
        <w:ind w:left="851" w:hanging="425"/>
        <w:rPr>
          <w:sz w:val="20"/>
        </w:rPr>
      </w:pPr>
      <w:r>
        <w:rPr>
          <w:sz w:val="20"/>
        </w:rPr>
        <w:t>Producto</w:t>
      </w:r>
    </w:p>
    <w:p w:rsidR="005B4CB4" w:rsidRDefault="005B4CB4" w:rsidP="00C53E2F">
      <w:pPr>
        <w:pStyle w:val="Prrafodelista"/>
        <w:numPr>
          <w:ilvl w:val="1"/>
          <w:numId w:val="24"/>
        </w:numPr>
        <w:ind w:left="851" w:hanging="425"/>
        <w:rPr>
          <w:sz w:val="20"/>
        </w:rPr>
      </w:pPr>
      <w:r>
        <w:rPr>
          <w:sz w:val="20"/>
        </w:rPr>
        <w:t>Fecha Inicio</w:t>
      </w:r>
    </w:p>
    <w:p w:rsidR="005B4CB4" w:rsidRDefault="005B4CB4" w:rsidP="00C53E2F">
      <w:pPr>
        <w:pStyle w:val="Prrafodelista"/>
        <w:numPr>
          <w:ilvl w:val="1"/>
          <w:numId w:val="24"/>
        </w:numPr>
        <w:ind w:left="851" w:hanging="425"/>
        <w:rPr>
          <w:sz w:val="20"/>
        </w:rPr>
      </w:pPr>
      <w:r>
        <w:rPr>
          <w:sz w:val="20"/>
        </w:rPr>
        <w:t>Fecha Fin</w:t>
      </w:r>
    </w:p>
    <w:p w:rsidR="005B4CB4" w:rsidRDefault="005B4CB4" w:rsidP="00C53E2F">
      <w:pPr>
        <w:pStyle w:val="Prrafodelista"/>
        <w:numPr>
          <w:ilvl w:val="1"/>
          <w:numId w:val="24"/>
        </w:numPr>
        <w:ind w:left="851" w:hanging="425"/>
        <w:rPr>
          <w:sz w:val="20"/>
        </w:rPr>
      </w:pPr>
      <w:proofErr w:type="spellStart"/>
      <w:r>
        <w:rPr>
          <w:sz w:val="20"/>
        </w:rPr>
        <w:t>Cant</w:t>
      </w:r>
      <w:proofErr w:type="spellEnd"/>
      <w:r>
        <w:rPr>
          <w:sz w:val="20"/>
        </w:rPr>
        <w:t>. Acordada</w:t>
      </w:r>
    </w:p>
    <w:p w:rsidR="005B4CB4" w:rsidRDefault="005B4CB4" w:rsidP="00C53E2F">
      <w:pPr>
        <w:pStyle w:val="Prrafodelista"/>
        <w:numPr>
          <w:ilvl w:val="1"/>
          <w:numId w:val="24"/>
        </w:numPr>
        <w:ind w:left="851" w:hanging="425"/>
        <w:rPr>
          <w:sz w:val="20"/>
        </w:rPr>
      </w:pPr>
      <w:r>
        <w:rPr>
          <w:sz w:val="20"/>
        </w:rPr>
        <w:t>Arrastre Inv.</w:t>
      </w:r>
    </w:p>
    <w:p w:rsidR="005B4CB4" w:rsidRDefault="005B4CB4" w:rsidP="00C53E2F">
      <w:pPr>
        <w:pStyle w:val="Prrafodelista"/>
        <w:numPr>
          <w:ilvl w:val="1"/>
          <w:numId w:val="24"/>
        </w:numPr>
        <w:ind w:left="851" w:hanging="425"/>
        <w:rPr>
          <w:sz w:val="20"/>
        </w:rPr>
      </w:pPr>
      <w:r>
        <w:rPr>
          <w:sz w:val="20"/>
        </w:rPr>
        <w:t>Estado</w:t>
      </w:r>
    </w:p>
    <w:p w:rsidR="00CE68A0" w:rsidRDefault="00CE68A0" w:rsidP="00C53E2F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Para cada acuerdo obtenido para el cliente:</w:t>
      </w:r>
    </w:p>
    <w:p w:rsidR="004609CF" w:rsidRPr="00304B89" w:rsidRDefault="005B4CB4" w:rsidP="00C53E2F">
      <w:pPr>
        <w:pStyle w:val="Prrafodelista"/>
        <w:numPr>
          <w:ilvl w:val="1"/>
          <w:numId w:val="24"/>
        </w:numPr>
        <w:ind w:left="851" w:hanging="425"/>
      </w:pPr>
      <w:r w:rsidRPr="00304B89">
        <w:rPr>
          <w:sz w:val="20"/>
        </w:rPr>
        <w:t>El sistema presenta la siguiente información en la columna correspondiente</w:t>
      </w:r>
      <w:r w:rsidR="00CD4594">
        <w:rPr>
          <w:sz w:val="20"/>
        </w:rPr>
        <w:t xml:space="preserve"> de acuerdo con la regla  de negocio </w:t>
      </w:r>
      <w:hyperlink r:id="rId317" w:anchor="RNMOV052" w:history="1">
        <w:r w:rsidR="00CD4594" w:rsidRPr="00CD4594">
          <w:rPr>
            <w:rStyle w:val="Hipervnculo"/>
            <w:b/>
            <w:sz w:val="20"/>
          </w:rPr>
          <w:t>RNMOV052 Ordenamiento de Transacciones por Folio</w:t>
        </w:r>
      </w:hyperlink>
      <w:r w:rsidR="00304B89" w:rsidRPr="00304B89">
        <w:rPr>
          <w:sz w:val="20"/>
        </w:rPr>
        <w:t>:</w:t>
      </w:r>
    </w:p>
    <w:p w:rsidR="00304B89" w:rsidRPr="00304B89" w:rsidRDefault="00304B89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r w:rsidRPr="00304B89">
        <w:rPr>
          <w:sz w:val="20"/>
          <w:szCs w:val="20"/>
        </w:rPr>
        <w:t>Folio</w:t>
      </w:r>
      <w:r w:rsidR="00CD4594" w:rsidRPr="00304B89">
        <w:rPr>
          <w:sz w:val="20"/>
          <w:szCs w:val="20"/>
        </w:rPr>
        <w:t xml:space="preserve"> </w:t>
      </w:r>
    </w:p>
    <w:p w:rsidR="00304B89" w:rsidRPr="00304B89" w:rsidRDefault="00304B89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r w:rsidRPr="00304B89">
        <w:rPr>
          <w:sz w:val="20"/>
          <w:szCs w:val="20"/>
        </w:rPr>
        <w:t xml:space="preserve">Producto de acuerdo con la regla de negocio </w:t>
      </w:r>
      <w:hyperlink r:id="rId318" w:anchor="RNGEN243" w:history="1">
        <w:r w:rsidRPr="00304B89">
          <w:rPr>
            <w:rStyle w:val="Hipervnculo"/>
            <w:b/>
            <w:sz w:val="20"/>
            <w:szCs w:val="20"/>
          </w:rPr>
          <w:t>RNGEN243 Concatenación de Clave y Nombre del Producto</w:t>
        </w:r>
      </w:hyperlink>
    </w:p>
    <w:p w:rsidR="00304B89" w:rsidRDefault="00CD4594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FechaInicioVig</w:t>
      </w:r>
      <w:proofErr w:type="spellEnd"/>
    </w:p>
    <w:p w:rsidR="00CD4594" w:rsidRDefault="00CD4594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FechaFinVig</w:t>
      </w:r>
      <w:proofErr w:type="spellEnd"/>
    </w:p>
    <w:p w:rsidR="00CD4594" w:rsidRDefault="00CD4594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CantidadAcordada</w:t>
      </w:r>
      <w:proofErr w:type="spellEnd"/>
    </w:p>
    <w:p w:rsidR="00CD4594" w:rsidRDefault="00CD4594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ArrastreInv</w:t>
      </w:r>
      <w:proofErr w:type="spellEnd"/>
    </w:p>
    <w:p w:rsidR="00CD4594" w:rsidRPr="00304B89" w:rsidRDefault="00CD4594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319" w:anchor="RNGEN043" w:history="1">
        <w:r w:rsidRPr="00CD4594">
          <w:rPr>
            <w:rStyle w:val="Hipervnculo"/>
            <w:b/>
            <w:sz w:val="20"/>
            <w:szCs w:val="20"/>
          </w:rPr>
          <w:t>RNGEN043 Descripción del Valor por Referencia</w:t>
        </w:r>
      </w:hyperlink>
    </w:p>
    <w:p w:rsidR="00DF5F47" w:rsidRPr="00024158" w:rsidRDefault="00024158" w:rsidP="00C53E2F">
      <w:pPr>
        <w:pStyle w:val="Prrafodelista"/>
        <w:numPr>
          <w:ilvl w:val="0"/>
          <w:numId w:val="24"/>
        </w:numPr>
        <w:rPr>
          <w:sz w:val="20"/>
          <w:szCs w:val="20"/>
        </w:rPr>
      </w:pPr>
      <w:r w:rsidRPr="00024158">
        <w:rPr>
          <w:sz w:val="20"/>
          <w:szCs w:val="20"/>
        </w:rPr>
        <w:t xml:space="preserve">Si &lt;el actor </w:t>
      </w:r>
      <w:r w:rsidRPr="000B28CB">
        <w:rPr>
          <w:b/>
          <w:sz w:val="20"/>
          <w:szCs w:val="20"/>
        </w:rPr>
        <w:t>selecciona sostenidamente</w:t>
      </w:r>
      <w:r w:rsidRPr="00024158">
        <w:rPr>
          <w:sz w:val="20"/>
          <w:szCs w:val="20"/>
        </w:rPr>
        <w:t xml:space="preserve"> un </w:t>
      </w:r>
      <w:r w:rsidR="000B28CB">
        <w:rPr>
          <w:sz w:val="20"/>
          <w:szCs w:val="20"/>
        </w:rPr>
        <w:t>acuerdo del listado</w:t>
      </w:r>
      <w:r w:rsidRPr="00024158">
        <w:rPr>
          <w:sz w:val="20"/>
          <w:szCs w:val="20"/>
        </w:rPr>
        <w:t>&gt;</w:t>
      </w:r>
    </w:p>
    <w:p w:rsidR="000B28CB" w:rsidRDefault="000B28CB" w:rsidP="00C53E2F">
      <w:pPr>
        <w:pStyle w:val="Prrafodelista"/>
        <w:numPr>
          <w:ilvl w:val="1"/>
          <w:numId w:val="2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352D8A">
        <w:rPr>
          <w:rFonts w:cs="Arial"/>
          <w:sz w:val="20"/>
          <w:szCs w:val="20"/>
        </w:rPr>
        <w:t>acuerdo</w:t>
      </w:r>
      <w:r>
        <w:rPr>
          <w:rFonts w:cs="Arial"/>
          <w:sz w:val="20"/>
          <w:szCs w:val="20"/>
        </w:rPr>
        <w:t xml:space="preserve"> seleccionado:</w:t>
      </w:r>
    </w:p>
    <w:p w:rsidR="000B28CB" w:rsidRDefault="00352D8A" w:rsidP="00C53E2F">
      <w:pPr>
        <w:pStyle w:val="Prrafodelista"/>
        <w:numPr>
          <w:ilvl w:val="2"/>
          <w:numId w:val="24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AcuProductoCliID</w:t>
      </w:r>
      <w:proofErr w:type="spellEnd"/>
    </w:p>
    <w:p w:rsidR="00352D8A" w:rsidRDefault="00352D8A" w:rsidP="00C53E2F">
      <w:pPr>
        <w:pStyle w:val="Prrafodelista"/>
        <w:numPr>
          <w:ilvl w:val="1"/>
          <w:numId w:val="2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opciones:</w:t>
      </w:r>
    </w:p>
    <w:p w:rsidR="00352D8A" w:rsidRPr="00A75A82" w:rsidRDefault="00352D8A" w:rsidP="00C53E2F">
      <w:pPr>
        <w:pStyle w:val="Prrafodelista"/>
        <w:numPr>
          <w:ilvl w:val="2"/>
          <w:numId w:val="24"/>
        </w:numPr>
        <w:ind w:left="1418" w:hanging="567"/>
        <w:rPr>
          <w:b/>
          <w:sz w:val="20"/>
          <w:szCs w:val="20"/>
        </w:rPr>
      </w:pPr>
      <w:r w:rsidRPr="00A75A82">
        <w:rPr>
          <w:b/>
          <w:sz w:val="20"/>
          <w:szCs w:val="20"/>
        </w:rPr>
        <w:lastRenderedPageBreak/>
        <w:t>Seguimiento Acuerdo</w:t>
      </w:r>
    </w:p>
    <w:p w:rsidR="00A75A82" w:rsidRDefault="00A75A82" w:rsidP="00C53E2F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</w:rPr>
      </w:pPr>
      <w:r>
        <w:rPr>
          <w:sz w:val="20"/>
          <w:szCs w:val="20"/>
        </w:rPr>
        <w:t>Si &lt;el acuerdo se encuentra en estado Activo (</w:t>
      </w: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1)&gt;</w:t>
      </w:r>
    </w:p>
    <w:p w:rsidR="00352D8A" w:rsidRPr="00A75A82" w:rsidRDefault="00352D8A" w:rsidP="00C53E2F">
      <w:pPr>
        <w:pStyle w:val="Prrafodelista"/>
        <w:numPr>
          <w:ilvl w:val="3"/>
          <w:numId w:val="24"/>
        </w:numPr>
        <w:ind w:left="2268"/>
        <w:rPr>
          <w:b/>
          <w:sz w:val="20"/>
          <w:szCs w:val="20"/>
        </w:rPr>
      </w:pPr>
      <w:r w:rsidRPr="00A75A82">
        <w:rPr>
          <w:b/>
          <w:sz w:val="20"/>
          <w:szCs w:val="20"/>
        </w:rPr>
        <w:t>Cerrar Acuerdo</w:t>
      </w:r>
    </w:p>
    <w:p w:rsidR="00352D8A" w:rsidRPr="00A75A82" w:rsidRDefault="00352D8A" w:rsidP="00C53E2F">
      <w:pPr>
        <w:pStyle w:val="Prrafodelista"/>
        <w:numPr>
          <w:ilvl w:val="2"/>
          <w:numId w:val="24"/>
        </w:numPr>
        <w:ind w:left="1418" w:hanging="567"/>
        <w:rPr>
          <w:b/>
          <w:sz w:val="20"/>
          <w:szCs w:val="20"/>
        </w:rPr>
      </w:pPr>
      <w:r w:rsidRPr="00A75A82">
        <w:rPr>
          <w:b/>
          <w:sz w:val="20"/>
          <w:szCs w:val="20"/>
        </w:rPr>
        <w:t>Imprimir</w:t>
      </w:r>
    </w:p>
    <w:p w:rsidR="00F113F3" w:rsidRDefault="00F113F3" w:rsidP="00C53E2F">
      <w:pPr>
        <w:pStyle w:val="Prrafodelista"/>
        <w:numPr>
          <w:ilvl w:val="1"/>
          <w:numId w:val="2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Seguimiento Acuerdo</w:t>
      </w:r>
      <w:r>
        <w:rPr>
          <w:rFonts w:cs="Arial"/>
          <w:sz w:val="20"/>
          <w:szCs w:val="20"/>
        </w:rPr>
        <w:t>&gt;</w:t>
      </w:r>
    </w:p>
    <w:p w:rsidR="00F113F3" w:rsidRPr="00E71A86" w:rsidRDefault="00DD4389" w:rsidP="00C53E2F">
      <w:pPr>
        <w:pStyle w:val="Prrafodelista"/>
        <w:numPr>
          <w:ilvl w:val="2"/>
          <w:numId w:val="24"/>
        </w:numPr>
        <w:ind w:left="1418" w:hanging="567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presenta </w:t>
      </w:r>
      <w:r w:rsidR="00F113F3">
        <w:rPr>
          <w:sz w:val="20"/>
          <w:szCs w:val="20"/>
        </w:rPr>
        <w:t>la siguiente información</w:t>
      </w:r>
      <w:r>
        <w:rPr>
          <w:sz w:val="20"/>
          <w:szCs w:val="20"/>
        </w:rPr>
        <w:t xml:space="preserve"> del acuerdo seleccionado</w:t>
      </w:r>
      <w:r w:rsidR="00E71A86">
        <w:rPr>
          <w:sz w:val="20"/>
          <w:szCs w:val="20"/>
        </w:rPr>
        <w:t xml:space="preserve"> de acuerdo con la regla de negocio </w:t>
      </w:r>
      <w:hyperlink r:id="rId320" w:anchor="RNGEN004" w:history="1">
        <w:r w:rsidR="00E71A86" w:rsidRPr="00AB7A9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="00E71A86" w:rsidRPr="00E71A86">
        <w:rPr>
          <w:sz w:val="20"/>
        </w:rPr>
        <w:t>:</w:t>
      </w:r>
    </w:p>
    <w:p w:rsidR="00F113F3" w:rsidRDefault="00F113F3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Producto de acuerdo con las reglas de negocio </w:t>
      </w:r>
      <w:hyperlink r:id="rId321" w:anchor="RNGEN243" w:history="1">
        <w:r w:rsidRPr="004C5DFB">
          <w:rPr>
            <w:rStyle w:val="Hipervnculo"/>
            <w:b/>
            <w:sz w:val="20"/>
            <w:szCs w:val="20"/>
          </w:rPr>
          <w:t>RNGEN243 Concatenación de Clave y Nombre del Producto</w:t>
        </w:r>
      </w:hyperlink>
      <w:r w:rsidR="00DD4389">
        <w:rPr>
          <w:sz w:val="20"/>
          <w:szCs w:val="20"/>
        </w:rPr>
        <w:t xml:space="preserve"> </w:t>
      </w:r>
    </w:p>
    <w:p w:rsidR="00F113F3" w:rsidRDefault="00F113F3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Unidad</w:t>
      </w:r>
      <w:r w:rsidR="00DD4389">
        <w:rPr>
          <w:sz w:val="20"/>
          <w:szCs w:val="20"/>
        </w:rPr>
        <w:t xml:space="preserve"> </w:t>
      </w:r>
    </w:p>
    <w:p w:rsidR="00F113F3" w:rsidRPr="00DD4389" w:rsidRDefault="00F113F3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 w:rsidRPr="00DD4389">
        <w:rPr>
          <w:sz w:val="20"/>
          <w:szCs w:val="20"/>
        </w:rPr>
        <w:t>Folio</w:t>
      </w:r>
    </w:p>
    <w:p w:rsidR="00F113F3" w:rsidRDefault="00F113F3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 w:rsidRPr="00DD4389">
        <w:rPr>
          <w:sz w:val="20"/>
          <w:szCs w:val="20"/>
        </w:rPr>
        <w:t>Vigenci</w:t>
      </w:r>
      <w:r>
        <w:rPr>
          <w:sz w:val="20"/>
          <w:szCs w:val="20"/>
        </w:rPr>
        <w:t>a</w:t>
      </w:r>
    </w:p>
    <w:p w:rsidR="00F113F3" w:rsidRPr="00985906" w:rsidRDefault="00F113F3" w:rsidP="00C53E2F">
      <w:pPr>
        <w:pStyle w:val="Prrafodelista"/>
        <w:numPr>
          <w:ilvl w:val="4"/>
          <w:numId w:val="24"/>
        </w:numPr>
        <w:ind w:left="3261" w:hanging="993"/>
        <w:rPr>
          <w:rFonts w:cs="Arial"/>
          <w:sz w:val="20"/>
          <w:szCs w:val="20"/>
        </w:rPr>
      </w:pPr>
      <w:r w:rsidRPr="00985906">
        <w:rPr>
          <w:rFonts w:cs="Arial"/>
          <w:sz w:val="20"/>
          <w:szCs w:val="20"/>
        </w:rPr>
        <w:t>Fecha Inicio</w:t>
      </w:r>
      <w:r w:rsidR="00E71A86">
        <w:rPr>
          <w:rFonts w:cs="Arial"/>
          <w:sz w:val="20"/>
          <w:szCs w:val="20"/>
        </w:rPr>
        <w:t xml:space="preserve"> </w:t>
      </w:r>
      <w:r w:rsidRPr="003E30EC">
        <w:rPr>
          <w:sz w:val="20"/>
          <w:lang w:val="es-MX"/>
        </w:rPr>
        <w:t xml:space="preserve">de acuerdo con la regla de negocio </w:t>
      </w:r>
      <w:hyperlink r:id="rId322" w:anchor="RNGEN121" w:history="1">
        <w:r w:rsidRPr="003E30EC">
          <w:rPr>
            <w:rStyle w:val="Hipervnculo"/>
            <w:b/>
            <w:sz w:val="20"/>
            <w:lang w:val="es-MX"/>
          </w:rPr>
          <w:t>RNGEN121 Formato de Fecha</w:t>
        </w:r>
      </w:hyperlink>
    </w:p>
    <w:p w:rsidR="00F113F3" w:rsidRPr="00985906" w:rsidRDefault="00F113F3" w:rsidP="00C53E2F">
      <w:pPr>
        <w:pStyle w:val="Prrafodelista"/>
        <w:numPr>
          <w:ilvl w:val="4"/>
          <w:numId w:val="24"/>
        </w:numPr>
        <w:ind w:left="3261" w:hanging="993"/>
        <w:rPr>
          <w:rFonts w:cs="Arial"/>
          <w:sz w:val="20"/>
          <w:szCs w:val="20"/>
        </w:rPr>
      </w:pPr>
      <w:proofErr w:type="spellStart"/>
      <w:r w:rsidRPr="00985906">
        <w:rPr>
          <w:rFonts w:cs="Arial"/>
          <w:sz w:val="20"/>
          <w:szCs w:val="20"/>
        </w:rPr>
        <w:t>FechaFin</w:t>
      </w:r>
      <w:proofErr w:type="spellEnd"/>
      <w:r w:rsidR="00E71A86">
        <w:rPr>
          <w:rFonts w:cs="Arial"/>
          <w:sz w:val="20"/>
          <w:szCs w:val="20"/>
        </w:rPr>
        <w:t xml:space="preserve"> </w:t>
      </w:r>
      <w:r w:rsidRPr="003E30EC">
        <w:rPr>
          <w:sz w:val="20"/>
          <w:lang w:val="es-MX"/>
        </w:rPr>
        <w:t>de acuerdo con la regla de negocio</w:t>
      </w:r>
      <w:r w:rsidRPr="003E30EC">
        <w:rPr>
          <w:b/>
          <w:sz w:val="20"/>
          <w:lang w:val="es-MX"/>
        </w:rPr>
        <w:t xml:space="preserve"> </w:t>
      </w:r>
      <w:hyperlink r:id="rId323" w:anchor="RNGEN121" w:history="1">
        <w:r w:rsidRPr="003E30EC">
          <w:rPr>
            <w:b/>
            <w:color w:val="0000FF"/>
            <w:sz w:val="20"/>
            <w:u w:val="single"/>
            <w:lang w:val="es-MX"/>
          </w:rPr>
          <w:t>RNGEN121 Formato de Fecha</w:t>
        </w:r>
      </w:hyperlink>
    </w:p>
    <w:p w:rsidR="00F113F3" w:rsidRDefault="00F113F3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Forma de Pago</w:t>
      </w:r>
    </w:p>
    <w:p w:rsidR="00F113F3" w:rsidRDefault="00F113F3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Inventario Inicial</w:t>
      </w:r>
    </w:p>
    <w:p w:rsidR="00F113F3" w:rsidRDefault="00F113F3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Cantidad Acordada</w:t>
      </w:r>
      <w:r w:rsidR="00E71A86">
        <w:rPr>
          <w:sz w:val="20"/>
          <w:szCs w:val="20"/>
        </w:rPr>
        <w:t xml:space="preserve"> </w:t>
      </w:r>
    </w:p>
    <w:p w:rsidR="00F113F3" w:rsidRDefault="00F113F3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Importe Unitario</w:t>
      </w:r>
      <w:r w:rsidR="00E71A86">
        <w:rPr>
          <w:sz w:val="20"/>
          <w:szCs w:val="20"/>
        </w:rPr>
        <w:t xml:space="preserve"> </w:t>
      </w:r>
    </w:p>
    <w:p w:rsidR="00E71A86" w:rsidRDefault="00F113F3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Importe Máx.</w:t>
      </w:r>
    </w:p>
    <w:p w:rsidR="00F113F3" w:rsidRDefault="00E71A86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Arrastre Acuerdo </w:t>
      </w:r>
    </w:p>
    <w:p w:rsidR="00F113F3" w:rsidRDefault="00E2040D" w:rsidP="00C53E2F">
      <w:pPr>
        <w:pStyle w:val="Prrafodelista"/>
        <w:numPr>
          <w:ilvl w:val="2"/>
          <w:numId w:val="24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2040D">
        <w:rPr>
          <w:rFonts w:cs="Arial"/>
          <w:b/>
          <w:sz w:val="20"/>
          <w:szCs w:val="20"/>
        </w:rPr>
        <w:t>OK</w:t>
      </w:r>
      <w:r>
        <w:rPr>
          <w:rFonts w:cs="Arial"/>
          <w:sz w:val="20"/>
          <w:szCs w:val="20"/>
        </w:rPr>
        <w:t>&gt;</w:t>
      </w:r>
    </w:p>
    <w:p w:rsidR="00E2040D" w:rsidRDefault="00E2040D" w:rsidP="00C53E2F">
      <w:pPr>
        <w:pStyle w:val="Prrafodelista"/>
        <w:numPr>
          <w:ilvl w:val="3"/>
          <w:numId w:val="24"/>
        </w:numPr>
        <w:ind w:left="2268"/>
        <w:rPr>
          <w:rFonts w:cs="Arial"/>
          <w:sz w:val="20"/>
          <w:szCs w:val="20"/>
        </w:rPr>
      </w:pPr>
      <w:r w:rsidRPr="00F113F3">
        <w:rPr>
          <w:sz w:val="20"/>
          <w:szCs w:val="20"/>
        </w:rPr>
        <w:t xml:space="preserve">El sistema continúa en el </w:t>
      </w:r>
      <w:hyperlink w:anchor="paso1_AO05" w:history="1">
        <w:r w:rsidRPr="00F113F3">
          <w:rPr>
            <w:rStyle w:val="Hipervnculo"/>
            <w:b/>
            <w:sz w:val="20"/>
            <w:szCs w:val="20"/>
          </w:rPr>
          <w:t>paso 1</w:t>
        </w:r>
      </w:hyperlink>
      <w:r w:rsidRPr="00F113F3">
        <w:rPr>
          <w:sz w:val="20"/>
          <w:szCs w:val="20"/>
        </w:rPr>
        <w:t xml:space="preserve"> del flujo alterno opcional </w:t>
      </w:r>
      <w:hyperlink w:anchor="_AO05_Administrar_Acuerdos" w:history="1">
        <w:r w:rsidRPr="00F113F3">
          <w:rPr>
            <w:rStyle w:val="Hipervnculo"/>
            <w:b/>
            <w:sz w:val="20"/>
            <w:szCs w:val="20"/>
          </w:rPr>
          <w:t>AO05 Administrar Acuerdos de Cuento y Recuento del Cliente</w:t>
        </w:r>
      </w:hyperlink>
    </w:p>
    <w:p w:rsidR="00F113F3" w:rsidRDefault="00F113F3" w:rsidP="00C53E2F">
      <w:pPr>
        <w:pStyle w:val="Prrafodelista"/>
        <w:numPr>
          <w:ilvl w:val="1"/>
          <w:numId w:val="2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Cerrar Acuerdo</w:t>
      </w:r>
      <w:r>
        <w:rPr>
          <w:rFonts w:cs="Arial"/>
          <w:sz w:val="20"/>
          <w:szCs w:val="20"/>
        </w:rPr>
        <w:t>&gt;</w:t>
      </w:r>
    </w:p>
    <w:p w:rsidR="009C6EF4" w:rsidRPr="00E71A86" w:rsidRDefault="009C6EF4" w:rsidP="00C53E2F">
      <w:pPr>
        <w:pStyle w:val="Prrafodelista"/>
        <w:numPr>
          <w:ilvl w:val="2"/>
          <w:numId w:val="24"/>
        </w:numPr>
        <w:ind w:left="1418" w:hanging="567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presenta la siguiente información del acuerdo seleccionado de acuerdo con la regla de negocio </w:t>
      </w:r>
      <w:hyperlink r:id="rId324" w:anchor="RNGEN004" w:history="1">
        <w:r w:rsidRPr="00AB7A90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E71A86">
        <w:rPr>
          <w:sz w:val="20"/>
        </w:rPr>
        <w:t>:</w:t>
      </w:r>
    </w:p>
    <w:p w:rsidR="009C6EF4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Producto de acuerdo con las reglas de negocio </w:t>
      </w:r>
      <w:hyperlink r:id="rId325" w:anchor="RNGEN243" w:history="1">
        <w:r w:rsidRPr="004C5DFB">
          <w:rPr>
            <w:rStyle w:val="Hipervnculo"/>
            <w:b/>
            <w:sz w:val="20"/>
            <w:szCs w:val="20"/>
          </w:rPr>
          <w:t>RNGEN243 Concatenación de Clave y Nombre del Producto</w:t>
        </w:r>
      </w:hyperlink>
      <w:r>
        <w:rPr>
          <w:sz w:val="20"/>
          <w:szCs w:val="20"/>
        </w:rPr>
        <w:t xml:space="preserve"> </w:t>
      </w:r>
    </w:p>
    <w:p w:rsidR="009C6EF4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Unidad </w:t>
      </w:r>
    </w:p>
    <w:p w:rsidR="009C6EF4" w:rsidRPr="00DD4389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 w:rsidRPr="00DD4389">
        <w:rPr>
          <w:sz w:val="20"/>
          <w:szCs w:val="20"/>
        </w:rPr>
        <w:t>Folio</w:t>
      </w:r>
    </w:p>
    <w:p w:rsidR="009C6EF4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 w:rsidRPr="00DD4389">
        <w:rPr>
          <w:sz w:val="20"/>
          <w:szCs w:val="20"/>
        </w:rPr>
        <w:t>Vigenci</w:t>
      </w:r>
      <w:r>
        <w:rPr>
          <w:sz w:val="20"/>
          <w:szCs w:val="20"/>
        </w:rPr>
        <w:t>a</w:t>
      </w:r>
    </w:p>
    <w:p w:rsidR="009C6EF4" w:rsidRPr="00985906" w:rsidRDefault="009C6EF4" w:rsidP="00C53E2F">
      <w:pPr>
        <w:pStyle w:val="Prrafodelista"/>
        <w:numPr>
          <w:ilvl w:val="4"/>
          <w:numId w:val="24"/>
        </w:numPr>
        <w:ind w:left="3261" w:hanging="993"/>
        <w:rPr>
          <w:rFonts w:cs="Arial"/>
          <w:sz w:val="20"/>
          <w:szCs w:val="20"/>
        </w:rPr>
      </w:pPr>
      <w:r w:rsidRPr="00985906">
        <w:rPr>
          <w:rFonts w:cs="Arial"/>
          <w:sz w:val="20"/>
          <w:szCs w:val="20"/>
        </w:rPr>
        <w:t>Fecha Inicio</w:t>
      </w:r>
      <w:r>
        <w:rPr>
          <w:rFonts w:cs="Arial"/>
          <w:sz w:val="20"/>
          <w:szCs w:val="20"/>
        </w:rPr>
        <w:t xml:space="preserve"> </w:t>
      </w:r>
      <w:r w:rsidRPr="003E30EC">
        <w:rPr>
          <w:sz w:val="20"/>
          <w:lang w:val="es-MX"/>
        </w:rPr>
        <w:t xml:space="preserve">de acuerdo con la regla de negocio </w:t>
      </w:r>
      <w:hyperlink r:id="rId326" w:anchor="RNGEN121" w:history="1">
        <w:r w:rsidRPr="003E30EC">
          <w:rPr>
            <w:rStyle w:val="Hipervnculo"/>
            <w:b/>
            <w:sz w:val="20"/>
            <w:lang w:val="es-MX"/>
          </w:rPr>
          <w:t>RNGEN121 Formato de Fecha</w:t>
        </w:r>
      </w:hyperlink>
    </w:p>
    <w:p w:rsidR="009C6EF4" w:rsidRPr="00985906" w:rsidRDefault="009C6EF4" w:rsidP="00C53E2F">
      <w:pPr>
        <w:pStyle w:val="Prrafodelista"/>
        <w:numPr>
          <w:ilvl w:val="4"/>
          <w:numId w:val="24"/>
        </w:numPr>
        <w:ind w:left="3261" w:hanging="993"/>
        <w:rPr>
          <w:rFonts w:cs="Arial"/>
          <w:sz w:val="20"/>
          <w:szCs w:val="20"/>
        </w:rPr>
      </w:pPr>
      <w:proofErr w:type="spellStart"/>
      <w:r w:rsidRPr="00985906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</w:t>
      </w:r>
      <w:r w:rsidRPr="003E30EC">
        <w:rPr>
          <w:sz w:val="20"/>
          <w:lang w:val="es-MX"/>
        </w:rPr>
        <w:t>de acuerdo con la regla de negocio</w:t>
      </w:r>
      <w:r w:rsidRPr="003E30EC">
        <w:rPr>
          <w:b/>
          <w:sz w:val="20"/>
          <w:lang w:val="es-MX"/>
        </w:rPr>
        <w:t xml:space="preserve"> </w:t>
      </w:r>
      <w:hyperlink r:id="rId327" w:anchor="RNGEN121" w:history="1">
        <w:r w:rsidRPr="003E30EC">
          <w:rPr>
            <w:b/>
            <w:color w:val="0000FF"/>
            <w:sz w:val="20"/>
            <w:u w:val="single"/>
            <w:lang w:val="es-MX"/>
          </w:rPr>
          <w:t>RNGEN121 Formato de Fecha</w:t>
        </w:r>
      </w:hyperlink>
    </w:p>
    <w:p w:rsidR="009C6EF4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Forma de Pago</w:t>
      </w:r>
    </w:p>
    <w:p w:rsidR="009C6EF4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Inventario Inicial</w:t>
      </w:r>
    </w:p>
    <w:p w:rsidR="009C6EF4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Cantidad Acordada </w:t>
      </w:r>
    </w:p>
    <w:p w:rsidR="009C6EF4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Importe Unitario </w:t>
      </w:r>
    </w:p>
    <w:p w:rsidR="009C6EF4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Importe Máx.</w:t>
      </w:r>
    </w:p>
    <w:p w:rsidR="009C6EF4" w:rsidRDefault="009C6EF4" w:rsidP="00C53E2F">
      <w:pPr>
        <w:pStyle w:val="Prrafodelista"/>
        <w:numPr>
          <w:ilvl w:val="3"/>
          <w:numId w:val="24"/>
        </w:numPr>
        <w:ind w:left="2268"/>
        <w:rPr>
          <w:sz w:val="20"/>
          <w:szCs w:val="20"/>
        </w:rPr>
      </w:pPr>
      <w:r>
        <w:rPr>
          <w:sz w:val="20"/>
          <w:szCs w:val="20"/>
        </w:rPr>
        <w:t xml:space="preserve">Arrastre Acuerdo </w:t>
      </w:r>
    </w:p>
    <w:p w:rsidR="009C6EF4" w:rsidRDefault="009C6EF4" w:rsidP="00C53E2F">
      <w:pPr>
        <w:pStyle w:val="Prrafodelista"/>
        <w:numPr>
          <w:ilvl w:val="2"/>
          <w:numId w:val="24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2040D">
        <w:rPr>
          <w:rFonts w:cs="Arial"/>
          <w:b/>
          <w:sz w:val="20"/>
          <w:szCs w:val="20"/>
        </w:rPr>
        <w:t>OK</w:t>
      </w:r>
      <w:r>
        <w:rPr>
          <w:rFonts w:cs="Arial"/>
          <w:sz w:val="20"/>
          <w:szCs w:val="20"/>
        </w:rPr>
        <w:t>&gt;</w:t>
      </w:r>
    </w:p>
    <w:p w:rsidR="009C6EF4" w:rsidRPr="009C6EF4" w:rsidRDefault="009C6EF4" w:rsidP="00C53E2F">
      <w:pPr>
        <w:pStyle w:val="Prrafodelista"/>
        <w:numPr>
          <w:ilvl w:val="3"/>
          <w:numId w:val="24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328" w:anchor="P0238" w:history="1">
        <w:r w:rsidR="009651FC" w:rsidRPr="009651FC">
          <w:rPr>
            <w:rStyle w:val="Hipervnculo"/>
            <w:rFonts w:cs="Arial"/>
            <w:b/>
            <w:sz w:val="20"/>
            <w:szCs w:val="20"/>
          </w:rPr>
          <w:t xml:space="preserve">P0238 </w:t>
        </w:r>
        <w:r w:rsidR="00C757D2">
          <w:rPr>
            <w:rStyle w:val="Hipervnculo"/>
            <w:rFonts w:cs="Arial"/>
            <w:b/>
            <w:sz w:val="20"/>
            <w:szCs w:val="20"/>
          </w:rPr>
          <w:t>&lt;</w:t>
        </w:r>
        <w:r w:rsidR="009651FC" w:rsidRPr="009651FC">
          <w:rPr>
            <w:rStyle w:val="Hipervnculo"/>
            <w:rFonts w:cs="Arial"/>
            <w:b/>
            <w:sz w:val="20"/>
            <w:szCs w:val="20"/>
          </w:rPr>
          <w:t>Acuerdo Será Cerrado</w:t>
        </w:r>
      </w:hyperlink>
      <w:r w:rsidR="00C757D2">
        <w:rPr>
          <w:rFonts w:cs="Arial"/>
          <w:b/>
          <w:sz w:val="20"/>
          <w:szCs w:val="20"/>
        </w:rPr>
        <w:t>&gt;</w:t>
      </w:r>
    </w:p>
    <w:p w:rsidR="009651FC" w:rsidRDefault="009651FC" w:rsidP="00C53E2F">
      <w:pPr>
        <w:pStyle w:val="Prrafodelista"/>
        <w:numPr>
          <w:ilvl w:val="4"/>
          <w:numId w:val="24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9651FC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</w:t>
      </w:r>
    </w:p>
    <w:p w:rsidR="009651FC" w:rsidRDefault="009651FC" w:rsidP="00C53E2F">
      <w:pPr>
        <w:pStyle w:val="Prrafodelista"/>
        <w:numPr>
          <w:ilvl w:val="5"/>
          <w:numId w:val="24"/>
        </w:numPr>
        <w:ind w:left="4253" w:hanging="992"/>
        <w:rPr>
          <w:rFonts w:cs="Arial"/>
          <w:sz w:val="20"/>
          <w:szCs w:val="20"/>
        </w:rPr>
      </w:pPr>
      <w:r w:rsidRPr="00F113F3">
        <w:rPr>
          <w:sz w:val="20"/>
          <w:szCs w:val="20"/>
        </w:rPr>
        <w:t xml:space="preserve">El sistema continúa en el </w:t>
      </w:r>
      <w:hyperlink w:anchor="paso1_AO05" w:history="1">
        <w:r w:rsidRPr="00F113F3">
          <w:rPr>
            <w:rStyle w:val="Hipervnculo"/>
            <w:b/>
            <w:sz w:val="20"/>
            <w:szCs w:val="20"/>
          </w:rPr>
          <w:t>paso 1</w:t>
        </w:r>
      </w:hyperlink>
      <w:r w:rsidRPr="00F113F3">
        <w:rPr>
          <w:sz w:val="20"/>
          <w:szCs w:val="20"/>
        </w:rPr>
        <w:t xml:space="preserve"> del flujo alterno opcional </w:t>
      </w:r>
      <w:hyperlink w:anchor="_AO05_Administrar_Acuerdos" w:history="1">
        <w:r w:rsidRPr="00F113F3">
          <w:rPr>
            <w:rStyle w:val="Hipervnculo"/>
            <w:b/>
            <w:sz w:val="20"/>
            <w:szCs w:val="20"/>
          </w:rPr>
          <w:t>AO05 Administrar Acuerdos de Cuento y Recuento del Cliente</w:t>
        </w:r>
      </w:hyperlink>
    </w:p>
    <w:p w:rsidR="009651FC" w:rsidRPr="009651FC" w:rsidRDefault="009651FC" w:rsidP="00C53E2F">
      <w:pPr>
        <w:pStyle w:val="Prrafodelista"/>
        <w:numPr>
          <w:ilvl w:val="4"/>
          <w:numId w:val="24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>&gt;</w:t>
      </w:r>
    </w:p>
    <w:p w:rsidR="009651FC" w:rsidRDefault="009651FC" w:rsidP="00C53E2F">
      <w:pPr>
        <w:pStyle w:val="Prrafodelista"/>
        <w:numPr>
          <w:ilvl w:val="5"/>
          <w:numId w:val="24"/>
        </w:numPr>
        <w:ind w:left="4253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9651FC" w:rsidRDefault="009651FC" w:rsidP="00C53E2F">
      <w:pPr>
        <w:pStyle w:val="Prrafodelista"/>
        <w:numPr>
          <w:ilvl w:val="6"/>
          <w:numId w:val="24"/>
        </w:numPr>
        <w:ind w:left="5529" w:hanging="1276"/>
        <w:rPr>
          <w:b/>
          <w:sz w:val="20"/>
          <w:szCs w:val="20"/>
        </w:rPr>
      </w:pPr>
      <w:proofErr w:type="spellStart"/>
      <w:r w:rsidRPr="003E30EC">
        <w:rPr>
          <w:b/>
          <w:sz w:val="20"/>
          <w:szCs w:val="20"/>
        </w:rPr>
        <w:t>AcuerdoProductoCli</w:t>
      </w:r>
      <w:proofErr w:type="spellEnd"/>
    </w:p>
    <w:p w:rsidR="009651FC" w:rsidRDefault="009651FC" w:rsidP="00C53E2F">
      <w:pPr>
        <w:pStyle w:val="Prrafodelista"/>
        <w:numPr>
          <w:ilvl w:val="7"/>
          <w:numId w:val="24"/>
        </w:numPr>
        <w:ind w:left="6946" w:hanging="1417"/>
        <w:rPr>
          <w:sz w:val="20"/>
          <w:szCs w:val="20"/>
        </w:rPr>
      </w:pPr>
      <w:proofErr w:type="spellStart"/>
      <w:r>
        <w:rPr>
          <w:sz w:val="20"/>
          <w:szCs w:val="20"/>
        </w:rPr>
        <w:t>AcuProductoCliID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29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013F6F" w:rsidRPr="00013F6F" w:rsidRDefault="009651FC" w:rsidP="00C53E2F">
      <w:pPr>
        <w:pStyle w:val="Prrafodelista"/>
        <w:numPr>
          <w:ilvl w:val="7"/>
          <w:numId w:val="24"/>
        </w:numPr>
        <w:ind w:left="6946" w:hanging="141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</w:t>
      </w:r>
      <w:r w:rsidR="00304081">
        <w:rPr>
          <w:sz w:val="20"/>
          <w:szCs w:val="20"/>
        </w:rPr>
        <w:t xml:space="preserve">de acuerdo con la regla de negocio </w:t>
      </w:r>
      <w:hyperlink r:id="rId330" w:anchor="RNESC033" w:history="1">
        <w:r w:rsidR="00304081" w:rsidRPr="00304081">
          <w:rPr>
            <w:rStyle w:val="Hipervnculo"/>
            <w:b/>
            <w:sz w:val="20"/>
            <w:szCs w:val="20"/>
          </w:rPr>
          <w:t xml:space="preserve">RNESC033 </w:t>
        </w:r>
        <w:r w:rsidR="00304081" w:rsidRPr="00304081">
          <w:rPr>
            <w:rStyle w:val="Hipervnculo"/>
            <w:b/>
            <w:sz w:val="20"/>
            <w:szCs w:val="20"/>
          </w:rPr>
          <w:lastRenderedPageBreak/>
          <w:t>Valor por Defecto Estado Inactivo</w:t>
        </w:r>
      </w:hyperlink>
    </w:p>
    <w:p w:rsidR="00013F6F" w:rsidRPr="00013F6F" w:rsidRDefault="00013F6F" w:rsidP="00C53E2F">
      <w:pPr>
        <w:pStyle w:val="Prrafodelista"/>
        <w:numPr>
          <w:ilvl w:val="7"/>
          <w:numId w:val="24"/>
        </w:numPr>
        <w:ind w:left="6946" w:hanging="1417"/>
        <w:rPr>
          <w:sz w:val="20"/>
          <w:szCs w:val="20"/>
        </w:rPr>
      </w:pPr>
      <w:proofErr w:type="spellStart"/>
      <w:r w:rsidRPr="00013F6F">
        <w:rPr>
          <w:rStyle w:val="Hipervnculo"/>
          <w:color w:val="auto"/>
          <w:sz w:val="20"/>
          <w:szCs w:val="20"/>
          <w:highlight w:val="yellow"/>
          <w:u w:val="none"/>
        </w:rPr>
        <w:t>FechaCierre</w:t>
      </w:r>
      <w:proofErr w:type="spellEnd"/>
      <w:r w:rsidRPr="00013F6F">
        <w:rPr>
          <w:rStyle w:val="Hipervnculo"/>
          <w:color w:val="auto"/>
          <w:sz w:val="20"/>
          <w:szCs w:val="20"/>
          <w:highlight w:val="yellow"/>
          <w:u w:val="none"/>
        </w:rPr>
        <w:t xml:space="preserve"> </w:t>
      </w:r>
      <w:r w:rsidRPr="00013F6F">
        <w:rPr>
          <w:sz w:val="20"/>
          <w:highlight w:val="yellow"/>
          <w:lang w:val="es-MX"/>
        </w:rPr>
        <w:t>de acuerdo con la regla de negocio</w:t>
      </w:r>
      <w:r w:rsidRPr="00013F6F">
        <w:rPr>
          <w:b/>
          <w:sz w:val="20"/>
          <w:highlight w:val="yellow"/>
          <w:lang w:val="es-MX"/>
        </w:rPr>
        <w:t xml:space="preserve"> </w:t>
      </w:r>
      <w:hyperlink r:id="rId331" w:anchor="RNGEN121" w:history="1">
        <w:r w:rsidRPr="00013F6F">
          <w:rPr>
            <w:b/>
            <w:color w:val="0000FF"/>
            <w:sz w:val="20"/>
            <w:highlight w:val="yellow"/>
            <w:u w:val="single"/>
            <w:lang w:val="es-MX"/>
          </w:rPr>
          <w:t>RNGEN121 Formato de Fecha</w:t>
        </w:r>
      </w:hyperlink>
    </w:p>
    <w:p w:rsidR="009651FC" w:rsidRPr="000867AB" w:rsidRDefault="009651FC" w:rsidP="00C53E2F">
      <w:pPr>
        <w:pStyle w:val="Prrafodelista"/>
        <w:numPr>
          <w:ilvl w:val="7"/>
          <w:numId w:val="24"/>
        </w:numPr>
        <w:ind w:left="6946" w:hanging="1417"/>
        <w:rPr>
          <w:sz w:val="20"/>
          <w:szCs w:val="20"/>
        </w:rPr>
      </w:pPr>
      <w:proofErr w:type="spellStart"/>
      <w:r w:rsidRPr="000867AB">
        <w:rPr>
          <w:sz w:val="20"/>
          <w:szCs w:val="20"/>
        </w:rPr>
        <w:t>MFechaHora</w:t>
      </w:r>
      <w:proofErr w:type="spellEnd"/>
      <w:r w:rsidR="00304081">
        <w:rPr>
          <w:sz w:val="20"/>
          <w:szCs w:val="20"/>
        </w:rPr>
        <w:t xml:space="preserve"> </w:t>
      </w:r>
      <w:r w:rsidR="00304081">
        <w:rPr>
          <w:rFonts w:cs="Arial"/>
          <w:sz w:val="20"/>
          <w:szCs w:val="20"/>
        </w:rPr>
        <w:t>de acuerdo con la regla de negocio</w:t>
      </w:r>
      <w:hyperlink r:id="rId332" w:anchor="RNGEN006" w:history="1">
        <w:r w:rsidR="00304081" w:rsidRPr="00304081">
          <w:rPr>
            <w:rStyle w:val="Hipervnculo"/>
            <w:rFonts w:cs="Arial"/>
            <w:b/>
            <w:sz w:val="20"/>
            <w:szCs w:val="20"/>
            <w:u w:val="none"/>
          </w:rPr>
          <w:t xml:space="preserve"> </w:t>
        </w:r>
        <w:r w:rsidR="00304081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651FC" w:rsidRDefault="009651FC" w:rsidP="00C53E2F">
      <w:pPr>
        <w:pStyle w:val="Prrafodelista"/>
        <w:numPr>
          <w:ilvl w:val="7"/>
          <w:numId w:val="24"/>
        </w:numPr>
        <w:ind w:left="6946" w:hanging="1417"/>
        <w:rPr>
          <w:sz w:val="20"/>
          <w:szCs w:val="20"/>
        </w:rPr>
      </w:pPr>
      <w:proofErr w:type="spellStart"/>
      <w:r w:rsidRPr="000867AB">
        <w:rPr>
          <w:sz w:val="20"/>
          <w:szCs w:val="20"/>
        </w:rPr>
        <w:t>MUsuarioID</w:t>
      </w:r>
      <w:proofErr w:type="spellEnd"/>
      <w:r w:rsidR="00304081">
        <w:rPr>
          <w:sz w:val="20"/>
          <w:szCs w:val="20"/>
        </w:rPr>
        <w:t xml:space="preserve"> </w:t>
      </w:r>
      <w:r w:rsidR="00304081">
        <w:rPr>
          <w:rFonts w:cs="Arial"/>
          <w:sz w:val="20"/>
          <w:szCs w:val="20"/>
        </w:rPr>
        <w:t>de acuerdo con la regla de negocio</w:t>
      </w:r>
      <w:hyperlink r:id="rId333" w:anchor="RNGEN007" w:history="1">
        <w:r w:rsidR="00304081" w:rsidRPr="00304081">
          <w:rPr>
            <w:rStyle w:val="Hipervnculo"/>
            <w:rFonts w:cs="Arial"/>
            <w:sz w:val="20"/>
            <w:szCs w:val="20"/>
            <w:u w:val="none"/>
          </w:rPr>
          <w:t xml:space="preserve"> </w:t>
        </w:r>
        <w:r w:rsidR="00304081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F0793" w:rsidRDefault="00EF0793" w:rsidP="00C53E2F">
      <w:pPr>
        <w:pStyle w:val="Prrafodelista"/>
        <w:numPr>
          <w:ilvl w:val="5"/>
          <w:numId w:val="24"/>
        </w:numPr>
        <w:ind w:left="4253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334" w:history="1">
        <w:r>
          <w:rPr>
            <w:rStyle w:val="Hipervnculo"/>
            <w:rFonts w:cs="Arial"/>
            <w:b/>
            <w:sz w:val="20"/>
            <w:szCs w:val="20"/>
          </w:rPr>
          <w:t>Imprimir Ticket de Acuerdo – CUERMMOV94</w:t>
        </w:r>
      </w:hyperlink>
    </w:p>
    <w:p w:rsidR="00EF0793" w:rsidRDefault="00EF0793" w:rsidP="00C53E2F">
      <w:pPr>
        <w:pStyle w:val="Prrafodelista"/>
        <w:numPr>
          <w:ilvl w:val="6"/>
          <w:numId w:val="24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 la siguiente información:</w:t>
      </w:r>
    </w:p>
    <w:p w:rsidR="00EF0793" w:rsidRDefault="00EF0793" w:rsidP="00C53E2F">
      <w:pPr>
        <w:pStyle w:val="Prrafodelista"/>
        <w:numPr>
          <w:ilvl w:val="7"/>
          <w:numId w:val="24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TipoTicket</w:t>
      </w:r>
      <w:proofErr w:type="spellEnd"/>
      <w:r>
        <w:rPr>
          <w:rFonts w:cs="Arial"/>
          <w:sz w:val="20"/>
          <w:szCs w:val="20"/>
        </w:rPr>
        <w:t xml:space="preserve"> (Cierre)</w:t>
      </w:r>
    </w:p>
    <w:p w:rsidR="00EF0793" w:rsidRDefault="00EF0793" w:rsidP="00C53E2F">
      <w:pPr>
        <w:pStyle w:val="Prrafodelista"/>
        <w:numPr>
          <w:ilvl w:val="7"/>
          <w:numId w:val="24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sz w:val="20"/>
          <w:lang w:eastAsia="en-US"/>
        </w:rPr>
        <w:t xml:space="preserve">de </w:t>
      </w:r>
      <w:r>
        <w:rPr>
          <w:rFonts w:cs="Arial"/>
          <w:sz w:val="20"/>
          <w:szCs w:val="20"/>
        </w:rPr>
        <w:t xml:space="preserve">acuerdo con la regla de negocio </w:t>
      </w:r>
      <w:hyperlink r:id="rId335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F0793" w:rsidRDefault="00EF0793" w:rsidP="00C53E2F">
      <w:pPr>
        <w:pStyle w:val="Prrafodelista"/>
        <w:numPr>
          <w:ilvl w:val="7"/>
          <w:numId w:val="24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sz w:val="20"/>
          <w:lang w:eastAsia="en-US"/>
        </w:rPr>
        <w:t xml:space="preserve">de </w:t>
      </w:r>
      <w:r>
        <w:rPr>
          <w:rFonts w:cs="Arial"/>
          <w:sz w:val="20"/>
          <w:szCs w:val="20"/>
        </w:rPr>
        <w:t xml:space="preserve">acuerdo con la regla de negocio </w:t>
      </w:r>
      <w:hyperlink r:id="rId336" w:anchor="RNGEN171" w:history="1">
        <w:r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F0793" w:rsidRDefault="00EF0793" w:rsidP="00C53E2F">
      <w:pPr>
        <w:pStyle w:val="Prrafodelista"/>
        <w:numPr>
          <w:ilvl w:val="7"/>
          <w:numId w:val="24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AcuProductoCliID</w:t>
      </w:r>
      <w:proofErr w:type="spellEnd"/>
      <w:r w:rsidR="00962465">
        <w:rPr>
          <w:rFonts w:cs="Arial"/>
          <w:sz w:val="20"/>
          <w:szCs w:val="20"/>
        </w:rPr>
        <w:t xml:space="preserve"> </w:t>
      </w:r>
      <w:r w:rsidR="00962465">
        <w:rPr>
          <w:sz w:val="20"/>
          <w:lang w:eastAsia="en-US"/>
        </w:rPr>
        <w:t xml:space="preserve">de </w:t>
      </w:r>
      <w:r w:rsidR="00962465">
        <w:rPr>
          <w:rFonts w:cs="Arial"/>
          <w:sz w:val="20"/>
          <w:szCs w:val="20"/>
        </w:rPr>
        <w:t xml:space="preserve">acuerdo con la regla de negocio </w:t>
      </w:r>
      <w:hyperlink r:id="rId337" w:anchor="RNGEN171" w:history="1">
        <w:r w:rsidR="0096246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F0793" w:rsidRDefault="00EF0793" w:rsidP="00C53E2F">
      <w:pPr>
        <w:pStyle w:val="Prrafodelista"/>
        <w:numPr>
          <w:ilvl w:val="6"/>
          <w:numId w:val="24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como parámetro la siguiente información:</w:t>
      </w:r>
    </w:p>
    <w:p w:rsidR="00EF0793" w:rsidRPr="00181A3C" w:rsidRDefault="00EF0793" w:rsidP="00C53E2F">
      <w:pPr>
        <w:pStyle w:val="Prrafodelista"/>
        <w:numPr>
          <w:ilvl w:val="7"/>
          <w:numId w:val="24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Verdadero</w:t>
      </w:r>
    </w:p>
    <w:p w:rsidR="009C6EF4" w:rsidRPr="00962465" w:rsidRDefault="009C6EF4" w:rsidP="00C53E2F">
      <w:pPr>
        <w:pStyle w:val="Prrafodelista"/>
        <w:numPr>
          <w:ilvl w:val="5"/>
          <w:numId w:val="24"/>
        </w:numPr>
        <w:ind w:left="4253" w:hanging="992"/>
        <w:rPr>
          <w:rFonts w:cs="Arial"/>
          <w:sz w:val="20"/>
          <w:szCs w:val="20"/>
        </w:rPr>
      </w:pPr>
      <w:r w:rsidRPr="00F113F3">
        <w:rPr>
          <w:sz w:val="20"/>
          <w:szCs w:val="20"/>
        </w:rPr>
        <w:t xml:space="preserve">El sistema continúa en el </w:t>
      </w:r>
      <w:hyperlink w:anchor="paso1_AO05" w:history="1">
        <w:r w:rsidRPr="00F113F3">
          <w:rPr>
            <w:rStyle w:val="Hipervnculo"/>
            <w:b/>
            <w:sz w:val="20"/>
            <w:szCs w:val="20"/>
          </w:rPr>
          <w:t>paso 1</w:t>
        </w:r>
      </w:hyperlink>
      <w:r w:rsidRPr="00F113F3">
        <w:rPr>
          <w:sz w:val="20"/>
          <w:szCs w:val="20"/>
        </w:rPr>
        <w:t xml:space="preserve"> del flujo alterno opcional </w:t>
      </w:r>
      <w:hyperlink w:anchor="_AO05_Administrar_Acuerdos" w:history="1">
        <w:r w:rsidRPr="00962465">
          <w:rPr>
            <w:rStyle w:val="Hipervnculo"/>
            <w:b/>
            <w:sz w:val="20"/>
            <w:szCs w:val="20"/>
          </w:rPr>
          <w:t>AO05 Administrar Acuerdos de Cuento y Recuento del Cliente</w:t>
        </w:r>
      </w:hyperlink>
    </w:p>
    <w:p w:rsidR="00F113F3" w:rsidRPr="00962465" w:rsidRDefault="00F113F3" w:rsidP="00C53E2F">
      <w:pPr>
        <w:pStyle w:val="Prrafodelista"/>
        <w:numPr>
          <w:ilvl w:val="1"/>
          <w:numId w:val="24"/>
        </w:numPr>
        <w:ind w:left="851" w:hanging="425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 xml:space="preserve">Si &lt;el actor selecciona la opción </w:t>
      </w:r>
      <w:r w:rsidRPr="00962465">
        <w:rPr>
          <w:rFonts w:cs="Arial"/>
          <w:b/>
          <w:sz w:val="20"/>
          <w:szCs w:val="20"/>
        </w:rPr>
        <w:t>Imprimir</w:t>
      </w:r>
      <w:r w:rsidRPr="00962465">
        <w:rPr>
          <w:rFonts w:cs="Arial"/>
          <w:sz w:val="20"/>
          <w:szCs w:val="20"/>
        </w:rPr>
        <w:t>&gt;</w:t>
      </w:r>
    </w:p>
    <w:p w:rsidR="00C757D2" w:rsidRPr="00962465" w:rsidRDefault="00C757D2" w:rsidP="00C53E2F">
      <w:pPr>
        <w:pStyle w:val="Prrafodelista"/>
        <w:numPr>
          <w:ilvl w:val="2"/>
          <w:numId w:val="24"/>
        </w:numPr>
        <w:ind w:left="1418" w:hanging="567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 xml:space="preserve">El sistema presenta el mensaje </w:t>
      </w:r>
      <w:hyperlink r:id="rId338" w:anchor="P0239" w:history="1">
        <w:r w:rsidRPr="00962465">
          <w:rPr>
            <w:rStyle w:val="Hipervnculo"/>
            <w:rFonts w:cs="Arial"/>
            <w:b/>
            <w:sz w:val="20"/>
            <w:szCs w:val="20"/>
          </w:rPr>
          <w:t>P0239 &lt;Imprimir Ticket de Acuerdo&gt;</w:t>
        </w:r>
      </w:hyperlink>
    </w:p>
    <w:p w:rsidR="00C757D2" w:rsidRPr="00962465" w:rsidRDefault="00C757D2" w:rsidP="00C53E2F">
      <w:pPr>
        <w:pStyle w:val="Prrafodelista"/>
        <w:numPr>
          <w:ilvl w:val="3"/>
          <w:numId w:val="24"/>
        </w:numPr>
        <w:ind w:left="2268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 xml:space="preserve">Si &lt;el actor selecciona la opción </w:t>
      </w:r>
      <w:r w:rsidRPr="00962465">
        <w:rPr>
          <w:rFonts w:cs="Arial"/>
          <w:b/>
          <w:sz w:val="20"/>
          <w:szCs w:val="20"/>
        </w:rPr>
        <w:t>No</w:t>
      </w:r>
      <w:r w:rsidRPr="00962465">
        <w:rPr>
          <w:rFonts w:cs="Arial"/>
          <w:sz w:val="20"/>
          <w:szCs w:val="20"/>
        </w:rPr>
        <w:t>&gt;</w:t>
      </w:r>
    </w:p>
    <w:p w:rsidR="00C757D2" w:rsidRPr="00962465" w:rsidRDefault="00C757D2" w:rsidP="00C53E2F">
      <w:pPr>
        <w:pStyle w:val="Prrafodelista"/>
        <w:numPr>
          <w:ilvl w:val="4"/>
          <w:numId w:val="24"/>
        </w:numPr>
        <w:ind w:left="3261" w:hanging="993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>El sistema continúa en el paso en donde fue invocado</w:t>
      </w:r>
    </w:p>
    <w:p w:rsidR="00C757D2" w:rsidRPr="00962465" w:rsidRDefault="00C757D2" w:rsidP="00C53E2F">
      <w:pPr>
        <w:pStyle w:val="Prrafodelista"/>
        <w:numPr>
          <w:ilvl w:val="3"/>
          <w:numId w:val="24"/>
        </w:numPr>
        <w:ind w:left="2268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 xml:space="preserve">Si &lt;el actor selecciona la opción </w:t>
      </w:r>
      <w:r w:rsidRPr="00962465">
        <w:rPr>
          <w:rFonts w:cs="Arial"/>
          <w:b/>
          <w:sz w:val="20"/>
          <w:szCs w:val="20"/>
        </w:rPr>
        <w:t>Si</w:t>
      </w:r>
      <w:r w:rsidRPr="00962465">
        <w:rPr>
          <w:rFonts w:cs="Arial"/>
          <w:sz w:val="20"/>
          <w:szCs w:val="20"/>
        </w:rPr>
        <w:t>&gt;</w:t>
      </w:r>
    </w:p>
    <w:p w:rsidR="00181A3C" w:rsidRPr="00962465" w:rsidRDefault="00181A3C" w:rsidP="00C53E2F">
      <w:pPr>
        <w:pStyle w:val="Prrafodelista"/>
        <w:numPr>
          <w:ilvl w:val="4"/>
          <w:numId w:val="24"/>
        </w:numPr>
        <w:ind w:left="3261" w:hanging="993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 xml:space="preserve">El caso de uso incluye la funcionalidad del caso de uso </w:t>
      </w:r>
      <w:hyperlink r:id="rId339" w:history="1">
        <w:r w:rsidRPr="00962465">
          <w:rPr>
            <w:rStyle w:val="Hipervnculo"/>
            <w:rFonts w:cs="Arial"/>
            <w:b/>
            <w:sz w:val="20"/>
            <w:szCs w:val="20"/>
          </w:rPr>
          <w:t>Imprimir Ticket de Acuerdo – CUERMMOV94</w:t>
        </w:r>
      </w:hyperlink>
    </w:p>
    <w:p w:rsidR="00181A3C" w:rsidRPr="00962465" w:rsidRDefault="00181A3C" w:rsidP="00C53E2F">
      <w:pPr>
        <w:pStyle w:val="Prrafodelista"/>
        <w:numPr>
          <w:ilvl w:val="5"/>
          <w:numId w:val="24"/>
        </w:numPr>
        <w:ind w:left="4253" w:hanging="992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>El sistema envía como parámetro la siguiente información:</w:t>
      </w:r>
    </w:p>
    <w:p w:rsidR="00181A3C" w:rsidRPr="00962465" w:rsidRDefault="00181A3C" w:rsidP="00C53E2F">
      <w:pPr>
        <w:pStyle w:val="Prrafodelista"/>
        <w:numPr>
          <w:ilvl w:val="6"/>
          <w:numId w:val="24"/>
        </w:numPr>
        <w:ind w:left="5529" w:hanging="1276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>Si &lt;el acuerdo se encuentra Activo (</w:t>
      </w:r>
      <w:proofErr w:type="spellStart"/>
      <w:r w:rsidRPr="00962465">
        <w:rPr>
          <w:rFonts w:cs="Arial"/>
          <w:sz w:val="20"/>
          <w:szCs w:val="20"/>
        </w:rPr>
        <w:t>TipoEstado</w:t>
      </w:r>
      <w:proofErr w:type="spellEnd"/>
      <w:r w:rsidRPr="00962465">
        <w:rPr>
          <w:rFonts w:cs="Arial"/>
          <w:sz w:val="20"/>
          <w:szCs w:val="20"/>
        </w:rPr>
        <w:t xml:space="preserve"> = 1)&gt;</w:t>
      </w:r>
    </w:p>
    <w:p w:rsidR="00181A3C" w:rsidRPr="00962465" w:rsidRDefault="00181A3C" w:rsidP="00C53E2F">
      <w:pPr>
        <w:pStyle w:val="Prrafodelista"/>
        <w:numPr>
          <w:ilvl w:val="7"/>
          <w:numId w:val="24"/>
        </w:numPr>
        <w:ind w:left="6946" w:hanging="1417"/>
        <w:rPr>
          <w:rFonts w:cs="Arial"/>
          <w:sz w:val="20"/>
          <w:szCs w:val="20"/>
        </w:rPr>
      </w:pPr>
      <w:proofErr w:type="spellStart"/>
      <w:r w:rsidRPr="00962465">
        <w:rPr>
          <w:rFonts w:cs="Arial"/>
          <w:sz w:val="20"/>
          <w:szCs w:val="20"/>
        </w:rPr>
        <w:t>TipoTicket</w:t>
      </w:r>
      <w:proofErr w:type="spellEnd"/>
      <w:r w:rsidRPr="00962465">
        <w:rPr>
          <w:rFonts w:cs="Arial"/>
          <w:sz w:val="20"/>
          <w:szCs w:val="20"/>
        </w:rPr>
        <w:t xml:space="preserve"> (Apertura)</w:t>
      </w:r>
    </w:p>
    <w:p w:rsidR="00181A3C" w:rsidRPr="00962465" w:rsidRDefault="00181A3C" w:rsidP="00C53E2F">
      <w:pPr>
        <w:pStyle w:val="Prrafodelista"/>
        <w:numPr>
          <w:ilvl w:val="6"/>
          <w:numId w:val="24"/>
        </w:numPr>
        <w:ind w:left="5529" w:hanging="1276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>Si &lt;el acuerdo se encuentra Inactivo (</w:t>
      </w:r>
      <w:proofErr w:type="spellStart"/>
      <w:r w:rsidRPr="00962465">
        <w:rPr>
          <w:rFonts w:cs="Arial"/>
          <w:sz w:val="20"/>
          <w:szCs w:val="20"/>
        </w:rPr>
        <w:t>TipoEstado</w:t>
      </w:r>
      <w:proofErr w:type="spellEnd"/>
      <w:r w:rsidRPr="00962465">
        <w:rPr>
          <w:rFonts w:cs="Arial"/>
          <w:sz w:val="20"/>
          <w:szCs w:val="20"/>
        </w:rPr>
        <w:t xml:space="preserve"> = 0)&gt;</w:t>
      </w:r>
    </w:p>
    <w:p w:rsidR="00181A3C" w:rsidRPr="00962465" w:rsidRDefault="00181A3C" w:rsidP="00C53E2F">
      <w:pPr>
        <w:pStyle w:val="Prrafodelista"/>
        <w:numPr>
          <w:ilvl w:val="7"/>
          <w:numId w:val="24"/>
        </w:numPr>
        <w:ind w:left="6946" w:hanging="1417"/>
        <w:rPr>
          <w:rFonts w:cs="Arial"/>
          <w:sz w:val="20"/>
          <w:szCs w:val="20"/>
        </w:rPr>
      </w:pPr>
      <w:proofErr w:type="spellStart"/>
      <w:r w:rsidRPr="00962465">
        <w:rPr>
          <w:rFonts w:cs="Arial"/>
          <w:sz w:val="20"/>
          <w:szCs w:val="20"/>
        </w:rPr>
        <w:t>TipoTicket</w:t>
      </w:r>
      <w:proofErr w:type="spellEnd"/>
      <w:r w:rsidRPr="00962465">
        <w:rPr>
          <w:rFonts w:cs="Arial"/>
          <w:sz w:val="20"/>
          <w:szCs w:val="20"/>
        </w:rPr>
        <w:t xml:space="preserve"> (Cierre)</w:t>
      </w:r>
    </w:p>
    <w:p w:rsidR="00181A3C" w:rsidRPr="00962465" w:rsidRDefault="00181A3C" w:rsidP="00C53E2F">
      <w:pPr>
        <w:pStyle w:val="Prrafodelista"/>
        <w:numPr>
          <w:ilvl w:val="6"/>
          <w:numId w:val="24"/>
        </w:numPr>
        <w:ind w:left="5529" w:hanging="1276"/>
        <w:rPr>
          <w:rFonts w:cs="Arial"/>
          <w:sz w:val="20"/>
          <w:szCs w:val="20"/>
        </w:rPr>
      </w:pPr>
      <w:proofErr w:type="spellStart"/>
      <w:r w:rsidRPr="00962465">
        <w:rPr>
          <w:rFonts w:cs="Arial"/>
          <w:sz w:val="20"/>
          <w:szCs w:val="20"/>
        </w:rPr>
        <w:t>USUId</w:t>
      </w:r>
      <w:proofErr w:type="spellEnd"/>
      <w:r w:rsidRPr="00962465">
        <w:rPr>
          <w:rFonts w:cs="Arial"/>
          <w:sz w:val="20"/>
          <w:szCs w:val="20"/>
        </w:rPr>
        <w:t xml:space="preserve"> </w:t>
      </w:r>
      <w:r w:rsidRPr="00962465">
        <w:rPr>
          <w:sz w:val="20"/>
          <w:lang w:eastAsia="en-US"/>
        </w:rPr>
        <w:t xml:space="preserve">de </w:t>
      </w:r>
      <w:r w:rsidRPr="00962465">
        <w:rPr>
          <w:rFonts w:cs="Arial"/>
          <w:sz w:val="20"/>
          <w:szCs w:val="20"/>
        </w:rPr>
        <w:t xml:space="preserve">acuerdo con la regla de negocio </w:t>
      </w:r>
      <w:hyperlink r:id="rId340" w:anchor="RNGEN171" w:history="1">
        <w:r w:rsidRPr="0096246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81A3C" w:rsidRPr="00962465" w:rsidRDefault="00181A3C" w:rsidP="00C53E2F">
      <w:pPr>
        <w:pStyle w:val="Prrafodelista"/>
        <w:numPr>
          <w:ilvl w:val="6"/>
          <w:numId w:val="24"/>
        </w:numPr>
        <w:ind w:left="5529" w:hanging="1276"/>
        <w:rPr>
          <w:rFonts w:cs="Arial"/>
          <w:sz w:val="20"/>
          <w:szCs w:val="20"/>
        </w:rPr>
      </w:pPr>
      <w:proofErr w:type="spellStart"/>
      <w:r w:rsidRPr="00962465">
        <w:rPr>
          <w:rFonts w:cs="Arial"/>
          <w:sz w:val="20"/>
          <w:szCs w:val="20"/>
        </w:rPr>
        <w:t>ClienteClave</w:t>
      </w:r>
      <w:proofErr w:type="spellEnd"/>
      <w:r w:rsidRPr="00962465">
        <w:rPr>
          <w:rFonts w:cs="Arial"/>
          <w:sz w:val="20"/>
          <w:szCs w:val="20"/>
        </w:rPr>
        <w:t xml:space="preserve"> </w:t>
      </w:r>
      <w:r w:rsidRPr="00962465">
        <w:rPr>
          <w:sz w:val="20"/>
          <w:lang w:eastAsia="en-US"/>
        </w:rPr>
        <w:t xml:space="preserve">de </w:t>
      </w:r>
      <w:r w:rsidRPr="00962465">
        <w:rPr>
          <w:rFonts w:cs="Arial"/>
          <w:sz w:val="20"/>
          <w:szCs w:val="20"/>
        </w:rPr>
        <w:t xml:space="preserve">acuerdo con la regla de negocio </w:t>
      </w:r>
      <w:hyperlink r:id="rId341" w:anchor="RNGEN171" w:history="1">
        <w:r w:rsidRPr="0096246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81A3C" w:rsidRPr="00962465" w:rsidRDefault="00181A3C" w:rsidP="00C53E2F">
      <w:pPr>
        <w:pStyle w:val="Prrafodelista"/>
        <w:numPr>
          <w:ilvl w:val="6"/>
          <w:numId w:val="24"/>
        </w:numPr>
        <w:ind w:left="5529" w:hanging="1276"/>
        <w:rPr>
          <w:rFonts w:cs="Arial"/>
          <w:sz w:val="20"/>
          <w:szCs w:val="20"/>
        </w:rPr>
      </w:pPr>
      <w:proofErr w:type="spellStart"/>
      <w:r w:rsidRPr="00962465">
        <w:rPr>
          <w:rFonts w:cs="Arial"/>
          <w:sz w:val="20"/>
          <w:szCs w:val="20"/>
        </w:rPr>
        <w:t>AcuProductoCliID</w:t>
      </w:r>
      <w:proofErr w:type="spellEnd"/>
      <w:r w:rsidR="00962465">
        <w:rPr>
          <w:rFonts w:cs="Arial"/>
          <w:sz w:val="20"/>
          <w:szCs w:val="20"/>
        </w:rPr>
        <w:t xml:space="preserve"> </w:t>
      </w:r>
      <w:r w:rsidR="00962465">
        <w:rPr>
          <w:sz w:val="20"/>
          <w:lang w:eastAsia="en-US"/>
        </w:rPr>
        <w:t xml:space="preserve">de </w:t>
      </w:r>
      <w:r w:rsidR="00962465">
        <w:rPr>
          <w:rFonts w:cs="Arial"/>
          <w:sz w:val="20"/>
          <w:szCs w:val="20"/>
        </w:rPr>
        <w:t xml:space="preserve">acuerdo con la regla de negocio </w:t>
      </w:r>
      <w:hyperlink r:id="rId342" w:anchor="RNGEN171" w:history="1">
        <w:r w:rsidR="0096246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81A3C" w:rsidRPr="00962465" w:rsidRDefault="00181A3C" w:rsidP="00C53E2F">
      <w:pPr>
        <w:pStyle w:val="Prrafodelista"/>
        <w:numPr>
          <w:ilvl w:val="5"/>
          <w:numId w:val="24"/>
        </w:numPr>
        <w:ind w:left="4253" w:hanging="992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>El sistema recibe como parámetro la siguiente información:</w:t>
      </w:r>
    </w:p>
    <w:p w:rsidR="00181A3C" w:rsidRPr="00962465" w:rsidRDefault="00181A3C" w:rsidP="00C53E2F">
      <w:pPr>
        <w:pStyle w:val="Prrafodelista"/>
        <w:numPr>
          <w:ilvl w:val="6"/>
          <w:numId w:val="24"/>
        </w:numPr>
        <w:ind w:left="5529" w:hanging="1276"/>
        <w:rPr>
          <w:rFonts w:cs="Arial"/>
          <w:sz w:val="20"/>
          <w:szCs w:val="20"/>
        </w:rPr>
      </w:pPr>
      <w:r w:rsidRPr="00962465">
        <w:rPr>
          <w:rFonts w:cs="Arial"/>
          <w:sz w:val="20"/>
          <w:szCs w:val="20"/>
        </w:rPr>
        <w:t>Verdadero</w:t>
      </w:r>
    </w:p>
    <w:p w:rsidR="00F113F3" w:rsidRPr="00AA18B3" w:rsidRDefault="00F113F3" w:rsidP="00C53E2F">
      <w:pPr>
        <w:pStyle w:val="Prrafodelista"/>
        <w:numPr>
          <w:ilvl w:val="0"/>
          <w:numId w:val="24"/>
        </w:numPr>
        <w:rPr>
          <w:b/>
          <w:sz w:val="20"/>
          <w:lang w:eastAsia="en-US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  <w:r w:rsidR="00250B27">
        <w:rPr>
          <w:rFonts w:cs="Arial"/>
          <w:sz w:val="20"/>
          <w:szCs w:val="20"/>
        </w:rPr>
        <w:t xml:space="preserve">, </w:t>
      </w:r>
      <w:r w:rsidR="00AA18B3">
        <w:rPr>
          <w:sz w:val="20"/>
          <w:lang w:eastAsia="en-US"/>
        </w:rPr>
        <w:t>e</w:t>
      </w:r>
      <w:r w:rsidR="00AA18B3" w:rsidRPr="009768A5">
        <w:rPr>
          <w:sz w:val="20"/>
          <w:lang w:eastAsia="en-US"/>
        </w:rPr>
        <w:t xml:space="preserve">l sistema continúa en el </w:t>
      </w:r>
      <w:hyperlink w:anchor="paso11" w:history="1">
        <w:r w:rsidR="00AA18B3" w:rsidRPr="009768A5">
          <w:rPr>
            <w:rStyle w:val="Hipervnculo"/>
            <w:b/>
            <w:sz w:val="20"/>
            <w:lang w:eastAsia="en-US"/>
          </w:rPr>
          <w:t>paso 1</w:t>
        </w:r>
      </w:hyperlink>
      <w:r w:rsidR="007A5F08">
        <w:rPr>
          <w:rStyle w:val="Hipervnculo"/>
          <w:b/>
          <w:sz w:val="20"/>
          <w:lang w:eastAsia="en-US"/>
        </w:rPr>
        <w:t>4</w:t>
      </w:r>
      <w:r w:rsidR="00AA18B3" w:rsidRPr="009768A5">
        <w:rPr>
          <w:sz w:val="20"/>
          <w:lang w:eastAsia="en-US"/>
        </w:rPr>
        <w:t xml:space="preserve"> del </w:t>
      </w:r>
      <w:r w:rsidR="00AA18B3" w:rsidRPr="009768A5">
        <w:rPr>
          <w:sz w:val="20"/>
          <w:szCs w:val="20"/>
        </w:rPr>
        <w:t>flujo básico</w:t>
      </w:r>
    </w:p>
    <w:p w:rsidR="00F113F3" w:rsidRPr="00F113F3" w:rsidRDefault="00F113F3" w:rsidP="00C53E2F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Inventario</w:t>
      </w:r>
      <w:r>
        <w:rPr>
          <w:rFonts w:cs="Arial"/>
          <w:sz w:val="20"/>
          <w:szCs w:val="20"/>
        </w:rPr>
        <w:t>&gt;</w:t>
      </w:r>
      <w:r w:rsidR="00AA18B3">
        <w:rPr>
          <w:rFonts w:cs="Arial"/>
          <w:sz w:val="20"/>
          <w:szCs w:val="20"/>
        </w:rPr>
        <w:t xml:space="preserve">, </w:t>
      </w:r>
      <w:r w:rsidR="00AA18B3">
        <w:rPr>
          <w:sz w:val="20"/>
          <w:lang w:eastAsia="en-US"/>
        </w:rPr>
        <w:t>e</w:t>
      </w:r>
      <w:r w:rsidR="00AA18B3" w:rsidRPr="009768A5">
        <w:rPr>
          <w:sz w:val="20"/>
          <w:lang w:eastAsia="en-US"/>
        </w:rPr>
        <w:t xml:space="preserve">l sistema continúa en el </w:t>
      </w:r>
      <w:hyperlink w:anchor="paso11" w:history="1">
        <w:r w:rsidR="00AA18B3" w:rsidRPr="009768A5">
          <w:rPr>
            <w:rStyle w:val="Hipervnculo"/>
            <w:b/>
            <w:sz w:val="20"/>
            <w:lang w:eastAsia="en-US"/>
          </w:rPr>
          <w:t>paso 1</w:t>
        </w:r>
      </w:hyperlink>
      <w:r w:rsidR="007A5F08">
        <w:rPr>
          <w:rStyle w:val="Hipervnculo"/>
          <w:b/>
          <w:sz w:val="20"/>
          <w:lang w:eastAsia="en-US"/>
        </w:rPr>
        <w:t>4</w:t>
      </w:r>
      <w:r w:rsidR="00AA18B3" w:rsidRPr="009768A5">
        <w:rPr>
          <w:sz w:val="20"/>
          <w:lang w:eastAsia="en-US"/>
        </w:rPr>
        <w:t xml:space="preserve"> del </w:t>
      </w:r>
      <w:r w:rsidR="00AA18B3" w:rsidRPr="009768A5">
        <w:rPr>
          <w:sz w:val="20"/>
          <w:szCs w:val="20"/>
        </w:rPr>
        <w:t>flujo básico</w:t>
      </w:r>
    </w:p>
    <w:p w:rsidR="00145797" w:rsidRDefault="00145797" w:rsidP="00145797"/>
    <w:bookmarkStart w:id="187" w:name="AO06"/>
    <w:bookmarkEnd w:id="187"/>
    <w:p w:rsidR="00145797" w:rsidRDefault="00B836E9" w:rsidP="00145797">
      <w:pPr>
        <w:pStyle w:val="Ttulo3"/>
        <w:numPr>
          <w:ilvl w:val="3"/>
          <w:numId w:val="12"/>
        </w:numPr>
        <w:ind w:left="1134" w:hanging="1134"/>
        <w:jc w:val="both"/>
      </w:pPr>
      <w:r>
        <w:fldChar w:fldCharType="begin"/>
      </w:r>
      <w:r>
        <w:instrText xml:space="preserve"> HYPERLINK  \l "AO06_r" </w:instrText>
      </w:r>
      <w:r>
        <w:fldChar w:fldCharType="separate"/>
      </w:r>
      <w:bookmarkStart w:id="188" w:name="_Toc382222889"/>
      <w:r w:rsidR="00145797" w:rsidRPr="00B836E9">
        <w:rPr>
          <w:rStyle w:val="Hipervnculo"/>
        </w:rPr>
        <w:t xml:space="preserve">AO06 Crear Captura de Inventario </w:t>
      </w:r>
      <w:r w:rsidR="00BC5181" w:rsidRPr="00B836E9">
        <w:rPr>
          <w:rStyle w:val="Hipervnculo"/>
        </w:rPr>
        <w:t>Precargado</w:t>
      </w:r>
      <w:bookmarkEnd w:id="188"/>
      <w:r>
        <w:fldChar w:fldCharType="end"/>
      </w:r>
    </w:p>
    <w:p w:rsidR="00133158" w:rsidRDefault="00133158" w:rsidP="00EC08D2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4E2957">
        <w:rPr>
          <w:sz w:val="20"/>
          <w:highlight w:val="blue"/>
          <w:lang w:val="es-MX"/>
        </w:rPr>
        <w:t xml:space="preserve">El sistema obtiene la información correspondiente al producto del arreglo </w:t>
      </w:r>
      <w:proofErr w:type="spellStart"/>
      <w:r w:rsidRPr="004E2957">
        <w:rPr>
          <w:sz w:val="20"/>
          <w:highlight w:val="blue"/>
          <w:lang w:val="es-MX"/>
        </w:rPr>
        <w:t>ProductosPrioritarios</w:t>
      </w:r>
      <w:proofErr w:type="spellEnd"/>
      <w:r w:rsidRPr="004E2957">
        <w:rPr>
          <w:sz w:val="20"/>
          <w:highlight w:val="blue"/>
          <w:lang w:val="es-MX"/>
        </w:rPr>
        <w:t xml:space="preserve"> </w:t>
      </w:r>
      <w:r w:rsidR="002606FC" w:rsidRPr="00774C8B">
        <w:rPr>
          <w:sz w:val="20"/>
          <w:highlight w:val="blue"/>
          <w:lang w:val="es-MX"/>
        </w:rPr>
        <w:t xml:space="preserve">y </w:t>
      </w:r>
      <w:r w:rsidR="00E34507">
        <w:rPr>
          <w:sz w:val="20"/>
          <w:highlight w:val="blue"/>
          <w:lang w:val="es-MX"/>
        </w:rPr>
        <w:t xml:space="preserve">guarda la información correspondiente de los productos de la competencia en el arreglo </w:t>
      </w:r>
      <w:proofErr w:type="spellStart"/>
      <w:r w:rsidR="002606FC" w:rsidRPr="00774C8B">
        <w:rPr>
          <w:sz w:val="20"/>
          <w:highlight w:val="blue"/>
          <w:lang w:val="es-MX"/>
        </w:rPr>
        <w:t>ProductosCompetencia</w:t>
      </w:r>
      <w:proofErr w:type="spellEnd"/>
      <w:r w:rsidR="00E34507">
        <w:rPr>
          <w:sz w:val="20"/>
          <w:highlight w:val="blue"/>
          <w:lang w:val="es-MX"/>
        </w:rPr>
        <w:t xml:space="preserve"> </w:t>
      </w:r>
      <w:r w:rsidR="00E34507">
        <w:rPr>
          <w:sz w:val="20"/>
          <w:lang w:val="es-MX"/>
        </w:rPr>
        <w:t>:</w:t>
      </w:r>
    </w:p>
    <w:p w:rsidR="00133158" w:rsidRPr="00310685" w:rsidRDefault="00E34507" w:rsidP="00EC08D2">
      <w:pPr>
        <w:pStyle w:val="Prrafodelista"/>
        <w:numPr>
          <w:ilvl w:val="1"/>
          <w:numId w:val="28"/>
        </w:numPr>
        <w:rPr>
          <w:b/>
          <w:sz w:val="20"/>
          <w:highlight w:val="blue"/>
          <w:lang w:val="es-MX"/>
        </w:rPr>
      </w:pPr>
      <w:proofErr w:type="spellStart"/>
      <w:r>
        <w:rPr>
          <w:b/>
          <w:sz w:val="20"/>
          <w:highlight w:val="blue"/>
          <w:lang w:val="es-MX"/>
        </w:rPr>
        <w:t>ProductosPrioritarios</w:t>
      </w:r>
      <w:proofErr w:type="spellEnd"/>
    </w:p>
    <w:p w:rsidR="00133158" w:rsidRPr="00310685" w:rsidRDefault="00133158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ProductoClave</w:t>
      </w:r>
      <w:proofErr w:type="spellEnd"/>
    </w:p>
    <w:p w:rsidR="00133158" w:rsidRPr="00310685" w:rsidRDefault="00133158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Nombre</w:t>
      </w:r>
    </w:p>
    <w:p w:rsidR="00133158" w:rsidRDefault="00133158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DecimalProducto</w:t>
      </w:r>
      <w:proofErr w:type="spellEnd"/>
    </w:p>
    <w:p w:rsidR="00927976" w:rsidRPr="00310685" w:rsidRDefault="00927976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r>
        <w:rPr>
          <w:sz w:val="20"/>
          <w:highlight w:val="blue"/>
          <w:lang w:val="es-MX"/>
        </w:rPr>
        <w:t>Unidad</w:t>
      </w:r>
    </w:p>
    <w:p w:rsidR="00E556E4" w:rsidRPr="00310685" w:rsidRDefault="00E556E4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Inventario</w:t>
      </w:r>
      <w:r w:rsidR="002C7D46" w:rsidRPr="002C7D46">
        <w:rPr>
          <w:rFonts w:cs="Arial"/>
          <w:sz w:val="20"/>
          <w:szCs w:val="20"/>
          <w:highlight w:val="blue"/>
        </w:rPr>
        <w:t xml:space="preserve"> </w:t>
      </w:r>
      <w:r w:rsidR="002C7D46" w:rsidRPr="00310685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43" w:anchor="RNADMESC026" w:history="1">
        <w:r w:rsidR="002C7D46" w:rsidRPr="00310685">
          <w:rPr>
            <w:b/>
            <w:color w:val="FFFFFF" w:themeColor="background1"/>
            <w:sz w:val="20"/>
            <w:highlight w:val="blue"/>
            <w:u w:val="single"/>
          </w:rPr>
          <w:t>RNADMESC026 Configuración de Decimales para un Producto</w:t>
        </w:r>
      </w:hyperlink>
    </w:p>
    <w:p w:rsidR="00E556E4" w:rsidRPr="00310685" w:rsidRDefault="00E556E4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Precio</w:t>
      </w:r>
    </w:p>
    <w:p w:rsidR="002606FC" w:rsidRPr="00310685" w:rsidRDefault="002606FC" w:rsidP="00EC08D2">
      <w:pPr>
        <w:pStyle w:val="Prrafodelista"/>
        <w:numPr>
          <w:ilvl w:val="1"/>
          <w:numId w:val="28"/>
        </w:numPr>
        <w:rPr>
          <w:b/>
          <w:sz w:val="20"/>
          <w:highlight w:val="blue"/>
          <w:lang w:val="es-MX"/>
        </w:rPr>
      </w:pPr>
      <w:proofErr w:type="spellStart"/>
      <w:r w:rsidRPr="00310685">
        <w:rPr>
          <w:b/>
          <w:sz w:val="20"/>
          <w:highlight w:val="blue"/>
          <w:lang w:val="es-MX"/>
        </w:rPr>
        <w:t>ProductosCompetencia</w:t>
      </w:r>
      <w:proofErr w:type="spellEnd"/>
    </w:p>
    <w:p w:rsidR="002606FC" w:rsidRPr="00310685" w:rsidRDefault="002606FC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ProductoClave</w:t>
      </w:r>
      <w:proofErr w:type="spellEnd"/>
    </w:p>
    <w:p w:rsidR="00EC08D2" w:rsidRPr="00310685" w:rsidRDefault="00EC08D2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ProductoCompClave</w:t>
      </w:r>
      <w:proofErr w:type="spellEnd"/>
    </w:p>
    <w:p w:rsidR="002606FC" w:rsidRPr="00310685" w:rsidRDefault="002606FC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Marca</w:t>
      </w:r>
    </w:p>
    <w:p w:rsidR="00BC5181" w:rsidRPr="00D457B1" w:rsidRDefault="002606FC" w:rsidP="00D457B1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NombreCorto</w:t>
      </w:r>
      <w:proofErr w:type="spellEnd"/>
    </w:p>
    <w:p w:rsidR="00BC5181" w:rsidRPr="00310685" w:rsidRDefault="00BC5181" w:rsidP="00EC08D2">
      <w:pPr>
        <w:pStyle w:val="Prrafodelista"/>
        <w:numPr>
          <w:ilvl w:val="0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>El sistema presenta la siguiente información</w:t>
      </w:r>
      <w:r w:rsidR="00FA6FFF" w:rsidRPr="00310685">
        <w:rPr>
          <w:rFonts w:cs="Arial"/>
          <w:sz w:val="20"/>
          <w:szCs w:val="20"/>
          <w:highlight w:val="blue"/>
        </w:rPr>
        <w:t xml:space="preserve"> del producto actual</w:t>
      </w:r>
      <w:r w:rsidR="002C7D46">
        <w:rPr>
          <w:rFonts w:cs="Arial"/>
          <w:sz w:val="20"/>
          <w:szCs w:val="20"/>
          <w:highlight w:val="blue"/>
        </w:rPr>
        <w:t xml:space="preserve"> de Solo lectura</w:t>
      </w:r>
      <w:r w:rsidRPr="00310685">
        <w:rPr>
          <w:rFonts w:cs="Arial"/>
          <w:sz w:val="20"/>
          <w:szCs w:val="20"/>
          <w:highlight w:val="blue"/>
        </w:rPr>
        <w:t>:</w:t>
      </w:r>
    </w:p>
    <w:p w:rsidR="00BC5181" w:rsidRPr="00310685" w:rsidRDefault="00BC5181" w:rsidP="00EC08D2">
      <w:pPr>
        <w:pStyle w:val="Prrafodelista"/>
        <w:numPr>
          <w:ilvl w:val="1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Producto / Id </w:t>
      </w:r>
      <w:r w:rsidR="00D457B1">
        <w:rPr>
          <w:rFonts w:cs="Arial"/>
          <w:sz w:val="20"/>
          <w:szCs w:val="20"/>
          <w:highlight w:val="blue"/>
        </w:rPr>
        <w:t xml:space="preserve"> = &lt;</w:t>
      </w:r>
      <w:proofErr w:type="spellStart"/>
      <w:r w:rsidR="00D457B1">
        <w:rPr>
          <w:rFonts w:cs="Arial"/>
          <w:sz w:val="20"/>
          <w:szCs w:val="20"/>
          <w:highlight w:val="blue"/>
        </w:rPr>
        <w:t>ProductosPrioritarios</w:t>
      </w:r>
      <w:r w:rsidR="00E556E4" w:rsidRPr="00310685">
        <w:rPr>
          <w:rFonts w:cs="Arial"/>
          <w:sz w:val="20"/>
          <w:szCs w:val="20"/>
          <w:highlight w:val="blue"/>
        </w:rPr>
        <w:t>.ProductoClave</w:t>
      </w:r>
      <w:proofErr w:type="spellEnd"/>
      <w:r w:rsidR="00E556E4" w:rsidRPr="00310685">
        <w:rPr>
          <w:rFonts w:cs="Arial"/>
          <w:sz w:val="20"/>
          <w:szCs w:val="20"/>
          <w:highlight w:val="blue"/>
        </w:rPr>
        <w:t>&gt;</w:t>
      </w:r>
    </w:p>
    <w:p w:rsidR="00BC5181" w:rsidRPr="00310685" w:rsidRDefault="00E556E4" w:rsidP="00EC08D2">
      <w:pPr>
        <w:pStyle w:val="Prrafodelista"/>
        <w:numPr>
          <w:ilvl w:val="1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Unidad </w:t>
      </w:r>
      <w:r w:rsidR="00BC5181" w:rsidRPr="00310685">
        <w:rPr>
          <w:sz w:val="20"/>
          <w:highlight w:val="blue"/>
          <w:lang w:eastAsia="en-US"/>
        </w:rPr>
        <w:t xml:space="preserve"> </w:t>
      </w:r>
      <w:r w:rsidR="00D457B1">
        <w:rPr>
          <w:sz w:val="20"/>
          <w:highlight w:val="blue"/>
          <w:lang w:eastAsia="en-US"/>
        </w:rPr>
        <w:t>= &lt;</w:t>
      </w:r>
      <w:proofErr w:type="spellStart"/>
      <w:r w:rsidR="00D457B1">
        <w:rPr>
          <w:sz w:val="20"/>
          <w:highlight w:val="blue"/>
          <w:lang w:eastAsia="en-US"/>
        </w:rPr>
        <w:t>ProductosPrioritarios.Unidad</w:t>
      </w:r>
      <w:proofErr w:type="spellEnd"/>
      <w:r w:rsidR="00BC5181" w:rsidRPr="00310685">
        <w:rPr>
          <w:sz w:val="20"/>
          <w:highlight w:val="blue"/>
          <w:lang w:eastAsia="en-US"/>
        </w:rPr>
        <w:t xml:space="preserve">&gt; </w:t>
      </w:r>
    </w:p>
    <w:p w:rsidR="00BC5181" w:rsidRPr="00310685" w:rsidRDefault="00BC5181" w:rsidP="00EC08D2">
      <w:pPr>
        <w:pStyle w:val="Prrafodelista"/>
        <w:numPr>
          <w:ilvl w:val="1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sz w:val="20"/>
          <w:highlight w:val="blue"/>
          <w:lang w:eastAsia="en-US"/>
        </w:rPr>
        <w:t>Inventario</w:t>
      </w:r>
      <w:r w:rsidR="00D457B1">
        <w:rPr>
          <w:sz w:val="20"/>
          <w:highlight w:val="blue"/>
          <w:lang w:eastAsia="en-US"/>
        </w:rPr>
        <w:t xml:space="preserve"> = &lt;</w:t>
      </w:r>
      <w:proofErr w:type="spellStart"/>
      <w:r w:rsidR="00D457B1">
        <w:rPr>
          <w:sz w:val="20"/>
          <w:highlight w:val="blue"/>
          <w:lang w:eastAsia="en-US"/>
        </w:rPr>
        <w:t>ProductosPrioritarios</w:t>
      </w:r>
      <w:r w:rsidR="00E556E4" w:rsidRPr="00310685">
        <w:rPr>
          <w:sz w:val="20"/>
          <w:highlight w:val="blue"/>
          <w:lang w:eastAsia="en-US"/>
        </w:rPr>
        <w:t>.Inventario</w:t>
      </w:r>
      <w:proofErr w:type="spellEnd"/>
      <w:r w:rsidR="00E556E4" w:rsidRPr="00310685">
        <w:rPr>
          <w:sz w:val="20"/>
          <w:highlight w:val="blue"/>
          <w:lang w:eastAsia="en-US"/>
        </w:rPr>
        <w:t>&gt;</w:t>
      </w:r>
    </w:p>
    <w:p w:rsidR="00BC5181" w:rsidRPr="00310685" w:rsidRDefault="00BC5181" w:rsidP="00EC08D2">
      <w:pPr>
        <w:pStyle w:val="Prrafodelista"/>
        <w:numPr>
          <w:ilvl w:val="1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sz w:val="20"/>
          <w:highlight w:val="blue"/>
          <w:lang w:eastAsia="en-US"/>
        </w:rPr>
        <w:t>Precio</w:t>
      </w:r>
      <w:r w:rsidR="00D457B1">
        <w:rPr>
          <w:sz w:val="20"/>
          <w:highlight w:val="blue"/>
          <w:lang w:eastAsia="en-US"/>
        </w:rPr>
        <w:t xml:space="preserve"> = &lt;</w:t>
      </w:r>
      <w:proofErr w:type="spellStart"/>
      <w:r w:rsidR="00D457B1">
        <w:rPr>
          <w:sz w:val="20"/>
          <w:highlight w:val="blue"/>
          <w:lang w:eastAsia="en-US"/>
        </w:rPr>
        <w:t>ProductosPrioritarios</w:t>
      </w:r>
      <w:r w:rsidR="00E556E4" w:rsidRPr="00310685">
        <w:rPr>
          <w:sz w:val="20"/>
          <w:highlight w:val="blue"/>
          <w:lang w:eastAsia="en-US"/>
        </w:rPr>
        <w:t>.Precio</w:t>
      </w:r>
      <w:proofErr w:type="spellEnd"/>
      <w:r w:rsidR="00E556E4" w:rsidRPr="00310685">
        <w:rPr>
          <w:sz w:val="20"/>
          <w:highlight w:val="blue"/>
          <w:lang w:eastAsia="en-US"/>
        </w:rPr>
        <w:t>&gt;</w:t>
      </w:r>
    </w:p>
    <w:p w:rsidR="00BC5181" w:rsidRPr="00310685" w:rsidRDefault="00BC5181" w:rsidP="00EC08D2">
      <w:pPr>
        <w:pStyle w:val="Prrafodelista"/>
        <w:numPr>
          <w:ilvl w:val="0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>Para cada producto</w:t>
      </w:r>
      <w:r w:rsidR="003D7BC4" w:rsidRPr="00310685">
        <w:rPr>
          <w:rFonts w:cs="Arial"/>
          <w:sz w:val="20"/>
          <w:szCs w:val="20"/>
          <w:highlight w:val="blue"/>
        </w:rPr>
        <w:t xml:space="preserve"> equivalente de la competencia que se encuentra en el arreglo de </w:t>
      </w:r>
      <w:proofErr w:type="spellStart"/>
      <w:r w:rsidR="003D7BC4" w:rsidRPr="00310685">
        <w:rPr>
          <w:rFonts w:cs="Arial"/>
          <w:sz w:val="20"/>
          <w:szCs w:val="20"/>
          <w:highlight w:val="blue"/>
        </w:rPr>
        <w:t>ProductosCompetencia</w:t>
      </w:r>
      <w:proofErr w:type="spellEnd"/>
      <w:r w:rsidR="000D59E1" w:rsidRPr="00310685">
        <w:rPr>
          <w:rFonts w:cs="Arial"/>
          <w:sz w:val="20"/>
          <w:szCs w:val="20"/>
          <w:highlight w:val="blue"/>
        </w:rPr>
        <w:t xml:space="preserve"> y que corresponde al producto Prioritario Actual</w:t>
      </w:r>
    </w:p>
    <w:p w:rsidR="00BC5181" w:rsidRPr="00AB7A90" w:rsidRDefault="00BC5181" w:rsidP="00EC08D2">
      <w:pPr>
        <w:pStyle w:val="Prrafodelista"/>
        <w:numPr>
          <w:ilvl w:val="1"/>
          <w:numId w:val="28"/>
        </w:numPr>
        <w:rPr>
          <w:rFonts w:cs="Arial"/>
          <w:sz w:val="20"/>
          <w:szCs w:val="20"/>
        </w:rPr>
      </w:pPr>
      <w:r w:rsidRPr="00310685">
        <w:rPr>
          <w:rFonts w:cs="Arial"/>
          <w:sz w:val="20"/>
          <w:szCs w:val="20"/>
          <w:highlight w:val="blue"/>
        </w:rPr>
        <w:t>El sistema presenta y solicita en un listado la siguiente información:</w:t>
      </w:r>
    </w:p>
    <w:p w:rsidR="00BC5181" w:rsidRPr="00310685" w:rsidRDefault="00BC5181" w:rsidP="00EC08D2">
      <w:pPr>
        <w:pStyle w:val="Prrafodelista"/>
        <w:numPr>
          <w:ilvl w:val="2"/>
          <w:numId w:val="28"/>
        </w:numPr>
        <w:tabs>
          <w:tab w:val="left" w:pos="2410"/>
        </w:tabs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Marca de acuerdo con la regla de negocio </w:t>
      </w:r>
      <w:hyperlink r:id="rId344" w:anchor="RNGEN004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RNGEN004 Información Deshabilitada</w:t>
        </w:r>
      </w:hyperlink>
    </w:p>
    <w:p w:rsidR="00BC5181" w:rsidRPr="00310685" w:rsidRDefault="00BC5181" w:rsidP="00310685">
      <w:pPr>
        <w:pStyle w:val="Prrafodelista"/>
        <w:numPr>
          <w:ilvl w:val="2"/>
          <w:numId w:val="28"/>
        </w:numPr>
        <w:tabs>
          <w:tab w:val="left" w:pos="1276"/>
        </w:tabs>
        <w:ind w:left="1276" w:hanging="556"/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Producto de acuerdo con las reglas de negocio </w:t>
      </w:r>
      <w:hyperlink r:id="rId345" w:anchor="RNGEN004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RNGEN004 Información Deshabilitada</w:t>
        </w:r>
      </w:hyperlink>
      <w:r w:rsidRPr="00310685">
        <w:rPr>
          <w:rFonts w:cs="Arial"/>
          <w:b/>
          <w:sz w:val="20"/>
          <w:szCs w:val="20"/>
          <w:highlight w:val="blue"/>
        </w:rPr>
        <w:t xml:space="preserve"> </w:t>
      </w:r>
      <w:r w:rsidRPr="00310685">
        <w:rPr>
          <w:rFonts w:cs="Arial"/>
          <w:sz w:val="20"/>
          <w:szCs w:val="20"/>
          <w:highlight w:val="blue"/>
        </w:rPr>
        <w:t>y</w:t>
      </w:r>
      <w:r w:rsidRPr="00310685">
        <w:rPr>
          <w:rFonts w:cs="Arial"/>
          <w:b/>
          <w:sz w:val="20"/>
          <w:szCs w:val="20"/>
          <w:highlight w:val="blue"/>
        </w:rPr>
        <w:t xml:space="preserve"> </w:t>
      </w:r>
      <w:r w:rsidRPr="00310685">
        <w:rPr>
          <w:rFonts w:cs="Arial"/>
          <w:sz w:val="20"/>
          <w:szCs w:val="20"/>
          <w:highlight w:val="blue"/>
        </w:rPr>
        <w:t xml:space="preserve"> </w:t>
      </w:r>
      <w:hyperlink r:id="rId346" w:anchor="RNGEN187" w:history="1">
        <w:r w:rsidRPr="00310685">
          <w:rPr>
            <w:rStyle w:val="Hipervnculo"/>
            <w:b/>
            <w:color w:val="FFFFFF" w:themeColor="background1"/>
            <w:sz w:val="20"/>
            <w:highlight w:val="blue"/>
            <w:lang w:eastAsia="en-US"/>
          </w:rPr>
          <w:t>RNGEN187 Nombre Corto de un Producto</w:t>
        </w:r>
      </w:hyperlink>
    </w:p>
    <w:p w:rsidR="00BC5181" w:rsidRPr="00310685" w:rsidRDefault="00BC5181" w:rsidP="00310685">
      <w:pPr>
        <w:pStyle w:val="Prrafodelista"/>
        <w:numPr>
          <w:ilvl w:val="2"/>
          <w:numId w:val="28"/>
        </w:numPr>
        <w:tabs>
          <w:tab w:val="left" w:pos="1276"/>
        </w:tabs>
        <w:ind w:left="2410" w:hanging="1690"/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Inventario (*) de acuerdo con la regla de negocio </w:t>
      </w:r>
      <w:hyperlink r:id="rId347" w:anchor="RNGEN041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RNGEN041 Valor por Defecto Cero</w:t>
        </w:r>
      </w:hyperlink>
    </w:p>
    <w:p w:rsidR="00BC5181" w:rsidRDefault="00BC5181" w:rsidP="00EC08D2">
      <w:pPr>
        <w:pStyle w:val="Prrafodelista"/>
        <w:numPr>
          <w:ilvl w:val="2"/>
          <w:numId w:val="28"/>
        </w:numPr>
        <w:tabs>
          <w:tab w:val="left" w:pos="2410"/>
        </w:tabs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>Precio</w:t>
      </w:r>
    </w:p>
    <w:p w:rsidR="007E1B7B" w:rsidRPr="007E1B7B" w:rsidRDefault="007E1B7B" w:rsidP="00EC08D2">
      <w:pPr>
        <w:pStyle w:val="Prrafodelista"/>
        <w:numPr>
          <w:ilvl w:val="2"/>
          <w:numId w:val="28"/>
        </w:numPr>
        <w:tabs>
          <w:tab w:val="left" w:pos="2410"/>
        </w:tabs>
        <w:rPr>
          <w:rFonts w:cs="Arial"/>
          <w:sz w:val="20"/>
          <w:szCs w:val="20"/>
          <w:highlight w:val="red"/>
        </w:rPr>
      </w:pPr>
      <w:r w:rsidRPr="007E1B7B">
        <w:rPr>
          <w:rFonts w:cs="Arial"/>
          <w:sz w:val="20"/>
          <w:szCs w:val="20"/>
          <w:highlight w:val="red"/>
        </w:rPr>
        <w:t>Tipo Promoción ©</w:t>
      </w:r>
      <w:r w:rsidR="00DA1CE0">
        <w:rPr>
          <w:rFonts w:cs="Arial"/>
          <w:sz w:val="20"/>
          <w:szCs w:val="20"/>
          <w:highlight w:val="red"/>
        </w:rPr>
        <w:t xml:space="preserve"> </w:t>
      </w:r>
      <w:r w:rsidR="00DA1CE0">
        <w:rPr>
          <w:sz w:val="20"/>
          <w:highlight w:val="red"/>
        </w:rPr>
        <w:t>(Presentar por default el valor cero = Ninguna)</w:t>
      </w:r>
    </w:p>
    <w:p w:rsidR="00BC5181" w:rsidRPr="00310685" w:rsidRDefault="00BC5181" w:rsidP="00EC08D2">
      <w:pPr>
        <w:pStyle w:val="Prrafodelista"/>
        <w:numPr>
          <w:ilvl w:val="0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>Para cada producto equivalente de la competencia presentado</w:t>
      </w:r>
    </w:p>
    <w:p w:rsidR="00BC5181" w:rsidRPr="00310685" w:rsidRDefault="00BC5181" w:rsidP="00EC08D2">
      <w:pPr>
        <w:pStyle w:val="Prrafodelista"/>
        <w:numPr>
          <w:ilvl w:val="1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>El actor proporciona la siguiente información:</w:t>
      </w:r>
    </w:p>
    <w:p w:rsidR="00BC5181" w:rsidRPr="00310685" w:rsidRDefault="00BC5181" w:rsidP="00EC08D2">
      <w:pPr>
        <w:pStyle w:val="Prrafodelista"/>
        <w:numPr>
          <w:ilvl w:val="2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>Inventario (*)</w:t>
      </w:r>
    </w:p>
    <w:p w:rsidR="00BC5181" w:rsidRDefault="00BC5181" w:rsidP="00EC08D2">
      <w:pPr>
        <w:pStyle w:val="Prrafodelista"/>
        <w:numPr>
          <w:ilvl w:val="2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>Precio</w:t>
      </w:r>
    </w:p>
    <w:p w:rsidR="007E1B7B" w:rsidRPr="007E1B7B" w:rsidRDefault="007E1B7B" w:rsidP="00EC08D2">
      <w:pPr>
        <w:pStyle w:val="Prrafodelista"/>
        <w:numPr>
          <w:ilvl w:val="2"/>
          <w:numId w:val="28"/>
        </w:numPr>
        <w:rPr>
          <w:rFonts w:cs="Arial"/>
          <w:sz w:val="20"/>
          <w:szCs w:val="20"/>
          <w:highlight w:val="red"/>
        </w:rPr>
      </w:pPr>
      <w:r w:rsidRPr="007E1B7B">
        <w:rPr>
          <w:rFonts w:cs="Arial"/>
          <w:sz w:val="20"/>
          <w:szCs w:val="20"/>
          <w:highlight w:val="red"/>
        </w:rPr>
        <w:t>Tipo Promoción ©</w:t>
      </w:r>
    </w:p>
    <w:p w:rsidR="00BC5181" w:rsidRPr="00310685" w:rsidRDefault="00BC5181" w:rsidP="00EC08D2">
      <w:pPr>
        <w:pStyle w:val="Prrafodelista"/>
        <w:numPr>
          <w:ilvl w:val="1"/>
          <w:numId w:val="28"/>
        </w:numPr>
        <w:ind w:left="993" w:hanging="633"/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El sistema valida la cantidad de inventario proporcionada por el actor de acuerdo con la validación </w:t>
      </w:r>
      <w:hyperlink w:anchor="VA03" w:history="1">
        <w:r w:rsidRPr="00310685">
          <w:rPr>
            <w:rStyle w:val="Hipervnculo"/>
            <w:b/>
            <w:color w:val="FFFFFF" w:themeColor="background1"/>
            <w:sz w:val="20"/>
            <w:szCs w:val="20"/>
            <w:highlight w:val="blue"/>
            <w:lang w:val="es-MX"/>
          </w:rPr>
          <w:t>VA03 Validar Inventario Proporcionado</w:t>
        </w:r>
      </w:hyperlink>
    </w:p>
    <w:p w:rsidR="00BC5181" w:rsidRPr="00310685" w:rsidRDefault="00BC5181" w:rsidP="00EC08D2">
      <w:pPr>
        <w:pStyle w:val="Prrafodelista"/>
        <w:numPr>
          <w:ilvl w:val="1"/>
          <w:numId w:val="28"/>
        </w:numPr>
        <w:tabs>
          <w:tab w:val="left" w:pos="993"/>
        </w:tabs>
        <w:ind w:left="993" w:hanging="633"/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El sistema valida que el actor haya proporcionado el precio del producto si éste tiene existencia en inventario de acuerdo con la validación </w:t>
      </w:r>
      <w:hyperlink w:anchor="VA04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VA04 Validar Precio de Salida del Producto de la Competencia</w:t>
        </w:r>
      </w:hyperlink>
    </w:p>
    <w:p w:rsidR="00BC5181" w:rsidRPr="00310685" w:rsidRDefault="00BC5181" w:rsidP="00EC08D2">
      <w:pPr>
        <w:pStyle w:val="Prrafodelista"/>
        <w:numPr>
          <w:ilvl w:val="0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Si &lt;el actor selecciona la opción </w:t>
      </w:r>
      <w:r w:rsidRPr="00310685">
        <w:rPr>
          <w:rFonts w:cs="Arial"/>
          <w:b/>
          <w:sz w:val="20"/>
          <w:szCs w:val="20"/>
          <w:highlight w:val="blue"/>
        </w:rPr>
        <w:t>Regresar</w:t>
      </w:r>
      <w:r w:rsidRPr="00310685">
        <w:rPr>
          <w:rFonts w:cs="Arial"/>
          <w:sz w:val="20"/>
          <w:szCs w:val="20"/>
          <w:highlight w:val="blue"/>
        </w:rPr>
        <w:t xml:space="preserve">&gt;, el sistema continúa con el flujo alterno general </w:t>
      </w:r>
      <w:hyperlink w:anchor="AG02" w:history="1">
        <w:r w:rsidRPr="00310685">
          <w:rPr>
            <w:rStyle w:val="Hipervnculo"/>
            <w:b/>
            <w:color w:val="FFFFFF" w:themeColor="background1"/>
            <w:sz w:val="20"/>
            <w:szCs w:val="20"/>
            <w:highlight w:val="blue"/>
          </w:rPr>
          <w:t>AG02 Regresar</w:t>
        </w:r>
      </w:hyperlink>
    </w:p>
    <w:p w:rsidR="00BC5181" w:rsidRPr="00310685" w:rsidRDefault="00BC5181" w:rsidP="00EC08D2">
      <w:pPr>
        <w:pStyle w:val="Prrafodelista"/>
        <w:numPr>
          <w:ilvl w:val="0"/>
          <w:numId w:val="28"/>
        </w:numPr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Si &lt;el actor selecciona la opción </w:t>
      </w:r>
      <w:r w:rsidRPr="00310685">
        <w:rPr>
          <w:rFonts w:cs="Arial"/>
          <w:b/>
          <w:sz w:val="20"/>
          <w:szCs w:val="20"/>
          <w:highlight w:val="blue"/>
        </w:rPr>
        <w:t>Terminar</w:t>
      </w:r>
      <w:r w:rsidRPr="00310685">
        <w:rPr>
          <w:rFonts w:cs="Arial"/>
          <w:sz w:val="20"/>
          <w:szCs w:val="20"/>
          <w:highlight w:val="blue"/>
        </w:rPr>
        <w:t>&gt;</w:t>
      </w:r>
      <w:r w:rsidR="009E5256" w:rsidRPr="00310685">
        <w:rPr>
          <w:rFonts w:cs="Arial"/>
          <w:sz w:val="20"/>
          <w:szCs w:val="20"/>
          <w:highlight w:val="blue"/>
        </w:rPr>
        <w:t xml:space="preserve"> o Si &lt;el </w:t>
      </w:r>
      <w:r w:rsidR="00CE105B" w:rsidRPr="00310685">
        <w:rPr>
          <w:rFonts w:cs="Arial"/>
          <w:sz w:val="20"/>
          <w:szCs w:val="20"/>
          <w:highlight w:val="blue"/>
        </w:rPr>
        <w:t xml:space="preserve">actor selecciona la opción </w:t>
      </w:r>
      <w:r w:rsidR="00CE105B" w:rsidRPr="00310685">
        <w:rPr>
          <w:rFonts w:cs="Arial"/>
          <w:b/>
          <w:sz w:val="20"/>
          <w:szCs w:val="20"/>
          <w:highlight w:val="blue"/>
        </w:rPr>
        <w:t>Continuar</w:t>
      </w:r>
      <w:r w:rsidR="00CE105B" w:rsidRPr="00310685">
        <w:rPr>
          <w:rFonts w:cs="Arial"/>
          <w:sz w:val="20"/>
          <w:szCs w:val="20"/>
          <w:highlight w:val="blue"/>
        </w:rPr>
        <w:t>&gt;</w:t>
      </w:r>
    </w:p>
    <w:p w:rsidR="00BC5181" w:rsidRPr="00310685" w:rsidRDefault="00BC5181" w:rsidP="00EC08D2">
      <w:pPr>
        <w:pStyle w:val="Prrafodelista"/>
        <w:numPr>
          <w:ilvl w:val="1"/>
          <w:numId w:val="28"/>
        </w:numPr>
        <w:tabs>
          <w:tab w:val="left" w:pos="851"/>
        </w:tabs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 xml:space="preserve">El sistema presenta el mensaje </w:t>
      </w:r>
      <w:hyperlink r:id="rId348" w:anchor="P0240" w:history="1">
        <w:r w:rsidRPr="00310685">
          <w:rPr>
            <w:rStyle w:val="Hipervnculo"/>
            <w:b/>
            <w:color w:val="FFFFFF" w:themeColor="background1"/>
            <w:sz w:val="20"/>
            <w:highlight w:val="blue"/>
            <w:lang w:val="es-MX"/>
          </w:rPr>
          <w:t>P0240 &lt;Seguro de que Conteo de Inventario es Correcto&gt;</w:t>
        </w:r>
      </w:hyperlink>
    </w:p>
    <w:p w:rsidR="00BC5181" w:rsidRPr="00310685" w:rsidRDefault="00BC5181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 xml:space="preserve">Si &lt;el actor selecciona la opción </w:t>
      </w:r>
      <w:r w:rsidRPr="00310685">
        <w:rPr>
          <w:b/>
          <w:sz w:val="20"/>
          <w:highlight w:val="blue"/>
          <w:lang w:val="es-MX"/>
        </w:rPr>
        <w:t>No</w:t>
      </w:r>
      <w:r w:rsidRPr="00310685">
        <w:rPr>
          <w:sz w:val="20"/>
          <w:highlight w:val="blue"/>
          <w:lang w:val="es-MX"/>
        </w:rPr>
        <w:t>&gt;</w:t>
      </w:r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El sistema continúa en el paso donde fue invocado</w:t>
      </w:r>
    </w:p>
    <w:p w:rsidR="00BC5181" w:rsidRPr="00310685" w:rsidRDefault="00BC5181" w:rsidP="00EC08D2">
      <w:pPr>
        <w:pStyle w:val="Prrafodelista"/>
        <w:numPr>
          <w:ilvl w:val="2"/>
          <w:numId w:val="28"/>
        </w:numPr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 xml:space="preserve">Si &lt;el actor selecciona la opción </w:t>
      </w:r>
      <w:r w:rsidRPr="00310685">
        <w:rPr>
          <w:b/>
          <w:sz w:val="20"/>
          <w:highlight w:val="blue"/>
          <w:lang w:val="es-MX"/>
        </w:rPr>
        <w:t>Si</w:t>
      </w:r>
      <w:r w:rsidRPr="00310685">
        <w:rPr>
          <w:sz w:val="20"/>
          <w:highlight w:val="blue"/>
          <w:lang w:val="es-MX"/>
        </w:rPr>
        <w:t>&gt;</w:t>
      </w:r>
    </w:p>
    <w:p w:rsidR="00BC5181" w:rsidRPr="00D457B1" w:rsidRDefault="00BC5181" w:rsidP="00D457B1">
      <w:pPr>
        <w:pStyle w:val="Prrafodelista"/>
        <w:numPr>
          <w:ilvl w:val="3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El sistema continúa en el siguiente paso de este flujo</w:t>
      </w:r>
    </w:p>
    <w:p w:rsidR="00BC5181" w:rsidRPr="00310685" w:rsidRDefault="00BC5181" w:rsidP="00EC08D2">
      <w:pPr>
        <w:pStyle w:val="Prrafodelista"/>
        <w:numPr>
          <w:ilvl w:val="1"/>
          <w:numId w:val="28"/>
        </w:numPr>
        <w:tabs>
          <w:tab w:val="left" w:pos="851"/>
        </w:tabs>
        <w:rPr>
          <w:sz w:val="20"/>
          <w:szCs w:val="20"/>
          <w:highlight w:val="blue"/>
          <w:lang w:val="es-MX"/>
        </w:rPr>
      </w:pPr>
      <w:r w:rsidRPr="00310685">
        <w:rPr>
          <w:sz w:val="20"/>
          <w:szCs w:val="20"/>
          <w:highlight w:val="blue"/>
          <w:lang w:val="es-MX"/>
        </w:rPr>
        <w:t>El sistema obtiene la siguiente información de la toma de inventario y mercadeo anterior para el producto capturado:</w:t>
      </w:r>
    </w:p>
    <w:p w:rsidR="00BC5181" w:rsidRPr="00310685" w:rsidRDefault="00BC5181" w:rsidP="00EC08D2">
      <w:pPr>
        <w:pStyle w:val="Prrafodelista"/>
        <w:numPr>
          <w:ilvl w:val="2"/>
          <w:numId w:val="28"/>
        </w:numPr>
        <w:rPr>
          <w:b/>
          <w:sz w:val="20"/>
          <w:highlight w:val="blue"/>
          <w:lang w:val="es-MX"/>
        </w:rPr>
      </w:pPr>
      <w:proofErr w:type="spellStart"/>
      <w:r w:rsidRPr="00310685">
        <w:rPr>
          <w:b/>
          <w:sz w:val="20"/>
          <w:highlight w:val="blue"/>
          <w:lang w:val="es-MX"/>
        </w:rPr>
        <w:t>Dia</w:t>
      </w:r>
      <w:proofErr w:type="spellEnd"/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rFonts w:cs="Arial"/>
          <w:sz w:val="20"/>
          <w:szCs w:val="20"/>
          <w:highlight w:val="blue"/>
        </w:rPr>
      </w:pPr>
      <w:proofErr w:type="spellStart"/>
      <w:r w:rsidRPr="00310685">
        <w:rPr>
          <w:sz w:val="20"/>
          <w:highlight w:val="blue"/>
          <w:lang w:val="es-MX"/>
        </w:rPr>
        <w:t>DiaClave</w:t>
      </w:r>
      <w:proofErr w:type="spellEnd"/>
      <w:r w:rsidRPr="00310685">
        <w:rPr>
          <w:sz w:val="20"/>
          <w:highlight w:val="blue"/>
          <w:lang w:val="es-MX"/>
        </w:rPr>
        <w:t xml:space="preserve"> </w:t>
      </w:r>
      <w:r w:rsidRPr="00310685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49" w:anchor="RNGEN171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FechaCaptura</w:t>
      </w:r>
      <w:proofErr w:type="spellEnd"/>
    </w:p>
    <w:p w:rsidR="00BC5181" w:rsidRPr="00310685" w:rsidRDefault="00BC5181" w:rsidP="00EC08D2">
      <w:pPr>
        <w:pStyle w:val="Prrafodelista"/>
        <w:numPr>
          <w:ilvl w:val="2"/>
          <w:numId w:val="28"/>
        </w:numPr>
        <w:rPr>
          <w:b/>
          <w:sz w:val="20"/>
          <w:highlight w:val="blue"/>
          <w:lang w:val="es-MX"/>
        </w:rPr>
      </w:pPr>
      <w:proofErr w:type="spellStart"/>
      <w:r w:rsidRPr="00310685">
        <w:rPr>
          <w:b/>
          <w:sz w:val="20"/>
          <w:highlight w:val="blue"/>
          <w:lang w:val="es-MX"/>
        </w:rPr>
        <w:t>InventarioMercadeo</w:t>
      </w:r>
      <w:proofErr w:type="spellEnd"/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lastRenderedPageBreak/>
        <w:t>InventarioID</w:t>
      </w:r>
      <w:proofErr w:type="spellEnd"/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t>VisitaClave</w:t>
      </w:r>
      <w:proofErr w:type="spellEnd"/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ind w:left="2410" w:hanging="1330"/>
        <w:rPr>
          <w:sz w:val="20"/>
          <w:szCs w:val="20"/>
          <w:highlight w:val="blue"/>
          <w:lang w:val="es-MX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t>DiaClave</w:t>
      </w:r>
      <w:proofErr w:type="spellEnd"/>
      <w:r w:rsidRPr="00310685">
        <w:rPr>
          <w:sz w:val="20"/>
          <w:szCs w:val="20"/>
          <w:highlight w:val="blue"/>
          <w:lang w:val="es-MX"/>
        </w:rPr>
        <w:t xml:space="preserve"> de acuerdo con la regla de negocio </w:t>
      </w:r>
      <w:hyperlink r:id="rId350" w:anchor="RNMOV164" w:history="1">
        <w:r w:rsidRPr="00310685">
          <w:rPr>
            <w:rStyle w:val="Hipervnculo"/>
            <w:b/>
            <w:color w:val="FFFFFF" w:themeColor="background1"/>
            <w:sz w:val="20"/>
            <w:szCs w:val="20"/>
            <w:highlight w:val="blue"/>
            <w:lang w:val="es-MX"/>
          </w:rPr>
          <w:t>RNMOV164 Día de Trabajo Anterior Inmediato al Día Actual</w:t>
        </w:r>
      </w:hyperlink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ind w:left="2410" w:hanging="1330"/>
        <w:rPr>
          <w:rFonts w:cs="Arial"/>
          <w:sz w:val="20"/>
          <w:szCs w:val="20"/>
          <w:highlight w:val="blue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t>ClienteClave</w:t>
      </w:r>
      <w:proofErr w:type="spellEnd"/>
      <w:r w:rsidRPr="00310685">
        <w:rPr>
          <w:sz w:val="20"/>
          <w:szCs w:val="20"/>
          <w:highlight w:val="blue"/>
          <w:lang w:val="es-MX"/>
        </w:rPr>
        <w:t xml:space="preserve"> </w:t>
      </w:r>
      <w:r w:rsidRPr="00310685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51" w:anchor="RNGEN171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t>MFechaHora</w:t>
      </w:r>
      <w:proofErr w:type="spellEnd"/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t>MUsuarioID</w:t>
      </w:r>
      <w:proofErr w:type="spellEnd"/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b/>
          <w:sz w:val="20"/>
          <w:szCs w:val="20"/>
          <w:highlight w:val="blue"/>
          <w:lang w:val="es-MX"/>
        </w:rPr>
      </w:pPr>
      <w:proofErr w:type="spellStart"/>
      <w:r w:rsidRPr="00310685">
        <w:rPr>
          <w:b/>
          <w:sz w:val="20"/>
          <w:szCs w:val="20"/>
          <w:highlight w:val="blue"/>
          <w:lang w:val="es-MX"/>
        </w:rPr>
        <w:t>Dia</w:t>
      </w:r>
      <w:proofErr w:type="spellEnd"/>
    </w:p>
    <w:p w:rsidR="00BC5181" w:rsidRPr="00310685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t>DiaClave</w:t>
      </w:r>
      <w:proofErr w:type="spellEnd"/>
    </w:p>
    <w:p w:rsidR="00BC5181" w:rsidRPr="0035686F" w:rsidRDefault="00BC5181" w:rsidP="0035686F">
      <w:pPr>
        <w:pStyle w:val="Prrafodelista"/>
        <w:numPr>
          <w:ilvl w:val="4"/>
          <w:numId w:val="28"/>
        </w:numPr>
        <w:tabs>
          <w:tab w:val="left" w:pos="2410"/>
        </w:tabs>
        <w:ind w:left="2410" w:hanging="970"/>
        <w:rPr>
          <w:rStyle w:val="Hipervnculo"/>
          <w:color w:val="auto"/>
          <w:sz w:val="20"/>
          <w:szCs w:val="20"/>
          <w:highlight w:val="blue"/>
          <w:u w:val="none"/>
          <w:lang w:val="es-MX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t>FechaCaptura</w:t>
      </w:r>
      <w:proofErr w:type="spellEnd"/>
      <w:r w:rsidRPr="00310685">
        <w:rPr>
          <w:sz w:val="20"/>
          <w:szCs w:val="20"/>
          <w:highlight w:val="blue"/>
          <w:lang w:val="es-MX"/>
        </w:rPr>
        <w:t xml:space="preserve"> de acuerdo con la regla de negocio </w:t>
      </w:r>
      <w:hyperlink r:id="rId352" w:anchor="RNMOV164" w:history="1">
        <w:r w:rsidRPr="00310685">
          <w:rPr>
            <w:rStyle w:val="Hipervnculo"/>
            <w:b/>
            <w:color w:val="FFFFFF" w:themeColor="background1"/>
            <w:sz w:val="20"/>
            <w:szCs w:val="20"/>
            <w:highlight w:val="blue"/>
            <w:lang w:val="es-MX"/>
          </w:rPr>
          <w:t>RNMOV164 Día de Trabajo Anterior Inmediato al Día Actual</w:t>
        </w:r>
      </w:hyperlink>
    </w:p>
    <w:p w:rsidR="0035686F" w:rsidRDefault="0035686F" w:rsidP="0035686F">
      <w:pPr>
        <w:pStyle w:val="Prrafodelista"/>
        <w:numPr>
          <w:ilvl w:val="1"/>
          <w:numId w:val="28"/>
        </w:numPr>
        <w:tabs>
          <w:tab w:val="left" w:pos="2410"/>
        </w:tabs>
        <w:rPr>
          <w:rStyle w:val="Hipervnculo"/>
          <w:color w:val="auto"/>
          <w:sz w:val="20"/>
          <w:szCs w:val="20"/>
          <w:highlight w:val="blue"/>
          <w:u w:val="none"/>
          <w:lang w:val="es-MX"/>
        </w:rPr>
      </w:pPr>
      <w:r>
        <w:rPr>
          <w:rStyle w:val="Hipervnculo"/>
          <w:color w:val="auto"/>
          <w:sz w:val="20"/>
          <w:szCs w:val="20"/>
          <w:highlight w:val="blue"/>
          <w:u w:val="none"/>
          <w:lang w:val="es-MX"/>
        </w:rPr>
        <w:t>El sistema pone en sesión la siguiente información:</w:t>
      </w:r>
    </w:p>
    <w:p w:rsidR="0035686F" w:rsidRPr="0035686F" w:rsidRDefault="0035686F" w:rsidP="0035686F">
      <w:pPr>
        <w:pStyle w:val="Prrafodelista"/>
        <w:numPr>
          <w:ilvl w:val="2"/>
          <w:numId w:val="28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>
        <w:rPr>
          <w:rStyle w:val="Hipervnculo"/>
          <w:color w:val="auto"/>
          <w:sz w:val="20"/>
          <w:szCs w:val="20"/>
          <w:highlight w:val="blue"/>
          <w:u w:val="none"/>
          <w:lang w:val="es-MX"/>
        </w:rPr>
        <w:t>InventarioIDAnterior</w:t>
      </w:r>
      <w:proofErr w:type="spellEnd"/>
    </w:p>
    <w:p w:rsidR="00BC5181" w:rsidRPr="00310685" w:rsidRDefault="00BC5181" w:rsidP="00EC08D2">
      <w:pPr>
        <w:pStyle w:val="Prrafodelista"/>
        <w:numPr>
          <w:ilvl w:val="1"/>
          <w:numId w:val="28"/>
        </w:numPr>
        <w:tabs>
          <w:tab w:val="left" w:pos="851"/>
        </w:tabs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>Para cada producto equivalente de la competencia presentado:</w:t>
      </w:r>
    </w:p>
    <w:p w:rsidR="00BC5181" w:rsidRPr="00310685" w:rsidRDefault="00BC5181" w:rsidP="00EC08D2">
      <w:pPr>
        <w:pStyle w:val="Prrafodelista"/>
        <w:numPr>
          <w:ilvl w:val="2"/>
          <w:numId w:val="28"/>
        </w:numPr>
        <w:rPr>
          <w:rFonts w:cs="Arial"/>
          <w:sz w:val="20"/>
          <w:szCs w:val="20"/>
          <w:highlight w:val="blue"/>
        </w:rPr>
      </w:pPr>
      <w:bookmarkStart w:id="189" w:name="Paso_8_7_1"/>
      <w:bookmarkEnd w:id="189"/>
      <w:r w:rsidRPr="00310685">
        <w:rPr>
          <w:rFonts w:cs="Arial"/>
          <w:sz w:val="20"/>
          <w:szCs w:val="20"/>
          <w:highlight w:val="blue"/>
        </w:rPr>
        <w:t>Si &lt;se proporcionó un inventario y un precio para el producto&gt;</w:t>
      </w:r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ind w:left="2410" w:hanging="1330"/>
        <w:rPr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 xml:space="preserve">El </w:t>
      </w:r>
      <w:r w:rsidRPr="00310685">
        <w:rPr>
          <w:rFonts w:cs="Arial"/>
          <w:sz w:val="20"/>
          <w:szCs w:val="20"/>
          <w:highlight w:val="blue"/>
        </w:rPr>
        <w:t>sistema</w:t>
      </w:r>
      <w:r w:rsidRPr="00310685">
        <w:rPr>
          <w:sz w:val="20"/>
          <w:highlight w:val="blue"/>
          <w:lang w:val="es-MX"/>
        </w:rPr>
        <w:t xml:space="preserve"> actualiza el objeto </w:t>
      </w:r>
      <w:proofErr w:type="spellStart"/>
      <w:r w:rsidRPr="00310685">
        <w:rPr>
          <w:sz w:val="20"/>
          <w:highlight w:val="blue"/>
          <w:lang w:val="es-MX"/>
        </w:rPr>
        <w:t>ProductosCompetencia</w:t>
      </w:r>
      <w:proofErr w:type="spellEnd"/>
      <w:r w:rsidRPr="00310685">
        <w:rPr>
          <w:sz w:val="20"/>
          <w:highlight w:val="blue"/>
          <w:lang w:val="es-MX"/>
        </w:rPr>
        <w:t xml:space="preserve"> con la siguiente información para el producto actual:</w:t>
      </w:r>
    </w:p>
    <w:p w:rsidR="00BC5181" w:rsidRPr="00310685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rPr>
          <w:b/>
          <w:sz w:val="20"/>
          <w:szCs w:val="20"/>
          <w:highlight w:val="blue"/>
          <w:lang w:val="es-MX"/>
        </w:rPr>
      </w:pPr>
      <w:proofErr w:type="spellStart"/>
      <w:r w:rsidRPr="00310685">
        <w:rPr>
          <w:b/>
          <w:sz w:val="20"/>
          <w:szCs w:val="20"/>
          <w:highlight w:val="blue"/>
          <w:lang w:val="es-MX"/>
        </w:rPr>
        <w:t>ProductosCompetencia</w:t>
      </w:r>
      <w:proofErr w:type="spellEnd"/>
    </w:p>
    <w:p w:rsidR="00BC5181" w:rsidRPr="00310685" w:rsidRDefault="00BC5181" w:rsidP="00EC08D2">
      <w:pPr>
        <w:pStyle w:val="Prrafodelista"/>
        <w:numPr>
          <w:ilvl w:val="5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ProductoCompClave</w:t>
      </w:r>
      <w:proofErr w:type="spellEnd"/>
    </w:p>
    <w:p w:rsidR="00BC5181" w:rsidRPr="00310685" w:rsidRDefault="00BC5181" w:rsidP="00EC08D2">
      <w:pPr>
        <w:pStyle w:val="Prrafodelista"/>
        <w:numPr>
          <w:ilvl w:val="5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Precio</w:t>
      </w:r>
    </w:p>
    <w:p w:rsidR="00BC5181" w:rsidRPr="005178EF" w:rsidRDefault="00BC5181" w:rsidP="005178EF">
      <w:pPr>
        <w:pStyle w:val="Prrafodelista"/>
        <w:numPr>
          <w:ilvl w:val="5"/>
          <w:numId w:val="28"/>
        </w:numPr>
        <w:tabs>
          <w:tab w:val="left" w:pos="2410"/>
        </w:tabs>
        <w:ind w:left="2835" w:hanging="1035"/>
        <w:rPr>
          <w:rStyle w:val="Hipervnculo"/>
          <w:color w:val="auto"/>
          <w:sz w:val="20"/>
          <w:highlight w:val="blue"/>
          <w:u w:val="none"/>
          <w:lang w:val="es-MX"/>
        </w:rPr>
      </w:pPr>
      <w:r w:rsidRPr="00310685">
        <w:rPr>
          <w:sz w:val="20"/>
          <w:highlight w:val="blue"/>
          <w:lang w:val="es-MX"/>
        </w:rPr>
        <w:t xml:space="preserve">Inventario </w:t>
      </w:r>
      <w:r w:rsidRPr="00310685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53" w:anchor="RNADMESC026" w:history="1">
        <w:r w:rsidRPr="00310685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5178EF" w:rsidRPr="005178EF" w:rsidRDefault="005178EF" w:rsidP="005178EF">
      <w:pPr>
        <w:pStyle w:val="Prrafodelista"/>
        <w:numPr>
          <w:ilvl w:val="5"/>
          <w:numId w:val="28"/>
        </w:numPr>
        <w:tabs>
          <w:tab w:val="left" w:pos="2410"/>
        </w:tabs>
        <w:ind w:left="2835" w:hanging="1035"/>
        <w:rPr>
          <w:sz w:val="20"/>
          <w:highlight w:val="red"/>
          <w:lang w:val="es-MX"/>
        </w:rPr>
      </w:pPr>
      <w:proofErr w:type="spellStart"/>
      <w:r w:rsidRPr="005178EF">
        <w:rPr>
          <w:rStyle w:val="Hipervnculo"/>
          <w:color w:val="auto"/>
          <w:sz w:val="20"/>
          <w:highlight w:val="red"/>
          <w:u w:val="none"/>
        </w:rPr>
        <w:t>PromoOtorgada</w:t>
      </w:r>
      <w:proofErr w:type="spellEnd"/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ind w:left="2410" w:hanging="1330"/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El sistema obtiene </w:t>
      </w:r>
      <w:r w:rsidRPr="00310685">
        <w:rPr>
          <w:sz w:val="20"/>
          <w:szCs w:val="20"/>
          <w:highlight w:val="blue"/>
          <w:lang w:val="es-MX"/>
        </w:rPr>
        <w:t>la siguiente información de la toma de inventario y mercadeo anterior para el producto de la competencia actual</w:t>
      </w:r>
      <w:r w:rsidRPr="00310685">
        <w:rPr>
          <w:rFonts w:cs="Arial"/>
          <w:sz w:val="20"/>
          <w:szCs w:val="20"/>
          <w:highlight w:val="blue"/>
        </w:rPr>
        <w:t>:</w:t>
      </w:r>
    </w:p>
    <w:p w:rsidR="00BC5181" w:rsidRPr="00310685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rPr>
          <w:b/>
          <w:sz w:val="20"/>
          <w:highlight w:val="blue"/>
          <w:lang w:val="es-MX"/>
        </w:rPr>
      </w:pPr>
      <w:proofErr w:type="spellStart"/>
      <w:r w:rsidRPr="00310685">
        <w:rPr>
          <w:b/>
          <w:sz w:val="20"/>
          <w:highlight w:val="blue"/>
          <w:lang w:val="es-MX"/>
        </w:rPr>
        <w:t>InventarioCompDetalle</w:t>
      </w:r>
      <w:proofErr w:type="spellEnd"/>
    </w:p>
    <w:p w:rsidR="00BC5181" w:rsidRPr="00310685" w:rsidRDefault="00BC5181" w:rsidP="00EC08D2">
      <w:pPr>
        <w:pStyle w:val="Prrafodelista"/>
        <w:numPr>
          <w:ilvl w:val="5"/>
          <w:numId w:val="28"/>
        </w:numPr>
        <w:tabs>
          <w:tab w:val="left" w:pos="2410"/>
        </w:tabs>
        <w:ind w:left="3544" w:hanging="1744"/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InventarioID</w:t>
      </w:r>
      <w:proofErr w:type="spellEnd"/>
      <w:r w:rsidRPr="00310685">
        <w:rPr>
          <w:sz w:val="20"/>
          <w:highlight w:val="blue"/>
          <w:lang w:val="es-MX"/>
        </w:rPr>
        <w:t xml:space="preserve"> (</w:t>
      </w:r>
      <w:proofErr w:type="spellStart"/>
      <w:r w:rsidRPr="00310685">
        <w:rPr>
          <w:sz w:val="20"/>
          <w:highlight w:val="blue"/>
          <w:lang w:val="es-MX"/>
        </w:rPr>
        <w:t>InventarioIDAnterior</w:t>
      </w:r>
      <w:proofErr w:type="spellEnd"/>
      <w:r w:rsidRPr="00310685">
        <w:rPr>
          <w:sz w:val="20"/>
          <w:highlight w:val="blue"/>
          <w:lang w:val="es-MX"/>
        </w:rPr>
        <w:t xml:space="preserve">) </w:t>
      </w:r>
      <w:r w:rsidRPr="00310685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54" w:anchor="RNGEN171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</w:p>
    <w:p w:rsidR="00BC5181" w:rsidRPr="00310685" w:rsidRDefault="00BC5181" w:rsidP="00EC08D2">
      <w:pPr>
        <w:pStyle w:val="Prrafodelista"/>
        <w:numPr>
          <w:ilvl w:val="5"/>
          <w:numId w:val="28"/>
        </w:numPr>
        <w:tabs>
          <w:tab w:val="left" w:pos="2410"/>
        </w:tabs>
        <w:ind w:left="3544" w:hanging="1744"/>
        <w:rPr>
          <w:sz w:val="20"/>
          <w:szCs w:val="20"/>
          <w:highlight w:val="blue"/>
          <w:lang w:val="es-MX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t>ProductoClave</w:t>
      </w:r>
      <w:proofErr w:type="spellEnd"/>
      <w:r w:rsidRPr="00310685">
        <w:rPr>
          <w:sz w:val="20"/>
          <w:szCs w:val="20"/>
          <w:highlight w:val="blue"/>
          <w:lang w:val="es-MX"/>
        </w:rPr>
        <w:t xml:space="preserve"> </w:t>
      </w:r>
      <w:r w:rsidRPr="00310685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55" w:anchor="RNROLMOV198" w:history="1">
        <w:r w:rsidRPr="00310685">
          <w:rPr>
            <w:rStyle w:val="Hipervnculo"/>
            <w:b/>
            <w:color w:val="FFFFFF" w:themeColor="background1"/>
            <w:sz w:val="20"/>
            <w:highlight w:val="blue"/>
          </w:rPr>
          <w:t>RNROLMOV198 Información Contenida en el Objeto Productos</w:t>
        </w:r>
      </w:hyperlink>
    </w:p>
    <w:p w:rsidR="00BC5181" w:rsidRPr="00310685" w:rsidRDefault="00BC5181" w:rsidP="00EC08D2">
      <w:pPr>
        <w:pStyle w:val="Prrafodelista"/>
        <w:numPr>
          <w:ilvl w:val="5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ProductoCompClave</w:t>
      </w:r>
      <w:proofErr w:type="spellEnd"/>
    </w:p>
    <w:p w:rsidR="00BC5181" w:rsidRPr="00310685" w:rsidRDefault="00BC5181" w:rsidP="00EC08D2">
      <w:pPr>
        <w:pStyle w:val="Prrafodelista"/>
        <w:numPr>
          <w:ilvl w:val="5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Inventario</w:t>
      </w:r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ind w:left="2410" w:hanging="1330"/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Si &lt;no se obtuvo información de la toma de inventario y mercadeo anterior para el producto de la competencia actual&gt;</w:t>
      </w:r>
    </w:p>
    <w:p w:rsidR="00BC5181" w:rsidRPr="00310685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ind w:left="2410" w:hanging="970"/>
        <w:rPr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 xml:space="preserve">El </w:t>
      </w:r>
      <w:r w:rsidRPr="00310685">
        <w:rPr>
          <w:rFonts w:cs="Arial"/>
          <w:sz w:val="20"/>
          <w:szCs w:val="20"/>
          <w:highlight w:val="blue"/>
        </w:rPr>
        <w:t>sistema</w:t>
      </w:r>
      <w:r w:rsidRPr="00310685">
        <w:rPr>
          <w:sz w:val="20"/>
          <w:highlight w:val="blue"/>
          <w:lang w:val="es-MX"/>
        </w:rPr>
        <w:t xml:space="preserve"> actualiza el objeto </w:t>
      </w:r>
      <w:proofErr w:type="spellStart"/>
      <w:r w:rsidRPr="00310685">
        <w:rPr>
          <w:sz w:val="20"/>
          <w:highlight w:val="blue"/>
          <w:lang w:val="es-MX"/>
        </w:rPr>
        <w:t>ProductosCompetencia</w:t>
      </w:r>
      <w:proofErr w:type="spellEnd"/>
      <w:r w:rsidRPr="00310685">
        <w:rPr>
          <w:sz w:val="20"/>
          <w:highlight w:val="blue"/>
          <w:lang w:val="es-MX"/>
        </w:rPr>
        <w:t xml:space="preserve"> con la siguiente información para el producto actual:</w:t>
      </w:r>
    </w:p>
    <w:p w:rsidR="00BC5181" w:rsidRPr="00310685" w:rsidRDefault="00BC5181" w:rsidP="00EC08D2">
      <w:pPr>
        <w:pStyle w:val="Prrafodelista"/>
        <w:numPr>
          <w:ilvl w:val="5"/>
          <w:numId w:val="28"/>
        </w:numPr>
        <w:tabs>
          <w:tab w:val="left" w:pos="2410"/>
        </w:tabs>
        <w:rPr>
          <w:rFonts w:cs="Arial"/>
          <w:sz w:val="20"/>
          <w:szCs w:val="20"/>
          <w:highlight w:val="blue"/>
        </w:rPr>
      </w:pPr>
      <w:proofErr w:type="spellStart"/>
      <w:r w:rsidRPr="00310685">
        <w:rPr>
          <w:b/>
          <w:sz w:val="20"/>
          <w:szCs w:val="20"/>
          <w:highlight w:val="blue"/>
          <w:lang w:val="es-MX"/>
        </w:rPr>
        <w:t>ProductosCompetencia</w:t>
      </w:r>
      <w:proofErr w:type="spellEnd"/>
    </w:p>
    <w:p w:rsidR="00BC5181" w:rsidRPr="00310685" w:rsidRDefault="00BC5181" w:rsidP="00EC08D2">
      <w:pPr>
        <w:pStyle w:val="Prrafodelista"/>
        <w:numPr>
          <w:ilvl w:val="6"/>
          <w:numId w:val="28"/>
        </w:numPr>
        <w:tabs>
          <w:tab w:val="left" w:pos="2410"/>
        </w:tabs>
        <w:ind w:left="3544" w:hanging="1384"/>
        <w:rPr>
          <w:rFonts w:cs="Arial"/>
          <w:sz w:val="20"/>
          <w:szCs w:val="20"/>
          <w:highlight w:val="blue"/>
        </w:rPr>
      </w:pPr>
      <w:proofErr w:type="spellStart"/>
      <w:r w:rsidRPr="00310685">
        <w:rPr>
          <w:rFonts w:cs="Arial"/>
          <w:sz w:val="20"/>
          <w:szCs w:val="20"/>
          <w:highlight w:val="blue"/>
        </w:rPr>
        <w:t>InvAnterior</w:t>
      </w:r>
      <w:proofErr w:type="spellEnd"/>
      <w:r w:rsidRPr="00310685">
        <w:rPr>
          <w:rFonts w:cs="Arial"/>
          <w:sz w:val="20"/>
          <w:szCs w:val="20"/>
          <w:highlight w:val="blue"/>
        </w:rPr>
        <w:t xml:space="preserve"> de acuerdo con las reglas de negocio </w:t>
      </w:r>
      <w:hyperlink r:id="rId356" w:anchor="RNGEN041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RNGEN041 Valor por Defecto Cero</w:t>
        </w:r>
      </w:hyperlink>
      <w:r w:rsidRPr="00310685">
        <w:rPr>
          <w:highlight w:val="blue"/>
        </w:rPr>
        <w:t xml:space="preserve"> </w:t>
      </w:r>
      <w:r w:rsidRPr="00310685">
        <w:rPr>
          <w:sz w:val="20"/>
          <w:highlight w:val="blue"/>
        </w:rPr>
        <w:t>y</w:t>
      </w:r>
      <w:r w:rsidRPr="00310685">
        <w:rPr>
          <w:highlight w:val="blue"/>
        </w:rPr>
        <w:t xml:space="preserve"> </w:t>
      </w:r>
      <w:hyperlink r:id="rId357" w:anchor="RNADMESC026" w:history="1">
        <w:r w:rsidRPr="00310685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ind w:left="2410" w:hanging="1330"/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Si &lt;se obtuvo información de la toma de inventario y mercadeo anterior para el producto de la competencia actual&gt;</w:t>
      </w:r>
    </w:p>
    <w:p w:rsidR="00BC5181" w:rsidRPr="00310685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ind w:left="2410" w:hanging="970"/>
        <w:rPr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 xml:space="preserve">El </w:t>
      </w:r>
      <w:r w:rsidRPr="00310685">
        <w:rPr>
          <w:rFonts w:cs="Arial"/>
          <w:sz w:val="20"/>
          <w:szCs w:val="20"/>
          <w:highlight w:val="blue"/>
        </w:rPr>
        <w:t>sistema</w:t>
      </w:r>
      <w:r w:rsidRPr="00310685">
        <w:rPr>
          <w:sz w:val="20"/>
          <w:highlight w:val="blue"/>
          <w:lang w:val="es-MX"/>
        </w:rPr>
        <w:t xml:space="preserve"> actualiza el objeto </w:t>
      </w:r>
      <w:proofErr w:type="spellStart"/>
      <w:r w:rsidRPr="00310685">
        <w:rPr>
          <w:sz w:val="20"/>
          <w:highlight w:val="blue"/>
          <w:lang w:val="es-MX"/>
        </w:rPr>
        <w:t>ProductosCompetencia</w:t>
      </w:r>
      <w:proofErr w:type="spellEnd"/>
      <w:r w:rsidRPr="00310685">
        <w:rPr>
          <w:sz w:val="20"/>
          <w:highlight w:val="blue"/>
          <w:lang w:val="es-MX"/>
        </w:rPr>
        <w:t xml:space="preserve"> con la siguiente información para el producto actual:</w:t>
      </w:r>
    </w:p>
    <w:p w:rsidR="00BC5181" w:rsidRPr="00310685" w:rsidRDefault="00BC5181" w:rsidP="00EC08D2">
      <w:pPr>
        <w:pStyle w:val="Prrafodelista"/>
        <w:numPr>
          <w:ilvl w:val="5"/>
          <w:numId w:val="28"/>
        </w:numPr>
        <w:tabs>
          <w:tab w:val="left" w:pos="2410"/>
        </w:tabs>
        <w:rPr>
          <w:rFonts w:cs="Arial"/>
          <w:sz w:val="20"/>
          <w:szCs w:val="20"/>
          <w:highlight w:val="blue"/>
        </w:rPr>
      </w:pPr>
      <w:proofErr w:type="spellStart"/>
      <w:r w:rsidRPr="00310685">
        <w:rPr>
          <w:b/>
          <w:sz w:val="20"/>
          <w:szCs w:val="20"/>
          <w:highlight w:val="blue"/>
          <w:lang w:val="es-MX"/>
        </w:rPr>
        <w:t>ProductosCompetencia</w:t>
      </w:r>
      <w:proofErr w:type="spellEnd"/>
    </w:p>
    <w:p w:rsidR="00BC5181" w:rsidRPr="00310685" w:rsidRDefault="00BC5181" w:rsidP="00EC08D2">
      <w:pPr>
        <w:pStyle w:val="Prrafodelista"/>
        <w:numPr>
          <w:ilvl w:val="6"/>
          <w:numId w:val="28"/>
        </w:numPr>
        <w:tabs>
          <w:tab w:val="left" w:pos="2410"/>
        </w:tabs>
        <w:ind w:left="3544" w:hanging="1384"/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InvAnterior</w:t>
      </w:r>
      <w:proofErr w:type="spellEnd"/>
      <w:r w:rsidRPr="00310685">
        <w:rPr>
          <w:sz w:val="20"/>
          <w:highlight w:val="blue"/>
          <w:lang w:val="es-MX"/>
        </w:rPr>
        <w:t xml:space="preserve"> </w:t>
      </w:r>
      <w:r w:rsidRPr="00310685">
        <w:rPr>
          <w:rFonts w:cs="Arial"/>
          <w:sz w:val="20"/>
          <w:szCs w:val="20"/>
          <w:highlight w:val="blue"/>
        </w:rPr>
        <w:t xml:space="preserve">de acuerdo con las reglas de negocio </w:t>
      </w:r>
      <w:hyperlink r:id="rId358" w:anchor="RNMOV165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RNMOV165 Cantidad de Producto Registrada en la Toma de Inventario Anterior</w:t>
        </w:r>
      </w:hyperlink>
      <w:r w:rsidRPr="00310685">
        <w:rPr>
          <w:highlight w:val="blue"/>
        </w:rPr>
        <w:t xml:space="preserve"> </w:t>
      </w:r>
      <w:r w:rsidRPr="00310685">
        <w:rPr>
          <w:sz w:val="20"/>
          <w:highlight w:val="blue"/>
        </w:rPr>
        <w:t>y</w:t>
      </w:r>
      <w:r w:rsidRPr="00310685">
        <w:rPr>
          <w:highlight w:val="blue"/>
        </w:rPr>
        <w:t xml:space="preserve"> </w:t>
      </w:r>
      <w:hyperlink r:id="rId359" w:anchor="RNADMESC026" w:history="1">
        <w:r w:rsidRPr="00310685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BC5181" w:rsidRPr="00310685" w:rsidRDefault="00BC5181" w:rsidP="00EC08D2">
      <w:pPr>
        <w:pStyle w:val="Prrafodelista"/>
        <w:numPr>
          <w:ilvl w:val="1"/>
          <w:numId w:val="28"/>
        </w:numPr>
        <w:tabs>
          <w:tab w:val="left" w:pos="851"/>
        </w:tabs>
        <w:ind w:left="851" w:hanging="491"/>
        <w:rPr>
          <w:sz w:val="20"/>
          <w:szCs w:val="20"/>
          <w:highlight w:val="blue"/>
          <w:lang w:val="es-MX"/>
        </w:rPr>
      </w:pPr>
      <w:r w:rsidRPr="00310685">
        <w:rPr>
          <w:sz w:val="20"/>
          <w:szCs w:val="20"/>
          <w:highlight w:val="blue"/>
          <w:lang w:val="es-MX"/>
        </w:rPr>
        <w:t xml:space="preserve">Si &lt;se cuenta con información de la toma de inventario y mercadeo anterior para el producto capturado (se tiene registrado un </w:t>
      </w:r>
      <w:proofErr w:type="spellStart"/>
      <w:r w:rsidRPr="00310685">
        <w:rPr>
          <w:sz w:val="20"/>
          <w:szCs w:val="20"/>
          <w:highlight w:val="blue"/>
          <w:lang w:val="es-MX"/>
        </w:rPr>
        <w:t>InventarioIDAnterior</w:t>
      </w:r>
      <w:proofErr w:type="spellEnd"/>
      <w:r w:rsidRPr="00310685">
        <w:rPr>
          <w:sz w:val="20"/>
          <w:szCs w:val="20"/>
          <w:highlight w:val="blue"/>
          <w:lang w:val="es-MX"/>
        </w:rPr>
        <w:t xml:space="preserve"> en sesión)&gt;</w:t>
      </w:r>
    </w:p>
    <w:p w:rsidR="00BC5181" w:rsidRPr="00310685" w:rsidRDefault="00BC5181" w:rsidP="00EC08D2">
      <w:pPr>
        <w:pStyle w:val="Prrafodelista"/>
        <w:numPr>
          <w:ilvl w:val="2"/>
          <w:numId w:val="28"/>
        </w:numPr>
        <w:ind w:left="1418" w:hanging="698"/>
        <w:rPr>
          <w:sz w:val="20"/>
          <w:szCs w:val="20"/>
          <w:highlight w:val="blue"/>
          <w:lang w:val="es-MX"/>
        </w:rPr>
      </w:pPr>
      <w:r w:rsidRPr="00310685">
        <w:rPr>
          <w:sz w:val="20"/>
          <w:szCs w:val="20"/>
          <w:highlight w:val="blue"/>
          <w:lang w:val="es-MX"/>
        </w:rPr>
        <w:t>El sistema obtiene la siguiente información de la toma de inventario y mercadeo anterior de los productos de la competencia registrados para el producto actual:</w:t>
      </w:r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b/>
          <w:sz w:val="20"/>
          <w:highlight w:val="blue"/>
          <w:lang w:val="es-MX"/>
        </w:rPr>
      </w:pPr>
      <w:proofErr w:type="spellStart"/>
      <w:r w:rsidRPr="00310685">
        <w:rPr>
          <w:b/>
          <w:sz w:val="20"/>
          <w:highlight w:val="blue"/>
          <w:lang w:val="es-MX"/>
        </w:rPr>
        <w:t>InventarioCompDetalle</w:t>
      </w:r>
      <w:proofErr w:type="spellEnd"/>
    </w:p>
    <w:p w:rsidR="00BC5181" w:rsidRPr="00310685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ind w:left="2410" w:hanging="970"/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lastRenderedPageBreak/>
        <w:t>InventarioID</w:t>
      </w:r>
      <w:proofErr w:type="spellEnd"/>
      <w:r w:rsidRPr="00310685">
        <w:rPr>
          <w:sz w:val="20"/>
          <w:highlight w:val="blue"/>
          <w:lang w:val="es-MX"/>
        </w:rPr>
        <w:t xml:space="preserve"> (</w:t>
      </w:r>
      <w:proofErr w:type="spellStart"/>
      <w:r w:rsidRPr="00310685">
        <w:rPr>
          <w:sz w:val="20"/>
          <w:highlight w:val="blue"/>
          <w:lang w:val="es-MX"/>
        </w:rPr>
        <w:t>InventarioIDAnterior</w:t>
      </w:r>
      <w:proofErr w:type="spellEnd"/>
      <w:r w:rsidRPr="00310685">
        <w:rPr>
          <w:sz w:val="20"/>
          <w:highlight w:val="blue"/>
          <w:lang w:val="es-MX"/>
        </w:rPr>
        <w:t xml:space="preserve">) </w:t>
      </w:r>
      <w:r w:rsidRPr="00310685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60" w:anchor="RNGEN171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</w:p>
    <w:p w:rsidR="00BC5181" w:rsidRPr="00310685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ind w:left="2410" w:hanging="970"/>
        <w:rPr>
          <w:sz w:val="20"/>
          <w:szCs w:val="20"/>
          <w:highlight w:val="blue"/>
          <w:lang w:val="es-MX"/>
        </w:rPr>
      </w:pPr>
      <w:proofErr w:type="spellStart"/>
      <w:r w:rsidRPr="00310685">
        <w:rPr>
          <w:sz w:val="20"/>
          <w:szCs w:val="20"/>
          <w:highlight w:val="blue"/>
          <w:lang w:val="es-MX"/>
        </w:rPr>
        <w:t>ProductoClave</w:t>
      </w:r>
      <w:proofErr w:type="spellEnd"/>
      <w:r w:rsidRPr="00310685">
        <w:rPr>
          <w:sz w:val="20"/>
          <w:szCs w:val="20"/>
          <w:highlight w:val="blue"/>
          <w:lang w:val="es-MX"/>
        </w:rPr>
        <w:t xml:space="preserve"> </w:t>
      </w:r>
      <w:r w:rsidRPr="00310685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61" w:anchor="RNROLMOV198" w:history="1">
        <w:r w:rsidRPr="00310685">
          <w:rPr>
            <w:rStyle w:val="Hipervnculo"/>
            <w:b/>
            <w:color w:val="FFFFFF" w:themeColor="background1"/>
            <w:sz w:val="20"/>
            <w:highlight w:val="blue"/>
          </w:rPr>
          <w:t>RNROLMOV198 Información Contenida en el Objeto Productos</w:t>
        </w:r>
      </w:hyperlink>
    </w:p>
    <w:p w:rsidR="00BC5181" w:rsidRPr="00310685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proofErr w:type="spellStart"/>
      <w:r w:rsidRPr="00310685">
        <w:rPr>
          <w:sz w:val="20"/>
          <w:highlight w:val="blue"/>
          <w:lang w:val="es-MX"/>
        </w:rPr>
        <w:t>ProductoCompClave</w:t>
      </w:r>
      <w:proofErr w:type="spellEnd"/>
    </w:p>
    <w:p w:rsidR="00BC5181" w:rsidRPr="00310685" w:rsidRDefault="00BC5181" w:rsidP="00EC08D2">
      <w:pPr>
        <w:pStyle w:val="Prrafodelista"/>
        <w:numPr>
          <w:ilvl w:val="2"/>
          <w:numId w:val="28"/>
        </w:numPr>
        <w:ind w:left="1418" w:hanging="698"/>
        <w:rPr>
          <w:rFonts w:cs="Arial"/>
          <w:sz w:val="20"/>
          <w:szCs w:val="20"/>
          <w:highlight w:val="blue"/>
        </w:rPr>
      </w:pPr>
      <w:r w:rsidRPr="00310685">
        <w:rPr>
          <w:sz w:val="20"/>
          <w:highlight w:val="blue"/>
          <w:lang w:val="es-MX"/>
        </w:rPr>
        <w:t xml:space="preserve">Si &lt;se obtuvo por lo menos un producto de la competencia registrado en la toma de inventario y mercadeo anterior del cliente que no se encuentre registrado en el objeto </w:t>
      </w:r>
      <w:proofErr w:type="spellStart"/>
      <w:r w:rsidRPr="00310685">
        <w:rPr>
          <w:sz w:val="20"/>
          <w:highlight w:val="blue"/>
          <w:lang w:val="es-MX"/>
        </w:rPr>
        <w:t>ProductosCompetencia</w:t>
      </w:r>
      <w:proofErr w:type="spellEnd"/>
      <w:r w:rsidRPr="00310685">
        <w:rPr>
          <w:sz w:val="20"/>
          <w:highlight w:val="blue"/>
          <w:lang w:val="es-MX"/>
        </w:rPr>
        <w:t>&gt;</w:t>
      </w:r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El sistema presenta el mensaje </w:t>
      </w:r>
      <w:hyperlink r:id="rId362" w:anchor="I0261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I0261 &lt;Producto No Capturado&gt;</w:t>
        </w:r>
      </w:hyperlink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ind w:left="2410" w:hanging="1330"/>
        <w:rPr>
          <w:sz w:val="20"/>
          <w:highlight w:val="blue"/>
          <w:lang w:val="es-MX"/>
        </w:rPr>
      </w:pPr>
      <w:bookmarkStart w:id="190" w:name="_GoBack"/>
      <w:bookmarkEnd w:id="190"/>
      <w:r w:rsidRPr="00310685">
        <w:rPr>
          <w:rFonts w:cs="Arial"/>
          <w:sz w:val="20"/>
          <w:szCs w:val="20"/>
          <w:highlight w:val="blue"/>
        </w:rPr>
        <w:t>El sistema continúa en el punto correspondiente al inventario del producto de la competencia que no se haya proporcionado</w:t>
      </w:r>
    </w:p>
    <w:p w:rsidR="00BC5181" w:rsidRPr="00310685" w:rsidRDefault="00BC5181" w:rsidP="00EC08D2">
      <w:pPr>
        <w:pStyle w:val="Prrafodelista"/>
        <w:numPr>
          <w:ilvl w:val="3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r w:rsidRPr="00310685">
        <w:rPr>
          <w:rFonts w:cs="Arial"/>
          <w:sz w:val="20"/>
          <w:szCs w:val="20"/>
          <w:highlight w:val="blue"/>
        </w:rPr>
        <w:t>El actor proporciona la siguiente información para el producto de la competencia:</w:t>
      </w:r>
    </w:p>
    <w:p w:rsidR="00BC5181" w:rsidRPr="00310685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Inventario (*)</w:t>
      </w:r>
    </w:p>
    <w:p w:rsidR="00BC5181" w:rsidRDefault="00BC5181" w:rsidP="00EC08D2">
      <w:pPr>
        <w:pStyle w:val="Prrafodelista"/>
        <w:numPr>
          <w:ilvl w:val="4"/>
          <w:numId w:val="28"/>
        </w:numPr>
        <w:tabs>
          <w:tab w:val="left" w:pos="2410"/>
        </w:tabs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>Precio</w:t>
      </w:r>
    </w:p>
    <w:p w:rsidR="007326DD" w:rsidRPr="007326DD" w:rsidRDefault="007326DD" w:rsidP="00EC08D2">
      <w:pPr>
        <w:pStyle w:val="Prrafodelista"/>
        <w:numPr>
          <w:ilvl w:val="4"/>
          <w:numId w:val="28"/>
        </w:numPr>
        <w:tabs>
          <w:tab w:val="left" w:pos="2410"/>
        </w:tabs>
        <w:rPr>
          <w:sz w:val="20"/>
          <w:highlight w:val="red"/>
          <w:lang w:val="es-MX"/>
        </w:rPr>
      </w:pPr>
      <w:r w:rsidRPr="007326DD">
        <w:rPr>
          <w:sz w:val="20"/>
          <w:highlight w:val="red"/>
          <w:lang w:val="es-MX"/>
        </w:rPr>
        <w:t>Tipo Promoción ©</w:t>
      </w:r>
    </w:p>
    <w:p w:rsidR="00BC5181" w:rsidRPr="00310685" w:rsidRDefault="00BC5181" w:rsidP="008424FC">
      <w:pPr>
        <w:pStyle w:val="Prrafodelista"/>
        <w:numPr>
          <w:ilvl w:val="3"/>
          <w:numId w:val="28"/>
        </w:numPr>
        <w:tabs>
          <w:tab w:val="left" w:pos="2410"/>
        </w:tabs>
        <w:ind w:left="2410" w:hanging="1330"/>
        <w:rPr>
          <w:sz w:val="20"/>
          <w:highlight w:val="blue"/>
          <w:lang w:val="es-MX"/>
        </w:rPr>
      </w:pPr>
      <w:r w:rsidRPr="00310685">
        <w:rPr>
          <w:sz w:val="20"/>
          <w:highlight w:val="blue"/>
          <w:lang w:val="es-MX"/>
        </w:rPr>
        <w:t xml:space="preserve">El sistema continúa en el </w:t>
      </w:r>
      <w:hyperlink w:anchor="Paso_8_7_1" w:history="1">
        <w:r w:rsidRPr="00310685">
          <w:rPr>
            <w:rStyle w:val="Hipervnculo"/>
            <w:b/>
            <w:color w:val="FFFFFF" w:themeColor="background1"/>
            <w:sz w:val="20"/>
            <w:highlight w:val="blue"/>
            <w:lang w:val="es-MX"/>
          </w:rPr>
          <w:t xml:space="preserve">paso </w:t>
        </w:r>
        <w:r w:rsidR="00310685" w:rsidRPr="00310685">
          <w:rPr>
            <w:rStyle w:val="Hipervnculo"/>
            <w:b/>
            <w:color w:val="FFFFFF" w:themeColor="background1"/>
            <w:sz w:val="20"/>
            <w:highlight w:val="blue"/>
            <w:lang w:val="es-MX"/>
          </w:rPr>
          <w:t>8.7.1</w:t>
        </w:r>
      </w:hyperlink>
      <w:r w:rsidRPr="00310685">
        <w:rPr>
          <w:color w:val="FFFFFF" w:themeColor="background1"/>
          <w:sz w:val="20"/>
          <w:highlight w:val="blue"/>
          <w:lang w:val="es-MX"/>
        </w:rPr>
        <w:t xml:space="preserve"> </w:t>
      </w:r>
      <w:r w:rsidRPr="00310685">
        <w:rPr>
          <w:sz w:val="20"/>
          <w:highlight w:val="blue"/>
          <w:lang w:val="es-MX"/>
        </w:rPr>
        <w:t xml:space="preserve">del </w:t>
      </w:r>
      <w:r w:rsidRPr="00310685">
        <w:rPr>
          <w:sz w:val="20"/>
          <w:szCs w:val="20"/>
          <w:highlight w:val="blue"/>
        </w:rPr>
        <w:t xml:space="preserve">flujo altero opcional </w:t>
      </w:r>
      <w:hyperlink w:anchor="AO06" w:history="1">
        <w:r w:rsidR="00310685" w:rsidRPr="00310685">
          <w:rPr>
            <w:rStyle w:val="Hipervnculo"/>
            <w:b/>
            <w:color w:val="FFFFFF" w:themeColor="background1"/>
            <w:sz w:val="20"/>
            <w:highlight w:val="blue"/>
            <w:lang w:eastAsia="en-US"/>
          </w:rPr>
          <w:t>AO06</w:t>
        </w:r>
        <w:r w:rsidRPr="00310685">
          <w:rPr>
            <w:rStyle w:val="Hipervnculo"/>
            <w:b/>
            <w:color w:val="FFFFFF" w:themeColor="background1"/>
            <w:sz w:val="20"/>
            <w:highlight w:val="blue"/>
            <w:lang w:eastAsia="en-US"/>
          </w:rPr>
          <w:t xml:space="preserve"> Crear Captura de Inventario </w:t>
        </w:r>
        <w:r w:rsidR="00310685" w:rsidRPr="00310685">
          <w:rPr>
            <w:rStyle w:val="Hipervnculo"/>
            <w:b/>
            <w:color w:val="FFFFFF" w:themeColor="background1"/>
            <w:sz w:val="20"/>
            <w:highlight w:val="blue"/>
            <w:lang w:eastAsia="en-US"/>
          </w:rPr>
          <w:t>Precargado</w:t>
        </w:r>
      </w:hyperlink>
    </w:p>
    <w:p w:rsidR="00024158" w:rsidRPr="00310685" w:rsidRDefault="00BC5181" w:rsidP="00EC08D2">
      <w:pPr>
        <w:pStyle w:val="Prrafodelista"/>
        <w:numPr>
          <w:ilvl w:val="1"/>
          <w:numId w:val="28"/>
        </w:numPr>
        <w:tabs>
          <w:tab w:val="left" w:pos="851"/>
        </w:tabs>
        <w:rPr>
          <w:rFonts w:cs="Arial"/>
          <w:sz w:val="20"/>
          <w:szCs w:val="20"/>
          <w:highlight w:val="blue"/>
        </w:rPr>
      </w:pPr>
      <w:r w:rsidRPr="00310685">
        <w:rPr>
          <w:rFonts w:cs="Arial"/>
          <w:sz w:val="20"/>
          <w:szCs w:val="20"/>
          <w:highlight w:val="blue"/>
        </w:rPr>
        <w:t xml:space="preserve">El sistema continúa en el </w:t>
      </w:r>
      <w:hyperlink w:anchor="Paso11_2Prioritarios" w:history="1"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 xml:space="preserve">paso </w:t>
        </w:r>
        <w:r w:rsidR="00EC08D2"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1</w:t>
        </w:r>
        <w:r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1</w:t>
        </w:r>
        <w:r w:rsidR="00EC08D2" w:rsidRPr="00310685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.2</w:t>
        </w:r>
      </w:hyperlink>
      <w:r w:rsidRPr="00310685">
        <w:rPr>
          <w:rFonts w:cs="Arial"/>
          <w:sz w:val="20"/>
          <w:szCs w:val="20"/>
          <w:highlight w:val="blue"/>
        </w:rPr>
        <w:t xml:space="preserve"> del flujo básico</w:t>
      </w:r>
    </w:p>
    <w:p w:rsidR="00EC08D2" w:rsidRDefault="00EC08D2" w:rsidP="00EC08D2"/>
    <w:bookmarkStart w:id="191" w:name="AO07"/>
    <w:bookmarkEnd w:id="191"/>
    <w:p w:rsidR="00EC08D2" w:rsidRDefault="00D54313" w:rsidP="00EC08D2">
      <w:pPr>
        <w:pStyle w:val="Ttulo3"/>
        <w:numPr>
          <w:ilvl w:val="3"/>
          <w:numId w:val="12"/>
        </w:numPr>
        <w:ind w:left="1134" w:hanging="1134"/>
        <w:jc w:val="both"/>
      </w:pPr>
      <w:r>
        <w:fldChar w:fldCharType="begin"/>
      </w:r>
      <w:r>
        <w:instrText xml:space="preserve"> HYPERLINK  \l "AO07_r" </w:instrText>
      </w:r>
      <w:r>
        <w:fldChar w:fldCharType="separate"/>
      </w:r>
      <w:bookmarkStart w:id="192" w:name="_Toc382222890"/>
      <w:r w:rsidR="00EC08D2" w:rsidRPr="00D54313">
        <w:rPr>
          <w:rStyle w:val="Hipervnculo"/>
        </w:rPr>
        <w:t xml:space="preserve">AO07 Guardar </w:t>
      </w:r>
      <w:r w:rsidR="009944FF" w:rsidRPr="00D54313">
        <w:rPr>
          <w:rStyle w:val="Hipervnculo"/>
        </w:rPr>
        <w:t>Productos Prioritarios</w:t>
      </w:r>
      <w:bookmarkEnd w:id="192"/>
      <w:r>
        <w:fldChar w:fldCharType="end"/>
      </w:r>
      <w:r w:rsidR="009944FF">
        <w:t xml:space="preserve"> </w:t>
      </w:r>
    </w:p>
    <w:p w:rsidR="002C7D46" w:rsidRPr="002C7D46" w:rsidRDefault="002C7D46" w:rsidP="000D59E1">
      <w:pPr>
        <w:pStyle w:val="Prrafodelista"/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>P</w:t>
      </w:r>
      <w:r w:rsidR="007135CD">
        <w:rPr>
          <w:sz w:val="20"/>
          <w:lang w:val="es-MX"/>
        </w:rPr>
        <w:t xml:space="preserve">ara cada clave de producto que se encuentre dentro del arreglo de </w:t>
      </w:r>
      <w:proofErr w:type="spellStart"/>
      <w:r w:rsidR="007135CD">
        <w:rPr>
          <w:sz w:val="20"/>
          <w:lang w:val="es-MX"/>
        </w:rPr>
        <w:t>ProductosPrioritarios</w:t>
      </w:r>
      <w:proofErr w:type="spellEnd"/>
    </w:p>
    <w:p w:rsidR="000D59E1" w:rsidRDefault="000D59E1" w:rsidP="002C7D46">
      <w:pPr>
        <w:pStyle w:val="Prrafodelista"/>
        <w:numPr>
          <w:ilvl w:val="1"/>
          <w:numId w:val="30"/>
        </w:numPr>
        <w:rPr>
          <w:sz w:val="20"/>
          <w:lang w:val="es-MX"/>
        </w:rPr>
      </w:pPr>
      <w:r w:rsidRPr="004E2957">
        <w:rPr>
          <w:sz w:val="20"/>
          <w:highlight w:val="blue"/>
          <w:lang w:val="es-MX"/>
        </w:rPr>
        <w:t xml:space="preserve">El sistema obtiene la información correspondiente al producto del arreglo </w:t>
      </w:r>
      <w:proofErr w:type="spellStart"/>
      <w:r w:rsidRPr="004E2957">
        <w:rPr>
          <w:sz w:val="20"/>
          <w:highlight w:val="blue"/>
          <w:lang w:val="es-MX"/>
        </w:rPr>
        <w:t>ProductosPrioritarios</w:t>
      </w:r>
      <w:proofErr w:type="spellEnd"/>
      <w:r w:rsidRPr="004E2957">
        <w:rPr>
          <w:sz w:val="20"/>
          <w:highlight w:val="blue"/>
          <w:lang w:val="es-MX"/>
        </w:rPr>
        <w:t xml:space="preserve"> y la registra dentro del arreglo </w:t>
      </w:r>
      <w:proofErr w:type="spellStart"/>
      <w:r w:rsidRPr="00774C8B">
        <w:rPr>
          <w:sz w:val="20"/>
          <w:highlight w:val="blue"/>
          <w:lang w:val="es-MX"/>
        </w:rPr>
        <w:t>ProductosPropios</w:t>
      </w:r>
      <w:proofErr w:type="spellEnd"/>
      <w:r w:rsidRPr="00774C8B">
        <w:rPr>
          <w:sz w:val="20"/>
          <w:highlight w:val="blue"/>
          <w:lang w:val="es-MX"/>
        </w:rPr>
        <w:t xml:space="preserve"> con la siguiente información:</w:t>
      </w:r>
    </w:p>
    <w:p w:rsidR="000D59E1" w:rsidRPr="00C30A48" w:rsidRDefault="000D59E1" w:rsidP="002C7D46">
      <w:pPr>
        <w:pStyle w:val="Prrafodelista"/>
        <w:numPr>
          <w:ilvl w:val="2"/>
          <w:numId w:val="30"/>
        </w:numPr>
        <w:rPr>
          <w:b/>
          <w:sz w:val="20"/>
          <w:highlight w:val="blue"/>
          <w:lang w:val="es-MX"/>
        </w:rPr>
      </w:pPr>
      <w:proofErr w:type="spellStart"/>
      <w:r w:rsidRPr="00C30A48">
        <w:rPr>
          <w:b/>
          <w:sz w:val="20"/>
          <w:highlight w:val="blue"/>
          <w:lang w:val="es-MX"/>
        </w:rPr>
        <w:t>ProductosPropios</w:t>
      </w:r>
      <w:proofErr w:type="spellEnd"/>
    </w:p>
    <w:p w:rsidR="000D59E1" w:rsidRPr="00C30A48" w:rsidRDefault="000D59E1" w:rsidP="002C7D46">
      <w:pPr>
        <w:pStyle w:val="Prrafodelista"/>
        <w:numPr>
          <w:ilvl w:val="3"/>
          <w:numId w:val="30"/>
        </w:numPr>
        <w:rPr>
          <w:sz w:val="20"/>
          <w:highlight w:val="blue"/>
          <w:lang w:val="es-MX"/>
        </w:rPr>
      </w:pPr>
      <w:proofErr w:type="spellStart"/>
      <w:r w:rsidRPr="00C30A48">
        <w:rPr>
          <w:sz w:val="20"/>
          <w:highlight w:val="blue"/>
          <w:lang w:val="es-MX"/>
        </w:rPr>
        <w:t>ProductoClave</w:t>
      </w:r>
      <w:proofErr w:type="spellEnd"/>
    </w:p>
    <w:p w:rsidR="000D59E1" w:rsidRPr="00C30A48" w:rsidRDefault="000D59E1" w:rsidP="002C7D46">
      <w:pPr>
        <w:pStyle w:val="Prrafodelista"/>
        <w:numPr>
          <w:ilvl w:val="3"/>
          <w:numId w:val="30"/>
        </w:numPr>
        <w:rPr>
          <w:sz w:val="20"/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>Nombre</w:t>
      </w:r>
    </w:p>
    <w:p w:rsidR="000D59E1" w:rsidRPr="00C30A48" w:rsidRDefault="000D59E1" w:rsidP="002C7D46">
      <w:pPr>
        <w:pStyle w:val="Prrafodelista"/>
        <w:numPr>
          <w:ilvl w:val="3"/>
          <w:numId w:val="30"/>
        </w:numPr>
        <w:rPr>
          <w:sz w:val="20"/>
          <w:highlight w:val="blue"/>
          <w:lang w:val="es-MX"/>
        </w:rPr>
      </w:pPr>
      <w:proofErr w:type="spellStart"/>
      <w:r w:rsidRPr="00C30A48">
        <w:rPr>
          <w:sz w:val="20"/>
          <w:highlight w:val="blue"/>
          <w:lang w:val="es-MX"/>
        </w:rPr>
        <w:t>DecimalProducto</w:t>
      </w:r>
      <w:proofErr w:type="spellEnd"/>
    </w:p>
    <w:p w:rsidR="000D59E1" w:rsidRPr="00C30A48" w:rsidRDefault="000D59E1" w:rsidP="000C3C82">
      <w:pPr>
        <w:pStyle w:val="Prrafodelista"/>
        <w:numPr>
          <w:ilvl w:val="3"/>
          <w:numId w:val="30"/>
        </w:numPr>
        <w:ind w:left="2127" w:hanging="1047"/>
        <w:rPr>
          <w:sz w:val="20"/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>Inventario</w:t>
      </w:r>
      <w:r w:rsidR="000C3C82" w:rsidRPr="00C30A48">
        <w:rPr>
          <w:sz w:val="20"/>
          <w:highlight w:val="blue"/>
          <w:lang w:val="es-MX"/>
        </w:rPr>
        <w:t xml:space="preserve"> </w:t>
      </w:r>
      <w:r w:rsidR="000C3C82" w:rsidRPr="00C30A48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63" w:anchor="RNADMESC026" w:history="1">
        <w:r w:rsidR="000C3C82" w:rsidRPr="00C30A48">
          <w:rPr>
            <w:b/>
            <w:color w:val="FFFFFF" w:themeColor="background1"/>
            <w:sz w:val="20"/>
            <w:highlight w:val="blue"/>
            <w:u w:val="single"/>
          </w:rPr>
          <w:t>RNADMESC026 Configuración de Decimales para un Producto</w:t>
        </w:r>
      </w:hyperlink>
    </w:p>
    <w:p w:rsidR="000D59E1" w:rsidRPr="00C30A48" w:rsidRDefault="000D59E1" w:rsidP="002C7D46">
      <w:pPr>
        <w:pStyle w:val="Prrafodelista"/>
        <w:numPr>
          <w:ilvl w:val="3"/>
          <w:numId w:val="30"/>
        </w:numPr>
        <w:rPr>
          <w:sz w:val="20"/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>Precio</w:t>
      </w:r>
    </w:p>
    <w:p w:rsidR="000D59E1" w:rsidRPr="00C30A48" w:rsidRDefault="009944FF" w:rsidP="000C3C82">
      <w:pPr>
        <w:pStyle w:val="Prrafodelista"/>
        <w:numPr>
          <w:ilvl w:val="3"/>
          <w:numId w:val="30"/>
        </w:numPr>
        <w:rPr>
          <w:sz w:val="20"/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>Unidad</w:t>
      </w:r>
    </w:p>
    <w:p w:rsidR="000D59E1" w:rsidRPr="00C30A48" w:rsidRDefault="000D59E1" w:rsidP="002C7D46">
      <w:pPr>
        <w:pStyle w:val="Prrafodelista"/>
        <w:numPr>
          <w:ilvl w:val="2"/>
          <w:numId w:val="30"/>
        </w:numPr>
        <w:tabs>
          <w:tab w:val="left" w:pos="851"/>
        </w:tabs>
        <w:rPr>
          <w:sz w:val="20"/>
          <w:szCs w:val="20"/>
          <w:highlight w:val="blue"/>
          <w:lang w:val="es-MX"/>
        </w:rPr>
      </w:pPr>
      <w:r w:rsidRPr="00C30A48">
        <w:rPr>
          <w:sz w:val="20"/>
          <w:szCs w:val="20"/>
          <w:highlight w:val="blue"/>
          <w:lang w:val="es-MX"/>
        </w:rPr>
        <w:t>El sistema obtiene la siguiente información de la toma de inventario y mercadeo ant</w:t>
      </w:r>
      <w:r w:rsidR="00C85876" w:rsidRPr="00C30A48">
        <w:rPr>
          <w:sz w:val="20"/>
          <w:szCs w:val="20"/>
          <w:highlight w:val="blue"/>
          <w:lang w:val="es-MX"/>
        </w:rPr>
        <w:t>erior para el producto actual</w:t>
      </w:r>
      <w:r w:rsidRPr="00C30A48">
        <w:rPr>
          <w:sz w:val="20"/>
          <w:szCs w:val="20"/>
          <w:highlight w:val="blue"/>
          <w:lang w:val="es-MX"/>
        </w:rPr>
        <w:t>:</w:t>
      </w:r>
    </w:p>
    <w:p w:rsidR="000D59E1" w:rsidRPr="00C30A48" w:rsidRDefault="000D59E1" w:rsidP="002C7D46">
      <w:pPr>
        <w:pStyle w:val="Prrafodelista"/>
        <w:numPr>
          <w:ilvl w:val="3"/>
          <w:numId w:val="30"/>
        </w:numPr>
        <w:rPr>
          <w:b/>
          <w:sz w:val="20"/>
          <w:highlight w:val="blue"/>
          <w:lang w:val="es-MX"/>
        </w:rPr>
      </w:pPr>
      <w:proofErr w:type="spellStart"/>
      <w:r w:rsidRPr="00C30A48">
        <w:rPr>
          <w:b/>
          <w:sz w:val="20"/>
          <w:highlight w:val="blue"/>
          <w:lang w:val="es-MX"/>
        </w:rPr>
        <w:t>Dia</w:t>
      </w:r>
      <w:proofErr w:type="spellEnd"/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rFonts w:cs="Arial"/>
          <w:sz w:val="20"/>
          <w:szCs w:val="20"/>
          <w:highlight w:val="blue"/>
        </w:rPr>
      </w:pPr>
      <w:proofErr w:type="spellStart"/>
      <w:r w:rsidRPr="00C30A48">
        <w:rPr>
          <w:sz w:val="20"/>
          <w:highlight w:val="blue"/>
          <w:lang w:val="es-MX"/>
        </w:rPr>
        <w:t>DiaClave</w:t>
      </w:r>
      <w:proofErr w:type="spellEnd"/>
      <w:r w:rsidRPr="00C30A48">
        <w:rPr>
          <w:sz w:val="20"/>
          <w:highlight w:val="blue"/>
          <w:lang w:val="es-MX"/>
        </w:rPr>
        <w:t xml:space="preserve"> </w:t>
      </w:r>
      <w:r w:rsidRPr="00C30A48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64" w:anchor="RNGEN171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sz w:val="20"/>
          <w:highlight w:val="blue"/>
          <w:lang w:val="es-MX"/>
        </w:rPr>
      </w:pPr>
      <w:proofErr w:type="spellStart"/>
      <w:r w:rsidRPr="00C30A48">
        <w:rPr>
          <w:sz w:val="20"/>
          <w:highlight w:val="blue"/>
          <w:lang w:val="es-MX"/>
        </w:rPr>
        <w:t>FechaCaptura</w:t>
      </w:r>
      <w:proofErr w:type="spellEnd"/>
    </w:p>
    <w:p w:rsidR="000D59E1" w:rsidRPr="00C30A48" w:rsidRDefault="000D59E1" w:rsidP="002C7D46">
      <w:pPr>
        <w:pStyle w:val="Prrafodelista"/>
        <w:numPr>
          <w:ilvl w:val="3"/>
          <w:numId w:val="30"/>
        </w:numPr>
        <w:rPr>
          <w:b/>
          <w:sz w:val="20"/>
          <w:highlight w:val="blue"/>
          <w:lang w:val="es-MX"/>
        </w:rPr>
      </w:pPr>
      <w:proofErr w:type="spellStart"/>
      <w:r w:rsidRPr="00C30A48">
        <w:rPr>
          <w:b/>
          <w:sz w:val="20"/>
          <w:highlight w:val="blue"/>
          <w:lang w:val="es-MX"/>
        </w:rPr>
        <w:t>InventarioMercadeo</w:t>
      </w:r>
      <w:proofErr w:type="spellEnd"/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InventarioID</w:t>
      </w:r>
      <w:proofErr w:type="spellEnd"/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VisitaClave</w:t>
      </w:r>
      <w:proofErr w:type="spellEnd"/>
    </w:p>
    <w:p w:rsidR="000D59E1" w:rsidRPr="00C30A48" w:rsidRDefault="000D59E1" w:rsidP="002F1B20">
      <w:pPr>
        <w:pStyle w:val="Prrafodelista"/>
        <w:numPr>
          <w:ilvl w:val="4"/>
          <w:numId w:val="30"/>
        </w:numPr>
        <w:tabs>
          <w:tab w:val="left" w:pos="2410"/>
        </w:tabs>
        <w:ind w:left="2410" w:hanging="970"/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DiaClave</w:t>
      </w:r>
      <w:proofErr w:type="spellEnd"/>
      <w:r w:rsidRPr="00C30A48">
        <w:rPr>
          <w:sz w:val="20"/>
          <w:szCs w:val="20"/>
          <w:highlight w:val="blue"/>
          <w:lang w:val="es-MX"/>
        </w:rPr>
        <w:t xml:space="preserve"> de acuerdo con la regla de negocio </w:t>
      </w:r>
      <w:hyperlink r:id="rId365" w:anchor="RNMOV164" w:history="1">
        <w:r w:rsidRPr="00C30A48">
          <w:rPr>
            <w:rStyle w:val="Hipervnculo"/>
            <w:b/>
            <w:color w:val="FFFFFF" w:themeColor="background1"/>
            <w:sz w:val="20"/>
            <w:szCs w:val="20"/>
            <w:highlight w:val="blue"/>
            <w:lang w:val="es-MX"/>
          </w:rPr>
          <w:t>RNMOV164 Día de Trabajo Anterior Inmediato al Día Actual</w:t>
        </w:r>
      </w:hyperlink>
    </w:p>
    <w:p w:rsidR="000D59E1" w:rsidRPr="00C30A48" w:rsidRDefault="000D59E1" w:rsidP="002F1B20">
      <w:pPr>
        <w:pStyle w:val="Prrafodelista"/>
        <w:numPr>
          <w:ilvl w:val="4"/>
          <w:numId w:val="30"/>
        </w:numPr>
        <w:tabs>
          <w:tab w:val="left" w:pos="2410"/>
        </w:tabs>
        <w:ind w:left="2410" w:hanging="970"/>
        <w:rPr>
          <w:rFonts w:cs="Arial"/>
          <w:sz w:val="20"/>
          <w:szCs w:val="20"/>
          <w:highlight w:val="blue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ClienteClave</w:t>
      </w:r>
      <w:proofErr w:type="spellEnd"/>
      <w:r w:rsidRPr="00C30A48">
        <w:rPr>
          <w:sz w:val="20"/>
          <w:szCs w:val="20"/>
          <w:highlight w:val="blue"/>
          <w:lang w:val="es-MX"/>
        </w:rPr>
        <w:t xml:space="preserve"> </w:t>
      </w:r>
      <w:r w:rsidRPr="00C30A48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66" w:anchor="RNGEN171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MFechaHora</w:t>
      </w:r>
      <w:proofErr w:type="spellEnd"/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MUsuarioID</w:t>
      </w:r>
      <w:proofErr w:type="spellEnd"/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b/>
          <w:sz w:val="20"/>
          <w:szCs w:val="20"/>
          <w:highlight w:val="blue"/>
          <w:lang w:val="es-MX"/>
        </w:rPr>
      </w:pPr>
      <w:proofErr w:type="spellStart"/>
      <w:r w:rsidRPr="00C30A48">
        <w:rPr>
          <w:b/>
          <w:sz w:val="20"/>
          <w:szCs w:val="20"/>
          <w:highlight w:val="blue"/>
          <w:lang w:val="es-MX"/>
        </w:rPr>
        <w:t>Dia</w:t>
      </w:r>
      <w:proofErr w:type="spellEnd"/>
    </w:p>
    <w:p w:rsidR="000D59E1" w:rsidRPr="00C30A48" w:rsidRDefault="000D59E1" w:rsidP="002C7D46">
      <w:pPr>
        <w:pStyle w:val="Prrafodelista"/>
        <w:numPr>
          <w:ilvl w:val="5"/>
          <w:numId w:val="30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DiaClave</w:t>
      </w:r>
      <w:proofErr w:type="spellEnd"/>
    </w:p>
    <w:p w:rsidR="000D59E1" w:rsidRPr="00C30A48" w:rsidRDefault="000D59E1" w:rsidP="002C7D46">
      <w:pPr>
        <w:pStyle w:val="Prrafodelista"/>
        <w:numPr>
          <w:ilvl w:val="5"/>
          <w:numId w:val="30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FechaCaptura</w:t>
      </w:r>
      <w:proofErr w:type="spellEnd"/>
      <w:r w:rsidRPr="00C30A48">
        <w:rPr>
          <w:sz w:val="20"/>
          <w:szCs w:val="20"/>
          <w:highlight w:val="blue"/>
          <w:lang w:val="es-MX"/>
        </w:rPr>
        <w:t xml:space="preserve"> de acuerdo con la regla de negocio </w:t>
      </w:r>
      <w:hyperlink r:id="rId367" w:anchor="RNMOV164" w:history="1">
        <w:r w:rsidRPr="00C30A48">
          <w:rPr>
            <w:rStyle w:val="Hipervnculo"/>
            <w:b/>
            <w:color w:val="FFFFFF" w:themeColor="background1"/>
            <w:sz w:val="20"/>
            <w:szCs w:val="20"/>
            <w:highlight w:val="blue"/>
            <w:lang w:val="es-MX"/>
          </w:rPr>
          <w:t>RNMOV164 Día de Trabajo Anterior Inmediato al Día Actual</w:t>
        </w:r>
      </w:hyperlink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b/>
          <w:sz w:val="20"/>
          <w:highlight w:val="blue"/>
          <w:lang w:val="es-MX"/>
        </w:rPr>
      </w:pPr>
      <w:proofErr w:type="spellStart"/>
      <w:r w:rsidRPr="00C30A48">
        <w:rPr>
          <w:b/>
          <w:sz w:val="20"/>
          <w:highlight w:val="blue"/>
          <w:lang w:val="es-MX"/>
        </w:rPr>
        <w:t>InventarioMercadeoDetalle</w:t>
      </w:r>
      <w:proofErr w:type="spellEnd"/>
    </w:p>
    <w:p w:rsidR="000D59E1" w:rsidRPr="00C30A48" w:rsidRDefault="000D59E1" w:rsidP="002C7D46">
      <w:pPr>
        <w:pStyle w:val="Prrafodelista"/>
        <w:numPr>
          <w:ilvl w:val="5"/>
          <w:numId w:val="30"/>
        </w:numPr>
        <w:tabs>
          <w:tab w:val="left" w:pos="2410"/>
        </w:tabs>
        <w:rPr>
          <w:sz w:val="20"/>
          <w:highlight w:val="blue"/>
          <w:lang w:val="es-MX"/>
        </w:rPr>
      </w:pPr>
      <w:proofErr w:type="spellStart"/>
      <w:r w:rsidRPr="00C30A48">
        <w:rPr>
          <w:sz w:val="20"/>
          <w:highlight w:val="blue"/>
          <w:lang w:val="es-MX"/>
        </w:rPr>
        <w:t>InventarioID</w:t>
      </w:r>
      <w:proofErr w:type="spellEnd"/>
    </w:p>
    <w:p w:rsidR="000D59E1" w:rsidRPr="00C30A48" w:rsidRDefault="000D59E1" w:rsidP="002F1B20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sz w:val="20"/>
          <w:highlight w:val="blue"/>
          <w:lang w:val="es-MX"/>
        </w:rPr>
      </w:pPr>
      <w:proofErr w:type="spellStart"/>
      <w:r w:rsidRPr="00C30A48">
        <w:rPr>
          <w:sz w:val="20"/>
          <w:highlight w:val="blue"/>
          <w:lang w:val="es-MX"/>
        </w:rPr>
        <w:t>ProductoClave</w:t>
      </w:r>
      <w:proofErr w:type="spellEnd"/>
      <w:r w:rsidRPr="00C30A48">
        <w:rPr>
          <w:sz w:val="20"/>
          <w:highlight w:val="blue"/>
          <w:lang w:val="es-MX"/>
        </w:rPr>
        <w:t xml:space="preserve"> </w:t>
      </w:r>
      <w:r w:rsidRPr="00C30A48">
        <w:rPr>
          <w:rFonts w:cs="Arial"/>
          <w:sz w:val="20"/>
          <w:szCs w:val="20"/>
          <w:highlight w:val="blue"/>
        </w:rPr>
        <w:t xml:space="preserve">de acuerdo con las reglas de negocio </w:t>
      </w:r>
      <w:hyperlink r:id="rId368" w:anchor="RNGEN171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  <w:r w:rsidRPr="00C30A48">
        <w:rPr>
          <w:highlight w:val="blue"/>
        </w:rPr>
        <w:t xml:space="preserve"> </w:t>
      </w:r>
      <w:r w:rsidRPr="00C30A48">
        <w:rPr>
          <w:sz w:val="20"/>
          <w:highlight w:val="blue"/>
        </w:rPr>
        <w:t xml:space="preserve">y </w:t>
      </w:r>
      <w:hyperlink r:id="rId369" w:anchor="RNROLMOV198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RNROLMOV198 Información Contenida en el Objeto Productos</w:t>
        </w:r>
      </w:hyperlink>
    </w:p>
    <w:p w:rsidR="000D59E1" w:rsidRPr="00C30A48" w:rsidRDefault="000D59E1" w:rsidP="002F1B20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sz w:val="20"/>
          <w:highlight w:val="blue"/>
          <w:lang w:val="es-MX"/>
        </w:rPr>
      </w:pPr>
      <w:proofErr w:type="spellStart"/>
      <w:r w:rsidRPr="00C30A48">
        <w:rPr>
          <w:sz w:val="20"/>
          <w:highlight w:val="blue"/>
          <w:lang w:val="es-MX"/>
        </w:rPr>
        <w:lastRenderedPageBreak/>
        <w:t>TipoUnidad</w:t>
      </w:r>
      <w:proofErr w:type="spellEnd"/>
      <w:r w:rsidRPr="00C30A48">
        <w:rPr>
          <w:sz w:val="20"/>
          <w:highlight w:val="blue"/>
          <w:lang w:val="es-MX"/>
        </w:rPr>
        <w:t xml:space="preserve"> </w:t>
      </w:r>
      <w:r w:rsidRPr="00C30A48">
        <w:rPr>
          <w:rFonts w:cs="Arial"/>
          <w:sz w:val="20"/>
          <w:szCs w:val="20"/>
          <w:highlight w:val="blue"/>
        </w:rPr>
        <w:t xml:space="preserve">de acuerdo con las reglas de negocio </w:t>
      </w:r>
      <w:hyperlink r:id="rId370" w:anchor="RNGEN171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  <w:r w:rsidRPr="00C30A48">
        <w:rPr>
          <w:highlight w:val="blue"/>
        </w:rPr>
        <w:t xml:space="preserve"> </w:t>
      </w:r>
      <w:r w:rsidRPr="00C30A48">
        <w:rPr>
          <w:sz w:val="20"/>
          <w:highlight w:val="blue"/>
        </w:rPr>
        <w:t xml:space="preserve">y </w:t>
      </w:r>
      <w:hyperlink r:id="rId371" w:anchor="RNROLMOV198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RNROLMOV198 Información Contenida en el Objeto Productos</w:t>
        </w:r>
      </w:hyperlink>
    </w:p>
    <w:p w:rsidR="000D59E1" w:rsidRPr="00C30A48" w:rsidRDefault="000D59E1" w:rsidP="002C7D46">
      <w:pPr>
        <w:pStyle w:val="Prrafodelista"/>
        <w:numPr>
          <w:ilvl w:val="5"/>
          <w:numId w:val="30"/>
        </w:numPr>
        <w:tabs>
          <w:tab w:val="left" w:pos="2410"/>
        </w:tabs>
        <w:rPr>
          <w:sz w:val="20"/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>Inventario</w:t>
      </w:r>
    </w:p>
    <w:p w:rsidR="000D59E1" w:rsidRPr="00C30A48" w:rsidRDefault="000D59E1" w:rsidP="002C7D46">
      <w:pPr>
        <w:pStyle w:val="Prrafodelista"/>
        <w:numPr>
          <w:ilvl w:val="2"/>
          <w:numId w:val="30"/>
        </w:numPr>
        <w:tabs>
          <w:tab w:val="left" w:pos="851"/>
        </w:tabs>
        <w:rPr>
          <w:sz w:val="20"/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>Si &lt;no se obtuvo información de la toma de inventario y mercadeo ant</w:t>
      </w:r>
      <w:r w:rsidR="00C85876" w:rsidRPr="00C30A48">
        <w:rPr>
          <w:sz w:val="20"/>
          <w:highlight w:val="blue"/>
          <w:lang w:val="es-MX"/>
        </w:rPr>
        <w:t>erior para el producto actual</w:t>
      </w:r>
      <w:r w:rsidRPr="00C30A48">
        <w:rPr>
          <w:sz w:val="20"/>
          <w:highlight w:val="blue"/>
          <w:lang w:val="es-MX"/>
        </w:rPr>
        <w:t>&gt;</w:t>
      </w:r>
    </w:p>
    <w:p w:rsidR="000D59E1" w:rsidRPr="00C30A48" w:rsidRDefault="000D59E1" w:rsidP="002F1B20">
      <w:pPr>
        <w:pStyle w:val="Prrafodelista"/>
        <w:numPr>
          <w:ilvl w:val="3"/>
          <w:numId w:val="30"/>
        </w:numPr>
        <w:ind w:left="2127" w:hanging="1047"/>
        <w:rPr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 xml:space="preserve">El </w:t>
      </w:r>
      <w:r w:rsidRPr="00C30A48">
        <w:rPr>
          <w:rFonts w:cs="Arial"/>
          <w:sz w:val="20"/>
          <w:szCs w:val="20"/>
          <w:highlight w:val="blue"/>
        </w:rPr>
        <w:t>sistema</w:t>
      </w:r>
      <w:r w:rsidRPr="00C30A48">
        <w:rPr>
          <w:sz w:val="20"/>
          <w:highlight w:val="blue"/>
          <w:lang w:val="es-MX"/>
        </w:rPr>
        <w:t xml:space="preserve"> actualiza el objeto </w:t>
      </w:r>
      <w:proofErr w:type="spellStart"/>
      <w:r w:rsidRPr="00C30A48">
        <w:rPr>
          <w:sz w:val="20"/>
          <w:highlight w:val="blue"/>
          <w:lang w:val="es-MX"/>
        </w:rPr>
        <w:t>ProductosPropios</w:t>
      </w:r>
      <w:proofErr w:type="spellEnd"/>
      <w:r w:rsidRPr="00C30A48">
        <w:rPr>
          <w:sz w:val="20"/>
          <w:highlight w:val="blue"/>
          <w:lang w:val="es-MX"/>
        </w:rPr>
        <w:t xml:space="preserve"> con la siguiente información para el producto actual:</w:t>
      </w:r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b/>
          <w:highlight w:val="blue"/>
          <w:lang w:val="es-MX"/>
        </w:rPr>
      </w:pPr>
      <w:proofErr w:type="spellStart"/>
      <w:r w:rsidRPr="00C30A48">
        <w:rPr>
          <w:b/>
          <w:sz w:val="20"/>
          <w:highlight w:val="blue"/>
          <w:lang w:val="es-MX"/>
        </w:rPr>
        <w:t>ProductosPropios</w:t>
      </w:r>
      <w:proofErr w:type="spellEnd"/>
    </w:p>
    <w:p w:rsidR="000D59E1" w:rsidRPr="00C30A48" w:rsidRDefault="000D59E1" w:rsidP="00C85876">
      <w:pPr>
        <w:pStyle w:val="Prrafodelista"/>
        <w:numPr>
          <w:ilvl w:val="5"/>
          <w:numId w:val="30"/>
        </w:numPr>
        <w:tabs>
          <w:tab w:val="left" w:pos="2835"/>
        </w:tabs>
        <w:ind w:left="2835" w:hanging="1035"/>
        <w:rPr>
          <w:rFonts w:cs="Arial"/>
          <w:sz w:val="20"/>
          <w:szCs w:val="20"/>
          <w:highlight w:val="blue"/>
        </w:rPr>
      </w:pPr>
      <w:proofErr w:type="spellStart"/>
      <w:r w:rsidRPr="00C30A48">
        <w:rPr>
          <w:rFonts w:cs="Arial"/>
          <w:sz w:val="20"/>
          <w:szCs w:val="20"/>
          <w:highlight w:val="blue"/>
        </w:rPr>
        <w:t>InvAnterior</w:t>
      </w:r>
      <w:proofErr w:type="spellEnd"/>
      <w:r w:rsidRPr="00C30A48">
        <w:rPr>
          <w:rFonts w:cs="Arial"/>
          <w:sz w:val="20"/>
          <w:szCs w:val="20"/>
          <w:highlight w:val="blue"/>
        </w:rPr>
        <w:t xml:space="preserve"> de acuerdo con las reglas de negocio </w:t>
      </w:r>
      <w:hyperlink r:id="rId372" w:anchor="RNGEN041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RNGEN041 Valor por Defecto Cero</w:t>
        </w:r>
      </w:hyperlink>
      <w:r w:rsidRPr="00C30A48">
        <w:rPr>
          <w:highlight w:val="blue"/>
        </w:rPr>
        <w:t xml:space="preserve"> </w:t>
      </w:r>
      <w:r w:rsidRPr="00C30A48">
        <w:rPr>
          <w:sz w:val="20"/>
          <w:highlight w:val="blue"/>
        </w:rPr>
        <w:t>y</w:t>
      </w:r>
      <w:r w:rsidRPr="00C30A48">
        <w:rPr>
          <w:highlight w:val="blue"/>
        </w:rPr>
        <w:t xml:space="preserve"> </w:t>
      </w:r>
      <w:hyperlink r:id="rId373" w:anchor="RNADMESC026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0D59E1" w:rsidRPr="00C30A48" w:rsidRDefault="000D59E1" w:rsidP="002C7D46">
      <w:pPr>
        <w:pStyle w:val="Prrafodelista"/>
        <w:numPr>
          <w:ilvl w:val="2"/>
          <w:numId w:val="30"/>
        </w:numPr>
        <w:tabs>
          <w:tab w:val="left" w:pos="851"/>
        </w:tabs>
        <w:rPr>
          <w:sz w:val="20"/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>Si &lt;se obtuvo información de la toma de inventario y mercadeo ant</w:t>
      </w:r>
      <w:r w:rsidR="00C85876" w:rsidRPr="00C30A48">
        <w:rPr>
          <w:sz w:val="20"/>
          <w:highlight w:val="blue"/>
          <w:lang w:val="es-MX"/>
        </w:rPr>
        <w:t>erior para el producto actual</w:t>
      </w:r>
      <w:r w:rsidRPr="00C30A48">
        <w:rPr>
          <w:sz w:val="20"/>
          <w:highlight w:val="blue"/>
          <w:lang w:val="es-MX"/>
        </w:rPr>
        <w:t>&gt;</w:t>
      </w:r>
    </w:p>
    <w:p w:rsidR="000D59E1" w:rsidRPr="00C30A48" w:rsidRDefault="000D59E1" w:rsidP="00961B56">
      <w:pPr>
        <w:pStyle w:val="Prrafodelista"/>
        <w:numPr>
          <w:ilvl w:val="3"/>
          <w:numId w:val="30"/>
        </w:numPr>
        <w:ind w:left="2127" w:hanging="1047"/>
        <w:rPr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 xml:space="preserve">El </w:t>
      </w:r>
      <w:r w:rsidRPr="00C30A48">
        <w:rPr>
          <w:rFonts w:cs="Arial"/>
          <w:sz w:val="20"/>
          <w:szCs w:val="20"/>
          <w:highlight w:val="blue"/>
        </w:rPr>
        <w:t>sistema</w:t>
      </w:r>
      <w:r w:rsidRPr="00C30A48">
        <w:rPr>
          <w:sz w:val="20"/>
          <w:highlight w:val="blue"/>
          <w:lang w:val="es-MX"/>
        </w:rPr>
        <w:t xml:space="preserve"> actualiza el objeto </w:t>
      </w:r>
      <w:proofErr w:type="spellStart"/>
      <w:r w:rsidRPr="00C30A48">
        <w:rPr>
          <w:sz w:val="20"/>
          <w:highlight w:val="blue"/>
          <w:lang w:val="es-MX"/>
        </w:rPr>
        <w:t>ProductosPropios</w:t>
      </w:r>
      <w:proofErr w:type="spellEnd"/>
      <w:r w:rsidRPr="00C30A48">
        <w:rPr>
          <w:sz w:val="20"/>
          <w:highlight w:val="blue"/>
          <w:lang w:val="es-MX"/>
        </w:rPr>
        <w:t xml:space="preserve"> con la siguiente información para el producto actual:</w:t>
      </w:r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b/>
          <w:highlight w:val="blue"/>
          <w:lang w:val="es-MX"/>
        </w:rPr>
      </w:pPr>
      <w:proofErr w:type="spellStart"/>
      <w:r w:rsidRPr="00C30A48">
        <w:rPr>
          <w:b/>
          <w:sz w:val="20"/>
          <w:highlight w:val="blue"/>
          <w:lang w:val="es-MX"/>
        </w:rPr>
        <w:t>ProductosPropios</w:t>
      </w:r>
      <w:proofErr w:type="spellEnd"/>
    </w:p>
    <w:p w:rsidR="000D59E1" w:rsidRPr="00C30A48" w:rsidRDefault="000D59E1" w:rsidP="00C85876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rFonts w:cs="Arial"/>
          <w:sz w:val="20"/>
          <w:szCs w:val="20"/>
          <w:highlight w:val="blue"/>
        </w:rPr>
      </w:pPr>
      <w:proofErr w:type="spellStart"/>
      <w:r w:rsidRPr="00C30A48">
        <w:rPr>
          <w:rFonts w:cs="Arial"/>
          <w:sz w:val="20"/>
          <w:szCs w:val="20"/>
          <w:highlight w:val="blue"/>
        </w:rPr>
        <w:t>InvAnterior</w:t>
      </w:r>
      <w:proofErr w:type="spellEnd"/>
      <w:r w:rsidRPr="00C30A48">
        <w:rPr>
          <w:rFonts w:cs="Arial"/>
          <w:sz w:val="20"/>
          <w:szCs w:val="20"/>
          <w:highlight w:val="blue"/>
        </w:rPr>
        <w:t xml:space="preserve"> de acuerdo con las reglas de negocio </w:t>
      </w:r>
      <w:hyperlink r:id="rId374" w:anchor="RNMOV165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RNMOV165 Cantidad de Producto Registrada en la Toma de Inventario Anterior</w:t>
        </w:r>
      </w:hyperlink>
      <w:r w:rsidRPr="00C30A48">
        <w:rPr>
          <w:highlight w:val="blue"/>
        </w:rPr>
        <w:t xml:space="preserve"> </w:t>
      </w:r>
      <w:r w:rsidRPr="00C30A48">
        <w:rPr>
          <w:sz w:val="20"/>
          <w:highlight w:val="blue"/>
        </w:rPr>
        <w:t>y</w:t>
      </w:r>
      <w:r w:rsidRPr="00C30A48">
        <w:rPr>
          <w:highlight w:val="blue"/>
        </w:rPr>
        <w:t xml:space="preserve"> </w:t>
      </w:r>
      <w:hyperlink r:id="rId375" w:anchor="RNADMESC026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0D59E1" w:rsidRPr="00C30A48" w:rsidRDefault="000D59E1" w:rsidP="00961B56">
      <w:pPr>
        <w:pStyle w:val="Prrafodelista"/>
        <w:numPr>
          <w:ilvl w:val="3"/>
          <w:numId w:val="30"/>
        </w:numPr>
        <w:ind w:left="2127" w:hanging="1047"/>
        <w:rPr>
          <w:sz w:val="20"/>
          <w:szCs w:val="20"/>
          <w:highlight w:val="blue"/>
          <w:lang w:val="es-MX"/>
        </w:rPr>
      </w:pPr>
      <w:r w:rsidRPr="00C30A48">
        <w:rPr>
          <w:sz w:val="20"/>
          <w:szCs w:val="20"/>
          <w:highlight w:val="blue"/>
          <w:lang w:val="es-MX"/>
        </w:rPr>
        <w:t>El sistema registra en sesión la siguiente información de la toma de inventario y mercadeo anterior del cliente:</w:t>
      </w:r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InventarioIDAnterior</w:t>
      </w:r>
      <w:proofErr w:type="spellEnd"/>
    </w:p>
    <w:p w:rsidR="000D59E1" w:rsidRPr="00C30A48" w:rsidRDefault="000D59E1" w:rsidP="002C7D46">
      <w:pPr>
        <w:pStyle w:val="Prrafodelista"/>
        <w:numPr>
          <w:ilvl w:val="2"/>
          <w:numId w:val="30"/>
        </w:numPr>
        <w:tabs>
          <w:tab w:val="left" w:pos="851"/>
        </w:tabs>
        <w:rPr>
          <w:sz w:val="20"/>
          <w:szCs w:val="20"/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>Si &lt;</w:t>
      </w:r>
      <w:r w:rsidRPr="00C30A48">
        <w:rPr>
          <w:sz w:val="20"/>
          <w:szCs w:val="20"/>
          <w:highlight w:val="blue"/>
          <w:lang w:val="es-MX"/>
        </w:rPr>
        <w:t>la clasificación del esquema al que pertenece el cliente es Mayoreo (</w:t>
      </w:r>
      <w:proofErr w:type="spellStart"/>
      <w:r w:rsidRPr="00C30A48">
        <w:rPr>
          <w:sz w:val="20"/>
          <w:szCs w:val="20"/>
          <w:highlight w:val="blue"/>
          <w:lang w:val="es-MX"/>
        </w:rPr>
        <w:t>ClasificacionCliEsq</w:t>
      </w:r>
      <w:proofErr w:type="spellEnd"/>
      <w:r w:rsidRPr="00C30A48">
        <w:rPr>
          <w:sz w:val="20"/>
          <w:szCs w:val="20"/>
          <w:highlight w:val="blue"/>
          <w:lang w:val="es-MX"/>
        </w:rPr>
        <w:t xml:space="preserve"> = 1) </w:t>
      </w:r>
      <w:r w:rsidRPr="00C30A48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76" w:anchor="RNGEN171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  <w:r w:rsidRPr="00C30A48">
        <w:rPr>
          <w:sz w:val="20"/>
          <w:highlight w:val="blue"/>
          <w:lang w:val="es-MX"/>
        </w:rPr>
        <w:t>&gt;</w:t>
      </w:r>
    </w:p>
    <w:p w:rsidR="000D59E1" w:rsidRPr="00C30A48" w:rsidRDefault="000D59E1" w:rsidP="00961B56">
      <w:pPr>
        <w:pStyle w:val="Prrafodelista"/>
        <w:numPr>
          <w:ilvl w:val="3"/>
          <w:numId w:val="30"/>
        </w:numPr>
        <w:ind w:left="2127" w:hanging="1047"/>
        <w:rPr>
          <w:sz w:val="20"/>
          <w:szCs w:val="20"/>
          <w:highlight w:val="blue"/>
          <w:lang w:val="es-MX"/>
        </w:rPr>
      </w:pPr>
      <w:r w:rsidRPr="00C30A48">
        <w:rPr>
          <w:sz w:val="20"/>
          <w:szCs w:val="20"/>
          <w:highlight w:val="blue"/>
          <w:lang w:val="es-MX"/>
        </w:rPr>
        <w:t xml:space="preserve">El sistema obtiene la siguiente información de los pedidos entregados y pedidos en tránsito del cliente para el producto </w:t>
      </w:r>
      <w:r w:rsidR="00FD20A1" w:rsidRPr="00C30A48">
        <w:rPr>
          <w:sz w:val="20"/>
          <w:szCs w:val="20"/>
          <w:highlight w:val="blue"/>
          <w:lang w:val="es-MX"/>
        </w:rPr>
        <w:t>actual</w:t>
      </w:r>
      <w:r w:rsidRPr="00C30A48">
        <w:rPr>
          <w:sz w:val="20"/>
          <w:szCs w:val="20"/>
          <w:highlight w:val="blue"/>
          <w:lang w:val="es-MX"/>
        </w:rPr>
        <w:t>:</w:t>
      </w:r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b/>
          <w:sz w:val="20"/>
          <w:szCs w:val="20"/>
          <w:highlight w:val="blue"/>
          <w:lang w:val="es-MX"/>
        </w:rPr>
      </w:pPr>
      <w:proofErr w:type="spellStart"/>
      <w:r w:rsidRPr="00C30A48">
        <w:rPr>
          <w:b/>
          <w:sz w:val="20"/>
          <w:szCs w:val="20"/>
          <w:highlight w:val="blue"/>
          <w:lang w:val="es-MX"/>
        </w:rPr>
        <w:t>PedTranSur</w:t>
      </w:r>
      <w:proofErr w:type="spellEnd"/>
    </w:p>
    <w:p w:rsidR="000D59E1" w:rsidRPr="00C30A48" w:rsidRDefault="000D59E1" w:rsidP="00961B56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ClienteClave</w:t>
      </w:r>
      <w:proofErr w:type="spellEnd"/>
      <w:r w:rsidRPr="00C30A48">
        <w:rPr>
          <w:sz w:val="20"/>
          <w:szCs w:val="20"/>
          <w:highlight w:val="blue"/>
          <w:lang w:val="es-MX"/>
        </w:rPr>
        <w:t xml:space="preserve"> </w:t>
      </w:r>
      <w:r w:rsidRPr="00C30A48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77" w:anchor="RNGEN171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RNGEN171 Información en Sesión</w:t>
        </w:r>
      </w:hyperlink>
    </w:p>
    <w:p w:rsidR="000D59E1" w:rsidRPr="00C30A48" w:rsidRDefault="000D59E1" w:rsidP="00961B56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ProductoClave</w:t>
      </w:r>
      <w:proofErr w:type="spellEnd"/>
      <w:r w:rsidRPr="00C30A48">
        <w:rPr>
          <w:sz w:val="20"/>
          <w:szCs w:val="20"/>
          <w:highlight w:val="blue"/>
          <w:lang w:val="es-MX"/>
        </w:rPr>
        <w:t xml:space="preserve"> </w:t>
      </w:r>
      <w:r w:rsidRPr="00C30A48">
        <w:rPr>
          <w:rFonts w:cs="Arial"/>
          <w:sz w:val="20"/>
          <w:szCs w:val="20"/>
          <w:highlight w:val="blue"/>
        </w:rPr>
        <w:t xml:space="preserve">de acuerdo con la regla de negocio </w:t>
      </w:r>
      <w:hyperlink r:id="rId378" w:anchor="RNROLMOV198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RNROLMOV198 Información Contenida en el Objeto Productos</w:t>
        </w:r>
      </w:hyperlink>
    </w:p>
    <w:p w:rsidR="000D59E1" w:rsidRPr="00C30A48" w:rsidRDefault="000D59E1" w:rsidP="00961B56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sz w:val="20"/>
          <w:szCs w:val="20"/>
          <w:highlight w:val="blue"/>
          <w:lang w:val="es-MX"/>
        </w:rPr>
      </w:pPr>
      <w:proofErr w:type="spellStart"/>
      <w:r w:rsidRPr="00C30A48">
        <w:rPr>
          <w:sz w:val="20"/>
          <w:szCs w:val="20"/>
          <w:highlight w:val="blue"/>
          <w:lang w:val="es-MX"/>
        </w:rPr>
        <w:t>TipoUnidad</w:t>
      </w:r>
      <w:proofErr w:type="spellEnd"/>
      <w:r w:rsidRPr="00C30A48">
        <w:rPr>
          <w:sz w:val="20"/>
          <w:szCs w:val="20"/>
          <w:highlight w:val="blue"/>
          <w:lang w:val="es-MX"/>
        </w:rPr>
        <w:t xml:space="preserve"> de acuerdo con la regla de negocio </w:t>
      </w:r>
      <w:hyperlink r:id="rId379" w:anchor="RNROLMOV198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RNROLMOV198 Información Contenida en el Objeto Productos</w:t>
        </w:r>
      </w:hyperlink>
    </w:p>
    <w:p w:rsidR="000D59E1" w:rsidRPr="00C30A48" w:rsidRDefault="000D59E1" w:rsidP="002C7D46">
      <w:pPr>
        <w:pStyle w:val="Prrafodelista"/>
        <w:numPr>
          <w:ilvl w:val="5"/>
          <w:numId w:val="30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r w:rsidRPr="00C30A48">
        <w:rPr>
          <w:sz w:val="20"/>
          <w:szCs w:val="20"/>
          <w:highlight w:val="blue"/>
          <w:lang w:val="es-MX"/>
        </w:rPr>
        <w:t>Entregado</w:t>
      </w:r>
    </w:p>
    <w:p w:rsidR="000D59E1" w:rsidRPr="00C30A48" w:rsidRDefault="000D59E1" w:rsidP="002C7D46">
      <w:pPr>
        <w:pStyle w:val="Prrafodelista"/>
        <w:numPr>
          <w:ilvl w:val="5"/>
          <w:numId w:val="30"/>
        </w:numPr>
        <w:tabs>
          <w:tab w:val="left" w:pos="2410"/>
        </w:tabs>
        <w:rPr>
          <w:sz w:val="20"/>
          <w:szCs w:val="20"/>
          <w:highlight w:val="blue"/>
          <w:lang w:val="es-MX"/>
        </w:rPr>
      </w:pPr>
      <w:r w:rsidRPr="00C30A48">
        <w:rPr>
          <w:sz w:val="20"/>
          <w:szCs w:val="20"/>
          <w:highlight w:val="blue"/>
          <w:lang w:val="es-MX"/>
        </w:rPr>
        <w:t>Transito</w:t>
      </w:r>
    </w:p>
    <w:p w:rsidR="000D59E1" w:rsidRPr="00C30A48" w:rsidRDefault="000D59E1" w:rsidP="00961B56">
      <w:pPr>
        <w:pStyle w:val="Prrafodelista"/>
        <w:numPr>
          <w:ilvl w:val="3"/>
          <w:numId w:val="30"/>
        </w:numPr>
        <w:ind w:left="2127" w:hanging="1047"/>
        <w:rPr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 xml:space="preserve">Si &lt;no se obtuvo información de los pedidos entregados y pedidos en tránsito del cliente para el producto </w:t>
      </w:r>
      <w:r w:rsidR="00FD20A1" w:rsidRPr="00C30A48">
        <w:rPr>
          <w:sz w:val="20"/>
          <w:highlight w:val="blue"/>
          <w:lang w:val="es-MX"/>
        </w:rPr>
        <w:t>actual</w:t>
      </w:r>
      <w:r w:rsidRPr="00C30A48">
        <w:rPr>
          <w:sz w:val="20"/>
          <w:highlight w:val="blue"/>
          <w:lang w:val="es-MX"/>
        </w:rPr>
        <w:t xml:space="preserve">&gt;, el </w:t>
      </w:r>
      <w:r w:rsidRPr="00C30A48">
        <w:rPr>
          <w:rFonts w:cs="Arial"/>
          <w:sz w:val="20"/>
          <w:szCs w:val="20"/>
          <w:highlight w:val="blue"/>
        </w:rPr>
        <w:t>sistema</w:t>
      </w:r>
      <w:r w:rsidRPr="00C30A48">
        <w:rPr>
          <w:sz w:val="20"/>
          <w:highlight w:val="blue"/>
          <w:lang w:val="es-MX"/>
        </w:rPr>
        <w:t xml:space="preserve"> actualiza el objeto </w:t>
      </w:r>
      <w:proofErr w:type="spellStart"/>
      <w:r w:rsidRPr="00C30A48">
        <w:rPr>
          <w:sz w:val="20"/>
          <w:highlight w:val="blue"/>
          <w:lang w:val="es-MX"/>
        </w:rPr>
        <w:t>ProductosPropios</w:t>
      </w:r>
      <w:proofErr w:type="spellEnd"/>
      <w:r w:rsidRPr="00C30A48">
        <w:rPr>
          <w:sz w:val="20"/>
          <w:highlight w:val="blue"/>
          <w:lang w:val="es-MX"/>
        </w:rPr>
        <w:t xml:space="preserve"> con la siguiente información para el producto actual:</w:t>
      </w:r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b/>
          <w:highlight w:val="blue"/>
          <w:lang w:val="es-MX"/>
        </w:rPr>
      </w:pPr>
      <w:proofErr w:type="spellStart"/>
      <w:r w:rsidRPr="00C30A48">
        <w:rPr>
          <w:b/>
          <w:sz w:val="20"/>
          <w:highlight w:val="blue"/>
          <w:lang w:val="es-MX"/>
        </w:rPr>
        <w:t>ProductosPropios</w:t>
      </w:r>
      <w:proofErr w:type="spellEnd"/>
    </w:p>
    <w:p w:rsidR="000D59E1" w:rsidRPr="00C30A48" w:rsidRDefault="000D59E1" w:rsidP="00FD20A1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rFonts w:cs="Arial"/>
          <w:sz w:val="20"/>
          <w:szCs w:val="20"/>
          <w:highlight w:val="blue"/>
        </w:rPr>
      </w:pPr>
      <w:proofErr w:type="spellStart"/>
      <w:r w:rsidRPr="00C30A48">
        <w:rPr>
          <w:rFonts w:cs="Arial"/>
          <w:sz w:val="20"/>
          <w:szCs w:val="20"/>
          <w:highlight w:val="blue"/>
        </w:rPr>
        <w:t>PedEntregados</w:t>
      </w:r>
      <w:proofErr w:type="spellEnd"/>
      <w:r w:rsidRPr="00C30A48">
        <w:rPr>
          <w:rFonts w:cs="Arial"/>
          <w:sz w:val="20"/>
          <w:szCs w:val="20"/>
          <w:highlight w:val="blue"/>
        </w:rPr>
        <w:t xml:space="preserve"> de acuerdo con las reglas de negocio </w:t>
      </w:r>
      <w:hyperlink r:id="rId380" w:anchor="RNGEN041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RNGEN041 Valor por Defecto Cero</w:t>
        </w:r>
      </w:hyperlink>
      <w:r w:rsidRPr="00C30A48">
        <w:rPr>
          <w:highlight w:val="blue"/>
        </w:rPr>
        <w:t xml:space="preserve"> </w:t>
      </w:r>
      <w:r w:rsidRPr="00C30A48">
        <w:rPr>
          <w:sz w:val="20"/>
          <w:highlight w:val="blue"/>
        </w:rPr>
        <w:t>y</w:t>
      </w:r>
      <w:r w:rsidRPr="00C30A48">
        <w:rPr>
          <w:highlight w:val="blue"/>
        </w:rPr>
        <w:t xml:space="preserve"> </w:t>
      </w:r>
      <w:hyperlink r:id="rId381" w:anchor="RNADMESC026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0D59E1" w:rsidRPr="00C30A48" w:rsidRDefault="000D59E1" w:rsidP="00FD20A1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rFonts w:cs="Arial"/>
          <w:sz w:val="20"/>
          <w:szCs w:val="20"/>
          <w:highlight w:val="blue"/>
        </w:rPr>
      </w:pPr>
      <w:r w:rsidRPr="00C30A48">
        <w:rPr>
          <w:rFonts w:cs="Arial"/>
          <w:sz w:val="20"/>
          <w:szCs w:val="20"/>
          <w:highlight w:val="blue"/>
        </w:rPr>
        <w:t xml:space="preserve">Desplazamiento de acuerdo con las reglas de negocio </w:t>
      </w:r>
      <w:hyperlink r:id="rId382" w:anchor="RNMOV166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RNMOV166 Desplazamiento de Inventario</w:t>
        </w:r>
      </w:hyperlink>
      <w:r w:rsidRPr="00C30A48">
        <w:rPr>
          <w:highlight w:val="blue"/>
        </w:rPr>
        <w:t xml:space="preserve"> </w:t>
      </w:r>
      <w:r w:rsidRPr="00C30A48">
        <w:rPr>
          <w:sz w:val="20"/>
          <w:highlight w:val="blue"/>
        </w:rPr>
        <w:t>y</w:t>
      </w:r>
      <w:r w:rsidRPr="00C30A48">
        <w:rPr>
          <w:highlight w:val="blue"/>
        </w:rPr>
        <w:t xml:space="preserve"> </w:t>
      </w:r>
      <w:hyperlink r:id="rId383" w:anchor="RNADMESC026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0D59E1" w:rsidRPr="00C30A48" w:rsidRDefault="000D59E1" w:rsidP="00FD20A1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rFonts w:cs="Arial"/>
          <w:sz w:val="20"/>
          <w:szCs w:val="20"/>
          <w:highlight w:val="blue"/>
        </w:rPr>
      </w:pPr>
      <w:proofErr w:type="spellStart"/>
      <w:r w:rsidRPr="00C30A48">
        <w:rPr>
          <w:rFonts w:cs="Arial"/>
          <w:sz w:val="20"/>
          <w:szCs w:val="20"/>
          <w:highlight w:val="blue"/>
        </w:rPr>
        <w:t>PedTransito</w:t>
      </w:r>
      <w:proofErr w:type="spellEnd"/>
      <w:r w:rsidRPr="00C30A48">
        <w:rPr>
          <w:rFonts w:cs="Arial"/>
          <w:sz w:val="20"/>
          <w:szCs w:val="20"/>
          <w:highlight w:val="blue"/>
        </w:rPr>
        <w:t xml:space="preserve"> de acuerdo con las reglas de negocio </w:t>
      </w:r>
      <w:hyperlink r:id="rId384" w:anchor="RNGEN041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RNGEN041 Valor por Defecto Cero</w:t>
        </w:r>
      </w:hyperlink>
      <w:r w:rsidRPr="00C30A48">
        <w:rPr>
          <w:highlight w:val="blue"/>
        </w:rPr>
        <w:t xml:space="preserve"> </w:t>
      </w:r>
      <w:r w:rsidRPr="00C30A48">
        <w:rPr>
          <w:sz w:val="20"/>
          <w:highlight w:val="blue"/>
        </w:rPr>
        <w:t>y</w:t>
      </w:r>
      <w:r w:rsidRPr="00C30A48">
        <w:rPr>
          <w:highlight w:val="blue"/>
        </w:rPr>
        <w:t xml:space="preserve"> </w:t>
      </w:r>
      <w:hyperlink r:id="rId385" w:anchor="RNADMESC026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0D59E1" w:rsidRPr="00C30A48" w:rsidRDefault="000D59E1" w:rsidP="002C7D46">
      <w:pPr>
        <w:pStyle w:val="Prrafodelista"/>
        <w:numPr>
          <w:ilvl w:val="3"/>
          <w:numId w:val="30"/>
        </w:numPr>
        <w:rPr>
          <w:highlight w:val="blue"/>
          <w:lang w:val="es-MX"/>
        </w:rPr>
      </w:pPr>
      <w:r w:rsidRPr="00C30A48">
        <w:rPr>
          <w:sz w:val="20"/>
          <w:highlight w:val="blue"/>
          <w:lang w:val="es-MX"/>
        </w:rPr>
        <w:t xml:space="preserve">Si &lt;se obtuvo información de los pedidos entregados y pedidos en tránsito del cliente para el producto </w:t>
      </w:r>
      <w:r w:rsidR="00FD20A1" w:rsidRPr="00C30A48">
        <w:rPr>
          <w:sz w:val="20"/>
          <w:highlight w:val="blue"/>
          <w:lang w:val="es-MX"/>
        </w:rPr>
        <w:t>actual</w:t>
      </w:r>
      <w:r w:rsidRPr="00C30A48">
        <w:rPr>
          <w:sz w:val="20"/>
          <w:highlight w:val="blue"/>
          <w:lang w:val="es-MX"/>
        </w:rPr>
        <w:t xml:space="preserve">&gt;, el </w:t>
      </w:r>
      <w:r w:rsidRPr="00C30A48">
        <w:rPr>
          <w:rFonts w:cs="Arial"/>
          <w:sz w:val="20"/>
          <w:szCs w:val="20"/>
          <w:highlight w:val="blue"/>
        </w:rPr>
        <w:t>sistema</w:t>
      </w:r>
      <w:r w:rsidRPr="00C30A48">
        <w:rPr>
          <w:sz w:val="20"/>
          <w:highlight w:val="blue"/>
          <w:lang w:val="es-MX"/>
        </w:rPr>
        <w:t xml:space="preserve"> actualiza el objeto </w:t>
      </w:r>
      <w:proofErr w:type="spellStart"/>
      <w:r w:rsidRPr="00C30A48">
        <w:rPr>
          <w:sz w:val="20"/>
          <w:highlight w:val="blue"/>
          <w:lang w:val="es-MX"/>
        </w:rPr>
        <w:t>ProductosPropios</w:t>
      </w:r>
      <w:proofErr w:type="spellEnd"/>
      <w:r w:rsidRPr="00C30A48">
        <w:rPr>
          <w:sz w:val="20"/>
          <w:highlight w:val="blue"/>
          <w:lang w:val="es-MX"/>
        </w:rPr>
        <w:t xml:space="preserve"> con la siguiente información para el producto actual:</w:t>
      </w:r>
    </w:p>
    <w:p w:rsidR="000D59E1" w:rsidRPr="00C30A48" w:rsidRDefault="000D59E1" w:rsidP="002C7D46">
      <w:pPr>
        <w:pStyle w:val="Prrafodelista"/>
        <w:numPr>
          <w:ilvl w:val="4"/>
          <w:numId w:val="30"/>
        </w:numPr>
        <w:tabs>
          <w:tab w:val="left" w:pos="2410"/>
        </w:tabs>
        <w:rPr>
          <w:b/>
          <w:highlight w:val="blue"/>
          <w:lang w:val="es-MX"/>
        </w:rPr>
      </w:pPr>
      <w:proofErr w:type="spellStart"/>
      <w:r w:rsidRPr="00C30A48">
        <w:rPr>
          <w:b/>
          <w:sz w:val="20"/>
          <w:highlight w:val="blue"/>
          <w:lang w:val="es-MX"/>
        </w:rPr>
        <w:t>ProductosPropios</w:t>
      </w:r>
      <w:proofErr w:type="spellEnd"/>
    </w:p>
    <w:p w:rsidR="000D59E1" w:rsidRPr="00C30A48" w:rsidRDefault="000D59E1" w:rsidP="00FD20A1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rFonts w:cs="Arial"/>
          <w:sz w:val="20"/>
          <w:szCs w:val="20"/>
          <w:highlight w:val="blue"/>
        </w:rPr>
      </w:pPr>
      <w:proofErr w:type="spellStart"/>
      <w:r w:rsidRPr="00C30A48">
        <w:rPr>
          <w:rFonts w:cs="Arial"/>
          <w:sz w:val="20"/>
          <w:szCs w:val="20"/>
          <w:highlight w:val="blue"/>
        </w:rPr>
        <w:t>PedEntregados</w:t>
      </w:r>
      <w:proofErr w:type="spellEnd"/>
      <w:r w:rsidRPr="00C30A48">
        <w:rPr>
          <w:rFonts w:cs="Arial"/>
          <w:sz w:val="20"/>
          <w:szCs w:val="20"/>
          <w:highlight w:val="blue"/>
        </w:rPr>
        <w:t xml:space="preserve"> de acuerdo con la regla de negocio </w:t>
      </w:r>
      <w:hyperlink r:id="rId386" w:anchor="RNADMESC026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0D59E1" w:rsidRPr="00C30A48" w:rsidRDefault="000D59E1" w:rsidP="00FD20A1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rFonts w:cs="Arial"/>
          <w:sz w:val="20"/>
          <w:szCs w:val="20"/>
          <w:highlight w:val="blue"/>
        </w:rPr>
      </w:pPr>
      <w:r w:rsidRPr="00C30A48">
        <w:rPr>
          <w:rFonts w:cs="Arial"/>
          <w:sz w:val="20"/>
          <w:szCs w:val="20"/>
          <w:highlight w:val="blue"/>
        </w:rPr>
        <w:t xml:space="preserve">Desplazamiento de acuerdo con las reglas de negocio </w:t>
      </w:r>
      <w:hyperlink r:id="rId387" w:anchor="RNMOV166" w:history="1">
        <w:r w:rsidRPr="00C30A48">
          <w:rPr>
            <w:rStyle w:val="Hipervnculo"/>
            <w:rFonts w:cs="Arial"/>
            <w:b/>
            <w:color w:val="FFFFFF" w:themeColor="background1"/>
            <w:sz w:val="20"/>
            <w:szCs w:val="20"/>
            <w:highlight w:val="blue"/>
          </w:rPr>
          <w:t>RNMOV166 Desplazamiento de Inventario</w:t>
        </w:r>
      </w:hyperlink>
      <w:r w:rsidRPr="00C30A48">
        <w:rPr>
          <w:highlight w:val="blue"/>
        </w:rPr>
        <w:t xml:space="preserve"> </w:t>
      </w:r>
      <w:r w:rsidRPr="00C30A48">
        <w:rPr>
          <w:sz w:val="20"/>
          <w:highlight w:val="blue"/>
        </w:rPr>
        <w:t>y</w:t>
      </w:r>
      <w:r w:rsidRPr="00C30A48">
        <w:rPr>
          <w:highlight w:val="blue"/>
        </w:rPr>
        <w:t xml:space="preserve"> </w:t>
      </w:r>
      <w:hyperlink r:id="rId388" w:anchor="RNADMESC026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0D59E1" w:rsidRPr="00C30A48" w:rsidRDefault="000D59E1" w:rsidP="00FD20A1">
      <w:pPr>
        <w:pStyle w:val="Prrafodelista"/>
        <w:numPr>
          <w:ilvl w:val="5"/>
          <w:numId w:val="30"/>
        </w:numPr>
        <w:tabs>
          <w:tab w:val="left" w:pos="2410"/>
        </w:tabs>
        <w:ind w:left="2835" w:hanging="1035"/>
        <w:rPr>
          <w:rStyle w:val="Hipervnculo"/>
          <w:rFonts w:cs="Arial"/>
          <w:color w:val="auto"/>
          <w:sz w:val="20"/>
          <w:szCs w:val="20"/>
          <w:highlight w:val="blue"/>
          <w:u w:val="none"/>
        </w:rPr>
      </w:pPr>
      <w:proofErr w:type="spellStart"/>
      <w:r w:rsidRPr="00C30A48">
        <w:rPr>
          <w:rFonts w:cs="Arial"/>
          <w:sz w:val="20"/>
          <w:szCs w:val="20"/>
          <w:highlight w:val="blue"/>
        </w:rPr>
        <w:lastRenderedPageBreak/>
        <w:t>PedTransito</w:t>
      </w:r>
      <w:proofErr w:type="spellEnd"/>
      <w:r w:rsidRPr="00C30A48">
        <w:rPr>
          <w:rFonts w:cs="Arial"/>
          <w:sz w:val="20"/>
          <w:szCs w:val="20"/>
          <w:highlight w:val="blue"/>
        </w:rPr>
        <w:t xml:space="preserve">  de acuerdo con la regla de negocio </w:t>
      </w:r>
      <w:hyperlink r:id="rId389" w:anchor="RNADMESC026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RNADMESC026 Configuración de Decimales para un Producto</w:t>
        </w:r>
      </w:hyperlink>
    </w:p>
    <w:p w:rsidR="00FD20A1" w:rsidRPr="00C30A48" w:rsidRDefault="00FD20A1" w:rsidP="00FD20A1">
      <w:pPr>
        <w:pStyle w:val="Prrafodelista"/>
        <w:numPr>
          <w:ilvl w:val="0"/>
          <w:numId w:val="30"/>
        </w:numPr>
        <w:tabs>
          <w:tab w:val="left" w:pos="2410"/>
        </w:tabs>
        <w:rPr>
          <w:rFonts w:cs="Arial"/>
          <w:sz w:val="20"/>
          <w:szCs w:val="20"/>
          <w:highlight w:val="blue"/>
        </w:rPr>
      </w:pPr>
      <w:r w:rsidRPr="00C30A48">
        <w:rPr>
          <w:rStyle w:val="Hipervnculo"/>
          <w:color w:val="auto"/>
          <w:sz w:val="20"/>
          <w:highlight w:val="blue"/>
          <w:u w:val="none"/>
        </w:rPr>
        <w:t xml:space="preserve">El sistema continúa en el </w:t>
      </w:r>
      <w:hyperlink w:anchor="paso14" w:history="1">
        <w:r w:rsidRPr="00C30A48">
          <w:rPr>
            <w:rStyle w:val="Hipervnculo"/>
            <w:b/>
            <w:color w:val="FFFFFF" w:themeColor="background1"/>
            <w:sz w:val="20"/>
            <w:highlight w:val="blue"/>
          </w:rPr>
          <w:t>paso 14</w:t>
        </w:r>
      </w:hyperlink>
      <w:r w:rsidRPr="00C30A48">
        <w:rPr>
          <w:rStyle w:val="Hipervnculo"/>
          <w:color w:val="auto"/>
          <w:sz w:val="20"/>
          <w:highlight w:val="blue"/>
          <w:u w:val="none"/>
        </w:rPr>
        <w:t xml:space="preserve"> del flujo básico.</w:t>
      </w:r>
    </w:p>
    <w:p w:rsidR="00EC08D2" w:rsidRPr="00EC08D2" w:rsidRDefault="00EC08D2" w:rsidP="00EC08D2">
      <w:pPr>
        <w:tabs>
          <w:tab w:val="left" w:pos="2410"/>
        </w:tabs>
        <w:rPr>
          <w:sz w:val="20"/>
          <w:lang w:val="es-MX"/>
        </w:rPr>
      </w:pPr>
    </w:p>
    <w:p w:rsidR="002429CE" w:rsidRDefault="0049112A" w:rsidP="00EC08D2">
      <w:pPr>
        <w:pStyle w:val="Ttulo3"/>
        <w:numPr>
          <w:ilvl w:val="2"/>
          <w:numId w:val="28"/>
        </w:numPr>
        <w:ind w:left="851" w:hanging="851"/>
        <w:jc w:val="both"/>
        <w:rPr>
          <w:bCs w:val="0"/>
        </w:rPr>
      </w:pPr>
      <w:bookmarkStart w:id="193" w:name="_Toc382222891"/>
      <w:r w:rsidRPr="0033381A">
        <w:rPr>
          <w:bCs w:val="0"/>
        </w:rPr>
        <w:t>Generales</w:t>
      </w:r>
      <w:bookmarkStart w:id="194" w:name="_AG01_Cancelar"/>
      <w:bookmarkEnd w:id="193"/>
      <w:bookmarkEnd w:id="194"/>
      <w:r w:rsidR="00161D82">
        <w:rPr>
          <w:bCs w:val="0"/>
        </w:rPr>
        <w:tab/>
      </w:r>
    </w:p>
    <w:p w:rsidR="0070015D" w:rsidRPr="0070015D" w:rsidRDefault="0070015D" w:rsidP="0070015D"/>
    <w:bookmarkStart w:id="195" w:name="_AG01_Regresar"/>
    <w:bookmarkStart w:id="196" w:name="AG01"/>
    <w:bookmarkEnd w:id="195"/>
    <w:p w:rsidR="002429CE" w:rsidRPr="00721B1C" w:rsidRDefault="00A431B8" w:rsidP="00EC08D2">
      <w:pPr>
        <w:pStyle w:val="Ttulo3"/>
        <w:numPr>
          <w:ilvl w:val="3"/>
          <w:numId w:val="28"/>
        </w:numPr>
        <w:ind w:left="1134" w:hanging="1134"/>
        <w:jc w:val="both"/>
      </w:pPr>
      <w:r>
        <w:fldChar w:fldCharType="begin"/>
      </w:r>
      <w:r w:rsidR="00A3174A">
        <w:instrText xml:space="preserve"> HYPERLINK  \l "AG01_r" </w:instrText>
      </w:r>
      <w:r>
        <w:fldChar w:fldCharType="separate"/>
      </w:r>
      <w:bookmarkStart w:id="197" w:name="_Toc382222892"/>
      <w:r w:rsidR="0064477C" w:rsidRPr="00A3174A">
        <w:rPr>
          <w:rStyle w:val="Hipervnculo"/>
        </w:rPr>
        <w:t>AG01</w:t>
      </w:r>
      <w:r w:rsidR="002429CE" w:rsidRPr="00A3174A">
        <w:rPr>
          <w:rStyle w:val="Hipervnculo"/>
        </w:rPr>
        <w:t xml:space="preserve"> </w:t>
      </w:r>
      <w:bookmarkEnd w:id="196"/>
      <w:r w:rsidR="00A3174A" w:rsidRPr="00A3174A">
        <w:rPr>
          <w:rStyle w:val="Hipervnculo"/>
        </w:rPr>
        <w:t>Regresar General</w:t>
      </w:r>
      <w:bookmarkEnd w:id="197"/>
      <w:r>
        <w:fldChar w:fldCharType="end"/>
      </w:r>
    </w:p>
    <w:p w:rsidR="003D7BD0" w:rsidRDefault="003D7BD0" w:rsidP="00B52792">
      <w:pPr>
        <w:rPr>
          <w:b/>
        </w:rPr>
      </w:pPr>
    </w:p>
    <w:p w:rsidR="002429CE" w:rsidRPr="005C4B21" w:rsidRDefault="002429CE" w:rsidP="003203A2">
      <w:pPr>
        <w:pStyle w:val="Prrafodelista"/>
        <w:numPr>
          <w:ilvl w:val="0"/>
          <w:numId w:val="7"/>
        </w:numPr>
        <w:ind w:left="426" w:hanging="426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 xml:space="preserve">Si &lt;se realizaron cambios&gt;, el sistema presenta el mensaje </w:t>
      </w:r>
      <w:hyperlink r:id="rId390" w:anchor="MBP0002" w:history="1">
        <w:r w:rsidR="005C4B21" w:rsidRPr="00A3174A">
          <w:rPr>
            <w:rStyle w:val="Hipervnculo"/>
            <w:rFonts w:cs="Arial"/>
            <w:b/>
            <w:sz w:val="20"/>
            <w:szCs w:val="20"/>
          </w:rPr>
          <w:t>B</w:t>
        </w:r>
        <w:r w:rsidR="00762DEC" w:rsidRPr="00A3174A">
          <w:rPr>
            <w:rStyle w:val="Hipervnculo"/>
            <w:rFonts w:cs="Arial"/>
            <w:b/>
            <w:sz w:val="20"/>
            <w:szCs w:val="20"/>
          </w:rPr>
          <w:t>P00</w:t>
        </w:r>
        <w:r w:rsidR="005C4B21" w:rsidRPr="00A3174A">
          <w:rPr>
            <w:rStyle w:val="Hipervnculo"/>
            <w:rFonts w:cs="Arial"/>
            <w:b/>
            <w:sz w:val="20"/>
            <w:szCs w:val="20"/>
          </w:rPr>
          <w:t>0</w:t>
        </w:r>
        <w:r w:rsidR="00A3174A" w:rsidRPr="00A3174A">
          <w:rPr>
            <w:rStyle w:val="Hipervnculo"/>
            <w:rFonts w:cs="Arial"/>
            <w:b/>
            <w:sz w:val="20"/>
            <w:szCs w:val="20"/>
          </w:rPr>
          <w:t>2</w:t>
        </w:r>
        <w:r w:rsidR="00762DEC" w:rsidRPr="00A3174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C4B21" w:rsidRPr="00A3174A">
          <w:rPr>
            <w:rStyle w:val="Hipervnculo"/>
            <w:rFonts w:cs="Arial"/>
            <w:b/>
            <w:sz w:val="20"/>
            <w:szCs w:val="20"/>
          </w:rPr>
          <w:t>&lt;Seguro</w:t>
        </w:r>
        <w:r w:rsidR="005C4B21" w:rsidRPr="00A3174A">
          <w:rPr>
            <w:rStyle w:val="Hipervnculo"/>
            <w:b/>
            <w:sz w:val="20"/>
            <w:szCs w:val="20"/>
          </w:rPr>
          <w:t xml:space="preserve"> </w:t>
        </w:r>
        <w:r w:rsidR="00A3174A" w:rsidRPr="00A3174A">
          <w:rPr>
            <w:rStyle w:val="Hipervnculo"/>
            <w:b/>
            <w:sz w:val="20"/>
            <w:szCs w:val="20"/>
          </w:rPr>
          <w:t>Regresar</w:t>
        </w:r>
      </w:hyperlink>
      <w:r w:rsidR="005C4B21" w:rsidRPr="00A3174A">
        <w:rPr>
          <w:b/>
          <w:sz w:val="20"/>
          <w:szCs w:val="20"/>
        </w:rPr>
        <w:t>&gt;</w:t>
      </w:r>
    </w:p>
    <w:p w:rsidR="00D76E4D" w:rsidRPr="00231372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</w:t>
      </w:r>
      <w:r w:rsidRPr="00231372">
        <w:rPr>
          <w:rFonts w:cs="Arial"/>
          <w:sz w:val="20"/>
          <w:szCs w:val="20"/>
        </w:rPr>
        <w:t xml:space="preserve">sistema continúa en el </w:t>
      </w:r>
      <w:hyperlink w:anchor="Fin" w:history="1">
        <w:r w:rsidRPr="0023137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31372" w:rsidRPr="00231372">
          <w:rPr>
            <w:rStyle w:val="Hipervnculo"/>
            <w:rFonts w:cs="Arial"/>
            <w:b/>
            <w:sz w:val="20"/>
            <w:szCs w:val="20"/>
          </w:rPr>
          <w:t>2</w:t>
        </w:r>
        <w:r w:rsidR="007A5F08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Pr="00231372">
        <w:rPr>
          <w:rFonts w:cs="Arial"/>
          <w:sz w:val="20"/>
          <w:szCs w:val="20"/>
        </w:rPr>
        <w:t xml:space="preserve"> del flujo básico</w:t>
      </w:r>
    </w:p>
    <w:p w:rsidR="00D76E4D" w:rsidRPr="00231372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 xml:space="preserve">Si &lt;el actor selecciona la opción </w:t>
      </w:r>
      <w:r w:rsidRPr="00231372">
        <w:rPr>
          <w:rFonts w:cs="Arial"/>
          <w:b/>
          <w:sz w:val="20"/>
          <w:szCs w:val="20"/>
        </w:rPr>
        <w:t>No</w:t>
      </w:r>
      <w:r w:rsidRPr="00231372">
        <w:rPr>
          <w:rFonts w:cs="Arial"/>
          <w:sz w:val="20"/>
          <w:szCs w:val="20"/>
        </w:rPr>
        <w:t>&gt;, el sistema continúa en el paso en donde fue invocado</w:t>
      </w:r>
    </w:p>
    <w:p w:rsidR="00D76E4D" w:rsidRPr="006D1AEA" w:rsidRDefault="00D76E4D" w:rsidP="00020C11">
      <w:pPr>
        <w:pStyle w:val="Prrafodelista"/>
        <w:numPr>
          <w:ilvl w:val="0"/>
          <w:numId w:val="7"/>
        </w:numPr>
        <w:ind w:left="426" w:hanging="426"/>
        <w:rPr>
          <w:rFonts w:cs="Arial"/>
          <w:sz w:val="20"/>
          <w:szCs w:val="20"/>
        </w:rPr>
      </w:pPr>
      <w:r w:rsidRPr="00231372"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23137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31372" w:rsidRPr="00231372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7A5F08">
        <w:rPr>
          <w:rStyle w:val="Hipervnculo"/>
          <w:rFonts w:cs="Arial"/>
          <w:b/>
          <w:sz w:val="20"/>
          <w:szCs w:val="20"/>
        </w:rPr>
        <w:t>4</w:t>
      </w:r>
      <w:r w:rsidR="00034016" w:rsidRPr="00231372">
        <w:rPr>
          <w:rFonts w:cs="Arial"/>
          <w:b/>
          <w:sz w:val="20"/>
          <w:szCs w:val="20"/>
        </w:rPr>
        <w:t xml:space="preserve"> </w:t>
      </w:r>
      <w:r w:rsidRPr="00231372">
        <w:rPr>
          <w:rFonts w:cs="Arial"/>
          <w:sz w:val="20"/>
          <w:szCs w:val="20"/>
        </w:rPr>
        <w:t>del</w:t>
      </w:r>
      <w:r>
        <w:rPr>
          <w:rFonts w:cs="Arial"/>
          <w:sz w:val="20"/>
          <w:szCs w:val="20"/>
        </w:rPr>
        <w:t xml:space="preserve"> flujo básico</w:t>
      </w:r>
    </w:p>
    <w:p w:rsidR="006D1AEA" w:rsidRDefault="006D1AEA" w:rsidP="00E90A03">
      <w:pPr>
        <w:rPr>
          <w:b/>
        </w:rPr>
      </w:pPr>
      <w:bookmarkStart w:id="198" w:name="_Toc52616589"/>
      <w:bookmarkStart w:id="199" w:name="_Toc182735733"/>
    </w:p>
    <w:bookmarkStart w:id="200" w:name="AG02"/>
    <w:p w:rsidR="002F5208" w:rsidRPr="00721B1C" w:rsidRDefault="00A431B8" w:rsidP="00EC08D2">
      <w:pPr>
        <w:pStyle w:val="Ttulo3"/>
        <w:numPr>
          <w:ilvl w:val="3"/>
          <w:numId w:val="28"/>
        </w:numPr>
        <w:ind w:left="1134" w:hanging="1134"/>
        <w:jc w:val="both"/>
      </w:pPr>
      <w:r w:rsidRPr="00721B1C">
        <w:fldChar w:fldCharType="begin"/>
      </w:r>
      <w:r w:rsidR="002F5208" w:rsidRPr="00721B1C">
        <w:instrText>HYPERLINK  \l "AG01_r"</w:instrText>
      </w:r>
      <w:r w:rsidRPr="00721B1C">
        <w:fldChar w:fldCharType="separate"/>
      </w:r>
      <w:bookmarkStart w:id="201" w:name="_Toc382222893"/>
      <w:r w:rsidR="002F5208" w:rsidRPr="00721B1C">
        <w:rPr>
          <w:rStyle w:val="Hipervnculo"/>
        </w:rPr>
        <w:t>AG0</w:t>
      </w:r>
      <w:r w:rsidR="002F5208">
        <w:rPr>
          <w:rStyle w:val="Hipervnculo"/>
        </w:rPr>
        <w:t>2</w:t>
      </w:r>
      <w:r w:rsidR="002F5208" w:rsidRPr="00721B1C">
        <w:rPr>
          <w:rStyle w:val="Hipervnculo"/>
        </w:rPr>
        <w:t xml:space="preserve"> </w:t>
      </w:r>
      <w:r w:rsidR="002F5208">
        <w:rPr>
          <w:rStyle w:val="Hipervnculo"/>
        </w:rPr>
        <w:t>Regresar</w:t>
      </w:r>
      <w:bookmarkEnd w:id="201"/>
      <w:r w:rsidRPr="00721B1C">
        <w:fldChar w:fldCharType="end"/>
      </w:r>
    </w:p>
    <w:bookmarkEnd w:id="200"/>
    <w:p w:rsidR="002F5208" w:rsidRDefault="002F5208" w:rsidP="002F5208">
      <w:pPr>
        <w:rPr>
          <w:b/>
        </w:rPr>
      </w:pPr>
    </w:p>
    <w:p w:rsidR="002F5208" w:rsidRPr="005C4B21" w:rsidRDefault="002F5208" w:rsidP="00C53E2F">
      <w:pPr>
        <w:pStyle w:val="Prrafodelista"/>
        <w:numPr>
          <w:ilvl w:val="0"/>
          <w:numId w:val="19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 xml:space="preserve">Si &lt;se realizaron cambios&gt;, el sistema presenta el mensaje </w:t>
      </w:r>
      <w:hyperlink r:id="rId391" w:anchor="MBP0002" w:history="1">
        <w:r w:rsidRPr="002F5208">
          <w:rPr>
            <w:rStyle w:val="Hipervnculo"/>
            <w:rFonts w:cs="Arial"/>
            <w:b/>
            <w:sz w:val="20"/>
            <w:szCs w:val="20"/>
          </w:rPr>
          <w:t>BP0002 &lt;Seguro</w:t>
        </w:r>
        <w:r w:rsidRPr="002F5208">
          <w:rPr>
            <w:rStyle w:val="Hipervnculo"/>
            <w:b/>
            <w:sz w:val="20"/>
            <w:szCs w:val="20"/>
          </w:rPr>
          <w:t xml:space="preserve"> Regresar&gt;</w:t>
        </w:r>
      </w:hyperlink>
    </w:p>
    <w:p w:rsidR="002F5208" w:rsidRDefault="002F5208" w:rsidP="002F520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11" w:history="1">
        <w:r w:rsidRPr="000D52D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A5F08">
          <w:rPr>
            <w:rStyle w:val="Hipervnculo"/>
            <w:rFonts w:cs="Arial"/>
            <w:b/>
            <w:sz w:val="20"/>
            <w:szCs w:val="20"/>
          </w:rPr>
          <w:t>14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F5208" w:rsidRPr="006D1AEA" w:rsidRDefault="002F5208" w:rsidP="002F520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2F5208" w:rsidRPr="006D1AEA" w:rsidRDefault="002F5208" w:rsidP="00C53E2F">
      <w:pPr>
        <w:pStyle w:val="Prrafodelista"/>
        <w:numPr>
          <w:ilvl w:val="0"/>
          <w:numId w:val="19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paso11" w:history="1">
        <w:r w:rsidR="004D6282" w:rsidRPr="000D52D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D52D5" w:rsidRPr="000D52D5">
          <w:rPr>
            <w:rStyle w:val="Hipervnculo"/>
            <w:rFonts w:cs="Arial"/>
            <w:b/>
            <w:sz w:val="20"/>
            <w:szCs w:val="20"/>
          </w:rPr>
          <w:t>1</w:t>
        </w:r>
        <w:r w:rsidR="007A5F08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2F5208" w:rsidRDefault="002F5208" w:rsidP="00E90A03">
      <w:pPr>
        <w:rPr>
          <w:b/>
        </w:rPr>
      </w:pPr>
    </w:p>
    <w:bookmarkStart w:id="202" w:name="_AG03_Cancelar"/>
    <w:bookmarkEnd w:id="202"/>
    <w:p w:rsidR="000A24B4" w:rsidRPr="00721B1C" w:rsidRDefault="00A431B8" w:rsidP="00EC08D2">
      <w:pPr>
        <w:pStyle w:val="Ttulo3"/>
        <w:numPr>
          <w:ilvl w:val="3"/>
          <w:numId w:val="28"/>
        </w:numPr>
        <w:ind w:left="1134" w:hanging="1134"/>
        <w:jc w:val="both"/>
      </w:pPr>
      <w:r>
        <w:fldChar w:fldCharType="begin"/>
      </w:r>
      <w:r w:rsidR="000A24B4">
        <w:instrText xml:space="preserve"> HYPERLINK  \l "AG03_r" </w:instrText>
      </w:r>
      <w:r>
        <w:fldChar w:fldCharType="separate"/>
      </w:r>
      <w:bookmarkStart w:id="203" w:name="_Toc382222894"/>
      <w:r w:rsidR="000A24B4" w:rsidRPr="000A24B4">
        <w:rPr>
          <w:rStyle w:val="Hipervnculo"/>
        </w:rPr>
        <w:t>AG03 Cancelar</w:t>
      </w:r>
      <w:bookmarkEnd w:id="203"/>
      <w:r>
        <w:fldChar w:fldCharType="end"/>
      </w:r>
    </w:p>
    <w:p w:rsidR="000A24B4" w:rsidRDefault="000A24B4" w:rsidP="000A24B4">
      <w:pPr>
        <w:rPr>
          <w:b/>
        </w:rPr>
      </w:pPr>
    </w:p>
    <w:p w:rsidR="000A24B4" w:rsidRPr="005C4B21" w:rsidRDefault="000A24B4" w:rsidP="00C53E2F">
      <w:pPr>
        <w:pStyle w:val="Prrafodelista"/>
        <w:numPr>
          <w:ilvl w:val="0"/>
          <w:numId w:val="23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 xml:space="preserve">Si &lt;se realizaron cambios&gt;, el sistema presenta el mensaje </w:t>
      </w:r>
      <w:hyperlink r:id="rId392" w:anchor="MBP0001" w:history="1">
        <w:r w:rsidRPr="000A24B4">
          <w:rPr>
            <w:rStyle w:val="Hipervnculo"/>
            <w:rFonts w:cs="Arial"/>
            <w:b/>
            <w:sz w:val="20"/>
            <w:szCs w:val="20"/>
          </w:rPr>
          <w:t>BP0001 &lt;Seguro</w:t>
        </w:r>
        <w:r w:rsidRPr="000A24B4">
          <w:rPr>
            <w:rStyle w:val="Hipervnculo"/>
            <w:b/>
            <w:sz w:val="20"/>
            <w:szCs w:val="20"/>
          </w:rPr>
          <w:t xml:space="preserve"> Cancelar&gt;</w:t>
        </w:r>
      </w:hyperlink>
    </w:p>
    <w:p w:rsidR="000A24B4" w:rsidRDefault="000A24B4" w:rsidP="000A24B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11" w:history="1">
        <w:r w:rsidRPr="000D52D5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7A5F08">
        <w:rPr>
          <w:rStyle w:val="Hipervnculo"/>
          <w:rFonts w:cs="Arial"/>
          <w:b/>
          <w:sz w:val="20"/>
          <w:szCs w:val="20"/>
        </w:rPr>
        <w:t>4</w:t>
      </w:r>
      <w:r>
        <w:rPr>
          <w:rFonts w:cs="Arial"/>
          <w:sz w:val="20"/>
          <w:szCs w:val="20"/>
        </w:rPr>
        <w:t xml:space="preserve"> del flujo básico</w:t>
      </w:r>
    </w:p>
    <w:p w:rsidR="000A24B4" w:rsidRPr="006D1AEA" w:rsidRDefault="000A24B4" w:rsidP="000A24B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0A24B4" w:rsidRPr="006D1AEA" w:rsidRDefault="000A24B4" w:rsidP="00C53E2F">
      <w:pPr>
        <w:pStyle w:val="Prrafodelista"/>
        <w:numPr>
          <w:ilvl w:val="0"/>
          <w:numId w:val="2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paso11" w:history="1">
        <w:r w:rsidRPr="000D52D5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7A5F08">
        <w:rPr>
          <w:rStyle w:val="Hipervnculo"/>
          <w:rFonts w:cs="Arial"/>
          <w:b/>
          <w:sz w:val="20"/>
          <w:szCs w:val="20"/>
        </w:rPr>
        <w:t>4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0A24B4" w:rsidRDefault="000A24B4" w:rsidP="00E90A03">
      <w:pPr>
        <w:rPr>
          <w:b/>
        </w:rPr>
      </w:pPr>
    </w:p>
    <w:p w:rsidR="00FB7F2E" w:rsidRPr="00E90A03" w:rsidRDefault="00FB7F2E" w:rsidP="00E90A03">
      <w:pPr>
        <w:rPr>
          <w:rFonts w:cs="Arial"/>
          <w:sz w:val="20"/>
          <w:szCs w:val="20"/>
        </w:rPr>
      </w:pPr>
    </w:p>
    <w:p w:rsidR="00481C4A" w:rsidRPr="00481C4A" w:rsidRDefault="00481C4A" w:rsidP="00EC08D2">
      <w:pPr>
        <w:pStyle w:val="Ttulo3"/>
        <w:numPr>
          <w:ilvl w:val="2"/>
          <w:numId w:val="28"/>
        </w:numPr>
        <w:ind w:left="851" w:hanging="851"/>
        <w:jc w:val="both"/>
      </w:pPr>
      <w:bookmarkStart w:id="204" w:name="_Toc382222895"/>
      <w:r w:rsidRPr="00481C4A">
        <w:t>Extraordinarios</w:t>
      </w:r>
      <w:bookmarkEnd w:id="198"/>
      <w:bookmarkEnd w:id="199"/>
      <w:bookmarkEnd w:id="204"/>
      <w:r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481C4A" w:rsidP="00EC08D2">
      <w:pPr>
        <w:pStyle w:val="Ttulo3"/>
        <w:numPr>
          <w:ilvl w:val="2"/>
          <w:numId w:val="28"/>
        </w:numPr>
        <w:ind w:left="851" w:hanging="851"/>
        <w:jc w:val="both"/>
      </w:pPr>
      <w:bookmarkStart w:id="205" w:name="_Toc52616590"/>
      <w:bookmarkStart w:id="206" w:name="_Toc182735734"/>
      <w:bookmarkStart w:id="207" w:name="_Toc382222896"/>
      <w:r w:rsidRPr="00481C4A">
        <w:t>De excepción</w:t>
      </w:r>
      <w:bookmarkEnd w:id="205"/>
      <w:bookmarkEnd w:id="206"/>
      <w:bookmarkEnd w:id="207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FA31E4" w:rsidRPr="00FA31E4" w:rsidRDefault="00FA31E4" w:rsidP="00FA31E4"/>
    <w:p w:rsidR="004F6527" w:rsidRPr="00481C4A" w:rsidRDefault="004F6527" w:rsidP="00EC08D2">
      <w:pPr>
        <w:pStyle w:val="Ttulo3"/>
        <w:numPr>
          <w:ilvl w:val="2"/>
          <w:numId w:val="28"/>
        </w:numPr>
        <w:ind w:left="851" w:hanging="851"/>
        <w:jc w:val="both"/>
      </w:pPr>
      <w:bookmarkStart w:id="208" w:name="_Toc382222897"/>
      <w:r>
        <w:t>De Validación</w:t>
      </w:r>
      <w:bookmarkEnd w:id="208"/>
    </w:p>
    <w:p w:rsidR="004F339F" w:rsidRDefault="004F339F" w:rsidP="004F339F">
      <w:pPr>
        <w:tabs>
          <w:tab w:val="left" w:pos="1560"/>
        </w:tabs>
        <w:rPr>
          <w:rFonts w:cs="Arial"/>
          <w:b/>
        </w:rPr>
      </w:pPr>
      <w:bookmarkStart w:id="209" w:name="_5.2.5.1_VA01_Validar"/>
      <w:bookmarkStart w:id="210" w:name="_Toc52616592"/>
      <w:bookmarkStart w:id="211" w:name="_Toc182735736"/>
      <w:bookmarkEnd w:id="209"/>
    </w:p>
    <w:bookmarkStart w:id="212" w:name="_VA01_Validar_Datos"/>
    <w:bookmarkStart w:id="213" w:name="VA01"/>
    <w:bookmarkEnd w:id="212"/>
    <w:p w:rsidR="004F339F" w:rsidRPr="004F339F" w:rsidRDefault="00A431B8" w:rsidP="00EC08D2">
      <w:pPr>
        <w:pStyle w:val="Ttulo3"/>
        <w:numPr>
          <w:ilvl w:val="3"/>
          <w:numId w:val="28"/>
        </w:numPr>
        <w:ind w:left="1134" w:hanging="1134"/>
        <w:jc w:val="both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4A3311">
        <w:rPr>
          <w:rFonts w:cs="Arial"/>
          <w:b w:val="0"/>
        </w:rPr>
        <w:instrText xml:space="preserve"> HYPERLINK  \l "VA01_r" </w:instrText>
      </w:r>
      <w:r>
        <w:rPr>
          <w:rFonts w:cs="Arial"/>
          <w:b w:val="0"/>
        </w:rPr>
        <w:fldChar w:fldCharType="separate"/>
      </w:r>
      <w:bookmarkStart w:id="214" w:name="_Toc382222898"/>
      <w:r w:rsidR="004C1FE8" w:rsidRPr="004A3311">
        <w:rPr>
          <w:rStyle w:val="Hipervnculo"/>
          <w:rFonts w:cs="Arial"/>
        </w:rPr>
        <w:t>VA01</w:t>
      </w:r>
      <w:r w:rsidR="004F339F" w:rsidRPr="004A3311">
        <w:rPr>
          <w:rStyle w:val="Hipervnculo"/>
          <w:rFonts w:cs="Arial"/>
        </w:rPr>
        <w:t xml:space="preserve"> Validar Datos Proporcionados</w:t>
      </w:r>
      <w:bookmarkEnd w:id="213"/>
      <w:bookmarkEnd w:id="214"/>
      <w:r>
        <w:rPr>
          <w:rFonts w:cs="Arial"/>
          <w:b w:val="0"/>
        </w:rPr>
        <w:fldChar w:fldCharType="end"/>
      </w:r>
    </w:p>
    <w:p w:rsidR="004F339F" w:rsidRPr="007F0E91" w:rsidRDefault="004F339F" w:rsidP="007F0E91">
      <w:pPr>
        <w:rPr>
          <w:sz w:val="20"/>
          <w:szCs w:val="20"/>
        </w:rPr>
      </w:pPr>
    </w:p>
    <w:p w:rsidR="004665D6" w:rsidRDefault="000D52D5" w:rsidP="00C53E2F">
      <w:pPr>
        <w:pStyle w:val="Prrafodelista"/>
        <w:numPr>
          <w:ilvl w:val="1"/>
          <w:numId w:val="23"/>
        </w:numPr>
        <w:ind w:left="426" w:hanging="426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Si </w:t>
      </w:r>
      <w:r w:rsidRPr="000D52D5">
        <w:rPr>
          <w:sz w:val="20"/>
          <w:lang w:eastAsia="en-US"/>
        </w:rPr>
        <w:t xml:space="preserve">&lt;proviene del flujo alterno opcional </w:t>
      </w:r>
      <w:hyperlink w:anchor="AO01" w:history="1">
        <w:r w:rsidRPr="000D52D5">
          <w:rPr>
            <w:rStyle w:val="Hipervnculo"/>
            <w:b/>
            <w:sz w:val="20"/>
            <w:lang w:eastAsia="en-US"/>
          </w:rPr>
          <w:t>AO01 Crear Captura de Inventario y Mercadeo de Productos</w:t>
        </w:r>
      </w:hyperlink>
      <w:r w:rsidR="00DA1D28">
        <w:t xml:space="preserve"> </w:t>
      </w:r>
      <w:r w:rsidR="00DA1D28" w:rsidRPr="00DA1D28">
        <w:rPr>
          <w:sz w:val="20"/>
        </w:rPr>
        <w:t>o</w:t>
      </w:r>
      <w:r w:rsidR="00DA1D28">
        <w:t xml:space="preserve"> </w:t>
      </w:r>
      <w:hyperlink w:anchor="_AO04_Crear_Acuerdo" w:history="1">
        <w:r w:rsidR="00DA1D28" w:rsidRPr="00DA1D28">
          <w:rPr>
            <w:rStyle w:val="Hipervnculo"/>
            <w:rFonts w:cs="Arial"/>
            <w:b/>
            <w:sz w:val="20"/>
            <w:szCs w:val="20"/>
          </w:rPr>
          <w:t>AO04 Crear Acuerdo de Cuento y Recuento</w:t>
        </w:r>
      </w:hyperlink>
      <w:r w:rsidRPr="000D52D5">
        <w:rPr>
          <w:sz w:val="20"/>
          <w:lang w:eastAsia="en-US"/>
        </w:rPr>
        <w:t>&gt;</w:t>
      </w:r>
      <w:r>
        <w:rPr>
          <w:sz w:val="20"/>
          <w:lang w:eastAsia="en-US"/>
        </w:rPr>
        <w:t xml:space="preserve">, </w:t>
      </w:r>
      <w:r>
        <w:rPr>
          <w:sz w:val="20"/>
          <w:szCs w:val="20"/>
          <w:lang w:eastAsia="es-MX"/>
        </w:rPr>
        <w:t>e</w:t>
      </w:r>
      <w:r w:rsidR="00B66BF8" w:rsidRPr="002119FF">
        <w:rPr>
          <w:sz w:val="20"/>
          <w:szCs w:val="20"/>
          <w:lang w:eastAsia="es-MX"/>
        </w:rPr>
        <w:t>l sistema valida que el</w:t>
      </w:r>
      <w:r w:rsidR="00EA3135" w:rsidRPr="002119FF">
        <w:rPr>
          <w:sz w:val="20"/>
          <w:szCs w:val="20"/>
          <w:lang w:eastAsia="es-MX"/>
        </w:rPr>
        <w:t xml:space="preserve"> actor haya proporcionado la información requerida:</w:t>
      </w:r>
    </w:p>
    <w:p w:rsidR="00EE09A4" w:rsidRPr="00EE09A4" w:rsidRDefault="002119FF" w:rsidP="0028569F">
      <w:pPr>
        <w:pStyle w:val="Prrafodelista"/>
        <w:numPr>
          <w:ilvl w:val="1"/>
          <w:numId w:val="8"/>
        </w:numPr>
        <w:ind w:left="851" w:hanging="425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</w:t>
      </w:r>
      <w:r w:rsidR="003E52C8">
        <w:rPr>
          <w:sz w:val="20"/>
          <w:szCs w:val="20"/>
          <w:lang w:eastAsia="es-MX"/>
        </w:rPr>
        <w:t xml:space="preserve"> la información requerida&gt;</w:t>
      </w:r>
    </w:p>
    <w:p w:rsidR="00C83503" w:rsidRPr="0028569F" w:rsidRDefault="00EE09A4" w:rsidP="00EE09A4">
      <w:pPr>
        <w:pStyle w:val="Prrafodelista"/>
        <w:numPr>
          <w:ilvl w:val="2"/>
          <w:numId w:val="8"/>
        </w:numPr>
        <w:ind w:left="1560" w:hanging="709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</w:t>
      </w:r>
      <w:r w:rsidR="003E52C8">
        <w:rPr>
          <w:sz w:val="20"/>
          <w:szCs w:val="20"/>
          <w:lang w:eastAsia="es-MX"/>
        </w:rPr>
        <w:t xml:space="preserve">l sistema presenta el mensaje </w:t>
      </w:r>
      <w:hyperlink r:id="rId393" w:anchor="MBE0001" w:history="1">
        <w:r w:rsidR="00894AEF" w:rsidRPr="0005598B">
          <w:rPr>
            <w:rStyle w:val="Hipervnculo"/>
            <w:b/>
            <w:sz w:val="20"/>
            <w:szCs w:val="20"/>
            <w:lang w:eastAsia="es-MX"/>
          </w:rPr>
          <w:t>BE0001 &lt;Campo Requerido&gt;</w:t>
        </w:r>
      </w:hyperlink>
    </w:p>
    <w:p w:rsidR="004E377B" w:rsidRDefault="004E377B" w:rsidP="0028569F">
      <w:pPr>
        <w:pStyle w:val="Prrafodelista"/>
        <w:numPr>
          <w:ilvl w:val="2"/>
          <w:numId w:val="8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390BB5" w:rsidRPr="00294083" w:rsidRDefault="006E291E" w:rsidP="00390BB5">
      <w:pPr>
        <w:pStyle w:val="Textoindependiente"/>
        <w:numPr>
          <w:ilvl w:val="0"/>
          <w:numId w:val="8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&lt;proviene del flujo básico&gt;, e</w:t>
      </w:r>
      <w:r w:rsidR="00390BB5" w:rsidRPr="00294083">
        <w:rPr>
          <w:b w:val="0"/>
          <w:sz w:val="20"/>
          <w:lang w:eastAsia="en-US"/>
        </w:rPr>
        <w:t xml:space="preserve">l sistema valida </w:t>
      </w:r>
      <w:r w:rsidR="00390BB5">
        <w:rPr>
          <w:b w:val="0"/>
          <w:sz w:val="20"/>
          <w:lang w:eastAsia="en-US"/>
        </w:rPr>
        <w:t>que se haya proporcionado por lo menos un producto para la toma de inventario</w:t>
      </w:r>
    </w:p>
    <w:p w:rsidR="00390BB5" w:rsidRPr="00294083" w:rsidRDefault="00390BB5" w:rsidP="00390BB5">
      <w:pPr>
        <w:pStyle w:val="Prrafodelista"/>
        <w:numPr>
          <w:ilvl w:val="1"/>
          <w:numId w:val="8"/>
        </w:numPr>
        <w:ind w:left="851" w:hanging="425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no se proporcionó por lo menos un producto para la toma de inventario</w:t>
      </w:r>
      <w:r w:rsidRPr="00294083">
        <w:rPr>
          <w:sz w:val="20"/>
          <w:lang w:eastAsia="en-US"/>
        </w:rPr>
        <w:t xml:space="preserve">&gt; </w:t>
      </w:r>
    </w:p>
    <w:p w:rsidR="00390BB5" w:rsidRPr="00294083" w:rsidRDefault="00390BB5" w:rsidP="00390BB5">
      <w:pPr>
        <w:pStyle w:val="Prrafodelista"/>
        <w:numPr>
          <w:ilvl w:val="2"/>
          <w:numId w:val="8"/>
        </w:numPr>
        <w:ind w:left="1560" w:hanging="709"/>
        <w:rPr>
          <w:b/>
          <w:sz w:val="20"/>
          <w:lang w:eastAsia="en-US"/>
        </w:rPr>
      </w:pPr>
      <w:r>
        <w:rPr>
          <w:sz w:val="20"/>
          <w:lang w:eastAsia="en-US"/>
        </w:rPr>
        <w:t xml:space="preserve">El sistema presenta el mensaje </w:t>
      </w:r>
      <w:hyperlink r:id="rId394" w:anchor="ME0044" w:history="1">
        <w:r w:rsidRPr="00390BB5">
          <w:rPr>
            <w:rStyle w:val="Hipervnculo"/>
            <w:b/>
            <w:sz w:val="20"/>
            <w:lang w:eastAsia="en-US"/>
          </w:rPr>
          <w:t>ME0044 Asignar Producto</w:t>
        </w:r>
      </w:hyperlink>
    </w:p>
    <w:p w:rsidR="00390BB5" w:rsidRPr="009768A5" w:rsidRDefault="00390BB5" w:rsidP="00390BB5">
      <w:pPr>
        <w:pStyle w:val="Prrafodelista"/>
        <w:numPr>
          <w:ilvl w:val="2"/>
          <w:numId w:val="8"/>
        </w:numPr>
        <w:ind w:left="1560" w:hanging="709"/>
        <w:rPr>
          <w:b/>
          <w:sz w:val="20"/>
          <w:lang w:eastAsia="en-US"/>
        </w:rPr>
      </w:pPr>
      <w:r w:rsidRPr="009768A5">
        <w:rPr>
          <w:sz w:val="20"/>
          <w:lang w:eastAsia="en-US"/>
        </w:rPr>
        <w:t xml:space="preserve">El sistema continúa en el </w:t>
      </w:r>
      <w:hyperlink w:anchor="paso11_1" w:history="1">
        <w:r w:rsidRPr="009768A5">
          <w:rPr>
            <w:rStyle w:val="Hipervnculo"/>
            <w:b/>
            <w:sz w:val="20"/>
            <w:lang w:eastAsia="en-US"/>
          </w:rPr>
          <w:t xml:space="preserve">paso </w:t>
        </w:r>
        <w:r w:rsidR="000D52D5" w:rsidRPr="009768A5">
          <w:rPr>
            <w:rStyle w:val="Hipervnculo"/>
            <w:b/>
            <w:sz w:val="20"/>
            <w:lang w:eastAsia="en-US"/>
          </w:rPr>
          <w:t>1</w:t>
        </w:r>
        <w:r w:rsidR="007A5F08">
          <w:rPr>
            <w:rStyle w:val="Hipervnculo"/>
            <w:b/>
            <w:sz w:val="20"/>
            <w:lang w:eastAsia="en-US"/>
          </w:rPr>
          <w:t>4</w:t>
        </w:r>
        <w:r w:rsidRPr="009768A5">
          <w:rPr>
            <w:rStyle w:val="Hipervnculo"/>
            <w:b/>
            <w:sz w:val="20"/>
            <w:lang w:eastAsia="en-US"/>
          </w:rPr>
          <w:t>.1</w:t>
        </w:r>
      </w:hyperlink>
      <w:r w:rsidRPr="009768A5">
        <w:rPr>
          <w:sz w:val="20"/>
          <w:lang w:eastAsia="en-US"/>
        </w:rPr>
        <w:t xml:space="preserve"> del </w:t>
      </w:r>
      <w:r w:rsidRPr="009768A5">
        <w:rPr>
          <w:sz w:val="20"/>
          <w:szCs w:val="20"/>
        </w:rPr>
        <w:t>flujo básico</w:t>
      </w:r>
    </w:p>
    <w:p w:rsidR="00467C69" w:rsidRPr="003C3E0F" w:rsidRDefault="0094253D" w:rsidP="003C3E0F">
      <w:pPr>
        <w:pStyle w:val="Textoindependiente"/>
        <w:numPr>
          <w:ilvl w:val="0"/>
          <w:numId w:val="8"/>
        </w:numPr>
        <w:rPr>
          <w:rFonts w:cs="Arial"/>
          <w:b w:val="0"/>
          <w:sz w:val="20"/>
          <w:szCs w:val="20"/>
        </w:rPr>
      </w:pPr>
      <w:r w:rsidRPr="003C3E0F">
        <w:rPr>
          <w:b w:val="0"/>
          <w:sz w:val="20"/>
          <w:szCs w:val="20"/>
          <w:lang w:eastAsia="es-MX"/>
        </w:rPr>
        <w:lastRenderedPageBreak/>
        <w:t>El sistema continúa en el siguiente paso de donde fue invocado.</w:t>
      </w:r>
    </w:p>
    <w:p w:rsidR="002F005F" w:rsidRDefault="002F005F" w:rsidP="00755152">
      <w:pPr>
        <w:pStyle w:val="Prrafodelista"/>
        <w:tabs>
          <w:tab w:val="left" w:pos="851"/>
        </w:tabs>
        <w:ind w:left="0"/>
        <w:rPr>
          <w:sz w:val="20"/>
          <w:szCs w:val="20"/>
        </w:rPr>
      </w:pPr>
    </w:p>
    <w:bookmarkStart w:id="215" w:name="_Toc347136644"/>
    <w:bookmarkStart w:id="216" w:name="VA02"/>
    <w:p w:rsidR="00D64504" w:rsidRPr="0004168F" w:rsidRDefault="00A431B8" w:rsidP="00EC08D2">
      <w:pPr>
        <w:pStyle w:val="Ttulo3"/>
        <w:numPr>
          <w:ilvl w:val="3"/>
          <w:numId w:val="28"/>
        </w:numPr>
        <w:ind w:left="1134" w:hanging="1134"/>
        <w:jc w:val="both"/>
        <w:rPr>
          <w:lang w:val="es-MX"/>
        </w:rPr>
      </w:pPr>
      <w:r w:rsidRPr="0004168F">
        <w:rPr>
          <w:lang w:val="es-MX"/>
        </w:rPr>
        <w:fldChar w:fldCharType="begin"/>
      </w:r>
      <w:r w:rsidR="00AE4439" w:rsidRPr="0004168F">
        <w:rPr>
          <w:lang w:val="es-MX"/>
        </w:rPr>
        <w:instrText xml:space="preserve"> HYPERLINK  \l "VA02_r" </w:instrText>
      </w:r>
      <w:r w:rsidRPr="0004168F">
        <w:rPr>
          <w:lang w:val="es-MX"/>
        </w:rPr>
        <w:fldChar w:fldCharType="separate"/>
      </w:r>
      <w:bookmarkStart w:id="217" w:name="_Toc382222899"/>
      <w:r w:rsidR="00D64504" w:rsidRPr="0004168F">
        <w:rPr>
          <w:rStyle w:val="Hipervnculo"/>
          <w:lang w:val="es-MX"/>
        </w:rPr>
        <w:t>VA02 Validar Producto</w:t>
      </w:r>
      <w:bookmarkEnd w:id="215"/>
      <w:r w:rsidR="00AE4439" w:rsidRPr="0004168F">
        <w:rPr>
          <w:rStyle w:val="Hipervnculo"/>
          <w:lang w:val="es-MX"/>
        </w:rPr>
        <w:t xml:space="preserve"> Proporcionado</w:t>
      </w:r>
      <w:bookmarkEnd w:id="217"/>
      <w:r w:rsidRPr="0004168F">
        <w:rPr>
          <w:lang w:val="es-MX"/>
        </w:rPr>
        <w:fldChar w:fldCharType="end"/>
      </w:r>
    </w:p>
    <w:bookmarkEnd w:id="216"/>
    <w:p w:rsidR="000F301F" w:rsidRPr="000F301F" w:rsidRDefault="000F301F" w:rsidP="000F301F">
      <w:pPr>
        <w:pStyle w:val="Textoindependiente"/>
        <w:ind w:left="360"/>
        <w:rPr>
          <w:sz w:val="20"/>
          <w:lang w:eastAsia="en-US"/>
        </w:rPr>
      </w:pPr>
    </w:p>
    <w:p w:rsidR="00415E9D" w:rsidRPr="00415E9D" w:rsidRDefault="00415E9D" w:rsidP="00C53E2F">
      <w:pPr>
        <w:pStyle w:val="Textoindependiente"/>
        <w:numPr>
          <w:ilvl w:val="0"/>
          <w:numId w:val="13"/>
        </w:numPr>
        <w:rPr>
          <w:b w:val="0"/>
          <w:sz w:val="20"/>
          <w:szCs w:val="20"/>
          <w:lang w:eastAsia="en-US"/>
        </w:rPr>
      </w:pPr>
      <w:r w:rsidRPr="00415E9D">
        <w:rPr>
          <w:b w:val="0"/>
          <w:sz w:val="20"/>
          <w:szCs w:val="20"/>
          <w:lang w:eastAsia="en-US"/>
        </w:rPr>
        <w:t>Si</w:t>
      </w:r>
      <w:r w:rsidRPr="00415E9D">
        <w:rPr>
          <w:b w:val="0"/>
          <w:sz w:val="20"/>
          <w:szCs w:val="20"/>
        </w:rPr>
        <w:t xml:space="preserve"> &lt;el producto ya fue capturado (ya se encuentra registrado en el objeto Productos)&gt;</w:t>
      </w:r>
    </w:p>
    <w:p w:rsidR="00415E9D" w:rsidRPr="00257412" w:rsidRDefault="00415E9D" w:rsidP="00C53E2F">
      <w:pPr>
        <w:pStyle w:val="Textoindependiente"/>
        <w:numPr>
          <w:ilvl w:val="1"/>
          <w:numId w:val="13"/>
        </w:numPr>
        <w:rPr>
          <w:b w:val="0"/>
          <w:sz w:val="20"/>
          <w:szCs w:val="20"/>
          <w:lang w:eastAsia="en-US"/>
        </w:rPr>
      </w:pPr>
      <w:r w:rsidRPr="00257412">
        <w:rPr>
          <w:b w:val="0"/>
          <w:sz w:val="20"/>
          <w:szCs w:val="20"/>
        </w:rPr>
        <w:t>El sistema continúa en</w:t>
      </w:r>
      <w:r w:rsidR="00F64C9B" w:rsidRPr="00257412">
        <w:rPr>
          <w:b w:val="0"/>
          <w:sz w:val="20"/>
          <w:szCs w:val="20"/>
        </w:rPr>
        <w:t xml:space="preserve"> el</w:t>
      </w:r>
      <w:r w:rsidRPr="00257412">
        <w:rPr>
          <w:b w:val="0"/>
          <w:sz w:val="20"/>
          <w:szCs w:val="20"/>
        </w:rPr>
        <w:t xml:space="preserve"> </w:t>
      </w:r>
      <w:hyperlink r:id="rId395" w:anchor="paso1_AO02" w:history="1">
        <w:r w:rsidRPr="00257412">
          <w:rPr>
            <w:rStyle w:val="Hipervnculo"/>
            <w:sz w:val="20"/>
            <w:szCs w:val="20"/>
          </w:rPr>
          <w:t>paso 1</w:t>
        </w:r>
      </w:hyperlink>
      <w:r w:rsidRPr="00257412">
        <w:rPr>
          <w:b w:val="0"/>
          <w:sz w:val="20"/>
          <w:szCs w:val="20"/>
        </w:rPr>
        <w:t xml:space="preserve"> del flujo alterno opcional </w:t>
      </w:r>
      <w:hyperlink r:id="rId396" w:anchor="AO02_r" w:history="1">
        <w:r w:rsidRPr="00257412">
          <w:rPr>
            <w:rStyle w:val="Hipervnculo"/>
            <w:sz w:val="20"/>
            <w:szCs w:val="20"/>
          </w:rPr>
          <w:t>AO02 Modificar Producto Capturado</w:t>
        </w:r>
      </w:hyperlink>
    </w:p>
    <w:p w:rsidR="00D64504" w:rsidRDefault="000F301F" w:rsidP="00C53E2F">
      <w:pPr>
        <w:pStyle w:val="Textoindependiente"/>
        <w:numPr>
          <w:ilvl w:val="0"/>
          <w:numId w:val="13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&lt;proviene del flujo básico&gt;, el sistema valida la i</w:t>
      </w:r>
      <w:r w:rsidR="00D64504">
        <w:rPr>
          <w:b w:val="0"/>
          <w:sz w:val="20"/>
          <w:lang w:eastAsia="en-US"/>
        </w:rPr>
        <w:t>nformación de</w:t>
      </w:r>
      <w:r>
        <w:rPr>
          <w:b w:val="0"/>
          <w:sz w:val="20"/>
          <w:lang w:eastAsia="en-US"/>
        </w:rPr>
        <w:t>l</w:t>
      </w:r>
      <w:r w:rsidR="00D64504">
        <w:rPr>
          <w:b w:val="0"/>
          <w:sz w:val="20"/>
          <w:lang w:eastAsia="en-US"/>
        </w:rPr>
        <w:t xml:space="preserve"> Producto</w:t>
      </w:r>
      <w:r>
        <w:rPr>
          <w:b w:val="0"/>
          <w:sz w:val="20"/>
          <w:lang w:eastAsia="en-US"/>
        </w:rPr>
        <w:t xml:space="preserve"> proporcionado por el actor:</w:t>
      </w:r>
    </w:p>
    <w:p w:rsidR="00D64504" w:rsidRPr="00C201E5" w:rsidRDefault="00D64504" w:rsidP="00C53E2F">
      <w:pPr>
        <w:pStyle w:val="Textoindependiente"/>
        <w:numPr>
          <w:ilvl w:val="1"/>
          <w:numId w:val="13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 acuerdo con la regla de negocio </w:t>
      </w:r>
      <w:hyperlink r:id="rId397" w:anchor="RNROLMOV129" w:history="1">
        <w:r w:rsidRPr="006C4CFC">
          <w:rPr>
            <w:rStyle w:val="Hipervnculo"/>
            <w:sz w:val="20"/>
            <w:lang w:eastAsia="en-US"/>
          </w:rPr>
          <w:t>RNROLMOV129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D64504" w:rsidRPr="00C201E5" w:rsidRDefault="00D64504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D64504" w:rsidRPr="006163CF" w:rsidRDefault="00D64504" w:rsidP="00C53E2F">
      <w:pPr>
        <w:pStyle w:val="Textoindependiente"/>
        <w:numPr>
          <w:ilvl w:val="3"/>
          <w:numId w:val="13"/>
        </w:numPr>
        <w:ind w:left="2127" w:hanging="709"/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D64504" w:rsidRPr="006163CF" w:rsidRDefault="00D64504" w:rsidP="00C53E2F">
      <w:pPr>
        <w:pStyle w:val="Textoindependiente"/>
        <w:numPr>
          <w:ilvl w:val="3"/>
          <w:numId w:val="13"/>
        </w:numPr>
        <w:ind w:left="2127" w:hanging="709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Nombre</w:t>
      </w:r>
    </w:p>
    <w:p w:rsidR="00D64504" w:rsidRPr="003C5C1C" w:rsidRDefault="00D64504" w:rsidP="00C53E2F">
      <w:pPr>
        <w:pStyle w:val="Textoindependiente"/>
        <w:numPr>
          <w:ilvl w:val="3"/>
          <w:numId w:val="13"/>
        </w:numPr>
        <w:ind w:left="2127" w:hanging="709"/>
        <w:rPr>
          <w:b w:val="0"/>
          <w:strike/>
          <w:sz w:val="20"/>
          <w:highlight w:val="green"/>
          <w:lang w:eastAsia="en-US"/>
        </w:rPr>
      </w:pPr>
      <w:proofErr w:type="spellStart"/>
      <w:r w:rsidRPr="003C5C1C">
        <w:rPr>
          <w:b w:val="0"/>
          <w:strike/>
          <w:sz w:val="20"/>
          <w:highlight w:val="green"/>
          <w:lang w:eastAsia="en-US"/>
        </w:rPr>
        <w:t>CodigoBarras</w:t>
      </w:r>
      <w:proofErr w:type="spellEnd"/>
    </w:p>
    <w:p w:rsidR="00772BA9" w:rsidRPr="003C5C1C" w:rsidRDefault="00772BA9" w:rsidP="00C53E2F">
      <w:pPr>
        <w:pStyle w:val="Textoindependiente"/>
        <w:numPr>
          <w:ilvl w:val="3"/>
          <w:numId w:val="13"/>
        </w:numPr>
        <w:ind w:left="2127" w:hanging="709"/>
        <w:rPr>
          <w:b w:val="0"/>
          <w:sz w:val="20"/>
          <w:highlight w:val="green"/>
          <w:lang w:eastAsia="en-US"/>
        </w:rPr>
      </w:pPr>
      <w:proofErr w:type="spellStart"/>
      <w:r w:rsidRPr="003C5C1C">
        <w:rPr>
          <w:b w:val="0"/>
          <w:sz w:val="20"/>
          <w:highlight w:val="green"/>
          <w:lang w:eastAsia="en-US"/>
        </w:rPr>
        <w:t>ProductoUnidad</w:t>
      </w:r>
      <w:proofErr w:type="spellEnd"/>
    </w:p>
    <w:p w:rsidR="00772BA9" w:rsidRPr="003C5C1C" w:rsidRDefault="00772BA9" w:rsidP="00C53E2F">
      <w:pPr>
        <w:pStyle w:val="Textoindependiente"/>
        <w:numPr>
          <w:ilvl w:val="4"/>
          <w:numId w:val="13"/>
        </w:numPr>
        <w:ind w:hanging="389"/>
        <w:rPr>
          <w:b w:val="0"/>
          <w:sz w:val="20"/>
          <w:highlight w:val="green"/>
          <w:lang w:eastAsia="en-US"/>
        </w:rPr>
      </w:pPr>
      <w:proofErr w:type="spellStart"/>
      <w:r w:rsidRPr="003C5C1C">
        <w:rPr>
          <w:b w:val="0"/>
          <w:sz w:val="20"/>
          <w:highlight w:val="green"/>
          <w:lang w:eastAsia="en-US"/>
        </w:rPr>
        <w:t>ProductoClave</w:t>
      </w:r>
      <w:proofErr w:type="spellEnd"/>
    </w:p>
    <w:p w:rsidR="00772BA9" w:rsidRPr="003C5C1C" w:rsidRDefault="00772BA9" w:rsidP="00C53E2F">
      <w:pPr>
        <w:pStyle w:val="Textoindependiente"/>
        <w:numPr>
          <w:ilvl w:val="4"/>
          <w:numId w:val="13"/>
        </w:numPr>
        <w:ind w:hanging="389"/>
        <w:rPr>
          <w:b w:val="0"/>
          <w:sz w:val="20"/>
          <w:highlight w:val="green"/>
          <w:lang w:eastAsia="en-US"/>
        </w:rPr>
      </w:pPr>
      <w:proofErr w:type="spellStart"/>
      <w:r w:rsidRPr="003C5C1C">
        <w:rPr>
          <w:b w:val="0"/>
          <w:sz w:val="20"/>
          <w:highlight w:val="green"/>
          <w:lang w:eastAsia="en-US"/>
        </w:rPr>
        <w:t>CodigoBarras</w:t>
      </w:r>
      <w:proofErr w:type="spellEnd"/>
    </w:p>
    <w:p w:rsidR="00FB1421" w:rsidRDefault="00FB1421" w:rsidP="00C53E2F">
      <w:pPr>
        <w:pStyle w:val="Textoindependiente"/>
        <w:numPr>
          <w:ilvl w:val="3"/>
          <w:numId w:val="13"/>
        </w:numPr>
        <w:ind w:left="2127" w:hanging="709"/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DecimalProducto</w:t>
      </w:r>
      <w:proofErr w:type="spellEnd"/>
    </w:p>
    <w:p w:rsidR="00D64504" w:rsidRPr="00193B35" w:rsidRDefault="00D64504" w:rsidP="00C53E2F">
      <w:pPr>
        <w:pStyle w:val="Textoindependiente"/>
        <w:numPr>
          <w:ilvl w:val="1"/>
          <w:numId w:val="13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proofErr w:type="spellStart"/>
      <w:r>
        <w:rPr>
          <w:b w:val="0"/>
          <w:sz w:val="20"/>
          <w:lang w:eastAsia="en-US"/>
        </w:rPr>
        <w:t>ProductoClave</w:t>
      </w:r>
      <w:proofErr w:type="spellEnd"/>
      <w:r>
        <w:rPr>
          <w:b w:val="0"/>
          <w:sz w:val="20"/>
          <w:lang w:eastAsia="en-US"/>
        </w:rPr>
        <w:t xml:space="preserve"> coincide&gt; o </w:t>
      </w:r>
      <w:r w:rsidRPr="003C5C1C">
        <w:rPr>
          <w:b w:val="0"/>
          <w:sz w:val="20"/>
          <w:highlight w:val="green"/>
          <w:lang w:eastAsia="en-US"/>
        </w:rPr>
        <w:t>Si &lt;</w:t>
      </w:r>
      <w:proofErr w:type="spellStart"/>
      <w:r w:rsidRPr="003C5C1C">
        <w:rPr>
          <w:b w:val="0"/>
          <w:sz w:val="20"/>
          <w:highlight w:val="green"/>
          <w:lang w:eastAsia="en-US"/>
        </w:rPr>
        <w:t>CodigoBarras</w:t>
      </w:r>
      <w:proofErr w:type="spellEnd"/>
      <w:r w:rsidRPr="003C5C1C">
        <w:rPr>
          <w:b w:val="0"/>
          <w:sz w:val="20"/>
          <w:highlight w:val="green"/>
          <w:lang w:eastAsia="en-US"/>
        </w:rPr>
        <w:t xml:space="preserve"> coincide</w:t>
      </w:r>
      <w:r>
        <w:rPr>
          <w:b w:val="0"/>
          <w:sz w:val="20"/>
          <w:lang w:eastAsia="en-US"/>
        </w:rPr>
        <w:t>&gt;</w:t>
      </w:r>
      <w:r w:rsidR="00054BF1">
        <w:rPr>
          <w:b w:val="0"/>
          <w:sz w:val="20"/>
          <w:lang w:eastAsia="en-US"/>
        </w:rPr>
        <w:t xml:space="preserve"> </w:t>
      </w:r>
      <w:r w:rsidR="00054BF1" w:rsidRPr="00054BF1">
        <w:rPr>
          <w:b w:val="0"/>
          <w:color w:val="FF0000"/>
          <w:sz w:val="20"/>
          <w:lang w:eastAsia="en-US"/>
        </w:rPr>
        <w:t xml:space="preserve">VALIDAR QUE EL CÓDIGO DEL PRODUCTO CORRESPONDA A LA UNIDAD </w:t>
      </w:r>
      <w:r w:rsidR="00054BF1">
        <w:rPr>
          <w:b w:val="0"/>
          <w:color w:val="FF0000"/>
          <w:sz w:val="20"/>
          <w:lang w:eastAsia="en-US"/>
        </w:rPr>
        <w:t xml:space="preserve">DE CAPTURA </w:t>
      </w:r>
      <w:r w:rsidR="00054BF1" w:rsidRPr="00054BF1">
        <w:rPr>
          <w:b w:val="0"/>
          <w:color w:val="FF0000"/>
          <w:sz w:val="20"/>
          <w:lang w:eastAsia="en-US"/>
        </w:rPr>
        <w:t>DETERMINADA DE ACUERDO A LA CLASIFICACION DEL ESQUEMA AL QUE PERTENECE EL CLIENTE</w:t>
      </w:r>
    </w:p>
    <w:p w:rsidR="00D64504" w:rsidRDefault="00D64504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registra en el objeto </w:t>
      </w:r>
      <w:proofErr w:type="spellStart"/>
      <w:r>
        <w:rPr>
          <w:b w:val="0"/>
          <w:sz w:val="20"/>
          <w:lang w:eastAsia="en-US"/>
        </w:rPr>
        <w:t>Productos</w:t>
      </w:r>
      <w:r w:rsidR="00862D8D">
        <w:rPr>
          <w:b w:val="0"/>
          <w:sz w:val="20"/>
          <w:lang w:eastAsia="en-US"/>
        </w:rPr>
        <w:t>Propios</w:t>
      </w:r>
      <w:proofErr w:type="spellEnd"/>
      <w:r>
        <w:rPr>
          <w:b w:val="0"/>
          <w:sz w:val="20"/>
          <w:lang w:eastAsia="en-US"/>
        </w:rPr>
        <w:t xml:space="preserve">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del producto </w:t>
      </w:r>
      <w:r w:rsidR="00862D8D">
        <w:rPr>
          <w:b w:val="0"/>
          <w:sz w:val="20"/>
          <w:lang w:eastAsia="en-US"/>
        </w:rPr>
        <w:t>capturado</w:t>
      </w:r>
    </w:p>
    <w:p w:rsidR="00D64504" w:rsidRPr="00363DBE" w:rsidRDefault="00D64504" w:rsidP="00C53E2F">
      <w:pPr>
        <w:pStyle w:val="Textoindependiente"/>
        <w:numPr>
          <w:ilvl w:val="3"/>
          <w:numId w:val="13"/>
        </w:numPr>
        <w:ind w:left="2127" w:hanging="709"/>
        <w:rPr>
          <w:sz w:val="20"/>
          <w:lang w:eastAsia="en-US"/>
        </w:rPr>
      </w:pPr>
      <w:proofErr w:type="spellStart"/>
      <w:r w:rsidRPr="00363DBE">
        <w:rPr>
          <w:sz w:val="20"/>
          <w:lang w:eastAsia="en-US"/>
        </w:rPr>
        <w:t>Productos</w:t>
      </w:r>
      <w:r w:rsidR="00862D8D">
        <w:rPr>
          <w:sz w:val="20"/>
          <w:lang w:eastAsia="en-US"/>
        </w:rPr>
        <w:t>Propios</w:t>
      </w:r>
      <w:proofErr w:type="spellEnd"/>
    </w:p>
    <w:p w:rsidR="00D64504" w:rsidRPr="00363DBE" w:rsidRDefault="00D64504" w:rsidP="00C53E2F">
      <w:pPr>
        <w:pStyle w:val="Textoindependiente"/>
        <w:numPr>
          <w:ilvl w:val="4"/>
          <w:numId w:val="13"/>
        </w:numPr>
        <w:ind w:left="3119" w:hanging="992"/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D64504" w:rsidRPr="00FB1421" w:rsidRDefault="00862D8D" w:rsidP="00C53E2F">
      <w:pPr>
        <w:pStyle w:val="Textoindependiente"/>
        <w:numPr>
          <w:ilvl w:val="4"/>
          <w:numId w:val="13"/>
        </w:numPr>
        <w:ind w:left="3119" w:hanging="992"/>
        <w:rPr>
          <w:sz w:val="20"/>
          <w:lang w:eastAsia="en-US"/>
        </w:rPr>
      </w:pPr>
      <w:r>
        <w:rPr>
          <w:b w:val="0"/>
          <w:sz w:val="20"/>
          <w:lang w:eastAsia="en-US"/>
        </w:rPr>
        <w:t>Nombre</w:t>
      </w:r>
      <w:r w:rsidR="00D64504">
        <w:rPr>
          <w:b w:val="0"/>
          <w:sz w:val="20"/>
          <w:lang w:eastAsia="en-US"/>
        </w:rPr>
        <w:t xml:space="preserve"> de acuerdo con la regla de negocio </w:t>
      </w:r>
      <w:hyperlink r:id="rId398" w:anchor="RNGEN187" w:history="1">
        <w:r w:rsidR="00D64504"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FB1421" w:rsidRPr="00FB1421" w:rsidRDefault="00FB1421" w:rsidP="00C53E2F">
      <w:pPr>
        <w:pStyle w:val="Textoindependiente"/>
        <w:numPr>
          <w:ilvl w:val="4"/>
          <w:numId w:val="13"/>
        </w:numPr>
        <w:ind w:left="3119" w:hanging="992"/>
        <w:rPr>
          <w:b w:val="0"/>
          <w:sz w:val="20"/>
          <w:lang w:eastAsia="en-US"/>
        </w:rPr>
      </w:pPr>
      <w:proofErr w:type="spellStart"/>
      <w:r w:rsidRPr="00FB1421">
        <w:rPr>
          <w:b w:val="0"/>
          <w:sz w:val="20"/>
        </w:rPr>
        <w:t>DecimalProducto</w:t>
      </w:r>
      <w:proofErr w:type="spellEnd"/>
    </w:p>
    <w:p w:rsidR="00484F21" w:rsidRPr="00422442" w:rsidRDefault="00484F21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2_2_AO01" w:history="1">
        <w:r w:rsidRPr="00BB1F5A">
          <w:rPr>
            <w:rStyle w:val="Hipervnculo"/>
            <w:sz w:val="20"/>
            <w:lang w:eastAsia="en-US"/>
          </w:rPr>
          <w:t>paso</w:t>
        </w:r>
        <w:r w:rsidR="00BB1F5A" w:rsidRPr="00BB1F5A">
          <w:rPr>
            <w:rStyle w:val="Hipervnculo"/>
            <w:sz w:val="20"/>
            <w:lang w:eastAsia="en-US"/>
          </w:rPr>
          <w:t xml:space="preserve"> 2.2</w:t>
        </w:r>
      </w:hyperlink>
      <w:r w:rsidR="00BB1F5A">
        <w:rPr>
          <w:b w:val="0"/>
          <w:sz w:val="20"/>
          <w:lang w:eastAsia="en-US"/>
        </w:rPr>
        <w:t xml:space="preserve"> </w:t>
      </w:r>
      <w:r w:rsidR="00BB1F5A" w:rsidRPr="00022CED">
        <w:rPr>
          <w:b w:val="0"/>
          <w:sz w:val="20"/>
          <w:lang w:eastAsia="en-US"/>
        </w:rPr>
        <w:t xml:space="preserve">del </w:t>
      </w:r>
      <w:r w:rsidR="00BB1F5A" w:rsidRPr="00022CED">
        <w:rPr>
          <w:b w:val="0"/>
          <w:sz w:val="20"/>
          <w:szCs w:val="20"/>
        </w:rPr>
        <w:t>flujo alterno opcional</w:t>
      </w:r>
      <w:r w:rsidR="00BB1F5A" w:rsidRPr="00022CED">
        <w:rPr>
          <w:sz w:val="20"/>
          <w:szCs w:val="20"/>
        </w:rPr>
        <w:t xml:space="preserve"> </w:t>
      </w:r>
      <w:bookmarkStart w:id="218" w:name="AO01_r"/>
      <w:r w:rsidR="00A431B8">
        <w:fldChar w:fldCharType="begin"/>
      </w:r>
      <w:r w:rsidR="00C50D6E">
        <w:instrText>HYPERLINK \l "AO01"</w:instrText>
      </w:r>
      <w:r w:rsidR="00A431B8">
        <w:fldChar w:fldCharType="separate"/>
      </w:r>
      <w:r w:rsidR="00BB1F5A" w:rsidRPr="002246EE">
        <w:rPr>
          <w:rStyle w:val="Hipervnculo"/>
          <w:sz w:val="20"/>
          <w:lang w:eastAsia="en-US"/>
        </w:rPr>
        <w:t>AO01 Crear Captura de Inventario y Mercadeo de Productos</w:t>
      </w:r>
      <w:r w:rsidR="00A431B8">
        <w:fldChar w:fldCharType="end"/>
      </w:r>
      <w:bookmarkEnd w:id="218"/>
    </w:p>
    <w:p w:rsidR="00D64504" w:rsidRPr="00766CD3" w:rsidRDefault="00D64504" w:rsidP="00C53E2F">
      <w:pPr>
        <w:pStyle w:val="Textoindependiente"/>
        <w:numPr>
          <w:ilvl w:val="1"/>
          <w:numId w:val="13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&lt;el actor leyó el código de barras&gt;</w:t>
      </w:r>
    </w:p>
    <w:p w:rsidR="00D64504" w:rsidRPr="00766CD3" w:rsidRDefault="00D64504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 w:rsidR="004866B2">
        <w:rPr>
          <w:b w:val="0"/>
          <w:sz w:val="20"/>
          <w:lang w:eastAsia="en-US"/>
        </w:rPr>
        <w:t xml:space="preserve">no existen coincidencias para </w:t>
      </w:r>
      <w:proofErr w:type="spellStart"/>
      <w:r w:rsidR="004866B2">
        <w:rPr>
          <w:b w:val="0"/>
          <w:sz w:val="20"/>
          <w:lang w:eastAsia="en-US"/>
        </w:rPr>
        <w:t>CodigoBarras</w:t>
      </w:r>
      <w:proofErr w:type="spellEnd"/>
      <w:r>
        <w:rPr>
          <w:b w:val="0"/>
          <w:sz w:val="20"/>
          <w:lang w:eastAsia="en-US"/>
        </w:rPr>
        <w:t>&gt;</w:t>
      </w:r>
    </w:p>
    <w:p w:rsidR="00D64504" w:rsidRDefault="00D64504" w:rsidP="00C53E2F">
      <w:pPr>
        <w:pStyle w:val="Textoindependiente"/>
        <w:numPr>
          <w:ilvl w:val="3"/>
          <w:numId w:val="13"/>
        </w:numPr>
        <w:ind w:left="2127" w:hanging="709"/>
        <w:rPr>
          <w:sz w:val="20"/>
          <w:lang w:eastAsia="en-US"/>
        </w:rPr>
      </w:pPr>
      <w:r w:rsidRPr="00C10255">
        <w:rPr>
          <w:b w:val="0"/>
          <w:sz w:val="20"/>
          <w:lang w:eastAsia="en-US"/>
        </w:rPr>
        <w:t>El</w:t>
      </w:r>
      <w:r>
        <w:rPr>
          <w:b w:val="0"/>
          <w:sz w:val="20"/>
          <w:lang w:eastAsia="en-US"/>
        </w:rPr>
        <w:t xml:space="preserve"> sistema presenta el mensaje </w:t>
      </w:r>
      <w:hyperlink r:id="rId399" w:anchor="ME0863" w:history="1">
        <w:r w:rsidRPr="008E3112">
          <w:rPr>
            <w:rStyle w:val="Hipervnculo"/>
            <w:sz w:val="20"/>
            <w:lang w:eastAsia="en-US"/>
          </w:rPr>
          <w:t xml:space="preserve">E0863 </w:t>
        </w:r>
        <w:r w:rsidR="00E71996">
          <w:rPr>
            <w:rStyle w:val="Hipervnculo"/>
            <w:sz w:val="20"/>
            <w:lang w:eastAsia="en-US"/>
          </w:rPr>
          <w:t>&lt;</w:t>
        </w:r>
        <w:r w:rsidRPr="008E3112">
          <w:rPr>
            <w:rStyle w:val="Hipervnculo"/>
            <w:sz w:val="20"/>
            <w:lang w:eastAsia="en-US"/>
          </w:rPr>
          <w:t>Código de Barras No Corresponde a Producto</w:t>
        </w:r>
      </w:hyperlink>
      <w:r w:rsidR="00E71996" w:rsidRPr="00E71996">
        <w:rPr>
          <w:color w:val="0000FF"/>
          <w:sz w:val="20"/>
          <w:szCs w:val="20"/>
          <w:u w:val="single"/>
        </w:rPr>
        <w:t>&gt;</w:t>
      </w:r>
    </w:p>
    <w:p w:rsidR="00D64504" w:rsidRPr="00022CED" w:rsidRDefault="00D64504" w:rsidP="00C53E2F">
      <w:pPr>
        <w:pStyle w:val="Textoindependiente"/>
        <w:numPr>
          <w:ilvl w:val="3"/>
          <w:numId w:val="13"/>
        </w:numPr>
        <w:ind w:left="2127" w:hanging="709"/>
        <w:rPr>
          <w:sz w:val="20"/>
          <w:lang w:eastAsia="en-US"/>
        </w:rPr>
      </w:pPr>
      <w:r w:rsidRPr="00022CED">
        <w:rPr>
          <w:b w:val="0"/>
          <w:sz w:val="20"/>
          <w:lang w:eastAsia="en-US"/>
        </w:rPr>
        <w:t xml:space="preserve">El sistema continúa en el </w:t>
      </w:r>
      <w:hyperlink w:anchor="paso11_2" w:history="1">
        <w:r w:rsidRPr="009D3D64">
          <w:rPr>
            <w:rStyle w:val="Hipervnculo"/>
            <w:sz w:val="20"/>
            <w:lang w:eastAsia="en-US"/>
          </w:rPr>
          <w:t xml:space="preserve">paso </w:t>
        </w:r>
        <w:r w:rsidR="009D3D64" w:rsidRPr="009D3D64">
          <w:rPr>
            <w:rStyle w:val="Hipervnculo"/>
            <w:sz w:val="20"/>
            <w:lang w:eastAsia="en-US"/>
          </w:rPr>
          <w:t>1</w:t>
        </w:r>
        <w:r w:rsidR="007A5F08">
          <w:rPr>
            <w:rStyle w:val="Hipervnculo"/>
            <w:sz w:val="20"/>
            <w:lang w:eastAsia="en-US"/>
          </w:rPr>
          <w:t>4</w:t>
        </w:r>
        <w:r w:rsidRPr="009D3D64">
          <w:rPr>
            <w:rStyle w:val="Hipervnculo"/>
            <w:sz w:val="20"/>
            <w:lang w:eastAsia="en-US"/>
          </w:rPr>
          <w:t>.2</w:t>
        </w:r>
      </w:hyperlink>
      <w:r w:rsidRPr="00022CED">
        <w:rPr>
          <w:sz w:val="20"/>
          <w:lang w:eastAsia="en-US"/>
        </w:rPr>
        <w:t xml:space="preserve"> </w:t>
      </w:r>
      <w:r w:rsidRPr="00022CED">
        <w:rPr>
          <w:b w:val="0"/>
          <w:sz w:val="20"/>
          <w:lang w:eastAsia="en-US"/>
        </w:rPr>
        <w:t xml:space="preserve">del </w:t>
      </w:r>
      <w:r w:rsidRPr="00022CED">
        <w:rPr>
          <w:b w:val="0"/>
          <w:sz w:val="20"/>
          <w:szCs w:val="20"/>
        </w:rPr>
        <w:t xml:space="preserve">flujo </w:t>
      </w:r>
      <w:r w:rsidR="009D3D64">
        <w:rPr>
          <w:b w:val="0"/>
          <w:sz w:val="20"/>
          <w:szCs w:val="20"/>
        </w:rPr>
        <w:t>básico</w:t>
      </w:r>
    </w:p>
    <w:p w:rsidR="00D64504" w:rsidRPr="00022CED" w:rsidRDefault="00D64504" w:rsidP="00C53E2F">
      <w:pPr>
        <w:pStyle w:val="Textoindependiente"/>
        <w:numPr>
          <w:ilvl w:val="1"/>
          <w:numId w:val="13"/>
        </w:numPr>
        <w:rPr>
          <w:rStyle w:val="Hipervnculo"/>
          <w:color w:val="auto"/>
          <w:sz w:val="20"/>
          <w:u w:val="none"/>
          <w:lang w:eastAsia="en-US"/>
        </w:rPr>
      </w:pPr>
      <w:r w:rsidRPr="00022CED">
        <w:rPr>
          <w:rStyle w:val="Hipervnculo"/>
          <w:b w:val="0"/>
          <w:color w:val="auto"/>
          <w:sz w:val="20"/>
          <w:szCs w:val="20"/>
          <w:u w:val="none"/>
        </w:rPr>
        <w:t xml:space="preserve">Si &lt;no existen coincidencias </w:t>
      </w:r>
      <w:r w:rsidR="004866B2" w:rsidRPr="00022CED">
        <w:rPr>
          <w:rStyle w:val="Hipervnculo"/>
          <w:b w:val="0"/>
          <w:color w:val="auto"/>
          <w:sz w:val="20"/>
          <w:szCs w:val="20"/>
          <w:u w:val="none"/>
        </w:rPr>
        <w:t xml:space="preserve">para </w:t>
      </w:r>
      <w:proofErr w:type="spellStart"/>
      <w:r w:rsidR="004866B2" w:rsidRPr="00022CED">
        <w:rPr>
          <w:rStyle w:val="Hipervnculo"/>
          <w:b w:val="0"/>
          <w:color w:val="auto"/>
          <w:sz w:val="20"/>
          <w:szCs w:val="20"/>
          <w:u w:val="none"/>
        </w:rPr>
        <w:t>ProductoClave</w:t>
      </w:r>
      <w:proofErr w:type="spellEnd"/>
      <w:r w:rsidRPr="00022CED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D64504" w:rsidRPr="00022CED" w:rsidRDefault="00D64504" w:rsidP="00C53E2F">
      <w:pPr>
        <w:pStyle w:val="Textoindependiente"/>
        <w:numPr>
          <w:ilvl w:val="2"/>
          <w:numId w:val="13"/>
        </w:numPr>
        <w:ind w:left="1418" w:hanging="567"/>
        <w:rPr>
          <w:rStyle w:val="Hipervnculo"/>
          <w:color w:val="auto"/>
          <w:sz w:val="20"/>
          <w:u w:val="none"/>
          <w:lang w:eastAsia="en-US"/>
        </w:rPr>
      </w:pPr>
      <w:r w:rsidRPr="00022CED">
        <w:rPr>
          <w:rStyle w:val="Hipervnculo"/>
          <w:b w:val="0"/>
          <w:color w:val="auto"/>
          <w:sz w:val="20"/>
          <w:szCs w:val="20"/>
          <w:u w:val="none"/>
        </w:rPr>
        <w:t xml:space="preserve">El sistema presenta el mensaje </w:t>
      </w:r>
      <w:hyperlink r:id="rId400" w:anchor="ME0005" w:history="1">
        <w:r w:rsidRPr="00022CED">
          <w:rPr>
            <w:rStyle w:val="Hipervnculo"/>
            <w:sz w:val="20"/>
            <w:szCs w:val="20"/>
          </w:rPr>
          <w:t>E0</w:t>
        </w:r>
        <w:r w:rsidR="004866B2" w:rsidRPr="00022CED">
          <w:rPr>
            <w:rStyle w:val="Hipervnculo"/>
            <w:sz w:val="20"/>
            <w:szCs w:val="20"/>
          </w:rPr>
          <w:t>005</w:t>
        </w:r>
        <w:r w:rsidRPr="00022CED">
          <w:rPr>
            <w:rStyle w:val="Hipervnculo"/>
            <w:sz w:val="20"/>
            <w:szCs w:val="20"/>
          </w:rPr>
          <w:t xml:space="preserve"> </w:t>
        </w:r>
        <w:r w:rsidR="003B39B2">
          <w:rPr>
            <w:rStyle w:val="Hipervnculo"/>
            <w:sz w:val="20"/>
            <w:szCs w:val="20"/>
          </w:rPr>
          <w:t>&lt;</w:t>
        </w:r>
        <w:r w:rsidR="004866B2" w:rsidRPr="00022CED">
          <w:rPr>
            <w:rStyle w:val="Hipervnculo"/>
            <w:sz w:val="20"/>
            <w:szCs w:val="20"/>
          </w:rPr>
          <w:t>Clave No Corresponde a</w:t>
        </w:r>
        <w:r w:rsidRPr="00022CED">
          <w:rPr>
            <w:rStyle w:val="Hipervnculo"/>
            <w:sz w:val="20"/>
            <w:szCs w:val="20"/>
          </w:rPr>
          <w:t xml:space="preserve"> Producto</w:t>
        </w:r>
      </w:hyperlink>
      <w:r w:rsidR="003B39B2" w:rsidRPr="00E71996">
        <w:rPr>
          <w:color w:val="0000FF"/>
          <w:sz w:val="20"/>
          <w:szCs w:val="20"/>
          <w:u w:val="single"/>
        </w:rPr>
        <w:t>&gt;</w:t>
      </w:r>
      <w:r w:rsidRPr="00022CED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D64504" w:rsidRPr="00022CED" w:rsidRDefault="00D64504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 w:rsidRPr="00022CED">
        <w:rPr>
          <w:b w:val="0"/>
          <w:sz w:val="20"/>
          <w:szCs w:val="20"/>
        </w:rPr>
        <w:t xml:space="preserve">El </w:t>
      </w:r>
      <w:r w:rsidRPr="00022CED">
        <w:rPr>
          <w:b w:val="0"/>
          <w:sz w:val="20"/>
          <w:szCs w:val="20"/>
          <w:lang w:eastAsia="en-US"/>
        </w:rPr>
        <w:t>sistema</w:t>
      </w:r>
      <w:r w:rsidRPr="00022CED">
        <w:rPr>
          <w:b w:val="0"/>
          <w:sz w:val="20"/>
          <w:lang w:eastAsia="en-US"/>
        </w:rPr>
        <w:t xml:space="preserve"> continúa en </w:t>
      </w:r>
      <w:r w:rsidRPr="009D3D64">
        <w:rPr>
          <w:b w:val="0"/>
          <w:sz w:val="20"/>
          <w:lang w:eastAsia="en-US"/>
        </w:rPr>
        <w:t xml:space="preserve">el </w:t>
      </w:r>
      <w:hyperlink w:anchor="paso11_1" w:history="1">
        <w:r w:rsidR="009D3D64" w:rsidRPr="009D3D64">
          <w:rPr>
            <w:rStyle w:val="Hipervnculo"/>
            <w:sz w:val="20"/>
            <w:lang w:eastAsia="en-US"/>
          </w:rPr>
          <w:t>paso 1</w:t>
        </w:r>
        <w:r w:rsidR="007A5F08">
          <w:rPr>
            <w:rStyle w:val="Hipervnculo"/>
            <w:sz w:val="20"/>
            <w:lang w:eastAsia="en-US"/>
          </w:rPr>
          <w:t>4</w:t>
        </w:r>
        <w:r w:rsidR="009D3D64" w:rsidRPr="009D3D64">
          <w:rPr>
            <w:rStyle w:val="Hipervnculo"/>
            <w:sz w:val="20"/>
            <w:lang w:eastAsia="en-US"/>
          </w:rPr>
          <w:t>.1</w:t>
        </w:r>
      </w:hyperlink>
      <w:r w:rsidRPr="00022CED">
        <w:rPr>
          <w:sz w:val="20"/>
          <w:lang w:eastAsia="en-US"/>
        </w:rPr>
        <w:t xml:space="preserve"> </w:t>
      </w:r>
      <w:r w:rsidRPr="00022CED">
        <w:rPr>
          <w:b w:val="0"/>
          <w:sz w:val="20"/>
          <w:lang w:eastAsia="en-US"/>
        </w:rPr>
        <w:t xml:space="preserve">del </w:t>
      </w:r>
      <w:r w:rsidRPr="00022CED">
        <w:rPr>
          <w:b w:val="0"/>
          <w:sz w:val="20"/>
          <w:szCs w:val="20"/>
        </w:rPr>
        <w:t xml:space="preserve">flujo </w:t>
      </w:r>
      <w:r w:rsidR="009D3D64">
        <w:rPr>
          <w:b w:val="0"/>
          <w:sz w:val="20"/>
          <w:szCs w:val="20"/>
        </w:rPr>
        <w:t>básico</w:t>
      </w:r>
    </w:p>
    <w:p w:rsidR="002E7B6E" w:rsidRDefault="002E7B6E" w:rsidP="00C53E2F">
      <w:pPr>
        <w:pStyle w:val="Textoindependiente"/>
        <w:numPr>
          <w:ilvl w:val="0"/>
          <w:numId w:val="13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&lt;proviene del flujo alterno opcional </w:t>
      </w:r>
      <w:hyperlink w:anchor="AO01" w:history="1">
        <w:r w:rsidRPr="002246EE">
          <w:rPr>
            <w:rStyle w:val="Hipervnculo"/>
            <w:sz w:val="20"/>
            <w:lang w:eastAsia="en-US"/>
          </w:rPr>
          <w:t>AO01 Crear Captura de Inventario y Mercadeo de Productos</w:t>
        </w:r>
      </w:hyperlink>
      <w:r>
        <w:rPr>
          <w:b w:val="0"/>
          <w:sz w:val="20"/>
          <w:lang w:eastAsia="en-US"/>
        </w:rPr>
        <w:t>&gt;, el sistema valida la información del Producto proporcionado por el actor:</w:t>
      </w:r>
    </w:p>
    <w:p w:rsidR="002E7B6E" w:rsidRPr="00C201E5" w:rsidRDefault="002E7B6E" w:rsidP="00C53E2F">
      <w:pPr>
        <w:pStyle w:val="Textoindependiente"/>
        <w:numPr>
          <w:ilvl w:val="1"/>
          <w:numId w:val="13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 acuerdo con la regla de negocio </w:t>
      </w:r>
      <w:hyperlink r:id="rId401" w:anchor="RNROLMOV129" w:history="1">
        <w:r w:rsidRPr="006C4CFC">
          <w:rPr>
            <w:rStyle w:val="Hipervnculo"/>
            <w:sz w:val="20"/>
            <w:lang w:eastAsia="en-US"/>
          </w:rPr>
          <w:t>RNROLMOV129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2E7B6E" w:rsidRPr="00C201E5" w:rsidRDefault="002E7B6E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2E7B6E" w:rsidRPr="006163CF" w:rsidRDefault="002E7B6E" w:rsidP="00C53E2F">
      <w:pPr>
        <w:pStyle w:val="Textoindependiente"/>
        <w:numPr>
          <w:ilvl w:val="3"/>
          <w:numId w:val="13"/>
        </w:numPr>
        <w:ind w:left="2127" w:hanging="709"/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2E7B6E" w:rsidRPr="006163CF" w:rsidRDefault="002E7B6E" w:rsidP="00C53E2F">
      <w:pPr>
        <w:pStyle w:val="Textoindependiente"/>
        <w:numPr>
          <w:ilvl w:val="3"/>
          <w:numId w:val="13"/>
        </w:numPr>
        <w:ind w:left="2127" w:hanging="709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Nombre</w:t>
      </w:r>
    </w:p>
    <w:p w:rsidR="002E7B6E" w:rsidRDefault="00FC614F" w:rsidP="00C53E2F">
      <w:pPr>
        <w:pStyle w:val="Textoindependiente"/>
        <w:numPr>
          <w:ilvl w:val="3"/>
          <w:numId w:val="13"/>
        </w:numPr>
        <w:ind w:left="2127" w:hanging="709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Id</w:t>
      </w:r>
    </w:p>
    <w:p w:rsidR="002E7B6E" w:rsidRPr="00397BBB" w:rsidRDefault="00FB1421" w:rsidP="00C53E2F">
      <w:pPr>
        <w:pStyle w:val="Textoindependiente"/>
        <w:numPr>
          <w:ilvl w:val="3"/>
          <w:numId w:val="13"/>
        </w:numPr>
        <w:ind w:left="2127" w:hanging="709"/>
        <w:rPr>
          <w:b w:val="0"/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DecimalProducto</w:t>
      </w:r>
      <w:proofErr w:type="spellEnd"/>
    </w:p>
    <w:p w:rsidR="002E7B6E" w:rsidRPr="00193B35" w:rsidRDefault="002E7B6E" w:rsidP="00C53E2F">
      <w:pPr>
        <w:pStyle w:val="Textoindependiente"/>
        <w:numPr>
          <w:ilvl w:val="1"/>
          <w:numId w:val="13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proofErr w:type="spellStart"/>
      <w:r>
        <w:rPr>
          <w:b w:val="0"/>
          <w:sz w:val="20"/>
          <w:lang w:eastAsia="en-US"/>
        </w:rPr>
        <w:t>ProductoClave</w:t>
      </w:r>
      <w:proofErr w:type="spellEnd"/>
      <w:r>
        <w:rPr>
          <w:b w:val="0"/>
          <w:sz w:val="20"/>
          <w:lang w:eastAsia="en-US"/>
        </w:rPr>
        <w:t xml:space="preserve"> coincide&gt; o Si &lt;</w:t>
      </w:r>
      <w:r w:rsidR="00FC614F">
        <w:rPr>
          <w:b w:val="0"/>
          <w:sz w:val="20"/>
          <w:lang w:eastAsia="en-US"/>
        </w:rPr>
        <w:t>Id</w:t>
      </w:r>
      <w:r>
        <w:rPr>
          <w:b w:val="0"/>
          <w:sz w:val="20"/>
          <w:lang w:eastAsia="en-US"/>
        </w:rPr>
        <w:t xml:space="preserve"> coincide&gt;</w:t>
      </w:r>
    </w:p>
    <w:p w:rsidR="002E7B6E" w:rsidRDefault="002E7B6E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registra en el objeto </w:t>
      </w:r>
      <w:proofErr w:type="spellStart"/>
      <w:r>
        <w:rPr>
          <w:b w:val="0"/>
          <w:sz w:val="20"/>
          <w:lang w:eastAsia="en-US"/>
        </w:rPr>
        <w:t>ProductosPropios</w:t>
      </w:r>
      <w:proofErr w:type="spellEnd"/>
      <w:r>
        <w:rPr>
          <w:b w:val="0"/>
          <w:sz w:val="20"/>
          <w:lang w:eastAsia="en-US"/>
        </w:rPr>
        <w:t xml:space="preserve">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>del producto capturado</w:t>
      </w:r>
    </w:p>
    <w:p w:rsidR="002E7B6E" w:rsidRPr="00363DBE" w:rsidRDefault="002E7B6E" w:rsidP="00C53E2F">
      <w:pPr>
        <w:pStyle w:val="Textoindependiente"/>
        <w:numPr>
          <w:ilvl w:val="3"/>
          <w:numId w:val="13"/>
        </w:numPr>
        <w:ind w:left="2127" w:hanging="709"/>
        <w:rPr>
          <w:sz w:val="20"/>
          <w:lang w:eastAsia="en-US"/>
        </w:rPr>
      </w:pPr>
      <w:proofErr w:type="spellStart"/>
      <w:r w:rsidRPr="00363DBE">
        <w:rPr>
          <w:sz w:val="20"/>
          <w:lang w:eastAsia="en-US"/>
        </w:rPr>
        <w:t>Productos</w:t>
      </w:r>
      <w:r>
        <w:rPr>
          <w:sz w:val="20"/>
          <w:lang w:eastAsia="en-US"/>
        </w:rPr>
        <w:t>Propios</w:t>
      </w:r>
      <w:proofErr w:type="spellEnd"/>
    </w:p>
    <w:p w:rsidR="002E7B6E" w:rsidRPr="00363DBE" w:rsidRDefault="002E7B6E" w:rsidP="00C53E2F">
      <w:pPr>
        <w:pStyle w:val="Textoindependiente"/>
        <w:numPr>
          <w:ilvl w:val="4"/>
          <w:numId w:val="13"/>
        </w:numPr>
        <w:ind w:left="3119" w:hanging="992"/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2E7B6E" w:rsidRPr="00FB1421" w:rsidRDefault="002E7B6E" w:rsidP="00C53E2F">
      <w:pPr>
        <w:pStyle w:val="Textoindependiente"/>
        <w:numPr>
          <w:ilvl w:val="4"/>
          <w:numId w:val="13"/>
        </w:numPr>
        <w:ind w:left="3119" w:hanging="992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Nombre de acuerdo con la regla de negocio </w:t>
      </w:r>
      <w:hyperlink r:id="rId402" w:anchor="RNGEN187" w:history="1">
        <w:r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FB1421" w:rsidRPr="00FB1421" w:rsidRDefault="00FB1421" w:rsidP="00C53E2F">
      <w:pPr>
        <w:pStyle w:val="Textoindependiente"/>
        <w:numPr>
          <w:ilvl w:val="4"/>
          <w:numId w:val="13"/>
        </w:numPr>
        <w:ind w:left="3119" w:hanging="992"/>
        <w:rPr>
          <w:b w:val="0"/>
          <w:sz w:val="16"/>
          <w:lang w:eastAsia="en-US"/>
        </w:rPr>
      </w:pPr>
      <w:proofErr w:type="spellStart"/>
      <w:r w:rsidRPr="00FB1421">
        <w:rPr>
          <w:b w:val="0"/>
          <w:sz w:val="20"/>
        </w:rPr>
        <w:t>DecimalProducto</w:t>
      </w:r>
      <w:proofErr w:type="spellEnd"/>
    </w:p>
    <w:p w:rsidR="00484F21" w:rsidRPr="00422442" w:rsidRDefault="00484F21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invocado.</w:t>
      </w:r>
    </w:p>
    <w:p w:rsidR="000174F8" w:rsidRPr="00022CED" w:rsidRDefault="000174F8" w:rsidP="00C53E2F">
      <w:pPr>
        <w:pStyle w:val="Textoindependiente"/>
        <w:numPr>
          <w:ilvl w:val="1"/>
          <w:numId w:val="13"/>
        </w:numPr>
        <w:rPr>
          <w:rStyle w:val="Hipervnculo"/>
          <w:color w:val="auto"/>
          <w:sz w:val="20"/>
          <w:u w:val="none"/>
          <w:lang w:eastAsia="en-US"/>
        </w:rPr>
      </w:pPr>
      <w:r w:rsidRPr="00022CED">
        <w:rPr>
          <w:rStyle w:val="Hipervnculo"/>
          <w:b w:val="0"/>
          <w:color w:val="auto"/>
          <w:sz w:val="20"/>
          <w:szCs w:val="20"/>
          <w:u w:val="none"/>
        </w:rPr>
        <w:t xml:space="preserve">Si &lt;no existen coincidencias para </w:t>
      </w:r>
      <w:proofErr w:type="spellStart"/>
      <w:r w:rsidRPr="00022CED">
        <w:rPr>
          <w:rStyle w:val="Hipervnculo"/>
          <w:b w:val="0"/>
          <w:color w:val="auto"/>
          <w:sz w:val="20"/>
          <w:szCs w:val="20"/>
          <w:u w:val="none"/>
        </w:rPr>
        <w:t>ProductoClave</w:t>
      </w:r>
      <w:proofErr w:type="spellEnd"/>
      <w:r w:rsidRPr="00022CED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0174F8" w:rsidRPr="00022CED" w:rsidRDefault="000174F8" w:rsidP="00C53E2F">
      <w:pPr>
        <w:pStyle w:val="Textoindependiente"/>
        <w:numPr>
          <w:ilvl w:val="2"/>
          <w:numId w:val="13"/>
        </w:numPr>
        <w:ind w:left="1418" w:hanging="567"/>
        <w:rPr>
          <w:rStyle w:val="Hipervnculo"/>
          <w:color w:val="auto"/>
          <w:sz w:val="20"/>
          <w:u w:val="none"/>
          <w:lang w:eastAsia="en-US"/>
        </w:rPr>
      </w:pPr>
      <w:r w:rsidRPr="00022CED">
        <w:rPr>
          <w:rStyle w:val="Hipervnculo"/>
          <w:b w:val="0"/>
          <w:color w:val="auto"/>
          <w:sz w:val="20"/>
          <w:szCs w:val="20"/>
          <w:u w:val="none"/>
        </w:rPr>
        <w:lastRenderedPageBreak/>
        <w:t xml:space="preserve">El sistema presenta el mensaje </w:t>
      </w:r>
      <w:hyperlink r:id="rId403" w:anchor="ME0005" w:history="1">
        <w:r w:rsidRPr="00022CED">
          <w:rPr>
            <w:rStyle w:val="Hipervnculo"/>
            <w:sz w:val="20"/>
            <w:szCs w:val="20"/>
          </w:rPr>
          <w:t xml:space="preserve">E0005 </w:t>
        </w:r>
        <w:r w:rsidR="003B39B2">
          <w:rPr>
            <w:rStyle w:val="Hipervnculo"/>
            <w:sz w:val="20"/>
            <w:szCs w:val="20"/>
          </w:rPr>
          <w:t>&lt;</w:t>
        </w:r>
        <w:r w:rsidRPr="00022CED">
          <w:rPr>
            <w:rStyle w:val="Hipervnculo"/>
            <w:sz w:val="20"/>
            <w:szCs w:val="20"/>
          </w:rPr>
          <w:t>Clave No Corresponde a Producto</w:t>
        </w:r>
      </w:hyperlink>
      <w:r w:rsidR="003B39B2" w:rsidRPr="00E71996">
        <w:rPr>
          <w:color w:val="0000FF"/>
          <w:sz w:val="20"/>
          <w:szCs w:val="20"/>
          <w:u w:val="single"/>
        </w:rPr>
        <w:t>&gt;</w:t>
      </w:r>
      <w:r w:rsidRPr="00022CED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0174F8" w:rsidRPr="002C2C19" w:rsidRDefault="000174F8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 w:rsidRPr="002C2C19">
        <w:rPr>
          <w:b w:val="0"/>
          <w:sz w:val="20"/>
          <w:szCs w:val="20"/>
        </w:rPr>
        <w:t xml:space="preserve">El </w:t>
      </w:r>
      <w:r w:rsidRPr="002C2C19">
        <w:rPr>
          <w:b w:val="0"/>
          <w:sz w:val="20"/>
          <w:szCs w:val="20"/>
          <w:lang w:eastAsia="en-US"/>
        </w:rPr>
        <w:t>sistema</w:t>
      </w:r>
      <w:r w:rsidRPr="002C2C19">
        <w:rPr>
          <w:b w:val="0"/>
          <w:sz w:val="20"/>
          <w:lang w:eastAsia="en-US"/>
        </w:rPr>
        <w:t xml:space="preserve"> continúa en el </w:t>
      </w:r>
      <w:hyperlink w:anchor="paso1_1_AO01" w:history="1">
        <w:r w:rsidRPr="002C2C19">
          <w:rPr>
            <w:rStyle w:val="Hipervnculo"/>
            <w:sz w:val="20"/>
            <w:lang w:eastAsia="en-US"/>
          </w:rPr>
          <w:t xml:space="preserve">paso </w:t>
        </w:r>
        <w:r w:rsidR="002C2C19" w:rsidRPr="002C2C19">
          <w:rPr>
            <w:rStyle w:val="Hipervnculo"/>
            <w:sz w:val="20"/>
            <w:lang w:eastAsia="en-US"/>
          </w:rPr>
          <w:t>1</w:t>
        </w:r>
        <w:r w:rsidRPr="002C2C19">
          <w:rPr>
            <w:rStyle w:val="Hipervnculo"/>
            <w:sz w:val="20"/>
            <w:lang w:eastAsia="en-US"/>
          </w:rPr>
          <w:t>.1</w:t>
        </w:r>
      </w:hyperlink>
      <w:r w:rsidRPr="002C2C19">
        <w:rPr>
          <w:sz w:val="20"/>
          <w:lang w:eastAsia="en-US"/>
        </w:rPr>
        <w:t xml:space="preserve"> </w:t>
      </w:r>
      <w:r w:rsidRPr="002C2C19">
        <w:rPr>
          <w:b w:val="0"/>
          <w:sz w:val="20"/>
          <w:lang w:eastAsia="en-US"/>
        </w:rPr>
        <w:t xml:space="preserve">del </w:t>
      </w:r>
      <w:r w:rsidRPr="002C2C19">
        <w:rPr>
          <w:b w:val="0"/>
          <w:sz w:val="20"/>
          <w:szCs w:val="20"/>
        </w:rPr>
        <w:t>flujo alterno opcional</w:t>
      </w:r>
      <w:r w:rsidRPr="002C2C19">
        <w:rPr>
          <w:sz w:val="20"/>
          <w:szCs w:val="20"/>
        </w:rPr>
        <w:t xml:space="preserve"> </w:t>
      </w:r>
      <w:hyperlink w:anchor="AO01" w:history="1">
        <w:r w:rsidR="002C2C19" w:rsidRPr="002C2C19">
          <w:rPr>
            <w:rStyle w:val="Hipervnculo"/>
            <w:sz w:val="20"/>
            <w:lang w:eastAsia="en-US"/>
          </w:rPr>
          <w:t>AO01 Crear Captura de Inventario y Mercadeo de Productos</w:t>
        </w:r>
      </w:hyperlink>
    </w:p>
    <w:p w:rsidR="000174F8" w:rsidRPr="002C2C19" w:rsidRDefault="000174F8" w:rsidP="00C53E2F">
      <w:pPr>
        <w:pStyle w:val="Textoindependiente"/>
        <w:numPr>
          <w:ilvl w:val="1"/>
          <w:numId w:val="13"/>
        </w:numPr>
        <w:rPr>
          <w:rStyle w:val="Hipervnculo"/>
          <w:color w:val="auto"/>
          <w:sz w:val="20"/>
          <w:u w:val="none"/>
          <w:lang w:eastAsia="en-US"/>
        </w:rPr>
      </w:pPr>
      <w:r w:rsidRPr="002C2C19">
        <w:rPr>
          <w:rStyle w:val="Hipervnculo"/>
          <w:b w:val="0"/>
          <w:color w:val="auto"/>
          <w:sz w:val="20"/>
          <w:szCs w:val="20"/>
          <w:u w:val="none"/>
        </w:rPr>
        <w:t>Si &lt;no existen coincidencias para Id&gt;</w:t>
      </w:r>
    </w:p>
    <w:p w:rsidR="000174F8" w:rsidRPr="002C2C19" w:rsidRDefault="000174F8" w:rsidP="00C53E2F">
      <w:pPr>
        <w:pStyle w:val="Textoindependiente"/>
        <w:numPr>
          <w:ilvl w:val="2"/>
          <w:numId w:val="13"/>
        </w:numPr>
        <w:ind w:left="1418" w:hanging="567"/>
        <w:rPr>
          <w:rStyle w:val="Hipervnculo"/>
          <w:color w:val="auto"/>
          <w:sz w:val="20"/>
          <w:u w:val="none"/>
          <w:lang w:eastAsia="en-US"/>
        </w:rPr>
      </w:pPr>
      <w:r w:rsidRPr="002C2C19">
        <w:rPr>
          <w:rStyle w:val="Hipervnculo"/>
          <w:b w:val="0"/>
          <w:color w:val="auto"/>
          <w:sz w:val="20"/>
          <w:szCs w:val="20"/>
          <w:u w:val="none"/>
        </w:rPr>
        <w:t xml:space="preserve">El sistema presenta el mensaje </w:t>
      </w:r>
      <w:hyperlink r:id="rId404" w:anchor="E0901" w:history="1">
        <w:r w:rsidRPr="002C2C19">
          <w:rPr>
            <w:rStyle w:val="Hipervnculo"/>
            <w:sz w:val="20"/>
            <w:szCs w:val="20"/>
          </w:rPr>
          <w:t>E0</w:t>
        </w:r>
        <w:r w:rsidR="00E71996" w:rsidRPr="002C2C19">
          <w:rPr>
            <w:rStyle w:val="Hipervnculo"/>
            <w:sz w:val="20"/>
            <w:szCs w:val="20"/>
          </w:rPr>
          <w:t>901</w:t>
        </w:r>
        <w:r w:rsidRPr="002C2C19">
          <w:rPr>
            <w:rStyle w:val="Hipervnculo"/>
            <w:sz w:val="20"/>
            <w:szCs w:val="20"/>
          </w:rPr>
          <w:t xml:space="preserve"> </w:t>
        </w:r>
        <w:r w:rsidR="003B39B2" w:rsidRPr="002C2C19">
          <w:rPr>
            <w:rStyle w:val="Hipervnculo"/>
            <w:sz w:val="20"/>
            <w:szCs w:val="20"/>
          </w:rPr>
          <w:t>&lt;</w:t>
        </w:r>
        <w:r w:rsidR="00E71996" w:rsidRPr="002C2C19">
          <w:rPr>
            <w:rStyle w:val="Hipervnculo"/>
            <w:sz w:val="20"/>
            <w:szCs w:val="20"/>
          </w:rPr>
          <w:t>Identificador</w:t>
        </w:r>
        <w:r w:rsidRPr="002C2C19">
          <w:rPr>
            <w:rStyle w:val="Hipervnculo"/>
            <w:sz w:val="20"/>
            <w:szCs w:val="20"/>
          </w:rPr>
          <w:t xml:space="preserve"> No Corresponde a Producto</w:t>
        </w:r>
        <w:r w:rsidR="003B39B2" w:rsidRPr="002C2C19">
          <w:rPr>
            <w:rStyle w:val="Hipervnculo"/>
            <w:sz w:val="20"/>
            <w:szCs w:val="20"/>
          </w:rPr>
          <w:t>&gt;</w:t>
        </w:r>
      </w:hyperlink>
      <w:r w:rsidRPr="002C2C19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0174F8" w:rsidRPr="002C2C19" w:rsidRDefault="000174F8" w:rsidP="00C53E2F">
      <w:pPr>
        <w:pStyle w:val="Textoindependiente"/>
        <w:numPr>
          <w:ilvl w:val="2"/>
          <w:numId w:val="13"/>
        </w:numPr>
        <w:ind w:left="1418" w:hanging="567"/>
        <w:rPr>
          <w:sz w:val="20"/>
          <w:lang w:eastAsia="en-US"/>
        </w:rPr>
      </w:pPr>
      <w:r w:rsidRPr="002C2C19">
        <w:rPr>
          <w:b w:val="0"/>
          <w:sz w:val="20"/>
          <w:szCs w:val="20"/>
        </w:rPr>
        <w:t xml:space="preserve">El </w:t>
      </w:r>
      <w:r w:rsidRPr="002C2C19">
        <w:rPr>
          <w:b w:val="0"/>
          <w:sz w:val="20"/>
          <w:szCs w:val="20"/>
          <w:lang w:eastAsia="en-US"/>
        </w:rPr>
        <w:t>sistema</w:t>
      </w:r>
      <w:r w:rsidRPr="002C2C19">
        <w:rPr>
          <w:b w:val="0"/>
          <w:sz w:val="20"/>
          <w:lang w:eastAsia="en-US"/>
        </w:rPr>
        <w:t xml:space="preserve"> continúa en el </w:t>
      </w:r>
      <w:hyperlink w:anchor="paso1_1_AO01" w:history="1">
        <w:r w:rsidR="002C2C19" w:rsidRPr="002C2C19">
          <w:rPr>
            <w:rStyle w:val="Hipervnculo"/>
            <w:sz w:val="20"/>
            <w:lang w:eastAsia="en-US"/>
          </w:rPr>
          <w:t>paso 1.1</w:t>
        </w:r>
      </w:hyperlink>
      <w:r w:rsidRPr="002C2C19">
        <w:rPr>
          <w:sz w:val="20"/>
          <w:lang w:eastAsia="en-US"/>
        </w:rPr>
        <w:t xml:space="preserve"> </w:t>
      </w:r>
      <w:r w:rsidRPr="002C2C19">
        <w:rPr>
          <w:b w:val="0"/>
          <w:sz w:val="20"/>
          <w:lang w:eastAsia="en-US"/>
        </w:rPr>
        <w:t xml:space="preserve">del </w:t>
      </w:r>
      <w:r w:rsidRPr="002C2C19">
        <w:rPr>
          <w:b w:val="0"/>
          <w:sz w:val="20"/>
          <w:szCs w:val="20"/>
        </w:rPr>
        <w:t>flujo alterno opcional</w:t>
      </w:r>
      <w:r w:rsidRPr="002C2C19">
        <w:rPr>
          <w:sz w:val="20"/>
          <w:szCs w:val="20"/>
        </w:rPr>
        <w:t xml:space="preserve"> </w:t>
      </w:r>
      <w:hyperlink w:anchor="AO01" w:history="1">
        <w:r w:rsidR="002C2C19" w:rsidRPr="002C2C19">
          <w:rPr>
            <w:rStyle w:val="Hipervnculo"/>
            <w:sz w:val="20"/>
            <w:lang w:eastAsia="en-US"/>
          </w:rPr>
          <w:t>AO01 Crear Captura de Inventario y Mercadeo de Productos</w:t>
        </w:r>
      </w:hyperlink>
    </w:p>
    <w:p w:rsidR="00CB5FF1" w:rsidRPr="00294083" w:rsidRDefault="00CB5FF1" w:rsidP="00CB5FF1">
      <w:pPr>
        <w:pStyle w:val="Textoindependiente"/>
        <w:rPr>
          <w:rStyle w:val="Hipervnculo"/>
          <w:b w:val="0"/>
          <w:color w:val="auto"/>
          <w:sz w:val="20"/>
          <w:u w:val="none"/>
          <w:lang w:eastAsia="en-US"/>
        </w:rPr>
      </w:pPr>
    </w:p>
    <w:bookmarkStart w:id="219" w:name="_Toc347136646"/>
    <w:bookmarkStart w:id="220" w:name="VA03"/>
    <w:p w:rsidR="00CB5FF1" w:rsidRDefault="00A431B8" w:rsidP="00EC08D2">
      <w:pPr>
        <w:pStyle w:val="Ttulo3"/>
        <w:numPr>
          <w:ilvl w:val="3"/>
          <w:numId w:val="28"/>
        </w:numPr>
        <w:ind w:left="1134" w:hanging="1134"/>
        <w:jc w:val="both"/>
        <w:rPr>
          <w:lang w:val="es-MX"/>
        </w:rPr>
      </w:pPr>
      <w:r>
        <w:rPr>
          <w:lang w:val="es-MX"/>
        </w:rPr>
        <w:fldChar w:fldCharType="begin"/>
      </w:r>
      <w:r w:rsidR="006F66F6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bookmarkStart w:id="221" w:name="_Toc382222900"/>
      <w:r w:rsidR="00CB5FF1" w:rsidRPr="00194617">
        <w:rPr>
          <w:rStyle w:val="Hipervnculo"/>
          <w:lang w:val="es-MX"/>
        </w:rPr>
        <w:t>VA0</w:t>
      </w:r>
      <w:r w:rsidR="001454A7">
        <w:rPr>
          <w:rStyle w:val="Hipervnculo"/>
          <w:lang w:val="es-MX"/>
        </w:rPr>
        <w:t>3</w:t>
      </w:r>
      <w:r w:rsidR="00CB5FF1" w:rsidRPr="00194617">
        <w:rPr>
          <w:rStyle w:val="Hipervnculo"/>
          <w:lang w:val="es-MX"/>
        </w:rPr>
        <w:t xml:space="preserve"> Validar Inventario Proporcionad</w:t>
      </w:r>
      <w:bookmarkEnd w:id="219"/>
      <w:r w:rsidR="00CB5FF1" w:rsidRPr="00194617">
        <w:rPr>
          <w:rStyle w:val="Hipervnculo"/>
          <w:lang w:val="es-MX"/>
        </w:rPr>
        <w:t>o</w:t>
      </w:r>
      <w:bookmarkEnd w:id="221"/>
      <w:r>
        <w:rPr>
          <w:lang w:val="es-MX"/>
        </w:rPr>
        <w:fldChar w:fldCharType="end"/>
      </w:r>
    </w:p>
    <w:bookmarkEnd w:id="220"/>
    <w:p w:rsidR="00CB5FF1" w:rsidRPr="00CB5FF1" w:rsidRDefault="00CB5FF1" w:rsidP="00CB5FF1">
      <w:pPr>
        <w:rPr>
          <w:lang w:val="es-MX"/>
        </w:rPr>
      </w:pPr>
    </w:p>
    <w:p w:rsidR="00CB5FF1" w:rsidRPr="00682A8D" w:rsidRDefault="00CB5FF1" w:rsidP="00C53E2F">
      <w:pPr>
        <w:pStyle w:val="Textoindependiente"/>
        <w:numPr>
          <w:ilvl w:val="0"/>
          <w:numId w:val="16"/>
        </w:numPr>
        <w:rPr>
          <w:b w:val="0"/>
          <w:sz w:val="20"/>
        </w:rPr>
      </w:pPr>
      <w:r w:rsidRPr="00682A8D">
        <w:rPr>
          <w:b w:val="0"/>
          <w:sz w:val="20"/>
        </w:rPr>
        <w:t xml:space="preserve">El sistema </w:t>
      </w:r>
      <w:r>
        <w:rPr>
          <w:b w:val="0"/>
          <w:sz w:val="20"/>
        </w:rPr>
        <w:t xml:space="preserve">valida </w:t>
      </w:r>
      <w:r w:rsidR="00F057C1">
        <w:rPr>
          <w:b w:val="0"/>
          <w:sz w:val="20"/>
        </w:rPr>
        <w:t>la cantidad de</w:t>
      </w:r>
      <w:r>
        <w:rPr>
          <w:b w:val="0"/>
          <w:sz w:val="20"/>
        </w:rPr>
        <w:t xml:space="preserve"> Inventario de Producto p</w:t>
      </w:r>
      <w:r w:rsidRPr="00682A8D">
        <w:rPr>
          <w:b w:val="0"/>
          <w:sz w:val="20"/>
        </w:rPr>
        <w:t>roporciona</w:t>
      </w:r>
      <w:r>
        <w:rPr>
          <w:b w:val="0"/>
          <w:sz w:val="20"/>
        </w:rPr>
        <w:t>d</w:t>
      </w:r>
      <w:r w:rsidR="00F057C1">
        <w:rPr>
          <w:b w:val="0"/>
          <w:sz w:val="20"/>
        </w:rPr>
        <w:t>a</w:t>
      </w:r>
      <w:r w:rsidRPr="00682A8D">
        <w:rPr>
          <w:b w:val="0"/>
          <w:sz w:val="20"/>
        </w:rPr>
        <w:t xml:space="preserve"> por el </w:t>
      </w:r>
      <w:r>
        <w:rPr>
          <w:b w:val="0"/>
          <w:sz w:val="20"/>
        </w:rPr>
        <w:t>actor:</w:t>
      </w:r>
    </w:p>
    <w:p w:rsidR="00CB5FF1" w:rsidRDefault="00CB5FF1" w:rsidP="00C53E2F">
      <w:pPr>
        <w:pStyle w:val="Prrafodelista"/>
        <w:numPr>
          <w:ilvl w:val="1"/>
          <w:numId w:val="15"/>
        </w:numPr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menor a cero&gt;</w:t>
      </w:r>
    </w:p>
    <w:p w:rsidR="00CB5FF1" w:rsidRPr="00367E9A" w:rsidRDefault="00CB5FF1" w:rsidP="00C53E2F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405" w:anchor="ME0007" w:history="1">
        <w:r w:rsidRPr="003A16AF">
          <w:rPr>
            <w:rStyle w:val="Hipervnculo"/>
            <w:b/>
            <w:sz w:val="20"/>
            <w:szCs w:val="20"/>
            <w:lang w:val="es-MX"/>
          </w:rPr>
          <w:t>ME00</w:t>
        </w:r>
        <w:r w:rsidR="003A16AF" w:rsidRPr="003A16AF">
          <w:rPr>
            <w:rStyle w:val="Hipervnculo"/>
            <w:b/>
            <w:sz w:val="20"/>
            <w:szCs w:val="20"/>
            <w:lang w:val="es-MX"/>
          </w:rPr>
          <w:t>07</w:t>
        </w:r>
        <w:r w:rsidRPr="003A16AF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3A16AF" w:rsidRPr="003A16AF">
          <w:rPr>
            <w:rStyle w:val="Hipervnculo"/>
            <w:b/>
            <w:sz w:val="20"/>
            <w:szCs w:val="20"/>
            <w:lang w:val="es-MX"/>
          </w:rPr>
          <w:t>&lt;</w:t>
        </w:r>
        <w:r w:rsidRPr="003A16AF">
          <w:rPr>
            <w:rStyle w:val="Hipervnculo"/>
            <w:b/>
            <w:sz w:val="20"/>
            <w:szCs w:val="20"/>
            <w:lang w:val="es-MX"/>
          </w:rPr>
          <w:t>Cantidad</w:t>
        </w:r>
        <w:r w:rsidRPr="003A16AF">
          <w:rPr>
            <w:rStyle w:val="Hipervnculo"/>
            <w:b/>
            <w:sz w:val="20"/>
            <w:szCs w:val="20"/>
          </w:rPr>
          <w:t xml:space="preserve"> Mayor </w:t>
        </w:r>
        <w:r w:rsidR="003A16AF" w:rsidRPr="003A16AF">
          <w:rPr>
            <w:rStyle w:val="Hipervnculo"/>
            <w:b/>
            <w:sz w:val="20"/>
            <w:szCs w:val="20"/>
          </w:rPr>
          <w:t xml:space="preserve">o Igual </w:t>
        </w:r>
        <w:r w:rsidRPr="003A16AF">
          <w:rPr>
            <w:rStyle w:val="Hipervnculo"/>
            <w:b/>
            <w:sz w:val="20"/>
            <w:szCs w:val="20"/>
          </w:rPr>
          <w:t>a Cero</w:t>
        </w:r>
        <w:r w:rsidR="003A16AF" w:rsidRPr="003A16AF">
          <w:rPr>
            <w:rStyle w:val="Hipervnculo"/>
            <w:b/>
            <w:sz w:val="20"/>
            <w:szCs w:val="20"/>
          </w:rPr>
          <w:t>&gt;</w:t>
        </w:r>
      </w:hyperlink>
    </w:p>
    <w:p w:rsidR="00CB5FF1" w:rsidRDefault="00CB5FF1" w:rsidP="00C53E2F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 de acuerdo con la regla de negocio </w:t>
      </w:r>
      <w:hyperlink r:id="rId406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</w:p>
    <w:p w:rsidR="00CB5FF1" w:rsidRPr="004A6D49" w:rsidRDefault="00CB5FF1" w:rsidP="00C53E2F">
      <w:pPr>
        <w:pStyle w:val="Prrafodelista"/>
        <w:numPr>
          <w:ilvl w:val="1"/>
          <w:numId w:val="15"/>
        </w:numPr>
        <w:rPr>
          <w:sz w:val="20"/>
          <w:lang w:val="es-MX"/>
        </w:rPr>
      </w:pPr>
      <w:r w:rsidRPr="004A6D49">
        <w:rPr>
          <w:sz w:val="20"/>
          <w:lang w:val="es-MX"/>
        </w:rPr>
        <w:t>El sistema continúa en el siguiente paso de donde fue invocado.</w:t>
      </w:r>
    </w:p>
    <w:p w:rsidR="003B6591" w:rsidRDefault="003B6591" w:rsidP="00755152">
      <w:pPr>
        <w:pStyle w:val="Prrafodelista"/>
        <w:tabs>
          <w:tab w:val="left" w:pos="851"/>
        </w:tabs>
        <w:ind w:left="0"/>
        <w:rPr>
          <w:sz w:val="20"/>
          <w:szCs w:val="20"/>
          <w:lang w:val="es-MX"/>
        </w:rPr>
      </w:pPr>
    </w:p>
    <w:bookmarkStart w:id="222" w:name="VA04"/>
    <w:p w:rsidR="00181E0F" w:rsidRDefault="00A431B8" w:rsidP="00EC08D2">
      <w:pPr>
        <w:pStyle w:val="Ttulo3"/>
        <w:numPr>
          <w:ilvl w:val="3"/>
          <w:numId w:val="28"/>
        </w:numPr>
        <w:ind w:left="1134" w:hanging="1134"/>
        <w:jc w:val="both"/>
        <w:rPr>
          <w:lang w:val="es-MX"/>
        </w:rPr>
      </w:pPr>
      <w:r>
        <w:rPr>
          <w:lang w:val="es-MX"/>
        </w:rPr>
        <w:fldChar w:fldCharType="begin"/>
      </w:r>
      <w:r w:rsidR="006F66F6">
        <w:rPr>
          <w:lang w:val="es-MX"/>
        </w:rPr>
        <w:instrText xml:space="preserve"> HYPERLINK  \l "VA04_r" </w:instrText>
      </w:r>
      <w:r>
        <w:rPr>
          <w:lang w:val="es-MX"/>
        </w:rPr>
        <w:fldChar w:fldCharType="separate"/>
      </w:r>
      <w:bookmarkStart w:id="223" w:name="_Toc382222901"/>
      <w:r w:rsidR="001454A7" w:rsidRPr="006F66F6">
        <w:rPr>
          <w:rStyle w:val="Hipervnculo"/>
          <w:lang w:val="es-MX"/>
        </w:rPr>
        <w:t>VA04 Validar Precio de Salida del Producto de la Competencia</w:t>
      </w:r>
      <w:bookmarkEnd w:id="223"/>
      <w:r>
        <w:rPr>
          <w:lang w:val="es-MX"/>
        </w:rPr>
        <w:fldChar w:fldCharType="end"/>
      </w:r>
    </w:p>
    <w:bookmarkEnd w:id="222"/>
    <w:p w:rsidR="00181E0F" w:rsidRPr="00CB5FF1" w:rsidRDefault="00181E0F" w:rsidP="00181E0F">
      <w:pPr>
        <w:rPr>
          <w:lang w:val="es-MX"/>
        </w:rPr>
      </w:pPr>
    </w:p>
    <w:p w:rsidR="00207C15" w:rsidRDefault="00181E0F" w:rsidP="00C53E2F">
      <w:pPr>
        <w:pStyle w:val="Textoindependiente"/>
        <w:numPr>
          <w:ilvl w:val="0"/>
          <w:numId w:val="17"/>
        </w:numPr>
        <w:rPr>
          <w:b w:val="0"/>
          <w:sz w:val="20"/>
        </w:rPr>
      </w:pPr>
      <w:r w:rsidRPr="00682A8D">
        <w:rPr>
          <w:b w:val="0"/>
          <w:sz w:val="20"/>
        </w:rPr>
        <w:t xml:space="preserve">El sistema </w:t>
      </w:r>
      <w:r>
        <w:rPr>
          <w:b w:val="0"/>
          <w:sz w:val="20"/>
        </w:rPr>
        <w:t xml:space="preserve">valida </w:t>
      </w:r>
      <w:r w:rsidR="00635567">
        <w:rPr>
          <w:b w:val="0"/>
          <w:sz w:val="20"/>
        </w:rPr>
        <w:t>que se haya proporcionado un precio de salida para el producto de la competencia sí éste tiene un inventario mayor a cero</w:t>
      </w:r>
      <w:r>
        <w:rPr>
          <w:b w:val="0"/>
          <w:sz w:val="20"/>
        </w:rPr>
        <w:t>:</w:t>
      </w:r>
    </w:p>
    <w:p w:rsidR="00181E0F" w:rsidRPr="00207C15" w:rsidRDefault="00181E0F" w:rsidP="00C53E2F">
      <w:pPr>
        <w:pStyle w:val="Textoindependiente"/>
        <w:numPr>
          <w:ilvl w:val="1"/>
          <w:numId w:val="17"/>
        </w:numPr>
        <w:rPr>
          <w:b w:val="0"/>
          <w:sz w:val="20"/>
        </w:rPr>
      </w:pPr>
      <w:r w:rsidRPr="00207C15">
        <w:rPr>
          <w:b w:val="0"/>
          <w:sz w:val="20"/>
          <w:lang w:val="es-MX"/>
        </w:rPr>
        <w:t>Si &lt;</w:t>
      </w:r>
      <w:r w:rsidR="00635567" w:rsidRPr="00207C15">
        <w:rPr>
          <w:b w:val="0"/>
          <w:sz w:val="20"/>
          <w:lang w:val="es-MX"/>
        </w:rPr>
        <w:t>el inventario del producto de la competencia es mayor a cero</w:t>
      </w:r>
      <w:r w:rsidRPr="00207C15">
        <w:rPr>
          <w:b w:val="0"/>
          <w:sz w:val="20"/>
          <w:lang w:val="es-MX"/>
        </w:rPr>
        <w:t>&gt;</w:t>
      </w:r>
      <w:r w:rsidR="00635567" w:rsidRPr="00207C15">
        <w:rPr>
          <w:b w:val="0"/>
          <w:sz w:val="20"/>
          <w:lang w:val="es-MX"/>
        </w:rPr>
        <w:t xml:space="preserve"> y Si </w:t>
      </w:r>
      <w:r w:rsidR="0043309B" w:rsidRPr="00207C15">
        <w:rPr>
          <w:b w:val="0"/>
          <w:sz w:val="20"/>
          <w:lang w:val="es-MX"/>
        </w:rPr>
        <w:t>&lt;</w:t>
      </w:r>
      <w:r w:rsidR="001F2606" w:rsidRPr="00207C15">
        <w:rPr>
          <w:b w:val="0"/>
          <w:sz w:val="20"/>
          <w:lang w:val="es-MX"/>
        </w:rPr>
        <w:t>el actor no</w:t>
      </w:r>
      <w:r w:rsidR="0043309B" w:rsidRPr="00207C15">
        <w:rPr>
          <w:b w:val="0"/>
          <w:sz w:val="20"/>
          <w:lang w:val="es-MX"/>
        </w:rPr>
        <w:t xml:space="preserve"> proporciona un precio de salida para el producto&gt;</w:t>
      </w:r>
    </w:p>
    <w:p w:rsidR="00181E0F" w:rsidRPr="001F2606" w:rsidRDefault="003C307C" w:rsidP="00C53E2F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F2606">
        <w:rPr>
          <w:sz w:val="20"/>
          <w:lang w:val="es-MX"/>
        </w:rPr>
        <w:t>El sistema presenta el mensaje</w:t>
      </w:r>
      <w:r w:rsidRPr="001F2606">
        <w:rPr>
          <w:sz w:val="20"/>
          <w:szCs w:val="20"/>
          <w:lang w:eastAsia="es-MX"/>
        </w:rPr>
        <w:t xml:space="preserve"> </w:t>
      </w:r>
      <w:hyperlink r:id="rId407" w:anchor="MBE0001" w:history="1">
        <w:r w:rsidRPr="001F2606">
          <w:rPr>
            <w:rStyle w:val="Hipervnculo"/>
            <w:b/>
            <w:sz w:val="20"/>
            <w:szCs w:val="20"/>
            <w:lang w:eastAsia="es-MX"/>
          </w:rPr>
          <w:t>BE0001 &lt;Campo Requerido&gt;</w:t>
        </w:r>
      </w:hyperlink>
    </w:p>
    <w:p w:rsidR="003C307C" w:rsidRPr="001F2606" w:rsidRDefault="003C307C" w:rsidP="00C53E2F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F2606">
        <w:rPr>
          <w:rFonts w:cs="Arial"/>
          <w:sz w:val="20"/>
          <w:szCs w:val="20"/>
        </w:rPr>
        <w:t>El sistema continúa en el punto correspondiente al precio del producto que no se haya proporcionado</w:t>
      </w:r>
    </w:p>
    <w:p w:rsidR="00181E0F" w:rsidRDefault="00181E0F" w:rsidP="00C53E2F">
      <w:pPr>
        <w:pStyle w:val="Textoindependiente"/>
        <w:numPr>
          <w:ilvl w:val="1"/>
          <w:numId w:val="17"/>
        </w:numPr>
        <w:rPr>
          <w:b w:val="0"/>
          <w:sz w:val="20"/>
          <w:lang w:val="es-MX"/>
        </w:rPr>
      </w:pPr>
      <w:r w:rsidRPr="00207C15">
        <w:rPr>
          <w:b w:val="0"/>
          <w:sz w:val="20"/>
          <w:lang w:val="es-MX"/>
        </w:rPr>
        <w:t>El sistema continúa en el siguiente paso de donde fue invocado.</w:t>
      </w:r>
    </w:p>
    <w:p w:rsidR="000B1466" w:rsidRDefault="000B1466" w:rsidP="000B1466">
      <w:pPr>
        <w:pStyle w:val="Textoindependiente"/>
        <w:rPr>
          <w:b w:val="0"/>
          <w:sz w:val="20"/>
          <w:lang w:val="es-MX"/>
        </w:rPr>
      </w:pPr>
    </w:p>
    <w:bookmarkStart w:id="224" w:name="_VA05_Validar_Fechas"/>
    <w:bookmarkStart w:id="225" w:name="VA05"/>
    <w:bookmarkEnd w:id="224"/>
    <w:p w:rsidR="00CF6B6D" w:rsidRDefault="00A431B8" w:rsidP="00EC08D2">
      <w:pPr>
        <w:pStyle w:val="Ttulo3"/>
        <w:numPr>
          <w:ilvl w:val="3"/>
          <w:numId w:val="28"/>
        </w:numPr>
        <w:ind w:left="1134" w:hanging="1134"/>
        <w:jc w:val="both"/>
        <w:rPr>
          <w:lang w:val="es-MX"/>
        </w:rPr>
      </w:pPr>
      <w:r>
        <w:rPr>
          <w:lang w:val="es-MX"/>
        </w:rPr>
        <w:fldChar w:fldCharType="begin"/>
      </w:r>
      <w:r w:rsidR="00DA1D28">
        <w:rPr>
          <w:lang w:val="es-MX"/>
        </w:rPr>
        <w:instrText xml:space="preserve"> HYPERLINK  \l "VA05_r" </w:instrText>
      </w:r>
      <w:r>
        <w:rPr>
          <w:lang w:val="es-MX"/>
        </w:rPr>
        <w:fldChar w:fldCharType="separate"/>
      </w:r>
      <w:bookmarkStart w:id="226" w:name="_Toc382222902"/>
      <w:r w:rsidR="00CF6B6D" w:rsidRPr="00DA1D28">
        <w:rPr>
          <w:rStyle w:val="Hipervnculo"/>
          <w:lang w:val="es-MX"/>
        </w:rPr>
        <w:t>VA05 Validar Fechas de Vigencia del Acuerdo</w:t>
      </w:r>
      <w:bookmarkEnd w:id="226"/>
      <w:r>
        <w:rPr>
          <w:lang w:val="es-MX"/>
        </w:rPr>
        <w:fldChar w:fldCharType="end"/>
      </w:r>
    </w:p>
    <w:bookmarkEnd w:id="225"/>
    <w:p w:rsidR="00CF6B6D" w:rsidRPr="00CB5FF1" w:rsidRDefault="00CF6B6D" w:rsidP="00CF6B6D">
      <w:pPr>
        <w:rPr>
          <w:lang w:val="es-MX"/>
        </w:rPr>
      </w:pPr>
    </w:p>
    <w:p w:rsidR="00CF6B6D" w:rsidRDefault="00CF6B6D" w:rsidP="00C53E2F">
      <w:pPr>
        <w:pStyle w:val="Textoindependiente"/>
        <w:numPr>
          <w:ilvl w:val="0"/>
          <w:numId w:val="22"/>
        </w:numPr>
        <w:rPr>
          <w:b w:val="0"/>
          <w:sz w:val="20"/>
        </w:rPr>
      </w:pPr>
      <w:r w:rsidRPr="00682A8D">
        <w:rPr>
          <w:b w:val="0"/>
          <w:sz w:val="20"/>
        </w:rPr>
        <w:t xml:space="preserve">El sistema </w:t>
      </w:r>
      <w:r>
        <w:rPr>
          <w:b w:val="0"/>
          <w:sz w:val="20"/>
        </w:rPr>
        <w:t xml:space="preserve">valida que </w:t>
      </w:r>
      <w:r w:rsidR="00DF0E34">
        <w:rPr>
          <w:b w:val="0"/>
          <w:sz w:val="20"/>
        </w:rPr>
        <w:t>las fechas de inicio y fin de vigencia del acuerdo se encuentren en el formato correcto</w:t>
      </w:r>
      <w:r>
        <w:rPr>
          <w:b w:val="0"/>
          <w:sz w:val="20"/>
        </w:rPr>
        <w:t>:</w:t>
      </w:r>
    </w:p>
    <w:p w:rsidR="00CF6B6D" w:rsidRPr="00207C15" w:rsidRDefault="00CF6B6D" w:rsidP="00C53E2F">
      <w:pPr>
        <w:pStyle w:val="Textoindependiente"/>
        <w:numPr>
          <w:ilvl w:val="1"/>
          <w:numId w:val="22"/>
        </w:numPr>
        <w:rPr>
          <w:b w:val="0"/>
          <w:sz w:val="20"/>
        </w:rPr>
      </w:pPr>
      <w:r w:rsidRPr="00207C15">
        <w:rPr>
          <w:b w:val="0"/>
          <w:sz w:val="20"/>
          <w:lang w:val="es-MX"/>
        </w:rPr>
        <w:t>Si &lt;</w:t>
      </w:r>
      <w:r w:rsidR="00F93EE3">
        <w:rPr>
          <w:b w:val="0"/>
          <w:sz w:val="20"/>
          <w:lang w:val="es-MX"/>
        </w:rPr>
        <w:t>las fechas de inicio o</w:t>
      </w:r>
      <w:r w:rsidR="00DF0E34">
        <w:rPr>
          <w:b w:val="0"/>
          <w:sz w:val="20"/>
          <w:lang w:val="es-MX"/>
        </w:rPr>
        <w:t xml:space="preserve"> fin de vigencia del acuerdo no se encuentran en el formato correcto de acuerdo con la regla de negocio </w:t>
      </w:r>
      <w:hyperlink r:id="rId408" w:anchor="RNGEN121" w:history="1">
        <w:r w:rsidR="00DF0E34" w:rsidRPr="00DF0E34">
          <w:rPr>
            <w:rStyle w:val="Hipervnculo"/>
            <w:sz w:val="20"/>
            <w:lang w:val="es-MX"/>
          </w:rPr>
          <w:t xml:space="preserve">RNGEN121 </w:t>
        </w:r>
        <w:r w:rsidR="00DF0222">
          <w:rPr>
            <w:rStyle w:val="Hipervnculo"/>
            <w:sz w:val="20"/>
            <w:lang w:val="es-MX"/>
          </w:rPr>
          <w:t>&lt;</w:t>
        </w:r>
        <w:r w:rsidR="00DF0E34" w:rsidRPr="00DF0E34">
          <w:rPr>
            <w:rStyle w:val="Hipervnculo"/>
            <w:sz w:val="20"/>
            <w:lang w:val="es-MX"/>
          </w:rPr>
          <w:t>Formato de Fecha</w:t>
        </w:r>
      </w:hyperlink>
      <w:r w:rsidRPr="00207C15">
        <w:rPr>
          <w:b w:val="0"/>
          <w:sz w:val="20"/>
          <w:lang w:val="es-MX"/>
        </w:rPr>
        <w:t>&gt;</w:t>
      </w:r>
    </w:p>
    <w:p w:rsidR="00CF6B6D" w:rsidRPr="001F2606" w:rsidRDefault="00CF6B6D" w:rsidP="00C53E2F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F2606">
        <w:rPr>
          <w:sz w:val="20"/>
          <w:lang w:val="es-MX"/>
        </w:rPr>
        <w:t>El sistema presenta el mensaje</w:t>
      </w:r>
      <w:r w:rsidRPr="001F2606">
        <w:rPr>
          <w:sz w:val="20"/>
          <w:szCs w:val="20"/>
          <w:lang w:eastAsia="es-MX"/>
        </w:rPr>
        <w:t xml:space="preserve"> </w:t>
      </w:r>
      <w:hyperlink r:id="rId409" w:anchor="ME0605" w:history="1">
        <w:r w:rsidR="00F93EE3" w:rsidRPr="00F93EE3">
          <w:rPr>
            <w:rStyle w:val="Hipervnculo"/>
            <w:b/>
            <w:sz w:val="20"/>
            <w:szCs w:val="20"/>
            <w:lang w:eastAsia="es-MX"/>
          </w:rPr>
          <w:t>E0605</w:t>
        </w:r>
        <w:r w:rsidRPr="00F93EE3">
          <w:rPr>
            <w:rStyle w:val="Hipervnculo"/>
            <w:b/>
            <w:sz w:val="20"/>
            <w:szCs w:val="20"/>
            <w:lang w:eastAsia="es-MX"/>
          </w:rPr>
          <w:t xml:space="preserve"> &lt;</w:t>
        </w:r>
        <w:r w:rsidR="00F93EE3" w:rsidRPr="00F93EE3">
          <w:rPr>
            <w:rStyle w:val="Hipervnculo"/>
            <w:b/>
            <w:sz w:val="20"/>
            <w:szCs w:val="20"/>
            <w:lang w:eastAsia="es-MX"/>
          </w:rPr>
          <w:t>Formato de Fecha</w:t>
        </w:r>
        <w:r w:rsidRPr="00F93EE3">
          <w:rPr>
            <w:rStyle w:val="Hipervnculo"/>
            <w:b/>
            <w:sz w:val="20"/>
            <w:szCs w:val="20"/>
            <w:lang w:eastAsia="es-MX"/>
          </w:rPr>
          <w:t>&gt;</w:t>
        </w:r>
      </w:hyperlink>
    </w:p>
    <w:p w:rsidR="00CF6B6D" w:rsidRPr="001F2606" w:rsidRDefault="00CF6B6D" w:rsidP="00C53E2F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F2606">
        <w:rPr>
          <w:rFonts w:cs="Arial"/>
          <w:sz w:val="20"/>
          <w:szCs w:val="20"/>
        </w:rPr>
        <w:t>El sistema continúa en el punto correspondiente a</w:t>
      </w:r>
      <w:r w:rsidR="00F93EE3">
        <w:rPr>
          <w:rFonts w:cs="Arial"/>
          <w:sz w:val="20"/>
          <w:szCs w:val="20"/>
        </w:rPr>
        <w:t xml:space="preserve"> </w:t>
      </w:r>
      <w:r w:rsidRPr="001F2606">
        <w:rPr>
          <w:rFonts w:cs="Arial"/>
          <w:sz w:val="20"/>
          <w:szCs w:val="20"/>
        </w:rPr>
        <w:t>l</w:t>
      </w:r>
      <w:r w:rsidR="00F93EE3">
        <w:rPr>
          <w:rFonts w:cs="Arial"/>
          <w:sz w:val="20"/>
          <w:szCs w:val="20"/>
        </w:rPr>
        <w:t xml:space="preserve">a fecha </w:t>
      </w:r>
      <w:r w:rsidRPr="001F2606">
        <w:rPr>
          <w:rFonts w:cs="Arial"/>
          <w:sz w:val="20"/>
          <w:szCs w:val="20"/>
        </w:rPr>
        <w:t xml:space="preserve">que no se </w:t>
      </w:r>
      <w:r w:rsidR="00F93EE3">
        <w:rPr>
          <w:rFonts w:cs="Arial"/>
          <w:sz w:val="20"/>
          <w:szCs w:val="20"/>
        </w:rPr>
        <w:t>encuentre en el formato correcto</w:t>
      </w:r>
    </w:p>
    <w:p w:rsidR="00D11F24" w:rsidRPr="00D11F24" w:rsidRDefault="00D11F24" w:rsidP="00C53E2F">
      <w:pPr>
        <w:pStyle w:val="Textoindependiente"/>
        <w:numPr>
          <w:ilvl w:val="0"/>
          <w:numId w:val="22"/>
        </w:numPr>
        <w:rPr>
          <w:rFonts w:cs="Arial"/>
          <w:b w:val="0"/>
          <w:sz w:val="20"/>
          <w:szCs w:val="20"/>
        </w:rPr>
      </w:pPr>
      <w:r w:rsidRPr="00D11F24">
        <w:rPr>
          <w:rFonts w:cs="Arial"/>
          <w:b w:val="0"/>
          <w:sz w:val="20"/>
          <w:szCs w:val="20"/>
        </w:rPr>
        <w:t xml:space="preserve">El sistema valida que la fecha de inicio de </w:t>
      </w:r>
      <w:r>
        <w:rPr>
          <w:rFonts w:cs="Arial"/>
          <w:b w:val="0"/>
          <w:sz w:val="20"/>
          <w:szCs w:val="20"/>
        </w:rPr>
        <w:t>vigencia del acuerdo</w:t>
      </w:r>
      <w:r w:rsidRPr="00D11F24">
        <w:rPr>
          <w:rFonts w:cs="Arial"/>
          <w:b w:val="0"/>
          <w:sz w:val="20"/>
          <w:szCs w:val="20"/>
        </w:rPr>
        <w:t xml:space="preserve"> sea igual o mayor a la fecha actual:</w:t>
      </w:r>
    </w:p>
    <w:p w:rsidR="00D11F24" w:rsidRDefault="00D11F24" w:rsidP="00C53E2F">
      <w:pPr>
        <w:pStyle w:val="Textoindependiente"/>
        <w:numPr>
          <w:ilvl w:val="1"/>
          <w:numId w:val="22"/>
        </w:numPr>
        <w:rPr>
          <w:rFonts w:cs="Arial"/>
          <w:b w:val="0"/>
          <w:sz w:val="20"/>
          <w:szCs w:val="20"/>
        </w:rPr>
      </w:pPr>
      <w:r w:rsidRPr="00D11F24">
        <w:rPr>
          <w:rFonts w:cs="Arial"/>
          <w:b w:val="0"/>
          <w:sz w:val="20"/>
          <w:szCs w:val="20"/>
        </w:rPr>
        <w:t xml:space="preserve">Si &lt;la fecha de inicio de </w:t>
      </w:r>
      <w:r>
        <w:rPr>
          <w:rFonts w:cs="Arial"/>
          <w:b w:val="0"/>
          <w:sz w:val="20"/>
          <w:szCs w:val="20"/>
        </w:rPr>
        <w:t>vigencia</w:t>
      </w:r>
      <w:r w:rsidRPr="00D11F24">
        <w:rPr>
          <w:rFonts w:cs="Arial"/>
          <w:b w:val="0"/>
          <w:sz w:val="20"/>
          <w:szCs w:val="20"/>
        </w:rPr>
        <w:t xml:space="preserve"> proporcionada </w:t>
      </w:r>
      <w:r>
        <w:rPr>
          <w:rFonts w:cs="Arial"/>
          <w:b w:val="0"/>
          <w:sz w:val="20"/>
          <w:szCs w:val="20"/>
        </w:rPr>
        <w:t xml:space="preserve">por el actor </w:t>
      </w:r>
      <w:r w:rsidRPr="00D11F24">
        <w:rPr>
          <w:rFonts w:cs="Arial"/>
          <w:b w:val="0"/>
          <w:sz w:val="20"/>
          <w:szCs w:val="20"/>
        </w:rPr>
        <w:t>no es igual o mayor a la fecha actual</w:t>
      </w:r>
      <w:r>
        <w:rPr>
          <w:rFonts w:cs="Arial"/>
          <w:b w:val="0"/>
          <w:sz w:val="20"/>
          <w:szCs w:val="20"/>
        </w:rPr>
        <w:t>&gt;</w:t>
      </w:r>
    </w:p>
    <w:p w:rsidR="00D11F24" w:rsidRPr="00DF0222" w:rsidRDefault="00D11F24" w:rsidP="00C53E2F">
      <w:pPr>
        <w:pStyle w:val="Textoindependiente"/>
        <w:numPr>
          <w:ilvl w:val="2"/>
          <w:numId w:val="22"/>
        </w:numPr>
        <w:ind w:left="1418" w:hanging="567"/>
        <w:rPr>
          <w:rFonts w:cs="Arial"/>
          <w:b w:val="0"/>
          <w:sz w:val="20"/>
          <w:szCs w:val="20"/>
        </w:rPr>
      </w:pPr>
      <w:r>
        <w:rPr>
          <w:rFonts w:cs="Arial"/>
          <w:b w:val="0"/>
          <w:sz w:val="20"/>
          <w:szCs w:val="20"/>
        </w:rPr>
        <w:t>E</w:t>
      </w:r>
      <w:r w:rsidRPr="00D11F24">
        <w:rPr>
          <w:rFonts w:cs="Arial"/>
          <w:b w:val="0"/>
          <w:sz w:val="20"/>
          <w:szCs w:val="20"/>
        </w:rPr>
        <w:t xml:space="preserve">l sistema presenta el mensaje </w:t>
      </w:r>
      <w:hyperlink r:id="rId410" w:anchor="ME0066" w:history="1">
        <w:r w:rsidRPr="00DF0222">
          <w:rPr>
            <w:rStyle w:val="Hipervnculo"/>
            <w:rFonts w:cs="Arial"/>
            <w:sz w:val="20"/>
            <w:szCs w:val="20"/>
          </w:rPr>
          <w:t>E0066 &lt;Fecha Igual o Mayor a la Actual</w:t>
        </w:r>
      </w:hyperlink>
      <w:r w:rsidRPr="00DF0222">
        <w:rPr>
          <w:rFonts w:cs="Arial"/>
          <w:sz w:val="20"/>
          <w:szCs w:val="20"/>
        </w:rPr>
        <w:t>&gt;</w:t>
      </w:r>
    </w:p>
    <w:p w:rsidR="00DF0222" w:rsidRPr="00D11F24" w:rsidRDefault="00DF0222" w:rsidP="00C53E2F">
      <w:pPr>
        <w:pStyle w:val="Textoindependiente"/>
        <w:numPr>
          <w:ilvl w:val="2"/>
          <w:numId w:val="22"/>
        </w:numPr>
        <w:ind w:left="1418" w:hanging="567"/>
        <w:rPr>
          <w:rFonts w:cs="Arial"/>
          <w:b w:val="0"/>
          <w:sz w:val="20"/>
          <w:szCs w:val="20"/>
        </w:rPr>
      </w:pPr>
      <w:r w:rsidRPr="00985906">
        <w:rPr>
          <w:rFonts w:cs="Arial"/>
          <w:b w:val="0"/>
          <w:sz w:val="20"/>
          <w:szCs w:val="20"/>
        </w:rPr>
        <w:t xml:space="preserve">El sistema continúa en el </w:t>
      </w:r>
      <w:hyperlink w:anchor="paso6_4_1_AO04" w:history="1">
        <w:r w:rsidRPr="00985906">
          <w:rPr>
            <w:rStyle w:val="Hipervnculo"/>
            <w:rFonts w:cs="Arial"/>
            <w:sz w:val="20"/>
            <w:szCs w:val="20"/>
          </w:rPr>
          <w:t>paso</w:t>
        </w:r>
        <w:r w:rsidR="00985906" w:rsidRPr="00985906">
          <w:rPr>
            <w:rStyle w:val="Hipervnculo"/>
            <w:rFonts w:cs="Arial"/>
            <w:sz w:val="20"/>
            <w:szCs w:val="20"/>
          </w:rPr>
          <w:t xml:space="preserve"> 6.4.1</w:t>
        </w:r>
      </w:hyperlink>
      <w:r w:rsidRPr="00985906">
        <w:rPr>
          <w:rFonts w:cs="Arial"/>
          <w:b w:val="0"/>
          <w:sz w:val="20"/>
          <w:szCs w:val="20"/>
        </w:rPr>
        <w:t xml:space="preserve"> del flujo alterno opcional</w:t>
      </w:r>
      <w:r>
        <w:rPr>
          <w:rFonts w:cs="Arial"/>
          <w:sz w:val="20"/>
          <w:szCs w:val="20"/>
        </w:rPr>
        <w:t xml:space="preserve"> </w:t>
      </w:r>
      <w:hyperlink w:anchor="_AO04_Crear_Acuerdo" w:history="1">
        <w:r w:rsidR="00985906" w:rsidRPr="00985906">
          <w:rPr>
            <w:rStyle w:val="Hipervnculo"/>
            <w:rFonts w:cs="Arial"/>
            <w:sz w:val="20"/>
            <w:szCs w:val="20"/>
          </w:rPr>
          <w:t>AO04 Crear Acuerdo de Cuento y Recuento</w:t>
        </w:r>
      </w:hyperlink>
    </w:p>
    <w:p w:rsidR="00B904B2" w:rsidRPr="00D11F24" w:rsidRDefault="00B904B2" w:rsidP="00C53E2F">
      <w:pPr>
        <w:pStyle w:val="Textoindependiente"/>
        <w:numPr>
          <w:ilvl w:val="0"/>
          <w:numId w:val="22"/>
        </w:numPr>
        <w:rPr>
          <w:rFonts w:cs="Arial"/>
          <w:b w:val="0"/>
          <w:sz w:val="20"/>
          <w:szCs w:val="20"/>
        </w:rPr>
      </w:pPr>
      <w:r w:rsidRPr="00D11F24">
        <w:rPr>
          <w:rFonts w:cs="Arial"/>
          <w:b w:val="0"/>
          <w:sz w:val="20"/>
          <w:szCs w:val="20"/>
        </w:rPr>
        <w:t xml:space="preserve">El sistema valida que la fecha de </w:t>
      </w:r>
      <w:r>
        <w:rPr>
          <w:rFonts w:cs="Arial"/>
          <w:b w:val="0"/>
          <w:sz w:val="20"/>
          <w:szCs w:val="20"/>
        </w:rPr>
        <w:t>fin</w:t>
      </w:r>
      <w:r w:rsidRPr="00D11F24">
        <w:rPr>
          <w:rFonts w:cs="Arial"/>
          <w:b w:val="0"/>
          <w:sz w:val="20"/>
          <w:szCs w:val="20"/>
        </w:rPr>
        <w:t xml:space="preserve"> de </w:t>
      </w:r>
      <w:r>
        <w:rPr>
          <w:rFonts w:cs="Arial"/>
          <w:b w:val="0"/>
          <w:sz w:val="20"/>
          <w:szCs w:val="20"/>
        </w:rPr>
        <w:t>vigencia del acuerdo</w:t>
      </w:r>
      <w:r w:rsidRPr="00D11F24">
        <w:rPr>
          <w:rFonts w:cs="Arial"/>
          <w:b w:val="0"/>
          <w:sz w:val="20"/>
          <w:szCs w:val="20"/>
        </w:rPr>
        <w:t xml:space="preserve"> sea </w:t>
      </w:r>
      <w:r w:rsidR="00002413">
        <w:rPr>
          <w:rFonts w:cs="Arial"/>
          <w:b w:val="0"/>
          <w:sz w:val="20"/>
          <w:szCs w:val="20"/>
        </w:rPr>
        <w:t xml:space="preserve">igual o </w:t>
      </w:r>
      <w:r w:rsidRPr="00D11F24">
        <w:rPr>
          <w:rFonts w:cs="Arial"/>
          <w:b w:val="0"/>
          <w:sz w:val="20"/>
          <w:szCs w:val="20"/>
        </w:rPr>
        <w:t xml:space="preserve">mayor a la fecha </w:t>
      </w:r>
      <w:r>
        <w:rPr>
          <w:rFonts w:cs="Arial"/>
          <w:b w:val="0"/>
          <w:sz w:val="20"/>
          <w:szCs w:val="20"/>
        </w:rPr>
        <w:t>de inicio</w:t>
      </w:r>
      <w:r w:rsidRPr="00D11F24">
        <w:rPr>
          <w:rFonts w:cs="Arial"/>
          <w:b w:val="0"/>
          <w:sz w:val="20"/>
          <w:szCs w:val="20"/>
        </w:rPr>
        <w:t>:</w:t>
      </w:r>
    </w:p>
    <w:p w:rsidR="00B904B2" w:rsidRDefault="00B904B2" w:rsidP="00C53E2F">
      <w:pPr>
        <w:pStyle w:val="Textoindependiente"/>
        <w:numPr>
          <w:ilvl w:val="1"/>
          <w:numId w:val="22"/>
        </w:numPr>
        <w:rPr>
          <w:rFonts w:cs="Arial"/>
          <w:b w:val="0"/>
          <w:sz w:val="20"/>
          <w:szCs w:val="20"/>
        </w:rPr>
      </w:pPr>
      <w:r w:rsidRPr="00D11F24">
        <w:rPr>
          <w:rFonts w:cs="Arial"/>
          <w:b w:val="0"/>
          <w:sz w:val="20"/>
          <w:szCs w:val="20"/>
        </w:rPr>
        <w:t xml:space="preserve">Si &lt;la fecha de </w:t>
      </w:r>
      <w:r w:rsidR="00AC4F90">
        <w:rPr>
          <w:rFonts w:cs="Arial"/>
          <w:b w:val="0"/>
          <w:sz w:val="20"/>
          <w:szCs w:val="20"/>
        </w:rPr>
        <w:t>fin</w:t>
      </w:r>
      <w:r w:rsidRPr="00D11F24">
        <w:rPr>
          <w:rFonts w:cs="Arial"/>
          <w:b w:val="0"/>
          <w:sz w:val="20"/>
          <w:szCs w:val="20"/>
        </w:rPr>
        <w:t xml:space="preserve"> de </w:t>
      </w:r>
      <w:r>
        <w:rPr>
          <w:rFonts w:cs="Arial"/>
          <w:b w:val="0"/>
          <w:sz w:val="20"/>
          <w:szCs w:val="20"/>
        </w:rPr>
        <w:t>vigencia</w:t>
      </w:r>
      <w:r w:rsidRPr="00D11F24">
        <w:rPr>
          <w:rFonts w:cs="Arial"/>
          <w:b w:val="0"/>
          <w:sz w:val="20"/>
          <w:szCs w:val="20"/>
        </w:rPr>
        <w:t xml:space="preserve"> proporcionada </w:t>
      </w:r>
      <w:r>
        <w:rPr>
          <w:rFonts w:cs="Arial"/>
          <w:b w:val="0"/>
          <w:sz w:val="20"/>
          <w:szCs w:val="20"/>
        </w:rPr>
        <w:t xml:space="preserve">por el actor </w:t>
      </w:r>
      <w:r w:rsidRPr="00D11F24">
        <w:rPr>
          <w:rFonts w:cs="Arial"/>
          <w:b w:val="0"/>
          <w:sz w:val="20"/>
          <w:szCs w:val="20"/>
        </w:rPr>
        <w:t xml:space="preserve">no es </w:t>
      </w:r>
      <w:r w:rsidR="00002413">
        <w:rPr>
          <w:rFonts w:cs="Arial"/>
          <w:b w:val="0"/>
          <w:sz w:val="20"/>
          <w:szCs w:val="20"/>
        </w:rPr>
        <w:t xml:space="preserve">igual o </w:t>
      </w:r>
      <w:r w:rsidRPr="00D11F24">
        <w:rPr>
          <w:rFonts w:cs="Arial"/>
          <w:b w:val="0"/>
          <w:sz w:val="20"/>
          <w:szCs w:val="20"/>
        </w:rPr>
        <w:t xml:space="preserve">mayor a la fecha </w:t>
      </w:r>
      <w:r w:rsidR="00AC4F90">
        <w:rPr>
          <w:rFonts w:cs="Arial"/>
          <w:b w:val="0"/>
          <w:sz w:val="20"/>
          <w:szCs w:val="20"/>
        </w:rPr>
        <w:t>de inicio</w:t>
      </w:r>
      <w:r>
        <w:rPr>
          <w:rFonts w:cs="Arial"/>
          <w:b w:val="0"/>
          <w:sz w:val="20"/>
          <w:szCs w:val="20"/>
        </w:rPr>
        <w:t>&gt;</w:t>
      </w:r>
    </w:p>
    <w:p w:rsidR="00B904B2" w:rsidRPr="00DF0222" w:rsidRDefault="00B904B2" w:rsidP="00C53E2F">
      <w:pPr>
        <w:pStyle w:val="Textoindependiente"/>
        <w:numPr>
          <w:ilvl w:val="2"/>
          <w:numId w:val="22"/>
        </w:numPr>
        <w:ind w:left="1418" w:hanging="567"/>
        <w:rPr>
          <w:rFonts w:cs="Arial"/>
          <w:b w:val="0"/>
          <w:sz w:val="20"/>
          <w:szCs w:val="20"/>
        </w:rPr>
      </w:pPr>
      <w:r>
        <w:rPr>
          <w:rFonts w:cs="Arial"/>
          <w:b w:val="0"/>
          <w:sz w:val="20"/>
          <w:szCs w:val="20"/>
        </w:rPr>
        <w:t>E</w:t>
      </w:r>
      <w:r w:rsidRPr="00D11F24">
        <w:rPr>
          <w:rFonts w:cs="Arial"/>
          <w:b w:val="0"/>
          <w:sz w:val="20"/>
          <w:szCs w:val="20"/>
        </w:rPr>
        <w:t xml:space="preserve">l sistema presenta el mensaje </w:t>
      </w:r>
      <w:hyperlink r:id="rId411" w:anchor="ME0626" w:history="1">
        <w:r w:rsidRPr="00002413">
          <w:rPr>
            <w:rStyle w:val="Hipervnculo"/>
            <w:rFonts w:cs="Arial"/>
            <w:sz w:val="20"/>
            <w:szCs w:val="20"/>
          </w:rPr>
          <w:t>E0</w:t>
        </w:r>
        <w:r w:rsidR="00002413" w:rsidRPr="00002413">
          <w:rPr>
            <w:rStyle w:val="Hipervnculo"/>
            <w:rFonts w:cs="Arial"/>
            <w:sz w:val="20"/>
            <w:szCs w:val="20"/>
          </w:rPr>
          <w:t>626</w:t>
        </w:r>
        <w:r w:rsidRPr="00002413">
          <w:rPr>
            <w:rStyle w:val="Hipervnculo"/>
            <w:rFonts w:cs="Arial"/>
            <w:sz w:val="20"/>
            <w:szCs w:val="20"/>
          </w:rPr>
          <w:t xml:space="preserve"> &lt;Fecha </w:t>
        </w:r>
        <w:r w:rsidR="00002413" w:rsidRPr="00002413">
          <w:rPr>
            <w:rStyle w:val="Hipervnculo"/>
            <w:rFonts w:cs="Arial"/>
            <w:sz w:val="20"/>
            <w:szCs w:val="20"/>
          </w:rPr>
          <w:t>Inicial Meno</w:t>
        </w:r>
        <w:r w:rsidR="00002413">
          <w:rPr>
            <w:rStyle w:val="Hipervnculo"/>
            <w:rFonts w:cs="Arial"/>
            <w:sz w:val="20"/>
            <w:szCs w:val="20"/>
          </w:rPr>
          <w:t>r</w:t>
        </w:r>
        <w:r w:rsidR="00002413" w:rsidRPr="00002413">
          <w:rPr>
            <w:rStyle w:val="Hipervnculo"/>
            <w:rFonts w:cs="Arial"/>
            <w:sz w:val="20"/>
            <w:szCs w:val="20"/>
          </w:rPr>
          <w:t xml:space="preserve"> a Final</w:t>
        </w:r>
        <w:r w:rsidRPr="00002413">
          <w:rPr>
            <w:rStyle w:val="Hipervnculo"/>
            <w:rFonts w:cs="Arial"/>
            <w:sz w:val="20"/>
            <w:szCs w:val="20"/>
          </w:rPr>
          <w:t>&gt;</w:t>
        </w:r>
      </w:hyperlink>
    </w:p>
    <w:p w:rsidR="00D11F24" w:rsidRPr="00B904B2" w:rsidRDefault="00B904B2" w:rsidP="00C53E2F">
      <w:pPr>
        <w:pStyle w:val="Textoindependiente"/>
        <w:numPr>
          <w:ilvl w:val="2"/>
          <w:numId w:val="22"/>
        </w:numPr>
        <w:ind w:left="1418" w:hanging="567"/>
        <w:rPr>
          <w:rFonts w:cs="Arial"/>
          <w:b w:val="0"/>
          <w:sz w:val="20"/>
          <w:szCs w:val="20"/>
        </w:rPr>
      </w:pPr>
      <w:r w:rsidRPr="00985906">
        <w:rPr>
          <w:rFonts w:cs="Arial"/>
          <w:b w:val="0"/>
          <w:sz w:val="20"/>
          <w:szCs w:val="20"/>
        </w:rPr>
        <w:t xml:space="preserve">El sistema continúa en el </w:t>
      </w:r>
      <w:hyperlink w:anchor="paso6_4_2_AO04" w:history="1">
        <w:r w:rsidRPr="00AC4F90">
          <w:rPr>
            <w:rStyle w:val="Hipervnculo"/>
            <w:rFonts w:cs="Arial"/>
            <w:sz w:val="20"/>
            <w:szCs w:val="20"/>
          </w:rPr>
          <w:t>paso 6.4.</w:t>
        </w:r>
        <w:r w:rsidR="00AC4F90" w:rsidRPr="00AC4F90">
          <w:rPr>
            <w:rStyle w:val="Hipervnculo"/>
            <w:rFonts w:cs="Arial"/>
            <w:sz w:val="20"/>
            <w:szCs w:val="20"/>
          </w:rPr>
          <w:t>2</w:t>
        </w:r>
      </w:hyperlink>
      <w:r w:rsidRPr="00985906">
        <w:rPr>
          <w:rFonts w:cs="Arial"/>
          <w:b w:val="0"/>
          <w:sz w:val="20"/>
          <w:szCs w:val="20"/>
        </w:rPr>
        <w:t xml:space="preserve"> del flujo alterno opcional</w:t>
      </w:r>
      <w:r>
        <w:rPr>
          <w:rFonts w:cs="Arial"/>
          <w:sz w:val="20"/>
          <w:szCs w:val="20"/>
        </w:rPr>
        <w:t xml:space="preserve"> </w:t>
      </w:r>
      <w:hyperlink w:anchor="_AO04_Crear_Acuerdo" w:history="1">
        <w:r w:rsidRPr="00985906">
          <w:rPr>
            <w:rStyle w:val="Hipervnculo"/>
            <w:rFonts w:cs="Arial"/>
            <w:sz w:val="20"/>
            <w:szCs w:val="20"/>
          </w:rPr>
          <w:t>AO04 Crear Acuerdo de Cuento y Recuento</w:t>
        </w:r>
      </w:hyperlink>
    </w:p>
    <w:p w:rsidR="00CF6B6D" w:rsidRDefault="00CF6B6D" w:rsidP="00C53E2F">
      <w:pPr>
        <w:pStyle w:val="Textoindependiente"/>
        <w:numPr>
          <w:ilvl w:val="0"/>
          <w:numId w:val="22"/>
        </w:numPr>
        <w:rPr>
          <w:b w:val="0"/>
          <w:sz w:val="20"/>
          <w:lang w:val="es-MX"/>
        </w:rPr>
      </w:pPr>
      <w:r w:rsidRPr="00207C15">
        <w:rPr>
          <w:b w:val="0"/>
          <w:sz w:val="20"/>
          <w:lang w:val="es-MX"/>
        </w:rPr>
        <w:t>El sistema continúa en el siguiente paso de donde fue invocado.</w:t>
      </w:r>
    </w:p>
    <w:p w:rsidR="00CF6B6D" w:rsidRDefault="00CF6B6D" w:rsidP="000B1466">
      <w:pPr>
        <w:pStyle w:val="Textoindependiente"/>
        <w:rPr>
          <w:b w:val="0"/>
          <w:sz w:val="20"/>
          <w:lang w:val="es-MX"/>
        </w:rPr>
      </w:pPr>
    </w:p>
    <w:bookmarkStart w:id="227" w:name="VA06"/>
    <w:bookmarkEnd w:id="227"/>
    <w:p w:rsidR="007742F7" w:rsidRPr="00B83932" w:rsidRDefault="00B83932" w:rsidP="007742F7">
      <w:pPr>
        <w:pStyle w:val="Ttulo3"/>
        <w:numPr>
          <w:ilvl w:val="3"/>
          <w:numId w:val="28"/>
        </w:numPr>
        <w:ind w:left="1134" w:hanging="1134"/>
        <w:jc w:val="both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"VA06_r" </w:instrText>
      </w:r>
      <w:r>
        <w:rPr>
          <w:lang w:val="es-MX"/>
        </w:rPr>
        <w:fldChar w:fldCharType="separate"/>
      </w:r>
      <w:bookmarkStart w:id="228" w:name="_Toc382222903"/>
      <w:r w:rsidR="007742F7" w:rsidRPr="00B83932">
        <w:rPr>
          <w:rStyle w:val="Hipervnculo"/>
          <w:lang w:val="es-MX"/>
        </w:rPr>
        <w:t>VA06 Validar Precio de Salida del Producto Propio</w:t>
      </w:r>
      <w:bookmarkEnd w:id="228"/>
      <w:r>
        <w:rPr>
          <w:lang w:val="es-MX"/>
        </w:rPr>
        <w:fldChar w:fldCharType="end"/>
      </w:r>
    </w:p>
    <w:p w:rsidR="007742F7" w:rsidRDefault="007742F7" w:rsidP="007742F7">
      <w:pPr>
        <w:pStyle w:val="Textoindependiente"/>
        <w:numPr>
          <w:ilvl w:val="0"/>
          <w:numId w:val="31"/>
        </w:numPr>
        <w:rPr>
          <w:b w:val="0"/>
          <w:sz w:val="20"/>
        </w:rPr>
      </w:pPr>
      <w:r w:rsidRPr="00682A8D">
        <w:rPr>
          <w:b w:val="0"/>
          <w:sz w:val="20"/>
        </w:rPr>
        <w:t xml:space="preserve">El sistema </w:t>
      </w:r>
      <w:r>
        <w:rPr>
          <w:b w:val="0"/>
          <w:sz w:val="20"/>
        </w:rPr>
        <w:t>valida que se haya proporcionado un precio de salida para el producto propio sí éste tiene un inventario mayor a cero:</w:t>
      </w:r>
    </w:p>
    <w:p w:rsidR="007742F7" w:rsidRPr="00207C15" w:rsidRDefault="007742F7" w:rsidP="007742F7">
      <w:pPr>
        <w:pStyle w:val="Textoindependiente"/>
        <w:numPr>
          <w:ilvl w:val="1"/>
          <w:numId w:val="31"/>
        </w:numPr>
        <w:rPr>
          <w:b w:val="0"/>
          <w:sz w:val="20"/>
        </w:rPr>
      </w:pPr>
      <w:r w:rsidRPr="00207C15">
        <w:rPr>
          <w:b w:val="0"/>
          <w:sz w:val="20"/>
          <w:lang w:val="es-MX"/>
        </w:rPr>
        <w:t xml:space="preserve">Si &lt;el inventario del producto de </w:t>
      </w:r>
      <w:r>
        <w:rPr>
          <w:b w:val="0"/>
          <w:sz w:val="20"/>
          <w:lang w:val="es-MX"/>
        </w:rPr>
        <w:t>propio</w:t>
      </w:r>
      <w:r w:rsidRPr="00207C15">
        <w:rPr>
          <w:b w:val="0"/>
          <w:sz w:val="20"/>
          <w:lang w:val="es-MX"/>
        </w:rPr>
        <w:t xml:space="preserve"> es mayor a cero&gt; y Si &lt;el actor no proporciona un precio de salida para el producto&gt;</w:t>
      </w:r>
    </w:p>
    <w:p w:rsidR="007742F7" w:rsidRPr="001F2606" w:rsidRDefault="007742F7" w:rsidP="007742F7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F2606">
        <w:rPr>
          <w:sz w:val="20"/>
          <w:lang w:val="es-MX"/>
        </w:rPr>
        <w:t>El sistema presenta el mensaje</w:t>
      </w:r>
      <w:r w:rsidRPr="001F2606">
        <w:rPr>
          <w:sz w:val="20"/>
          <w:szCs w:val="20"/>
          <w:lang w:eastAsia="es-MX"/>
        </w:rPr>
        <w:t xml:space="preserve"> </w:t>
      </w:r>
      <w:hyperlink r:id="rId412" w:anchor="MBE0001" w:history="1">
        <w:r w:rsidRPr="001F2606">
          <w:rPr>
            <w:rStyle w:val="Hipervnculo"/>
            <w:b/>
            <w:sz w:val="20"/>
            <w:szCs w:val="20"/>
            <w:lang w:eastAsia="es-MX"/>
          </w:rPr>
          <w:t>BE0001 &lt;Campo Requerido&gt;</w:t>
        </w:r>
      </w:hyperlink>
    </w:p>
    <w:p w:rsidR="007742F7" w:rsidRPr="001F2606" w:rsidRDefault="007742F7" w:rsidP="007742F7">
      <w:pPr>
        <w:pStyle w:val="Prrafodelista"/>
        <w:numPr>
          <w:ilvl w:val="2"/>
          <w:numId w:val="15"/>
        </w:numPr>
        <w:ind w:left="1418" w:hanging="567"/>
        <w:rPr>
          <w:sz w:val="20"/>
          <w:lang w:val="es-MX"/>
        </w:rPr>
      </w:pPr>
      <w:r w:rsidRPr="001F2606">
        <w:rPr>
          <w:rFonts w:cs="Arial"/>
          <w:sz w:val="20"/>
          <w:szCs w:val="20"/>
        </w:rPr>
        <w:lastRenderedPageBreak/>
        <w:t>El sistema continúa en el punto correspondiente al precio del producto que no se haya proporcionado</w:t>
      </w:r>
    </w:p>
    <w:p w:rsidR="007742F7" w:rsidRDefault="007742F7" w:rsidP="007742F7">
      <w:pPr>
        <w:pStyle w:val="Textoindependiente"/>
        <w:numPr>
          <w:ilvl w:val="1"/>
          <w:numId w:val="31"/>
        </w:numPr>
        <w:rPr>
          <w:b w:val="0"/>
          <w:sz w:val="20"/>
          <w:lang w:val="es-MX"/>
        </w:rPr>
      </w:pPr>
      <w:r w:rsidRPr="00207C15">
        <w:rPr>
          <w:b w:val="0"/>
          <w:sz w:val="20"/>
          <w:lang w:val="es-MX"/>
        </w:rPr>
        <w:t>El sistema continúa en el siguiente paso de donde fue invocado.</w:t>
      </w:r>
    </w:p>
    <w:p w:rsidR="007742F7" w:rsidRDefault="007742F7" w:rsidP="000B1466">
      <w:pPr>
        <w:pStyle w:val="Textoindependiente"/>
        <w:rPr>
          <w:b w:val="0"/>
          <w:sz w:val="20"/>
          <w:lang w:val="es-MX"/>
        </w:rPr>
      </w:pPr>
    </w:p>
    <w:p w:rsidR="007742F7" w:rsidRDefault="007742F7" w:rsidP="000B1466">
      <w:pPr>
        <w:pStyle w:val="Textoindependiente"/>
        <w:rPr>
          <w:b w:val="0"/>
          <w:sz w:val="20"/>
          <w:lang w:val="es-MX"/>
        </w:rPr>
      </w:pPr>
    </w:p>
    <w:p w:rsidR="003B6591" w:rsidRPr="0073380D" w:rsidRDefault="003B6591" w:rsidP="00A53198">
      <w:pPr>
        <w:rPr>
          <w:lang w:eastAsia="es-MX"/>
        </w:rPr>
      </w:pPr>
    </w:p>
    <w:p w:rsidR="00C9200A" w:rsidRDefault="00C9200A" w:rsidP="005A2D5E">
      <w:pPr>
        <w:pStyle w:val="Ttulo1"/>
        <w:tabs>
          <w:tab w:val="clear" w:pos="720"/>
        </w:tabs>
        <w:autoSpaceDE/>
        <w:autoSpaceDN/>
        <w:adjustRightInd/>
        <w:ind w:left="431" w:hanging="431"/>
      </w:pPr>
      <w:bookmarkStart w:id="229" w:name="_Toc382222904"/>
      <w:r w:rsidRPr="00C9200A">
        <w:rPr>
          <w:bCs w:val="0"/>
        </w:rPr>
        <w:t>6</w:t>
      </w:r>
      <w:r>
        <w:tab/>
      </w:r>
      <w:proofErr w:type="spellStart"/>
      <w:r w:rsidR="00481C4A" w:rsidRPr="007A1FC8">
        <w:t>Poscondiciones</w:t>
      </w:r>
      <w:bookmarkEnd w:id="210"/>
      <w:bookmarkEnd w:id="211"/>
      <w:bookmarkEnd w:id="229"/>
      <w:proofErr w:type="spellEnd"/>
    </w:p>
    <w:p w:rsidR="00991236" w:rsidRPr="0094253D" w:rsidRDefault="0094253D" w:rsidP="0094253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0" w:name="_Toc264539610"/>
      <w:bookmarkStart w:id="231" w:name="_Toc382222905"/>
      <w:r>
        <w:rPr>
          <w:rFonts w:cs="Arial"/>
        </w:rPr>
        <w:t>6.1</w:t>
      </w:r>
      <w:r>
        <w:rPr>
          <w:rFonts w:cs="Arial"/>
        </w:rPr>
        <w:tab/>
      </w:r>
      <w:bookmarkEnd w:id="230"/>
      <w:r>
        <w:rPr>
          <w:rFonts w:cs="Arial"/>
        </w:rPr>
        <w:t>Generales</w:t>
      </w:r>
      <w:bookmarkEnd w:id="231"/>
    </w:p>
    <w:p w:rsidR="008C0D4D" w:rsidRDefault="00CB0FC7" w:rsidP="00FE32A2">
      <w:pPr>
        <w:pStyle w:val="Prrafodelista"/>
        <w:numPr>
          <w:ilvl w:val="0"/>
          <w:numId w:val="9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Registro y actualización de</w:t>
      </w:r>
      <w:r w:rsidR="0094253D">
        <w:rPr>
          <w:sz w:val="20"/>
          <w:szCs w:val="20"/>
          <w:lang w:val="es-MX" w:eastAsia="es-MX"/>
        </w:rPr>
        <w:t xml:space="preserve"> </w:t>
      </w:r>
      <w:proofErr w:type="spellStart"/>
      <w:r w:rsidR="008C0D4D">
        <w:rPr>
          <w:sz w:val="20"/>
          <w:szCs w:val="20"/>
          <w:lang w:val="es-MX" w:eastAsia="es-MX"/>
        </w:rPr>
        <w:t>InventarioMercadeo</w:t>
      </w:r>
      <w:proofErr w:type="spellEnd"/>
      <w:r w:rsidR="008C0D4D">
        <w:rPr>
          <w:sz w:val="20"/>
          <w:szCs w:val="20"/>
          <w:lang w:val="es-MX" w:eastAsia="es-MX"/>
        </w:rPr>
        <w:t>.</w:t>
      </w:r>
    </w:p>
    <w:p w:rsidR="00991236" w:rsidRDefault="008C0D4D" w:rsidP="00FE32A2">
      <w:pPr>
        <w:pStyle w:val="Prrafodelista"/>
        <w:numPr>
          <w:ilvl w:val="0"/>
          <w:numId w:val="9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Registro, actualización y eliminación de </w:t>
      </w:r>
      <w:proofErr w:type="spellStart"/>
      <w:r>
        <w:rPr>
          <w:sz w:val="20"/>
          <w:szCs w:val="20"/>
          <w:lang w:val="es-MX" w:eastAsia="es-MX"/>
        </w:rPr>
        <w:t>InventarioMercadeoDetalle</w:t>
      </w:r>
      <w:proofErr w:type="spellEnd"/>
      <w:r w:rsidR="0094253D">
        <w:rPr>
          <w:sz w:val="20"/>
          <w:szCs w:val="20"/>
          <w:lang w:val="es-MX" w:eastAsia="es-MX"/>
        </w:rPr>
        <w:t>.</w:t>
      </w:r>
    </w:p>
    <w:p w:rsidR="008C0D4D" w:rsidRDefault="008C0D4D" w:rsidP="00FE32A2">
      <w:pPr>
        <w:pStyle w:val="Prrafodelista"/>
        <w:numPr>
          <w:ilvl w:val="0"/>
          <w:numId w:val="9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Registro, actualización y eliminación de </w:t>
      </w:r>
      <w:proofErr w:type="spellStart"/>
      <w:r>
        <w:rPr>
          <w:sz w:val="20"/>
          <w:szCs w:val="20"/>
          <w:lang w:val="es-MX" w:eastAsia="es-MX"/>
        </w:rPr>
        <w:t>InventarioCompDetalle</w:t>
      </w:r>
      <w:proofErr w:type="spellEnd"/>
      <w:r>
        <w:rPr>
          <w:sz w:val="20"/>
          <w:szCs w:val="20"/>
          <w:lang w:val="es-MX" w:eastAsia="es-MX"/>
        </w:rPr>
        <w:t>.</w:t>
      </w:r>
    </w:p>
    <w:p w:rsidR="002E116D" w:rsidRPr="00105E59" w:rsidRDefault="002E116D" w:rsidP="00FE32A2">
      <w:pPr>
        <w:pStyle w:val="Prrafodelista"/>
        <w:numPr>
          <w:ilvl w:val="0"/>
          <w:numId w:val="9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Registro y actualización de </w:t>
      </w:r>
      <w:proofErr w:type="spellStart"/>
      <w:r>
        <w:rPr>
          <w:sz w:val="20"/>
          <w:szCs w:val="20"/>
          <w:lang w:val="es-MX" w:eastAsia="es-MX"/>
        </w:rPr>
        <w:t>AcuerdoProductoCli</w:t>
      </w:r>
      <w:proofErr w:type="spellEnd"/>
    </w:p>
    <w:p w:rsidR="00991236" w:rsidRPr="00991236" w:rsidRDefault="00991236" w:rsidP="00991236">
      <w:pPr>
        <w:rPr>
          <w:lang w:val="es-MX" w:eastAsia="es-MX"/>
        </w:rPr>
      </w:pPr>
    </w:p>
    <w:p w:rsidR="00A906DA" w:rsidRPr="00A906DA" w:rsidRDefault="00A906DA" w:rsidP="00A906DA"/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32" w:name="_Toc382222906"/>
      <w:r>
        <w:t>7</w:t>
      </w:r>
      <w:r>
        <w:tab/>
      </w:r>
      <w:r w:rsidR="003D7BC9">
        <w:t xml:space="preserve"> </w:t>
      </w:r>
      <w:r w:rsidR="00D46945">
        <w:t>Anexos</w:t>
      </w:r>
      <w:bookmarkEnd w:id="232"/>
    </w:p>
    <w:p w:rsidR="009F6D98" w:rsidRDefault="00200213" w:rsidP="0087715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End w:id="0"/>
      <w:bookmarkEnd w:id="1"/>
    </w:p>
    <w:p w:rsidR="0094253D" w:rsidRDefault="0094253D" w:rsidP="0094253D">
      <w:pPr>
        <w:pStyle w:val="Textoindependiente"/>
        <w:rPr>
          <w:lang w:eastAsia="en-US"/>
        </w:rPr>
      </w:pPr>
    </w:p>
    <w:p w:rsidR="00856A01" w:rsidRPr="0094253D" w:rsidRDefault="00856A01" w:rsidP="0094253D">
      <w:pPr>
        <w:pStyle w:val="Textoindependiente"/>
        <w:rPr>
          <w:lang w:eastAsia="en-US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33" w:name="_Toc207014958"/>
      <w:bookmarkStart w:id="234" w:name="_Toc207088193"/>
      <w:bookmarkStart w:id="235" w:name="_Toc382222907"/>
      <w:r>
        <w:t>8</w:t>
      </w:r>
      <w:r>
        <w:tab/>
      </w:r>
      <w:r w:rsidR="00160034">
        <w:t>Diagramas</w:t>
      </w:r>
      <w:bookmarkEnd w:id="235"/>
    </w:p>
    <w:p w:rsidR="0094253D" w:rsidRDefault="0094253D" w:rsidP="0094253D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9A" w:rsidRDefault="00680A9A" w:rsidP="00D70C2B"/>
    <w:p w:rsidR="00856A01" w:rsidRDefault="00856A01" w:rsidP="00D70C2B"/>
    <w:p w:rsidR="00191E7E" w:rsidRPr="00680A9A" w:rsidRDefault="00160034" w:rsidP="00C53E2F">
      <w:pPr>
        <w:pStyle w:val="Prrafodelista"/>
        <w:numPr>
          <w:ilvl w:val="0"/>
          <w:numId w:val="14"/>
        </w:numPr>
        <w:rPr>
          <w:b/>
        </w:rPr>
      </w:pPr>
      <w:r w:rsidRPr="00680A9A">
        <w:rPr>
          <w:b/>
        </w:rPr>
        <w:t>Propuesta de Pantalla</w:t>
      </w:r>
      <w:r w:rsidR="0005363D" w:rsidRPr="00680A9A">
        <w:rPr>
          <w:b/>
        </w:rPr>
        <w:t>s</w:t>
      </w:r>
    </w:p>
    <w:p w:rsidR="00680A9A" w:rsidRPr="00680A9A" w:rsidRDefault="00680A9A" w:rsidP="00680A9A">
      <w:pPr>
        <w:pStyle w:val="Prrafodelista"/>
        <w:ind w:left="432"/>
        <w:rPr>
          <w:b/>
        </w:rPr>
      </w:pPr>
    </w:p>
    <w:p w:rsidR="00161726" w:rsidRDefault="00161726" w:rsidP="00161726"/>
    <w:p w:rsidR="00814FF0" w:rsidRDefault="00814FF0" w:rsidP="00161726"/>
    <w:p w:rsidR="00C66B0B" w:rsidRDefault="00C66B0B" w:rsidP="00161726"/>
    <w:p w:rsidR="00C66B0B" w:rsidRDefault="00C66B0B" w:rsidP="00161726"/>
    <w:p w:rsidR="00C66B0B" w:rsidRDefault="00C66B0B" w:rsidP="00161726"/>
    <w:p w:rsidR="00C66B0B" w:rsidRDefault="00C66B0B" w:rsidP="00161726"/>
    <w:p w:rsidR="00C66B0B" w:rsidRDefault="00C66B0B" w:rsidP="00161726"/>
    <w:p w:rsidR="00C66B0B" w:rsidRDefault="00C66B0B" w:rsidP="00161726"/>
    <w:p w:rsidR="00C66B0B" w:rsidRDefault="00C66B0B" w:rsidP="00161726"/>
    <w:p w:rsidR="00814FF0" w:rsidRDefault="00814FF0" w:rsidP="00161726"/>
    <w:p w:rsidR="00814FF0" w:rsidRDefault="00814FF0" w:rsidP="00161726"/>
    <w:p w:rsidR="00814FF0" w:rsidRDefault="00814FF0" w:rsidP="00161726"/>
    <w:p w:rsidR="0094253D" w:rsidRDefault="0094253D" w:rsidP="00161726"/>
    <w:p w:rsidR="00200213" w:rsidRDefault="00200213" w:rsidP="00C66B0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36" w:name="_Toc382222908"/>
      <w:r>
        <w:lastRenderedPageBreak/>
        <w:t>10</w:t>
      </w:r>
      <w:r>
        <w:tab/>
      </w:r>
      <w:r w:rsidR="007F4C05">
        <w:t>Firmas de Aceptación</w:t>
      </w:r>
      <w:bookmarkEnd w:id="233"/>
      <w:bookmarkEnd w:id="234"/>
      <w:bookmarkEnd w:id="236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pPr w:leftFromText="141" w:rightFromText="141" w:vertAnchor="text" w:horzAnchor="page" w:tblpX="6478" w:tblpY="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66B0B" w:rsidRPr="00200213" w:rsidTr="00C66B0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6B0B" w:rsidRPr="00200213" w:rsidRDefault="00C66B0B" w:rsidP="00C66B0B">
            <w:pPr>
              <w:pStyle w:val="Listaconvietas"/>
            </w:pPr>
          </w:p>
        </w:tc>
      </w:tr>
      <w:tr w:rsidR="00C66B0B" w:rsidRPr="00200213" w:rsidTr="00C66B0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6B0B" w:rsidRPr="00D56180" w:rsidRDefault="00C66B0B" w:rsidP="00C66B0B">
            <w:pPr>
              <w:pStyle w:val="Listaconvietas"/>
              <w:rPr>
                <w:i w:val="0"/>
                <w:color w:val="auto"/>
              </w:rPr>
            </w:pPr>
            <w:r w:rsidRPr="00D56180">
              <w:rPr>
                <w:i w:val="0"/>
                <w:color w:val="auto"/>
              </w:rPr>
              <w:t>Amadeo Quevedo Gómez</w:t>
            </w:r>
          </w:p>
        </w:tc>
      </w:tr>
      <w:tr w:rsidR="00C66B0B" w:rsidRPr="00200213" w:rsidTr="00C66B0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66B0B" w:rsidRPr="00D56180" w:rsidRDefault="00C66B0B" w:rsidP="00C66B0B">
            <w:pPr>
              <w:pStyle w:val="Listaconvietas"/>
              <w:rPr>
                <w:i w:val="0"/>
                <w:color w:val="auto"/>
              </w:rPr>
            </w:pPr>
            <w:r w:rsidRPr="00D56180">
              <w:rPr>
                <w:i w:val="0"/>
                <w:color w:val="auto"/>
              </w:rPr>
              <w:t>Gerente de Tecnologías de Información / Grupo Chocolate Ibarra</w:t>
            </w:r>
          </w:p>
        </w:tc>
      </w:tr>
      <w:tr w:rsidR="00C66B0B" w:rsidRPr="00200213" w:rsidTr="00C66B0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66B0B" w:rsidRPr="000059B9" w:rsidRDefault="00C66B0B" w:rsidP="00C66B0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4/2013</w:t>
            </w:r>
          </w:p>
          <w:p w:rsidR="00C66B0B" w:rsidRPr="000059B9" w:rsidRDefault="00C66B0B" w:rsidP="00C66B0B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4253D" w:rsidRPr="0094253D" w:rsidRDefault="0094253D" w:rsidP="0094253D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66B0B" w:rsidRPr="0094253D" w:rsidTr="00C66B0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66B0B" w:rsidRPr="0094253D" w:rsidRDefault="00C66B0B" w:rsidP="00C66B0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66B0B" w:rsidRPr="0094253D" w:rsidTr="00C66B0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66B0B" w:rsidRPr="0094253D" w:rsidRDefault="00C66B0B" w:rsidP="00C66B0B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66B0B" w:rsidRPr="0094253D" w:rsidTr="00C66B0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66B0B" w:rsidRPr="0094253D" w:rsidRDefault="00C66B0B" w:rsidP="00C66B0B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 w:rsidRPr="0094253D">
              <w:rPr>
                <w:sz w:val="20"/>
                <w:szCs w:val="20"/>
                <w:lang w:val="es-MX"/>
              </w:rPr>
              <w:t>Amesol</w:t>
            </w:r>
            <w:proofErr w:type="spellEnd"/>
          </w:p>
        </w:tc>
      </w:tr>
      <w:tr w:rsidR="00C66B0B" w:rsidRPr="0094253D" w:rsidTr="00C66B0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66B0B" w:rsidRPr="0094253D" w:rsidRDefault="00C66B0B" w:rsidP="00C66B0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94253D" w:rsidRPr="0094253D" w:rsidRDefault="0094253D" w:rsidP="0094253D">
      <w:pPr>
        <w:rPr>
          <w:iCs/>
          <w:vanish/>
          <w:sz w:val="20"/>
          <w:szCs w:val="20"/>
        </w:rPr>
      </w:pPr>
    </w:p>
    <w:p w:rsidR="0094253D" w:rsidRPr="0094253D" w:rsidRDefault="0094253D" w:rsidP="0094253D">
      <w:pPr>
        <w:rPr>
          <w:i/>
          <w:sz w:val="20"/>
          <w:szCs w:val="20"/>
          <w:lang w:val="es-MX"/>
        </w:rPr>
      </w:pPr>
    </w:p>
    <w:p w:rsidR="0094253D" w:rsidRPr="0094253D" w:rsidRDefault="0094253D" w:rsidP="0094253D">
      <w:pPr>
        <w:rPr>
          <w:i/>
          <w:sz w:val="20"/>
          <w:szCs w:val="20"/>
          <w:lang w:val="es-MX"/>
        </w:rPr>
      </w:pPr>
    </w:p>
    <w:p w:rsidR="0094253D" w:rsidRPr="0094253D" w:rsidRDefault="0094253D" w:rsidP="0094253D">
      <w:pPr>
        <w:rPr>
          <w:i/>
          <w:sz w:val="20"/>
          <w:szCs w:val="20"/>
          <w:lang w:val="es-MX"/>
        </w:rPr>
      </w:pPr>
    </w:p>
    <w:p w:rsidR="0094253D" w:rsidRPr="0094253D" w:rsidRDefault="0094253D" w:rsidP="0094253D">
      <w:pPr>
        <w:rPr>
          <w:i/>
          <w:sz w:val="20"/>
          <w:szCs w:val="20"/>
          <w:lang w:val="es-MX"/>
        </w:rPr>
      </w:pPr>
    </w:p>
    <w:p w:rsidR="0094253D" w:rsidRPr="0094253D" w:rsidRDefault="0094253D" w:rsidP="0094253D">
      <w:pPr>
        <w:rPr>
          <w:sz w:val="20"/>
          <w:szCs w:val="20"/>
        </w:rPr>
      </w:pPr>
    </w:p>
    <w:p w:rsidR="0094253D" w:rsidRPr="0094253D" w:rsidRDefault="0094253D" w:rsidP="0094253D">
      <w:pPr>
        <w:rPr>
          <w:sz w:val="20"/>
          <w:szCs w:val="20"/>
          <w:lang w:val="es-MX"/>
        </w:rPr>
      </w:pPr>
    </w:p>
    <w:p w:rsidR="0094253D" w:rsidRPr="0094253D" w:rsidRDefault="0094253D" w:rsidP="0094253D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66B0B" w:rsidRPr="0094253D" w:rsidTr="00C66B0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66B0B" w:rsidRPr="0094253D" w:rsidRDefault="00C66B0B" w:rsidP="00C66B0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66B0B" w:rsidRPr="0094253D" w:rsidTr="00C66B0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66B0B" w:rsidRPr="0094253D" w:rsidRDefault="00C66B0B" w:rsidP="00C66B0B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Belem </w:t>
            </w:r>
            <w:proofErr w:type="spellStart"/>
            <w:r w:rsidRPr="0094253D">
              <w:rPr>
                <w:sz w:val="20"/>
                <w:szCs w:val="20"/>
                <w:lang w:val="es-MX"/>
              </w:rPr>
              <w:t>Lizeth</w:t>
            </w:r>
            <w:proofErr w:type="spellEnd"/>
            <w:r w:rsidRPr="0094253D">
              <w:rPr>
                <w:sz w:val="20"/>
                <w:szCs w:val="20"/>
                <w:lang w:val="es-MX"/>
              </w:rPr>
              <w:t xml:space="preserve"> Jiménez Arévalo</w:t>
            </w:r>
          </w:p>
        </w:tc>
      </w:tr>
      <w:tr w:rsidR="00C66B0B" w:rsidRPr="0094253D" w:rsidTr="00C66B0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66B0B" w:rsidRPr="0094253D" w:rsidRDefault="00C66B0B" w:rsidP="00C66B0B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 w:rsidRPr="0094253D">
              <w:rPr>
                <w:sz w:val="20"/>
                <w:szCs w:val="20"/>
                <w:lang w:val="es-MX"/>
              </w:rPr>
              <w:t>Amesol</w:t>
            </w:r>
            <w:proofErr w:type="spellEnd"/>
          </w:p>
        </w:tc>
      </w:tr>
      <w:tr w:rsidR="00C66B0B" w:rsidRPr="0094253D" w:rsidTr="00C66B0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66B0B" w:rsidRPr="0094253D" w:rsidRDefault="00C66B0B" w:rsidP="00C66B0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66B0B" w:rsidRPr="00200213" w:rsidTr="00C66B0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6B0B" w:rsidRPr="00200213" w:rsidRDefault="00C66B0B" w:rsidP="00C66B0B">
            <w:pPr>
              <w:pStyle w:val="Listaconvietas"/>
            </w:pPr>
          </w:p>
        </w:tc>
      </w:tr>
      <w:tr w:rsidR="00C66B0B" w:rsidRPr="00200213" w:rsidTr="00C66B0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6B0B" w:rsidRPr="000059B9" w:rsidRDefault="00C66B0B" w:rsidP="00C66B0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Manuel Gallegos</w:t>
            </w:r>
          </w:p>
        </w:tc>
      </w:tr>
      <w:tr w:rsidR="00C66B0B" w:rsidRPr="00200213" w:rsidTr="00C66B0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66B0B" w:rsidRPr="000059B9" w:rsidRDefault="00C66B0B" w:rsidP="00C66B0B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 xml:space="preserve">Líder de Proyecto / Departamento de Implementación - </w:t>
            </w:r>
            <w:proofErr w:type="spellStart"/>
            <w:r w:rsidRPr="000059B9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C66B0B" w:rsidRPr="00200213" w:rsidTr="00C66B0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66B0B" w:rsidRPr="000059B9" w:rsidRDefault="00C66B0B" w:rsidP="00C66B0B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4/2013</w:t>
            </w:r>
          </w:p>
          <w:p w:rsidR="00C66B0B" w:rsidRPr="000059B9" w:rsidRDefault="00C66B0B" w:rsidP="00C66B0B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13"/>
      <w:footerReference w:type="even" r:id="rId414"/>
      <w:footerReference w:type="default" r:id="rId415"/>
      <w:headerReference w:type="first" r:id="rId41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974" w:rsidRDefault="00870974" w:rsidP="00514F06">
      <w:pPr>
        <w:pStyle w:val="Ttulo1"/>
      </w:pPr>
      <w:r>
        <w:separator/>
      </w:r>
    </w:p>
  </w:endnote>
  <w:endnote w:type="continuationSeparator" w:id="0">
    <w:p w:rsidR="00870974" w:rsidRDefault="0087097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C38" w:rsidRDefault="005B3C3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B3C38" w:rsidRDefault="005B3C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B3C38" w:rsidRPr="00596B48" w:rsidTr="00B01427">
      <w:trPr>
        <w:trHeight w:val="539"/>
      </w:trPr>
      <w:tc>
        <w:tcPr>
          <w:tcW w:w="3331" w:type="dxa"/>
        </w:tcPr>
        <w:p w:rsidR="005B3C38" w:rsidRPr="00596B48" w:rsidRDefault="005B3C38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38250" cy="361950"/>
                <wp:effectExtent l="19050" t="0" r="0" b="0"/>
                <wp:docPr id="4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5B3C38" w:rsidRDefault="005B3C38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5B3C38" w:rsidRPr="00B01427" w:rsidRDefault="005B3C38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5B3C38" w:rsidRPr="00596B48" w:rsidRDefault="005B3C38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A1CE0">
            <w:rPr>
              <w:rFonts w:ascii="Arial" w:hAnsi="Arial" w:cs="Arial"/>
              <w:noProof/>
            </w:rPr>
            <w:t>41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A1CE0">
            <w:rPr>
              <w:rFonts w:ascii="Arial" w:hAnsi="Arial" w:cs="Arial"/>
              <w:noProof/>
            </w:rPr>
            <w:t>44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B3C38" w:rsidRPr="00596B48" w:rsidRDefault="005B3C3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974" w:rsidRDefault="00870974" w:rsidP="00514F06">
      <w:pPr>
        <w:pStyle w:val="Ttulo1"/>
      </w:pPr>
      <w:r>
        <w:separator/>
      </w:r>
    </w:p>
  </w:footnote>
  <w:footnote w:type="continuationSeparator" w:id="0">
    <w:p w:rsidR="00870974" w:rsidRDefault="0087097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B3C38" w:rsidRPr="00375A5D" w:rsidTr="003E5D6F">
      <w:tc>
        <w:tcPr>
          <w:tcW w:w="4604" w:type="dxa"/>
        </w:tcPr>
        <w:p w:rsidR="005B3C38" w:rsidRPr="00375A5D" w:rsidRDefault="005B3C3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B3C38" w:rsidRPr="00375A5D" w:rsidRDefault="005B3C38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B3C38" w:rsidRPr="00F52321" w:rsidTr="003E5D6F">
      <w:tc>
        <w:tcPr>
          <w:tcW w:w="4604" w:type="dxa"/>
        </w:tcPr>
        <w:p w:rsidR="005B3C38" w:rsidRPr="00BC0D4A" w:rsidRDefault="005B3C38" w:rsidP="001C7173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CUERMMOV92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CapturarInventarioMercadeo</w:t>
          </w:r>
        </w:p>
      </w:tc>
      <w:tc>
        <w:tcPr>
          <w:tcW w:w="4893" w:type="dxa"/>
        </w:tcPr>
        <w:p w:rsidR="005B3C38" w:rsidRPr="005D520D" w:rsidRDefault="005B3C38" w:rsidP="00F47DE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:31/03/2013 </w:t>
          </w:r>
        </w:p>
      </w:tc>
    </w:tr>
  </w:tbl>
  <w:p w:rsidR="005B3C38" w:rsidRDefault="005B3C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B3C38" w:rsidTr="003104A1">
      <w:trPr>
        <w:cantSplit/>
        <w:trHeight w:val="1412"/>
      </w:trPr>
      <w:tc>
        <w:tcPr>
          <w:tcW w:w="10114" w:type="dxa"/>
          <w:vAlign w:val="center"/>
        </w:tcPr>
        <w:p w:rsidR="005B3C38" w:rsidRDefault="005B3C38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5B3C38" w:rsidRPr="00872B53" w:rsidRDefault="005B3C38" w:rsidP="00D1606C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5B3C38" w:rsidRDefault="005B3C3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B1885EB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2">
    <w:nsid w:val="0CEA2376"/>
    <w:multiLevelType w:val="multilevel"/>
    <w:tmpl w:val="28DE1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1C030EC"/>
    <w:multiLevelType w:val="multilevel"/>
    <w:tmpl w:val="33DC0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2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DD3793"/>
    <w:multiLevelType w:val="multilevel"/>
    <w:tmpl w:val="28DE1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280654"/>
    <w:multiLevelType w:val="multilevel"/>
    <w:tmpl w:val="28DE1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4D572C6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5977C5"/>
    <w:multiLevelType w:val="multilevel"/>
    <w:tmpl w:val="584265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AE6126"/>
    <w:multiLevelType w:val="multilevel"/>
    <w:tmpl w:val="E014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  <w:lang w:val="es-E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lang w:val="es-MX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49E5268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DF12C9"/>
    <w:multiLevelType w:val="multilevel"/>
    <w:tmpl w:val="FA2AB0B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254F2E"/>
    <w:multiLevelType w:val="multilevel"/>
    <w:tmpl w:val="83DE64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pStyle w:val="Unico2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  <w:lang w:val="es-E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lang w:val="es-MX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9785DD8"/>
    <w:multiLevelType w:val="hybridMultilevel"/>
    <w:tmpl w:val="92901872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A26678C"/>
    <w:multiLevelType w:val="multilevel"/>
    <w:tmpl w:val="DD04A5C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347B20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6F44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1E16A84"/>
    <w:multiLevelType w:val="multilevel"/>
    <w:tmpl w:val="28DE1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6969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67E6CE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9803F0E"/>
    <w:multiLevelType w:val="multilevel"/>
    <w:tmpl w:val="C01EAF8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2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E830E66"/>
    <w:multiLevelType w:val="multilevel"/>
    <w:tmpl w:val="3A6EEC9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5">
    <w:nsid w:val="5F895575"/>
    <w:multiLevelType w:val="multilevel"/>
    <w:tmpl w:val="3E9EB3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833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8C64093"/>
    <w:multiLevelType w:val="multilevel"/>
    <w:tmpl w:val="99B2A862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  <w:b/>
        <w:color w:val="auto"/>
        <w:sz w:val="24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94E7650"/>
    <w:multiLevelType w:val="multilevel"/>
    <w:tmpl w:val="A50A182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54541D"/>
    <w:multiLevelType w:val="multilevel"/>
    <w:tmpl w:val="DE5E67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DFA3F62"/>
    <w:multiLevelType w:val="multilevel"/>
    <w:tmpl w:val="278435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lang w:val="es-MX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13"/>
  </w:num>
  <w:num w:numId="5">
    <w:abstractNumId w:val="12"/>
  </w:num>
  <w:num w:numId="6">
    <w:abstractNumId w:val="14"/>
  </w:num>
  <w:num w:numId="7">
    <w:abstractNumId w:val="6"/>
  </w:num>
  <w:num w:numId="8">
    <w:abstractNumId w:val="23"/>
  </w:num>
  <w:num w:numId="9">
    <w:abstractNumId w:val="22"/>
  </w:num>
  <w:num w:numId="10">
    <w:abstractNumId w:val="8"/>
  </w:num>
  <w:num w:numId="11">
    <w:abstractNumId w:val="29"/>
  </w:num>
  <w:num w:numId="12">
    <w:abstractNumId w:val="11"/>
  </w:num>
  <w:num w:numId="13">
    <w:abstractNumId w:val="0"/>
  </w:num>
  <w:num w:numId="14">
    <w:abstractNumId w:val="26"/>
  </w:num>
  <w:num w:numId="15">
    <w:abstractNumId w:val="20"/>
  </w:num>
  <w:num w:numId="16">
    <w:abstractNumId w:val="2"/>
  </w:num>
  <w:num w:numId="17">
    <w:abstractNumId w:val="5"/>
  </w:num>
  <w:num w:numId="18">
    <w:abstractNumId w:val="30"/>
  </w:num>
  <w:num w:numId="19">
    <w:abstractNumId w:val="10"/>
  </w:num>
  <w:num w:numId="20">
    <w:abstractNumId w:val="17"/>
  </w:num>
  <w:num w:numId="21">
    <w:abstractNumId w:val="27"/>
  </w:num>
  <w:num w:numId="22">
    <w:abstractNumId w:val="4"/>
  </w:num>
  <w:num w:numId="23">
    <w:abstractNumId w:val="16"/>
  </w:num>
  <w:num w:numId="24">
    <w:abstractNumId w:val="25"/>
  </w:num>
  <w:num w:numId="25">
    <w:abstractNumId w:val="21"/>
  </w:num>
  <w:num w:numId="26">
    <w:abstractNumId w:val="24"/>
  </w:num>
  <w:num w:numId="27">
    <w:abstractNumId w:val="7"/>
  </w:num>
  <w:num w:numId="28">
    <w:abstractNumId w:val="3"/>
  </w:num>
  <w:num w:numId="29">
    <w:abstractNumId w:val="15"/>
  </w:num>
  <w:num w:numId="30">
    <w:abstractNumId w:val="28"/>
  </w:num>
  <w:num w:numId="31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6E2"/>
    <w:rsid w:val="00000793"/>
    <w:rsid w:val="00000F43"/>
    <w:rsid w:val="00002413"/>
    <w:rsid w:val="00002740"/>
    <w:rsid w:val="00002CEE"/>
    <w:rsid w:val="00004078"/>
    <w:rsid w:val="00004A2C"/>
    <w:rsid w:val="00005559"/>
    <w:rsid w:val="000066EA"/>
    <w:rsid w:val="00006873"/>
    <w:rsid w:val="00006B9C"/>
    <w:rsid w:val="00006E3A"/>
    <w:rsid w:val="0001047B"/>
    <w:rsid w:val="00010482"/>
    <w:rsid w:val="0001233B"/>
    <w:rsid w:val="00012F99"/>
    <w:rsid w:val="000132B5"/>
    <w:rsid w:val="00013F6F"/>
    <w:rsid w:val="000155AB"/>
    <w:rsid w:val="00016B19"/>
    <w:rsid w:val="000174F8"/>
    <w:rsid w:val="000205AA"/>
    <w:rsid w:val="00020C11"/>
    <w:rsid w:val="00022C43"/>
    <w:rsid w:val="00022CED"/>
    <w:rsid w:val="00022F2F"/>
    <w:rsid w:val="00023236"/>
    <w:rsid w:val="00024158"/>
    <w:rsid w:val="000241C7"/>
    <w:rsid w:val="000242F6"/>
    <w:rsid w:val="000243F2"/>
    <w:rsid w:val="000244B4"/>
    <w:rsid w:val="00024B6C"/>
    <w:rsid w:val="0002503A"/>
    <w:rsid w:val="000259B5"/>
    <w:rsid w:val="00027361"/>
    <w:rsid w:val="00027D20"/>
    <w:rsid w:val="00027DF6"/>
    <w:rsid w:val="000317FC"/>
    <w:rsid w:val="00031F1E"/>
    <w:rsid w:val="00033084"/>
    <w:rsid w:val="000330BE"/>
    <w:rsid w:val="00033678"/>
    <w:rsid w:val="00033722"/>
    <w:rsid w:val="00033D82"/>
    <w:rsid w:val="00034016"/>
    <w:rsid w:val="00035962"/>
    <w:rsid w:val="00035A3D"/>
    <w:rsid w:val="00036FCC"/>
    <w:rsid w:val="00037466"/>
    <w:rsid w:val="0004168F"/>
    <w:rsid w:val="00041E5E"/>
    <w:rsid w:val="0004262E"/>
    <w:rsid w:val="00043203"/>
    <w:rsid w:val="00043406"/>
    <w:rsid w:val="0004340A"/>
    <w:rsid w:val="00043748"/>
    <w:rsid w:val="00044320"/>
    <w:rsid w:val="00044A49"/>
    <w:rsid w:val="00047538"/>
    <w:rsid w:val="00047BA4"/>
    <w:rsid w:val="0005001B"/>
    <w:rsid w:val="00050306"/>
    <w:rsid w:val="00050B46"/>
    <w:rsid w:val="00052F59"/>
    <w:rsid w:val="0005363D"/>
    <w:rsid w:val="000549E8"/>
    <w:rsid w:val="00054BF1"/>
    <w:rsid w:val="00055766"/>
    <w:rsid w:val="00057CF7"/>
    <w:rsid w:val="00061550"/>
    <w:rsid w:val="00064630"/>
    <w:rsid w:val="00065CB2"/>
    <w:rsid w:val="00065EF3"/>
    <w:rsid w:val="000669BE"/>
    <w:rsid w:val="00066BDD"/>
    <w:rsid w:val="00066F71"/>
    <w:rsid w:val="000671A5"/>
    <w:rsid w:val="00070BBD"/>
    <w:rsid w:val="00070EE6"/>
    <w:rsid w:val="00074319"/>
    <w:rsid w:val="00075AC9"/>
    <w:rsid w:val="00075D88"/>
    <w:rsid w:val="00076DFD"/>
    <w:rsid w:val="000772FE"/>
    <w:rsid w:val="00077394"/>
    <w:rsid w:val="000773E8"/>
    <w:rsid w:val="000775DC"/>
    <w:rsid w:val="000777C9"/>
    <w:rsid w:val="000778A7"/>
    <w:rsid w:val="0008049A"/>
    <w:rsid w:val="000809A9"/>
    <w:rsid w:val="00081A08"/>
    <w:rsid w:val="00081BB6"/>
    <w:rsid w:val="00082AAD"/>
    <w:rsid w:val="00082CD4"/>
    <w:rsid w:val="000836E7"/>
    <w:rsid w:val="00083D7E"/>
    <w:rsid w:val="000846CC"/>
    <w:rsid w:val="00084D0D"/>
    <w:rsid w:val="00085065"/>
    <w:rsid w:val="000867AB"/>
    <w:rsid w:val="0008713B"/>
    <w:rsid w:val="0009089B"/>
    <w:rsid w:val="00090CEA"/>
    <w:rsid w:val="00092B30"/>
    <w:rsid w:val="00093C69"/>
    <w:rsid w:val="00093D14"/>
    <w:rsid w:val="00094A61"/>
    <w:rsid w:val="0009564A"/>
    <w:rsid w:val="0009650F"/>
    <w:rsid w:val="0009660F"/>
    <w:rsid w:val="00096D77"/>
    <w:rsid w:val="00096EEE"/>
    <w:rsid w:val="00097606"/>
    <w:rsid w:val="000A041A"/>
    <w:rsid w:val="000A0597"/>
    <w:rsid w:val="000A1FCE"/>
    <w:rsid w:val="000A24B4"/>
    <w:rsid w:val="000A2526"/>
    <w:rsid w:val="000A2BB6"/>
    <w:rsid w:val="000A56B8"/>
    <w:rsid w:val="000A5CDA"/>
    <w:rsid w:val="000A5EA8"/>
    <w:rsid w:val="000A634A"/>
    <w:rsid w:val="000A77DF"/>
    <w:rsid w:val="000B0D8D"/>
    <w:rsid w:val="000B1466"/>
    <w:rsid w:val="000B28CB"/>
    <w:rsid w:val="000B46A1"/>
    <w:rsid w:val="000B523A"/>
    <w:rsid w:val="000B5641"/>
    <w:rsid w:val="000B5AB8"/>
    <w:rsid w:val="000B7BD9"/>
    <w:rsid w:val="000C13DF"/>
    <w:rsid w:val="000C224B"/>
    <w:rsid w:val="000C2DAB"/>
    <w:rsid w:val="000C2DDE"/>
    <w:rsid w:val="000C33CE"/>
    <w:rsid w:val="000C393A"/>
    <w:rsid w:val="000C3C82"/>
    <w:rsid w:val="000C3F3D"/>
    <w:rsid w:val="000C4593"/>
    <w:rsid w:val="000C45BD"/>
    <w:rsid w:val="000C65B9"/>
    <w:rsid w:val="000C686C"/>
    <w:rsid w:val="000C70CD"/>
    <w:rsid w:val="000C721D"/>
    <w:rsid w:val="000D04F1"/>
    <w:rsid w:val="000D0A4C"/>
    <w:rsid w:val="000D19FC"/>
    <w:rsid w:val="000D1A03"/>
    <w:rsid w:val="000D1E75"/>
    <w:rsid w:val="000D21D1"/>
    <w:rsid w:val="000D243E"/>
    <w:rsid w:val="000D276A"/>
    <w:rsid w:val="000D46B1"/>
    <w:rsid w:val="000D4AD2"/>
    <w:rsid w:val="000D4E69"/>
    <w:rsid w:val="000D52D5"/>
    <w:rsid w:val="000D5408"/>
    <w:rsid w:val="000D5465"/>
    <w:rsid w:val="000D59E1"/>
    <w:rsid w:val="000D5B6A"/>
    <w:rsid w:val="000D5F20"/>
    <w:rsid w:val="000D6FF2"/>
    <w:rsid w:val="000E1F59"/>
    <w:rsid w:val="000E5DA3"/>
    <w:rsid w:val="000E61DA"/>
    <w:rsid w:val="000F0BCB"/>
    <w:rsid w:val="000F0C80"/>
    <w:rsid w:val="000F175B"/>
    <w:rsid w:val="000F301F"/>
    <w:rsid w:val="000F31CD"/>
    <w:rsid w:val="000F3582"/>
    <w:rsid w:val="000F3DA0"/>
    <w:rsid w:val="000F41CF"/>
    <w:rsid w:val="000F605F"/>
    <w:rsid w:val="000F6BA6"/>
    <w:rsid w:val="000F709F"/>
    <w:rsid w:val="000F7157"/>
    <w:rsid w:val="000F7F90"/>
    <w:rsid w:val="00100075"/>
    <w:rsid w:val="00103CD5"/>
    <w:rsid w:val="0010400D"/>
    <w:rsid w:val="001047A2"/>
    <w:rsid w:val="00104EF3"/>
    <w:rsid w:val="00105784"/>
    <w:rsid w:val="00105E59"/>
    <w:rsid w:val="00107B20"/>
    <w:rsid w:val="00110445"/>
    <w:rsid w:val="00111303"/>
    <w:rsid w:val="001117A7"/>
    <w:rsid w:val="00111DE6"/>
    <w:rsid w:val="00112A9F"/>
    <w:rsid w:val="001132C6"/>
    <w:rsid w:val="00113AB9"/>
    <w:rsid w:val="00114D6B"/>
    <w:rsid w:val="0011637E"/>
    <w:rsid w:val="0011693F"/>
    <w:rsid w:val="001171C7"/>
    <w:rsid w:val="00117CB3"/>
    <w:rsid w:val="00121319"/>
    <w:rsid w:val="00121830"/>
    <w:rsid w:val="001237BD"/>
    <w:rsid w:val="00123A9F"/>
    <w:rsid w:val="001241DA"/>
    <w:rsid w:val="001251E7"/>
    <w:rsid w:val="00125E35"/>
    <w:rsid w:val="00127125"/>
    <w:rsid w:val="00127213"/>
    <w:rsid w:val="00130300"/>
    <w:rsid w:val="001307A8"/>
    <w:rsid w:val="00130BDA"/>
    <w:rsid w:val="00130CE6"/>
    <w:rsid w:val="00131046"/>
    <w:rsid w:val="00132526"/>
    <w:rsid w:val="001326D2"/>
    <w:rsid w:val="00132E9D"/>
    <w:rsid w:val="00133158"/>
    <w:rsid w:val="0013392D"/>
    <w:rsid w:val="00133F6E"/>
    <w:rsid w:val="00134492"/>
    <w:rsid w:val="0013480A"/>
    <w:rsid w:val="00134BE7"/>
    <w:rsid w:val="00134F09"/>
    <w:rsid w:val="0013530E"/>
    <w:rsid w:val="00135B32"/>
    <w:rsid w:val="00135C53"/>
    <w:rsid w:val="00136627"/>
    <w:rsid w:val="00137569"/>
    <w:rsid w:val="001415C2"/>
    <w:rsid w:val="001416D3"/>
    <w:rsid w:val="00142E44"/>
    <w:rsid w:val="001436DC"/>
    <w:rsid w:val="00143D66"/>
    <w:rsid w:val="001454A7"/>
    <w:rsid w:val="001455DE"/>
    <w:rsid w:val="00145797"/>
    <w:rsid w:val="001476B3"/>
    <w:rsid w:val="00147A8A"/>
    <w:rsid w:val="0015088A"/>
    <w:rsid w:val="00150E5B"/>
    <w:rsid w:val="00151DF3"/>
    <w:rsid w:val="00151F6E"/>
    <w:rsid w:val="00152078"/>
    <w:rsid w:val="00152747"/>
    <w:rsid w:val="00152C0A"/>
    <w:rsid w:val="0015535B"/>
    <w:rsid w:val="00155B9F"/>
    <w:rsid w:val="00155CDB"/>
    <w:rsid w:val="00157C0C"/>
    <w:rsid w:val="00160034"/>
    <w:rsid w:val="00160C09"/>
    <w:rsid w:val="00161726"/>
    <w:rsid w:val="00161B97"/>
    <w:rsid w:val="00161D82"/>
    <w:rsid w:val="00162D35"/>
    <w:rsid w:val="00164D98"/>
    <w:rsid w:val="00164EB3"/>
    <w:rsid w:val="001654D2"/>
    <w:rsid w:val="00167944"/>
    <w:rsid w:val="00167E70"/>
    <w:rsid w:val="0017076C"/>
    <w:rsid w:val="00170E2D"/>
    <w:rsid w:val="00171682"/>
    <w:rsid w:val="00171997"/>
    <w:rsid w:val="00171E13"/>
    <w:rsid w:val="001726B5"/>
    <w:rsid w:val="001730DB"/>
    <w:rsid w:val="00173203"/>
    <w:rsid w:val="0017341C"/>
    <w:rsid w:val="0017419E"/>
    <w:rsid w:val="001759D2"/>
    <w:rsid w:val="0017686C"/>
    <w:rsid w:val="00177278"/>
    <w:rsid w:val="00180779"/>
    <w:rsid w:val="00180862"/>
    <w:rsid w:val="001808E5"/>
    <w:rsid w:val="00180D6E"/>
    <w:rsid w:val="0018176B"/>
    <w:rsid w:val="00181A3C"/>
    <w:rsid w:val="00181E0F"/>
    <w:rsid w:val="0018219D"/>
    <w:rsid w:val="00182B65"/>
    <w:rsid w:val="00182FC0"/>
    <w:rsid w:val="00183F8B"/>
    <w:rsid w:val="00184046"/>
    <w:rsid w:val="001856FF"/>
    <w:rsid w:val="00185848"/>
    <w:rsid w:val="00185EDE"/>
    <w:rsid w:val="00186979"/>
    <w:rsid w:val="00186A03"/>
    <w:rsid w:val="00186C7B"/>
    <w:rsid w:val="00186FAE"/>
    <w:rsid w:val="001909DE"/>
    <w:rsid w:val="001916A4"/>
    <w:rsid w:val="00191751"/>
    <w:rsid w:val="001917E7"/>
    <w:rsid w:val="00191E7E"/>
    <w:rsid w:val="00191F74"/>
    <w:rsid w:val="001927A9"/>
    <w:rsid w:val="0019303B"/>
    <w:rsid w:val="00194069"/>
    <w:rsid w:val="00194617"/>
    <w:rsid w:val="001953A4"/>
    <w:rsid w:val="001972B3"/>
    <w:rsid w:val="00197C99"/>
    <w:rsid w:val="00197D83"/>
    <w:rsid w:val="001A0596"/>
    <w:rsid w:val="001A0AE4"/>
    <w:rsid w:val="001A104A"/>
    <w:rsid w:val="001A14D8"/>
    <w:rsid w:val="001A1CD1"/>
    <w:rsid w:val="001A60C2"/>
    <w:rsid w:val="001A669A"/>
    <w:rsid w:val="001A72D4"/>
    <w:rsid w:val="001A7CDD"/>
    <w:rsid w:val="001B09A2"/>
    <w:rsid w:val="001B0B8D"/>
    <w:rsid w:val="001B100F"/>
    <w:rsid w:val="001B1A4A"/>
    <w:rsid w:val="001B2124"/>
    <w:rsid w:val="001B254E"/>
    <w:rsid w:val="001B2583"/>
    <w:rsid w:val="001B2E71"/>
    <w:rsid w:val="001B3263"/>
    <w:rsid w:val="001B328F"/>
    <w:rsid w:val="001B36CC"/>
    <w:rsid w:val="001B3B9D"/>
    <w:rsid w:val="001B52AD"/>
    <w:rsid w:val="001C0102"/>
    <w:rsid w:val="001C0E25"/>
    <w:rsid w:val="001C0E68"/>
    <w:rsid w:val="001C152B"/>
    <w:rsid w:val="001C1B0F"/>
    <w:rsid w:val="001C30C3"/>
    <w:rsid w:val="001C3462"/>
    <w:rsid w:val="001C56F7"/>
    <w:rsid w:val="001C619C"/>
    <w:rsid w:val="001C66A7"/>
    <w:rsid w:val="001C70C4"/>
    <w:rsid w:val="001C7173"/>
    <w:rsid w:val="001C7B42"/>
    <w:rsid w:val="001C7F44"/>
    <w:rsid w:val="001D063A"/>
    <w:rsid w:val="001D0DC0"/>
    <w:rsid w:val="001D0F05"/>
    <w:rsid w:val="001D115D"/>
    <w:rsid w:val="001D1534"/>
    <w:rsid w:val="001D296F"/>
    <w:rsid w:val="001D30F0"/>
    <w:rsid w:val="001D338D"/>
    <w:rsid w:val="001D4612"/>
    <w:rsid w:val="001D4B3B"/>
    <w:rsid w:val="001D4DE2"/>
    <w:rsid w:val="001D59A1"/>
    <w:rsid w:val="001D5C42"/>
    <w:rsid w:val="001D61BE"/>
    <w:rsid w:val="001D6695"/>
    <w:rsid w:val="001E0247"/>
    <w:rsid w:val="001E0A43"/>
    <w:rsid w:val="001E0CA9"/>
    <w:rsid w:val="001E1405"/>
    <w:rsid w:val="001E1683"/>
    <w:rsid w:val="001E20AD"/>
    <w:rsid w:val="001E2B4D"/>
    <w:rsid w:val="001E384E"/>
    <w:rsid w:val="001E6B06"/>
    <w:rsid w:val="001E7286"/>
    <w:rsid w:val="001E75DA"/>
    <w:rsid w:val="001E7A68"/>
    <w:rsid w:val="001E7B26"/>
    <w:rsid w:val="001F0397"/>
    <w:rsid w:val="001F056F"/>
    <w:rsid w:val="001F07BF"/>
    <w:rsid w:val="001F10C8"/>
    <w:rsid w:val="001F24D4"/>
    <w:rsid w:val="001F2606"/>
    <w:rsid w:val="001F2A75"/>
    <w:rsid w:val="001F2EAE"/>
    <w:rsid w:val="001F34A1"/>
    <w:rsid w:val="001F38BE"/>
    <w:rsid w:val="001F395B"/>
    <w:rsid w:val="001F4BD6"/>
    <w:rsid w:val="001F652E"/>
    <w:rsid w:val="001F6C2A"/>
    <w:rsid w:val="001F7B73"/>
    <w:rsid w:val="001F7C30"/>
    <w:rsid w:val="00200213"/>
    <w:rsid w:val="0020099B"/>
    <w:rsid w:val="00200E3D"/>
    <w:rsid w:val="0020137A"/>
    <w:rsid w:val="00203741"/>
    <w:rsid w:val="002042C2"/>
    <w:rsid w:val="00204A62"/>
    <w:rsid w:val="002054AC"/>
    <w:rsid w:val="00205E29"/>
    <w:rsid w:val="002065C2"/>
    <w:rsid w:val="00206768"/>
    <w:rsid w:val="00207C15"/>
    <w:rsid w:val="00210174"/>
    <w:rsid w:val="0021039E"/>
    <w:rsid w:val="00211955"/>
    <w:rsid w:val="002119FF"/>
    <w:rsid w:val="00212A13"/>
    <w:rsid w:val="002162AE"/>
    <w:rsid w:val="00216D8B"/>
    <w:rsid w:val="002177DF"/>
    <w:rsid w:val="00217D27"/>
    <w:rsid w:val="00220011"/>
    <w:rsid w:val="00222387"/>
    <w:rsid w:val="00223D45"/>
    <w:rsid w:val="002246EE"/>
    <w:rsid w:val="00224BBE"/>
    <w:rsid w:val="00224C7A"/>
    <w:rsid w:val="002257A7"/>
    <w:rsid w:val="00225B0F"/>
    <w:rsid w:val="00225DC0"/>
    <w:rsid w:val="00225F50"/>
    <w:rsid w:val="0022637D"/>
    <w:rsid w:val="00227281"/>
    <w:rsid w:val="0023064C"/>
    <w:rsid w:val="0023073F"/>
    <w:rsid w:val="00230E4E"/>
    <w:rsid w:val="002311A2"/>
    <w:rsid w:val="00231372"/>
    <w:rsid w:val="00231806"/>
    <w:rsid w:val="00231B54"/>
    <w:rsid w:val="00232D44"/>
    <w:rsid w:val="00232EB0"/>
    <w:rsid w:val="0023672E"/>
    <w:rsid w:val="00236A1E"/>
    <w:rsid w:val="00236BAE"/>
    <w:rsid w:val="00236E7A"/>
    <w:rsid w:val="00236F4D"/>
    <w:rsid w:val="00237276"/>
    <w:rsid w:val="002373A1"/>
    <w:rsid w:val="00237B18"/>
    <w:rsid w:val="00240159"/>
    <w:rsid w:val="00240749"/>
    <w:rsid w:val="002413F7"/>
    <w:rsid w:val="002416A1"/>
    <w:rsid w:val="002423AA"/>
    <w:rsid w:val="002424C6"/>
    <w:rsid w:val="002424FE"/>
    <w:rsid w:val="00242723"/>
    <w:rsid w:val="002429CE"/>
    <w:rsid w:val="00243A2E"/>
    <w:rsid w:val="00243D7B"/>
    <w:rsid w:val="00244681"/>
    <w:rsid w:val="00244CB3"/>
    <w:rsid w:val="0024646B"/>
    <w:rsid w:val="00246D25"/>
    <w:rsid w:val="0024718F"/>
    <w:rsid w:val="00247C95"/>
    <w:rsid w:val="002503CA"/>
    <w:rsid w:val="00250B27"/>
    <w:rsid w:val="00250ED5"/>
    <w:rsid w:val="00252568"/>
    <w:rsid w:val="0025257C"/>
    <w:rsid w:val="00252851"/>
    <w:rsid w:val="00252DE9"/>
    <w:rsid w:val="0025365C"/>
    <w:rsid w:val="00254BEB"/>
    <w:rsid w:val="00256268"/>
    <w:rsid w:val="002565AB"/>
    <w:rsid w:val="00257412"/>
    <w:rsid w:val="00257D8B"/>
    <w:rsid w:val="002601F7"/>
    <w:rsid w:val="002606FC"/>
    <w:rsid w:val="00260F95"/>
    <w:rsid w:val="002611A4"/>
    <w:rsid w:val="00261CE4"/>
    <w:rsid w:val="00261DEE"/>
    <w:rsid w:val="00261EC0"/>
    <w:rsid w:val="00261ED6"/>
    <w:rsid w:val="00262501"/>
    <w:rsid w:val="00264A9D"/>
    <w:rsid w:val="002656C2"/>
    <w:rsid w:val="00265E32"/>
    <w:rsid w:val="002668B6"/>
    <w:rsid w:val="00266A2C"/>
    <w:rsid w:val="00266C26"/>
    <w:rsid w:val="0026722C"/>
    <w:rsid w:val="0026789C"/>
    <w:rsid w:val="00271399"/>
    <w:rsid w:val="00271484"/>
    <w:rsid w:val="0027247D"/>
    <w:rsid w:val="002727CC"/>
    <w:rsid w:val="0027289B"/>
    <w:rsid w:val="002728AA"/>
    <w:rsid w:val="00274065"/>
    <w:rsid w:val="00275747"/>
    <w:rsid w:val="00275D92"/>
    <w:rsid w:val="0027651E"/>
    <w:rsid w:val="0027680F"/>
    <w:rsid w:val="002775F9"/>
    <w:rsid w:val="00280662"/>
    <w:rsid w:val="00280F10"/>
    <w:rsid w:val="00284A0F"/>
    <w:rsid w:val="00284C21"/>
    <w:rsid w:val="002850B7"/>
    <w:rsid w:val="0028569F"/>
    <w:rsid w:val="00285DD0"/>
    <w:rsid w:val="00286BFC"/>
    <w:rsid w:val="00286C9C"/>
    <w:rsid w:val="002870C6"/>
    <w:rsid w:val="002873CF"/>
    <w:rsid w:val="0029047C"/>
    <w:rsid w:val="00290BFF"/>
    <w:rsid w:val="00292A25"/>
    <w:rsid w:val="00293518"/>
    <w:rsid w:val="0029382C"/>
    <w:rsid w:val="00295632"/>
    <w:rsid w:val="00295842"/>
    <w:rsid w:val="00295C96"/>
    <w:rsid w:val="002962D9"/>
    <w:rsid w:val="00297C2B"/>
    <w:rsid w:val="002A022B"/>
    <w:rsid w:val="002A02B5"/>
    <w:rsid w:val="002A0F10"/>
    <w:rsid w:val="002A1456"/>
    <w:rsid w:val="002A1920"/>
    <w:rsid w:val="002A1A21"/>
    <w:rsid w:val="002A1A27"/>
    <w:rsid w:val="002A1CC6"/>
    <w:rsid w:val="002A258C"/>
    <w:rsid w:val="002A4DA3"/>
    <w:rsid w:val="002A664B"/>
    <w:rsid w:val="002A6EB4"/>
    <w:rsid w:val="002A72F4"/>
    <w:rsid w:val="002B1EBB"/>
    <w:rsid w:val="002B34C8"/>
    <w:rsid w:val="002B3A2C"/>
    <w:rsid w:val="002B417D"/>
    <w:rsid w:val="002B427C"/>
    <w:rsid w:val="002B52ED"/>
    <w:rsid w:val="002B68A2"/>
    <w:rsid w:val="002B7A67"/>
    <w:rsid w:val="002B7C5C"/>
    <w:rsid w:val="002B7DAA"/>
    <w:rsid w:val="002B7E6D"/>
    <w:rsid w:val="002C2C19"/>
    <w:rsid w:val="002C33CF"/>
    <w:rsid w:val="002C4FDC"/>
    <w:rsid w:val="002C6FEA"/>
    <w:rsid w:val="002C77AF"/>
    <w:rsid w:val="002C7D46"/>
    <w:rsid w:val="002D20F5"/>
    <w:rsid w:val="002D2DF6"/>
    <w:rsid w:val="002D2FCC"/>
    <w:rsid w:val="002D4052"/>
    <w:rsid w:val="002D40E5"/>
    <w:rsid w:val="002D5665"/>
    <w:rsid w:val="002D6D52"/>
    <w:rsid w:val="002D6E72"/>
    <w:rsid w:val="002D76DA"/>
    <w:rsid w:val="002D7C7F"/>
    <w:rsid w:val="002D7F0B"/>
    <w:rsid w:val="002E082E"/>
    <w:rsid w:val="002E0C80"/>
    <w:rsid w:val="002E10E9"/>
    <w:rsid w:val="002E116D"/>
    <w:rsid w:val="002E172B"/>
    <w:rsid w:val="002E2926"/>
    <w:rsid w:val="002E2987"/>
    <w:rsid w:val="002E30DD"/>
    <w:rsid w:val="002E3308"/>
    <w:rsid w:val="002E4D62"/>
    <w:rsid w:val="002E5028"/>
    <w:rsid w:val="002E56D8"/>
    <w:rsid w:val="002E5DAF"/>
    <w:rsid w:val="002E66B2"/>
    <w:rsid w:val="002E67FD"/>
    <w:rsid w:val="002E6BDF"/>
    <w:rsid w:val="002E7522"/>
    <w:rsid w:val="002E79E5"/>
    <w:rsid w:val="002E7B6E"/>
    <w:rsid w:val="002F005F"/>
    <w:rsid w:val="002F046F"/>
    <w:rsid w:val="002F0E8F"/>
    <w:rsid w:val="002F176A"/>
    <w:rsid w:val="002F1B20"/>
    <w:rsid w:val="002F2838"/>
    <w:rsid w:val="002F29DD"/>
    <w:rsid w:val="002F2A60"/>
    <w:rsid w:val="002F2EF1"/>
    <w:rsid w:val="002F30D3"/>
    <w:rsid w:val="002F42CB"/>
    <w:rsid w:val="002F5206"/>
    <w:rsid w:val="002F5208"/>
    <w:rsid w:val="002F54A5"/>
    <w:rsid w:val="002F58AD"/>
    <w:rsid w:val="002F60E2"/>
    <w:rsid w:val="002F78A5"/>
    <w:rsid w:val="00300C80"/>
    <w:rsid w:val="00300E31"/>
    <w:rsid w:val="0030109A"/>
    <w:rsid w:val="003018AA"/>
    <w:rsid w:val="0030230B"/>
    <w:rsid w:val="00303499"/>
    <w:rsid w:val="00304081"/>
    <w:rsid w:val="003040C1"/>
    <w:rsid w:val="0030470A"/>
    <w:rsid w:val="0030499A"/>
    <w:rsid w:val="00304B89"/>
    <w:rsid w:val="00304BAF"/>
    <w:rsid w:val="003062FC"/>
    <w:rsid w:val="003066BB"/>
    <w:rsid w:val="00306CFD"/>
    <w:rsid w:val="0031011A"/>
    <w:rsid w:val="003102E3"/>
    <w:rsid w:val="003104A1"/>
    <w:rsid w:val="00310685"/>
    <w:rsid w:val="0031070D"/>
    <w:rsid w:val="0031149C"/>
    <w:rsid w:val="0031160E"/>
    <w:rsid w:val="003136C6"/>
    <w:rsid w:val="00313D85"/>
    <w:rsid w:val="003158DC"/>
    <w:rsid w:val="00316A51"/>
    <w:rsid w:val="0031736C"/>
    <w:rsid w:val="003177A6"/>
    <w:rsid w:val="003203A2"/>
    <w:rsid w:val="003205AE"/>
    <w:rsid w:val="00320E7F"/>
    <w:rsid w:val="00322AEF"/>
    <w:rsid w:val="00322AF7"/>
    <w:rsid w:val="00322CC4"/>
    <w:rsid w:val="00322E1F"/>
    <w:rsid w:val="003234A9"/>
    <w:rsid w:val="00323CA8"/>
    <w:rsid w:val="00323D0F"/>
    <w:rsid w:val="00325E53"/>
    <w:rsid w:val="00326A9D"/>
    <w:rsid w:val="00327F8F"/>
    <w:rsid w:val="00331853"/>
    <w:rsid w:val="003329AD"/>
    <w:rsid w:val="0033381A"/>
    <w:rsid w:val="0033401A"/>
    <w:rsid w:val="00334B79"/>
    <w:rsid w:val="00336BFF"/>
    <w:rsid w:val="00336C8B"/>
    <w:rsid w:val="003400C4"/>
    <w:rsid w:val="0034057D"/>
    <w:rsid w:val="00340F72"/>
    <w:rsid w:val="00341547"/>
    <w:rsid w:val="003423E0"/>
    <w:rsid w:val="00342DB6"/>
    <w:rsid w:val="00342F1C"/>
    <w:rsid w:val="00343145"/>
    <w:rsid w:val="003444C1"/>
    <w:rsid w:val="00344705"/>
    <w:rsid w:val="003450D6"/>
    <w:rsid w:val="00345480"/>
    <w:rsid w:val="00345ECC"/>
    <w:rsid w:val="0034773B"/>
    <w:rsid w:val="0035059D"/>
    <w:rsid w:val="00352D8A"/>
    <w:rsid w:val="003532CA"/>
    <w:rsid w:val="0035410E"/>
    <w:rsid w:val="00354572"/>
    <w:rsid w:val="003549DB"/>
    <w:rsid w:val="00354D3F"/>
    <w:rsid w:val="0035564F"/>
    <w:rsid w:val="0035686F"/>
    <w:rsid w:val="00356AB8"/>
    <w:rsid w:val="00356DF0"/>
    <w:rsid w:val="00356FF3"/>
    <w:rsid w:val="00357309"/>
    <w:rsid w:val="00357987"/>
    <w:rsid w:val="00360FC5"/>
    <w:rsid w:val="003612FE"/>
    <w:rsid w:val="00361E41"/>
    <w:rsid w:val="003627EB"/>
    <w:rsid w:val="00362D50"/>
    <w:rsid w:val="00363DFA"/>
    <w:rsid w:val="003657DC"/>
    <w:rsid w:val="00365D2E"/>
    <w:rsid w:val="00366765"/>
    <w:rsid w:val="00366C4C"/>
    <w:rsid w:val="00366EF5"/>
    <w:rsid w:val="00367191"/>
    <w:rsid w:val="00367AFC"/>
    <w:rsid w:val="003705F0"/>
    <w:rsid w:val="0037160A"/>
    <w:rsid w:val="00371901"/>
    <w:rsid w:val="003725D1"/>
    <w:rsid w:val="0037317D"/>
    <w:rsid w:val="00374800"/>
    <w:rsid w:val="0037527F"/>
    <w:rsid w:val="0037589B"/>
    <w:rsid w:val="003767A1"/>
    <w:rsid w:val="003817A4"/>
    <w:rsid w:val="00381915"/>
    <w:rsid w:val="0038214F"/>
    <w:rsid w:val="003823FC"/>
    <w:rsid w:val="003842FB"/>
    <w:rsid w:val="003844BE"/>
    <w:rsid w:val="0038485B"/>
    <w:rsid w:val="00385061"/>
    <w:rsid w:val="00385FC0"/>
    <w:rsid w:val="00387ED6"/>
    <w:rsid w:val="0039021E"/>
    <w:rsid w:val="003907BC"/>
    <w:rsid w:val="00390BB5"/>
    <w:rsid w:val="003935F5"/>
    <w:rsid w:val="00393A0C"/>
    <w:rsid w:val="00394246"/>
    <w:rsid w:val="003958ED"/>
    <w:rsid w:val="00397BBB"/>
    <w:rsid w:val="003A16AF"/>
    <w:rsid w:val="003A20A2"/>
    <w:rsid w:val="003A2733"/>
    <w:rsid w:val="003A286D"/>
    <w:rsid w:val="003A3098"/>
    <w:rsid w:val="003A41CD"/>
    <w:rsid w:val="003A4819"/>
    <w:rsid w:val="003A51EF"/>
    <w:rsid w:val="003A579D"/>
    <w:rsid w:val="003A57F2"/>
    <w:rsid w:val="003A62B0"/>
    <w:rsid w:val="003A783C"/>
    <w:rsid w:val="003A7F0E"/>
    <w:rsid w:val="003A7FA4"/>
    <w:rsid w:val="003B24FD"/>
    <w:rsid w:val="003B38AB"/>
    <w:rsid w:val="003B39B2"/>
    <w:rsid w:val="003B5B35"/>
    <w:rsid w:val="003B6061"/>
    <w:rsid w:val="003B6591"/>
    <w:rsid w:val="003B68E3"/>
    <w:rsid w:val="003B736B"/>
    <w:rsid w:val="003C0D68"/>
    <w:rsid w:val="003C16E7"/>
    <w:rsid w:val="003C1C04"/>
    <w:rsid w:val="003C307C"/>
    <w:rsid w:val="003C3E0F"/>
    <w:rsid w:val="003C41B9"/>
    <w:rsid w:val="003C4F74"/>
    <w:rsid w:val="003C50F8"/>
    <w:rsid w:val="003C54C8"/>
    <w:rsid w:val="003C58D0"/>
    <w:rsid w:val="003C597C"/>
    <w:rsid w:val="003C5C1C"/>
    <w:rsid w:val="003C5E80"/>
    <w:rsid w:val="003C7884"/>
    <w:rsid w:val="003D0CFA"/>
    <w:rsid w:val="003D0F91"/>
    <w:rsid w:val="003D26A7"/>
    <w:rsid w:val="003D2C04"/>
    <w:rsid w:val="003D35D5"/>
    <w:rsid w:val="003D3A11"/>
    <w:rsid w:val="003D42B9"/>
    <w:rsid w:val="003D4813"/>
    <w:rsid w:val="003D62B8"/>
    <w:rsid w:val="003D70BA"/>
    <w:rsid w:val="003D7A40"/>
    <w:rsid w:val="003D7BC4"/>
    <w:rsid w:val="003D7BC9"/>
    <w:rsid w:val="003D7BD0"/>
    <w:rsid w:val="003D7C33"/>
    <w:rsid w:val="003E0F73"/>
    <w:rsid w:val="003E175D"/>
    <w:rsid w:val="003E20BD"/>
    <w:rsid w:val="003E2420"/>
    <w:rsid w:val="003E30EC"/>
    <w:rsid w:val="003E317E"/>
    <w:rsid w:val="003E4BCF"/>
    <w:rsid w:val="003E4D05"/>
    <w:rsid w:val="003E5031"/>
    <w:rsid w:val="003E52C8"/>
    <w:rsid w:val="003E5329"/>
    <w:rsid w:val="003E5882"/>
    <w:rsid w:val="003E5D6F"/>
    <w:rsid w:val="003E6590"/>
    <w:rsid w:val="003F2901"/>
    <w:rsid w:val="003F2B87"/>
    <w:rsid w:val="003F3508"/>
    <w:rsid w:val="003F3F87"/>
    <w:rsid w:val="003F590E"/>
    <w:rsid w:val="003F6D54"/>
    <w:rsid w:val="003F6FB4"/>
    <w:rsid w:val="003F71B4"/>
    <w:rsid w:val="003F7C15"/>
    <w:rsid w:val="004014C8"/>
    <w:rsid w:val="0040154A"/>
    <w:rsid w:val="004039DF"/>
    <w:rsid w:val="004041D2"/>
    <w:rsid w:val="00404356"/>
    <w:rsid w:val="004043B7"/>
    <w:rsid w:val="004045EE"/>
    <w:rsid w:val="00407738"/>
    <w:rsid w:val="00407A03"/>
    <w:rsid w:val="00410D0E"/>
    <w:rsid w:val="00411136"/>
    <w:rsid w:val="00411B9E"/>
    <w:rsid w:val="00413A1F"/>
    <w:rsid w:val="00414358"/>
    <w:rsid w:val="00414C05"/>
    <w:rsid w:val="00414F85"/>
    <w:rsid w:val="0041560F"/>
    <w:rsid w:val="00415E9D"/>
    <w:rsid w:val="00417009"/>
    <w:rsid w:val="00417F67"/>
    <w:rsid w:val="00420C6A"/>
    <w:rsid w:val="0042159A"/>
    <w:rsid w:val="00421E96"/>
    <w:rsid w:val="004223F7"/>
    <w:rsid w:val="004231DC"/>
    <w:rsid w:val="00423C10"/>
    <w:rsid w:val="00424A39"/>
    <w:rsid w:val="00424F1C"/>
    <w:rsid w:val="00425BB6"/>
    <w:rsid w:val="00426B59"/>
    <w:rsid w:val="00426D3E"/>
    <w:rsid w:val="00430B68"/>
    <w:rsid w:val="004316FC"/>
    <w:rsid w:val="00431C3B"/>
    <w:rsid w:val="0043257C"/>
    <w:rsid w:val="0043309B"/>
    <w:rsid w:val="00433423"/>
    <w:rsid w:val="00433A17"/>
    <w:rsid w:val="00433F1B"/>
    <w:rsid w:val="004352C8"/>
    <w:rsid w:val="00435410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A47"/>
    <w:rsid w:val="0044200B"/>
    <w:rsid w:val="004421C6"/>
    <w:rsid w:val="00442AA3"/>
    <w:rsid w:val="004436E8"/>
    <w:rsid w:val="00444A09"/>
    <w:rsid w:val="004466F5"/>
    <w:rsid w:val="00446A8C"/>
    <w:rsid w:val="0044734B"/>
    <w:rsid w:val="004479D4"/>
    <w:rsid w:val="00447CB8"/>
    <w:rsid w:val="004515F5"/>
    <w:rsid w:val="00451F71"/>
    <w:rsid w:val="0045227F"/>
    <w:rsid w:val="004524B9"/>
    <w:rsid w:val="00454121"/>
    <w:rsid w:val="00455A3C"/>
    <w:rsid w:val="00455C40"/>
    <w:rsid w:val="00457353"/>
    <w:rsid w:val="00457628"/>
    <w:rsid w:val="00457B9B"/>
    <w:rsid w:val="00457F80"/>
    <w:rsid w:val="004602F4"/>
    <w:rsid w:val="004609CF"/>
    <w:rsid w:val="00461371"/>
    <w:rsid w:val="00461B40"/>
    <w:rsid w:val="00462C67"/>
    <w:rsid w:val="00463E8D"/>
    <w:rsid w:val="00463FC1"/>
    <w:rsid w:val="00465290"/>
    <w:rsid w:val="00465DB5"/>
    <w:rsid w:val="004663E0"/>
    <w:rsid w:val="004665D6"/>
    <w:rsid w:val="00466B08"/>
    <w:rsid w:val="004677C4"/>
    <w:rsid w:val="0046781E"/>
    <w:rsid w:val="00467C69"/>
    <w:rsid w:val="004706CC"/>
    <w:rsid w:val="00473318"/>
    <w:rsid w:val="00473722"/>
    <w:rsid w:val="00473A5A"/>
    <w:rsid w:val="00473B78"/>
    <w:rsid w:val="004748F3"/>
    <w:rsid w:val="004758F3"/>
    <w:rsid w:val="004765AA"/>
    <w:rsid w:val="004765C8"/>
    <w:rsid w:val="0047663D"/>
    <w:rsid w:val="00476793"/>
    <w:rsid w:val="00481C4A"/>
    <w:rsid w:val="004830ED"/>
    <w:rsid w:val="00484F21"/>
    <w:rsid w:val="00485325"/>
    <w:rsid w:val="00485373"/>
    <w:rsid w:val="0048552C"/>
    <w:rsid w:val="00485BDF"/>
    <w:rsid w:val="004866B2"/>
    <w:rsid w:val="004905B4"/>
    <w:rsid w:val="00491067"/>
    <w:rsid w:val="0049112A"/>
    <w:rsid w:val="00491B4C"/>
    <w:rsid w:val="00492A61"/>
    <w:rsid w:val="004957FB"/>
    <w:rsid w:val="00496AEE"/>
    <w:rsid w:val="004976D7"/>
    <w:rsid w:val="004A0C28"/>
    <w:rsid w:val="004A18C7"/>
    <w:rsid w:val="004A1C59"/>
    <w:rsid w:val="004A1CCD"/>
    <w:rsid w:val="004A23B7"/>
    <w:rsid w:val="004A3311"/>
    <w:rsid w:val="004A35AE"/>
    <w:rsid w:val="004A377C"/>
    <w:rsid w:val="004A3D61"/>
    <w:rsid w:val="004A3E7F"/>
    <w:rsid w:val="004A44A0"/>
    <w:rsid w:val="004A4682"/>
    <w:rsid w:val="004A52B4"/>
    <w:rsid w:val="004A62F9"/>
    <w:rsid w:val="004A7F52"/>
    <w:rsid w:val="004B0A36"/>
    <w:rsid w:val="004B0D88"/>
    <w:rsid w:val="004B18E2"/>
    <w:rsid w:val="004B1F0D"/>
    <w:rsid w:val="004B282C"/>
    <w:rsid w:val="004B293B"/>
    <w:rsid w:val="004B2BC5"/>
    <w:rsid w:val="004B3D3C"/>
    <w:rsid w:val="004B3FC4"/>
    <w:rsid w:val="004B42C8"/>
    <w:rsid w:val="004B498B"/>
    <w:rsid w:val="004B5B32"/>
    <w:rsid w:val="004B623B"/>
    <w:rsid w:val="004B6D43"/>
    <w:rsid w:val="004B75EA"/>
    <w:rsid w:val="004B7AC5"/>
    <w:rsid w:val="004B7E52"/>
    <w:rsid w:val="004C1FE8"/>
    <w:rsid w:val="004C29B5"/>
    <w:rsid w:val="004C560B"/>
    <w:rsid w:val="004C5DFB"/>
    <w:rsid w:val="004C77B3"/>
    <w:rsid w:val="004C78B4"/>
    <w:rsid w:val="004D1FA1"/>
    <w:rsid w:val="004D285B"/>
    <w:rsid w:val="004D32BA"/>
    <w:rsid w:val="004D36AB"/>
    <w:rsid w:val="004D3B34"/>
    <w:rsid w:val="004D3FE7"/>
    <w:rsid w:val="004D4034"/>
    <w:rsid w:val="004D45CC"/>
    <w:rsid w:val="004D45D6"/>
    <w:rsid w:val="004D58C6"/>
    <w:rsid w:val="004D6282"/>
    <w:rsid w:val="004D6C6E"/>
    <w:rsid w:val="004D774B"/>
    <w:rsid w:val="004D78E0"/>
    <w:rsid w:val="004E23D0"/>
    <w:rsid w:val="004E2957"/>
    <w:rsid w:val="004E377B"/>
    <w:rsid w:val="004E5208"/>
    <w:rsid w:val="004E583D"/>
    <w:rsid w:val="004E68E6"/>
    <w:rsid w:val="004F00B7"/>
    <w:rsid w:val="004F041A"/>
    <w:rsid w:val="004F049D"/>
    <w:rsid w:val="004F1C65"/>
    <w:rsid w:val="004F339F"/>
    <w:rsid w:val="004F4AB5"/>
    <w:rsid w:val="004F4C6D"/>
    <w:rsid w:val="004F4C96"/>
    <w:rsid w:val="004F5418"/>
    <w:rsid w:val="004F6527"/>
    <w:rsid w:val="0050002F"/>
    <w:rsid w:val="005005E0"/>
    <w:rsid w:val="00500C07"/>
    <w:rsid w:val="00501AAC"/>
    <w:rsid w:val="00501D60"/>
    <w:rsid w:val="0050304B"/>
    <w:rsid w:val="00503518"/>
    <w:rsid w:val="00503BCE"/>
    <w:rsid w:val="00504398"/>
    <w:rsid w:val="0050675E"/>
    <w:rsid w:val="0050797C"/>
    <w:rsid w:val="005102F8"/>
    <w:rsid w:val="00512141"/>
    <w:rsid w:val="005125FA"/>
    <w:rsid w:val="005146BB"/>
    <w:rsid w:val="00514AF5"/>
    <w:rsid w:val="00514F06"/>
    <w:rsid w:val="00515E85"/>
    <w:rsid w:val="0051720B"/>
    <w:rsid w:val="005174B1"/>
    <w:rsid w:val="005178EF"/>
    <w:rsid w:val="00517A46"/>
    <w:rsid w:val="00517AF9"/>
    <w:rsid w:val="00521BB5"/>
    <w:rsid w:val="00521BC7"/>
    <w:rsid w:val="00524604"/>
    <w:rsid w:val="0052464D"/>
    <w:rsid w:val="005249B6"/>
    <w:rsid w:val="00524A27"/>
    <w:rsid w:val="00527428"/>
    <w:rsid w:val="00527699"/>
    <w:rsid w:val="005279EE"/>
    <w:rsid w:val="00530181"/>
    <w:rsid w:val="00531451"/>
    <w:rsid w:val="00532694"/>
    <w:rsid w:val="005334F4"/>
    <w:rsid w:val="005343BC"/>
    <w:rsid w:val="0053533B"/>
    <w:rsid w:val="005364F1"/>
    <w:rsid w:val="00536C95"/>
    <w:rsid w:val="00537CB4"/>
    <w:rsid w:val="0054185D"/>
    <w:rsid w:val="00542737"/>
    <w:rsid w:val="005441D0"/>
    <w:rsid w:val="00544903"/>
    <w:rsid w:val="00545E3F"/>
    <w:rsid w:val="00551534"/>
    <w:rsid w:val="00551C5A"/>
    <w:rsid w:val="0055202B"/>
    <w:rsid w:val="005529A7"/>
    <w:rsid w:val="00554FE7"/>
    <w:rsid w:val="0055504A"/>
    <w:rsid w:val="005560A2"/>
    <w:rsid w:val="00556C91"/>
    <w:rsid w:val="00557A1B"/>
    <w:rsid w:val="00564618"/>
    <w:rsid w:val="0056496D"/>
    <w:rsid w:val="00566234"/>
    <w:rsid w:val="00567B61"/>
    <w:rsid w:val="00572DCE"/>
    <w:rsid w:val="005736FF"/>
    <w:rsid w:val="00573EC9"/>
    <w:rsid w:val="005742E9"/>
    <w:rsid w:val="00574956"/>
    <w:rsid w:val="00576299"/>
    <w:rsid w:val="00576CBF"/>
    <w:rsid w:val="00576E64"/>
    <w:rsid w:val="0057794F"/>
    <w:rsid w:val="00580188"/>
    <w:rsid w:val="00580192"/>
    <w:rsid w:val="00580356"/>
    <w:rsid w:val="00580407"/>
    <w:rsid w:val="005806EC"/>
    <w:rsid w:val="00583E68"/>
    <w:rsid w:val="00585221"/>
    <w:rsid w:val="005853EB"/>
    <w:rsid w:val="005866E0"/>
    <w:rsid w:val="00590357"/>
    <w:rsid w:val="0059114A"/>
    <w:rsid w:val="00591BAA"/>
    <w:rsid w:val="00591EB1"/>
    <w:rsid w:val="0059255E"/>
    <w:rsid w:val="00592803"/>
    <w:rsid w:val="00592D43"/>
    <w:rsid w:val="00593042"/>
    <w:rsid w:val="00594428"/>
    <w:rsid w:val="0059552D"/>
    <w:rsid w:val="00595652"/>
    <w:rsid w:val="0059583B"/>
    <w:rsid w:val="00596B48"/>
    <w:rsid w:val="00596BD7"/>
    <w:rsid w:val="00596E25"/>
    <w:rsid w:val="00597176"/>
    <w:rsid w:val="005972FC"/>
    <w:rsid w:val="00597FFC"/>
    <w:rsid w:val="005A09F5"/>
    <w:rsid w:val="005A0F0D"/>
    <w:rsid w:val="005A1F2D"/>
    <w:rsid w:val="005A2308"/>
    <w:rsid w:val="005A2D5E"/>
    <w:rsid w:val="005A4538"/>
    <w:rsid w:val="005A45B6"/>
    <w:rsid w:val="005A4796"/>
    <w:rsid w:val="005A513F"/>
    <w:rsid w:val="005A6C25"/>
    <w:rsid w:val="005A6DF5"/>
    <w:rsid w:val="005A7BA3"/>
    <w:rsid w:val="005B2848"/>
    <w:rsid w:val="005B2BCB"/>
    <w:rsid w:val="005B33F1"/>
    <w:rsid w:val="005B3C38"/>
    <w:rsid w:val="005B4087"/>
    <w:rsid w:val="005B4CB4"/>
    <w:rsid w:val="005B4FAF"/>
    <w:rsid w:val="005B5A50"/>
    <w:rsid w:val="005B5C16"/>
    <w:rsid w:val="005B63A8"/>
    <w:rsid w:val="005B6A4D"/>
    <w:rsid w:val="005B6C04"/>
    <w:rsid w:val="005B6F77"/>
    <w:rsid w:val="005B77FB"/>
    <w:rsid w:val="005C1B2B"/>
    <w:rsid w:val="005C2C55"/>
    <w:rsid w:val="005C316E"/>
    <w:rsid w:val="005C432E"/>
    <w:rsid w:val="005C43FB"/>
    <w:rsid w:val="005C45A9"/>
    <w:rsid w:val="005C4B21"/>
    <w:rsid w:val="005C5FE2"/>
    <w:rsid w:val="005C6DBF"/>
    <w:rsid w:val="005C75E7"/>
    <w:rsid w:val="005C7F0B"/>
    <w:rsid w:val="005D1CCE"/>
    <w:rsid w:val="005D1D74"/>
    <w:rsid w:val="005D23A6"/>
    <w:rsid w:val="005D3A27"/>
    <w:rsid w:val="005D3B21"/>
    <w:rsid w:val="005D417B"/>
    <w:rsid w:val="005D520D"/>
    <w:rsid w:val="005E1890"/>
    <w:rsid w:val="005E1D06"/>
    <w:rsid w:val="005E1F9C"/>
    <w:rsid w:val="005E2F2B"/>
    <w:rsid w:val="005E37D4"/>
    <w:rsid w:val="005E43AC"/>
    <w:rsid w:val="005F047B"/>
    <w:rsid w:val="005F0623"/>
    <w:rsid w:val="005F1AE0"/>
    <w:rsid w:val="005F2B5E"/>
    <w:rsid w:val="005F57F9"/>
    <w:rsid w:val="005F64EC"/>
    <w:rsid w:val="005F6525"/>
    <w:rsid w:val="005F6AB9"/>
    <w:rsid w:val="005F7899"/>
    <w:rsid w:val="006011DB"/>
    <w:rsid w:val="0060151C"/>
    <w:rsid w:val="00602B8B"/>
    <w:rsid w:val="00602DD9"/>
    <w:rsid w:val="0060399E"/>
    <w:rsid w:val="006052E1"/>
    <w:rsid w:val="006072F8"/>
    <w:rsid w:val="006072FC"/>
    <w:rsid w:val="00610041"/>
    <w:rsid w:val="0061022E"/>
    <w:rsid w:val="00610B65"/>
    <w:rsid w:val="006117D1"/>
    <w:rsid w:val="006132F6"/>
    <w:rsid w:val="0061340C"/>
    <w:rsid w:val="006140D5"/>
    <w:rsid w:val="006141EB"/>
    <w:rsid w:val="00614748"/>
    <w:rsid w:val="00615869"/>
    <w:rsid w:val="00615BC4"/>
    <w:rsid w:val="00615C1E"/>
    <w:rsid w:val="00616072"/>
    <w:rsid w:val="00616478"/>
    <w:rsid w:val="00616C7E"/>
    <w:rsid w:val="0061774D"/>
    <w:rsid w:val="006201FA"/>
    <w:rsid w:val="0062269B"/>
    <w:rsid w:val="00622A8C"/>
    <w:rsid w:val="0062309D"/>
    <w:rsid w:val="006232C3"/>
    <w:rsid w:val="00623999"/>
    <w:rsid w:val="00623CD9"/>
    <w:rsid w:val="006258A9"/>
    <w:rsid w:val="00625FF1"/>
    <w:rsid w:val="00626212"/>
    <w:rsid w:val="0062621E"/>
    <w:rsid w:val="00626421"/>
    <w:rsid w:val="00626CFB"/>
    <w:rsid w:val="006271C3"/>
    <w:rsid w:val="006300E1"/>
    <w:rsid w:val="0063085F"/>
    <w:rsid w:val="0063197C"/>
    <w:rsid w:val="00632EF7"/>
    <w:rsid w:val="006332DC"/>
    <w:rsid w:val="00633DC4"/>
    <w:rsid w:val="00634490"/>
    <w:rsid w:val="00635285"/>
    <w:rsid w:val="00635567"/>
    <w:rsid w:val="00635705"/>
    <w:rsid w:val="00635D39"/>
    <w:rsid w:val="00635D58"/>
    <w:rsid w:val="00636FBA"/>
    <w:rsid w:val="00641D8C"/>
    <w:rsid w:val="00642E3A"/>
    <w:rsid w:val="0064321B"/>
    <w:rsid w:val="00643279"/>
    <w:rsid w:val="00643364"/>
    <w:rsid w:val="0064477C"/>
    <w:rsid w:val="00650738"/>
    <w:rsid w:val="00650940"/>
    <w:rsid w:val="00652802"/>
    <w:rsid w:val="00652D27"/>
    <w:rsid w:val="006536B3"/>
    <w:rsid w:val="00654509"/>
    <w:rsid w:val="00654557"/>
    <w:rsid w:val="006562BA"/>
    <w:rsid w:val="00656434"/>
    <w:rsid w:val="0066027A"/>
    <w:rsid w:val="00660B84"/>
    <w:rsid w:val="0066123E"/>
    <w:rsid w:val="00661963"/>
    <w:rsid w:val="00662E8D"/>
    <w:rsid w:val="00663CBE"/>
    <w:rsid w:val="00664A73"/>
    <w:rsid w:val="006671FB"/>
    <w:rsid w:val="00667F5A"/>
    <w:rsid w:val="006703D0"/>
    <w:rsid w:val="0067061B"/>
    <w:rsid w:val="0067083E"/>
    <w:rsid w:val="0067094B"/>
    <w:rsid w:val="0067172A"/>
    <w:rsid w:val="00671DCC"/>
    <w:rsid w:val="00672102"/>
    <w:rsid w:val="0067291E"/>
    <w:rsid w:val="00673419"/>
    <w:rsid w:val="00674AD0"/>
    <w:rsid w:val="00676504"/>
    <w:rsid w:val="0067670C"/>
    <w:rsid w:val="00677B5E"/>
    <w:rsid w:val="00680A9A"/>
    <w:rsid w:val="00680AA5"/>
    <w:rsid w:val="00680B58"/>
    <w:rsid w:val="00681365"/>
    <w:rsid w:val="00681616"/>
    <w:rsid w:val="00682246"/>
    <w:rsid w:val="006833DB"/>
    <w:rsid w:val="0068433D"/>
    <w:rsid w:val="00684F02"/>
    <w:rsid w:val="0068517B"/>
    <w:rsid w:val="00686506"/>
    <w:rsid w:val="00690064"/>
    <w:rsid w:val="006914EA"/>
    <w:rsid w:val="00692080"/>
    <w:rsid w:val="006921A1"/>
    <w:rsid w:val="006921B9"/>
    <w:rsid w:val="006922ED"/>
    <w:rsid w:val="0069287F"/>
    <w:rsid w:val="0069294B"/>
    <w:rsid w:val="006931BA"/>
    <w:rsid w:val="00693A3E"/>
    <w:rsid w:val="00694262"/>
    <w:rsid w:val="00695898"/>
    <w:rsid w:val="006958E2"/>
    <w:rsid w:val="00695EB9"/>
    <w:rsid w:val="006969A5"/>
    <w:rsid w:val="00697112"/>
    <w:rsid w:val="006A0C3B"/>
    <w:rsid w:val="006A1233"/>
    <w:rsid w:val="006A1F98"/>
    <w:rsid w:val="006A2191"/>
    <w:rsid w:val="006A375B"/>
    <w:rsid w:val="006A3AB7"/>
    <w:rsid w:val="006A530B"/>
    <w:rsid w:val="006A6A83"/>
    <w:rsid w:val="006A744A"/>
    <w:rsid w:val="006A7DF4"/>
    <w:rsid w:val="006A7F84"/>
    <w:rsid w:val="006B124C"/>
    <w:rsid w:val="006B154A"/>
    <w:rsid w:val="006B32A6"/>
    <w:rsid w:val="006B3742"/>
    <w:rsid w:val="006B51C4"/>
    <w:rsid w:val="006C02A6"/>
    <w:rsid w:val="006C059D"/>
    <w:rsid w:val="006C07E2"/>
    <w:rsid w:val="006C0D0E"/>
    <w:rsid w:val="006C0E6B"/>
    <w:rsid w:val="006C16DC"/>
    <w:rsid w:val="006C18CD"/>
    <w:rsid w:val="006C21EF"/>
    <w:rsid w:val="006C24E5"/>
    <w:rsid w:val="006C4045"/>
    <w:rsid w:val="006C4CBE"/>
    <w:rsid w:val="006C5013"/>
    <w:rsid w:val="006C5969"/>
    <w:rsid w:val="006C6E54"/>
    <w:rsid w:val="006C792C"/>
    <w:rsid w:val="006D137A"/>
    <w:rsid w:val="006D1AEA"/>
    <w:rsid w:val="006D458D"/>
    <w:rsid w:val="006D50F6"/>
    <w:rsid w:val="006D53A7"/>
    <w:rsid w:val="006D5A7E"/>
    <w:rsid w:val="006D645A"/>
    <w:rsid w:val="006D72F3"/>
    <w:rsid w:val="006D7557"/>
    <w:rsid w:val="006D7DE0"/>
    <w:rsid w:val="006E04E9"/>
    <w:rsid w:val="006E0A1A"/>
    <w:rsid w:val="006E0BF6"/>
    <w:rsid w:val="006E1915"/>
    <w:rsid w:val="006E291E"/>
    <w:rsid w:val="006E2D65"/>
    <w:rsid w:val="006E3428"/>
    <w:rsid w:val="006E421E"/>
    <w:rsid w:val="006E49DB"/>
    <w:rsid w:val="006E4D97"/>
    <w:rsid w:val="006E5DBC"/>
    <w:rsid w:val="006E646A"/>
    <w:rsid w:val="006E656F"/>
    <w:rsid w:val="006E7538"/>
    <w:rsid w:val="006F0DE7"/>
    <w:rsid w:val="006F17D3"/>
    <w:rsid w:val="006F1BC1"/>
    <w:rsid w:val="006F20AC"/>
    <w:rsid w:val="006F22EA"/>
    <w:rsid w:val="006F3E27"/>
    <w:rsid w:val="006F3FE4"/>
    <w:rsid w:val="006F4DE4"/>
    <w:rsid w:val="006F4EB8"/>
    <w:rsid w:val="006F66F6"/>
    <w:rsid w:val="006F6BF3"/>
    <w:rsid w:val="0070015D"/>
    <w:rsid w:val="0070069E"/>
    <w:rsid w:val="00700A3B"/>
    <w:rsid w:val="00701D93"/>
    <w:rsid w:val="00703490"/>
    <w:rsid w:val="0070356D"/>
    <w:rsid w:val="00703D5D"/>
    <w:rsid w:val="00705319"/>
    <w:rsid w:val="00705392"/>
    <w:rsid w:val="007068F5"/>
    <w:rsid w:val="00706EC8"/>
    <w:rsid w:val="00707BBC"/>
    <w:rsid w:val="0071000B"/>
    <w:rsid w:val="00711436"/>
    <w:rsid w:val="00711F6D"/>
    <w:rsid w:val="007135CD"/>
    <w:rsid w:val="00713AD2"/>
    <w:rsid w:val="00713CFB"/>
    <w:rsid w:val="00714CAF"/>
    <w:rsid w:val="0071507A"/>
    <w:rsid w:val="007157D6"/>
    <w:rsid w:val="00717BDC"/>
    <w:rsid w:val="00721B1C"/>
    <w:rsid w:val="00723A09"/>
    <w:rsid w:val="00723FDF"/>
    <w:rsid w:val="007247D8"/>
    <w:rsid w:val="00724941"/>
    <w:rsid w:val="007251C1"/>
    <w:rsid w:val="0072573B"/>
    <w:rsid w:val="00725FF1"/>
    <w:rsid w:val="007269D8"/>
    <w:rsid w:val="00730DEC"/>
    <w:rsid w:val="007326DD"/>
    <w:rsid w:val="00732B29"/>
    <w:rsid w:val="00732E37"/>
    <w:rsid w:val="00732FE1"/>
    <w:rsid w:val="007330AA"/>
    <w:rsid w:val="007330BD"/>
    <w:rsid w:val="0073380D"/>
    <w:rsid w:val="00733E09"/>
    <w:rsid w:val="00735451"/>
    <w:rsid w:val="007355F0"/>
    <w:rsid w:val="00735671"/>
    <w:rsid w:val="00735B49"/>
    <w:rsid w:val="00736226"/>
    <w:rsid w:val="00737377"/>
    <w:rsid w:val="007377B0"/>
    <w:rsid w:val="0073798B"/>
    <w:rsid w:val="00740191"/>
    <w:rsid w:val="00741071"/>
    <w:rsid w:val="00741B54"/>
    <w:rsid w:val="00741DFB"/>
    <w:rsid w:val="0074243B"/>
    <w:rsid w:val="0074295A"/>
    <w:rsid w:val="00742AC4"/>
    <w:rsid w:val="00743661"/>
    <w:rsid w:val="007439D4"/>
    <w:rsid w:val="00743B4F"/>
    <w:rsid w:val="007451BF"/>
    <w:rsid w:val="00745A0C"/>
    <w:rsid w:val="007469A6"/>
    <w:rsid w:val="00746A0D"/>
    <w:rsid w:val="00746ABD"/>
    <w:rsid w:val="007503B2"/>
    <w:rsid w:val="00750F86"/>
    <w:rsid w:val="00751775"/>
    <w:rsid w:val="00752DDD"/>
    <w:rsid w:val="0075424F"/>
    <w:rsid w:val="00755152"/>
    <w:rsid w:val="00755B98"/>
    <w:rsid w:val="00755D6D"/>
    <w:rsid w:val="007562D5"/>
    <w:rsid w:val="00757011"/>
    <w:rsid w:val="00757824"/>
    <w:rsid w:val="00762081"/>
    <w:rsid w:val="00762137"/>
    <w:rsid w:val="00762DEC"/>
    <w:rsid w:val="0076320B"/>
    <w:rsid w:val="007637DD"/>
    <w:rsid w:val="00764848"/>
    <w:rsid w:val="007664EC"/>
    <w:rsid w:val="00766AB1"/>
    <w:rsid w:val="00766DB7"/>
    <w:rsid w:val="0076730F"/>
    <w:rsid w:val="0076761A"/>
    <w:rsid w:val="007677F6"/>
    <w:rsid w:val="00770718"/>
    <w:rsid w:val="0077082B"/>
    <w:rsid w:val="00771643"/>
    <w:rsid w:val="0077164F"/>
    <w:rsid w:val="0077199E"/>
    <w:rsid w:val="00772BA9"/>
    <w:rsid w:val="0077308C"/>
    <w:rsid w:val="007737F4"/>
    <w:rsid w:val="00773CA2"/>
    <w:rsid w:val="007741B0"/>
    <w:rsid w:val="007742F7"/>
    <w:rsid w:val="00774A17"/>
    <w:rsid w:val="00774B40"/>
    <w:rsid w:val="00774C8B"/>
    <w:rsid w:val="00774FA6"/>
    <w:rsid w:val="00775276"/>
    <w:rsid w:val="00775F8E"/>
    <w:rsid w:val="007760E6"/>
    <w:rsid w:val="00777555"/>
    <w:rsid w:val="0078048F"/>
    <w:rsid w:val="00780746"/>
    <w:rsid w:val="00782519"/>
    <w:rsid w:val="00782DDE"/>
    <w:rsid w:val="0078334E"/>
    <w:rsid w:val="007833A5"/>
    <w:rsid w:val="00784763"/>
    <w:rsid w:val="007855D2"/>
    <w:rsid w:val="00786BF9"/>
    <w:rsid w:val="00787A43"/>
    <w:rsid w:val="00790196"/>
    <w:rsid w:val="00790C54"/>
    <w:rsid w:val="007917A7"/>
    <w:rsid w:val="00791E68"/>
    <w:rsid w:val="00792C35"/>
    <w:rsid w:val="00792F88"/>
    <w:rsid w:val="007935EA"/>
    <w:rsid w:val="007948BC"/>
    <w:rsid w:val="00794FCD"/>
    <w:rsid w:val="007975F4"/>
    <w:rsid w:val="00797670"/>
    <w:rsid w:val="00797C4E"/>
    <w:rsid w:val="00797FC3"/>
    <w:rsid w:val="007A00B5"/>
    <w:rsid w:val="007A1FC8"/>
    <w:rsid w:val="007A2161"/>
    <w:rsid w:val="007A54FA"/>
    <w:rsid w:val="007A5F08"/>
    <w:rsid w:val="007A7361"/>
    <w:rsid w:val="007A7D71"/>
    <w:rsid w:val="007B1066"/>
    <w:rsid w:val="007B12C3"/>
    <w:rsid w:val="007B32C7"/>
    <w:rsid w:val="007B393D"/>
    <w:rsid w:val="007B3F7B"/>
    <w:rsid w:val="007B465D"/>
    <w:rsid w:val="007B4843"/>
    <w:rsid w:val="007B6535"/>
    <w:rsid w:val="007B6903"/>
    <w:rsid w:val="007B6B8E"/>
    <w:rsid w:val="007B7A34"/>
    <w:rsid w:val="007B7EDC"/>
    <w:rsid w:val="007C04FB"/>
    <w:rsid w:val="007C29AE"/>
    <w:rsid w:val="007C2B96"/>
    <w:rsid w:val="007C3BBF"/>
    <w:rsid w:val="007C7450"/>
    <w:rsid w:val="007C7EE0"/>
    <w:rsid w:val="007D16DC"/>
    <w:rsid w:val="007D2A94"/>
    <w:rsid w:val="007D2D49"/>
    <w:rsid w:val="007D312B"/>
    <w:rsid w:val="007D345B"/>
    <w:rsid w:val="007D4D1A"/>
    <w:rsid w:val="007D52C5"/>
    <w:rsid w:val="007D58AA"/>
    <w:rsid w:val="007D60A2"/>
    <w:rsid w:val="007D628C"/>
    <w:rsid w:val="007D67FA"/>
    <w:rsid w:val="007D687F"/>
    <w:rsid w:val="007D6B46"/>
    <w:rsid w:val="007D721D"/>
    <w:rsid w:val="007E0CF0"/>
    <w:rsid w:val="007E0D17"/>
    <w:rsid w:val="007E1464"/>
    <w:rsid w:val="007E1680"/>
    <w:rsid w:val="007E1B7B"/>
    <w:rsid w:val="007E21E9"/>
    <w:rsid w:val="007E2CC4"/>
    <w:rsid w:val="007E334D"/>
    <w:rsid w:val="007E3AAF"/>
    <w:rsid w:val="007E407B"/>
    <w:rsid w:val="007E4E4D"/>
    <w:rsid w:val="007E575D"/>
    <w:rsid w:val="007F0769"/>
    <w:rsid w:val="007F0C4A"/>
    <w:rsid w:val="007F0E91"/>
    <w:rsid w:val="007F120A"/>
    <w:rsid w:val="007F23C9"/>
    <w:rsid w:val="007F432E"/>
    <w:rsid w:val="007F4C05"/>
    <w:rsid w:val="007F5E7C"/>
    <w:rsid w:val="007F60EF"/>
    <w:rsid w:val="007F6484"/>
    <w:rsid w:val="007F66AC"/>
    <w:rsid w:val="007F6B13"/>
    <w:rsid w:val="007F7327"/>
    <w:rsid w:val="007F7ED0"/>
    <w:rsid w:val="007F7FD7"/>
    <w:rsid w:val="00800645"/>
    <w:rsid w:val="00800B14"/>
    <w:rsid w:val="00800F7B"/>
    <w:rsid w:val="008011FC"/>
    <w:rsid w:val="00801219"/>
    <w:rsid w:val="00801A53"/>
    <w:rsid w:val="00802C6C"/>
    <w:rsid w:val="00802E5B"/>
    <w:rsid w:val="00804933"/>
    <w:rsid w:val="00804A0E"/>
    <w:rsid w:val="00805540"/>
    <w:rsid w:val="008061DB"/>
    <w:rsid w:val="0080681E"/>
    <w:rsid w:val="00807361"/>
    <w:rsid w:val="008073E3"/>
    <w:rsid w:val="00810822"/>
    <w:rsid w:val="00811F2C"/>
    <w:rsid w:val="00811F3A"/>
    <w:rsid w:val="00813034"/>
    <w:rsid w:val="008133E7"/>
    <w:rsid w:val="00813C5E"/>
    <w:rsid w:val="00813F82"/>
    <w:rsid w:val="00814E07"/>
    <w:rsid w:val="00814FF0"/>
    <w:rsid w:val="00816693"/>
    <w:rsid w:val="00816ED7"/>
    <w:rsid w:val="00817318"/>
    <w:rsid w:val="00817733"/>
    <w:rsid w:val="008202A0"/>
    <w:rsid w:val="008213DC"/>
    <w:rsid w:val="008219D4"/>
    <w:rsid w:val="008227D1"/>
    <w:rsid w:val="00822EAC"/>
    <w:rsid w:val="00822F2A"/>
    <w:rsid w:val="0082374A"/>
    <w:rsid w:val="00824BC9"/>
    <w:rsid w:val="00824E89"/>
    <w:rsid w:val="008273E4"/>
    <w:rsid w:val="00827895"/>
    <w:rsid w:val="00830A3D"/>
    <w:rsid w:val="00830F24"/>
    <w:rsid w:val="00831826"/>
    <w:rsid w:val="00833ED3"/>
    <w:rsid w:val="00834A2D"/>
    <w:rsid w:val="008352CE"/>
    <w:rsid w:val="00835884"/>
    <w:rsid w:val="0084160D"/>
    <w:rsid w:val="00841742"/>
    <w:rsid w:val="008424FC"/>
    <w:rsid w:val="0084265E"/>
    <w:rsid w:val="00843AEC"/>
    <w:rsid w:val="00843C0F"/>
    <w:rsid w:val="00846CC7"/>
    <w:rsid w:val="008473C1"/>
    <w:rsid w:val="008474C7"/>
    <w:rsid w:val="00847B4B"/>
    <w:rsid w:val="00851274"/>
    <w:rsid w:val="00854263"/>
    <w:rsid w:val="00854ED3"/>
    <w:rsid w:val="00855661"/>
    <w:rsid w:val="00855CF8"/>
    <w:rsid w:val="00855F97"/>
    <w:rsid w:val="00856A01"/>
    <w:rsid w:val="00857306"/>
    <w:rsid w:val="008603F8"/>
    <w:rsid w:val="0086080F"/>
    <w:rsid w:val="00862C02"/>
    <w:rsid w:val="00862D8D"/>
    <w:rsid w:val="0086303B"/>
    <w:rsid w:val="00863640"/>
    <w:rsid w:val="00863AEC"/>
    <w:rsid w:val="0086419F"/>
    <w:rsid w:val="00864FD8"/>
    <w:rsid w:val="008657CE"/>
    <w:rsid w:val="00865B11"/>
    <w:rsid w:val="00866707"/>
    <w:rsid w:val="008679EE"/>
    <w:rsid w:val="00870836"/>
    <w:rsid w:val="0087092F"/>
    <w:rsid w:val="00870974"/>
    <w:rsid w:val="008715D2"/>
    <w:rsid w:val="00871A84"/>
    <w:rsid w:val="00871B4D"/>
    <w:rsid w:val="00872776"/>
    <w:rsid w:val="00872B53"/>
    <w:rsid w:val="008740EC"/>
    <w:rsid w:val="008745ED"/>
    <w:rsid w:val="008748E7"/>
    <w:rsid w:val="0087493A"/>
    <w:rsid w:val="008755E8"/>
    <w:rsid w:val="00877150"/>
    <w:rsid w:val="0087796A"/>
    <w:rsid w:val="008808A6"/>
    <w:rsid w:val="00880F6E"/>
    <w:rsid w:val="008817CF"/>
    <w:rsid w:val="00881E4F"/>
    <w:rsid w:val="00881F5C"/>
    <w:rsid w:val="0088363A"/>
    <w:rsid w:val="00883929"/>
    <w:rsid w:val="00883D58"/>
    <w:rsid w:val="00883DA2"/>
    <w:rsid w:val="0088493C"/>
    <w:rsid w:val="008860AC"/>
    <w:rsid w:val="0088695D"/>
    <w:rsid w:val="00887AAA"/>
    <w:rsid w:val="00890524"/>
    <w:rsid w:val="00891353"/>
    <w:rsid w:val="00891BA2"/>
    <w:rsid w:val="00892DD0"/>
    <w:rsid w:val="00892F04"/>
    <w:rsid w:val="008935DF"/>
    <w:rsid w:val="008944DA"/>
    <w:rsid w:val="008946CE"/>
    <w:rsid w:val="00894AEF"/>
    <w:rsid w:val="00894B60"/>
    <w:rsid w:val="00897519"/>
    <w:rsid w:val="008975F0"/>
    <w:rsid w:val="008A19C2"/>
    <w:rsid w:val="008A1A21"/>
    <w:rsid w:val="008A251B"/>
    <w:rsid w:val="008A2A32"/>
    <w:rsid w:val="008A4D9A"/>
    <w:rsid w:val="008A598A"/>
    <w:rsid w:val="008A5C19"/>
    <w:rsid w:val="008A5DA1"/>
    <w:rsid w:val="008A650D"/>
    <w:rsid w:val="008A6A8B"/>
    <w:rsid w:val="008A7D2E"/>
    <w:rsid w:val="008B0381"/>
    <w:rsid w:val="008B0924"/>
    <w:rsid w:val="008B18D7"/>
    <w:rsid w:val="008B3D30"/>
    <w:rsid w:val="008B5023"/>
    <w:rsid w:val="008B58B3"/>
    <w:rsid w:val="008B6819"/>
    <w:rsid w:val="008B6932"/>
    <w:rsid w:val="008B795F"/>
    <w:rsid w:val="008C01B6"/>
    <w:rsid w:val="008C0D4D"/>
    <w:rsid w:val="008C1A12"/>
    <w:rsid w:val="008C27A5"/>
    <w:rsid w:val="008C2D8A"/>
    <w:rsid w:val="008C3DAC"/>
    <w:rsid w:val="008C3E52"/>
    <w:rsid w:val="008C5930"/>
    <w:rsid w:val="008C5932"/>
    <w:rsid w:val="008C6B9D"/>
    <w:rsid w:val="008C73E6"/>
    <w:rsid w:val="008C7712"/>
    <w:rsid w:val="008D1DAA"/>
    <w:rsid w:val="008D2376"/>
    <w:rsid w:val="008D2944"/>
    <w:rsid w:val="008D2D0E"/>
    <w:rsid w:val="008D31AC"/>
    <w:rsid w:val="008D470A"/>
    <w:rsid w:val="008D4DC5"/>
    <w:rsid w:val="008D5CD3"/>
    <w:rsid w:val="008D7CB1"/>
    <w:rsid w:val="008E0F47"/>
    <w:rsid w:val="008E2DB4"/>
    <w:rsid w:val="008E2F45"/>
    <w:rsid w:val="008E4BED"/>
    <w:rsid w:val="008E4C82"/>
    <w:rsid w:val="008E5416"/>
    <w:rsid w:val="008E5813"/>
    <w:rsid w:val="008E6734"/>
    <w:rsid w:val="008E6836"/>
    <w:rsid w:val="008E7613"/>
    <w:rsid w:val="008F0ACA"/>
    <w:rsid w:val="008F0F61"/>
    <w:rsid w:val="008F1569"/>
    <w:rsid w:val="008F177B"/>
    <w:rsid w:val="008F1AE5"/>
    <w:rsid w:val="008F23A3"/>
    <w:rsid w:val="008F2D82"/>
    <w:rsid w:val="008F30E4"/>
    <w:rsid w:val="008F33E3"/>
    <w:rsid w:val="008F3FA5"/>
    <w:rsid w:val="008F4369"/>
    <w:rsid w:val="008F4916"/>
    <w:rsid w:val="008F5BCE"/>
    <w:rsid w:val="008F66D8"/>
    <w:rsid w:val="008F7996"/>
    <w:rsid w:val="008F7A87"/>
    <w:rsid w:val="009003C6"/>
    <w:rsid w:val="00900BB5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0489"/>
    <w:rsid w:val="00911348"/>
    <w:rsid w:val="009117FB"/>
    <w:rsid w:val="00911D75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E9E"/>
    <w:rsid w:val="00925298"/>
    <w:rsid w:val="00926551"/>
    <w:rsid w:val="00927976"/>
    <w:rsid w:val="0093069D"/>
    <w:rsid w:val="00930DA3"/>
    <w:rsid w:val="00931A79"/>
    <w:rsid w:val="0093244B"/>
    <w:rsid w:val="009353A5"/>
    <w:rsid w:val="00935D52"/>
    <w:rsid w:val="00937D9A"/>
    <w:rsid w:val="009400ED"/>
    <w:rsid w:val="00940465"/>
    <w:rsid w:val="00940C4E"/>
    <w:rsid w:val="00940CCF"/>
    <w:rsid w:val="00941259"/>
    <w:rsid w:val="0094253D"/>
    <w:rsid w:val="009425B8"/>
    <w:rsid w:val="00942BE8"/>
    <w:rsid w:val="0094371C"/>
    <w:rsid w:val="009438EA"/>
    <w:rsid w:val="009446AF"/>
    <w:rsid w:val="00945243"/>
    <w:rsid w:val="00946744"/>
    <w:rsid w:val="00946D52"/>
    <w:rsid w:val="00950948"/>
    <w:rsid w:val="00951758"/>
    <w:rsid w:val="00951D61"/>
    <w:rsid w:val="00953BDC"/>
    <w:rsid w:val="0095685A"/>
    <w:rsid w:val="0095782F"/>
    <w:rsid w:val="0096191D"/>
    <w:rsid w:val="00961B56"/>
    <w:rsid w:val="00962465"/>
    <w:rsid w:val="00962928"/>
    <w:rsid w:val="0096313A"/>
    <w:rsid w:val="009635DB"/>
    <w:rsid w:val="00963622"/>
    <w:rsid w:val="00963EF0"/>
    <w:rsid w:val="009646CD"/>
    <w:rsid w:val="00964F03"/>
    <w:rsid w:val="009651FC"/>
    <w:rsid w:val="00965C9A"/>
    <w:rsid w:val="00966AB3"/>
    <w:rsid w:val="00967039"/>
    <w:rsid w:val="009673F7"/>
    <w:rsid w:val="00967942"/>
    <w:rsid w:val="0097004C"/>
    <w:rsid w:val="00971190"/>
    <w:rsid w:val="00972453"/>
    <w:rsid w:val="00972995"/>
    <w:rsid w:val="00972C9B"/>
    <w:rsid w:val="00973B86"/>
    <w:rsid w:val="009768A5"/>
    <w:rsid w:val="00976B16"/>
    <w:rsid w:val="00977BA0"/>
    <w:rsid w:val="00977C49"/>
    <w:rsid w:val="0098004B"/>
    <w:rsid w:val="00981371"/>
    <w:rsid w:val="009813E4"/>
    <w:rsid w:val="0098200D"/>
    <w:rsid w:val="00982930"/>
    <w:rsid w:val="00983A69"/>
    <w:rsid w:val="00985462"/>
    <w:rsid w:val="00985906"/>
    <w:rsid w:val="0098599D"/>
    <w:rsid w:val="00986229"/>
    <w:rsid w:val="00987A6E"/>
    <w:rsid w:val="009902D8"/>
    <w:rsid w:val="00990E46"/>
    <w:rsid w:val="00990E6B"/>
    <w:rsid w:val="00991236"/>
    <w:rsid w:val="00991D8E"/>
    <w:rsid w:val="00991E62"/>
    <w:rsid w:val="0099240D"/>
    <w:rsid w:val="00992795"/>
    <w:rsid w:val="00992E9D"/>
    <w:rsid w:val="00993BFB"/>
    <w:rsid w:val="009941C9"/>
    <w:rsid w:val="009944FF"/>
    <w:rsid w:val="00994AFB"/>
    <w:rsid w:val="00994CA0"/>
    <w:rsid w:val="00995ABE"/>
    <w:rsid w:val="00996681"/>
    <w:rsid w:val="00996DCF"/>
    <w:rsid w:val="009A10AB"/>
    <w:rsid w:val="009A3C80"/>
    <w:rsid w:val="009A4462"/>
    <w:rsid w:val="009A4B04"/>
    <w:rsid w:val="009A6C1E"/>
    <w:rsid w:val="009A7163"/>
    <w:rsid w:val="009A73ED"/>
    <w:rsid w:val="009B027F"/>
    <w:rsid w:val="009B0F3E"/>
    <w:rsid w:val="009B1CDA"/>
    <w:rsid w:val="009B237A"/>
    <w:rsid w:val="009B2EA8"/>
    <w:rsid w:val="009B3454"/>
    <w:rsid w:val="009B3742"/>
    <w:rsid w:val="009B5832"/>
    <w:rsid w:val="009B58D7"/>
    <w:rsid w:val="009B5957"/>
    <w:rsid w:val="009B6B8F"/>
    <w:rsid w:val="009C1103"/>
    <w:rsid w:val="009C131E"/>
    <w:rsid w:val="009C1CFD"/>
    <w:rsid w:val="009C2000"/>
    <w:rsid w:val="009C2F79"/>
    <w:rsid w:val="009C3242"/>
    <w:rsid w:val="009C34B9"/>
    <w:rsid w:val="009C42D4"/>
    <w:rsid w:val="009C5A80"/>
    <w:rsid w:val="009C637E"/>
    <w:rsid w:val="009C6EF4"/>
    <w:rsid w:val="009C7CE7"/>
    <w:rsid w:val="009D02BE"/>
    <w:rsid w:val="009D1FC7"/>
    <w:rsid w:val="009D2340"/>
    <w:rsid w:val="009D2734"/>
    <w:rsid w:val="009D2A72"/>
    <w:rsid w:val="009D2FAA"/>
    <w:rsid w:val="009D3B47"/>
    <w:rsid w:val="009D3D64"/>
    <w:rsid w:val="009D3E17"/>
    <w:rsid w:val="009D7316"/>
    <w:rsid w:val="009D73DA"/>
    <w:rsid w:val="009D7FC0"/>
    <w:rsid w:val="009E0740"/>
    <w:rsid w:val="009E1761"/>
    <w:rsid w:val="009E2B9E"/>
    <w:rsid w:val="009E2C31"/>
    <w:rsid w:val="009E2DCC"/>
    <w:rsid w:val="009E46CF"/>
    <w:rsid w:val="009E4AB6"/>
    <w:rsid w:val="009E5256"/>
    <w:rsid w:val="009E56CE"/>
    <w:rsid w:val="009E653C"/>
    <w:rsid w:val="009E76E1"/>
    <w:rsid w:val="009F0719"/>
    <w:rsid w:val="009F09DA"/>
    <w:rsid w:val="009F1C75"/>
    <w:rsid w:val="009F2204"/>
    <w:rsid w:val="009F4326"/>
    <w:rsid w:val="009F4FC0"/>
    <w:rsid w:val="009F5CB8"/>
    <w:rsid w:val="009F63D6"/>
    <w:rsid w:val="009F6D98"/>
    <w:rsid w:val="00A006C5"/>
    <w:rsid w:val="00A051A9"/>
    <w:rsid w:val="00A052FA"/>
    <w:rsid w:val="00A07FE9"/>
    <w:rsid w:val="00A10F41"/>
    <w:rsid w:val="00A126BB"/>
    <w:rsid w:val="00A126D6"/>
    <w:rsid w:val="00A12C7A"/>
    <w:rsid w:val="00A138D4"/>
    <w:rsid w:val="00A14024"/>
    <w:rsid w:val="00A14130"/>
    <w:rsid w:val="00A154EA"/>
    <w:rsid w:val="00A1565F"/>
    <w:rsid w:val="00A213BA"/>
    <w:rsid w:val="00A21401"/>
    <w:rsid w:val="00A219CB"/>
    <w:rsid w:val="00A23464"/>
    <w:rsid w:val="00A240AB"/>
    <w:rsid w:val="00A24D27"/>
    <w:rsid w:val="00A24D3D"/>
    <w:rsid w:val="00A25AB0"/>
    <w:rsid w:val="00A27723"/>
    <w:rsid w:val="00A27F2C"/>
    <w:rsid w:val="00A3159B"/>
    <w:rsid w:val="00A3174A"/>
    <w:rsid w:val="00A3257B"/>
    <w:rsid w:val="00A32685"/>
    <w:rsid w:val="00A33589"/>
    <w:rsid w:val="00A35087"/>
    <w:rsid w:val="00A35F6B"/>
    <w:rsid w:val="00A36CBA"/>
    <w:rsid w:val="00A374AD"/>
    <w:rsid w:val="00A37534"/>
    <w:rsid w:val="00A377E3"/>
    <w:rsid w:val="00A37F4E"/>
    <w:rsid w:val="00A403AB"/>
    <w:rsid w:val="00A42232"/>
    <w:rsid w:val="00A424FE"/>
    <w:rsid w:val="00A431B8"/>
    <w:rsid w:val="00A44534"/>
    <w:rsid w:val="00A44CD8"/>
    <w:rsid w:val="00A468A4"/>
    <w:rsid w:val="00A46EAD"/>
    <w:rsid w:val="00A47A8C"/>
    <w:rsid w:val="00A51614"/>
    <w:rsid w:val="00A51821"/>
    <w:rsid w:val="00A51D64"/>
    <w:rsid w:val="00A528CF"/>
    <w:rsid w:val="00A52C7B"/>
    <w:rsid w:val="00A53198"/>
    <w:rsid w:val="00A541E1"/>
    <w:rsid w:val="00A54863"/>
    <w:rsid w:val="00A54B9C"/>
    <w:rsid w:val="00A5543B"/>
    <w:rsid w:val="00A5621E"/>
    <w:rsid w:val="00A56B4F"/>
    <w:rsid w:val="00A57D27"/>
    <w:rsid w:val="00A6084F"/>
    <w:rsid w:val="00A61C25"/>
    <w:rsid w:val="00A61EAE"/>
    <w:rsid w:val="00A61F41"/>
    <w:rsid w:val="00A62576"/>
    <w:rsid w:val="00A6310B"/>
    <w:rsid w:val="00A63F43"/>
    <w:rsid w:val="00A640D5"/>
    <w:rsid w:val="00A644B9"/>
    <w:rsid w:val="00A65189"/>
    <w:rsid w:val="00A65676"/>
    <w:rsid w:val="00A65853"/>
    <w:rsid w:val="00A6694C"/>
    <w:rsid w:val="00A66BED"/>
    <w:rsid w:val="00A670CF"/>
    <w:rsid w:val="00A70FB9"/>
    <w:rsid w:val="00A71010"/>
    <w:rsid w:val="00A713DF"/>
    <w:rsid w:val="00A71CF5"/>
    <w:rsid w:val="00A71DEC"/>
    <w:rsid w:val="00A72134"/>
    <w:rsid w:val="00A72F5C"/>
    <w:rsid w:val="00A72FEA"/>
    <w:rsid w:val="00A73EEC"/>
    <w:rsid w:val="00A742A9"/>
    <w:rsid w:val="00A749BA"/>
    <w:rsid w:val="00A75047"/>
    <w:rsid w:val="00A759D4"/>
    <w:rsid w:val="00A75A82"/>
    <w:rsid w:val="00A76CA6"/>
    <w:rsid w:val="00A76E02"/>
    <w:rsid w:val="00A77A44"/>
    <w:rsid w:val="00A800D1"/>
    <w:rsid w:val="00A80417"/>
    <w:rsid w:val="00A81834"/>
    <w:rsid w:val="00A82360"/>
    <w:rsid w:val="00A83771"/>
    <w:rsid w:val="00A846D9"/>
    <w:rsid w:val="00A84D41"/>
    <w:rsid w:val="00A84FB8"/>
    <w:rsid w:val="00A8606F"/>
    <w:rsid w:val="00A86507"/>
    <w:rsid w:val="00A9059D"/>
    <w:rsid w:val="00A906DA"/>
    <w:rsid w:val="00A90C89"/>
    <w:rsid w:val="00A93594"/>
    <w:rsid w:val="00A9408D"/>
    <w:rsid w:val="00A941E7"/>
    <w:rsid w:val="00A952A8"/>
    <w:rsid w:val="00A95A53"/>
    <w:rsid w:val="00A95EAD"/>
    <w:rsid w:val="00A96448"/>
    <w:rsid w:val="00A96849"/>
    <w:rsid w:val="00A9734F"/>
    <w:rsid w:val="00A975CE"/>
    <w:rsid w:val="00AA04F1"/>
    <w:rsid w:val="00AA050E"/>
    <w:rsid w:val="00AA18B3"/>
    <w:rsid w:val="00AA2818"/>
    <w:rsid w:val="00AA295D"/>
    <w:rsid w:val="00AA4123"/>
    <w:rsid w:val="00AA4541"/>
    <w:rsid w:val="00AA4D90"/>
    <w:rsid w:val="00AA5BDC"/>
    <w:rsid w:val="00AA5C41"/>
    <w:rsid w:val="00AA62A7"/>
    <w:rsid w:val="00AA6F79"/>
    <w:rsid w:val="00AA7AA0"/>
    <w:rsid w:val="00AB1793"/>
    <w:rsid w:val="00AB19EE"/>
    <w:rsid w:val="00AB29E9"/>
    <w:rsid w:val="00AB2BB7"/>
    <w:rsid w:val="00AB2D43"/>
    <w:rsid w:val="00AB2ECE"/>
    <w:rsid w:val="00AB4725"/>
    <w:rsid w:val="00AB4B57"/>
    <w:rsid w:val="00AB5A72"/>
    <w:rsid w:val="00AB5A88"/>
    <w:rsid w:val="00AB6374"/>
    <w:rsid w:val="00AB7A90"/>
    <w:rsid w:val="00AC0584"/>
    <w:rsid w:val="00AC0721"/>
    <w:rsid w:val="00AC1849"/>
    <w:rsid w:val="00AC20A7"/>
    <w:rsid w:val="00AC253C"/>
    <w:rsid w:val="00AC2B13"/>
    <w:rsid w:val="00AC3A93"/>
    <w:rsid w:val="00AC4AE5"/>
    <w:rsid w:val="00AC4AF1"/>
    <w:rsid w:val="00AC4B17"/>
    <w:rsid w:val="00AC4F90"/>
    <w:rsid w:val="00AC5575"/>
    <w:rsid w:val="00AC597E"/>
    <w:rsid w:val="00AC6E8D"/>
    <w:rsid w:val="00AC70A0"/>
    <w:rsid w:val="00AC7C0F"/>
    <w:rsid w:val="00AC7ED3"/>
    <w:rsid w:val="00AD0E61"/>
    <w:rsid w:val="00AD1079"/>
    <w:rsid w:val="00AD1098"/>
    <w:rsid w:val="00AD2CE8"/>
    <w:rsid w:val="00AD42D8"/>
    <w:rsid w:val="00AD4A0E"/>
    <w:rsid w:val="00AD4A96"/>
    <w:rsid w:val="00AD5040"/>
    <w:rsid w:val="00AD57DD"/>
    <w:rsid w:val="00AD5FE6"/>
    <w:rsid w:val="00AD61A4"/>
    <w:rsid w:val="00AD67D9"/>
    <w:rsid w:val="00AE1B52"/>
    <w:rsid w:val="00AE2394"/>
    <w:rsid w:val="00AE246F"/>
    <w:rsid w:val="00AE26E3"/>
    <w:rsid w:val="00AE31AB"/>
    <w:rsid w:val="00AE361B"/>
    <w:rsid w:val="00AE3FD2"/>
    <w:rsid w:val="00AE4439"/>
    <w:rsid w:val="00AE525A"/>
    <w:rsid w:val="00AE5DD8"/>
    <w:rsid w:val="00AE60F7"/>
    <w:rsid w:val="00AE68B0"/>
    <w:rsid w:val="00AF069D"/>
    <w:rsid w:val="00AF088D"/>
    <w:rsid w:val="00AF0A89"/>
    <w:rsid w:val="00AF1066"/>
    <w:rsid w:val="00AF1CCE"/>
    <w:rsid w:val="00AF3759"/>
    <w:rsid w:val="00AF5EFB"/>
    <w:rsid w:val="00AF71FC"/>
    <w:rsid w:val="00AF73BE"/>
    <w:rsid w:val="00AF74E0"/>
    <w:rsid w:val="00B002F3"/>
    <w:rsid w:val="00B00789"/>
    <w:rsid w:val="00B00CB6"/>
    <w:rsid w:val="00B01163"/>
    <w:rsid w:val="00B01427"/>
    <w:rsid w:val="00B0201D"/>
    <w:rsid w:val="00B02D40"/>
    <w:rsid w:val="00B03E20"/>
    <w:rsid w:val="00B04D12"/>
    <w:rsid w:val="00B06B1B"/>
    <w:rsid w:val="00B07F83"/>
    <w:rsid w:val="00B102E8"/>
    <w:rsid w:val="00B11508"/>
    <w:rsid w:val="00B117E4"/>
    <w:rsid w:val="00B13AA1"/>
    <w:rsid w:val="00B15DCF"/>
    <w:rsid w:val="00B165FC"/>
    <w:rsid w:val="00B17046"/>
    <w:rsid w:val="00B171A4"/>
    <w:rsid w:val="00B17D4C"/>
    <w:rsid w:val="00B20347"/>
    <w:rsid w:val="00B20F50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3EF0"/>
    <w:rsid w:val="00B23F23"/>
    <w:rsid w:val="00B24500"/>
    <w:rsid w:val="00B24BF3"/>
    <w:rsid w:val="00B24EE1"/>
    <w:rsid w:val="00B26129"/>
    <w:rsid w:val="00B27756"/>
    <w:rsid w:val="00B33346"/>
    <w:rsid w:val="00B34D89"/>
    <w:rsid w:val="00B35182"/>
    <w:rsid w:val="00B36BEB"/>
    <w:rsid w:val="00B36E70"/>
    <w:rsid w:val="00B377DB"/>
    <w:rsid w:val="00B37CF3"/>
    <w:rsid w:val="00B40094"/>
    <w:rsid w:val="00B404F9"/>
    <w:rsid w:val="00B40694"/>
    <w:rsid w:val="00B41F17"/>
    <w:rsid w:val="00B42EAD"/>
    <w:rsid w:val="00B445CC"/>
    <w:rsid w:val="00B45B4B"/>
    <w:rsid w:val="00B45BAF"/>
    <w:rsid w:val="00B45F7C"/>
    <w:rsid w:val="00B501F8"/>
    <w:rsid w:val="00B52153"/>
    <w:rsid w:val="00B52249"/>
    <w:rsid w:val="00B52792"/>
    <w:rsid w:val="00B52BCD"/>
    <w:rsid w:val="00B53891"/>
    <w:rsid w:val="00B53BE3"/>
    <w:rsid w:val="00B54D14"/>
    <w:rsid w:val="00B5617B"/>
    <w:rsid w:val="00B563E2"/>
    <w:rsid w:val="00B60864"/>
    <w:rsid w:val="00B61117"/>
    <w:rsid w:val="00B6116B"/>
    <w:rsid w:val="00B63115"/>
    <w:rsid w:val="00B63342"/>
    <w:rsid w:val="00B63C30"/>
    <w:rsid w:val="00B63E36"/>
    <w:rsid w:val="00B64B2D"/>
    <w:rsid w:val="00B64C8C"/>
    <w:rsid w:val="00B655D0"/>
    <w:rsid w:val="00B65606"/>
    <w:rsid w:val="00B657D0"/>
    <w:rsid w:val="00B66BF8"/>
    <w:rsid w:val="00B6762C"/>
    <w:rsid w:val="00B70718"/>
    <w:rsid w:val="00B70EF9"/>
    <w:rsid w:val="00B71983"/>
    <w:rsid w:val="00B71BC6"/>
    <w:rsid w:val="00B738A4"/>
    <w:rsid w:val="00B73AD2"/>
    <w:rsid w:val="00B74895"/>
    <w:rsid w:val="00B75A96"/>
    <w:rsid w:val="00B76469"/>
    <w:rsid w:val="00B76D01"/>
    <w:rsid w:val="00B77778"/>
    <w:rsid w:val="00B77923"/>
    <w:rsid w:val="00B81C9B"/>
    <w:rsid w:val="00B82548"/>
    <w:rsid w:val="00B82A81"/>
    <w:rsid w:val="00B834D7"/>
    <w:rsid w:val="00B836E9"/>
    <w:rsid w:val="00B83932"/>
    <w:rsid w:val="00B847C2"/>
    <w:rsid w:val="00B84E2C"/>
    <w:rsid w:val="00B85341"/>
    <w:rsid w:val="00B856AE"/>
    <w:rsid w:val="00B8589F"/>
    <w:rsid w:val="00B85BB7"/>
    <w:rsid w:val="00B85F34"/>
    <w:rsid w:val="00B868BF"/>
    <w:rsid w:val="00B871ED"/>
    <w:rsid w:val="00B904B2"/>
    <w:rsid w:val="00B9179A"/>
    <w:rsid w:val="00B91BE9"/>
    <w:rsid w:val="00B9228C"/>
    <w:rsid w:val="00B92692"/>
    <w:rsid w:val="00B928A9"/>
    <w:rsid w:val="00B92DBB"/>
    <w:rsid w:val="00B9383C"/>
    <w:rsid w:val="00B939DB"/>
    <w:rsid w:val="00B9421E"/>
    <w:rsid w:val="00B94223"/>
    <w:rsid w:val="00B94F5A"/>
    <w:rsid w:val="00B9570F"/>
    <w:rsid w:val="00B959D3"/>
    <w:rsid w:val="00B95B43"/>
    <w:rsid w:val="00B96A12"/>
    <w:rsid w:val="00B96BE4"/>
    <w:rsid w:val="00B96C72"/>
    <w:rsid w:val="00B97138"/>
    <w:rsid w:val="00B971A4"/>
    <w:rsid w:val="00B973C1"/>
    <w:rsid w:val="00B97BC5"/>
    <w:rsid w:val="00BA0748"/>
    <w:rsid w:val="00BA0FC4"/>
    <w:rsid w:val="00BA3122"/>
    <w:rsid w:val="00BA3C59"/>
    <w:rsid w:val="00BA4A15"/>
    <w:rsid w:val="00BA5D8A"/>
    <w:rsid w:val="00BA6039"/>
    <w:rsid w:val="00BA7280"/>
    <w:rsid w:val="00BA767C"/>
    <w:rsid w:val="00BB07F3"/>
    <w:rsid w:val="00BB0BFE"/>
    <w:rsid w:val="00BB0E18"/>
    <w:rsid w:val="00BB1F5A"/>
    <w:rsid w:val="00BB2E55"/>
    <w:rsid w:val="00BB4025"/>
    <w:rsid w:val="00BB40F9"/>
    <w:rsid w:val="00BB42AB"/>
    <w:rsid w:val="00BB5731"/>
    <w:rsid w:val="00BB724E"/>
    <w:rsid w:val="00BB7FAE"/>
    <w:rsid w:val="00BC037F"/>
    <w:rsid w:val="00BC0D4A"/>
    <w:rsid w:val="00BC212C"/>
    <w:rsid w:val="00BC2E41"/>
    <w:rsid w:val="00BC3AC0"/>
    <w:rsid w:val="00BC44FF"/>
    <w:rsid w:val="00BC5181"/>
    <w:rsid w:val="00BC5CDD"/>
    <w:rsid w:val="00BC5F03"/>
    <w:rsid w:val="00BD184A"/>
    <w:rsid w:val="00BD2876"/>
    <w:rsid w:val="00BD3196"/>
    <w:rsid w:val="00BD33E6"/>
    <w:rsid w:val="00BD5C25"/>
    <w:rsid w:val="00BD75B1"/>
    <w:rsid w:val="00BD7D8F"/>
    <w:rsid w:val="00BE07CB"/>
    <w:rsid w:val="00BE0CE1"/>
    <w:rsid w:val="00BE118D"/>
    <w:rsid w:val="00BE1663"/>
    <w:rsid w:val="00BE18C5"/>
    <w:rsid w:val="00BE234E"/>
    <w:rsid w:val="00BE2470"/>
    <w:rsid w:val="00BE2678"/>
    <w:rsid w:val="00BE3A07"/>
    <w:rsid w:val="00BE4269"/>
    <w:rsid w:val="00BE4D88"/>
    <w:rsid w:val="00BE579B"/>
    <w:rsid w:val="00BE5B61"/>
    <w:rsid w:val="00BE623E"/>
    <w:rsid w:val="00BE7192"/>
    <w:rsid w:val="00BE79B6"/>
    <w:rsid w:val="00BF0345"/>
    <w:rsid w:val="00BF11EE"/>
    <w:rsid w:val="00BF192E"/>
    <w:rsid w:val="00BF1ECE"/>
    <w:rsid w:val="00BF261E"/>
    <w:rsid w:val="00BF406F"/>
    <w:rsid w:val="00BF48F9"/>
    <w:rsid w:val="00BF4D2C"/>
    <w:rsid w:val="00BF5080"/>
    <w:rsid w:val="00BF5175"/>
    <w:rsid w:val="00BF542B"/>
    <w:rsid w:val="00BF5640"/>
    <w:rsid w:val="00BF64A9"/>
    <w:rsid w:val="00BF688A"/>
    <w:rsid w:val="00BF74C8"/>
    <w:rsid w:val="00BF7837"/>
    <w:rsid w:val="00C00063"/>
    <w:rsid w:val="00C010FC"/>
    <w:rsid w:val="00C01177"/>
    <w:rsid w:val="00C01D3C"/>
    <w:rsid w:val="00C021D5"/>
    <w:rsid w:val="00C02999"/>
    <w:rsid w:val="00C02DAB"/>
    <w:rsid w:val="00C0369A"/>
    <w:rsid w:val="00C04FBF"/>
    <w:rsid w:val="00C0691D"/>
    <w:rsid w:val="00C06AF6"/>
    <w:rsid w:val="00C07145"/>
    <w:rsid w:val="00C07ECB"/>
    <w:rsid w:val="00C11A36"/>
    <w:rsid w:val="00C1221B"/>
    <w:rsid w:val="00C129FB"/>
    <w:rsid w:val="00C13476"/>
    <w:rsid w:val="00C14D50"/>
    <w:rsid w:val="00C14DF0"/>
    <w:rsid w:val="00C1507E"/>
    <w:rsid w:val="00C15C18"/>
    <w:rsid w:val="00C170C5"/>
    <w:rsid w:val="00C20672"/>
    <w:rsid w:val="00C21D5F"/>
    <w:rsid w:val="00C227B5"/>
    <w:rsid w:val="00C22B7F"/>
    <w:rsid w:val="00C23B0A"/>
    <w:rsid w:val="00C25917"/>
    <w:rsid w:val="00C260C8"/>
    <w:rsid w:val="00C26A43"/>
    <w:rsid w:val="00C26DE7"/>
    <w:rsid w:val="00C27247"/>
    <w:rsid w:val="00C272D5"/>
    <w:rsid w:val="00C27877"/>
    <w:rsid w:val="00C2796C"/>
    <w:rsid w:val="00C30A48"/>
    <w:rsid w:val="00C3189A"/>
    <w:rsid w:val="00C32742"/>
    <w:rsid w:val="00C33432"/>
    <w:rsid w:val="00C334D1"/>
    <w:rsid w:val="00C33693"/>
    <w:rsid w:val="00C337F4"/>
    <w:rsid w:val="00C35450"/>
    <w:rsid w:val="00C36C74"/>
    <w:rsid w:val="00C37257"/>
    <w:rsid w:val="00C37923"/>
    <w:rsid w:val="00C4021F"/>
    <w:rsid w:val="00C404BD"/>
    <w:rsid w:val="00C4257C"/>
    <w:rsid w:val="00C43DAB"/>
    <w:rsid w:val="00C4460A"/>
    <w:rsid w:val="00C46530"/>
    <w:rsid w:val="00C46535"/>
    <w:rsid w:val="00C46D12"/>
    <w:rsid w:val="00C50D6E"/>
    <w:rsid w:val="00C5149C"/>
    <w:rsid w:val="00C516D0"/>
    <w:rsid w:val="00C51DFE"/>
    <w:rsid w:val="00C53E2F"/>
    <w:rsid w:val="00C5646D"/>
    <w:rsid w:val="00C570F2"/>
    <w:rsid w:val="00C6082E"/>
    <w:rsid w:val="00C61BC8"/>
    <w:rsid w:val="00C61EE1"/>
    <w:rsid w:val="00C620DD"/>
    <w:rsid w:val="00C62B22"/>
    <w:rsid w:val="00C6303D"/>
    <w:rsid w:val="00C65B1E"/>
    <w:rsid w:val="00C66B0B"/>
    <w:rsid w:val="00C675ED"/>
    <w:rsid w:val="00C70149"/>
    <w:rsid w:val="00C70293"/>
    <w:rsid w:val="00C708A2"/>
    <w:rsid w:val="00C71851"/>
    <w:rsid w:val="00C71F55"/>
    <w:rsid w:val="00C7262B"/>
    <w:rsid w:val="00C739F2"/>
    <w:rsid w:val="00C74227"/>
    <w:rsid w:val="00C74A4B"/>
    <w:rsid w:val="00C74DC2"/>
    <w:rsid w:val="00C757D2"/>
    <w:rsid w:val="00C7723C"/>
    <w:rsid w:val="00C80C1A"/>
    <w:rsid w:val="00C80E5A"/>
    <w:rsid w:val="00C81512"/>
    <w:rsid w:val="00C81658"/>
    <w:rsid w:val="00C82345"/>
    <w:rsid w:val="00C823E3"/>
    <w:rsid w:val="00C82519"/>
    <w:rsid w:val="00C8344D"/>
    <w:rsid w:val="00C83503"/>
    <w:rsid w:val="00C839D8"/>
    <w:rsid w:val="00C83DE1"/>
    <w:rsid w:val="00C85876"/>
    <w:rsid w:val="00C86286"/>
    <w:rsid w:val="00C90718"/>
    <w:rsid w:val="00C90FFE"/>
    <w:rsid w:val="00C911C5"/>
    <w:rsid w:val="00C91EFA"/>
    <w:rsid w:val="00C9200A"/>
    <w:rsid w:val="00C928C5"/>
    <w:rsid w:val="00C93266"/>
    <w:rsid w:val="00C93CC8"/>
    <w:rsid w:val="00C93FB0"/>
    <w:rsid w:val="00C94F98"/>
    <w:rsid w:val="00C9554B"/>
    <w:rsid w:val="00C961AA"/>
    <w:rsid w:val="00C965E4"/>
    <w:rsid w:val="00C96D0E"/>
    <w:rsid w:val="00C97546"/>
    <w:rsid w:val="00C976AC"/>
    <w:rsid w:val="00C97A80"/>
    <w:rsid w:val="00C97D5F"/>
    <w:rsid w:val="00CA04B1"/>
    <w:rsid w:val="00CA0E9E"/>
    <w:rsid w:val="00CA19FA"/>
    <w:rsid w:val="00CA1D50"/>
    <w:rsid w:val="00CA2183"/>
    <w:rsid w:val="00CA2C3E"/>
    <w:rsid w:val="00CA3035"/>
    <w:rsid w:val="00CA3081"/>
    <w:rsid w:val="00CA34C5"/>
    <w:rsid w:val="00CA47E8"/>
    <w:rsid w:val="00CB0081"/>
    <w:rsid w:val="00CB0234"/>
    <w:rsid w:val="00CB0BD3"/>
    <w:rsid w:val="00CB0FC7"/>
    <w:rsid w:val="00CB2F95"/>
    <w:rsid w:val="00CB3982"/>
    <w:rsid w:val="00CB3A2E"/>
    <w:rsid w:val="00CB3B89"/>
    <w:rsid w:val="00CB4361"/>
    <w:rsid w:val="00CB464C"/>
    <w:rsid w:val="00CB5FF1"/>
    <w:rsid w:val="00CB690C"/>
    <w:rsid w:val="00CB7541"/>
    <w:rsid w:val="00CB78ED"/>
    <w:rsid w:val="00CB7EF1"/>
    <w:rsid w:val="00CB7F03"/>
    <w:rsid w:val="00CC1691"/>
    <w:rsid w:val="00CC2D72"/>
    <w:rsid w:val="00CC2DB1"/>
    <w:rsid w:val="00CC3519"/>
    <w:rsid w:val="00CC35DD"/>
    <w:rsid w:val="00CC3A9B"/>
    <w:rsid w:val="00CC64E7"/>
    <w:rsid w:val="00CC7E66"/>
    <w:rsid w:val="00CD03E9"/>
    <w:rsid w:val="00CD11EE"/>
    <w:rsid w:val="00CD1FE8"/>
    <w:rsid w:val="00CD309C"/>
    <w:rsid w:val="00CD3612"/>
    <w:rsid w:val="00CD4594"/>
    <w:rsid w:val="00CD71C3"/>
    <w:rsid w:val="00CD7782"/>
    <w:rsid w:val="00CD7C97"/>
    <w:rsid w:val="00CE105B"/>
    <w:rsid w:val="00CE147C"/>
    <w:rsid w:val="00CE1627"/>
    <w:rsid w:val="00CE36E1"/>
    <w:rsid w:val="00CE3E1A"/>
    <w:rsid w:val="00CE3F98"/>
    <w:rsid w:val="00CE68A0"/>
    <w:rsid w:val="00CE7DC7"/>
    <w:rsid w:val="00CF08E5"/>
    <w:rsid w:val="00CF1073"/>
    <w:rsid w:val="00CF1674"/>
    <w:rsid w:val="00CF1B86"/>
    <w:rsid w:val="00CF2C3B"/>
    <w:rsid w:val="00CF420E"/>
    <w:rsid w:val="00CF4311"/>
    <w:rsid w:val="00CF491C"/>
    <w:rsid w:val="00CF51E1"/>
    <w:rsid w:val="00CF5C60"/>
    <w:rsid w:val="00CF5D4E"/>
    <w:rsid w:val="00CF5F52"/>
    <w:rsid w:val="00CF6321"/>
    <w:rsid w:val="00CF6B6D"/>
    <w:rsid w:val="00CF756D"/>
    <w:rsid w:val="00CF7577"/>
    <w:rsid w:val="00CF7B56"/>
    <w:rsid w:val="00CF7F2E"/>
    <w:rsid w:val="00D00283"/>
    <w:rsid w:val="00D009A2"/>
    <w:rsid w:val="00D00B3D"/>
    <w:rsid w:val="00D00B4B"/>
    <w:rsid w:val="00D02433"/>
    <w:rsid w:val="00D02C18"/>
    <w:rsid w:val="00D0319B"/>
    <w:rsid w:val="00D03C15"/>
    <w:rsid w:val="00D05342"/>
    <w:rsid w:val="00D065F2"/>
    <w:rsid w:val="00D06D0B"/>
    <w:rsid w:val="00D10030"/>
    <w:rsid w:val="00D11EB9"/>
    <w:rsid w:val="00D11F24"/>
    <w:rsid w:val="00D1206C"/>
    <w:rsid w:val="00D1269E"/>
    <w:rsid w:val="00D1375B"/>
    <w:rsid w:val="00D1478C"/>
    <w:rsid w:val="00D147A3"/>
    <w:rsid w:val="00D14CC0"/>
    <w:rsid w:val="00D1535E"/>
    <w:rsid w:val="00D1570D"/>
    <w:rsid w:val="00D15DA8"/>
    <w:rsid w:val="00D1606C"/>
    <w:rsid w:val="00D16363"/>
    <w:rsid w:val="00D16967"/>
    <w:rsid w:val="00D20034"/>
    <w:rsid w:val="00D2045B"/>
    <w:rsid w:val="00D2054E"/>
    <w:rsid w:val="00D21CC9"/>
    <w:rsid w:val="00D22698"/>
    <w:rsid w:val="00D22ACE"/>
    <w:rsid w:val="00D26F21"/>
    <w:rsid w:val="00D272A1"/>
    <w:rsid w:val="00D274D9"/>
    <w:rsid w:val="00D31681"/>
    <w:rsid w:val="00D324C6"/>
    <w:rsid w:val="00D32705"/>
    <w:rsid w:val="00D32808"/>
    <w:rsid w:val="00D32CE5"/>
    <w:rsid w:val="00D33B4B"/>
    <w:rsid w:val="00D347AA"/>
    <w:rsid w:val="00D348F8"/>
    <w:rsid w:val="00D34EA2"/>
    <w:rsid w:val="00D34FB4"/>
    <w:rsid w:val="00D35179"/>
    <w:rsid w:val="00D367C5"/>
    <w:rsid w:val="00D36CCA"/>
    <w:rsid w:val="00D37FCC"/>
    <w:rsid w:val="00D405A8"/>
    <w:rsid w:val="00D40EDE"/>
    <w:rsid w:val="00D43958"/>
    <w:rsid w:val="00D44DE5"/>
    <w:rsid w:val="00D45372"/>
    <w:rsid w:val="00D453DF"/>
    <w:rsid w:val="00D457B1"/>
    <w:rsid w:val="00D45AF4"/>
    <w:rsid w:val="00D46327"/>
    <w:rsid w:val="00D46945"/>
    <w:rsid w:val="00D472B4"/>
    <w:rsid w:val="00D5036D"/>
    <w:rsid w:val="00D51341"/>
    <w:rsid w:val="00D51F74"/>
    <w:rsid w:val="00D52520"/>
    <w:rsid w:val="00D53307"/>
    <w:rsid w:val="00D533B8"/>
    <w:rsid w:val="00D54313"/>
    <w:rsid w:val="00D54760"/>
    <w:rsid w:val="00D55B1C"/>
    <w:rsid w:val="00D56931"/>
    <w:rsid w:val="00D56A8B"/>
    <w:rsid w:val="00D57677"/>
    <w:rsid w:val="00D5798D"/>
    <w:rsid w:val="00D613F4"/>
    <w:rsid w:val="00D62E60"/>
    <w:rsid w:val="00D64504"/>
    <w:rsid w:val="00D65EF8"/>
    <w:rsid w:val="00D66108"/>
    <w:rsid w:val="00D6613C"/>
    <w:rsid w:val="00D668AA"/>
    <w:rsid w:val="00D67B4E"/>
    <w:rsid w:val="00D70C2B"/>
    <w:rsid w:val="00D723C0"/>
    <w:rsid w:val="00D730A8"/>
    <w:rsid w:val="00D74295"/>
    <w:rsid w:val="00D747B8"/>
    <w:rsid w:val="00D751A5"/>
    <w:rsid w:val="00D758AB"/>
    <w:rsid w:val="00D76E4D"/>
    <w:rsid w:val="00D7731D"/>
    <w:rsid w:val="00D77BD1"/>
    <w:rsid w:val="00D8224D"/>
    <w:rsid w:val="00D822DE"/>
    <w:rsid w:val="00D82B2E"/>
    <w:rsid w:val="00D83050"/>
    <w:rsid w:val="00D83692"/>
    <w:rsid w:val="00D8393C"/>
    <w:rsid w:val="00D84DDD"/>
    <w:rsid w:val="00D8608F"/>
    <w:rsid w:val="00D861A1"/>
    <w:rsid w:val="00D865F4"/>
    <w:rsid w:val="00D86B57"/>
    <w:rsid w:val="00D86D1E"/>
    <w:rsid w:val="00D87934"/>
    <w:rsid w:val="00D90E03"/>
    <w:rsid w:val="00D90E74"/>
    <w:rsid w:val="00D90F6C"/>
    <w:rsid w:val="00D918CE"/>
    <w:rsid w:val="00D91EE2"/>
    <w:rsid w:val="00D929CE"/>
    <w:rsid w:val="00D94178"/>
    <w:rsid w:val="00D94983"/>
    <w:rsid w:val="00D94BA0"/>
    <w:rsid w:val="00D95BB2"/>
    <w:rsid w:val="00D96DEB"/>
    <w:rsid w:val="00D9755C"/>
    <w:rsid w:val="00DA0F30"/>
    <w:rsid w:val="00DA1766"/>
    <w:rsid w:val="00DA1CE0"/>
    <w:rsid w:val="00DA1D28"/>
    <w:rsid w:val="00DA4596"/>
    <w:rsid w:val="00DA4938"/>
    <w:rsid w:val="00DA7352"/>
    <w:rsid w:val="00DA7883"/>
    <w:rsid w:val="00DB00BB"/>
    <w:rsid w:val="00DB04C2"/>
    <w:rsid w:val="00DB05DA"/>
    <w:rsid w:val="00DB13B8"/>
    <w:rsid w:val="00DB1438"/>
    <w:rsid w:val="00DB2116"/>
    <w:rsid w:val="00DB2237"/>
    <w:rsid w:val="00DB320A"/>
    <w:rsid w:val="00DB441E"/>
    <w:rsid w:val="00DB4A79"/>
    <w:rsid w:val="00DB4B02"/>
    <w:rsid w:val="00DB64D7"/>
    <w:rsid w:val="00DB74D0"/>
    <w:rsid w:val="00DC104A"/>
    <w:rsid w:val="00DC1B64"/>
    <w:rsid w:val="00DC1E3D"/>
    <w:rsid w:val="00DC2B16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28F5"/>
    <w:rsid w:val="00DD3110"/>
    <w:rsid w:val="00DD365B"/>
    <w:rsid w:val="00DD4389"/>
    <w:rsid w:val="00DD4FA9"/>
    <w:rsid w:val="00DD5175"/>
    <w:rsid w:val="00DD61C4"/>
    <w:rsid w:val="00DD6A34"/>
    <w:rsid w:val="00DD7890"/>
    <w:rsid w:val="00DD7EDE"/>
    <w:rsid w:val="00DE0123"/>
    <w:rsid w:val="00DE2337"/>
    <w:rsid w:val="00DE2A88"/>
    <w:rsid w:val="00DE2FD5"/>
    <w:rsid w:val="00DE3B56"/>
    <w:rsid w:val="00DE474B"/>
    <w:rsid w:val="00DE53AC"/>
    <w:rsid w:val="00DE577B"/>
    <w:rsid w:val="00DE5DF0"/>
    <w:rsid w:val="00DE6BD2"/>
    <w:rsid w:val="00DE6FE5"/>
    <w:rsid w:val="00DE7346"/>
    <w:rsid w:val="00DE76A0"/>
    <w:rsid w:val="00DE7D26"/>
    <w:rsid w:val="00DF012A"/>
    <w:rsid w:val="00DF0222"/>
    <w:rsid w:val="00DF0E34"/>
    <w:rsid w:val="00DF1F20"/>
    <w:rsid w:val="00DF2E03"/>
    <w:rsid w:val="00DF3BCB"/>
    <w:rsid w:val="00DF3BED"/>
    <w:rsid w:val="00DF3C27"/>
    <w:rsid w:val="00DF3F91"/>
    <w:rsid w:val="00DF5063"/>
    <w:rsid w:val="00DF55EE"/>
    <w:rsid w:val="00DF56F1"/>
    <w:rsid w:val="00DF5F47"/>
    <w:rsid w:val="00DF6124"/>
    <w:rsid w:val="00DF617A"/>
    <w:rsid w:val="00DF771F"/>
    <w:rsid w:val="00DF7ACA"/>
    <w:rsid w:val="00E00083"/>
    <w:rsid w:val="00E000CA"/>
    <w:rsid w:val="00E016FB"/>
    <w:rsid w:val="00E01B60"/>
    <w:rsid w:val="00E01B8B"/>
    <w:rsid w:val="00E01F83"/>
    <w:rsid w:val="00E02735"/>
    <w:rsid w:val="00E03490"/>
    <w:rsid w:val="00E034AC"/>
    <w:rsid w:val="00E03DC0"/>
    <w:rsid w:val="00E03F4C"/>
    <w:rsid w:val="00E04095"/>
    <w:rsid w:val="00E04BF5"/>
    <w:rsid w:val="00E04FC5"/>
    <w:rsid w:val="00E0506C"/>
    <w:rsid w:val="00E058AA"/>
    <w:rsid w:val="00E05A24"/>
    <w:rsid w:val="00E07B5F"/>
    <w:rsid w:val="00E07E79"/>
    <w:rsid w:val="00E07F55"/>
    <w:rsid w:val="00E10617"/>
    <w:rsid w:val="00E121B2"/>
    <w:rsid w:val="00E1225C"/>
    <w:rsid w:val="00E12FAA"/>
    <w:rsid w:val="00E131C4"/>
    <w:rsid w:val="00E139E3"/>
    <w:rsid w:val="00E13AA7"/>
    <w:rsid w:val="00E15830"/>
    <w:rsid w:val="00E16169"/>
    <w:rsid w:val="00E16818"/>
    <w:rsid w:val="00E2040D"/>
    <w:rsid w:val="00E214F9"/>
    <w:rsid w:val="00E2423F"/>
    <w:rsid w:val="00E246D7"/>
    <w:rsid w:val="00E2550E"/>
    <w:rsid w:val="00E26DA4"/>
    <w:rsid w:val="00E30612"/>
    <w:rsid w:val="00E30E57"/>
    <w:rsid w:val="00E31A10"/>
    <w:rsid w:val="00E325EF"/>
    <w:rsid w:val="00E326B0"/>
    <w:rsid w:val="00E32BD7"/>
    <w:rsid w:val="00E32F17"/>
    <w:rsid w:val="00E332D7"/>
    <w:rsid w:val="00E334AB"/>
    <w:rsid w:val="00E337A3"/>
    <w:rsid w:val="00E34507"/>
    <w:rsid w:val="00E348F5"/>
    <w:rsid w:val="00E34CD7"/>
    <w:rsid w:val="00E36A76"/>
    <w:rsid w:val="00E36F41"/>
    <w:rsid w:val="00E37168"/>
    <w:rsid w:val="00E3736E"/>
    <w:rsid w:val="00E374E1"/>
    <w:rsid w:val="00E40241"/>
    <w:rsid w:val="00E41470"/>
    <w:rsid w:val="00E4256A"/>
    <w:rsid w:val="00E4283A"/>
    <w:rsid w:val="00E44682"/>
    <w:rsid w:val="00E4631E"/>
    <w:rsid w:val="00E4694B"/>
    <w:rsid w:val="00E46DE0"/>
    <w:rsid w:val="00E517C0"/>
    <w:rsid w:val="00E51C22"/>
    <w:rsid w:val="00E53F91"/>
    <w:rsid w:val="00E545CE"/>
    <w:rsid w:val="00E551D9"/>
    <w:rsid w:val="00E556E4"/>
    <w:rsid w:val="00E55775"/>
    <w:rsid w:val="00E569F8"/>
    <w:rsid w:val="00E57041"/>
    <w:rsid w:val="00E577F3"/>
    <w:rsid w:val="00E57AB1"/>
    <w:rsid w:val="00E57DCB"/>
    <w:rsid w:val="00E60A38"/>
    <w:rsid w:val="00E61081"/>
    <w:rsid w:val="00E623CE"/>
    <w:rsid w:val="00E6339F"/>
    <w:rsid w:val="00E63450"/>
    <w:rsid w:val="00E634CE"/>
    <w:rsid w:val="00E643BC"/>
    <w:rsid w:val="00E644A0"/>
    <w:rsid w:val="00E66A2E"/>
    <w:rsid w:val="00E6763E"/>
    <w:rsid w:val="00E67EE9"/>
    <w:rsid w:val="00E7026C"/>
    <w:rsid w:val="00E7055B"/>
    <w:rsid w:val="00E71996"/>
    <w:rsid w:val="00E71A86"/>
    <w:rsid w:val="00E725CA"/>
    <w:rsid w:val="00E728E8"/>
    <w:rsid w:val="00E74481"/>
    <w:rsid w:val="00E74EEF"/>
    <w:rsid w:val="00E7563E"/>
    <w:rsid w:val="00E75985"/>
    <w:rsid w:val="00E75AE6"/>
    <w:rsid w:val="00E77C32"/>
    <w:rsid w:val="00E82848"/>
    <w:rsid w:val="00E82CB3"/>
    <w:rsid w:val="00E83845"/>
    <w:rsid w:val="00E83B46"/>
    <w:rsid w:val="00E83D6A"/>
    <w:rsid w:val="00E8494D"/>
    <w:rsid w:val="00E84D40"/>
    <w:rsid w:val="00E873A1"/>
    <w:rsid w:val="00E87E9D"/>
    <w:rsid w:val="00E902A2"/>
    <w:rsid w:val="00E903E2"/>
    <w:rsid w:val="00E90A03"/>
    <w:rsid w:val="00E90BC0"/>
    <w:rsid w:val="00E946F0"/>
    <w:rsid w:val="00E94825"/>
    <w:rsid w:val="00E97435"/>
    <w:rsid w:val="00E97F43"/>
    <w:rsid w:val="00EA19F8"/>
    <w:rsid w:val="00EA3135"/>
    <w:rsid w:val="00EA38BD"/>
    <w:rsid w:val="00EA434D"/>
    <w:rsid w:val="00EA564B"/>
    <w:rsid w:val="00EA7B1A"/>
    <w:rsid w:val="00EB00D7"/>
    <w:rsid w:val="00EB0259"/>
    <w:rsid w:val="00EB12E4"/>
    <w:rsid w:val="00EB154D"/>
    <w:rsid w:val="00EB1B36"/>
    <w:rsid w:val="00EB2450"/>
    <w:rsid w:val="00EB29AB"/>
    <w:rsid w:val="00EB33D5"/>
    <w:rsid w:val="00EB4D23"/>
    <w:rsid w:val="00EB6560"/>
    <w:rsid w:val="00EB69BA"/>
    <w:rsid w:val="00EB6D83"/>
    <w:rsid w:val="00EB6EA1"/>
    <w:rsid w:val="00EB7666"/>
    <w:rsid w:val="00EB78AE"/>
    <w:rsid w:val="00EC045A"/>
    <w:rsid w:val="00EC08D2"/>
    <w:rsid w:val="00EC1BF2"/>
    <w:rsid w:val="00EC2FFF"/>
    <w:rsid w:val="00EC3459"/>
    <w:rsid w:val="00EC3CC9"/>
    <w:rsid w:val="00EC4214"/>
    <w:rsid w:val="00EC47F7"/>
    <w:rsid w:val="00EC490C"/>
    <w:rsid w:val="00EC5503"/>
    <w:rsid w:val="00EC6B0A"/>
    <w:rsid w:val="00EC7FA9"/>
    <w:rsid w:val="00ED0253"/>
    <w:rsid w:val="00ED0DF4"/>
    <w:rsid w:val="00ED1A2F"/>
    <w:rsid w:val="00ED1B29"/>
    <w:rsid w:val="00ED1F00"/>
    <w:rsid w:val="00ED2A60"/>
    <w:rsid w:val="00ED44F7"/>
    <w:rsid w:val="00ED4CAD"/>
    <w:rsid w:val="00EE0081"/>
    <w:rsid w:val="00EE09A4"/>
    <w:rsid w:val="00EE09A8"/>
    <w:rsid w:val="00EE102F"/>
    <w:rsid w:val="00EE1ADC"/>
    <w:rsid w:val="00EE2029"/>
    <w:rsid w:val="00EE2881"/>
    <w:rsid w:val="00EE2EE8"/>
    <w:rsid w:val="00EE2FCE"/>
    <w:rsid w:val="00EE3B19"/>
    <w:rsid w:val="00EE4430"/>
    <w:rsid w:val="00EE52E4"/>
    <w:rsid w:val="00EE55AF"/>
    <w:rsid w:val="00EE5B25"/>
    <w:rsid w:val="00EE621B"/>
    <w:rsid w:val="00EE6220"/>
    <w:rsid w:val="00EE7127"/>
    <w:rsid w:val="00EE72C2"/>
    <w:rsid w:val="00EF0793"/>
    <w:rsid w:val="00EF07FD"/>
    <w:rsid w:val="00EF0D04"/>
    <w:rsid w:val="00EF1328"/>
    <w:rsid w:val="00EF1E70"/>
    <w:rsid w:val="00EF2A3A"/>
    <w:rsid w:val="00EF32C8"/>
    <w:rsid w:val="00EF38FD"/>
    <w:rsid w:val="00EF3D02"/>
    <w:rsid w:val="00EF44B9"/>
    <w:rsid w:val="00EF5670"/>
    <w:rsid w:val="00EF606F"/>
    <w:rsid w:val="00F02816"/>
    <w:rsid w:val="00F02CBD"/>
    <w:rsid w:val="00F03831"/>
    <w:rsid w:val="00F039D5"/>
    <w:rsid w:val="00F03D62"/>
    <w:rsid w:val="00F04916"/>
    <w:rsid w:val="00F057C1"/>
    <w:rsid w:val="00F05941"/>
    <w:rsid w:val="00F07AA3"/>
    <w:rsid w:val="00F10032"/>
    <w:rsid w:val="00F10699"/>
    <w:rsid w:val="00F107E1"/>
    <w:rsid w:val="00F109F6"/>
    <w:rsid w:val="00F11103"/>
    <w:rsid w:val="00F113F3"/>
    <w:rsid w:val="00F137B5"/>
    <w:rsid w:val="00F13ADB"/>
    <w:rsid w:val="00F14E7B"/>
    <w:rsid w:val="00F16B05"/>
    <w:rsid w:val="00F1703D"/>
    <w:rsid w:val="00F171B4"/>
    <w:rsid w:val="00F17580"/>
    <w:rsid w:val="00F17639"/>
    <w:rsid w:val="00F17BDC"/>
    <w:rsid w:val="00F207E6"/>
    <w:rsid w:val="00F20A3C"/>
    <w:rsid w:val="00F211B7"/>
    <w:rsid w:val="00F21CDE"/>
    <w:rsid w:val="00F22B91"/>
    <w:rsid w:val="00F2301D"/>
    <w:rsid w:val="00F230DC"/>
    <w:rsid w:val="00F23256"/>
    <w:rsid w:val="00F245AC"/>
    <w:rsid w:val="00F312B3"/>
    <w:rsid w:val="00F32B9B"/>
    <w:rsid w:val="00F333CF"/>
    <w:rsid w:val="00F35B0F"/>
    <w:rsid w:val="00F35F7E"/>
    <w:rsid w:val="00F366B0"/>
    <w:rsid w:val="00F36B30"/>
    <w:rsid w:val="00F36E8B"/>
    <w:rsid w:val="00F379E5"/>
    <w:rsid w:val="00F37B61"/>
    <w:rsid w:val="00F40306"/>
    <w:rsid w:val="00F4157C"/>
    <w:rsid w:val="00F41865"/>
    <w:rsid w:val="00F4241D"/>
    <w:rsid w:val="00F429C9"/>
    <w:rsid w:val="00F4388D"/>
    <w:rsid w:val="00F4453D"/>
    <w:rsid w:val="00F45B80"/>
    <w:rsid w:val="00F45C49"/>
    <w:rsid w:val="00F45F32"/>
    <w:rsid w:val="00F46075"/>
    <w:rsid w:val="00F474FE"/>
    <w:rsid w:val="00F47BDA"/>
    <w:rsid w:val="00F47DE7"/>
    <w:rsid w:val="00F50D1D"/>
    <w:rsid w:val="00F51306"/>
    <w:rsid w:val="00F514E0"/>
    <w:rsid w:val="00F545A8"/>
    <w:rsid w:val="00F5518A"/>
    <w:rsid w:val="00F559F0"/>
    <w:rsid w:val="00F563DB"/>
    <w:rsid w:val="00F566A0"/>
    <w:rsid w:val="00F60A3F"/>
    <w:rsid w:val="00F6112B"/>
    <w:rsid w:val="00F62936"/>
    <w:rsid w:val="00F63995"/>
    <w:rsid w:val="00F64C9B"/>
    <w:rsid w:val="00F65422"/>
    <w:rsid w:val="00F659D5"/>
    <w:rsid w:val="00F665DF"/>
    <w:rsid w:val="00F66670"/>
    <w:rsid w:val="00F66FC0"/>
    <w:rsid w:val="00F67425"/>
    <w:rsid w:val="00F7066D"/>
    <w:rsid w:val="00F70B77"/>
    <w:rsid w:val="00F71B13"/>
    <w:rsid w:val="00F72492"/>
    <w:rsid w:val="00F733E0"/>
    <w:rsid w:val="00F754A9"/>
    <w:rsid w:val="00F7568E"/>
    <w:rsid w:val="00F76004"/>
    <w:rsid w:val="00F764C9"/>
    <w:rsid w:val="00F76B7D"/>
    <w:rsid w:val="00F802E5"/>
    <w:rsid w:val="00F8077A"/>
    <w:rsid w:val="00F81868"/>
    <w:rsid w:val="00F84052"/>
    <w:rsid w:val="00F8798D"/>
    <w:rsid w:val="00F87C05"/>
    <w:rsid w:val="00F87FF5"/>
    <w:rsid w:val="00F908D9"/>
    <w:rsid w:val="00F93591"/>
    <w:rsid w:val="00F93EE3"/>
    <w:rsid w:val="00F94849"/>
    <w:rsid w:val="00F95BC2"/>
    <w:rsid w:val="00F95C78"/>
    <w:rsid w:val="00FA0021"/>
    <w:rsid w:val="00FA044C"/>
    <w:rsid w:val="00FA31E4"/>
    <w:rsid w:val="00FA3494"/>
    <w:rsid w:val="00FA3693"/>
    <w:rsid w:val="00FA40C7"/>
    <w:rsid w:val="00FA5974"/>
    <w:rsid w:val="00FA6B61"/>
    <w:rsid w:val="00FA6C15"/>
    <w:rsid w:val="00FA6FFF"/>
    <w:rsid w:val="00FA72C4"/>
    <w:rsid w:val="00FA742E"/>
    <w:rsid w:val="00FB020E"/>
    <w:rsid w:val="00FB04A3"/>
    <w:rsid w:val="00FB0FCD"/>
    <w:rsid w:val="00FB1421"/>
    <w:rsid w:val="00FB1686"/>
    <w:rsid w:val="00FB1D96"/>
    <w:rsid w:val="00FB2219"/>
    <w:rsid w:val="00FB2433"/>
    <w:rsid w:val="00FB2A5E"/>
    <w:rsid w:val="00FB2E50"/>
    <w:rsid w:val="00FB3C1C"/>
    <w:rsid w:val="00FB4E26"/>
    <w:rsid w:val="00FB52F1"/>
    <w:rsid w:val="00FB5C3B"/>
    <w:rsid w:val="00FB5F9A"/>
    <w:rsid w:val="00FB7F2E"/>
    <w:rsid w:val="00FC09DC"/>
    <w:rsid w:val="00FC1F3F"/>
    <w:rsid w:val="00FC1F79"/>
    <w:rsid w:val="00FC2698"/>
    <w:rsid w:val="00FC4956"/>
    <w:rsid w:val="00FC4B96"/>
    <w:rsid w:val="00FC614F"/>
    <w:rsid w:val="00FC6D97"/>
    <w:rsid w:val="00FC72FB"/>
    <w:rsid w:val="00FC76AE"/>
    <w:rsid w:val="00FC789D"/>
    <w:rsid w:val="00FC7BB4"/>
    <w:rsid w:val="00FC7C08"/>
    <w:rsid w:val="00FD004D"/>
    <w:rsid w:val="00FD038E"/>
    <w:rsid w:val="00FD1D1B"/>
    <w:rsid w:val="00FD20A1"/>
    <w:rsid w:val="00FD56AC"/>
    <w:rsid w:val="00FD5A7A"/>
    <w:rsid w:val="00FD68A1"/>
    <w:rsid w:val="00FD7AB4"/>
    <w:rsid w:val="00FE0550"/>
    <w:rsid w:val="00FE0C00"/>
    <w:rsid w:val="00FE1010"/>
    <w:rsid w:val="00FE16F7"/>
    <w:rsid w:val="00FE17A9"/>
    <w:rsid w:val="00FE1C1C"/>
    <w:rsid w:val="00FE1CAC"/>
    <w:rsid w:val="00FE30FB"/>
    <w:rsid w:val="00FE32A2"/>
    <w:rsid w:val="00FE3AB4"/>
    <w:rsid w:val="00FE59B0"/>
    <w:rsid w:val="00FE7018"/>
    <w:rsid w:val="00FE7F45"/>
    <w:rsid w:val="00FF00B7"/>
    <w:rsid w:val="00FF36FF"/>
    <w:rsid w:val="00FF4F6E"/>
    <w:rsid w:val="00FF6194"/>
    <w:rsid w:val="00FF7308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24B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4D6B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114D6B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114D6B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114D6B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114D6B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114D6B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114D6B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114D6B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114D6B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114D6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114D6B"/>
    <w:pPr>
      <w:widowControl w:val="0"/>
      <w:autoSpaceDE w:val="0"/>
      <w:autoSpaceDN w:val="0"/>
      <w:adjustRightInd w:val="0"/>
      <w:jc w:val="both"/>
    </w:pPr>
    <w:rPr>
      <w:b/>
      <w:bCs/>
    </w:rPr>
  </w:style>
  <w:style w:type="paragraph" w:styleId="NormalWeb">
    <w:name w:val="Normal (Web)"/>
    <w:basedOn w:val="Normal"/>
    <w:uiPriority w:val="99"/>
    <w:rsid w:val="00114D6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114D6B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114D6B"/>
  </w:style>
  <w:style w:type="paragraph" w:customStyle="1" w:styleId="p0">
    <w:name w:val="p0"/>
    <w:basedOn w:val="Normal"/>
    <w:rsid w:val="00114D6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114D6B"/>
    <w:rPr>
      <w:sz w:val="20"/>
      <w:lang w:val="es-MX"/>
    </w:rPr>
  </w:style>
  <w:style w:type="paragraph" w:customStyle="1" w:styleId="TEXTO">
    <w:name w:val="TEXTO"/>
    <w:basedOn w:val="Normal"/>
    <w:rsid w:val="00114D6B"/>
    <w:pPr>
      <w:jc w:val="both"/>
    </w:pPr>
    <w:rPr>
      <w:lang w:val="es-MX"/>
    </w:rPr>
  </w:style>
  <w:style w:type="paragraph" w:customStyle="1" w:styleId="CAPTULO">
    <w:name w:val="CAPÍTULO"/>
    <w:basedOn w:val="Normal"/>
    <w:rsid w:val="00114D6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114D6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114D6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114D6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114D6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114D6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114D6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114D6B"/>
    <w:rPr>
      <w:color w:val="0000FF"/>
      <w:u w:val="single"/>
    </w:rPr>
  </w:style>
  <w:style w:type="paragraph" w:styleId="Sangradetextonormal">
    <w:name w:val="Body Text Indent"/>
    <w:basedOn w:val="Normal"/>
    <w:rsid w:val="00114D6B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114D6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114D6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114D6B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114D6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114D6B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114D6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114D6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114D6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114D6B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114D6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114D6B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114D6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qFormat/>
    <w:rsid w:val="0060151C"/>
    <w:rPr>
      <w:b/>
      <w:bCs/>
    </w:rPr>
  </w:style>
  <w:style w:type="character" w:styleId="nfasis">
    <w:name w:val="Emphasis"/>
    <w:qFormat/>
    <w:rsid w:val="0060151C"/>
    <w:rPr>
      <w:i/>
      <w:iCs/>
    </w:rPr>
  </w:style>
  <w:style w:type="character" w:customStyle="1" w:styleId="InfoBlueCar">
    <w:name w:val="InfoBlue Ca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/>
    </w:rPr>
  </w:style>
  <w:style w:type="character" w:customStyle="1" w:styleId="Ttulo9Car">
    <w:name w:val="Título 9 Ca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rsid w:val="00FC72FB"/>
    <w:rPr>
      <w:color w:val="800080"/>
      <w:u w:val="single"/>
    </w:rPr>
  </w:style>
  <w:style w:type="character" w:customStyle="1" w:styleId="Ttulo4Car">
    <w:name w:val="Título 4 Ca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6591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054BF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54B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BF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54B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54BF1"/>
    <w:rPr>
      <w:rFonts w:ascii="Arial" w:hAnsi="Arial"/>
      <w:b/>
      <w:bCs/>
      <w:lang w:val="es-ES" w:eastAsia="es-ES"/>
    </w:rPr>
  </w:style>
  <w:style w:type="paragraph" w:customStyle="1" w:styleId="Unico2">
    <w:name w:val="Unico2"/>
    <w:basedOn w:val="Normal"/>
    <w:link w:val="Unico2Car"/>
    <w:autoRedefine/>
    <w:rsid w:val="00544903"/>
    <w:pPr>
      <w:numPr>
        <w:ilvl w:val="1"/>
        <w:numId w:val="5"/>
      </w:numPr>
      <w:tabs>
        <w:tab w:val="left" w:pos="851"/>
      </w:tabs>
      <w:ind w:left="851" w:hanging="425"/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544903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544903"/>
    <w:pPr>
      <w:numPr>
        <w:ilvl w:val="1"/>
        <w:numId w:val="26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24B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4D6B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114D6B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114D6B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114D6B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114D6B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114D6B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114D6B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114D6B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114D6B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114D6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114D6B"/>
    <w:pPr>
      <w:widowControl w:val="0"/>
      <w:autoSpaceDE w:val="0"/>
      <w:autoSpaceDN w:val="0"/>
      <w:adjustRightInd w:val="0"/>
      <w:jc w:val="both"/>
    </w:pPr>
    <w:rPr>
      <w:b/>
      <w:bCs/>
    </w:rPr>
  </w:style>
  <w:style w:type="paragraph" w:styleId="NormalWeb">
    <w:name w:val="Normal (Web)"/>
    <w:basedOn w:val="Normal"/>
    <w:uiPriority w:val="99"/>
    <w:rsid w:val="00114D6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114D6B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114D6B"/>
  </w:style>
  <w:style w:type="paragraph" w:customStyle="1" w:styleId="p0">
    <w:name w:val="p0"/>
    <w:basedOn w:val="Normal"/>
    <w:rsid w:val="00114D6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114D6B"/>
    <w:rPr>
      <w:sz w:val="20"/>
      <w:lang w:val="es-MX"/>
    </w:rPr>
  </w:style>
  <w:style w:type="paragraph" w:customStyle="1" w:styleId="TEXTO">
    <w:name w:val="TEXTO"/>
    <w:basedOn w:val="Normal"/>
    <w:rsid w:val="00114D6B"/>
    <w:pPr>
      <w:jc w:val="both"/>
    </w:pPr>
    <w:rPr>
      <w:lang w:val="es-MX"/>
    </w:rPr>
  </w:style>
  <w:style w:type="paragraph" w:customStyle="1" w:styleId="CAPTULO">
    <w:name w:val="CAPÍTULO"/>
    <w:basedOn w:val="Normal"/>
    <w:rsid w:val="00114D6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114D6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114D6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114D6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114D6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114D6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114D6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114D6B"/>
    <w:rPr>
      <w:color w:val="0000FF"/>
      <w:u w:val="single"/>
    </w:rPr>
  </w:style>
  <w:style w:type="paragraph" w:styleId="Sangradetextonormal">
    <w:name w:val="Body Text Indent"/>
    <w:basedOn w:val="Normal"/>
    <w:rsid w:val="00114D6B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114D6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114D6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114D6B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114D6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114D6B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114D6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114D6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114D6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114D6B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114D6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114D6B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114D6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qFormat/>
    <w:rsid w:val="0060151C"/>
    <w:rPr>
      <w:b/>
      <w:bCs/>
    </w:rPr>
  </w:style>
  <w:style w:type="character" w:styleId="nfasis">
    <w:name w:val="Emphasis"/>
    <w:qFormat/>
    <w:rsid w:val="0060151C"/>
    <w:rPr>
      <w:i/>
      <w:iCs/>
    </w:rPr>
  </w:style>
  <w:style w:type="character" w:customStyle="1" w:styleId="InfoBlueCar">
    <w:name w:val="InfoBlue Ca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/>
    </w:rPr>
  </w:style>
  <w:style w:type="character" w:customStyle="1" w:styleId="Ttulo9Car">
    <w:name w:val="Título 9 Ca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rsid w:val="00FC72FB"/>
    <w:rPr>
      <w:color w:val="800080"/>
      <w:u w:val="single"/>
    </w:rPr>
  </w:style>
  <w:style w:type="character" w:customStyle="1" w:styleId="Ttulo4Car">
    <w:name w:val="Título 4 Ca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6591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054BF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54B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BF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54B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54BF1"/>
    <w:rPr>
      <w:rFonts w:ascii="Arial" w:hAnsi="Arial"/>
      <w:b/>
      <w:bCs/>
      <w:lang w:val="es-ES" w:eastAsia="es-ES"/>
    </w:rPr>
  </w:style>
  <w:style w:type="paragraph" w:customStyle="1" w:styleId="Unico2">
    <w:name w:val="Unico2"/>
    <w:basedOn w:val="Normal"/>
    <w:link w:val="Unico2Car"/>
    <w:autoRedefine/>
    <w:rsid w:val="00544903"/>
    <w:pPr>
      <w:numPr>
        <w:ilvl w:val="1"/>
        <w:numId w:val="5"/>
      </w:numPr>
      <w:tabs>
        <w:tab w:val="left" w:pos="851"/>
      </w:tabs>
      <w:ind w:left="851" w:hanging="425"/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544903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544903"/>
    <w:pPr>
      <w:numPr>
        <w:ilvl w:val="1"/>
        <w:numId w:val="26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nvillalobos\AppData\Roaming\Microsoft\General\ERM_Reglas_de_Negocio.docx" TargetMode="External"/><Relationship Id="rId299" Type="http://schemas.openxmlformats.org/officeDocument/2006/relationships/hyperlink" Target="file:///C:\Users\nvillalobos\AppData\Roaming\Microsoft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\Trunk\Productos\Route\Trunk\Analisis\EspecificacionRequerimientos\General\ERM_Reglas_de_Negocio.docx" TargetMode="External"/><Relationship Id="rId159" Type="http://schemas.openxmlformats.org/officeDocument/2006/relationships/hyperlink" Target="file:///C:\Users\nvillalobos\AppData\Roaming\Microsoft\General\ERM_Reglas_de_Negocio.docx" TargetMode="External"/><Relationship Id="rId324" Type="http://schemas.openxmlformats.org/officeDocument/2006/relationships/hyperlink" Target="file:///C:\Users\nvillalobos\AppData\Roaming\Microsoft\General\ERM_Reglas_de_Negocio.docx" TargetMode="External"/><Relationship Id="rId366" Type="http://schemas.openxmlformats.org/officeDocument/2006/relationships/hyperlink" Target="file:///C:\Amesol\Productos\Route\Trunk\Analisis\EspecificacionRequerimientos\General\ERM_Reglas_de_Negocio.docx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hyperlink" Target="file:///C:\Users\nvillalobos\AppData\Roaming\Microsoft\General\ERM_Reglas_de_Negocio.docx" TargetMode="External"/><Relationship Id="rId268" Type="http://schemas.openxmlformats.org/officeDocument/2006/relationships/hyperlink" Target="file:///C:\Amesol\Productos\Route\Trunk\Analisis\EspecificacionRequerimientos\General\ERM_Glosario_de_Mensajes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335" Type="http://schemas.openxmlformats.org/officeDocument/2006/relationships/hyperlink" Target="file:///C:\Amesol\Productos\Route\Trunk\Analisis\EspecificacionRequerimientos\General\ERM_Reglas_de_Negocio.docx" TargetMode="External"/><Relationship Id="rId377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181" Type="http://schemas.openxmlformats.org/officeDocument/2006/relationships/hyperlink" Target="file:///C:\Users\nvillalobos\AppData\Roaming\Microsoft\General\ERM_Reglas_de_Negocio.docx" TargetMode="External"/><Relationship Id="rId237" Type="http://schemas.openxmlformats.org/officeDocument/2006/relationships/hyperlink" Target="file:///C:\Amesol\Productos\Route\Trunk\Analisis\EspecificacionRequerimientos\General\ERM_Reglas_de_Negocio.docx" TargetMode="External"/><Relationship Id="rId402" Type="http://schemas.openxmlformats.org/officeDocument/2006/relationships/hyperlink" Target="file:///C:\Amesol\Productos\Route\Trunk\Analisis\EspecificacionRequerimientos\General\ERM_Reglas_de_Negocio.docx" TargetMode="External"/><Relationship Id="rId258" Type="http://schemas.openxmlformats.org/officeDocument/2006/relationships/hyperlink" Target="file:///C:\Users\Belem\AppData\Roaming\Microsoft\General\ERM_Reglas_de_Negocio.docx" TargetMode="External"/><Relationship Id="rId279" Type="http://schemas.openxmlformats.org/officeDocument/2006/relationships/hyperlink" Target="file:///C:\Amesol\Productos\Route\Trunk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Users\Belem\AppData\Roaming\Microsoft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290" Type="http://schemas.openxmlformats.org/officeDocument/2006/relationships/hyperlink" Target="file:///C:\Amesol\Productos\Route\Trunk\Analisis\EspecificacionRequerimientos\General\ERM_Reglas_de_Negocio.docx" TargetMode="External"/><Relationship Id="rId304" Type="http://schemas.openxmlformats.org/officeDocument/2006/relationships/hyperlink" Target="file:///C:\Amesol\Productos\Route\Trunk\Analisis\EspecificacionRequerimientos\General\ERM_Reglas_de_Negocio.docx" TargetMode="External"/><Relationship Id="rId325" Type="http://schemas.openxmlformats.org/officeDocument/2006/relationships/hyperlink" Target="file:///C:\Users\nvillalobos\AppData\Roaming\Microsoft\General\ERM_Reglas_de_Negocio.docx" TargetMode="External"/><Relationship Id="rId346" Type="http://schemas.openxmlformats.org/officeDocument/2006/relationships/hyperlink" Target="file:///C:\Amesol\Productos\Route\Trunk\Analisis\EspecificacionRequerimientos\General\ERM_Reglas_de_Negocio.docx" TargetMode="External"/><Relationship Id="rId367" Type="http://schemas.openxmlformats.org/officeDocument/2006/relationships/hyperlink" Target="file:///C:\Users\nvillalobos\AppData\Roaming\Microsoft\General\ERM_Reglas_de_Negocio.docx" TargetMode="External"/><Relationship Id="rId388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file:///C:\Amesol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Users\nvillalobos\AppData\Roaming\Microsoft\General\ERM_Reglas_de_Negocio.docx" TargetMode="External"/><Relationship Id="rId227" Type="http://schemas.openxmlformats.org/officeDocument/2006/relationships/hyperlink" Target="file:///C:\Amesol\Productos\Route\Trunk\Analisis\EspecificacionRequerimientos\General\ERM_Reglas_de_Negocio.docx" TargetMode="External"/><Relationship Id="rId413" Type="http://schemas.openxmlformats.org/officeDocument/2006/relationships/header" Target="header1.xml"/><Relationship Id="rId248" Type="http://schemas.openxmlformats.org/officeDocument/2006/relationships/hyperlink" Target="file:///C:\Amesol\Productos\Route\Trunk\Analisis\EspecificacionRequerimientos\General\ERM_Reglas_de_Negocio.docx" TargetMode="External"/><Relationship Id="rId269" Type="http://schemas.openxmlformats.org/officeDocument/2006/relationships/hyperlink" Target="file:///C:\Amesol\Productos\Route\Trunk\Productos\Route\Trunk\Analisis\EspecificacionRequerimientos\General\ERM_Reglas_de_Negocio.docx" TargetMode="External"/><Relationship Id="rId12" Type="http://schemas.openxmlformats.org/officeDocument/2006/relationships/hyperlink" Target="file:///C:\Users\nvillalobos\AppData\Roaming\Microsoft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280" Type="http://schemas.openxmlformats.org/officeDocument/2006/relationships/hyperlink" Target="file:///C:\Amesol\Productos\Route\Trunk\Productos\Route\Trunk\Analisis\EspecificacionRequerimientos\General\ERM_Reglas_de_Negocio.docx" TargetMode="External"/><Relationship Id="rId315" Type="http://schemas.openxmlformats.org/officeDocument/2006/relationships/hyperlink" Target="file:///C:\Amesol\Productos\Route\Trunk\Analisis\EspecificacionRequerimientos\General\ERM_Reglas_de_Negocio.docx" TargetMode="External"/><Relationship Id="rId336" Type="http://schemas.openxmlformats.org/officeDocument/2006/relationships/hyperlink" Target="file:///C:\Amesol\Productos\Route\Trunk\Analisis\EspecificacionRequerimientos\General\ERM_Reglas_de_Negocio.docx" TargetMode="External"/><Relationship Id="rId357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Productos\Route\Trunk\Analisis\EspecificacionRequerimientos\General\ERM_Reglas_de_Negocio.docx" TargetMode="External"/><Relationship Id="rId96" Type="http://schemas.openxmlformats.org/officeDocument/2006/relationships/hyperlink" Target="file:///C:\Amesol\Productos\Route\Trunk\Productos\Route\Trunk\Analisis\EspecificacionRequerimientos\General\ERM_Reglas_de_Negocio.docx" TargetMode="External"/><Relationship Id="rId140" Type="http://schemas.openxmlformats.org/officeDocument/2006/relationships/hyperlink" Target="file:///C:\Users\Belem\AppData\Roaming\Microsoft\General\ERM_Reglas_de_Negocio.docx" TargetMode="External"/><Relationship Id="rId161" Type="http://schemas.openxmlformats.org/officeDocument/2006/relationships/hyperlink" Target="file:///C:\Users\nvillalobos\AppData\Roaming\Microsoft\General\ERM_Reglas_de_Negocio.docx" TargetMode="External"/><Relationship Id="rId182" Type="http://schemas.openxmlformats.org/officeDocument/2006/relationships/hyperlink" Target="file:///C:\Amesol\Productos\Route\Trunk\Analisis\EspecificacionRequerimientos\General\ERM_Reglas_de_Negocio.docx" TargetMode="External"/><Relationship Id="rId217" Type="http://schemas.openxmlformats.org/officeDocument/2006/relationships/hyperlink" Target="file:///C:\Amesol\Productos\Route\Trunk\Analisis\EspecificacionRequerimientos\General\ERM_Reglas_de_Negocio.docx" TargetMode="External"/><Relationship Id="rId378" Type="http://schemas.openxmlformats.org/officeDocument/2006/relationships/hyperlink" Target="file:///C:\Amesol\Productos\Route\Trunk\Analisis\EspecificacionRequerimientos\General\ERM_Reglas_de_Negocio.docx" TargetMode="External"/><Relationship Id="rId399" Type="http://schemas.openxmlformats.org/officeDocument/2006/relationships/hyperlink" Target="file:///C:\Amesol\Productos\Route\Trunk\Analisis\EspecificacionRequerimientos\General\ERM_Glosario_de_Mensajes.docx" TargetMode="External"/><Relationship Id="rId403" Type="http://schemas.openxmlformats.org/officeDocument/2006/relationships/hyperlink" Target="file:///C:\Users\Belem\AppData\Roaming\Microsoft\General\ERM_Glosario_de_Mensajes.docx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file:///C:\Users\Belem\AppData\Roaming\Microsoft\General\ERM_Reglas_de_Negocio.docx" TargetMode="External"/><Relationship Id="rId259" Type="http://schemas.openxmlformats.org/officeDocument/2006/relationships/hyperlink" Target="file:///C:\Amesol\Productos\Route\Trunk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270" Type="http://schemas.openxmlformats.org/officeDocument/2006/relationships/hyperlink" Target="file:///C:\Users\Belem\AppData\Roaming\Microsoft\General\ERM_Reglas_de_Negocio.docx" TargetMode="External"/><Relationship Id="rId291" Type="http://schemas.openxmlformats.org/officeDocument/2006/relationships/hyperlink" Target="file:///C:\Amesol\Productos\Route\Trunk\Analisis\EspecificacionRequerimientos\General\ERM_Reglas_de_Negocio.docx" TargetMode="External"/><Relationship Id="rId305" Type="http://schemas.openxmlformats.org/officeDocument/2006/relationships/hyperlink" Target="file:///C:\Amesol\Productos\Route\Trunk\Analisis\EspecificacionRequerimientos\General\ERM_Reglas_de_Negocio.docx" TargetMode="External"/><Relationship Id="rId326" Type="http://schemas.openxmlformats.org/officeDocument/2006/relationships/hyperlink" Target="file:///C:\Amesol\Productos\Route\Trunk\Analisis\EspecificacionRequerimientos\General\ERM_Reglas_de_Negocio.docx" TargetMode="External"/><Relationship Id="rId347" Type="http://schemas.openxmlformats.org/officeDocument/2006/relationships/hyperlink" Target="file:///C:\Users\Belem\AppData\Roaming\Microsoft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Users\Belem\AppData\Roaming\Microsoft\General\ERM_Reglas_de_Negocio.docx" TargetMode="External"/><Relationship Id="rId368" Type="http://schemas.openxmlformats.org/officeDocument/2006/relationships/hyperlink" Target="file:///C:\Users\Belem\AppData\Roaming\Microsoft\General\ERM_Reglas_de_Negocio.docx" TargetMode="External"/><Relationship Id="rId389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file:///C:\Amesol\Productos\Route\Trunk\Analisis\EspecificacionRequerimientos\General\ERM_Reglas_de_Negocio.docx" TargetMode="External"/><Relationship Id="rId193" Type="http://schemas.openxmlformats.org/officeDocument/2006/relationships/hyperlink" Target="file:///C:\Users\Belem\AppData\Roaming\Microsoft\General\ERM_Reglas_de_Negocio.docx" TargetMode="External"/><Relationship Id="rId207" Type="http://schemas.openxmlformats.org/officeDocument/2006/relationships/hyperlink" Target="file:///C:\Users\Belem\AppData\Roaming\Microsoft\General\ERM_Reglas_de_Negocio.docx" TargetMode="External"/><Relationship Id="rId228" Type="http://schemas.openxmlformats.org/officeDocument/2006/relationships/hyperlink" Target="file:///C:\Amesol\Productos\Route\Trunk\Analisis\EspecificacionRequerimientos\General\ERM_Reglas_de_Negocio.docx" TargetMode="External"/><Relationship Id="rId249" Type="http://schemas.openxmlformats.org/officeDocument/2006/relationships/hyperlink" Target="file:///C:\Amesol\Productos\Route\Trunk\Analisis\EspecificacionRequerimientos\General\ERM_Reglas_de_Negocio.docx" TargetMode="External"/><Relationship Id="rId414" Type="http://schemas.openxmlformats.org/officeDocument/2006/relationships/footer" Target="footer1.xml"/><Relationship Id="rId13" Type="http://schemas.openxmlformats.org/officeDocument/2006/relationships/hyperlink" Target="file:///C:\Users\nvillalobos\AppData\Roaming\Microsoft\General\ERM_Reglas_de_Negocio.docx" TargetMode="External"/><Relationship Id="rId109" Type="http://schemas.openxmlformats.org/officeDocument/2006/relationships/hyperlink" Target="file:///C:\Amesol\Productos\Route\Trunk\Productos\Route\Trunk\Analisis\EspecificacionRequerimientos\General\ERM_Reglas_de_Negocio.docx" TargetMode="External"/><Relationship Id="rId260" Type="http://schemas.openxmlformats.org/officeDocument/2006/relationships/hyperlink" Target="file:///C:\Amesol\Productos\Route\Trunk\Analisis\EspecificacionRequerimientos\General\ERM_Reglas_de_Negocio.docx" TargetMode="External"/><Relationship Id="rId281" Type="http://schemas.openxmlformats.org/officeDocument/2006/relationships/hyperlink" Target="file:///C:\Users\nvillalobos\AppData\Roaming\Microsoft\General\ERM_Glosario_de_Mensajes.docx" TargetMode="External"/><Relationship Id="rId316" Type="http://schemas.openxmlformats.org/officeDocument/2006/relationships/hyperlink" Target="file:///C:\Amesol\Productos\Route\Trunk\Analisis\EspecificacionRequerimientos\General\ERM_Reglas_de_Negocio.docx" TargetMode="External"/><Relationship Id="rId337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ECU_MOV\CUERMMOV92_CapturarInvMercaProdComp.docx" TargetMode="External"/><Relationship Id="rId76" Type="http://schemas.openxmlformats.org/officeDocument/2006/relationships/hyperlink" Target="file:///C:\Amesol\Productos\Route\Trunk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358" Type="http://schemas.openxmlformats.org/officeDocument/2006/relationships/hyperlink" Target="file:///C:\Amesol\Productos\Route\Trunk\Analisis\EspecificacionRequerimientos\General\ERM_Reglas_de_Negocio.docx" TargetMode="External"/><Relationship Id="rId379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footnotes" Target="footnotes.xml"/><Relationship Id="rId162" Type="http://schemas.openxmlformats.org/officeDocument/2006/relationships/hyperlink" Target="file:///C:\Users\Belem\AppData\Roaming\Microsoft\General\ERM_Reglas_de_Negocio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8" Type="http://schemas.openxmlformats.org/officeDocument/2006/relationships/hyperlink" Target="file:///C:\Amesol\Productos\Route\Trunk\Analisis\EspecificacionRequerimientos\General\ERM_Reglas_de_Negocio.docx" TargetMode="External"/><Relationship Id="rId239" Type="http://schemas.openxmlformats.org/officeDocument/2006/relationships/hyperlink" Target="file:///C:\Amesol\Productos\Route\Trunk\Analisis\EspecificacionRequerimientos\General\ERM_Reglas_de_Negocio.docx" TargetMode="External"/><Relationship Id="rId390" Type="http://schemas.openxmlformats.org/officeDocument/2006/relationships/hyperlink" Target="file:///C:\Users\nvillalobos\AppData\Roaming\Microsoft\General\ERM_Glosario_de_Mensajes.docx" TargetMode="External"/><Relationship Id="rId404" Type="http://schemas.openxmlformats.org/officeDocument/2006/relationships/hyperlink" Target="file:///C:\Users\Belem\AppData\Roaming\Microsoft\General\ERM_Glosario_de_Mensajes.docx" TargetMode="External"/><Relationship Id="rId250" Type="http://schemas.openxmlformats.org/officeDocument/2006/relationships/hyperlink" Target="file:///C:\Amesol\Productos\Route\Trunk\Analisis\EspecificacionRequerimientos\General\ERM_Reglas_de_Negocio.docx" TargetMode="External"/><Relationship Id="rId271" Type="http://schemas.openxmlformats.org/officeDocument/2006/relationships/hyperlink" Target="file:///C:\Amesol\Productos\Route\Trunk\Productos\Route\Trunk\Analisis\EspecificacionRequerimientos\General\ERM_Reglas_de_Negocio.docx" TargetMode="External"/><Relationship Id="rId292" Type="http://schemas.openxmlformats.org/officeDocument/2006/relationships/hyperlink" Target="file:///C:\Amesol\Productos\Route\Trunk\Analisis\EspecificacionRequerimientos\General\ERM_Reglas_de_Negocio.docx" TargetMode="External"/><Relationship Id="rId306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Productos\Route\Trunk\Analisis\EspecificacionRequerimientos\General\ERM_Reglas_de_Negocio.docx" TargetMode="External"/><Relationship Id="rId110" Type="http://schemas.openxmlformats.org/officeDocument/2006/relationships/hyperlink" Target="file:///C:\Amesol\Productos\Route\Trunk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327" Type="http://schemas.openxmlformats.org/officeDocument/2006/relationships/hyperlink" Target="file:///C:\Amesol\Productos\Route\Trunk\Analisis\EspecificacionRequerimientos\General\ERM_Reglas_de_Negocio.docx" TargetMode="External"/><Relationship Id="rId348" Type="http://schemas.openxmlformats.org/officeDocument/2006/relationships/hyperlink" Target="file:///C:\Users\nvillalobos\AppData\Roaming\Microsoft\General\ERM_Glosario_de_Mensajes.docx" TargetMode="External"/><Relationship Id="rId369" Type="http://schemas.openxmlformats.org/officeDocument/2006/relationships/hyperlink" Target="file:///C:\Users\nvillalobos\AppData\Roaming\Microsoft\General\ERM_Reglas_de_Negocio.docx" TargetMode="External"/><Relationship Id="rId152" Type="http://schemas.openxmlformats.org/officeDocument/2006/relationships/hyperlink" Target="file:///C:\Users\nvillalobos\AppData\Roaming\Microsoft\Word\CUERMMOV93_SeleccionarProductoTerminal.docx" TargetMode="External"/><Relationship Id="rId173" Type="http://schemas.openxmlformats.org/officeDocument/2006/relationships/hyperlink" Target="file:///C: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208" Type="http://schemas.openxmlformats.org/officeDocument/2006/relationships/hyperlink" Target="file:///C:\Users\nvillalobos\AppData\Roaming\Microsoft\General\ERM_Reglas_de_Negocio.docx" TargetMode="External"/><Relationship Id="rId229" Type="http://schemas.openxmlformats.org/officeDocument/2006/relationships/hyperlink" Target="file:///C:\Amesol\Productos\Route\Trunk\Analisis\EspecificacionRequerimientos\General\ERM_Reglas_de_Negocio.docx" TargetMode="External"/><Relationship Id="rId380" Type="http://schemas.openxmlformats.org/officeDocument/2006/relationships/hyperlink" Target="file:///C:\Users\Belem\AppData\Roaming\Microsoft\General\ERM_Reglas_de_Negocio.docx" TargetMode="External"/><Relationship Id="rId415" Type="http://schemas.openxmlformats.org/officeDocument/2006/relationships/footer" Target="footer2.xml"/><Relationship Id="rId240" Type="http://schemas.openxmlformats.org/officeDocument/2006/relationships/hyperlink" Target="file:///C:\Users\nvillalobos\AppData\Roaming\Microsoft\General\ERM_Glosario_de_Mensajes.docx" TargetMode="External"/><Relationship Id="rId261" Type="http://schemas.openxmlformats.org/officeDocument/2006/relationships/hyperlink" Target="file:///C:\Users\nvillalobos\AppData\Roaming\Microsoft\General\ERM_Reglas_de_Negocio.docx" TargetMode="External"/><Relationship Id="rId14" Type="http://schemas.openxmlformats.org/officeDocument/2006/relationships/hyperlink" Target="file:///C:\Users\nvillalobos\AppData\Roaming\Microsoft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ECU_MOV\CUERMMOV92_CapturarInvMercaProdComp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282" Type="http://schemas.openxmlformats.org/officeDocument/2006/relationships/hyperlink" Target="file:///C:\Users\Belem\AppData\Roaming\Microsoft\Metodos\Folio.doc" TargetMode="External"/><Relationship Id="rId317" Type="http://schemas.openxmlformats.org/officeDocument/2006/relationships/hyperlink" Target="file:///C:\Users\nvillalobos\AppData\Roaming\Microsoft\General\ERM_Reglas_de_Negocio.docx" TargetMode="External"/><Relationship Id="rId338" Type="http://schemas.openxmlformats.org/officeDocument/2006/relationships/hyperlink" Target="file:///C:\Users\nvillalobos\AppData\Roaming\Microsoft\General\ERM_Glosario_de_Mensajes.docx" TargetMode="External"/><Relationship Id="rId359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endnotes" Target="endnotes.xml"/><Relationship Id="rId98" Type="http://schemas.openxmlformats.org/officeDocument/2006/relationships/hyperlink" Target="file:///C:\Users\nvillalobos\AppData\Roaming\Microsoft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Users\nvillalobos\AppData\Roaming\Microsoft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Users\Belem\AppData\Roaming\Microsoft\General\ERM_Reglas_de_Negocio.docx" TargetMode="External"/><Relationship Id="rId370" Type="http://schemas.openxmlformats.org/officeDocument/2006/relationships/hyperlink" Target="file:///C:\Users\Belem\AppData\Roaming\Microsoft\General\ERM_Reglas_de_Negocio.docx" TargetMode="External"/><Relationship Id="rId391" Type="http://schemas.openxmlformats.org/officeDocument/2006/relationships/hyperlink" Target="file:///C:\Users\Belem\AppData\Roaming\Microsoft\General\ERM_Glosario_de_Mensajes.docx" TargetMode="External"/><Relationship Id="rId405" Type="http://schemas.openxmlformats.org/officeDocument/2006/relationships/hyperlink" Target="file:///C:\Users\nvillalobos\AppData\Roaming\Microsoft\General\ERM_Glosario_de_Mensajes.docx" TargetMode="External"/><Relationship Id="rId230" Type="http://schemas.openxmlformats.org/officeDocument/2006/relationships/hyperlink" Target="file:///C:\Amesol\Productos\Route\Trunk\Analisis\EspecificacionRequerimientos\General\ERM_Reglas_de_Negocio.docx" TargetMode="External"/><Relationship Id="rId251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272" Type="http://schemas.openxmlformats.org/officeDocument/2006/relationships/hyperlink" Target="file:///C:\Amesol\Productos\Route\Trunk\Analisis\EspecificacionRequerimientos\General\ERM_Reglas_de_Negocio.docx" TargetMode="External"/><Relationship Id="rId293" Type="http://schemas.openxmlformats.org/officeDocument/2006/relationships/hyperlink" Target="file:///C:\Amesol\Productos\Route\Trunk\Analisis\EspecificacionRequerimientos\General\ERM_Reglas_de_Negocio.docx" TargetMode="External"/><Relationship Id="rId307" Type="http://schemas.openxmlformats.org/officeDocument/2006/relationships/hyperlink" Target="file:///C:\Amesol\Productos\Route\Trunk\Analisis\EspecificacionRequerimientos\General\ERM_Reglas_de_Negocio.docx" TargetMode="External"/><Relationship Id="rId328" Type="http://schemas.openxmlformats.org/officeDocument/2006/relationships/hyperlink" Target="file:///C:\Users\nvillalobos\AppData\Roaming\Microsoft\General\ERM_Glosario_de_Mensajes.docx" TargetMode="External"/><Relationship Id="rId349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Users\Belem\AppData\Roaming\Microsoft\General\ERM_Reglas_de_Negocio.docx" TargetMode="External"/><Relationship Id="rId195" Type="http://schemas.openxmlformats.org/officeDocument/2006/relationships/hyperlink" Target="file:///C:\Users\nvillalobos\AppData\Roaming\Microsoft\General\ERM_Glosario_de_Mensajes.docx" TargetMode="External"/><Relationship Id="rId209" Type="http://schemas.openxmlformats.org/officeDocument/2006/relationships/hyperlink" Target="file:///C:\Users\Belem\AppData\Roaming\Microsoft\General\ERM_Reglas_de_Negocio.docx" TargetMode="External"/><Relationship Id="rId360" Type="http://schemas.openxmlformats.org/officeDocument/2006/relationships/hyperlink" Target="file:///C:\Users\Belem\AppData\Roaming\Microsoft\General\ERM_Reglas_de_Negocio.docx" TargetMode="External"/><Relationship Id="rId381" Type="http://schemas.openxmlformats.org/officeDocument/2006/relationships/hyperlink" Target="file:///C:\Amesol\Productos\Route\Trunk\Analisis\EspecificacionRequerimientos\General\ERM_Reglas_de_Negocio.docx" TargetMode="External"/><Relationship Id="rId416" Type="http://schemas.openxmlformats.org/officeDocument/2006/relationships/header" Target="header2.xml"/><Relationship Id="rId220" Type="http://schemas.openxmlformats.org/officeDocument/2006/relationships/hyperlink" Target="file:///C:\Amesol\Productos\Route\Trunk\Analisis\EspecificacionRequerimientos\General\ERM_Reglas_de_Negocio.docx" TargetMode="External"/><Relationship Id="rId241" Type="http://schemas.openxmlformats.org/officeDocument/2006/relationships/hyperlink" Target="file:///C:\Amesol\Productos\Route\Trunk\Analisis\EspecificacionRequerimientos\ECU_MOV\CUERMMOV92_CapturarInvMercaProdComp.docx" TargetMode="External"/><Relationship Id="rId15" Type="http://schemas.openxmlformats.org/officeDocument/2006/relationships/hyperlink" Target="file:///C:\Users\nvillalobos\AppData\Roaming\Microsoft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Productos\Route\Trunk\Analisis\EspecificacionRequerimientos\General\ERM_Reglas_de_Negocio.docx" TargetMode="External"/><Relationship Id="rId262" Type="http://schemas.openxmlformats.org/officeDocument/2006/relationships/hyperlink" Target="file:///C:\Amesol\Productos\Route\Trunk\Analisis\EspecificacionRequerimientos\General\ERM_Reglas_de_Negocio.docx" TargetMode="External"/><Relationship Id="rId283" Type="http://schemas.openxmlformats.org/officeDocument/2006/relationships/hyperlink" Target="file:///C:\Amesol\Productos\Route\Trunk\Productos\Route\Trunk\Analisis\EspecificacionRequerimientos\General\ERM_Reglas_de_Negocio.docx" TargetMode="External"/><Relationship Id="rId318" Type="http://schemas.openxmlformats.org/officeDocument/2006/relationships/hyperlink" Target="file:///C:\Users\nvillalobos\AppData\Roaming\Microsoft\General\ERM_Reglas_de_Negocio.docx" TargetMode="External"/><Relationship Id="rId339" Type="http://schemas.openxmlformats.org/officeDocument/2006/relationships/hyperlink" Target="file:///C:\Amesol\Productos\Route\Trunk\Analisis\EspecificacionRequerimientos\ECU_MOV\CUERMMOV94_ImprimirTicketAcuerdo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Users\Belem\AppData\Roaming\Microsoft\General\ERM_Reglas_de_Negocio.docx" TargetMode="External"/><Relationship Id="rId185" Type="http://schemas.openxmlformats.org/officeDocument/2006/relationships/hyperlink" Target="file:///C:\Amesol\Productos\Route\Trunk\Analisis\EspecificacionRequerimientos\General\ERM_Reglas_de_Negocio.docx" TargetMode="External"/><Relationship Id="rId350" Type="http://schemas.openxmlformats.org/officeDocument/2006/relationships/hyperlink" Target="file:///C:\Users\nvillalobos\AppData\Roaming\Microsoft\General\ERM_Reglas_de_Negocio.docx" TargetMode="External"/><Relationship Id="rId371" Type="http://schemas.openxmlformats.org/officeDocument/2006/relationships/hyperlink" Target="file:///C:\Users\nvillalobos\AppData\Roaming\Microsoft\General\ERM_Reglas_de_Negocio.docx" TargetMode="External"/><Relationship Id="rId406" Type="http://schemas.openxmlformats.org/officeDocument/2006/relationships/hyperlink" Target="file:///C:\Amesol\Productos\Route\Trunk\Analisis\EspecificacionRequerimientos\General\ERM_Reglas_de_Negocio.docx" TargetMode="External"/><Relationship Id="rId9" Type="http://schemas.openxmlformats.org/officeDocument/2006/relationships/image" Target="media/image1.emf"/><Relationship Id="rId210" Type="http://schemas.openxmlformats.org/officeDocument/2006/relationships/hyperlink" Target="file:///C:\Users\nvillalobos\AppData\Roaming\Microsoft\General\ERM_Reglas_de_Negocio.docx" TargetMode="External"/><Relationship Id="rId392" Type="http://schemas.openxmlformats.org/officeDocument/2006/relationships/hyperlink" Target="file:///C:\Users\nvillalobos\AppData\Roaming\Microsoft\General\ERM_Glosario_de_Mensaj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231" Type="http://schemas.openxmlformats.org/officeDocument/2006/relationships/hyperlink" Target="file:///C:\Amesol\Productos\Route\Trunk\Analisis\EspecificacionRequerimientos\General\ERM_Reglas_de_Negocio.docx" TargetMode="External"/><Relationship Id="rId252" Type="http://schemas.openxmlformats.org/officeDocument/2006/relationships/hyperlink" Target="file:///C:\Amesol\Productos\Route\Trunk\Analisis\EspecificacionRequerimientos\ECU_MOV\CUERMMOV92_CapturarInvMercaProdComp.docx" TargetMode="External"/><Relationship Id="rId273" Type="http://schemas.openxmlformats.org/officeDocument/2006/relationships/hyperlink" Target="file:///C:\Users\nvillalobos\AppData\Roaming\Microsoft\General\ERM_Reglas_de_Negocio.docx" TargetMode="External"/><Relationship Id="rId294" Type="http://schemas.openxmlformats.org/officeDocument/2006/relationships/hyperlink" Target="file:///C:\Amesol\Productos\Route\Trunk\Analisis\EspecificacionRequerimientos\General\ERM_Reglas_de_Negocio.docx" TargetMode="External"/><Relationship Id="rId308" Type="http://schemas.openxmlformats.org/officeDocument/2006/relationships/hyperlink" Target="file:///C:\Users\nvillalobos\AppData\Roaming\Microsoft\General\ERM_Reglas_de_Negocio.docx" TargetMode="External"/><Relationship Id="rId329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Users\nvillalobos\AppData\Roaming\Microsoft\Word\CUERMMOV94_ImprimirTicketAcuerdo.docx" TargetMode="External"/><Relationship Id="rId154" Type="http://schemas.openxmlformats.org/officeDocument/2006/relationships/hyperlink" Target="file:///C:\Amesol\Productos\Route\Trunk\Analisis\EspecificacionRequerimientos\ECU_MOV\CUERMMOV92_CapturarInvMercaProdComp.docx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340" Type="http://schemas.openxmlformats.org/officeDocument/2006/relationships/hyperlink" Target="file:///C:\Amesol\Productos\Route\Trunk\Analisis\EspecificacionRequerimientos\General\ERM_Reglas_de_Negocio.docx" TargetMode="External"/><Relationship Id="rId361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ECU_MOV\CUERMMOV92_CapturarInvMercaProdComp.docx" TargetMode="External"/><Relationship Id="rId200" Type="http://schemas.openxmlformats.org/officeDocument/2006/relationships/hyperlink" Target="file:///C:\Amesol\Productos\Route\Trunk\Analisis\EspecificacionRequerimientos\ECU_MOV\CUERMMOV92_CapturarInvMercaProdComp.docx" TargetMode="External"/><Relationship Id="rId382" Type="http://schemas.openxmlformats.org/officeDocument/2006/relationships/hyperlink" Target="file:///C:\Users\nvillalobos\AppData\Roaming\Microsoft\General\ERM_Reglas_de_Negocio.docx" TargetMode="External"/><Relationship Id="rId417" Type="http://schemas.openxmlformats.org/officeDocument/2006/relationships/fontTable" Target="fontTable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21" Type="http://schemas.openxmlformats.org/officeDocument/2006/relationships/hyperlink" Target="file:///C:\Users\nvillalobos\AppData\Roaming\Microsoft\General\ERM_Reglas_de_Negocio.docx" TargetMode="External"/><Relationship Id="rId242" Type="http://schemas.openxmlformats.org/officeDocument/2006/relationships/hyperlink" Target="file:///C:\Amesol\Productos\Route\Trunk\Analisis\EspecificacionRequerimientos\ECU_MOV\CUERMMOV92_CapturarInvMercaProdComp.docx" TargetMode="External"/><Relationship Id="rId263" Type="http://schemas.openxmlformats.org/officeDocument/2006/relationships/hyperlink" Target="file:///C:\Amesol\Productos\Route\Trunk\Analisis\EspecificacionRequerimientos\General\ERM_Reglas_de_Negocio.docx" TargetMode="External"/><Relationship Id="rId284" Type="http://schemas.openxmlformats.org/officeDocument/2006/relationships/hyperlink" Target="file:///C:\Amesol\Productos\Route\Trunk\Analisis\EspecificacionRequerimientos\General\ERM_Reglas_de_Negocio.docx" TargetMode="External"/><Relationship Id="rId319" Type="http://schemas.openxmlformats.org/officeDocument/2006/relationships/hyperlink" Target="file:///C:\Users\nvillalobos\AppData\Roaming\Microsoft\General\ERM_Reglas_de_Negocio.docx" TargetMode="External"/><Relationship Id="rId37" Type="http://schemas.openxmlformats.org/officeDocument/2006/relationships/hyperlink" Target="file:///C:\Users\nvillalobos\AppData\Roaming\Microsoft\General\ERM_Reglas_de_Negocio.docx" TargetMode="External"/><Relationship Id="rId58" Type="http://schemas.openxmlformats.org/officeDocument/2006/relationships/hyperlink" Target="file:///C:\Users\Belem\AppData\Roaming\Microsoft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330" Type="http://schemas.openxmlformats.org/officeDocument/2006/relationships/hyperlink" Target="file:///C:\Users\nvillalobos\AppData\Roaming\Microsoft\General\ERM_Reglas_de_Negocio.docx" TargetMode="External"/><Relationship Id="rId90" Type="http://schemas.openxmlformats.org/officeDocument/2006/relationships/hyperlink" Target="file:///C:\Users\Belem\AppData\Roaming\Microsoft\General\ERM_Reglas_de_Negocio.docx" TargetMode="External"/><Relationship Id="rId165" Type="http://schemas.openxmlformats.org/officeDocument/2006/relationships/hyperlink" Target="file:///C:\Users\nvillalobos\AppData\Roaming\Microsoft\General\ERM_Reglas_de_Negocio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351" Type="http://schemas.openxmlformats.org/officeDocument/2006/relationships/hyperlink" Target="file:///C:\Amesol\Productos\Route\Trunk\Analisis\EspecificacionRequerimientos\General\ERM_Reglas_de_Negocio.docx" TargetMode="External"/><Relationship Id="rId372" Type="http://schemas.openxmlformats.org/officeDocument/2006/relationships/hyperlink" Target="file:///C:\Users\Belem\AppData\Roaming\Microsoft\General\ERM_Reglas_de_Negocio.docx" TargetMode="External"/><Relationship Id="rId393" Type="http://schemas.openxmlformats.org/officeDocument/2006/relationships/hyperlink" Target="file:///C:\Amesol\Productos\Route\Trunk\Analisis\EspecificacionRequerimientos\General\ERM_Glosario_de_Mensajes.docx" TargetMode="External"/><Relationship Id="rId407" Type="http://schemas.openxmlformats.org/officeDocument/2006/relationships/hyperlink" Target="file:///C:\Amesol\Productos\Route\Trunk\Analisis\EspecificacionRequerimientos\General\ERM_Glosario_de_Mensajes.docx" TargetMode="External"/><Relationship Id="rId211" Type="http://schemas.openxmlformats.org/officeDocument/2006/relationships/hyperlink" Target="file:///C:\Users\Belem\AppData\Roaming\Microsoft\General\ERM_Reglas_de_Negocio.docx" TargetMode="External"/><Relationship Id="rId232" Type="http://schemas.openxmlformats.org/officeDocument/2006/relationships/hyperlink" Target="file:///C:\Users\Belem\AppData\Roaming\Microsoft\General\ERM_Reglas_de_Negocio.docx" TargetMode="External"/><Relationship Id="rId253" Type="http://schemas.openxmlformats.org/officeDocument/2006/relationships/hyperlink" Target="file:///C:\Amesol\Productos\Route\Trunk\Analisis\EspecificacionRequerimientos\ECU_MOV\CUERMMOV92_CapturarInvMercaProdComp.docx" TargetMode="External"/><Relationship Id="rId274" Type="http://schemas.openxmlformats.org/officeDocument/2006/relationships/hyperlink" Target="file:///C:\Amesol\Productos\Route\Trunk\Analisis\EspecificacionRequerimientos\General\ERM_Reglas_de_Negocio.docx" TargetMode="External"/><Relationship Id="rId295" Type="http://schemas.openxmlformats.org/officeDocument/2006/relationships/hyperlink" Target="file:///C:\Amesol\Productos\Route\Trunk\Analisis\EspecificacionRequerimientos\General\ERM_Reglas_de_Negocio.docx" TargetMode="External"/><Relationship Id="rId309" Type="http://schemas.openxmlformats.org/officeDocument/2006/relationships/hyperlink" Target="file:///C:\Users\nvillalobos\AppData\Roaming\Microsoft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Users\nvillalobos\AppData\Roaming\Microsoft\General\ERM_Glosario_de_Mensajes.docx" TargetMode="External"/><Relationship Id="rId113" Type="http://schemas.openxmlformats.org/officeDocument/2006/relationships/hyperlink" Target="file:///C:\Users\nvillalobos\AppData\Roaming\Microsoft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320" Type="http://schemas.openxmlformats.org/officeDocument/2006/relationships/hyperlink" Target="file:///C:\Users\nvillalobos\AppData\Roaming\Microsoft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\Trunk\Analisis\EspecificacionRequerimientos\ECU_MOV\CUERMMOV92_CapturarInvMercaProdComp.docx" TargetMode="External"/><Relationship Id="rId176" Type="http://schemas.openxmlformats.org/officeDocument/2006/relationships/hyperlink" Target="file:///C:\Users\nvillalobos\AppData\Roaming\Microsoft\General\ERM_Reglas_de_Negocio.docx" TargetMode="External"/><Relationship Id="rId197" Type="http://schemas.openxmlformats.org/officeDocument/2006/relationships/hyperlink" Target="file:///C:\Users\Belem\AppData\Roaming\Microsoft\General\ERM_Reglas_de_Negocio.docx" TargetMode="External"/><Relationship Id="rId341" Type="http://schemas.openxmlformats.org/officeDocument/2006/relationships/hyperlink" Target="file:///C:\Amesol\Productos\Route\Trunk\Analisis\EspecificacionRequerimientos\General\ERM_Reglas_de_Negocio.docx" TargetMode="External"/><Relationship Id="rId362" Type="http://schemas.openxmlformats.org/officeDocument/2006/relationships/hyperlink" Target="file:///C:\Users\nvillalobos\AppData\Roaming\Microsoft\General\ERM_Glosario_de_Mensajes.docx" TargetMode="External"/><Relationship Id="rId383" Type="http://schemas.openxmlformats.org/officeDocument/2006/relationships/hyperlink" Target="file:///C:\Amesol\Productos\Route\Trunk\Analisis\EspecificacionRequerimientos\General\ERM_Reglas_de_Negocio.docx" TargetMode="External"/><Relationship Id="rId418" Type="http://schemas.openxmlformats.org/officeDocument/2006/relationships/theme" Target="theme/theme1.xml"/><Relationship Id="rId201" Type="http://schemas.openxmlformats.org/officeDocument/2006/relationships/hyperlink" Target="file:///C:\Amesol\Productos\Route\Trunk\Analisis\EspecificacionRequerimientos\General\ERM_Glosario_de_Mensajes.docx" TargetMode="External"/><Relationship Id="rId222" Type="http://schemas.openxmlformats.org/officeDocument/2006/relationships/hyperlink" Target="file:///C:\Amesol\Productos\Route\Trunk\Analisis\EspecificacionRequerimientos\General\ERM_Reglas_de_Negocio.docx" TargetMode="External"/><Relationship Id="rId243" Type="http://schemas.openxmlformats.org/officeDocument/2006/relationships/hyperlink" Target="file:///C:\Amesol\Productos\Route\Trunk\Analisis\EspecificacionRequerimientos\General\ERM_Reglas_de_Negocio.docx" TargetMode="External"/><Relationship Id="rId264" Type="http://schemas.openxmlformats.org/officeDocument/2006/relationships/hyperlink" Target="file:///C:\Users\Belem\AppData\Roaming\Microsoft\General\ERM_Reglas_de_Negocio.docx" TargetMode="External"/><Relationship Id="rId285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Users\nvillalobos\AppData\Roaming\Microsoft\General\ERM_Reglas_de_Negocio.docx" TargetMode="External"/><Relationship Id="rId38" Type="http://schemas.openxmlformats.org/officeDocument/2006/relationships/hyperlink" Target="file:///C:\Users\nvillalobos\AppData\Roaming\Microsoft\General\ERM_Reglas_de_Negocio.docx" TargetMode="External"/><Relationship Id="rId59" Type="http://schemas.openxmlformats.org/officeDocument/2006/relationships/hyperlink" Target="file:///C:\Users\nvillalobos\AppData\Roaming\Microsoft\General\ERM_Reglas_de_Negocio.docx" TargetMode="External"/><Relationship Id="rId103" Type="http://schemas.openxmlformats.org/officeDocument/2006/relationships/hyperlink" Target="file:///C:\Users\nvillalobos\AppData\Roaming\Microsoft\General\ERM_Reglas_de_Negocio.docx" TargetMode="External"/><Relationship Id="rId124" Type="http://schemas.openxmlformats.org/officeDocument/2006/relationships/hyperlink" Target="file:///C:\Users\nvillalobos\AppData\Roaming\Microsoft\General\ERM_Reglas_de_Negocio.docx" TargetMode="External"/><Relationship Id="rId310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\Trunk\Analisis\EspecificacionRequerimientos\ECU_MOV\CUERMMOV92_CapturarInvMercaProdComp.docx" TargetMode="External"/><Relationship Id="rId91" Type="http://schemas.openxmlformats.org/officeDocument/2006/relationships/hyperlink" Target="file:///C:\Amesol\Productos\Route\Trunk\Productos\Route\Trunk\Analisis\EspecificacionRequerimientos\General\ERM_Reglas_de_Negocio.docx" TargetMode="External"/><Relationship Id="rId145" Type="http://schemas.openxmlformats.org/officeDocument/2006/relationships/hyperlink" Target="file:///C:\Users\nvillalobos\AppData\Roaming\Microsoft\General\ERM_Reglas_de_Negocio.docx" TargetMode="External"/><Relationship Id="rId166" Type="http://schemas.openxmlformats.org/officeDocument/2006/relationships/hyperlink" Target="file:///C:\Users\Belem\AppData\Roaming\Microsoft\General\ERM_Reglas_de_Negocio.docx" TargetMode="External"/><Relationship Id="rId187" Type="http://schemas.openxmlformats.org/officeDocument/2006/relationships/hyperlink" Target="file:///C:\Users\Belem\AppData\Roaming\Microsoft\General\ERM_Reglas_de_Negocio.docx" TargetMode="External"/><Relationship Id="rId331" Type="http://schemas.openxmlformats.org/officeDocument/2006/relationships/hyperlink" Target="file:///C:\Amesol\Productos\Route\Trunk\Analisis\EspecificacionRequerimientos\General\ERM_Reglas_de_Negocio.docx" TargetMode="External"/><Relationship Id="rId352" Type="http://schemas.openxmlformats.org/officeDocument/2006/relationships/hyperlink" Target="file:///C:\Users\nvillalobos\AppData\Roaming\Microsoft\General\ERM_Reglas_de_Negocio.docx" TargetMode="External"/><Relationship Id="rId373" Type="http://schemas.openxmlformats.org/officeDocument/2006/relationships/hyperlink" Target="file:///C:\Amesol\Productos\Route\Trunk\Analisis\EspecificacionRequerimientos\General\ERM_Reglas_de_Negocio.docx" TargetMode="External"/><Relationship Id="rId394" Type="http://schemas.openxmlformats.org/officeDocument/2006/relationships/hyperlink" Target="file:///C:\Amesol\Productos\Route\Trunk\Analisis\EspecificacionRequerimientos\General\ERM_Glosario_de_Mensajes.docx" TargetMode="External"/><Relationship Id="rId408" Type="http://schemas.openxmlformats.org/officeDocument/2006/relationships/hyperlink" Target="file:///C:\Users\nvillalobos\AppData\Roaming\Microsoft\General\ERM_Reglas_de_Negocio.doc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Amesol\Productos\Route\Trunk\Analisis\EspecificacionRequerimientos\General\ERM_Reglas_de_Negocio.docx" TargetMode="External"/><Relationship Id="rId233" Type="http://schemas.openxmlformats.org/officeDocument/2006/relationships/hyperlink" Target="file:///C:\Amesol\Productos\Route\Trunk\Analisis\EspecificacionRequerimientos\General\ERM_Reglas_de_Negocio.docx" TargetMode="External"/><Relationship Id="rId254" Type="http://schemas.openxmlformats.org/officeDocument/2006/relationships/hyperlink" Target="file:///C:\Amesol\Productos\Route\Trunk\Analisis\EspecificacionRequerimientos\ECU_MOV\CUERMMOV92_CapturarInvMercaProdComp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Users\nvillalobos\AppData\Roaming\Microsoft\General\ERM_Reglas_de_Negocio.docx" TargetMode="External"/><Relationship Id="rId114" Type="http://schemas.openxmlformats.org/officeDocument/2006/relationships/hyperlink" Target="file:///C:\Users\nvillalobos\AppData\Roaming\Microsoft\General\ERM_Reglas_de_Negocio.docx" TargetMode="External"/><Relationship Id="rId275" Type="http://schemas.openxmlformats.org/officeDocument/2006/relationships/hyperlink" Target="file:///C:\Amesol\Productos\Route\Trunk\Analisis\EspecificacionRequerimientos\General\ERM_Reglas_de_Negocio.docx" TargetMode="External"/><Relationship Id="rId296" Type="http://schemas.openxmlformats.org/officeDocument/2006/relationships/hyperlink" Target="file:///C:\Users\nvillalobos\AppData\Roaming\Microsoft\General\ERM_Reglas_de_Negocio.docx" TargetMode="External"/><Relationship Id="rId300" Type="http://schemas.openxmlformats.org/officeDocument/2006/relationships/hyperlink" Target="file:///C:\Users\nvillalobos\AppData\Roaming\Microsoft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Users\nvillalobos\AppData\Roaming\Microsoft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Users\nvillalobos\AppData\Roaming\Microsoft\General\ERM_Glosario_de_Mensajes.docx" TargetMode="External"/><Relationship Id="rId177" Type="http://schemas.openxmlformats.org/officeDocument/2006/relationships/hyperlink" Target="file:///C:\Amesol\Productos\Route\Trunk\Analisis\EspecificacionRequerimientos\General\ERM_Reglas_de_Negocio.docx" TargetMode="External"/><Relationship Id="rId198" Type="http://schemas.openxmlformats.org/officeDocument/2006/relationships/hyperlink" Target="file:///C:\Users\nvillalobos\AppData\Roaming\Microsoft\General\ERM_Glosario_de_Mensajes.docx" TargetMode="External"/><Relationship Id="rId321" Type="http://schemas.openxmlformats.org/officeDocument/2006/relationships/hyperlink" Target="file:///C:\Users\nvillalobos\AppData\Roaming\Microsoft\General\ERM_Reglas_de_Negocio.docx" TargetMode="External"/><Relationship Id="rId342" Type="http://schemas.openxmlformats.org/officeDocument/2006/relationships/hyperlink" Target="file:///C:\Amesol\Productos\Route\Trunk\Analisis\EspecificacionRequerimientos\General\ERM_Reglas_de_Negocio.docx" TargetMode="External"/><Relationship Id="rId363" Type="http://schemas.openxmlformats.org/officeDocument/2006/relationships/hyperlink" Target="file:///C:\Amesol\Productos\Route\Trunk\Analisis\EspecificacionRequerimientos\General\ERM_Reglas_de_Negocio.docx" TargetMode="External"/><Relationship Id="rId384" Type="http://schemas.openxmlformats.org/officeDocument/2006/relationships/hyperlink" Target="file:///C:\Users\Belem\AppData\Roaming\Microsoft\General\ERM_Reglas_de_Negocio.docx" TargetMode="External"/><Relationship Id="rId202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hyperlink" Target="file:///C:\Users\Belem\AppData\Roaming\Microsoft\General\ERM_Reglas_de_Negocio.docx" TargetMode="External"/><Relationship Id="rId244" Type="http://schemas.openxmlformats.org/officeDocument/2006/relationships/hyperlink" Target="file:///C:\Users\Belem\AppData\Roaming\Microsoft\General\ERM_Reglas_de_Negocio.docx" TargetMode="External"/><Relationship Id="rId18" Type="http://schemas.openxmlformats.org/officeDocument/2006/relationships/hyperlink" Target="file:///C:\Users\nvillalobos\AppData\Roaming\Microsoft\General\ERM_Reglas_de_Negocio.docx" TargetMode="External"/><Relationship Id="rId39" Type="http://schemas.openxmlformats.org/officeDocument/2006/relationships/hyperlink" Target="file:///C:\Users\nvillalobos\AppData\Roaming\Microsoft\General\ERM_Glosario_de_Mensajes.docx" TargetMode="External"/><Relationship Id="rId265" Type="http://schemas.openxmlformats.org/officeDocument/2006/relationships/hyperlink" Target="file:///C:\Amesol\Productos\Route\Trunk\Analisis\EspecificacionRequerimientos\General\ERM_Reglas_de_Negocio.docx" TargetMode="External"/><Relationship Id="rId286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Users\nvillalobos\AppData\Roaming\Microsoft\General\ERM_Reglas_de_Negocio.docx" TargetMode="External"/><Relationship Id="rId125" Type="http://schemas.openxmlformats.org/officeDocument/2006/relationships/hyperlink" Target="file:///C:\Users\nvillalobos\AppData\Roaming\Microsoft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311" Type="http://schemas.openxmlformats.org/officeDocument/2006/relationships/hyperlink" Target="file:///C:\Amesol\Productos\Route\Trunk\Analisis\EspecificacionRequerimientos\General\ERM_Reglas_de_Negocio.docx" TargetMode="External"/><Relationship Id="rId332" Type="http://schemas.openxmlformats.org/officeDocument/2006/relationships/hyperlink" Target="file:///C:\Amesol\Productos\Route\Trunk\Analisis\EspecificacionRequerimientos\General\ERM_Reglas_de_Negocio.docx" TargetMode="External"/><Relationship Id="rId353" Type="http://schemas.openxmlformats.org/officeDocument/2006/relationships/hyperlink" Target="file:///C:\Amesol\Productos\Route\Trunk\Analisis\EspecificacionRequerimientos\General\ERM_Reglas_de_Negocio.docx" TargetMode="External"/><Relationship Id="rId374" Type="http://schemas.openxmlformats.org/officeDocument/2006/relationships/hyperlink" Target="file:///C:\Users\nvillalobos\AppData\Roaming\Microsoft\General\ERM_Reglas_de_Negocio.docx" TargetMode="External"/><Relationship Id="rId395" Type="http://schemas.openxmlformats.org/officeDocument/2006/relationships/hyperlink" Target="file:///C:\Amesol\Productos\Route\Trunk\Analisis\EspecificacionRequerimientos\ECU_MOV\CUERMMOV92_CapturarInvMercaProdComp.docx" TargetMode="External"/><Relationship Id="rId409" Type="http://schemas.openxmlformats.org/officeDocument/2006/relationships/hyperlink" Target="file:///C:\Users\nvillalobos\AppData\Roaming\Microsoft\General\ERM_Glosario_de_Mensajes.docx" TargetMode="External"/><Relationship Id="rId71" Type="http://schemas.openxmlformats.org/officeDocument/2006/relationships/hyperlink" Target="file:///C:\Users\Belem\AppData\Roaming\Microsoft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Users\nvillalobos\AppData\Roaming\Microsoft\General\ERM_Reglas_de_Negocio.docx" TargetMode="External"/><Relationship Id="rId234" Type="http://schemas.openxmlformats.org/officeDocument/2006/relationships/hyperlink" Target="file:///C:\Users\Belem\AppData\Roaming\Microsoft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55" Type="http://schemas.openxmlformats.org/officeDocument/2006/relationships/hyperlink" Target="file:///C:\Amesol\Productos\Route\Trunk\Analisis\EspecificacionRequerimientos\ECU_MOV\CUERMMOV92_CapturarInvMercaProdComp.docx" TargetMode="External"/><Relationship Id="rId276" Type="http://schemas.openxmlformats.org/officeDocument/2006/relationships/hyperlink" Target="file:///C:\Amesol\Productos\Route\Trunk\Analisis\EspecificacionRequerimientos\General\ERM_Reglas_de_Negocio.docx" TargetMode="External"/><Relationship Id="rId297" Type="http://schemas.openxmlformats.org/officeDocument/2006/relationships/hyperlink" Target="file:///C:\Users\nvillalobos\AppData\Roaming\Microsoft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Users\nvillalobos\AppData\Roaming\Microsoft\General\ERM_Reglas_de_Negocio.docx" TargetMode="External"/><Relationship Id="rId136" Type="http://schemas.openxmlformats.org/officeDocument/2006/relationships/hyperlink" Target="file:///C:\Users\nvillalobos\AppData\Roaming\Microsoft\Word\CUERMMOV101_ImprimirTicketInventarioMercade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Users\Belem\AppData\Roaming\Microsoft\General\ERM_Reglas_de_Negocio.docx" TargetMode="External"/><Relationship Id="rId301" Type="http://schemas.openxmlformats.org/officeDocument/2006/relationships/hyperlink" Target="file:///C:\Amesol\Productos\Route\Trunk\Analisis\EspecificacionRequerimientos\General\ERM_Reglas_de_Negocio.docx" TargetMode="External"/><Relationship Id="rId322" Type="http://schemas.openxmlformats.org/officeDocument/2006/relationships/hyperlink" Target="file:///C:\Amesol\Productos\Route\Trunk\Analisis\EspecificacionRequerimientos\General\ERM_Reglas_de_Negocio.docx" TargetMode="External"/><Relationship Id="rId343" Type="http://schemas.openxmlformats.org/officeDocument/2006/relationships/hyperlink" Target="file:///C:\Amesol\Productos\Route\Trunk\Analisis\EspecificacionRequerimientos\General\ERM_Reglas_de_Negocio.docx" TargetMode="External"/><Relationship Id="rId364" Type="http://schemas.openxmlformats.org/officeDocument/2006/relationships/hyperlink" Target="file:///C:\Amesol\Productos\Route\Trunk\Analisis\EspecificacionRequerimientos\General\ERM_Reglas_de_Negocio.docx" TargetMode="External"/><Relationship Id="rId61" Type="http://schemas.openxmlformats.org/officeDocument/2006/relationships/hyperlink" Target="file:///C:\Amesol\Productos\Route\Trunk\Productos\Route\Trunk\Analisis\EspecificacionRequerimientos\General\ERM_Reglas_de_Negocio.docx" TargetMode="External"/><Relationship Id="rId82" Type="http://schemas.openxmlformats.org/officeDocument/2006/relationships/hyperlink" Target="file:///C:\Users\nvillalobos\AppData\Roaming\Microsoft\General\ERM_Reglas_de_Negocio.docx" TargetMode="External"/><Relationship Id="rId199" Type="http://schemas.openxmlformats.org/officeDocument/2006/relationships/hyperlink" Target="file:///C:\Users\nvillalobos\AppData\Roaming\Microsoft\General\ERM_Reglas_de_Negocio.docx" TargetMode="External"/><Relationship Id="rId203" Type="http://schemas.openxmlformats.org/officeDocument/2006/relationships/hyperlink" Target="file:///C:\Amesol\Productos\Route\Trunk\Analisis\EspecificacionRequerimientos\General\ERM_Reglas_de_Negocio.docx" TargetMode="External"/><Relationship Id="rId38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224" Type="http://schemas.openxmlformats.org/officeDocument/2006/relationships/hyperlink" Target="file:///C:\Amesol\Productos\Route\Trunk\Analisis\EspecificacionRequerimientos\General\ERM_Reglas_de_Negocio.docx" TargetMode="External"/><Relationship Id="rId245" Type="http://schemas.openxmlformats.org/officeDocument/2006/relationships/hyperlink" Target="file:///C:\Amesol\Productos\Route\Trunk\Analisis\EspecificacionRequerimientos\General\ERM_Reglas_de_Negocio.docx" TargetMode="External"/><Relationship Id="rId266" Type="http://schemas.openxmlformats.org/officeDocument/2006/relationships/hyperlink" Target="file:///C:\Users\nvillalobos\AppData\Roaming\Microsoft\General\ERM_Glosario_de_Mensajes.docx" TargetMode="External"/><Relationship Id="rId287" Type="http://schemas.openxmlformats.org/officeDocument/2006/relationships/hyperlink" Target="file:///C:\Users\nvillalobos\AppData\Roaming\Microsoft\General\ERM_Reglas_de_Negocio.docx" TargetMode="External"/><Relationship Id="rId410" Type="http://schemas.openxmlformats.org/officeDocument/2006/relationships/hyperlink" Target="file:///C:\Users\nvillalobos\AppData\Roaming\Microsoft\General\ERM_Glosario_de_Mensajes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Users\nvillalobos\AppData\Roaming\Microsoft\General\ERM_Reglas_de_Negocio.docx" TargetMode="External"/><Relationship Id="rId126" Type="http://schemas.openxmlformats.org/officeDocument/2006/relationships/hyperlink" Target="file:///C:\Users\nvillalobos\AppData\Roaming\Microsoft\General\ERM_Glosario_de_Mensajes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Users\nvillalobos\AppData\Roaming\Microsoft\General\ERM_Reglas_de_Negocio.docx" TargetMode="External"/><Relationship Id="rId312" Type="http://schemas.openxmlformats.org/officeDocument/2006/relationships/hyperlink" Target="file:///C:\Amesol\Productos\Route\Trunk\Analisis\EspecificacionRequerimientos\ECU_MOV\CUERMMOV94_ImprimirTicketAcuerdo.docx" TargetMode="External"/><Relationship Id="rId333" Type="http://schemas.openxmlformats.org/officeDocument/2006/relationships/hyperlink" Target="file:///C:\Amesol\Productos\Route\Trunk\Analisis\EspecificacionRequerimientos\General\ERM_Reglas_de_Negocio.docx" TargetMode="External"/><Relationship Id="rId354" Type="http://schemas.openxmlformats.org/officeDocument/2006/relationships/hyperlink" Target="file:///C:\Users\Belem\AppData\Roaming\Microsoft\General\ERM_Reglas_de_Negocio.docx" TargetMode="Externa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file:///C:\Users\nvillalobos\AppData\Roaming\Microsoft\General\ERM_Reglas_de_Negocio.docx" TargetMode="External"/><Relationship Id="rId189" Type="http://schemas.openxmlformats.org/officeDocument/2006/relationships/hyperlink" Target="file:///C:\Users\Belem\AppData\Roaming\Microsoft\General\ERM_Reglas_de_Negocio.docx" TargetMode="External"/><Relationship Id="rId375" Type="http://schemas.openxmlformats.org/officeDocument/2006/relationships/hyperlink" Target="file:///C:\Amesol\Productos\Route\Trunk\Analisis\EspecificacionRequerimientos\General\ERM_Reglas_de_Negocio.docx" TargetMode="External"/><Relationship Id="rId396" Type="http://schemas.openxmlformats.org/officeDocument/2006/relationships/hyperlink" Target="file:///C:\Amesol\Productos\Route\Trunk\Analisis\EspecificacionRequerimientos\ECU_MOV\CUERMMOV92_CapturarInvMercaProdComp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Amesol\Productos\Route\Trunk\Analisis\EspecificacionRequerimientos\General\ERM_Reglas_de_Negocio.docx" TargetMode="External"/><Relationship Id="rId235" Type="http://schemas.openxmlformats.org/officeDocument/2006/relationships/hyperlink" Target="file:///C:\Amesol\Productos\Route\Trunk\Analisis\EspecificacionRequerimientos\General\ERM_Reglas_de_Negocio.docx" TargetMode="External"/><Relationship Id="rId256" Type="http://schemas.openxmlformats.org/officeDocument/2006/relationships/hyperlink" Target="file:///C:\Amesol\Productos\Route\Trunk\Analisis\EspecificacionRequerimientos\General\ERM_Glosario_de_Mensajes.docx" TargetMode="External"/><Relationship Id="rId277" Type="http://schemas.openxmlformats.org/officeDocument/2006/relationships/hyperlink" Target="file:///C:\Amesol\Productos\Route\Trunk\Analisis\EspecificacionRequerimientos\General\ERM_Reglas_de_Negocio.docx" TargetMode="External"/><Relationship Id="rId298" Type="http://schemas.openxmlformats.org/officeDocument/2006/relationships/hyperlink" Target="file:///C:\Users\nvillalobos\AppData\Roaming\Microsoft\General\ERM_Reglas_de_Negocio.docx" TargetMode="External"/><Relationship Id="rId400" Type="http://schemas.openxmlformats.org/officeDocument/2006/relationships/hyperlink" Target="file:///C:\Users\Belem\AppData\Roaming\Microsoft\General\ERM_Glosario_de_Mensajes.docx" TargetMode="External"/><Relationship Id="rId116" Type="http://schemas.openxmlformats.org/officeDocument/2006/relationships/hyperlink" Target="file:///C:\Users\nvillalobos\AppData\Roaming\Microsoft\General\ERM_Glosario_de_Mensajes.docx" TargetMode="External"/><Relationship Id="rId137" Type="http://schemas.openxmlformats.org/officeDocument/2006/relationships/hyperlink" Target="file:///C:\Users\Belem\AppData\Roaming\Microsoft\General\ERM_Reglas_de_Negocio.docx" TargetMode="External"/><Relationship Id="rId158" Type="http://schemas.openxmlformats.org/officeDocument/2006/relationships/hyperlink" Target="file:///C:\Amesol\Productos\Route\Trunk\Analisis\EspecificacionRequerimientos\General\ERM_Reglas_de_Negocio.docx" TargetMode="External"/><Relationship Id="rId302" Type="http://schemas.openxmlformats.org/officeDocument/2006/relationships/hyperlink" Target="file:///C:\Amesol\Productos\Route\Trunk\Analisis\EspecificacionRequerimientos\General\ERM_Reglas_de_Negocio.docx" TargetMode="External"/><Relationship Id="rId323" Type="http://schemas.openxmlformats.org/officeDocument/2006/relationships/hyperlink" Target="file:///C:\Amesol\Productos\Route\Trunk\Analisis\EspecificacionRequerimientos\General\ERM_Reglas_de_Negocio.docx" TargetMode="External"/><Relationship Id="rId344" Type="http://schemas.openxmlformats.org/officeDocument/2006/relationships/hyperlink" Target="file:///C:\Users\Belem\AppData\Roaming\Microsoft\General\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\Trunk\Productos\Route\Trunk\Analisis\EspecificacionRequerimientos\General\ERM_Reglas_de_Negocio.docx" TargetMode="External"/><Relationship Id="rId83" Type="http://schemas.openxmlformats.org/officeDocument/2006/relationships/hyperlink" Target="file:///C:\Users\nvillalobos\AppData\Roaming\Microsoft\General\ERM_Reglas_de_Negocio.docx" TargetMode="External"/><Relationship Id="rId179" Type="http://schemas.openxmlformats.org/officeDocument/2006/relationships/hyperlink" Target="file:///C:\Amesol\Productos\Route\Trunk\Analisis\EspecificacionRequerimientos\General\ERM_Reglas_de_Negocio.docx" TargetMode="External"/><Relationship Id="rId365" Type="http://schemas.openxmlformats.org/officeDocument/2006/relationships/hyperlink" Target="file:///C:\Users\nvillalobos\AppData\Roaming\Microsoft\General\ERM_Reglas_de_Negocio.docx" TargetMode="External"/><Relationship Id="rId386" Type="http://schemas.openxmlformats.org/officeDocument/2006/relationships/hyperlink" Target="file:///C:\Amesol\Productos\Route\Trunk\Analisis\EspecificacionRequerimientos\General\ERM_Reglas_de_Negocio.docx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Users\nvillalobos\AppData\Roaming\Microsoft\General\ERM_Reglas_de_Negocio.docx" TargetMode="External"/><Relationship Id="rId225" Type="http://schemas.openxmlformats.org/officeDocument/2006/relationships/hyperlink" Target="file:///C:\Amesol\Productos\Route\Trunk\Analisis\EspecificacionRequerimientos\General\ERM_Reglas_de_Negocio.docx" TargetMode="External"/><Relationship Id="rId246" Type="http://schemas.openxmlformats.org/officeDocument/2006/relationships/hyperlink" Target="file:///C:\Amesol\Productos\Route\Trunk\Analisis\EspecificacionRequerimientos\General\ERM_Reglas_de_Negocio.docx" TargetMode="External"/><Relationship Id="rId267" Type="http://schemas.openxmlformats.org/officeDocument/2006/relationships/hyperlink" Target="file:///C:\Amesol\Productos\Route\Trunk\Productos\Route\Trunk\Analisis\EspecificacionRequerimientos\General\ERM_Reglas_de_Negocio.docx" TargetMode="External"/><Relationship Id="rId288" Type="http://schemas.openxmlformats.org/officeDocument/2006/relationships/hyperlink" Target="file:///C:\Users\nvillalobos\AppData\Roaming\Microsoft\General\ERM_Reglas_de_Negocio.docx" TargetMode="External"/><Relationship Id="rId411" Type="http://schemas.openxmlformats.org/officeDocument/2006/relationships/hyperlink" Target="file:///C:\Users\nvillalobos\AppData\Roaming\Microsoft\General\ERM_Glosario_de_Mensajes.docx" TargetMode="External"/><Relationship Id="rId106" Type="http://schemas.openxmlformats.org/officeDocument/2006/relationships/hyperlink" Target="file:///C:\Amesol\Productos\Route\Trunk\Productos\Route\Trunk\Analisis\EspecificacionRequerimientos\General\ERM_Reglas_de_Negocio.docx" TargetMode="External"/><Relationship Id="rId127" Type="http://schemas.openxmlformats.org/officeDocument/2006/relationships/hyperlink" Target="file:///C:\Users\nvillalobos\AppData\Roaming\Microsoft\General\ERM_Reglas_de_Negocio.docx" TargetMode="External"/><Relationship Id="rId313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Users\nvillalobos\AppData\Roaming\Microsoft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Users\Belem\AppData\Roaming\Microsoft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Productos\Route\Trunk\Analisis\EspecificacionRequerimientos\General\ERM_Reglas_de_Negocio.docx" TargetMode="External"/><Relationship Id="rId148" Type="http://schemas.openxmlformats.org/officeDocument/2006/relationships/hyperlink" Target="file:///C:\Users\Belem\AppData\Roaming\Microsoft\General\ERM_Reglas_de_Negocio.docx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334" Type="http://schemas.openxmlformats.org/officeDocument/2006/relationships/hyperlink" Target="file:///C:\Amesol\Productos\Route\Trunk\Analisis\EspecificacionRequerimientos\ECU_MOV\CUERMMOV94_ImprimirTicketAcuerdo.docx" TargetMode="External"/><Relationship Id="rId355" Type="http://schemas.openxmlformats.org/officeDocument/2006/relationships/hyperlink" Target="file:///C:\Amesol\Productos\Route\Trunk\Analisis\EspecificacionRequerimientos\General\ERM_Reglas_de_Negocio.docx" TargetMode="External"/><Relationship Id="rId376" Type="http://schemas.openxmlformats.org/officeDocument/2006/relationships/hyperlink" Target="file:///C:\Amesol\Productos\Route\Trunk\Analisis\EspecificacionRequerimientos\General\ERM_Reglas_de_Negocio.docx" TargetMode="External"/><Relationship Id="rId397" Type="http://schemas.openxmlformats.org/officeDocument/2006/relationships/hyperlink" Target="file:///C:\Amesol\Productos\Route\Trunk\Analisis\EspecificacionRequerimientos\General\ERM_Reglas_de_Negocio.docx" TargetMode="External"/><Relationship Id="rId4" Type="http://schemas.microsoft.com/office/2007/relationships/stylesWithEffects" Target="stylesWithEffects.xml"/><Relationship Id="rId180" Type="http://schemas.openxmlformats.org/officeDocument/2006/relationships/hyperlink" Target="file:///C:\Amesol\Productos\Route\Trunk\Analisis\EspecificacionRequerimientos\General\ERM_Reglas_de_Negocio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36" Type="http://schemas.openxmlformats.org/officeDocument/2006/relationships/hyperlink" Target="file:///C:\Amesol\Productos\Route\Trunk\Analisis\EspecificacionRequerimientos\General\ERM_Reglas_de_Negocio.docx" TargetMode="External"/><Relationship Id="rId257" Type="http://schemas.openxmlformats.org/officeDocument/2006/relationships/hyperlink" Target="file:///C:\Amesol\Productos\Route\Trunk\Productos\Route\Trunk\Analisis\EspecificacionRequerimientos\General\ERM_Reglas_de_Negocio.docx" TargetMode="External"/><Relationship Id="rId278" Type="http://schemas.openxmlformats.org/officeDocument/2006/relationships/hyperlink" Target="file:///C:\Amesol\Productos\Route\Trunk\Productos\Route\Trunk\Analisis\EspecificacionRequerimientos\General\ERM_Reglas_de_Negocio.docx" TargetMode="External"/><Relationship Id="rId401" Type="http://schemas.openxmlformats.org/officeDocument/2006/relationships/hyperlink" Target="file:///C:\Amesol\Productos\Route\Trunk\Analisis\EspecificacionRequerimientos\General\ERM_Reglas_de_Negocio.docx" TargetMode="External"/><Relationship Id="rId303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Users\nvillalobos\AppData\Roaming\Microsoft\General\ERM_Reglas_de_Negocio.docx" TargetMode="External"/><Relationship Id="rId84" Type="http://schemas.openxmlformats.org/officeDocument/2006/relationships/hyperlink" Target="file:///C:\Amesol\Productos\Route\Trunk\Productos\Route\Trunk\Analisis\EspecificacionRequerimientos\General\ERM_Reglas_de_Negocio.docx" TargetMode="External"/><Relationship Id="rId138" Type="http://schemas.openxmlformats.org/officeDocument/2006/relationships/hyperlink" Target="file:///C:\Users\Belem\AppData\Roaming\Microsoft\General\ERM_Reglas_de_Negocio.docx" TargetMode="External"/><Relationship Id="rId345" Type="http://schemas.openxmlformats.org/officeDocument/2006/relationships/hyperlink" Target="file:///C:\Amesol\Productos\Route\Trunk\Analisis\EspecificacionRequerimientos\General\ERM_Reglas_de_Negocio.docx" TargetMode="External"/><Relationship Id="rId387" Type="http://schemas.openxmlformats.org/officeDocument/2006/relationships/hyperlink" Target="file:///C:\Users\nvillalobos\AppData\Roaming\Microsoft\General\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47" Type="http://schemas.openxmlformats.org/officeDocument/2006/relationships/hyperlink" Target="file:///C:\Amesol\Productos\Route\Trunk\Productos\Route\Trunk\Analisis\EspecificacionRequerimientos\General\ERM_Reglas_de_Negocio.docx" TargetMode="External"/><Relationship Id="rId412" Type="http://schemas.openxmlformats.org/officeDocument/2006/relationships/hyperlink" Target="file:///C:\Amesol\Productos\Route\Trunk\Analisis\EspecificacionRequerimientos\General\ERM_Glosario_de_Mensajes.docx" TargetMode="External"/><Relationship Id="rId107" Type="http://schemas.openxmlformats.org/officeDocument/2006/relationships/hyperlink" Target="file:///C:\Amesol\Productos\Route\Trunk\Productos\Route\Trunk\Analisis\EspecificacionRequerimientos\General\ERM_Reglas_de_Negocio.docx" TargetMode="External"/><Relationship Id="rId28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nvillalobos\AppData\Roaming\Microsoft\General\ERM_Reglas_de_Negocio.docx" TargetMode="External"/><Relationship Id="rId53" Type="http://schemas.openxmlformats.org/officeDocument/2006/relationships/hyperlink" Target="file:///C:\Users\nvillalobos\AppData\Roaming\Microsoft\Word\CUERMMOV93_SeleccionarProductoTerminal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314" Type="http://schemas.openxmlformats.org/officeDocument/2006/relationships/hyperlink" Target="file:///C:\Amesol\Productos\Route\Trunk\Analisis\EspecificacionRequerimientos\General\ERM_Reglas_de_Negocio.docx" TargetMode="External"/><Relationship Id="rId356" Type="http://schemas.openxmlformats.org/officeDocument/2006/relationships/hyperlink" Target="file:///C:\Users\Belem\AppData\Roaming\Microsoft\General\ERM_Reglas_de_Negocio.docx" TargetMode="External"/><Relationship Id="rId398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Users\Belem\AppData\Roaming\Microsoft\General\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F981F-4759-4F89-83F2-E828206D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10248</TotalTime>
  <Pages>44</Pages>
  <Words>23259</Words>
  <Characters>127930</Characters>
  <Application>Microsoft Office Word</Application>
  <DocSecurity>0</DocSecurity>
  <Lines>1066</Lines>
  <Paragraphs>301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150888</CharactersWithSpaces>
  <SharedDoc>false</SharedDoc>
  <HLinks>
    <vt:vector size="366" baseType="variant">
      <vt:variant>
        <vt:i4>6094929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5439572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paso2_4_AO02</vt:lpwstr>
      </vt:variant>
      <vt:variant>
        <vt:i4>6094929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5242967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paso1_4_AO01</vt:lpwstr>
      </vt:variant>
      <vt:variant>
        <vt:i4>6160465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6750240</vt:i4>
      </vt:variant>
      <vt:variant>
        <vt:i4>225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file://C:\\Amesol\Productos\Route\Trunk\Analisis\EspecificacionRequerimientos\General\ERM_Glosario_de_Mensajes.docx</vt:lpwstr>
      </vt:variant>
      <vt:variant>
        <vt:lpwstr>ME0718</vt:lpwstr>
      </vt:variant>
      <vt:variant>
        <vt:i4>6094929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5439569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paso2_1_AO02</vt:lpwstr>
      </vt:variant>
      <vt:variant>
        <vt:i4>6094929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5242962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paso1_1_AO01</vt:lpwstr>
      </vt:variant>
      <vt:variant>
        <vt:i4>6160465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7274612</vt:i4>
      </vt:variant>
      <vt:variant>
        <vt:i4>204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file://C:\\Amesol\Productos\Route\Trunk\Analisis\EspecificacionRequerimientos\General\ERM_Glosario_de_Mensajes.docx</vt:lpwstr>
      </vt:variant>
      <vt:variant>
        <vt:lpwstr>MBE0002</vt:lpwstr>
      </vt:variant>
      <vt:variant>
        <vt:i4>4784178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C:\Amesol\Productos\Route\Trunk\Analisis\EspecificacionRequerimientos\General\ERM_Glosario_de_Mensajes.docx</vt:lpwstr>
      </vt:variant>
      <vt:variant>
        <vt:lpwstr>MBE0001</vt:lpwstr>
      </vt:variant>
      <vt:variant>
        <vt:i4>6422553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VA01_2</vt:lpwstr>
      </vt:variant>
      <vt:variant>
        <vt:i4>917507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917507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7929890</vt:i4>
      </vt:variant>
      <vt:variant>
        <vt:i4>189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file://C:\\Amesol\Productos\Route\Trunk\Analisis\EspecificacionRequerimientos\General\ERM_Glosario_de_Mensajes.docx</vt:lpwstr>
      </vt:variant>
      <vt:variant>
        <vt:lpwstr>MP0034</vt:lpwstr>
      </vt:variant>
      <vt:variant>
        <vt:i4>2359310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AG01_r</vt:lpwstr>
      </vt:variant>
      <vt:variant>
        <vt:i4>917507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589922</vt:i4>
      </vt:variant>
      <vt:variant>
        <vt:i4>180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RNGEN007</vt:lpwstr>
      </vt:variant>
      <vt:variant>
        <vt:i4>524386</vt:i4>
      </vt:variant>
      <vt:variant>
        <vt:i4>177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RNGEN006</vt:lpwstr>
      </vt:variant>
      <vt:variant>
        <vt:i4>5242950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VA01</vt:lpwstr>
      </vt:variant>
      <vt:variant>
        <vt:i4>5636177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AG01</vt:lpwstr>
      </vt:variant>
      <vt:variant>
        <vt:i4>115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RNGEN329</vt:lpwstr>
      </vt:variant>
      <vt:variant>
        <vt:i4>655458</vt:i4>
      </vt:variant>
      <vt:variant>
        <vt:i4>165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RNGEN004</vt:lpwstr>
      </vt:variant>
      <vt:variant>
        <vt:i4>917605</vt:i4>
      </vt:variant>
      <vt:variant>
        <vt:i4>162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RNGEN171</vt:lpwstr>
      </vt:variant>
      <vt:variant>
        <vt:i4>7274510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AO02_2</vt:lpwstr>
      </vt:variant>
      <vt:variant>
        <vt:i4>917507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589922</vt:i4>
      </vt:variant>
      <vt:variant>
        <vt:i4>153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RNGEN007</vt:lpwstr>
      </vt:variant>
      <vt:variant>
        <vt:i4>524386</vt:i4>
      </vt:variant>
      <vt:variant>
        <vt:i4>150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RNGEN006</vt:lpwstr>
      </vt:variant>
      <vt:variant>
        <vt:i4>5242950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VA01</vt:lpwstr>
      </vt:variant>
      <vt:variant>
        <vt:i4>5636177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AG01</vt:lpwstr>
      </vt:variant>
      <vt:variant>
        <vt:i4>3866680</vt:i4>
      </vt:variant>
      <vt:variant>
        <vt:i4>141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file://C:\\Amesol\Productos\Route\Trunk\Analisis\EspecificacionRequerimientos\General\ERM_Reglas_de_Negocio.docx</vt:lpwstr>
      </vt:variant>
      <vt:variant>
        <vt:lpwstr>RNESC001</vt:lpwstr>
      </vt:variant>
      <vt:variant>
        <vt:i4>115</vt:i4>
      </vt:variant>
      <vt:variant>
        <vt:i4>138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RNGEN329</vt:lpwstr>
      </vt:variant>
      <vt:variant>
        <vt:i4>2883598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6094929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115</vt:i4>
      </vt:variant>
      <vt:variant>
        <vt:i4>126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RNGEN329</vt:lpwstr>
      </vt:variant>
      <vt:variant>
        <vt:i4>6291481</vt:i4>
      </vt:variant>
      <vt:variant>
        <vt:i4>123</vt:i4>
      </vt:variant>
      <vt:variant>
        <vt:i4>0</vt:i4>
      </vt:variant>
      <vt:variant>
        <vt:i4>5</vt:i4>
      </vt:variant>
      <vt:variant>
        <vt:lpwstr>CUMEGWEB02_SeleccionarActividades.docx</vt:lpwstr>
      </vt:variant>
      <vt:variant>
        <vt:lpwstr/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_Toc343598712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_Toc343598711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_Toc343598710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_Toc343598709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_Toc343598708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_Toc343598707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_Toc343598706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_Toc343598705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_Toc343598704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_Toc343598703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_Toc343598702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_Toc343598701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_Toc343598700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_Toc343598699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_Toc343598698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_Toc343598697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_Toc343598696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_Toc343598695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_Toc343598694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_Toc343598693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 Villalobos</cp:lastModifiedBy>
  <cp:revision>48</cp:revision>
  <cp:lastPrinted>2008-09-11T22:09:00Z</cp:lastPrinted>
  <dcterms:created xsi:type="dcterms:W3CDTF">2013-02-01T21:52:00Z</dcterms:created>
  <dcterms:modified xsi:type="dcterms:W3CDTF">2014-03-10T19:55:00Z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3.Diagrama de Casos de Uso..</vt:lpwstr>
  </property>
  <property fmtid="{D5CDD505-2E9C-101B-9397-08002B2CF9AE}" pid="3" name="Fecha">
    <vt:lpwstr>3.Diagrama de Casos de Uso..</vt:lpwstr>
  </property>
  <property fmtid="{D5CDD505-2E9C-101B-9397-08002B2CF9AE}" pid="4" name="Nombre del Proyecto">
    <vt:lpwstr>[Nombre del Proyecto]</vt:lpwstr>
  </property>
</Properties>
</file>