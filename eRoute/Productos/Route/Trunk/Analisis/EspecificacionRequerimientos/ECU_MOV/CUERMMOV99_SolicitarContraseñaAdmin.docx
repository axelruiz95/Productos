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146AC">
        <w:t>Solicitar Contraseña de Administrador</w:t>
      </w:r>
      <w:r w:rsidR="00CD28F3">
        <w:t xml:space="preserve"> –</w:t>
      </w:r>
      <w:r w:rsidR="00D43755">
        <w:t xml:space="preserve"> CUERMMOV9</w:t>
      </w:r>
      <w:r w:rsidR="008146AC">
        <w:t>9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153AB9" w:rsidP="008C7E3A">
            <w:pPr>
              <w:pStyle w:val="Tabletext"/>
              <w:jc w:val="center"/>
            </w:pPr>
            <w:r>
              <w:t>07/11</w:t>
            </w:r>
            <w:r w:rsidR="00533FCB">
              <w:t>/2013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8146AC">
              <w:t>Solicitar Contraseña de Administrador</w:t>
            </w:r>
            <w:r w:rsidR="008146AC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7A4CBB">
            <w:pPr>
              <w:pStyle w:val="Tabletext"/>
            </w:pPr>
            <w:r>
              <w:t>Folio CAI 0002</w:t>
            </w:r>
            <w:r w:rsidR="007A4CBB">
              <w:t>825</w:t>
            </w:r>
          </w:p>
        </w:tc>
        <w:tc>
          <w:tcPr>
            <w:tcW w:w="2304" w:type="dxa"/>
          </w:tcPr>
          <w:p w:rsidR="00533FCB" w:rsidRDefault="00533FCB" w:rsidP="008C7E3A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D7399F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71876852" w:history="1">
        <w:r w:rsidR="00D7399F" w:rsidRPr="00D70B12">
          <w:rPr>
            <w:rStyle w:val="Hipervnculo"/>
            <w:lang w:val="es-GT"/>
          </w:rPr>
          <w:t xml:space="preserve">Especificación de Casos de Uso: </w:t>
        </w:r>
        <w:r w:rsidR="00D7399F" w:rsidRPr="00D70B12">
          <w:rPr>
            <w:rStyle w:val="Hipervnculo"/>
          </w:rPr>
          <w:t xml:space="preserve"> Solicitar Contraseña de Administrador – CUERMMOV99</w:t>
        </w:r>
        <w:r w:rsidR="00D7399F">
          <w:rPr>
            <w:webHidden/>
          </w:rPr>
          <w:tab/>
        </w:r>
        <w:r w:rsidR="00D7399F">
          <w:rPr>
            <w:webHidden/>
          </w:rPr>
          <w:fldChar w:fldCharType="begin"/>
        </w:r>
        <w:r w:rsidR="00D7399F">
          <w:rPr>
            <w:webHidden/>
          </w:rPr>
          <w:instrText xml:space="preserve"> PAGEREF _Toc371876852 \h </w:instrText>
        </w:r>
        <w:r w:rsidR="00D7399F">
          <w:rPr>
            <w:webHidden/>
          </w:rPr>
        </w:r>
        <w:r w:rsidR="00D7399F">
          <w:rPr>
            <w:webHidden/>
          </w:rPr>
          <w:fldChar w:fldCharType="separate"/>
        </w:r>
        <w:r w:rsidR="00D7399F">
          <w:rPr>
            <w:webHidden/>
          </w:rPr>
          <w:t>4</w:t>
        </w:r>
        <w:r w:rsidR="00D7399F">
          <w:rPr>
            <w:webHidden/>
          </w:rPr>
          <w:fldChar w:fldCharType="end"/>
        </w:r>
      </w:hyperlink>
    </w:p>
    <w:p w:rsidR="00D7399F" w:rsidRDefault="00D7399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1876853" w:history="1">
        <w:r w:rsidRPr="00D70B12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_Toc371876853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7399F" w:rsidRDefault="00D7399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1876854" w:history="1">
        <w:r w:rsidRPr="00D70B12">
          <w:rPr>
            <w:rStyle w:val="Hipervnculo"/>
          </w:rPr>
          <w:t>2 Caso de uso: Solicitar Contraseña de Administrador – CUERMMOV99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_Toc371876854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7399F" w:rsidRDefault="00D7399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1876857" w:history="1">
        <w:r w:rsidRPr="00D70B12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70B12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_Toc371876857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399F" w:rsidRDefault="00D7399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1876858" w:history="1">
        <w:r w:rsidRPr="00D70B12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_Toc371876858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7399F" w:rsidRDefault="00D7399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1876859" w:history="1">
        <w:r w:rsidRPr="00D70B12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_Toc371876859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7399F" w:rsidRDefault="00D7399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1876862" w:history="1">
        <w:r w:rsidRPr="00D70B12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70B12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_Toc371876862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399F" w:rsidRDefault="00D7399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1876863" w:history="1">
        <w:r w:rsidRPr="00D70B12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70B1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_Toc371876863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399F" w:rsidRDefault="00D7399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1876864" w:history="1">
        <w:r w:rsidRPr="00D70B12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70B12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_Toc371876864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399F" w:rsidRDefault="00D7399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1876865" w:history="1">
        <w:r w:rsidRPr="00D70B12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_Toc371876865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7399F" w:rsidRDefault="00D7399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1876867" w:history="1">
        <w:r w:rsidRPr="00D70B12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70B12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_Toc371876867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399F" w:rsidRDefault="00D7399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1876868" w:history="1">
        <w:r w:rsidRPr="00D70B12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70B12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_Toc371876868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399F" w:rsidRDefault="00D7399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1876869" w:history="1">
        <w:r w:rsidRPr="00D70B12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70B12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_Toc371876869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399F" w:rsidRDefault="00D7399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1876870" w:history="1">
        <w:r w:rsidRPr="00D70B12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70B12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_Toc371876870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399F" w:rsidRDefault="00D7399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1876871" w:history="1">
        <w:r w:rsidRPr="00D70B12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_Toc371876871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7399F" w:rsidRDefault="00D7399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1876873" w:history="1">
        <w:r w:rsidRPr="00D70B12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70B12">
          <w:rPr>
            <w:rStyle w:val="Hipervnculo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_Toc371876873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399F" w:rsidRDefault="00D7399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1876874" w:history="1">
        <w:r w:rsidRPr="00D70B12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_Toc371876874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365897738"/>
        <w:bookmarkStart w:id="4" w:name="_Toc371876852"/>
        <w:r w:rsidR="00533FCB">
          <w:rPr>
            <w:lang w:val="es-GT"/>
          </w:rPr>
          <w:t xml:space="preserve">Especificación de Casos de Uso: </w:t>
        </w:r>
      </w:fldSimple>
      <w:bookmarkEnd w:id="3"/>
      <w:r w:rsidR="008146AC" w:rsidRPr="008146AC">
        <w:t xml:space="preserve"> </w:t>
      </w:r>
      <w:r w:rsidR="008146AC">
        <w:t>Solicitar Contraseña de Administrador – CUERMMOV99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71876853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71876854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CA4046">
        <w:t>Solicitar Contraseña de Administrador – CUERMMOV99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182735725"/>
      <w:bookmarkStart w:id="9" w:name="_Toc371876254"/>
      <w:bookmarkStart w:id="10" w:name="_Toc371876855"/>
      <w:bookmarkEnd w:id="9"/>
      <w:bookmarkEnd w:id="10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1" w:name="_Toc371876255"/>
      <w:bookmarkStart w:id="12" w:name="_Toc371876856"/>
      <w:bookmarkEnd w:id="11"/>
      <w:bookmarkEnd w:id="12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13" w:name="_Toc371876857"/>
      <w:r w:rsidRPr="00CA7A7F">
        <w:t>Descripción</w:t>
      </w:r>
      <w:bookmarkEnd w:id="8"/>
      <w:bookmarkEnd w:id="13"/>
    </w:p>
    <w:p w:rsidR="00351247" w:rsidRPr="00351247" w:rsidRDefault="00351247" w:rsidP="00351247"/>
    <w:p w:rsidR="00494D5F" w:rsidRDefault="00494D5F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</w:t>
      </w:r>
      <w:r w:rsidR="00351247">
        <w:rPr>
          <w:rFonts w:cs="Arial"/>
          <w:sz w:val="20"/>
          <w:szCs w:val="20"/>
        </w:rPr>
        <w:t>presentar una pantalla de Logueo para solicitar el usuario y contraseña de un usuario con perfil de Administrador.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182735724"/>
      <w:bookmarkStart w:id="15" w:name="_Toc371876858"/>
      <w:r>
        <w:t xml:space="preserve">3  </w:t>
      </w:r>
      <w:r w:rsidR="007B6535" w:rsidRPr="00CA7A7F">
        <w:t>Diagrama de Casos de Uso</w:t>
      </w:r>
      <w:bookmarkEnd w:id="15"/>
    </w:p>
    <w:bookmarkEnd w:id="14"/>
    <w:p w:rsidR="00B20347" w:rsidRPr="00CA7A7F" w:rsidRDefault="00351247" w:rsidP="00982F65">
      <w:pPr>
        <w:rPr>
          <w:i/>
          <w:iCs/>
          <w:color w:val="0000FF"/>
          <w:lang w:val="es-MX"/>
        </w:rPr>
      </w:pPr>
      <w:r w:rsidRPr="00351247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4609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6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371876859"/>
      <w:r>
        <w:t xml:space="preserve">4  </w:t>
      </w:r>
      <w:bookmarkStart w:id="17" w:name="_Toc182735726"/>
      <w:r w:rsidR="00481C4A" w:rsidRPr="00CA7A7F">
        <w:t>Precondiciones</w:t>
      </w:r>
      <w:bookmarkEnd w:id="16"/>
      <w:bookmarkEnd w:id="17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8" w:name="_Toc365897744"/>
      <w:bookmarkStart w:id="19" w:name="_Toc371876259"/>
      <w:bookmarkStart w:id="20" w:name="_Toc371876860"/>
      <w:bookmarkEnd w:id="19"/>
      <w:bookmarkEnd w:id="20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1" w:name="_Toc371876260"/>
      <w:bookmarkStart w:id="22" w:name="_Toc371876861"/>
      <w:bookmarkEnd w:id="21"/>
      <w:bookmarkEnd w:id="22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23" w:name="_Toc371876862"/>
      <w:r>
        <w:t>Actores</w:t>
      </w:r>
      <w:bookmarkEnd w:id="23"/>
    </w:p>
    <w:p w:rsidR="006945D0" w:rsidRPr="006945D0" w:rsidRDefault="00BC0B02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Administrador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371876863"/>
      <w:r>
        <w:rPr>
          <w:rFonts w:cs="Arial"/>
        </w:rPr>
        <w:t>Generales</w:t>
      </w:r>
      <w:bookmarkEnd w:id="18"/>
      <w:bookmarkEnd w:id="24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 xml:space="preserve">El actor debe de tener un perfil </w:t>
      </w:r>
      <w:r w:rsidR="00BC0B02">
        <w:rPr>
          <w:sz w:val="20"/>
          <w:szCs w:val="20"/>
          <w:lang w:val="es-MX" w:eastAsia="en-US"/>
        </w:rPr>
        <w:t xml:space="preserve">de administrador </w:t>
      </w:r>
      <w:r>
        <w:rPr>
          <w:sz w:val="20"/>
          <w:szCs w:val="20"/>
          <w:lang w:val="es-MX" w:eastAsia="en-US"/>
        </w:rPr>
        <w:t>asignado para acceder al sistema.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5" w:name="_Toc371872081"/>
      <w:bookmarkStart w:id="26" w:name="_Toc371876864"/>
      <w:r>
        <w:rPr>
          <w:rFonts w:cs="Arial"/>
        </w:rPr>
        <w:t>Parámetros</w:t>
      </w:r>
      <w:bookmarkEnd w:id="25"/>
      <w:bookmarkEnd w:id="26"/>
    </w:p>
    <w:p w:rsidR="00FD57B2" w:rsidRPr="00FD57B2" w:rsidRDefault="00FD57B2" w:rsidP="00FD57B2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ContrasenaPara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D45D6" w:rsidRPr="00CA7A7F" w:rsidRDefault="0049039D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7" w:name="_Toc52616584"/>
      <w:bookmarkStart w:id="28" w:name="_Toc182735728"/>
      <w:bookmarkStart w:id="29" w:name="_Toc371876865"/>
      <w:r>
        <w:t xml:space="preserve">5  </w:t>
      </w:r>
      <w:r w:rsidR="00481C4A" w:rsidRPr="00CA7A7F">
        <w:t>Flujo de eventos</w:t>
      </w:r>
      <w:bookmarkEnd w:id="27"/>
      <w:bookmarkEnd w:id="28"/>
      <w:bookmarkEnd w:id="2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0" w:name="_Toc52616585"/>
      <w:bookmarkStart w:id="31" w:name="_Toc182735729"/>
      <w:bookmarkStart w:id="32" w:name="_Toc371876265"/>
      <w:bookmarkStart w:id="33" w:name="_Toc371876866"/>
      <w:bookmarkEnd w:id="32"/>
      <w:bookmarkEnd w:id="33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34" w:name="_Toc371876867"/>
      <w:r w:rsidRPr="00CA7A7F">
        <w:t>Flujo básico</w:t>
      </w:r>
      <w:bookmarkStart w:id="35" w:name="_Toc52616586"/>
      <w:bookmarkStart w:id="36" w:name="_Toc182735730"/>
      <w:bookmarkEnd w:id="30"/>
      <w:bookmarkEnd w:id="31"/>
      <w:bookmarkEnd w:id="34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351247" w:rsidRPr="00B179D4" w:rsidRDefault="00351247" w:rsidP="00B179D4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9" w:history="1">
        <w:r w:rsidRPr="00351247">
          <w:rPr>
            <w:rStyle w:val="Hipervnculo"/>
            <w:b/>
            <w:sz w:val="20"/>
            <w:szCs w:val="20"/>
          </w:rPr>
          <w:t>Validar Permisos de Usuario para Actividad – CUERMMOV98</w:t>
        </w:r>
      </w:hyperlink>
    </w:p>
    <w:p w:rsidR="00351247" w:rsidRDefault="00351247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</w:t>
      </w:r>
      <w:r w:rsidR="00004C90">
        <w:rPr>
          <w:sz w:val="20"/>
          <w:szCs w:val="20"/>
        </w:rPr>
        <w:t>como título</w:t>
      </w:r>
      <w:r w:rsidR="00FD57B2">
        <w:rPr>
          <w:sz w:val="20"/>
          <w:szCs w:val="20"/>
        </w:rPr>
        <w:t xml:space="preserve"> </w:t>
      </w:r>
      <w:r w:rsidR="00FD57B2" w:rsidRPr="00FD57B2">
        <w:rPr>
          <w:sz w:val="20"/>
          <w:szCs w:val="20"/>
        </w:rPr>
        <w:t xml:space="preserve">la descripción del mensaje </w:t>
      </w:r>
      <w:r w:rsidR="00FD57B2">
        <w:rPr>
          <w:sz w:val="20"/>
          <w:szCs w:val="20"/>
        </w:rPr>
        <w:t>‘</w:t>
      </w:r>
      <w:r w:rsidR="00FD57B2" w:rsidRPr="00FD57B2">
        <w:rPr>
          <w:sz w:val="20"/>
          <w:szCs w:val="20"/>
        </w:rPr>
        <w:t>XContrasenaPara</w:t>
      </w:r>
      <w:r w:rsidR="00FD57B2">
        <w:rPr>
          <w:sz w:val="20"/>
          <w:szCs w:val="20"/>
        </w:rPr>
        <w:t>’</w:t>
      </w:r>
      <w:r w:rsidR="00FD57B2" w:rsidRPr="00FD57B2">
        <w:rPr>
          <w:sz w:val="20"/>
          <w:szCs w:val="20"/>
        </w:rPr>
        <w:t xml:space="preserve">: “Contraseña para $0$”, sustituir $0$ por la </w:t>
      </w:r>
      <w:r w:rsidR="001F3A6F">
        <w:rPr>
          <w:sz w:val="20"/>
          <w:szCs w:val="20"/>
        </w:rPr>
        <w:t>cadena recibida como parámetro (ContrasenaPara).</w:t>
      </w:r>
    </w:p>
    <w:p w:rsidR="00447CAD" w:rsidRDefault="00850956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r w:rsidR="00351247">
        <w:rPr>
          <w:sz w:val="20"/>
          <w:szCs w:val="20"/>
        </w:rPr>
        <w:t>presenta y solicita la siguiente información</w:t>
      </w:r>
      <w:r>
        <w:rPr>
          <w:sz w:val="20"/>
          <w:szCs w:val="20"/>
        </w:rPr>
        <w:t>:</w:t>
      </w:r>
    </w:p>
    <w:p w:rsidR="00850956" w:rsidRDefault="001F3A6F" w:rsidP="0085095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Usuario (*)</w:t>
      </w:r>
    </w:p>
    <w:p w:rsidR="00850956" w:rsidRPr="0061268B" w:rsidRDefault="001F3A6F" w:rsidP="0085095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Contraseña (*)</w:t>
      </w:r>
    </w:p>
    <w:p w:rsidR="001F3A6F" w:rsidRDefault="001F3A6F" w:rsidP="001F3A6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>
        <w:rPr>
          <w:sz w:val="20"/>
          <w:szCs w:val="20"/>
        </w:rPr>
        <w:t>actor proporciona</w:t>
      </w:r>
      <w:r>
        <w:rPr>
          <w:sz w:val="20"/>
          <w:szCs w:val="20"/>
        </w:rPr>
        <w:t xml:space="preserve"> la siguiente información:</w:t>
      </w:r>
    </w:p>
    <w:p w:rsidR="001F3A6F" w:rsidRDefault="001F3A6F" w:rsidP="001F3A6F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Usuario (*)</w:t>
      </w:r>
    </w:p>
    <w:p w:rsidR="001F3A6F" w:rsidRPr="001F3A6F" w:rsidRDefault="001F3A6F" w:rsidP="001F3A6F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Contraseña (*)</w:t>
      </w:r>
    </w:p>
    <w:p w:rsidR="001F3A6F" w:rsidRPr="00E601C3" w:rsidRDefault="001F3A6F" w:rsidP="001A0A6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E601C3">
        <w:rPr>
          <w:sz w:val="20"/>
          <w:szCs w:val="20"/>
        </w:rPr>
        <w:t xml:space="preserve">Si &lt;el actor selecciona la opción </w:t>
      </w:r>
      <w:r w:rsidRPr="00E601C3">
        <w:rPr>
          <w:b/>
          <w:sz w:val="20"/>
          <w:szCs w:val="20"/>
        </w:rPr>
        <w:t>Continuar</w:t>
      </w:r>
      <w:r w:rsidRPr="00E601C3">
        <w:rPr>
          <w:sz w:val="20"/>
          <w:szCs w:val="20"/>
        </w:rPr>
        <w:t>&gt;</w:t>
      </w:r>
    </w:p>
    <w:p w:rsidR="001F3A6F" w:rsidRPr="00E601C3" w:rsidRDefault="001F3A6F" w:rsidP="001F3A6F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no actor no proporciona la información requerida&gt;</w:t>
      </w:r>
    </w:p>
    <w:p w:rsidR="001F3A6F" w:rsidRPr="00E601C3" w:rsidRDefault="001F3A6F" w:rsidP="001F3A6F">
      <w:pPr>
        <w:pStyle w:val="Prrafodelista"/>
        <w:numPr>
          <w:ilvl w:val="2"/>
          <w:numId w:val="7"/>
        </w:numPr>
        <w:ind w:left="1418" w:hanging="567"/>
        <w:jc w:val="both"/>
        <w:rPr>
          <w:rStyle w:val="Hipervnculo"/>
          <w:b/>
          <w:color w:val="auto"/>
          <w:sz w:val="20"/>
          <w:szCs w:val="20"/>
          <w:u w:val="none"/>
        </w:rPr>
      </w:pPr>
      <w:r w:rsidRPr="00E601C3">
        <w:rPr>
          <w:sz w:val="20"/>
          <w:lang w:eastAsia="en-US"/>
        </w:rPr>
        <w:t xml:space="preserve">El sistema presenta el 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mensaje </w:t>
      </w:r>
      <w:r w:rsidR="00E601C3">
        <w:rPr>
          <w:rStyle w:val="Hipervnculo"/>
          <w:color w:val="auto"/>
          <w:sz w:val="20"/>
          <w:szCs w:val="20"/>
          <w:u w:val="none"/>
        </w:rPr>
        <w:t>“</w:t>
      </w:r>
      <w:r w:rsidRPr="00E601C3">
        <w:rPr>
          <w:rStyle w:val="Hipervnculo"/>
          <w:color w:val="auto"/>
          <w:sz w:val="20"/>
          <w:szCs w:val="20"/>
          <w:u w:val="none"/>
        </w:rPr>
        <w:t>[B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>E0001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] </w:t>
      </w:r>
      <w:r w:rsidR="00E601C3">
        <w:rPr>
          <w:rStyle w:val="Hipervnculo"/>
          <w:color w:val="auto"/>
          <w:sz w:val="20"/>
          <w:szCs w:val="20"/>
          <w:u w:val="none"/>
          <w:lang w:eastAsia="en-US"/>
        </w:rPr>
        <w:t>El campo $0$ es requerido</w:t>
      </w:r>
      <w:r w:rsidR="00E601C3" w:rsidRPr="00E601C3">
        <w:rPr>
          <w:rStyle w:val="Hipervnculo"/>
          <w:color w:val="auto"/>
          <w:sz w:val="20"/>
          <w:szCs w:val="20"/>
          <w:u w:val="none"/>
        </w:rPr>
        <w:t>“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>, sustituyendo el valor $0$ por el nombre del campo que no se haya proporcionado</w:t>
      </w:r>
    </w:p>
    <w:p w:rsidR="001F3A6F" w:rsidRPr="00E601C3" w:rsidRDefault="001F3A6F" w:rsidP="001F3A6F">
      <w:pPr>
        <w:pStyle w:val="Prrafodelista"/>
        <w:numPr>
          <w:ilvl w:val="2"/>
          <w:numId w:val="7"/>
        </w:numPr>
        <w:ind w:left="1418" w:hanging="567"/>
        <w:jc w:val="both"/>
        <w:rPr>
          <w:b/>
          <w:sz w:val="20"/>
          <w:lang w:eastAsia="en-US"/>
        </w:rPr>
      </w:pPr>
      <w:r w:rsidRPr="00E601C3">
        <w:rPr>
          <w:rStyle w:val="Hipervnculo"/>
          <w:color w:val="auto"/>
          <w:sz w:val="20"/>
          <w:u w:val="none"/>
          <w:lang w:eastAsia="en-US"/>
        </w:rPr>
        <w:t>El sistema continúa en el paso correspondiente al campo que no se haya proporcionado</w:t>
      </w:r>
    </w:p>
    <w:p w:rsidR="001F3A6F" w:rsidRPr="00E601C3" w:rsidRDefault="001F3A6F" w:rsidP="001F3A6F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El sistema obtiene la siguiente información de acuerdo a la información proporcionada por el actor para Usuario y Contraseña:</w:t>
      </w:r>
    </w:p>
    <w:p w:rsidR="001F3A6F" w:rsidRPr="00E601C3" w:rsidRDefault="001F3A6F" w:rsidP="001F3A6F">
      <w:pPr>
        <w:pStyle w:val="Prrafodelista"/>
        <w:numPr>
          <w:ilvl w:val="2"/>
          <w:numId w:val="7"/>
        </w:numPr>
        <w:ind w:left="1418" w:hanging="567"/>
        <w:jc w:val="both"/>
        <w:rPr>
          <w:b/>
          <w:sz w:val="20"/>
          <w:lang w:val="es-MX"/>
        </w:rPr>
      </w:pPr>
      <w:r w:rsidRPr="00E601C3">
        <w:rPr>
          <w:b/>
          <w:sz w:val="20"/>
          <w:lang w:val="es-MX"/>
        </w:rPr>
        <w:t>Usuario</w:t>
      </w:r>
    </w:p>
    <w:p w:rsidR="001F3A6F" w:rsidRPr="00E601C3" w:rsidRDefault="001F3A6F" w:rsidP="00E601C3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USUId</w:t>
      </w:r>
    </w:p>
    <w:p w:rsidR="001F3A6F" w:rsidRPr="00E601C3" w:rsidRDefault="001F3A6F" w:rsidP="00E601C3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PERClave</w:t>
      </w:r>
    </w:p>
    <w:p w:rsidR="001F3A6F" w:rsidRPr="00E601C3" w:rsidRDefault="001F3A6F" w:rsidP="00E601C3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Clave</w:t>
      </w:r>
      <w:r w:rsidR="00E601C3" w:rsidRPr="00E601C3">
        <w:rPr>
          <w:sz w:val="20"/>
          <w:lang w:val="es-MX"/>
        </w:rPr>
        <w:t xml:space="preserve"> = Usuario</w:t>
      </w:r>
    </w:p>
    <w:p w:rsidR="001F3A6F" w:rsidRPr="00E601C3" w:rsidRDefault="001F3A6F" w:rsidP="00E601C3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ClaveAcceso</w:t>
      </w:r>
      <w:r w:rsidR="00E601C3" w:rsidRPr="00E601C3">
        <w:rPr>
          <w:sz w:val="20"/>
          <w:lang w:val="es-MX"/>
        </w:rPr>
        <w:t xml:space="preserve"> = Contraseña</w:t>
      </w:r>
    </w:p>
    <w:p w:rsidR="00E601C3" w:rsidRPr="00E601C3" w:rsidRDefault="00E601C3" w:rsidP="00E601C3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Usuario y/o Contraseña proporcionados por el actor son incorrectos (no coinciden con &lt;Usuario.Clave&gt; y/o &lt;Usuario.ClaveAcceso&gt;)&gt;</w:t>
      </w:r>
    </w:p>
    <w:p w:rsidR="00E601C3" w:rsidRPr="00E601C3" w:rsidRDefault="00E601C3" w:rsidP="00E601C3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 xml:space="preserve">El sistema presenta el mensaje </w:t>
      </w:r>
      <w:r w:rsidRPr="00E601C3">
        <w:rPr>
          <w:rStyle w:val="Hipervnculo"/>
          <w:color w:val="auto"/>
          <w:sz w:val="20"/>
          <w:szCs w:val="20"/>
          <w:u w:val="none"/>
        </w:rPr>
        <w:t>“</w:t>
      </w:r>
      <w:r w:rsidRPr="00E601C3">
        <w:rPr>
          <w:sz w:val="20"/>
          <w:lang w:val="es-MX"/>
        </w:rPr>
        <w:t>[MDB050601</w:t>
      </w:r>
      <w:r>
        <w:rPr>
          <w:sz w:val="20"/>
          <w:lang w:val="es-MX"/>
        </w:rPr>
        <w:t xml:space="preserve">] </w:t>
      </w:r>
      <w:r w:rsidRPr="00E601C3">
        <w:rPr>
          <w:sz w:val="20"/>
          <w:szCs w:val="20"/>
        </w:rPr>
        <w:t>Nombre de usuario o contraseña no válido”</w:t>
      </w:r>
    </w:p>
    <w:p w:rsidR="001F3A6F" w:rsidRPr="00E601C3" w:rsidRDefault="001F3A6F" w:rsidP="00E601C3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Usuario y Contraseña proporcionados por el actor son correctos (coinciden con &lt;Usuario.Clave&gt; y &lt;Usuario.ClaveAcceso&gt;)&gt;</w:t>
      </w:r>
    </w:p>
    <w:p w:rsidR="00E601C3" w:rsidRPr="00E601C3" w:rsidRDefault="00E601C3" w:rsidP="00E601C3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usuario NO es de tipo Administrador (Usuario.PERClave &lt;&gt; ‘Admin’)&gt;</w:t>
      </w:r>
    </w:p>
    <w:p w:rsidR="00E601C3" w:rsidRPr="00E601C3" w:rsidRDefault="00E601C3" w:rsidP="00E601C3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 xml:space="preserve">El sistema presenta el mensaje </w:t>
      </w:r>
      <w:r w:rsidRPr="00E601C3">
        <w:rPr>
          <w:rStyle w:val="Hipervnculo"/>
          <w:color w:val="auto"/>
          <w:sz w:val="20"/>
          <w:szCs w:val="20"/>
          <w:u w:val="none"/>
        </w:rPr>
        <w:t>“</w:t>
      </w:r>
      <w:r>
        <w:rPr>
          <w:sz w:val="20"/>
          <w:lang w:val="es-MX"/>
        </w:rPr>
        <w:t xml:space="preserve">[I0271] </w:t>
      </w:r>
      <w:r w:rsidRPr="00E601C3">
        <w:rPr>
          <w:rFonts w:cs="Arial"/>
          <w:noProof/>
          <w:sz w:val="20"/>
          <w:szCs w:val="20"/>
          <w:lang w:val="es-MX" w:eastAsia="es-MX"/>
        </w:rPr>
        <w:t>Sólo se permite el acceso a un usuario Administrador”</w:t>
      </w:r>
    </w:p>
    <w:p w:rsidR="001F3A6F" w:rsidRPr="00E601C3" w:rsidRDefault="001F3A6F" w:rsidP="00E601C3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usuario es de tipo Administrador (Usuario.PERClave = ‘Admin’)&gt;</w:t>
      </w:r>
    </w:p>
    <w:p w:rsidR="004D1A44" w:rsidRDefault="004D1A44" w:rsidP="004D1A44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al lugar desde el cual fue invocado:</w:t>
      </w:r>
    </w:p>
    <w:p w:rsidR="004D1A44" w:rsidRDefault="004D1A44" w:rsidP="004D1A4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r>
        <w:rPr>
          <w:sz w:val="20"/>
          <w:szCs w:val="20"/>
        </w:rPr>
        <w:t xml:space="preserve">Logueo = </w:t>
      </w:r>
      <w:r>
        <w:rPr>
          <w:sz w:val="20"/>
          <w:szCs w:val="20"/>
        </w:rPr>
        <w:t>Verdadero</w:t>
      </w:r>
    </w:p>
    <w:p w:rsidR="001F3A6F" w:rsidRDefault="001F3A6F" w:rsidP="001A0A6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 w:rsidRPr="001F3A6F">
        <w:rPr>
          <w:b/>
          <w:sz w:val="20"/>
          <w:szCs w:val="20"/>
        </w:rPr>
        <w:t>Regresar</w:t>
      </w:r>
      <w:r>
        <w:rPr>
          <w:sz w:val="20"/>
          <w:szCs w:val="20"/>
        </w:rPr>
        <w:t>&gt;</w:t>
      </w:r>
    </w:p>
    <w:p w:rsidR="00E601C3" w:rsidRDefault="00E601C3" w:rsidP="00E601C3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r>
        <w:rPr>
          <w:sz w:val="20"/>
          <w:szCs w:val="20"/>
        </w:rPr>
        <w:t xml:space="preserve">envía </w:t>
      </w:r>
      <w:r>
        <w:rPr>
          <w:sz w:val="20"/>
          <w:szCs w:val="20"/>
        </w:rPr>
        <w:t>como parámetro la siguiente información</w:t>
      </w:r>
      <w:r>
        <w:rPr>
          <w:sz w:val="20"/>
          <w:szCs w:val="20"/>
        </w:rPr>
        <w:t xml:space="preserve"> y regresa al lugar</w:t>
      </w:r>
      <w:r>
        <w:rPr>
          <w:sz w:val="20"/>
          <w:szCs w:val="20"/>
        </w:rPr>
        <w:t xml:space="preserve"> desde </w:t>
      </w:r>
      <w:r>
        <w:rPr>
          <w:sz w:val="20"/>
          <w:szCs w:val="20"/>
        </w:rPr>
        <w:t>el</w:t>
      </w:r>
      <w:r>
        <w:rPr>
          <w:sz w:val="20"/>
          <w:szCs w:val="20"/>
        </w:rPr>
        <w:t xml:space="preserve"> cual fue invocado:</w:t>
      </w:r>
    </w:p>
    <w:p w:rsidR="00E601C3" w:rsidRDefault="00E601C3" w:rsidP="00E601C3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Logueo = Falso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Pr="00736A04" w:rsidRDefault="004D1A44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7" w:name="_Toc371876868"/>
      <w:r w:rsidRPr="00CA7A7F">
        <w:rPr>
          <w:rFonts w:cs="Arial"/>
          <w:lang w:val="es-MX"/>
        </w:rPr>
        <w:t>Flujos alternos</w:t>
      </w:r>
      <w:bookmarkEnd w:id="35"/>
      <w:bookmarkEnd w:id="36"/>
      <w:bookmarkEnd w:id="3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8" w:name="_Toc52616587"/>
      <w:bookmarkStart w:id="39" w:name="_Toc182735731"/>
      <w:bookmarkStart w:id="40" w:name="_Toc371876869"/>
      <w:r w:rsidRPr="00CA7A7F">
        <w:rPr>
          <w:lang w:val="es-MX"/>
        </w:rPr>
        <w:t>Opcionales</w:t>
      </w:r>
      <w:bookmarkEnd w:id="38"/>
      <w:bookmarkEnd w:id="39"/>
      <w:bookmarkEnd w:id="40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41" w:name="_Toc371876870"/>
      <w:r w:rsidRPr="00CA7A7F">
        <w:rPr>
          <w:lang w:val="es-MX"/>
        </w:rPr>
        <w:t>Generales</w:t>
      </w:r>
      <w:bookmarkEnd w:id="41"/>
    </w:p>
    <w:p w:rsidR="00736A04" w:rsidRPr="00736A04" w:rsidRDefault="00736A04" w:rsidP="00736A04">
      <w:pPr>
        <w:pStyle w:val="InfoBlue"/>
      </w:pPr>
      <w:r w:rsidRPr="00736A04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2" w:name="_Toc52616591"/>
      <w:bookmarkStart w:id="43" w:name="_Toc182735735"/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4" w:name="_Toc52616592"/>
      <w:bookmarkStart w:id="45" w:name="_Toc182735736"/>
      <w:bookmarkStart w:id="46" w:name="_Toc371876871"/>
      <w:bookmarkEnd w:id="42"/>
      <w:bookmarkEnd w:id="43"/>
      <w:r>
        <w:t xml:space="preserve">6  </w:t>
      </w:r>
      <w:r w:rsidR="00481C4A" w:rsidRPr="00CA7A7F">
        <w:t>Poscondiciones</w:t>
      </w:r>
      <w:bookmarkEnd w:id="44"/>
      <w:bookmarkEnd w:id="45"/>
      <w:bookmarkEnd w:id="46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7" w:name="_Toc207014958"/>
      <w:bookmarkStart w:id="48" w:name="_Toc207088193"/>
      <w:bookmarkStart w:id="49" w:name="_Toc371872090"/>
      <w:bookmarkStart w:id="50" w:name="_Toc371876271"/>
      <w:bookmarkStart w:id="51" w:name="_Toc371876872"/>
      <w:bookmarkEnd w:id="1"/>
      <w:bookmarkEnd w:id="2"/>
      <w:bookmarkEnd w:id="50"/>
      <w:bookmarkEnd w:id="51"/>
    </w:p>
    <w:p w:rsidR="004D1A44" w:rsidRPr="00476793" w:rsidRDefault="004D1A44" w:rsidP="004D1A44">
      <w:pPr>
        <w:pStyle w:val="Ttulo2"/>
        <w:numPr>
          <w:ilvl w:val="1"/>
          <w:numId w:val="6"/>
        </w:numPr>
        <w:ind w:left="576"/>
        <w:jc w:val="left"/>
      </w:pPr>
      <w:bookmarkStart w:id="52" w:name="_Toc371876873"/>
      <w:r>
        <w:t>Parámetros</w:t>
      </w:r>
      <w:bookmarkEnd w:id="49"/>
      <w:bookmarkEnd w:id="52"/>
    </w:p>
    <w:p w:rsidR="004D1A44" w:rsidRDefault="004D1A44" w:rsidP="004D1A44">
      <w:pPr>
        <w:pStyle w:val="Prrafodelista"/>
        <w:numPr>
          <w:ilvl w:val="0"/>
          <w:numId w:val="15"/>
        </w:numPr>
        <w:ind w:left="993" w:hanging="426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Logueo</w:t>
      </w:r>
      <w:r>
        <w:rPr>
          <w:sz w:val="20"/>
          <w:szCs w:val="20"/>
          <w:lang w:val="es-MX" w:eastAsia="en-US"/>
        </w:rPr>
        <w:t xml:space="preserve"> (Verdadero/Falso)</w:t>
      </w:r>
    </w:p>
    <w:p w:rsidR="00017965" w:rsidRDefault="00017965" w:rsidP="00D541A0">
      <w:pPr>
        <w:rPr>
          <w:lang w:val="es-MX" w:eastAsia="es-MX"/>
        </w:rPr>
      </w:pPr>
    </w:p>
    <w:p w:rsidR="008E5B7F" w:rsidRPr="00D541A0" w:rsidRDefault="008E5B7F" w:rsidP="00D541A0">
      <w:pPr>
        <w:rPr>
          <w:lang w:val="es-MX" w:eastAsia="es-MX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371876874"/>
      <w:r>
        <w:t xml:space="preserve">7  </w:t>
      </w:r>
      <w:r w:rsidR="007F4C05" w:rsidRPr="00CA7A7F">
        <w:t>Firmas de Aceptación</w:t>
      </w:r>
      <w:bookmarkEnd w:id="47"/>
      <w:bookmarkEnd w:id="48"/>
      <w:bookmarkEnd w:id="53"/>
    </w:p>
    <w:p w:rsidR="004D1A44" w:rsidRDefault="004D1A44" w:rsidP="004D1A44">
      <w:pPr>
        <w:pStyle w:val="Listaconvietas"/>
      </w:pPr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8152C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07/11</w:t>
            </w:r>
            <w:r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8152C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8152C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07/11</w:t>
            </w:r>
            <w:r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8152C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Jesús Peña</w:t>
            </w:r>
          </w:p>
        </w:tc>
      </w:tr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8152CF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07/11</w:t>
            </w:r>
            <w:r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449" w:rsidRDefault="00B63449" w:rsidP="00514F06">
      <w:pPr>
        <w:pStyle w:val="Ttulo1"/>
      </w:pPr>
      <w:r>
        <w:separator/>
      </w:r>
    </w:p>
  </w:endnote>
  <w:endnote w:type="continuationSeparator" w:id="0">
    <w:p w:rsidR="00B63449" w:rsidRDefault="00B6344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D7399F">
            <w:rPr>
              <w:rFonts w:ascii="Arial" w:hAnsi="Arial" w:cs="Arial"/>
              <w:noProof/>
            </w:rPr>
            <w:t>5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D7399F">
            <w:rPr>
              <w:rFonts w:ascii="Arial" w:hAnsi="Arial" w:cs="Arial"/>
              <w:noProof/>
            </w:rPr>
            <w:t>6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449" w:rsidRDefault="00B63449" w:rsidP="00514F06">
      <w:pPr>
        <w:pStyle w:val="Ttulo1"/>
      </w:pPr>
      <w:r>
        <w:separator/>
      </w:r>
    </w:p>
  </w:footnote>
  <w:footnote w:type="continuationSeparator" w:id="0">
    <w:p w:rsidR="00B63449" w:rsidRDefault="00B6344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8146AC" w:rsidP="008146A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CUERMMOV99</w:t>
          </w:r>
          <w:r w:rsidR="008C7E3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SolicitarContraseñaAdmin</w:t>
          </w:r>
        </w:p>
      </w:tc>
      <w:tc>
        <w:tcPr>
          <w:tcW w:w="4893" w:type="dxa"/>
        </w:tcPr>
        <w:p w:rsidR="008C7E3A" w:rsidRPr="00DF6EA0" w:rsidRDefault="008C7E3A" w:rsidP="00153AB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153AB9">
            <w:rPr>
              <w:rFonts w:ascii="Tahoma" w:hAnsi="Tahoma" w:cs="Tahoma"/>
              <w:sz w:val="20"/>
              <w:szCs w:val="20"/>
            </w:rPr>
            <w:t>07/11</w:t>
          </w:r>
          <w:r>
            <w:rPr>
              <w:rFonts w:ascii="Tahoma" w:hAnsi="Tahoma" w:cs="Tahoma"/>
              <w:sz w:val="20"/>
              <w:szCs w:val="20"/>
            </w:rPr>
            <w:t>/2013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1F259C"/>
    <w:multiLevelType w:val="multilevel"/>
    <w:tmpl w:val="AAC49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2"/>
  </w:num>
  <w:num w:numId="14">
    <w:abstractNumId w:val="11"/>
  </w:num>
  <w:num w:numId="1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4C90"/>
    <w:rsid w:val="00006873"/>
    <w:rsid w:val="00017965"/>
    <w:rsid w:val="00030AF7"/>
    <w:rsid w:val="000330BE"/>
    <w:rsid w:val="00033722"/>
    <w:rsid w:val="00037466"/>
    <w:rsid w:val="00045D4F"/>
    <w:rsid w:val="00047BA4"/>
    <w:rsid w:val="0005001B"/>
    <w:rsid w:val="00053ECF"/>
    <w:rsid w:val="00055766"/>
    <w:rsid w:val="00061D2F"/>
    <w:rsid w:val="000671A5"/>
    <w:rsid w:val="000739E1"/>
    <w:rsid w:val="00074319"/>
    <w:rsid w:val="00082AAD"/>
    <w:rsid w:val="00082CD4"/>
    <w:rsid w:val="00082F80"/>
    <w:rsid w:val="000A2BB6"/>
    <w:rsid w:val="000A5CDA"/>
    <w:rsid w:val="000A77DF"/>
    <w:rsid w:val="000B523A"/>
    <w:rsid w:val="000B5641"/>
    <w:rsid w:val="000C45BD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1F65"/>
    <w:rsid w:val="001F34A1"/>
    <w:rsid w:val="001F395B"/>
    <w:rsid w:val="001F3A6F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2CB8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3104A1"/>
    <w:rsid w:val="0031070D"/>
    <w:rsid w:val="003205AE"/>
    <w:rsid w:val="00322E1F"/>
    <w:rsid w:val="003400C4"/>
    <w:rsid w:val="00345480"/>
    <w:rsid w:val="0034773B"/>
    <w:rsid w:val="00351247"/>
    <w:rsid w:val="0035410E"/>
    <w:rsid w:val="00364ADB"/>
    <w:rsid w:val="00367AFC"/>
    <w:rsid w:val="003767A1"/>
    <w:rsid w:val="003808ED"/>
    <w:rsid w:val="003817A4"/>
    <w:rsid w:val="003907BC"/>
    <w:rsid w:val="003A41CD"/>
    <w:rsid w:val="003A443C"/>
    <w:rsid w:val="003A62B0"/>
    <w:rsid w:val="003A7F0E"/>
    <w:rsid w:val="003B24FD"/>
    <w:rsid w:val="003C1C04"/>
    <w:rsid w:val="003C50F8"/>
    <w:rsid w:val="003C58D0"/>
    <w:rsid w:val="003C597C"/>
    <w:rsid w:val="003E2552"/>
    <w:rsid w:val="003E5882"/>
    <w:rsid w:val="003E5D6F"/>
    <w:rsid w:val="003F2901"/>
    <w:rsid w:val="003F2B87"/>
    <w:rsid w:val="003F6BD1"/>
    <w:rsid w:val="00417F67"/>
    <w:rsid w:val="004231DC"/>
    <w:rsid w:val="00426152"/>
    <w:rsid w:val="00431F05"/>
    <w:rsid w:val="00433423"/>
    <w:rsid w:val="0043793F"/>
    <w:rsid w:val="00441A47"/>
    <w:rsid w:val="00447CAD"/>
    <w:rsid w:val="004515F5"/>
    <w:rsid w:val="0045227F"/>
    <w:rsid w:val="00461371"/>
    <w:rsid w:val="00473B78"/>
    <w:rsid w:val="00476793"/>
    <w:rsid w:val="00481C4A"/>
    <w:rsid w:val="00485373"/>
    <w:rsid w:val="0049039D"/>
    <w:rsid w:val="0049112A"/>
    <w:rsid w:val="00491B4C"/>
    <w:rsid w:val="00494D5F"/>
    <w:rsid w:val="0049681B"/>
    <w:rsid w:val="004B0D88"/>
    <w:rsid w:val="004B1F0D"/>
    <w:rsid w:val="004B2C58"/>
    <w:rsid w:val="004B623B"/>
    <w:rsid w:val="004C78B4"/>
    <w:rsid w:val="004C7AB0"/>
    <w:rsid w:val="004D1A44"/>
    <w:rsid w:val="004D45D6"/>
    <w:rsid w:val="004E23D0"/>
    <w:rsid w:val="004E2F40"/>
    <w:rsid w:val="004F049D"/>
    <w:rsid w:val="004F1C65"/>
    <w:rsid w:val="004F4AB5"/>
    <w:rsid w:val="004F6527"/>
    <w:rsid w:val="00504398"/>
    <w:rsid w:val="0050675E"/>
    <w:rsid w:val="00510DC9"/>
    <w:rsid w:val="00514F06"/>
    <w:rsid w:val="005249B6"/>
    <w:rsid w:val="00532D85"/>
    <w:rsid w:val="005334F4"/>
    <w:rsid w:val="00533FCB"/>
    <w:rsid w:val="00536276"/>
    <w:rsid w:val="00537CB4"/>
    <w:rsid w:val="00540756"/>
    <w:rsid w:val="00544A8C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6421"/>
    <w:rsid w:val="00635285"/>
    <w:rsid w:val="006414F5"/>
    <w:rsid w:val="00652D27"/>
    <w:rsid w:val="0067172A"/>
    <w:rsid w:val="00671DCC"/>
    <w:rsid w:val="006759B0"/>
    <w:rsid w:val="00684E9F"/>
    <w:rsid w:val="0069294B"/>
    <w:rsid w:val="00693A3E"/>
    <w:rsid w:val="006945D0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25FF1"/>
    <w:rsid w:val="00730DEC"/>
    <w:rsid w:val="007330AA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F82"/>
    <w:rsid w:val="008146AC"/>
    <w:rsid w:val="00814EB4"/>
    <w:rsid w:val="00817318"/>
    <w:rsid w:val="00820C59"/>
    <w:rsid w:val="008213DC"/>
    <w:rsid w:val="00830A3D"/>
    <w:rsid w:val="00833ED3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72B53"/>
    <w:rsid w:val="008817CF"/>
    <w:rsid w:val="00883DA2"/>
    <w:rsid w:val="008935DF"/>
    <w:rsid w:val="00894B60"/>
    <w:rsid w:val="008A19C2"/>
    <w:rsid w:val="008A251B"/>
    <w:rsid w:val="008B18D7"/>
    <w:rsid w:val="008C27A5"/>
    <w:rsid w:val="008C7E3A"/>
    <w:rsid w:val="008D1830"/>
    <w:rsid w:val="008D636C"/>
    <w:rsid w:val="008E5B7F"/>
    <w:rsid w:val="008F0F61"/>
    <w:rsid w:val="008F1C4C"/>
    <w:rsid w:val="008F2D82"/>
    <w:rsid w:val="008F33E3"/>
    <w:rsid w:val="008F7A87"/>
    <w:rsid w:val="009032E1"/>
    <w:rsid w:val="0090453B"/>
    <w:rsid w:val="00921223"/>
    <w:rsid w:val="00923B9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59FB"/>
    <w:rsid w:val="00966AB3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CBA"/>
    <w:rsid w:val="00A377E3"/>
    <w:rsid w:val="00A37A30"/>
    <w:rsid w:val="00A44CD8"/>
    <w:rsid w:val="00A46EAD"/>
    <w:rsid w:val="00A54B9C"/>
    <w:rsid w:val="00A6084F"/>
    <w:rsid w:val="00A62576"/>
    <w:rsid w:val="00A6310B"/>
    <w:rsid w:val="00A637C4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5BDC"/>
    <w:rsid w:val="00AB460A"/>
    <w:rsid w:val="00AB5A7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179D4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63449"/>
    <w:rsid w:val="00B71BC6"/>
    <w:rsid w:val="00B73AD2"/>
    <w:rsid w:val="00B81BCC"/>
    <w:rsid w:val="00B847C2"/>
    <w:rsid w:val="00B85BB7"/>
    <w:rsid w:val="00B86937"/>
    <w:rsid w:val="00B871ED"/>
    <w:rsid w:val="00B9179A"/>
    <w:rsid w:val="00BA3122"/>
    <w:rsid w:val="00BA6039"/>
    <w:rsid w:val="00BB0BFE"/>
    <w:rsid w:val="00BB40F9"/>
    <w:rsid w:val="00BB5731"/>
    <w:rsid w:val="00BC0B02"/>
    <w:rsid w:val="00BC44EC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516D0"/>
    <w:rsid w:val="00C620DD"/>
    <w:rsid w:val="00C71851"/>
    <w:rsid w:val="00C82F53"/>
    <w:rsid w:val="00C8344D"/>
    <w:rsid w:val="00C84919"/>
    <w:rsid w:val="00C869DB"/>
    <w:rsid w:val="00C91EFA"/>
    <w:rsid w:val="00C97546"/>
    <w:rsid w:val="00CA4046"/>
    <w:rsid w:val="00CA7A7F"/>
    <w:rsid w:val="00CB3A2E"/>
    <w:rsid w:val="00CB7F03"/>
    <w:rsid w:val="00CC2DB1"/>
    <w:rsid w:val="00CC64E7"/>
    <w:rsid w:val="00CC7E66"/>
    <w:rsid w:val="00CD28F3"/>
    <w:rsid w:val="00CD2B8B"/>
    <w:rsid w:val="00CF1674"/>
    <w:rsid w:val="00CF4311"/>
    <w:rsid w:val="00D00283"/>
    <w:rsid w:val="00D0319B"/>
    <w:rsid w:val="00D065F2"/>
    <w:rsid w:val="00D1269E"/>
    <w:rsid w:val="00D147A3"/>
    <w:rsid w:val="00D15DA8"/>
    <w:rsid w:val="00D32CE5"/>
    <w:rsid w:val="00D33B4B"/>
    <w:rsid w:val="00D43755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7399F"/>
    <w:rsid w:val="00D8224D"/>
    <w:rsid w:val="00D918CE"/>
    <w:rsid w:val="00D95BB2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0F08"/>
    <w:rsid w:val="00DD3110"/>
    <w:rsid w:val="00DD61C4"/>
    <w:rsid w:val="00DD7890"/>
    <w:rsid w:val="00DF1F20"/>
    <w:rsid w:val="00DF3C27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82848"/>
    <w:rsid w:val="00E873A1"/>
    <w:rsid w:val="00E87C7A"/>
    <w:rsid w:val="00E903E2"/>
    <w:rsid w:val="00EA19F8"/>
    <w:rsid w:val="00EA434D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36B30"/>
    <w:rsid w:val="00F36E8B"/>
    <w:rsid w:val="00F55587"/>
    <w:rsid w:val="00F563DB"/>
    <w:rsid w:val="00F7568E"/>
    <w:rsid w:val="00F94849"/>
    <w:rsid w:val="00FB2433"/>
    <w:rsid w:val="00FB2E50"/>
    <w:rsid w:val="00FC1F79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D9CF70-535E-41C7-9E62-B0410479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UERMMOV98_ValidarPermisosUsuarioActividad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4D769-D228-46BE-AE6A-C1B53A460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72</TotalTime>
  <Pages>6</Pages>
  <Words>849</Words>
  <Characters>4675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5513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3</cp:revision>
  <cp:lastPrinted>2008-09-11T22:09:00Z</cp:lastPrinted>
  <dcterms:created xsi:type="dcterms:W3CDTF">2013-11-11T00:22:00Z</dcterms:created>
  <dcterms:modified xsi:type="dcterms:W3CDTF">2013-11-11T01:58:00Z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