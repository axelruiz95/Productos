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2C5C69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24</w:t>
            </w:r>
            <w:r w:rsidR="005A290F" w:rsidRPr="005A290F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proofErr w:type="spellStart"/>
            <w:r w:rsidRPr="005A290F">
              <w:rPr>
                <w:iCs/>
              </w:rPr>
              <w:t>Kardex</w:t>
            </w:r>
            <w:proofErr w:type="spellEnd"/>
          </w:p>
        </w:tc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proofErr w:type="spellStart"/>
            <w:r w:rsidRPr="005A290F">
              <w:rPr>
                <w:iCs/>
              </w:rPr>
              <w:t>Sughey</w:t>
            </w:r>
            <w:proofErr w:type="spellEnd"/>
            <w:r w:rsidRPr="005A290F">
              <w:rPr>
                <w:iCs/>
              </w:rPr>
              <w:t xml:space="preserve"> B. Miranda Gil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2C5C69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Producto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630476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hyperlink r:id="rId9" w:history="1">
        <w:r w:rsidR="005A290F" w:rsidRPr="005A290F">
          <w:rPr>
            <w:rStyle w:val="Hipervnculo"/>
            <w:b/>
            <w:sz w:val="20"/>
            <w:szCs w:val="20"/>
            <w:lang w:eastAsia="en-US"/>
          </w:rPr>
          <w:t>CUADMWEB01_ConsultarKardex</w:t>
        </w:r>
      </w:hyperlink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9158CB" w:rsidP="009158CB">
      <w:pPr>
        <w:pStyle w:val="Listaconvietas"/>
      </w:pPr>
      <w:r w:rsidRPr="009158CB">
        <w:t>Registra la información correspondiente a</w:t>
      </w:r>
      <w:r w:rsidR="002C5C69">
        <w:t xml:space="preserve">l Producto </w:t>
      </w:r>
      <w:r w:rsidR="00B955D2">
        <w:t>que se utilizará para generar el reporte.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2C5C6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 w:rsidRPr="00533103">
              <w:rPr>
                <w:b w:val="0"/>
                <w:color w:val="auto"/>
                <w:sz w:val="20"/>
                <w:szCs w:val="20"/>
              </w:rPr>
              <w:t>Vw_</w:t>
            </w:r>
            <w:r w:rsidR="002C5C69">
              <w:rPr>
                <w:b w:val="0"/>
                <w:color w:val="auto"/>
                <w:sz w:val="20"/>
                <w:szCs w:val="20"/>
              </w:rPr>
              <w:t>Producto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2C5C6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</w:t>
            </w:r>
            <w:r w:rsidR="001A076B">
              <w:rPr>
                <w:sz w:val="18"/>
                <w:szCs w:val="18"/>
                <w:lang w:val="es-MX"/>
              </w:rPr>
              <w:t>de</w:t>
            </w:r>
            <w:r w:rsidR="002C5C69">
              <w:rPr>
                <w:sz w:val="18"/>
                <w:szCs w:val="18"/>
                <w:lang w:val="es-MX"/>
              </w:rPr>
              <w:t xml:space="preserve"> productos</w:t>
            </w:r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40"/>
        <w:gridCol w:w="2324"/>
        <w:gridCol w:w="1827"/>
        <w:gridCol w:w="1964"/>
        <w:gridCol w:w="2418"/>
      </w:tblGrid>
      <w:tr w:rsidR="00030ADC" w:rsidTr="00CC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2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2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96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41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030ADC" w:rsidTr="00CC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CC07C3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ProductoClave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CC07C3" w:rsidP="00CC07C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Clave para Identificar al Producto 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CC07C3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CC07C3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0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CC07C3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Producto.ProductoClave</w:t>
            </w:r>
            <w:proofErr w:type="spellEnd"/>
          </w:p>
        </w:tc>
      </w:tr>
      <w:tr w:rsidR="004B0D2E" w:rsidTr="00CC0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4B0D2E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CC07C3" w:rsidP="004B0D2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sz w:val="18"/>
                <w:szCs w:val="18"/>
                <w:lang w:val="es-MX"/>
              </w:rPr>
              <w:t>Nombre de producto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B0D2E" w:rsidP="00CC07C3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Nombre de </w:t>
            </w:r>
            <w:r w:rsidR="00CC07C3">
              <w:rPr>
                <w:sz w:val="18"/>
                <w:szCs w:val="18"/>
                <w:lang w:val="es-MX"/>
              </w:rPr>
              <w:t>Producto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B0D2E" w:rsidP="004B0D2E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(32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CC07C3" w:rsidP="00030AD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Producto.Nombre</w:t>
            </w:r>
            <w:proofErr w:type="spellEnd"/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>
      <w:bookmarkStart w:id="6" w:name="_GoBack"/>
      <w:bookmarkEnd w:id="6"/>
    </w:p>
    <w:p w:rsidR="001334FF" w:rsidRDefault="001334FF" w:rsidP="009158CB"/>
    <w:sectPr w:rsidR="001334FF" w:rsidSect="00392880">
      <w:headerReference w:type="default" r:id="rId10"/>
      <w:footerReference w:type="even" r:id="rId11"/>
      <w:footerReference w:type="default" r:id="rId12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476" w:rsidRDefault="00630476" w:rsidP="00514F06">
      <w:pPr>
        <w:pStyle w:val="Ttulo1"/>
      </w:pPr>
      <w:r>
        <w:separator/>
      </w:r>
    </w:p>
  </w:endnote>
  <w:endnote w:type="continuationSeparator" w:id="0">
    <w:p w:rsidR="00630476" w:rsidRDefault="0063047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C07C3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C07C3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476" w:rsidRDefault="00630476" w:rsidP="00514F06">
      <w:pPr>
        <w:pStyle w:val="Ttulo1"/>
      </w:pPr>
      <w:r>
        <w:separator/>
      </w:r>
    </w:p>
  </w:footnote>
  <w:footnote w:type="continuationSeparator" w:id="0">
    <w:p w:rsidR="00630476" w:rsidRDefault="0063047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4FDC"/>
    <w:rsid w:val="002C5C69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933C3"/>
    <w:rsid w:val="004B0D2E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073"/>
    <w:rsid w:val="005A45B6"/>
    <w:rsid w:val="005B5EB7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0425"/>
    <w:rsid w:val="00626421"/>
    <w:rsid w:val="00630476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1050B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54C5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07C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Amesol\Productos\Route\Branch\4.0.0.0\Amesol\Productos\Route\Branch\4.0.0.0\Analisis\EspecificacionRequerimientos\ECU_WEB\CUADMWEB01_ConsultarKardex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F9A78-A95E-4D3A-A513-F9C9D875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9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837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smiranda</cp:lastModifiedBy>
  <cp:revision>4</cp:revision>
  <cp:lastPrinted>2008-09-11T22:09:00Z</cp:lastPrinted>
  <dcterms:created xsi:type="dcterms:W3CDTF">2012-01-24T22:41:00Z</dcterms:created>
  <dcterms:modified xsi:type="dcterms:W3CDTF">2012-01-24T22:52:00Z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