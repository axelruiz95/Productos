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1C" w:rsidRDefault="0060151C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4C77B3" w:rsidRDefault="004C77B3" w:rsidP="0060151C">
      <w:pPr>
        <w:pStyle w:val="Ttulo"/>
        <w:jc w:val="right"/>
        <w:rPr>
          <w:rFonts w:cs="Arial"/>
        </w:rPr>
      </w:pPr>
    </w:p>
    <w:p w:rsidR="006A744A" w:rsidRDefault="006A744A" w:rsidP="00E63450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 w:rsidRPr="00AA62A7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AA62A7" w:rsidRDefault="00FE1CAC" w:rsidP="0060151C">
      <w:pPr>
        <w:pStyle w:val="Ttulo"/>
        <w:jc w:val="right"/>
        <w:rPr>
          <w:rFonts w:cs="Arial"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proofErr w:type="spellStart"/>
      <w:r w:rsidR="004113D6">
        <w:rPr>
          <w:szCs w:val="36"/>
        </w:rPr>
        <w:t>AdministrarAlmacenes</w:t>
      </w:r>
      <w:proofErr w:type="spellEnd"/>
      <w:r w:rsidR="006A1F98">
        <w:rPr>
          <w:szCs w:val="36"/>
        </w:rPr>
        <w:t xml:space="preserve"> – </w:t>
      </w:r>
      <w:r w:rsidR="006A1F98" w:rsidRPr="00AA62A7">
        <w:rPr>
          <w:szCs w:val="36"/>
        </w:rPr>
        <w:t>CU</w:t>
      </w:r>
      <w:r w:rsidR="00D1606C" w:rsidRPr="00AA62A7">
        <w:rPr>
          <w:szCs w:val="36"/>
        </w:rPr>
        <w:t>ERM</w:t>
      </w:r>
      <w:r w:rsidR="004113D6">
        <w:rPr>
          <w:szCs w:val="36"/>
        </w:rPr>
        <w:t>ESC32</w:t>
      </w:r>
    </w:p>
    <w:p w:rsidR="0060151C" w:rsidRDefault="0060151C" w:rsidP="0060151C">
      <w:pPr>
        <w:pStyle w:val="Ttulo"/>
        <w:jc w:val="right"/>
      </w:pPr>
    </w:p>
    <w:p w:rsidR="001436DC" w:rsidRPr="00C9200A" w:rsidRDefault="00FE1CAC" w:rsidP="00C9200A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</w:t>
      </w:r>
      <w:r w:rsidR="00521BB5" w:rsidRPr="00AA62A7">
        <w:t>1.</w:t>
      </w:r>
      <w:r w:rsidR="00D1606C" w:rsidRPr="00AA62A7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7948BC" w:rsidRPr="00481C4A" w:rsidRDefault="00A54B9C" w:rsidP="00C9200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4113D6" w:rsidP="00D1606C">
            <w:pPr>
              <w:pStyle w:val="Tabletext"/>
              <w:jc w:val="center"/>
            </w:pPr>
            <w:r>
              <w:t>28</w:t>
            </w:r>
            <w:r w:rsidR="00D1606C" w:rsidRPr="00C70293">
              <w:t>/</w:t>
            </w:r>
            <w:r w:rsidR="00B165FC">
              <w:t>03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55504A" w:rsidRPr="00C70293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73722">
              <w:t xml:space="preserve">Administrar </w:t>
            </w:r>
            <w:r w:rsidR="004113D6">
              <w:t>Almacenes</w:t>
            </w:r>
            <w:r w:rsidR="00AF5EFB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D1606C" w:rsidRDefault="00A63F43" w:rsidP="00AF5EFB">
            <w:pPr>
              <w:pStyle w:val="Tabletext"/>
            </w:pPr>
            <w:r>
              <w:t>Sandra Liliana Mayorga Bayona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C46530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4422767" w:history="1">
        <w:r w:rsidR="00C46530" w:rsidRPr="00531617">
          <w:rPr>
            <w:rStyle w:val="Hipervnculo"/>
          </w:rPr>
          <w:t>1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Introducción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_Toc284422767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5D7225">
          <w:rPr>
            <w:webHidden/>
          </w:rPr>
          <w:t>4</w:t>
        </w:r>
        <w:r w:rsidR="00C46530">
          <w:rPr>
            <w:webHidden/>
          </w:rPr>
          <w:fldChar w:fldCharType="end"/>
        </w:r>
      </w:hyperlink>
    </w:p>
    <w:p w:rsidR="00C46530" w:rsidRDefault="001C50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68" w:history="1">
        <w:r w:rsidR="00C46530" w:rsidRPr="00531617">
          <w:rPr>
            <w:rStyle w:val="Hipervnculo"/>
          </w:rPr>
          <w:t>2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Caso</w:t>
        </w:r>
        <w:r w:rsidR="00DA0F30">
          <w:rPr>
            <w:rStyle w:val="Hipervnculo"/>
          </w:rPr>
          <w:t xml:space="preserve"> de us</w:t>
        </w:r>
        <w:r w:rsidR="003B5B35">
          <w:rPr>
            <w:rStyle w:val="Hipervnculo"/>
          </w:rPr>
          <w:t>o</w:t>
        </w:r>
        <w:r w:rsidR="004113D6">
          <w:rPr>
            <w:rStyle w:val="Hipervnculo"/>
          </w:rPr>
          <w:t>: AdministrarAlmacenes – CUERMESC32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_Toc284422768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5D7225">
          <w:rPr>
            <w:webHidden/>
          </w:rPr>
          <w:t>4</w:t>
        </w:r>
        <w:r w:rsidR="00C46530">
          <w:rPr>
            <w:webHidden/>
          </w:rPr>
          <w:fldChar w:fldCharType="end"/>
        </w:r>
      </w:hyperlink>
    </w:p>
    <w:p w:rsidR="00C46530" w:rsidRDefault="001C50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4422769" w:history="1">
        <w:r w:rsidR="00C46530" w:rsidRPr="00531617">
          <w:rPr>
            <w:rStyle w:val="Hipervnculo"/>
            <w:rFonts w:cs="Arial"/>
            <w:noProof/>
          </w:rPr>
          <w:t>2.1</w:t>
        </w:r>
        <w:r w:rsidR="00C465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rFonts w:cs="Arial"/>
            <w:noProof/>
          </w:rPr>
          <w:t>Descripción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_Toc284422769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5D7225">
          <w:rPr>
            <w:noProof/>
            <w:webHidden/>
          </w:rPr>
          <w:t>4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1C50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70" w:history="1">
        <w:r w:rsidR="00C46530" w:rsidRPr="00531617">
          <w:rPr>
            <w:rStyle w:val="Hipervnculo"/>
          </w:rPr>
          <w:t>3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Diagrama de Casos de Uso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_Toc284422770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5D7225">
          <w:rPr>
            <w:webHidden/>
          </w:rPr>
          <w:t>4</w:t>
        </w:r>
        <w:r w:rsidR="00C46530">
          <w:rPr>
            <w:webHidden/>
          </w:rPr>
          <w:fldChar w:fldCharType="end"/>
        </w:r>
      </w:hyperlink>
    </w:p>
    <w:p w:rsidR="00C46530" w:rsidRDefault="001C50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71" w:history="1">
        <w:r w:rsidR="00C46530" w:rsidRPr="00531617">
          <w:rPr>
            <w:rStyle w:val="Hipervnculo"/>
          </w:rPr>
          <w:t>4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Precondiciones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_Toc284422771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5D7225">
          <w:rPr>
            <w:webHidden/>
          </w:rPr>
          <w:t>4</w:t>
        </w:r>
        <w:r w:rsidR="00C46530">
          <w:rPr>
            <w:webHidden/>
          </w:rPr>
          <w:fldChar w:fldCharType="end"/>
        </w:r>
      </w:hyperlink>
    </w:p>
    <w:p w:rsidR="00C46530" w:rsidRDefault="001C50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4422772" w:history="1">
        <w:r w:rsidR="00C46530" w:rsidRPr="00531617">
          <w:rPr>
            <w:rStyle w:val="Hipervnculo"/>
            <w:rFonts w:cs="Arial"/>
            <w:noProof/>
          </w:rPr>
          <w:t>4.1</w:t>
        </w:r>
        <w:r w:rsidR="00C465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rFonts w:cs="Arial"/>
            <w:noProof/>
          </w:rPr>
          <w:t>Actores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_Toc284422772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5D7225">
          <w:rPr>
            <w:noProof/>
            <w:webHidden/>
          </w:rPr>
          <w:t>4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1C50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4422773" w:history="1">
        <w:r w:rsidR="00C46530" w:rsidRPr="00531617">
          <w:rPr>
            <w:rStyle w:val="Hipervnculo"/>
            <w:rFonts w:cs="Arial"/>
            <w:noProof/>
          </w:rPr>
          <w:t>4.2</w:t>
        </w:r>
        <w:r w:rsidR="00C465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rFonts w:cs="Arial"/>
            <w:noProof/>
          </w:rPr>
          <w:t>Generales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_Toc284422773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5D7225">
          <w:rPr>
            <w:noProof/>
            <w:webHidden/>
          </w:rPr>
          <w:t>4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1C50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74" w:history="1">
        <w:r w:rsidR="00C46530" w:rsidRPr="00531617">
          <w:rPr>
            <w:rStyle w:val="Hipervnculo"/>
          </w:rPr>
          <w:t>5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Flujo de eventos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_Toc284422774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5D7225">
          <w:rPr>
            <w:webHidden/>
          </w:rPr>
          <w:t>4</w:t>
        </w:r>
        <w:r w:rsidR="00C46530">
          <w:rPr>
            <w:webHidden/>
          </w:rPr>
          <w:fldChar w:fldCharType="end"/>
        </w:r>
      </w:hyperlink>
    </w:p>
    <w:p w:rsidR="00C46530" w:rsidRDefault="001C50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4422775" w:history="1">
        <w:r w:rsidR="00C46530" w:rsidRPr="00531617">
          <w:rPr>
            <w:rStyle w:val="Hipervnculo"/>
            <w:rFonts w:cs="Arial"/>
            <w:noProof/>
          </w:rPr>
          <w:t>5.1</w:t>
        </w:r>
        <w:r w:rsidR="00C465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rFonts w:cs="Arial"/>
            <w:noProof/>
          </w:rPr>
          <w:t>Flujo básico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_Toc284422775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5D7225">
          <w:rPr>
            <w:noProof/>
            <w:webHidden/>
          </w:rPr>
          <w:t>4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1C50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4422776" w:history="1">
        <w:r w:rsidR="00C46530" w:rsidRPr="00531617">
          <w:rPr>
            <w:rStyle w:val="Hipervnculo"/>
            <w:rFonts w:cs="Arial"/>
            <w:noProof/>
          </w:rPr>
          <w:t>5.2</w:t>
        </w:r>
        <w:r w:rsidR="00C465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rFonts w:cs="Arial"/>
            <w:noProof/>
          </w:rPr>
          <w:t>Flujos alternos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_Toc284422776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5D7225">
          <w:rPr>
            <w:noProof/>
            <w:webHidden/>
          </w:rPr>
          <w:t>5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1C500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4422777" w:history="1">
        <w:r w:rsidR="00C46530" w:rsidRPr="00531617">
          <w:rPr>
            <w:rStyle w:val="Hipervnculo"/>
            <w:noProof/>
          </w:rPr>
          <w:t>5.2.1</w:t>
        </w:r>
        <w:r w:rsidR="00C465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noProof/>
          </w:rPr>
          <w:t>Opcionales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_Toc284422777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5D7225">
          <w:rPr>
            <w:noProof/>
            <w:webHidden/>
          </w:rPr>
          <w:t>5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1C500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4422778" w:history="1">
        <w:r w:rsidR="00C46530" w:rsidRPr="00531617">
          <w:rPr>
            <w:rStyle w:val="Hipervnculo"/>
            <w:noProof/>
          </w:rPr>
          <w:t>5.2.2</w:t>
        </w:r>
        <w:r w:rsidR="00C465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noProof/>
          </w:rPr>
          <w:t>Generales</w:t>
        </w:r>
        <w:bookmarkStart w:id="0" w:name="_GoBack"/>
        <w:bookmarkEnd w:id="0"/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_Toc284422778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5D7225">
          <w:rPr>
            <w:noProof/>
            <w:webHidden/>
          </w:rPr>
          <w:t>5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1C500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4422779" w:history="1">
        <w:r w:rsidR="00C46530" w:rsidRPr="00531617">
          <w:rPr>
            <w:rStyle w:val="Hipervnculo"/>
            <w:noProof/>
          </w:rPr>
          <w:t>5.2.3</w:t>
        </w:r>
        <w:r w:rsidR="00C465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noProof/>
          </w:rPr>
          <w:t>Extraordinarios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_Toc284422779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5D7225">
          <w:rPr>
            <w:noProof/>
            <w:webHidden/>
          </w:rPr>
          <w:t>6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1C500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4422780" w:history="1">
        <w:r w:rsidR="00C46530" w:rsidRPr="00531617">
          <w:rPr>
            <w:rStyle w:val="Hipervnculo"/>
            <w:noProof/>
          </w:rPr>
          <w:t>5.2.4</w:t>
        </w:r>
        <w:r w:rsidR="00C465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noProof/>
          </w:rPr>
          <w:t>De excepción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_Toc284422780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5D7225">
          <w:rPr>
            <w:noProof/>
            <w:webHidden/>
          </w:rPr>
          <w:t>6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1C500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4422781" w:history="1">
        <w:r w:rsidR="00C46530" w:rsidRPr="00531617">
          <w:rPr>
            <w:rStyle w:val="Hipervnculo"/>
            <w:noProof/>
          </w:rPr>
          <w:t>5.2.5</w:t>
        </w:r>
        <w:r w:rsidR="00C465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noProof/>
          </w:rPr>
          <w:t>De Validación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_Toc284422781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5D7225">
          <w:rPr>
            <w:noProof/>
            <w:webHidden/>
          </w:rPr>
          <w:t>6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1C50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82" w:history="1">
        <w:r w:rsidR="00C46530" w:rsidRPr="00531617">
          <w:rPr>
            <w:rStyle w:val="Hipervnculo"/>
          </w:rPr>
          <w:t>6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Poscondiciones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_Toc284422782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5D7225">
          <w:rPr>
            <w:webHidden/>
          </w:rPr>
          <w:t>7</w:t>
        </w:r>
        <w:r w:rsidR="00C46530">
          <w:rPr>
            <w:webHidden/>
          </w:rPr>
          <w:fldChar w:fldCharType="end"/>
        </w:r>
      </w:hyperlink>
    </w:p>
    <w:p w:rsidR="00C46530" w:rsidRDefault="001C50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4422783" w:history="1">
        <w:r w:rsidR="00C46530" w:rsidRPr="00531617">
          <w:rPr>
            <w:rStyle w:val="Hipervnculo"/>
            <w:rFonts w:cs="Arial"/>
            <w:noProof/>
          </w:rPr>
          <w:t>6.1</w:t>
        </w:r>
        <w:r w:rsidR="00C465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rFonts w:cs="Arial"/>
            <w:noProof/>
          </w:rPr>
          <w:t>Generales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_Toc284422783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5D7225">
          <w:rPr>
            <w:noProof/>
            <w:webHidden/>
          </w:rPr>
          <w:t>7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1C50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84" w:history="1">
        <w:r w:rsidR="00C46530" w:rsidRPr="00531617">
          <w:rPr>
            <w:rStyle w:val="Hipervnculo"/>
          </w:rPr>
          <w:t>7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Anexos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_Toc284422784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5D7225">
          <w:rPr>
            <w:webHidden/>
          </w:rPr>
          <w:t>7</w:t>
        </w:r>
        <w:r w:rsidR="00C46530">
          <w:rPr>
            <w:webHidden/>
          </w:rPr>
          <w:fldChar w:fldCharType="end"/>
        </w:r>
      </w:hyperlink>
    </w:p>
    <w:p w:rsidR="00C46530" w:rsidRDefault="001C50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85" w:history="1">
        <w:r w:rsidR="00C46530" w:rsidRPr="00531617">
          <w:rPr>
            <w:rStyle w:val="Hipervnculo"/>
          </w:rPr>
          <w:t>8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Diagramas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_Toc284422785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5D7225">
          <w:rPr>
            <w:webHidden/>
          </w:rPr>
          <w:t>7</w:t>
        </w:r>
        <w:r w:rsidR="00C46530">
          <w:rPr>
            <w:webHidden/>
          </w:rPr>
          <w:fldChar w:fldCharType="end"/>
        </w:r>
      </w:hyperlink>
    </w:p>
    <w:p w:rsidR="00C46530" w:rsidRDefault="001C50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86" w:history="1">
        <w:r w:rsidR="00C46530" w:rsidRPr="00531617">
          <w:rPr>
            <w:rStyle w:val="Hipervnculo"/>
          </w:rPr>
          <w:t>9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Propuesta de Pantallas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_Toc284422786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5D7225">
          <w:rPr>
            <w:webHidden/>
          </w:rPr>
          <w:t>7</w:t>
        </w:r>
        <w:r w:rsidR="00C46530">
          <w:rPr>
            <w:webHidden/>
          </w:rPr>
          <w:fldChar w:fldCharType="end"/>
        </w:r>
      </w:hyperlink>
    </w:p>
    <w:p w:rsidR="00C46530" w:rsidRDefault="001C500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87" w:history="1">
        <w:r w:rsidR="00C46530" w:rsidRPr="00531617">
          <w:rPr>
            <w:rStyle w:val="Hipervnculo"/>
          </w:rPr>
          <w:t>10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Firmas de Aceptación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_Toc284422787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5D7225">
          <w:rPr>
            <w:webHidden/>
          </w:rPr>
          <w:t>9</w:t>
        </w:r>
        <w:r w:rsidR="00C46530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236E7A">
      <w:pPr>
        <w:pStyle w:val="Ttulo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4113D6">
        <w:rPr>
          <w:szCs w:val="36"/>
        </w:rPr>
        <w:t>Administrar Almacenes</w:t>
      </w:r>
      <w:r w:rsidR="00B165FC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4113D6">
        <w:rPr>
          <w:szCs w:val="36"/>
        </w:rPr>
        <w:t>ESC32</w:t>
      </w: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84422767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284422768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4113D6">
        <w:rPr>
          <w:szCs w:val="36"/>
        </w:rPr>
        <w:t>Administrar Almacenes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417009">
        <w:rPr>
          <w:szCs w:val="36"/>
        </w:rPr>
        <w:t>ESC</w:t>
      </w:r>
      <w:bookmarkEnd w:id="5"/>
      <w:r w:rsidR="004113D6">
        <w:rPr>
          <w:szCs w:val="36"/>
        </w:rPr>
        <w:t>32</w:t>
      </w:r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84422769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3257C" w:rsidRDefault="0058151E" w:rsidP="00481C4A">
      <w:pPr>
        <w:rPr>
          <w:sz w:val="20"/>
          <w:szCs w:val="20"/>
        </w:rPr>
      </w:pPr>
      <w:r w:rsidRPr="0058151E">
        <w:rPr>
          <w:sz w:val="20"/>
          <w:szCs w:val="20"/>
        </w:rPr>
        <w:t xml:space="preserve">Mantener actualizado el catálogo de almacenes  </w:t>
      </w:r>
    </w:p>
    <w:p w:rsidR="0058151E" w:rsidRPr="0043257C" w:rsidRDefault="0058151E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84422770"/>
      <w:bookmarkStart w:id="9" w:name="_Toc182735724"/>
      <w:r>
        <w:t>3</w:t>
      </w:r>
      <w:r>
        <w:tab/>
      </w:r>
      <w:r w:rsidR="007B6535">
        <w:t>Diagrama de Casos de Uso</w:t>
      </w:r>
      <w:bookmarkEnd w:id="8"/>
    </w:p>
    <w:p w:rsidR="00527699" w:rsidRPr="00527699" w:rsidRDefault="00527699" w:rsidP="00527699">
      <w:pPr>
        <w:rPr>
          <w:lang w:val="es-MX" w:eastAsia="es-MX"/>
        </w:rPr>
      </w:pPr>
    </w:p>
    <w:p w:rsidR="00527699" w:rsidRPr="00527699" w:rsidRDefault="00527699" w:rsidP="00527699">
      <w:pPr>
        <w:rPr>
          <w:lang w:val="es-MX" w:eastAsia="es-MX"/>
        </w:rPr>
      </w:pPr>
    </w:p>
    <w:bookmarkEnd w:id="9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84422771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84422772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3A57F2" w:rsidP="002F2EF1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Administrador del Sistema 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84422773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1476B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792C35" w:rsidRDefault="00792C35" w:rsidP="00792C35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</w:t>
      </w:r>
      <w:r w:rsidR="00EE7127">
        <w:rPr>
          <w:rFonts w:cs="Arial"/>
          <w:sz w:val="20"/>
          <w:szCs w:val="20"/>
        </w:rPr>
        <w:t>is</w:t>
      </w:r>
      <w:r w:rsidR="00CC3519">
        <w:rPr>
          <w:rFonts w:cs="Arial"/>
          <w:sz w:val="20"/>
          <w:szCs w:val="20"/>
        </w:rPr>
        <w:t>trado el catálogo de Tipo Estado</w:t>
      </w:r>
      <w:r w:rsidR="00EE712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valores por referencia</w:t>
      </w:r>
    </w:p>
    <w:p w:rsidR="00940CCF" w:rsidRPr="00940CCF" w:rsidRDefault="00940CCF" w:rsidP="00940CCF">
      <w:pPr>
        <w:ind w:left="708"/>
        <w:rPr>
          <w:rFonts w:cs="Arial"/>
          <w:sz w:val="20"/>
          <w:szCs w:val="20"/>
        </w:rPr>
      </w:pP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84422774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84422775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D367C5" w:rsidRPr="00D367C5" w:rsidRDefault="00786BF9" w:rsidP="002F2EF1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>El caso de uso inicia cuando</w:t>
      </w:r>
      <w:r w:rsidR="001E1405">
        <w:rPr>
          <w:rFonts w:cs="Arial"/>
          <w:sz w:val="20"/>
          <w:szCs w:val="20"/>
        </w:rPr>
        <w:t xml:space="preserve"> </w:t>
      </w:r>
      <w:r w:rsidR="001E1405">
        <w:rPr>
          <w:rFonts w:cs="Arial"/>
          <w:color w:val="000000" w:themeColor="text1"/>
          <w:sz w:val="20"/>
          <w:szCs w:val="20"/>
        </w:rPr>
        <w:t>es invocado por</w:t>
      </w:r>
      <w:r w:rsidRPr="00ED445B">
        <w:rPr>
          <w:rFonts w:cs="Arial"/>
          <w:sz w:val="20"/>
          <w:szCs w:val="20"/>
        </w:rPr>
        <w:t xml:space="preserve"> </w:t>
      </w:r>
      <w:r w:rsidR="00D347AA">
        <w:rPr>
          <w:rFonts w:cs="Arial"/>
          <w:sz w:val="20"/>
          <w:szCs w:val="20"/>
        </w:rPr>
        <w:t xml:space="preserve">el caso de uso </w:t>
      </w:r>
      <w:r w:rsidR="00C82345">
        <w:rPr>
          <w:rFonts w:cs="Arial"/>
          <w:b/>
          <w:color w:val="0070C0"/>
          <w:sz w:val="20"/>
          <w:szCs w:val="20"/>
          <w:u w:val="single"/>
        </w:rPr>
        <w:t>Control de Accesos - CUERMESC99</w:t>
      </w:r>
    </w:p>
    <w:p w:rsidR="00D367C5" w:rsidRDefault="00D367C5" w:rsidP="002F2EF1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4" w:name="Paso2"/>
      <w:bookmarkEnd w:id="24"/>
      <w:r>
        <w:rPr>
          <w:rFonts w:cs="Arial"/>
          <w:sz w:val="20"/>
          <w:szCs w:val="20"/>
        </w:rPr>
        <w:t>El sistema obtiene la siguiente información:</w:t>
      </w:r>
    </w:p>
    <w:p w:rsidR="00615C1E" w:rsidRDefault="00735B00" w:rsidP="00A65189">
      <w:pPr>
        <w:pStyle w:val="Prrafodelista"/>
        <w:numPr>
          <w:ilvl w:val="1"/>
          <w:numId w:val="5"/>
        </w:numPr>
        <w:ind w:left="851" w:hanging="425"/>
        <w:rPr>
          <w:rFonts w:cs="Arial"/>
          <w:color w:val="000000" w:themeColor="text1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Almacen</w:t>
      </w:r>
      <w:proofErr w:type="spellEnd"/>
    </w:p>
    <w:p w:rsidR="00A65189" w:rsidRDefault="00C62B22" w:rsidP="00A65189">
      <w:pPr>
        <w:pStyle w:val="Prrafodelista"/>
        <w:numPr>
          <w:ilvl w:val="2"/>
          <w:numId w:val="5"/>
        </w:numPr>
        <w:ind w:left="1560" w:hanging="709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Nombre</w:t>
      </w:r>
    </w:p>
    <w:p w:rsidR="00A65189" w:rsidRPr="001917E7" w:rsidRDefault="00C62B22" w:rsidP="00A65189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Tipo</w:t>
      </w:r>
    </w:p>
    <w:p w:rsidR="001917E7" w:rsidRPr="00A25AB0" w:rsidRDefault="00735B00" w:rsidP="00A65189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TipoEstado</w:t>
      </w:r>
      <w:proofErr w:type="spellEnd"/>
    </w:p>
    <w:p w:rsidR="00A25AB0" w:rsidRPr="00735B00" w:rsidRDefault="00735B00" w:rsidP="00735B00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Clave</w:t>
      </w:r>
    </w:p>
    <w:p w:rsidR="009E46CF" w:rsidRDefault="00D367C5" w:rsidP="009E46CF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9E46CF">
        <w:rPr>
          <w:sz w:val="20"/>
          <w:szCs w:val="20"/>
        </w:rPr>
        <w:t>presenta la siguiente información:</w:t>
      </w:r>
    </w:p>
    <w:p w:rsidR="009E46CF" w:rsidRDefault="00D929CE" w:rsidP="009E46CF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9E46CF" w:rsidRDefault="00D929CE" w:rsidP="009E46CF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9E46CF" w:rsidRDefault="00735B00" w:rsidP="009E46CF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Estado</w:t>
      </w:r>
    </w:p>
    <w:p w:rsidR="009E46CF" w:rsidRPr="00735B00" w:rsidRDefault="00735B00" w:rsidP="00735B00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023236" w:rsidRPr="006E04E9" w:rsidRDefault="006E04E9" w:rsidP="003203A2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 w:rsidRPr="006E04E9">
        <w:rPr>
          <w:rFonts w:cs="Arial"/>
          <w:sz w:val="20"/>
          <w:szCs w:val="20"/>
        </w:rPr>
        <w:t xml:space="preserve">Si &lt;el actor selecciona la opción </w:t>
      </w:r>
      <w:r w:rsidRPr="006E04E9">
        <w:rPr>
          <w:rFonts w:cs="Arial"/>
          <w:b/>
          <w:sz w:val="20"/>
          <w:szCs w:val="20"/>
        </w:rPr>
        <w:t>Crear</w:t>
      </w:r>
      <w:r>
        <w:rPr>
          <w:rFonts w:cs="Arial"/>
          <w:sz w:val="20"/>
          <w:szCs w:val="20"/>
        </w:rPr>
        <w:t>&gt;</w:t>
      </w:r>
      <w:r w:rsidRPr="006E04E9">
        <w:rPr>
          <w:rFonts w:cs="Arial"/>
          <w:sz w:val="20"/>
          <w:szCs w:val="20"/>
        </w:rPr>
        <w:t xml:space="preserve">, el sistema continua con el flujo alterno opcional </w:t>
      </w:r>
      <w:bookmarkStart w:id="25" w:name="AO01_2"/>
      <w:r w:rsidR="00474CCD">
        <w:rPr>
          <w:rFonts w:cs="Arial"/>
          <w:b/>
          <w:sz w:val="20"/>
          <w:szCs w:val="20"/>
        </w:rPr>
        <w:fldChar w:fldCharType="begin"/>
      </w:r>
      <w:r w:rsidR="00474CCD">
        <w:rPr>
          <w:rFonts w:cs="Arial"/>
          <w:b/>
          <w:sz w:val="20"/>
          <w:szCs w:val="20"/>
        </w:rPr>
        <w:instrText xml:space="preserve"> HYPERLINK  \l "AO01" </w:instrText>
      </w:r>
      <w:r w:rsidR="00474CCD">
        <w:rPr>
          <w:rFonts w:cs="Arial"/>
          <w:b/>
          <w:sz w:val="20"/>
          <w:szCs w:val="20"/>
        </w:rPr>
        <w:fldChar w:fldCharType="separate"/>
      </w:r>
      <w:r w:rsidRPr="00474CCD">
        <w:rPr>
          <w:rStyle w:val="Hipervnculo"/>
          <w:rFonts w:cs="Arial"/>
          <w:b/>
          <w:sz w:val="20"/>
          <w:szCs w:val="20"/>
        </w:rPr>
        <w:t>AO01 Crear</w:t>
      </w:r>
      <w:r w:rsidR="00E90BC0" w:rsidRPr="00474CCD">
        <w:rPr>
          <w:rStyle w:val="Hipervnculo"/>
          <w:rFonts w:cs="Arial"/>
          <w:b/>
          <w:sz w:val="20"/>
          <w:szCs w:val="20"/>
        </w:rPr>
        <w:t xml:space="preserve"> </w:t>
      </w:r>
      <w:bookmarkEnd w:id="25"/>
      <w:r w:rsidR="00474CCD" w:rsidRPr="00474CCD">
        <w:rPr>
          <w:rStyle w:val="Hipervnculo"/>
          <w:rFonts w:cs="Arial"/>
          <w:b/>
          <w:sz w:val="20"/>
          <w:szCs w:val="20"/>
        </w:rPr>
        <w:t>Almacén</w:t>
      </w:r>
      <w:r w:rsidR="00474CCD">
        <w:rPr>
          <w:rFonts w:cs="Arial"/>
          <w:b/>
          <w:sz w:val="20"/>
          <w:szCs w:val="20"/>
        </w:rPr>
        <w:fldChar w:fldCharType="end"/>
      </w:r>
    </w:p>
    <w:p w:rsidR="006E04E9" w:rsidRDefault="006E04E9" w:rsidP="003203A2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&lt;el actor selecciona la opción </w:t>
      </w:r>
      <w:r w:rsidRPr="006E04E9">
        <w:rPr>
          <w:rFonts w:cs="Arial"/>
          <w:b/>
          <w:sz w:val="20"/>
          <w:szCs w:val="20"/>
        </w:rPr>
        <w:t>Modificar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6" w:name="AO02_2"/>
      <w:r w:rsidR="00512EBB">
        <w:rPr>
          <w:rFonts w:cs="Arial"/>
          <w:b/>
          <w:sz w:val="20"/>
          <w:szCs w:val="20"/>
        </w:rPr>
        <w:fldChar w:fldCharType="begin"/>
      </w:r>
      <w:r w:rsidR="00512EBB">
        <w:rPr>
          <w:rFonts w:cs="Arial"/>
          <w:b/>
          <w:sz w:val="20"/>
          <w:szCs w:val="20"/>
        </w:rPr>
        <w:instrText xml:space="preserve"> HYPERLINK  \l "AO02" </w:instrText>
      </w:r>
      <w:r w:rsidR="00512EBB">
        <w:rPr>
          <w:rFonts w:cs="Arial"/>
          <w:b/>
          <w:sz w:val="20"/>
          <w:szCs w:val="20"/>
        </w:rPr>
      </w:r>
      <w:r w:rsidR="00512EBB">
        <w:rPr>
          <w:rFonts w:cs="Arial"/>
          <w:b/>
          <w:sz w:val="20"/>
          <w:szCs w:val="20"/>
        </w:rPr>
        <w:fldChar w:fldCharType="separate"/>
      </w:r>
      <w:r w:rsidRPr="00512EBB">
        <w:rPr>
          <w:rStyle w:val="Hipervnculo"/>
          <w:rFonts w:cs="Arial"/>
          <w:b/>
          <w:sz w:val="20"/>
          <w:szCs w:val="20"/>
        </w:rPr>
        <w:t>A</w:t>
      </w:r>
      <w:r w:rsidRPr="00512EBB">
        <w:rPr>
          <w:rStyle w:val="Hipervnculo"/>
          <w:rFonts w:cs="Arial"/>
          <w:b/>
          <w:sz w:val="20"/>
          <w:szCs w:val="20"/>
        </w:rPr>
        <w:t>O</w:t>
      </w:r>
      <w:r w:rsidRPr="00512EBB">
        <w:rPr>
          <w:rStyle w:val="Hipervnculo"/>
          <w:rFonts w:cs="Arial"/>
          <w:b/>
          <w:sz w:val="20"/>
          <w:szCs w:val="20"/>
        </w:rPr>
        <w:t xml:space="preserve">02 Modificar </w:t>
      </w:r>
      <w:bookmarkEnd w:id="26"/>
      <w:r w:rsidR="00512EBB" w:rsidRPr="00512EBB">
        <w:rPr>
          <w:rStyle w:val="Hipervnculo"/>
          <w:rFonts w:cs="Arial"/>
          <w:b/>
          <w:sz w:val="20"/>
          <w:szCs w:val="20"/>
        </w:rPr>
        <w:t>A</w:t>
      </w:r>
      <w:r w:rsidR="00512EBB" w:rsidRPr="00512EBB">
        <w:rPr>
          <w:rStyle w:val="Hipervnculo"/>
          <w:rFonts w:cs="Arial"/>
          <w:b/>
          <w:sz w:val="20"/>
          <w:szCs w:val="20"/>
        </w:rPr>
        <w:t>l</w:t>
      </w:r>
      <w:r w:rsidR="00512EBB" w:rsidRPr="00512EBB">
        <w:rPr>
          <w:rStyle w:val="Hipervnculo"/>
          <w:rFonts w:cs="Arial"/>
          <w:b/>
          <w:sz w:val="20"/>
          <w:szCs w:val="20"/>
        </w:rPr>
        <w:t>macén</w:t>
      </w:r>
      <w:r w:rsidR="00512EBB">
        <w:rPr>
          <w:rFonts w:cs="Arial"/>
          <w:b/>
          <w:sz w:val="20"/>
          <w:szCs w:val="20"/>
        </w:rPr>
        <w:fldChar w:fldCharType="end"/>
      </w:r>
    </w:p>
    <w:p w:rsidR="00237B18" w:rsidRDefault="00237B18" w:rsidP="003203A2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Actualizar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2" w:history="1">
        <w:r w:rsidRPr="00E04FC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657DC" w:rsidRPr="00E04FC5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37B18" w:rsidRPr="00CB690C" w:rsidRDefault="00237B18" w:rsidP="003203A2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284422776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7"/>
    </w:p>
    <w:p w:rsidR="00082CD4" w:rsidRPr="00082CD4" w:rsidRDefault="00082CD4" w:rsidP="00082CD4"/>
    <w:p w:rsidR="00E4694B" w:rsidRDefault="00FC72FB" w:rsidP="00907A15">
      <w:pPr>
        <w:pStyle w:val="Ttulo3"/>
        <w:jc w:val="both"/>
      </w:pPr>
      <w:bookmarkStart w:id="28" w:name="_Toc52616587"/>
      <w:bookmarkStart w:id="29" w:name="_Toc182735731"/>
      <w:bookmarkStart w:id="30" w:name="_Toc284422777"/>
      <w:r>
        <w:t>5.2.1</w:t>
      </w:r>
      <w:r>
        <w:tab/>
      </w:r>
      <w:r w:rsidR="00481C4A" w:rsidRPr="007A1FC8">
        <w:t>Opcionales</w:t>
      </w:r>
      <w:bookmarkEnd w:id="28"/>
      <w:bookmarkEnd w:id="29"/>
      <w:bookmarkEnd w:id="30"/>
    </w:p>
    <w:p w:rsidR="00692080" w:rsidRDefault="00692080" w:rsidP="00692080"/>
    <w:p w:rsidR="00BF48F9" w:rsidRDefault="003E5329" w:rsidP="00E90A03">
      <w:pPr>
        <w:rPr>
          <w:b/>
        </w:rPr>
      </w:pPr>
      <w:r>
        <w:rPr>
          <w:b/>
        </w:rPr>
        <w:t>5.2.1.1</w:t>
      </w:r>
      <w:r w:rsidR="00F366B0" w:rsidRPr="00F366B0">
        <w:rPr>
          <w:b/>
        </w:rPr>
        <w:t xml:space="preserve"> </w:t>
      </w:r>
      <w:r w:rsidR="00F366B0">
        <w:rPr>
          <w:b/>
        </w:rPr>
        <w:t xml:space="preserve">  </w:t>
      </w:r>
      <w:bookmarkStart w:id="31" w:name="AO01"/>
      <w:r w:rsidR="00474CCD">
        <w:rPr>
          <w:b/>
        </w:rPr>
        <w:fldChar w:fldCharType="begin"/>
      </w:r>
      <w:r w:rsidR="00474CCD">
        <w:rPr>
          <w:b/>
        </w:rPr>
        <w:instrText xml:space="preserve"> HYPERLINK  \l "AO01_2" </w:instrText>
      </w:r>
      <w:r w:rsidR="00474CCD">
        <w:rPr>
          <w:b/>
        </w:rPr>
        <w:fldChar w:fldCharType="separate"/>
      </w:r>
      <w:r w:rsidR="006E04E9" w:rsidRPr="00474CCD">
        <w:rPr>
          <w:rStyle w:val="Hipervnculo"/>
          <w:b/>
        </w:rPr>
        <w:t xml:space="preserve">AO01 Crear </w:t>
      </w:r>
      <w:bookmarkEnd w:id="31"/>
      <w:r w:rsidR="00474CCD" w:rsidRPr="00474CCD">
        <w:rPr>
          <w:rStyle w:val="Hipervnculo"/>
          <w:b/>
        </w:rPr>
        <w:t>Almacén</w:t>
      </w:r>
      <w:r w:rsidR="00474CCD">
        <w:rPr>
          <w:b/>
        </w:rPr>
        <w:fldChar w:fldCharType="end"/>
      </w:r>
    </w:p>
    <w:p w:rsidR="00474CCD" w:rsidRDefault="00474CCD" w:rsidP="00E90A03">
      <w:pPr>
        <w:rPr>
          <w:b/>
        </w:rPr>
      </w:pPr>
    </w:p>
    <w:p w:rsidR="00C3189A" w:rsidRDefault="009C3242" w:rsidP="001C5008">
      <w:pPr>
        <w:pStyle w:val="Prrafodelista"/>
        <w:numPr>
          <w:ilvl w:val="0"/>
          <w:numId w:val="10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E90BC0">
        <w:rPr>
          <w:sz w:val="20"/>
          <w:szCs w:val="20"/>
        </w:rPr>
        <w:t>solicita</w:t>
      </w:r>
      <w:r>
        <w:rPr>
          <w:sz w:val="20"/>
          <w:szCs w:val="20"/>
        </w:rPr>
        <w:t xml:space="preserve"> la siguiente información:</w:t>
      </w:r>
    </w:p>
    <w:p w:rsidR="00DD4FA9" w:rsidRPr="00A22867" w:rsidRDefault="00A22867" w:rsidP="001C50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A22867">
        <w:rPr>
          <w:sz w:val="20"/>
          <w:szCs w:val="20"/>
        </w:rPr>
        <w:t>Clave</w:t>
      </w:r>
      <w:r w:rsidR="006F3CF0">
        <w:rPr>
          <w:sz w:val="20"/>
          <w:szCs w:val="20"/>
        </w:rPr>
        <w:t xml:space="preserve"> (*)</w:t>
      </w:r>
    </w:p>
    <w:p w:rsidR="00A22867" w:rsidRDefault="00A22867" w:rsidP="001C5008">
      <w:pPr>
        <w:pStyle w:val="Prrafode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Estado</w:t>
      </w:r>
      <w:r w:rsidR="006F3CF0">
        <w:rPr>
          <w:sz w:val="20"/>
          <w:szCs w:val="20"/>
        </w:rPr>
        <w:t xml:space="preserve"> (*)(</w:t>
      </w:r>
      <w:r w:rsidR="006F3CF0">
        <w:rPr>
          <w:sz w:val="20"/>
          <w:szCs w:val="20"/>
          <w:vertAlign w:val="superscript"/>
        </w:rPr>
        <w:t>c</w:t>
      </w:r>
      <w:r w:rsidR="006F3CF0">
        <w:rPr>
          <w:sz w:val="20"/>
          <w:szCs w:val="20"/>
        </w:rPr>
        <w:t>)</w:t>
      </w:r>
    </w:p>
    <w:p w:rsidR="00A22867" w:rsidRDefault="00A22867" w:rsidP="001C5008">
      <w:pPr>
        <w:pStyle w:val="Prrafode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Tipo</w:t>
      </w:r>
      <w:r w:rsidR="006F3CF0">
        <w:rPr>
          <w:sz w:val="20"/>
          <w:szCs w:val="20"/>
        </w:rPr>
        <w:t xml:space="preserve"> (*)(</w:t>
      </w:r>
      <w:r w:rsidR="006F3CF0">
        <w:rPr>
          <w:sz w:val="20"/>
          <w:szCs w:val="20"/>
          <w:vertAlign w:val="superscript"/>
        </w:rPr>
        <w:t>c</w:t>
      </w:r>
      <w:r w:rsidR="006F3CF0">
        <w:rPr>
          <w:sz w:val="20"/>
          <w:szCs w:val="20"/>
        </w:rPr>
        <w:t>)</w:t>
      </w:r>
    </w:p>
    <w:p w:rsidR="00A22867" w:rsidRDefault="00A22867" w:rsidP="001C5008">
      <w:pPr>
        <w:pStyle w:val="Prrafode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A22867" w:rsidRDefault="00A22867" w:rsidP="001C5008">
      <w:pPr>
        <w:pStyle w:val="Prrafode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Domicilio</w:t>
      </w:r>
    </w:p>
    <w:p w:rsidR="00A22867" w:rsidRDefault="00A22867" w:rsidP="001C5008">
      <w:pPr>
        <w:pStyle w:val="Prrafode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Teléfono</w:t>
      </w:r>
    </w:p>
    <w:p w:rsidR="00A22867" w:rsidRDefault="00A22867" w:rsidP="001C5008">
      <w:pPr>
        <w:pStyle w:val="Prrafode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Código de Barras</w:t>
      </w:r>
      <w:r w:rsidR="008328F8">
        <w:rPr>
          <w:sz w:val="20"/>
          <w:szCs w:val="20"/>
        </w:rPr>
        <w:t xml:space="preserve"> de acuerdo con la validación </w:t>
      </w:r>
      <w:bookmarkStart w:id="32" w:name="VA02_2"/>
      <w:r w:rsidR="00423520">
        <w:rPr>
          <w:b/>
          <w:sz w:val="20"/>
          <w:szCs w:val="20"/>
        </w:rPr>
        <w:fldChar w:fldCharType="begin"/>
      </w:r>
      <w:r w:rsidR="00423520">
        <w:rPr>
          <w:b/>
          <w:sz w:val="20"/>
          <w:szCs w:val="20"/>
        </w:rPr>
        <w:instrText xml:space="preserve"> HYPERLINK  \l "VA02" </w:instrText>
      </w:r>
      <w:r w:rsidR="00423520">
        <w:rPr>
          <w:b/>
          <w:sz w:val="20"/>
          <w:szCs w:val="20"/>
        </w:rPr>
      </w:r>
      <w:r w:rsidR="00423520">
        <w:rPr>
          <w:b/>
          <w:sz w:val="20"/>
          <w:szCs w:val="20"/>
        </w:rPr>
        <w:fldChar w:fldCharType="separate"/>
      </w:r>
      <w:r w:rsidR="008328F8" w:rsidRPr="00423520">
        <w:rPr>
          <w:rStyle w:val="Hipervnculo"/>
          <w:b/>
          <w:sz w:val="20"/>
          <w:szCs w:val="20"/>
        </w:rPr>
        <w:t>VA02 Validar Código de Barras</w:t>
      </w:r>
      <w:bookmarkEnd w:id="32"/>
      <w:r w:rsidR="00423520">
        <w:rPr>
          <w:b/>
          <w:sz w:val="20"/>
          <w:szCs w:val="20"/>
        </w:rPr>
        <w:fldChar w:fldCharType="end"/>
      </w:r>
    </w:p>
    <w:p w:rsidR="006F3CF0" w:rsidRDefault="006F3CF0" w:rsidP="001C5008">
      <w:pPr>
        <w:pStyle w:val="Prrafode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Camiones</w:t>
      </w:r>
    </w:p>
    <w:p w:rsidR="00956B0F" w:rsidRDefault="00956B0F" w:rsidP="001C5008">
      <w:pPr>
        <w:pStyle w:val="Prrafodelista"/>
        <w:numPr>
          <w:ilvl w:val="2"/>
          <w:numId w:val="10"/>
        </w:numPr>
        <w:ind w:hanging="361"/>
        <w:rPr>
          <w:sz w:val="20"/>
          <w:szCs w:val="20"/>
        </w:rPr>
      </w:pPr>
      <w:r>
        <w:rPr>
          <w:sz w:val="20"/>
          <w:szCs w:val="20"/>
        </w:rPr>
        <w:t xml:space="preserve">Si &lt;se selecciona Inventario a Bordo en el campo Tipo&gt;, </w:t>
      </w:r>
      <w:r w:rsidR="00C8045E">
        <w:rPr>
          <w:sz w:val="20"/>
          <w:szCs w:val="20"/>
        </w:rPr>
        <w:t xml:space="preserve">se habilita el </w:t>
      </w:r>
      <w:proofErr w:type="spellStart"/>
      <w:r w:rsidR="00C8045E">
        <w:rPr>
          <w:sz w:val="20"/>
          <w:szCs w:val="20"/>
        </w:rPr>
        <w:t>grid</w:t>
      </w:r>
      <w:proofErr w:type="spellEnd"/>
    </w:p>
    <w:p w:rsidR="00C8045E" w:rsidRDefault="00C8045E" w:rsidP="001C5008">
      <w:pPr>
        <w:pStyle w:val="Prrafodelista"/>
        <w:numPr>
          <w:ilvl w:val="3"/>
          <w:numId w:val="10"/>
        </w:numPr>
        <w:ind w:firstLine="140"/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 w:rsidRPr="00C8045E">
        <w:rPr>
          <w:b/>
          <w:sz w:val="20"/>
          <w:szCs w:val="20"/>
        </w:rPr>
        <w:t>Crear</w:t>
      </w:r>
      <w:r>
        <w:rPr>
          <w:sz w:val="20"/>
          <w:szCs w:val="20"/>
        </w:rPr>
        <w:t>&gt;, el sistema solicita la siguiente información:</w:t>
      </w:r>
    </w:p>
    <w:p w:rsidR="00C8045E" w:rsidRDefault="00034BC7" w:rsidP="001C5008">
      <w:pPr>
        <w:pStyle w:val="Prrafodelista"/>
        <w:numPr>
          <w:ilvl w:val="4"/>
          <w:numId w:val="10"/>
        </w:numPr>
        <w:ind w:left="3119" w:hanging="992"/>
        <w:rPr>
          <w:sz w:val="20"/>
          <w:szCs w:val="20"/>
        </w:rPr>
      </w:pPr>
      <w:r w:rsidRPr="00034BC7">
        <w:rPr>
          <w:sz w:val="20"/>
          <w:szCs w:val="20"/>
        </w:rPr>
        <w:t>Placas</w:t>
      </w:r>
    </w:p>
    <w:p w:rsidR="00034BC7" w:rsidRDefault="00034BC7" w:rsidP="001C5008">
      <w:pPr>
        <w:pStyle w:val="Prrafodelista"/>
        <w:numPr>
          <w:ilvl w:val="4"/>
          <w:numId w:val="10"/>
        </w:numPr>
        <w:ind w:left="3119" w:hanging="992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034BC7" w:rsidRDefault="00034BC7" w:rsidP="001C5008">
      <w:pPr>
        <w:pStyle w:val="Prrafodelista"/>
        <w:numPr>
          <w:ilvl w:val="4"/>
          <w:numId w:val="10"/>
        </w:numPr>
        <w:ind w:left="3119" w:hanging="992"/>
        <w:rPr>
          <w:sz w:val="20"/>
          <w:szCs w:val="20"/>
        </w:rPr>
      </w:pPr>
      <w:r>
        <w:rPr>
          <w:sz w:val="20"/>
          <w:szCs w:val="20"/>
        </w:rPr>
        <w:t>Descripción</w:t>
      </w:r>
    </w:p>
    <w:p w:rsidR="0084736D" w:rsidRDefault="0084736D" w:rsidP="001C5008">
      <w:pPr>
        <w:pStyle w:val="Prrafodelista"/>
        <w:numPr>
          <w:ilvl w:val="3"/>
          <w:numId w:val="10"/>
        </w:numPr>
        <w:ind w:left="2127" w:hanging="709"/>
      </w:pPr>
      <w:r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Buscar</w:t>
      </w:r>
      <w:r>
        <w:rPr>
          <w:sz w:val="20"/>
          <w:szCs w:val="20"/>
        </w:rPr>
        <w:t xml:space="preserve">&gt;, El caso de uso extiende su funcionalidad con el caso de uso </w:t>
      </w:r>
      <w:r>
        <w:rPr>
          <w:b/>
          <w:color w:val="365F91" w:themeColor="accent1" w:themeShade="BF"/>
          <w:sz w:val="20"/>
          <w:szCs w:val="20"/>
          <w:u w:val="single"/>
        </w:rPr>
        <w:t>CUERMESC10 Seleccionar Esquemas</w:t>
      </w:r>
    </w:p>
    <w:p w:rsidR="0084736D" w:rsidRDefault="0084736D" w:rsidP="001C5008">
      <w:pPr>
        <w:pStyle w:val="Prrafodelista"/>
        <w:numPr>
          <w:ilvl w:val="4"/>
          <w:numId w:val="10"/>
        </w:numPr>
        <w:ind w:left="3119" w:hanging="992"/>
        <w:rPr>
          <w:sz w:val="20"/>
          <w:szCs w:val="20"/>
        </w:rPr>
      </w:pPr>
      <w:r>
        <w:rPr>
          <w:sz w:val="20"/>
          <w:szCs w:val="20"/>
        </w:rPr>
        <w:t>El sistema presenta la información seleccionada en el paso anterior</w:t>
      </w:r>
    </w:p>
    <w:p w:rsidR="0084736D" w:rsidRDefault="0084736D" w:rsidP="001C5008">
      <w:pPr>
        <w:pStyle w:val="Prrafodelista"/>
        <w:numPr>
          <w:ilvl w:val="3"/>
          <w:numId w:val="10"/>
        </w:numPr>
        <w:ind w:left="2127" w:hanging="709"/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Eliminar</w:t>
      </w:r>
      <w:r>
        <w:rPr>
          <w:sz w:val="20"/>
          <w:szCs w:val="20"/>
        </w:rPr>
        <w:t>&gt;, el sistema elimina el registro seleccionado</w:t>
      </w:r>
    </w:p>
    <w:p w:rsidR="00C576B5" w:rsidRPr="00C576B5" w:rsidRDefault="00C576B5" w:rsidP="001C5008">
      <w:pPr>
        <w:pStyle w:val="Prrafodelista"/>
        <w:numPr>
          <w:ilvl w:val="0"/>
          <w:numId w:val="10"/>
        </w:numPr>
        <w:ind w:left="426" w:hanging="426"/>
        <w:rPr>
          <w:sz w:val="20"/>
          <w:szCs w:val="20"/>
        </w:rPr>
      </w:pPr>
      <w:r w:rsidRPr="00C576B5">
        <w:rPr>
          <w:sz w:val="20"/>
          <w:szCs w:val="20"/>
        </w:rPr>
        <w:t>El actor proporciona la información solicitada</w:t>
      </w:r>
    </w:p>
    <w:p w:rsidR="00C576B5" w:rsidRDefault="006D1746" w:rsidP="001C5008">
      <w:pPr>
        <w:pStyle w:val="Prrafodelista"/>
        <w:numPr>
          <w:ilvl w:val="0"/>
          <w:numId w:val="14"/>
        </w:numPr>
        <w:ind w:left="426" w:hanging="426"/>
        <w:rPr>
          <w:sz w:val="20"/>
          <w:szCs w:val="20"/>
        </w:rPr>
      </w:pPr>
      <w:r w:rsidRPr="006D1746">
        <w:rPr>
          <w:sz w:val="20"/>
          <w:szCs w:val="20"/>
        </w:rPr>
        <w:t xml:space="preserve">Si &lt;el actor selecciona la opción </w:t>
      </w:r>
      <w:r w:rsidRPr="006D1746">
        <w:rPr>
          <w:b/>
          <w:sz w:val="20"/>
          <w:szCs w:val="20"/>
        </w:rPr>
        <w:t>Aceptar</w:t>
      </w:r>
      <w:r>
        <w:rPr>
          <w:sz w:val="20"/>
          <w:szCs w:val="20"/>
        </w:rPr>
        <w:t>&gt;</w:t>
      </w:r>
    </w:p>
    <w:p w:rsidR="006D1746" w:rsidRDefault="006D1746" w:rsidP="001C5008">
      <w:pPr>
        <w:pStyle w:val="Prrafodelista"/>
        <w:numPr>
          <w:ilvl w:val="1"/>
          <w:numId w:val="14"/>
        </w:numPr>
        <w:ind w:left="851" w:hanging="425"/>
        <w:rPr>
          <w:b/>
          <w:sz w:val="20"/>
          <w:szCs w:val="20"/>
        </w:rPr>
      </w:pPr>
      <w:r>
        <w:rPr>
          <w:sz w:val="20"/>
          <w:szCs w:val="20"/>
        </w:rPr>
        <w:t xml:space="preserve">El sistema continúa con la validación </w:t>
      </w:r>
      <w:bookmarkStart w:id="33" w:name="VA01_2"/>
      <w:bookmarkEnd w:id="33"/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HYPERLINK  \l "VA01" </w:instrText>
      </w:r>
      <w:r>
        <w:rPr>
          <w:b/>
          <w:sz w:val="20"/>
          <w:szCs w:val="20"/>
        </w:rPr>
        <w:fldChar w:fldCharType="separate"/>
      </w:r>
      <w:r w:rsidRPr="00B868BF">
        <w:rPr>
          <w:rStyle w:val="Hipervnculo"/>
          <w:b/>
          <w:sz w:val="20"/>
          <w:szCs w:val="20"/>
        </w:rPr>
        <w:t>VA01 Validar Datos Proporcionados</w:t>
      </w:r>
      <w:r>
        <w:rPr>
          <w:b/>
          <w:sz w:val="20"/>
          <w:szCs w:val="20"/>
        </w:rPr>
        <w:fldChar w:fldCharType="end"/>
      </w:r>
    </w:p>
    <w:p w:rsidR="006D1746" w:rsidRPr="006D1746" w:rsidRDefault="006D1746" w:rsidP="001C5008">
      <w:pPr>
        <w:pStyle w:val="Prrafodelista"/>
        <w:numPr>
          <w:ilvl w:val="1"/>
          <w:numId w:val="14"/>
        </w:numPr>
        <w:ind w:left="851" w:hanging="425"/>
        <w:rPr>
          <w:b/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6D1746" w:rsidRDefault="006D1746" w:rsidP="001C5008">
      <w:pPr>
        <w:pStyle w:val="Prrafodelista"/>
        <w:numPr>
          <w:ilvl w:val="2"/>
          <w:numId w:val="1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Almacen</w:t>
      </w:r>
      <w:proofErr w:type="spellEnd"/>
    </w:p>
    <w:p w:rsidR="008328F8" w:rsidRDefault="008328F8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8328F8" w:rsidRPr="008328F8" w:rsidRDefault="008328F8" w:rsidP="001C5008">
      <w:pPr>
        <w:pStyle w:val="Prrafodelista"/>
        <w:numPr>
          <w:ilvl w:val="3"/>
          <w:numId w:val="14"/>
        </w:numPr>
        <w:ind w:left="2694" w:hanging="851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</w:p>
    <w:p w:rsidR="008328F8" w:rsidRPr="008328F8" w:rsidRDefault="008328F8" w:rsidP="001C5008">
      <w:pPr>
        <w:pStyle w:val="Prrafodelista"/>
        <w:numPr>
          <w:ilvl w:val="3"/>
          <w:numId w:val="14"/>
        </w:numPr>
        <w:ind w:left="2694" w:hanging="851"/>
        <w:rPr>
          <w:b/>
          <w:sz w:val="20"/>
          <w:szCs w:val="20"/>
        </w:rPr>
      </w:pPr>
      <w:r>
        <w:rPr>
          <w:sz w:val="20"/>
          <w:szCs w:val="20"/>
        </w:rPr>
        <w:t>Tipo</w:t>
      </w:r>
    </w:p>
    <w:p w:rsidR="008328F8" w:rsidRPr="008328F8" w:rsidRDefault="008328F8" w:rsidP="001C5008">
      <w:pPr>
        <w:pStyle w:val="Prrafodelista"/>
        <w:numPr>
          <w:ilvl w:val="3"/>
          <w:numId w:val="14"/>
        </w:numPr>
        <w:ind w:left="2694" w:hanging="851"/>
        <w:rPr>
          <w:b/>
          <w:sz w:val="20"/>
          <w:szCs w:val="20"/>
        </w:rPr>
      </w:pPr>
      <w:r>
        <w:rPr>
          <w:sz w:val="20"/>
          <w:szCs w:val="20"/>
        </w:rPr>
        <w:t>Nombre</w:t>
      </w:r>
    </w:p>
    <w:p w:rsidR="008328F8" w:rsidRPr="008328F8" w:rsidRDefault="008328F8" w:rsidP="001C5008">
      <w:pPr>
        <w:pStyle w:val="Prrafodelista"/>
        <w:numPr>
          <w:ilvl w:val="3"/>
          <w:numId w:val="14"/>
        </w:numPr>
        <w:ind w:left="2694" w:hanging="851"/>
        <w:rPr>
          <w:b/>
          <w:sz w:val="20"/>
          <w:szCs w:val="20"/>
        </w:rPr>
      </w:pPr>
      <w:r>
        <w:rPr>
          <w:sz w:val="20"/>
          <w:szCs w:val="20"/>
        </w:rPr>
        <w:t>Domicilio</w:t>
      </w:r>
    </w:p>
    <w:p w:rsidR="008328F8" w:rsidRPr="009138C4" w:rsidRDefault="008328F8" w:rsidP="001C5008">
      <w:pPr>
        <w:pStyle w:val="Prrafodelista"/>
        <w:numPr>
          <w:ilvl w:val="3"/>
          <w:numId w:val="14"/>
        </w:numPr>
        <w:ind w:left="2694" w:hanging="851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Telefono</w:t>
      </w:r>
      <w:proofErr w:type="spellEnd"/>
    </w:p>
    <w:p w:rsidR="009138C4" w:rsidRDefault="009138C4" w:rsidP="001C5008">
      <w:pPr>
        <w:pStyle w:val="Prrafodelista"/>
        <w:numPr>
          <w:ilvl w:val="0"/>
          <w:numId w:val="14"/>
        </w:numPr>
      </w:pPr>
      <w:r>
        <w:rPr>
          <w:sz w:val="20"/>
          <w:szCs w:val="20"/>
        </w:rPr>
        <w:t xml:space="preserve">El sistema continúa en el </w:t>
      </w:r>
      <w:hyperlink w:anchor="Paso2" w:history="1">
        <w:r w:rsidRPr="00B17D4C">
          <w:rPr>
            <w:rStyle w:val="Hipervnculo"/>
            <w:b/>
            <w:sz w:val="20"/>
            <w:szCs w:val="20"/>
          </w:rPr>
          <w:t>paso 2</w:t>
        </w:r>
      </w:hyperlink>
      <w:r>
        <w:rPr>
          <w:sz w:val="20"/>
          <w:szCs w:val="20"/>
        </w:rPr>
        <w:t xml:space="preserve"> del flujo básico</w:t>
      </w:r>
    </w:p>
    <w:p w:rsidR="00A22867" w:rsidRPr="006C6575" w:rsidRDefault="009138C4" w:rsidP="001C5008">
      <w:pPr>
        <w:pStyle w:val="Prrafodelista"/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Cancela</w:t>
      </w:r>
      <w:r>
        <w:rPr>
          <w:sz w:val="20"/>
          <w:szCs w:val="20"/>
        </w:rPr>
        <w:t xml:space="preserve">r&gt; el sistema continúa con el flujo alterno general </w:t>
      </w:r>
      <w:r w:rsidRPr="006C6575">
        <w:rPr>
          <w:b/>
          <w:sz w:val="20"/>
          <w:szCs w:val="20"/>
        </w:rPr>
        <w:t>AG01 Cancelar</w:t>
      </w:r>
    </w:p>
    <w:p w:rsidR="00A22867" w:rsidRDefault="00A22867" w:rsidP="00C86286">
      <w:pPr>
        <w:rPr>
          <w:sz w:val="20"/>
          <w:szCs w:val="20"/>
        </w:rPr>
      </w:pPr>
    </w:p>
    <w:p w:rsidR="00A22867" w:rsidRPr="00C86286" w:rsidRDefault="00A22867" w:rsidP="00C86286">
      <w:pPr>
        <w:rPr>
          <w:sz w:val="20"/>
          <w:szCs w:val="20"/>
        </w:rPr>
      </w:pPr>
    </w:p>
    <w:p w:rsidR="00DD4FA9" w:rsidRPr="00FB04A3" w:rsidRDefault="003E5329" w:rsidP="001C5008">
      <w:pPr>
        <w:pStyle w:val="Prrafodelista"/>
        <w:numPr>
          <w:ilvl w:val="3"/>
          <w:numId w:val="12"/>
        </w:numPr>
        <w:rPr>
          <w:b/>
        </w:rPr>
      </w:pPr>
      <w:r w:rsidRPr="00FB04A3">
        <w:rPr>
          <w:b/>
        </w:rPr>
        <w:t xml:space="preserve"> </w:t>
      </w:r>
      <w:bookmarkStart w:id="34" w:name="AO02"/>
      <w:r w:rsidR="00512EBB">
        <w:rPr>
          <w:b/>
        </w:rPr>
        <w:fldChar w:fldCharType="begin"/>
      </w:r>
      <w:r w:rsidR="00512EBB">
        <w:rPr>
          <w:b/>
        </w:rPr>
        <w:instrText xml:space="preserve"> HYPERLINK  \l "AO02_2" </w:instrText>
      </w:r>
      <w:r w:rsidR="00512EBB">
        <w:rPr>
          <w:b/>
        </w:rPr>
      </w:r>
      <w:r w:rsidR="00512EBB">
        <w:rPr>
          <w:b/>
        </w:rPr>
        <w:fldChar w:fldCharType="separate"/>
      </w:r>
      <w:r w:rsidR="00C3189A" w:rsidRPr="00512EBB">
        <w:rPr>
          <w:rStyle w:val="Hipervnculo"/>
          <w:b/>
        </w:rPr>
        <w:t>AO</w:t>
      </w:r>
      <w:r w:rsidR="00097606" w:rsidRPr="00512EBB">
        <w:rPr>
          <w:rStyle w:val="Hipervnculo"/>
          <w:b/>
        </w:rPr>
        <w:t xml:space="preserve">02 </w:t>
      </w:r>
      <w:r w:rsidR="00EB2450" w:rsidRPr="00512EBB">
        <w:rPr>
          <w:rStyle w:val="Hipervnculo"/>
          <w:b/>
        </w:rPr>
        <w:t>Modifica</w:t>
      </w:r>
      <w:r w:rsidR="007D60A2" w:rsidRPr="00512EBB">
        <w:rPr>
          <w:rStyle w:val="Hipervnculo"/>
          <w:b/>
        </w:rPr>
        <w:t xml:space="preserve">r </w:t>
      </w:r>
      <w:bookmarkEnd w:id="34"/>
      <w:r w:rsidR="00512EBB" w:rsidRPr="00512EBB">
        <w:rPr>
          <w:rStyle w:val="Hipervnculo"/>
          <w:b/>
        </w:rPr>
        <w:t>A</w:t>
      </w:r>
      <w:r w:rsidR="00512EBB" w:rsidRPr="00512EBB">
        <w:rPr>
          <w:rStyle w:val="Hipervnculo"/>
          <w:b/>
        </w:rPr>
        <w:t>lmacén</w:t>
      </w:r>
      <w:r w:rsidR="00512EBB">
        <w:rPr>
          <w:b/>
        </w:rPr>
        <w:fldChar w:fldCharType="end"/>
      </w:r>
    </w:p>
    <w:p w:rsidR="00E41470" w:rsidRDefault="00E41470" w:rsidP="00161D82">
      <w:pPr>
        <w:pStyle w:val="Ttulo3"/>
        <w:tabs>
          <w:tab w:val="left" w:pos="708"/>
          <w:tab w:val="left" w:pos="1416"/>
          <w:tab w:val="left" w:pos="5460"/>
        </w:tabs>
        <w:jc w:val="both"/>
      </w:pPr>
      <w:bookmarkStart w:id="35" w:name="_Toc284422778"/>
    </w:p>
    <w:p w:rsidR="00395F31" w:rsidRDefault="00395F31" w:rsidP="001C5008">
      <w:pPr>
        <w:pStyle w:val="Prrafodelista"/>
        <w:numPr>
          <w:ilvl w:val="0"/>
          <w:numId w:val="16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8D4219">
        <w:rPr>
          <w:sz w:val="20"/>
          <w:szCs w:val="20"/>
        </w:rPr>
        <w:t>obtiene y presenta</w:t>
      </w:r>
      <w:r>
        <w:rPr>
          <w:sz w:val="20"/>
          <w:szCs w:val="20"/>
        </w:rPr>
        <w:t xml:space="preserve"> la siguiente información:</w:t>
      </w:r>
    </w:p>
    <w:p w:rsidR="00395F31" w:rsidRPr="00A22867" w:rsidRDefault="00395F31" w:rsidP="001C5008">
      <w:pPr>
        <w:pStyle w:val="Prrafodelista"/>
        <w:numPr>
          <w:ilvl w:val="1"/>
          <w:numId w:val="16"/>
        </w:numPr>
        <w:rPr>
          <w:sz w:val="20"/>
          <w:szCs w:val="20"/>
        </w:rPr>
      </w:pPr>
      <w:r w:rsidRPr="00A22867">
        <w:rPr>
          <w:sz w:val="20"/>
          <w:szCs w:val="20"/>
        </w:rPr>
        <w:t>Clave</w:t>
      </w:r>
      <w:r>
        <w:rPr>
          <w:sz w:val="20"/>
          <w:szCs w:val="20"/>
        </w:rPr>
        <w:t xml:space="preserve"> (*)</w:t>
      </w:r>
    </w:p>
    <w:p w:rsidR="00395F31" w:rsidRDefault="00395F31" w:rsidP="001C5008">
      <w:pPr>
        <w:pStyle w:val="Prrafodelista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Estado (*)(</w:t>
      </w:r>
      <w:r>
        <w:rPr>
          <w:sz w:val="20"/>
          <w:szCs w:val="20"/>
          <w:vertAlign w:val="superscript"/>
        </w:rPr>
        <w:t>c</w:t>
      </w:r>
      <w:r>
        <w:rPr>
          <w:sz w:val="20"/>
          <w:szCs w:val="20"/>
        </w:rPr>
        <w:t>)</w:t>
      </w:r>
    </w:p>
    <w:p w:rsidR="00395F31" w:rsidRDefault="00395F31" w:rsidP="001C5008">
      <w:pPr>
        <w:pStyle w:val="Prrafodelista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Tipo (*)(</w:t>
      </w:r>
      <w:r>
        <w:rPr>
          <w:sz w:val="20"/>
          <w:szCs w:val="20"/>
          <w:vertAlign w:val="superscript"/>
        </w:rPr>
        <w:t>c</w:t>
      </w:r>
      <w:r>
        <w:rPr>
          <w:sz w:val="20"/>
          <w:szCs w:val="20"/>
        </w:rPr>
        <w:t>)</w:t>
      </w:r>
    </w:p>
    <w:p w:rsidR="00395F31" w:rsidRDefault="00395F31" w:rsidP="001C5008">
      <w:pPr>
        <w:pStyle w:val="Prrafodelista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395F31" w:rsidRDefault="00395F31" w:rsidP="001C5008">
      <w:pPr>
        <w:pStyle w:val="Prrafodelista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Domicilio</w:t>
      </w:r>
    </w:p>
    <w:p w:rsidR="00395F31" w:rsidRDefault="00395F31" w:rsidP="001C5008">
      <w:pPr>
        <w:pStyle w:val="Prrafodelista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Teléfono</w:t>
      </w:r>
    </w:p>
    <w:p w:rsidR="00395F31" w:rsidRDefault="00395F31" w:rsidP="001C5008">
      <w:pPr>
        <w:pStyle w:val="Prrafodelista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Código de Barras de acuerdo con la validación </w:t>
      </w:r>
      <w:hyperlink w:anchor="VA02" w:history="1">
        <w:r w:rsidRPr="00423520">
          <w:rPr>
            <w:rStyle w:val="Hipervnculo"/>
            <w:b/>
            <w:sz w:val="20"/>
            <w:szCs w:val="20"/>
          </w:rPr>
          <w:t>VA02 Validar Código de Barras</w:t>
        </w:r>
      </w:hyperlink>
    </w:p>
    <w:p w:rsidR="00DE67AE" w:rsidRDefault="00DE67AE" w:rsidP="001C5008">
      <w:pPr>
        <w:pStyle w:val="Prrafodelista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Camiones</w:t>
      </w:r>
    </w:p>
    <w:p w:rsidR="00DE67AE" w:rsidRDefault="00DE67AE" w:rsidP="001C5008">
      <w:pPr>
        <w:pStyle w:val="Prrafodelista"/>
        <w:numPr>
          <w:ilvl w:val="2"/>
          <w:numId w:val="16"/>
        </w:numPr>
        <w:ind w:hanging="361"/>
        <w:rPr>
          <w:sz w:val="20"/>
          <w:szCs w:val="20"/>
        </w:rPr>
      </w:pPr>
      <w:r>
        <w:rPr>
          <w:sz w:val="20"/>
          <w:szCs w:val="20"/>
        </w:rPr>
        <w:t xml:space="preserve">Si &lt;se selecciona Inventario a Bordo en el campo Tipo&gt;, se habilita el </w:t>
      </w:r>
      <w:proofErr w:type="spellStart"/>
      <w:r>
        <w:rPr>
          <w:sz w:val="20"/>
          <w:szCs w:val="20"/>
        </w:rPr>
        <w:t>grid</w:t>
      </w:r>
      <w:proofErr w:type="spellEnd"/>
    </w:p>
    <w:p w:rsidR="00DE67AE" w:rsidRDefault="00DE67AE" w:rsidP="001C5008">
      <w:pPr>
        <w:pStyle w:val="Prrafodelista"/>
        <w:numPr>
          <w:ilvl w:val="3"/>
          <w:numId w:val="16"/>
        </w:numPr>
        <w:ind w:firstLine="140"/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 w:rsidRPr="00C8045E">
        <w:rPr>
          <w:b/>
          <w:sz w:val="20"/>
          <w:szCs w:val="20"/>
        </w:rPr>
        <w:t>Crear</w:t>
      </w:r>
      <w:r>
        <w:rPr>
          <w:sz w:val="20"/>
          <w:szCs w:val="20"/>
        </w:rPr>
        <w:t>&gt;, el sistema solicita la siguiente información:</w:t>
      </w:r>
    </w:p>
    <w:p w:rsidR="00DE67AE" w:rsidRDefault="00DE67AE" w:rsidP="001C5008">
      <w:pPr>
        <w:pStyle w:val="Prrafodelista"/>
        <w:numPr>
          <w:ilvl w:val="4"/>
          <w:numId w:val="16"/>
        </w:numPr>
        <w:ind w:left="3119" w:hanging="992"/>
        <w:rPr>
          <w:sz w:val="20"/>
          <w:szCs w:val="20"/>
        </w:rPr>
      </w:pPr>
      <w:r w:rsidRPr="00034BC7">
        <w:rPr>
          <w:sz w:val="20"/>
          <w:szCs w:val="20"/>
        </w:rPr>
        <w:t>Placas</w:t>
      </w:r>
    </w:p>
    <w:p w:rsidR="00DE67AE" w:rsidRDefault="00DE67AE" w:rsidP="001C5008">
      <w:pPr>
        <w:pStyle w:val="Prrafodelista"/>
        <w:numPr>
          <w:ilvl w:val="4"/>
          <w:numId w:val="16"/>
        </w:numPr>
        <w:ind w:left="3119" w:hanging="992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DE67AE" w:rsidRDefault="00DE67AE" w:rsidP="001C5008">
      <w:pPr>
        <w:pStyle w:val="Prrafodelista"/>
        <w:numPr>
          <w:ilvl w:val="4"/>
          <w:numId w:val="16"/>
        </w:numPr>
        <w:ind w:left="3119" w:hanging="992"/>
        <w:rPr>
          <w:sz w:val="20"/>
          <w:szCs w:val="20"/>
        </w:rPr>
      </w:pPr>
      <w:r>
        <w:rPr>
          <w:sz w:val="20"/>
          <w:szCs w:val="20"/>
        </w:rPr>
        <w:t>Descripción</w:t>
      </w:r>
    </w:p>
    <w:p w:rsidR="00DE67AE" w:rsidRDefault="00DE67AE" w:rsidP="001C5008">
      <w:pPr>
        <w:pStyle w:val="Prrafodelista"/>
        <w:numPr>
          <w:ilvl w:val="3"/>
          <w:numId w:val="16"/>
        </w:numPr>
        <w:ind w:left="2127" w:hanging="709"/>
      </w:pPr>
      <w:r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Buscar</w:t>
      </w:r>
      <w:r>
        <w:rPr>
          <w:sz w:val="20"/>
          <w:szCs w:val="20"/>
        </w:rPr>
        <w:t xml:space="preserve">&gt;, El caso de uso extiende su funcionalidad con el caso de uso </w:t>
      </w:r>
      <w:r>
        <w:rPr>
          <w:b/>
          <w:color w:val="365F91" w:themeColor="accent1" w:themeShade="BF"/>
          <w:sz w:val="20"/>
          <w:szCs w:val="20"/>
          <w:u w:val="single"/>
        </w:rPr>
        <w:t>CUERMESC10 Seleccionar Esquemas</w:t>
      </w:r>
    </w:p>
    <w:p w:rsidR="00DE67AE" w:rsidRDefault="00DE67AE" w:rsidP="001C5008">
      <w:pPr>
        <w:pStyle w:val="Prrafodelista"/>
        <w:numPr>
          <w:ilvl w:val="4"/>
          <w:numId w:val="16"/>
        </w:numPr>
        <w:ind w:left="3119" w:hanging="992"/>
        <w:rPr>
          <w:sz w:val="20"/>
          <w:szCs w:val="20"/>
        </w:rPr>
      </w:pPr>
      <w:r>
        <w:rPr>
          <w:sz w:val="20"/>
          <w:szCs w:val="20"/>
        </w:rPr>
        <w:t>El sistema presenta la información seleccionada en el paso anterior</w:t>
      </w:r>
    </w:p>
    <w:p w:rsidR="00DE67AE" w:rsidRDefault="00DE67AE" w:rsidP="001C5008">
      <w:pPr>
        <w:pStyle w:val="Prrafodelista"/>
        <w:numPr>
          <w:ilvl w:val="3"/>
          <w:numId w:val="16"/>
        </w:numPr>
        <w:ind w:firstLine="140"/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Eliminar</w:t>
      </w:r>
      <w:r>
        <w:rPr>
          <w:sz w:val="20"/>
          <w:szCs w:val="20"/>
        </w:rPr>
        <w:t>&gt;, el sistema elimina el registro seleccionado</w:t>
      </w:r>
    </w:p>
    <w:p w:rsidR="00DE67AE" w:rsidRPr="00DE67AE" w:rsidRDefault="00DE67AE" w:rsidP="001C5008">
      <w:pPr>
        <w:pStyle w:val="Prrafodelista"/>
        <w:numPr>
          <w:ilvl w:val="0"/>
          <w:numId w:val="16"/>
        </w:numPr>
        <w:ind w:left="426" w:hanging="426"/>
        <w:rPr>
          <w:sz w:val="20"/>
          <w:szCs w:val="20"/>
        </w:rPr>
      </w:pPr>
      <w:r w:rsidRPr="00DE67AE">
        <w:rPr>
          <w:sz w:val="20"/>
          <w:szCs w:val="20"/>
        </w:rPr>
        <w:t>El actor proporciona la información solicitada</w:t>
      </w:r>
    </w:p>
    <w:p w:rsidR="00FB6314" w:rsidRDefault="00FB6314" w:rsidP="001C5008">
      <w:pPr>
        <w:pStyle w:val="Prrafodelista"/>
        <w:numPr>
          <w:ilvl w:val="0"/>
          <w:numId w:val="16"/>
        </w:numPr>
        <w:ind w:left="426" w:hanging="426"/>
        <w:rPr>
          <w:sz w:val="20"/>
          <w:szCs w:val="20"/>
        </w:rPr>
      </w:pPr>
      <w:r w:rsidRPr="006D1746">
        <w:rPr>
          <w:sz w:val="20"/>
          <w:szCs w:val="20"/>
        </w:rPr>
        <w:t xml:space="preserve">Si &lt;el actor selecciona la opción </w:t>
      </w:r>
      <w:r w:rsidRPr="006D1746">
        <w:rPr>
          <w:b/>
          <w:sz w:val="20"/>
          <w:szCs w:val="20"/>
        </w:rPr>
        <w:t>Aceptar</w:t>
      </w:r>
      <w:r>
        <w:rPr>
          <w:sz w:val="20"/>
          <w:szCs w:val="20"/>
        </w:rPr>
        <w:t>&gt;</w:t>
      </w:r>
    </w:p>
    <w:p w:rsidR="00FB6314" w:rsidRDefault="00FB6314" w:rsidP="001C5008">
      <w:pPr>
        <w:pStyle w:val="Prrafodelista"/>
        <w:numPr>
          <w:ilvl w:val="1"/>
          <w:numId w:val="16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El sistema continúa con la validación </w:t>
      </w:r>
      <w:hyperlink w:anchor="VA01" w:history="1">
        <w:r w:rsidRPr="00B868BF">
          <w:rPr>
            <w:rStyle w:val="Hipervnculo"/>
            <w:b/>
            <w:sz w:val="20"/>
            <w:szCs w:val="20"/>
          </w:rPr>
          <w:t>VA01 Validar Datos Proporcionados</w:t>
        </w:r>
      </w:hyperlink>
    </w:p>
    <w:p w:rsidR="00FB6314" w:rsidRPr="006D1746" w:rsidRDefault="008D4219" w:rsidP="001C5008">
      <w:pPr>
        <w:pStyle w:val="Prrafodelista"/>
        <w:numPr>
          <w:ilvl w:val="1"/>
          <w:numId w:val="16"/>
        </w:numPr>
        <w:rPr>
          <w:b/>
          <w:sz w:val="20"/>
          <w:szCs w:val="20"/>
        </w:rPr>
      </w:pPr>
      <w:r>
        <w:rPr>
          <w:sz w:val="20"/>
          <w:szCs w:val="20"/>
        </w:rPr>
        <w:t>El sistema actualiza</w:t>
      </w:r>
      <w:r w:rsidR="00FB6314">
        <w:rPr>
          <w:sz w:val="20"/>
          <w:szCs w:val="20"/>
        </w:rPr>
        <w:t xml:space="preserve"> la siguiente información:</w:t>
      </w:r>
    </w:p>
    <w:p w:rsidR="00FB6314" w:rsidRDefault="00FB6314" w:rsidP="001C5008">
      <w:pPr>
        <w:pStyle w:val="Prrafodelista"/>
        <w:numPr>
          <w:ilvl w:val="2"/>
          <w:numId w:val="16"/>
        </w:numPr>
        <w:ind w:hanging="361"/>
        <w:rPr>
          <w:sz w:val="20"/>
          <w:szCs w:val="20"/>
        </w:rPr>
      </w:pPr>
      <w:proofErr w:type="spellStart"/>
      <w:r>
        <w:rPr>
          <w:sz w:val="20"/>
          <w:szCs w:val="20"/>
        </w:rPr>
        <w:t>Almacen</w:t>
      </w:r>
      <w:proofErr w:type="spellEnd"/>
    </w:p>
    <w:p w:rsidR="00FB6314" w:rsidRDefault="00FB6314" w:rsidP="001C5008">
      <w:pPr>
        <w:pStyle w:val="Prrafodelista"/>
        <w:numPr>
          <w:ilvl w:val="3"/>
          <w:numId w:val="16"/>
        </w:numPr>
        <w:ind w:firstLine="140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FB6314" w:rsidRPr="008328F8" w:rsidRDefault="00FB6314" w:rsidP="001C5008">
      <w:pPr>
        <w:pStyle w:val="Prrafodelista"/>
        <w:numPr>
          <w:ilvl w:val="3"/>
          <w:numId w:val="16"/>
        </w:numPr>
        <w:ind w:firstLine="140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</w:p>
    <w:p w:rsidR="00FB6314" w:rsidRPr="008328F8" w:rsidRDefault="00FB6314" w:rsidP="001C5008">
      <w:pPr>
        <w:pStyle w:val="Prrafodelista"/>
        <w:numPr>
          <w:ilvl w:val="3"/>
          <w:numId w:val="16"/>
        </w:numPr>
        <w:ind w:firstLine="140"/>
        <w:rPr>
          <w:b/>
          <w:sz w:val="20"/>
          <w:szCs w:val="20"/>
        </w:rPr>
      </w:pPr>
      <w:r>
        <w:rPr>
          <w:sz w:val="20"/>
          <w:szCs w:val="20"/>
        </w:rPr>
        <w:t>Tipo</w:t>
      </w:r>
    </w:p>
    <w:p w:rsidR="00FB6314" w:rsidRPr="008328F8" w:rsidRDefault="00FB6314" w:rsidP="001C5008">
      <w:pPr>
        <w:pStyle w:val="Prrafodelista"/>
        <w:numPr>
          <w:ilvl w:val="3"/>
          <w:numId w:val="16"/>
        </w:numPr>
        <w:ind w:firstLine="140"/>
        <w:rPr>
          <w:b/>
          <w:sz w:val="20"/>
          <w:szCs w:val="20"/>
        </w:rPr>
      </w:pPr>
      <w:r>
        <w:rPr>
          <w:sz w:val="20"/>
          <w:szCs w:val="20"/>
        </w:rPr>
        <w:t>Nombre</w:t>
      </w:r>
    </w:p>
    <w:p w:rsidR="00FB6314" w:rsidRPr="008328F8" w:rsidRDefault="00FB6314" w:rsidP="001C5008">
      <w:pPr>
        <w:pStyle w:val="Prrafodelista"/>
        <w:numPr>
          <w:ilvl w:val="3"/>
          <w:numId w:val="16"/>
        </w:numPr>
        <w:ind w:firstLine="140"/>
        <w:rPr>
          <w:b/>
          <w:sz w:val="20"/>
          <w:szCs w:val="20"/>
        </w:rPr>
      </w:pPr>
      <w:r>
        <w:rPr>
          <w:sz w:val="20"/>
          <w:szCs w:val="20"/>
        </w:rPr>
        <w:t>Domicilio</w:t>
      </w:r>
    </w:p>
    <w:p w:rsidR="00FB6314" w:rsidRPr="009138C4" w:rsidRDefault="00FB6314" w:rsidP="001C5008">
      <w:pPr>
        <w:pStyle w:val="Prrafodelista"/>
        <w:numPr>
          <w:ilvl w:val="3"/>
          <w:numId w:val="16"/>
        </w:numPr>
        <w:ind w:firstLine="140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Telefono</w:t>
      </w:r>
      <w:proofErr w:type="spellEnd"/>
    </w:p>
    <w:p w:rsidR="008D4219" w:rsidRDefault="008D4219" w:rsidP="001C5008">
      <w:pPr>
        <w:pStyle w:val="Prrafodelista"/>
        <w:numPr>
          <w:ilvl w:val="0"/>
          <w:numId w:val="16"/>
        </w:numPr>
        <w:ind w:left="426" w:hanging="426"/>
      </w:pPr>
      <w:r>
        <w:rPr>
          <w:sz w:val="20"/>
          <w:szCs w:val="20"/>
        </w:rPr>
        <w:t xml:space="preserve">El sistema continúa en el </w:t>
      </w:r>
      <w:hyperlink w:anchor="Paso2" w:history="1">
        <w:r w:rsidRPr="00B17D4C">
          <w:rPr>
            <w:rStyle w:val="Hipervnculo"/>
            <w:b/>
            <w:sz w:val="20"/>
            <w:szCs w:val="20"/>
          </w:rPr>
          <w:t>paso 2</w:t>
        </w:r>
      </w:hyperlink>
      <w:r>
        <w:rPr>
          <w:sz w:val="20"/>
          <w:szCs w:val="20"/>
        </w:rPr>
        <w:t xml:space="preserve"> del flujo básico</w:t>
      </w:r>
    </w:p>
    <w:p w:rsidR="008D4219" w:rsidRPr="006C6575" w:rsidRDefault="008D4219" w:rsidP="001C5008">
      <w:pPr>
        <w:pStyle w:val="Prrafodelista"/>
        <w:numPr>
          <w:ilvl w:val="0"/>
          <w:numId w:val="16"/>
        </w:numPr>
        <w:ind w:left="426" w:hanging="426"/>
        <w:rPr>
          <w:b/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Cancela</w:t>
      </w:r>
      <w:r>
        <w:rPr>
          <w:sz w:val="20"/>
          <w:szCs w:val="20"/>
        </w:rPr>
        <w:t xml:space="preserve">r&gt; el sistema continúa con el flujo alterno general </w:t>
      </w:r>
      <w:r w:rsidRPr="006C6575">
        <w:rPr>
          <w:b/>
          <w:sz w:val="20"/>
          <w:szCs w:val="20"/>
        </w:rPr>
        <w:t>AG01 Cancelar</w:t>
      </w:r>
    </w:p>
    <w:p w:rsidR="00DE67AE" w:rsidRPr="00DE67AE" w:rsidRDefault="00DE67AE" w:rsidP="00DE67AE">
      <w:pPr>
        <w:rPr>
          <w:sz w:val="20"/>
          <w:szCs w:val="20"/>
        </w:rPr>
      </w:pPr>
    </w:p>
    <w:p w:rsidR="009360C8" w:rsidRPr="009360C8" w:rsidRDefault="009360C8" w:rsidP="009360C8"/>
    <w:p w:rsidR="009360C8" w:rsidRPr="009360C8" w:rsidRDefault="009360C8" w:rsidP="009360C8"/>
    <w:p w:rsidR="002429CE" w:rsidRDefault="00FC72FB" w:rsidP="00161D82">
      <w:pPr>
        <w:pStyle w:val="Ttulo3"/>
        <w:tabs>
          <w:tab w:val="left" w:pos="708"/>
          <w:tab w:val="left" w:pos="1416"/>
          <w:tab w:val="left" w:pos="5460"/>
        </w:tabs>
        <w:jc w:val="both"/>
        <w:rPr>
          <w:bCs w:val="0"/>
        </w:rPr>
      </w:pPr>
      <w:r>
        <w:t>5.2.2</w:t>
      </w:r>
      <w:r>
        <w:tab/>
      </w:r>
      <w:r w:rsidR="0049112A" w:rsidRPr="0033381A">
        <w:rPr>
          <w:bCs w:val="0"/>
        </w:rPr>
        <w:t>Generales</w:t>
      </w:r>
      <w:bookmarkStart w:id="36" w:name="_AG01_Cancelar"/>
      <w:bookmarkEnd w:id="35"/>
      <w:bookmarkEnd w:id="36"/>
      <w:r w:rsidR="00161D82">
        <w:rPr>
          <w:bCs w:val="0"/>
        </w:rPr>
        <w:tab/>
      </w:r>
    </w:p>
    <w:p w:rsidR="0070015D" w:rsidRPr="0070015D" w:rsidRDefault="0070015D" w:rsidP="0070015D"/>
    <w:p w:rsidR="002429CE" w:rsidRDefault="0070015D" w:rsidP="00B52792">
      <w:pPr>
        <w:rPr>
          <w:b/>
        </w:rPr>
      </w:pPr>
      <w:r>
        <w:rPr>
          <w:b/>
        </w:rPr>
        <w:t>5.2.2.1</w:t>
      </w:r>
      <w:r w:rsidR="002429CE">
        <w:rPr>
          <w:b/>
        </w:rPr>
        <w:t xml:space="preserve">  </w:t>
      </w:r>
      <w:bookmarkStart w:id="37" w:name="AG01"/>
      <w:r w:rsidR="00092B30">
        <w:rPr>
          <w:b/>
        </w:rPr>
        <w:fldChar w:fldCharType="begin"/>
      </w:r>
      <w:r w:rsidR="00092B30">
        <w:rPr>
          <w:b/>
        </w:rPr>
        <w:instrText xml:space="preserve"> HYPERLINK  \l "AG01_2" </w:instrText>
      </w:r>
      <w:r w:rsidR="00092B30">
        <w:rPr>
          <w:b/>
        </w:rPr>
        <w:fldChar w:fldCharType="separate"/>
      </w:r>
      <w:r w:rsidR="0064477C" w:rsidRPr="00092B30">
        <w:rPr>
          <w:rStyle w:val="Hipervnculo"/>
          <w:b/>
        </w:rPr>
        <w:t>AG01</w:t>
      </w:r>
      <w:r w:rsidR="002429CE" w:rsidRPr="00092B30">
        <w:rPr>
          <w:rStyle w:val="Hipervnculo"/>
          <w:b/>
        </w:rPr>
        <w:t xml:space="preserve"> Cancelar</w:t>
      </w:r>
      <w:bookmarkEnd w:id="37"/>
      <w:r w:rsidR="00092B30">
        <w:rPr>
          <w:b/>
        </w:rPr>
        <w:fldChar w:fldCharType="end"/>
      </w:r>
    </w:p>
    <w:p w:rsidR="002429CE" w:rsidRPr="00D76E4D" w:rsidRDefault="002429CE" w:rsidP="003203A2">
      <w:pPr>
        <w:pStyle w:val="Prrafodelista"/>
        <w:numPr>
          <w:ilvl w:val="0"/>
          <w:numId w:val="7"/>
        </w:numPr>
        <w:ind w:left="426" w:hanging="426"/>
        <w:rPr>
          <w:rStyle w:val="Hipervnculo"/>
          <w:rFonts w:cs="Arial"/>
          <w:color w:val="auto"/>
          <w:sz w:val="20"/>
          <w:szCs w:val="20"/>
          <w:u w:val="none"/>
        </w:rPr>
      </w:pPr>
      <w:r w:rsidRPr="00D82B2E">
        <w:rPr>
          <w:rFonts w:cs="Arial"/>
          <w:sz w:val="20"/>
          <w:szCs w:val="20"/>
        </w:rPr>
        <w:t xml:space="preserve">Si &lt;se realizaron cambios&gt;, el sistema presenta el mensaje </w:t>
      </w:r>
      <w:hyperlink r:id="rId9" w:anchor="MP0034" w:history="1">
        <w:r w:rsidR="00762DEC" w:rsidRPr="00000E03">
          <w:rPr>
            <w:rStyle w:val="Hipervnculo"/>
            <w:rFonts w:cs="Arial"/>
            <w:b/>
            <w:sz w:val="20"/>
            <w:szCs w:val="20"/>
          </w:rPr>
          <w:t>MP0034 Perderán Cambios</w:t>
        </w:r>
      </w:hyperlink>
    </w:p>
    <w:p w:rsidR="00D76E4D" w:rsidRDefault="00D76E4D" w:rsidP="003203A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2" w:history="1">
        <w:r w:rsidRPr="00E04FC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34016" w:rsidRPr="00E04FC5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76E4D" w:rsidRPr="006D1AEA" w:rsidRDefault="00D76E4D" w:rsidP="003203A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D76E4D" w:rsidRPr="006D1AEA" w:rsidRDefault="00D76E4D" w:rsidP="003203A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Paso2" w:history="1">
        <w:r w:rsidRPr="00E04FC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34016" w:rsidRPr="00E04FC5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034016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6D1AEA" w:rsidRDefault="006D1AEA" w:rsidP="00E90A03">
      <w:pPr>
        <w:rPr>
          <w:b/>
        </w:rPr>
      </w:pPr>
      <w:bookmarkStart w:id="38" w:name="_Toc52616589"/>
      <w:bookmarkStart w:id="39" w:name="_Toc182735733"/>
    </w:p>
    <w:p w:rsidR="00FB7F2E" w:rsidRPr="00E90A03" w:rsidRDefault="00FB7F2E" w:rsidP="00E90A03">
      <w:pPr>
        <w:rPr>
          <w:rFonts w:cs="Arial"/>
          <w:sz w:val="20"/>
          <w:szCs w:val="20"/>
        </w:rPr>
      </w:pPr>
    </w:p>
    <w:p w:rsidR="00481C4A" w:rsidRPr="00481C4A" w:rsidRDefault="000C224B" w:rsidP="007A1FC8">
      <w:pPr>
        <w:pStyle w:val="Ttulo3"/>
        <w:jc w:val="both"/>
      </w:pPr>
      <w:bookmarkStart w:id="40" w:name="_Toc284422779"/>
      <w:r>
        <w:t>5.2.3</w:t>
      </w:r>
      <w:r>
        <w:tab/>
      </w:r>
      <w:r w:rsidR="00481C4A" w:rsidRPr="00481C4A">
        <w:t>Extraordinarios</w:t>
      </w:r>
      <w:bookmarkEnd w:id="38"/>
      <w:bookmarkEnd w:id="39"/>
      <w:bookmarkEnd w:id="40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41" w:name="_Toc52616590"/>
      <w:bookmarkStart w:id="42" w:name="_Toc182735734"/>
      <w:bookmarkStart w:id="43" w:name="_Toc284422780"/>
      <w:r>
        <w:t>5.2.4</w:t>
      </w:r>
      <w:r>
        <w:tab/>
      </w:r>
      <w:r w:rsidR="00481C4A" w:rsidRPr="00481C4A">
        <w:t>De excepción</w:t>
      </w:r>
      <w:bookmarkEnd w:id="41"/>
      <w:bookmarkEnd w:id="42"/>
      <w:bookmarkEnd w:id="43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4" w:name="_Toc284422781"/>
      <w:r>
        <w:t>5.2.5</w:t>
      </w:r>
      <w:r>
        <w:tab/>
      </w:r>
      <w:r w:rsidR="004F6527">
        <w:t>De Validación</w:t>
      </w:r>
      <w:bookmarkEnd w:id="44"/>
    </w:p>
    <w:p w:rsidR="004F339F" w:rsidRDefault="004F339F" w:rsidP="004F339F">
      <w:pPr>
        <w:tabs>
          <w:tab w:val="left" w:pos="1560"/>
        </w:tabs>
        <w:rPr>
          <w:rFonts w:cs="Arial"/>
          <w:b/>
        </w:rPr>
      </w:pPr>
      <w:bookmarkStart w:id="45" w:name="_5.2.5.1_VA01_Validar"/>
      <w:bookmarkStart w:id="46" w:name="_Toc52616592"/>
      <w:bookmarkStart w:id="47" w:name="_Toc182735736"/>
      <w:bookmarkEnd w:id="45"/>
    </w:p>
    <w:p w:rsidR="004F339F" w:rsidRPr="004F339F" w:rsidRDefault="004C1FE8" w:rsidP="004F339F">
      <w:pPr>
        <w:tabs>
          <w:tab w:val="left" w:pos="1560"/>
        </w:tabs>
        <w:rPr>
          <w:rFonts w:cs="Arial"/>
          <w:b/>
        </w:rPr>
      </w:pPr>
      <w:r>
        <w:rPr>
          <w:rFonts w:cs="Arial"/>
          <w:b/>
        </w:rPr>
        <w:t>5.2.5.1</w:t>
      </w:r>
      <w:r w:rsidR="004F339F">
        <w:rPr>
          <w:rFonts w:cs="Arial"/>
          <w:b/>
        </w:rPr>
        <w:t xml:space="preserve">   </w:t>
      </w:r>
      <w:r w:rsidR="00B6116B">
        <w:rPr>
          <w:rFonts w:cs="Arial"/>
          <w:b/>
        </w:rPr>
        <w:t xml:space="preserve">       </w:t>
      </w:r>
      <w:bookmarkStart w:id="48" w:name="VA01"/>
      <w:bookmarkEnd w:id="48"/>
      <w:r w:rsidR="005736FF">
        <w:fldChar w:fldCharType="begin"/>
      </w:r>
      <w:r w:rsidR="005736FF">
        <w:instrText xml:space="preserve"> HYPERLINK \l "VA01_2" </w:instrText>
      </w:r>
      <w:r w:rsidR="005736FF">
        <w:fldChar w:fldCharType="separate"/>
      </w:r>
      <w:r w:rsidRPr="00092B30">
        <w:rPr>
          <w:rStyle w:val="Hipervnculo"/>
          <w:rFonts w:cs="Arial"/>
          <w:b/>
        </w:rPr>
        <w:t>VA01</w:t>
      </w:r>
      <w:r w:rsidR="004F339F" w:rsidRPr="00092B30">
        <w:rPr>
          <w:rStyle w:val="Hipervnculo"/>
          <w:rFonts w:cs="Arial"/>
          <w:b/>
        </w:rPr>
        <w:t xml:space="preserve"> Validar Datos Proporcionados</w:t>
      </w:r>
      <w:r w:rsidR="005736FF">
        <w:rPr>
          <w:rStyle w:val="Hipervnculo"/>
          <w:rFonts w:cs="Arial"/>
          <w:b/>
        </w:rPr>
        <w:fldChar w:fldCharType="end"/>
      </w:r>
    </w:p>
    <w:p w:rsidR="004F339F" w:rsidRPr="001E0CA9" w:rsidRDefault="004F339F" w:rsidP="00C20672">
      <w:pPr>
        <w:pStyle w:val="Prrafodelista"/>
        <w:ind w:left="360"/>
        <w:rPr>
          <w:sz w:val="20"/>
          <w:szCs w:val="20"/>
        </w:rPr>
      </w:pPr>
    </w:p>
    <w:p w:rsidR="004665D6" w:rsidRDefault="00B66BF8" w:rsidP="003203A2">
      <w:pPr>
        <w:pStyle w:val="Prrafodelista"/>
        <w:numPr>
          <w:ilvl w:val="1"/>
          <w:numId w:val="7"/>
        </w:numPr>
        <w:ind w:left="426" w:hanging="426"/>
        <w:rPr>
          <w:sz w:val="20"/>
          <w:szCs w:val="20"/>
          <w:lang w:eastAsia="es-MX"/>
        </w:rPr>
      </w:pPr>
      <w:r w:rsidRPr="002119FF">
        <w:rPr>
          <w:sz w:val="20"/>
          <w:szCs w:val="20"/>
          <w:lang w:eastAsia="es-MX"/>
        </w:rPr>
        <w:t>El sistema valida que el</w:t>
      </w:r>
      <w:r w:rsidR="00EA3135" w:rsidRPr="002119FF">
        <w:rPr>
          <w:sz w:val="20"/>
          <w:szCs w:val="20"/>
          <w:lang w:eastAsia="es-MX"/>
        </w:rPr>
        <w:t xml:space="preserve"> actor haya proporcionado la información requerida:</w:t>
      </w:r>
    </w:p>
    <w:p w:rsidR="002119FF" w:rsidRDefault="002119FF" w:rsidP="003203A2">
      <w:pPr>
        <w:pStyle w:val="Prrafodelista"/>
        <w:numPr>
          <w:ilvl w:val="1"/>
          <w:numId w:val="8"/>
        </w:numPr>
        <w:ind w:left="851" w:hanging="425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&lt;el actor no proporciona</w:t>
      </w:r>
      <w:r w:rsidR="003E52C8">
        <w:rPr>
          <w:sz w:val="20"/>
          <w:szCs w:val="20"/>
          <w:lang w:eastAsia="es-MX"/>
        </w:rPr>
        <w:t xml:space="preserve"> la información requerida&gt;, el sistema presenta el mensaje </w:t>
      </w:r>
      <w:hyperlink r:id="rId10" w:anchor="MBP0001" w:history="1">
        <w:r w:rsidR="00C14DF0" w:rsidRPr="00025331">
          <w:rPr>
            <w:rStyle w:val="Hipervnculo"/>
            <w:b/>
            <w:sz w:val="20"/>
            <w:szCs w:val="20"/>
            <w:lang w:eastAsia="es-MX"/>
          </w:rPr>
          <w:t>BE0001 Campo Requerido</w:t>
        </w:r>
      </w:hyperlink>
    </w:p>
    <w:p w:rsidR="004E377B" w:rsidRDefault="004E377B" w:rsidP="003203A2">
      <w:pPr>
        <w:pStyle w:val="Prrafodelista"/>
        <w:numPr>
          <w:ilvl w:val="2"/>
          <w:numId w:val="8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BF74C8" w:rsidRDefault="002A1456" w:rsidP="003203A2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&lt;el actor proporciona la informaci</w:t>
      </w:r>
      <w:r w:rsidR="008D470A">
        <w:rPr>
          <w:rFonts w:cs="Arial"/>
          <w:sz w:val="20"/>
          <w:szCs w:val="20"/>
        </w:rPr>
        <w:t>ón requerida&gt;, el sistema registra</w:t>
      </w:r>
      <w:r>
        <w:rPr>
          <w:rFonts w:cs="Arial"/>
          <w:sz w:val="20"/>
          <w:szCs w:val="20"/>
        </w:rPr>
        <w:t xml:space="preserve"> la informaci</w:t>
      </w:r>
      <w:r w:rsidR="00BF74C8">
        <w:rPr>
          <w:rFonts w:cs="Arial"/>
          <w:sz w:val="20"/>
          <w:szCs w:val="20"/>
        </w:rPr>
        <w:t>ón</w:t>
      </w:r>
      <w:r>
        <w:rPr>
          <w:rFonts w:cs="Arial"/>
          <w:sz w:val="20"/>
          <w:szCs w:val="20"/>
        </w:rPr>
        <w:t xml:space="preserve"> </w:t>
      </w:r>
      <w:r w:rsidR="008D470A">
        <w:rPr>
          <w:rFonts w:cs="Arial"/>
          <w:sz w:val="20"/>
          <w:szCs w:val="20"/>
        </w:rPr>
        <w:t>proporcionada</w:t>
      </w:r>
    </w:p>
    <w:p w:rsidR="00667F5A" w:rsidRDefault="00BF74C8" w:rsidP="003203A2">
      <w:pPr>
        <w:pStyle w:val="Prrafodelista"/>
        <w:numPr>
          <w:ilvl w:val="2"/>
          <w:numId w:val="8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</w:t>
      </w:r>
      <w:r w:rsidR="002A1456">
        <w:rPr>
          <w:rFonts w:cs="Arial"/>
          <w:sz w:val="20"/>
          <w:szCs w:val="20"/>
        </w:rPr>
        <w:t xml:space="preserve">ontinúa en el </w:t>
      </w:r>
      <w:hyperlink w:anchor="Paso2" w:history="1">
        <w:r w:rsidR="002A1456" w:rsidRPr="00711F6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34016" w:rsidRPr="00711F6D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2A1456">
        <w:rPr>
          <w:rFonts w:cs="Arial"/>
          <w:sz w:val="20"/>
          <w:szCs w:val="20"/>
        </w:rPr>
        <w:t xml:space="preserve"> del flujo básico</w:t>
      </w:r>
    </w:p>
    <w:p w:rsidR="008328F8" w:rsidRDefault="008328F8" w:rsidP="008328F8">
      <w:pPr>
        <w:rPr>
          <w:rFonts w:cs="Arial"/>
          <w:sz w:val="20"/>
          <w:szCs w:val="20"/>
        </w:rPr>
      </w:pPr>
    </w:p>
    <w:p w:rsidR="00F416A5" w:rsidRDefault="00F416A5" w:rsidP="008328F8">
      <w:pPr>
        <w:rPr>
          <w:rFonts w:cs="Arial"/>
          <w:sz w:val="20"/>
          <w:szCs w:val="20"/>
        </w:rPr>
      </w:pPr>
    </w:p>
    <w:p w:rsidR="008328F8" w:rsidRDefault="008328F8" w:rsidP="008328F8">
      <w:pPr>
        <w:rPr>
          <w:rFonts w:cs="Arial"/>
          <w:b/>
        </w:rPr>
      </w:pPr>
      <w:r w:rsidRPr="008328F8">
        <w:rPr>
          <w:rFonts w:cs="Arial"/>
          <w:b/>
        </w:rPr>
        <w:t xml:space="preserve">5.2.5.2 </w:t>
      </w:r>
      <w:r>
        <w:rPr>
          <w:rFonts w:cs="Arial"/>
          <w:b/>
        </w:rPr>
        <w:t xml:space="preserve">         </w:t>
      </w:r>
      <w:bookmarkStart w:id="49" w:name="VA02"/>
      <w:r w:rsidR="00423520">
        <w:rPr>
          <w:rFonts w:cs="Arial"/>
          <w:b/>
        </w:rPr>
        <w:fldChar w:fldCharType="begin"/>
      </w:r>
      <w:r w:rsidR="00423520">
        <w:rPr>
          <w:rFonts w:cs="Arial"/>
          <w:b/>
        </w:rPr>
        <w:instrText xml:space="preserve"> HYPERLINK  \l "VA02_2" </w:instrText>
      </w:r>
      <w:r w:rsidR="00423520">
        <w:rPr>
          <w:rFonts w:cs="Arial"/>
          <w:b/>
        </w:rPr>
      </w:r>
      <w:r w:rsidR="00423520">
        <w:rPr>
          <w:rFonts w:cs="Arial"/>
          <w:b/>
        </w:rPr>
        <w:fldChar w:fldCharType="separate"/>
      </w:r>
      <w:r w:rsidRPr="00423520">
        <w:rPr>
          <w:rStyle w:val="Hipervnculo"/>
          <w:rFonts w:cs="Arial"/>
          <w:b/>
        </w:rPr>
        <w:t>VA02 Validar Có</w:t>
      </w:r>
      <w:r w:rsidRPr="00423520">
        <w:rPr>
          <w:rStyle w:val="Hipervnculo"/>
          <w:rFonts w:cs="Arial"/>
          <w:b/>
        </w:rPr>
        <w:t>d</w:t>
      </w:r>
      <w:r w:rsidRPr="00423520">
        <w:rPr>
          <w:rStyle w:val="Hipervnculo"/>
          <w:rFonts w:cs="Arial"/>
          <w:b/>
        </w:rPr>
        <w:t>igo de Barras</w:t>
      </w:r>
      <w:bookmarkEnd w:id="49"/>
      <w:r w:rsidR="00423520">
        <w:rPr>
          <w:rFonts w:cs="Arial"/>
          <w:b/>
        </w:rPr>
        <w:fldChar w:fldCharType="end"/>
      </w:r>
    </w:p>
    <w:p w:rsidR="00F416A5" w:rsidRDefault="00F416A5" w:rsidP="008328F8">
      <w:pPr>
        <w:rPr>
          <w:rFonts w:cs="Arial"/>
          <w:b/>
        </w:rPr>
      </w:pPr>
    </w:p>
    <w:p w:rsidR="00F416A5" w:rsidRPr="00185F4E" w:rsidRDefault="00F416A5" w:rsidP="001C5008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185F4E">
        <w:rPr>
          <w:rFonts w:cs="Arial"/>
          <w:sz w:val="20"/>
          <w:szCs w:val="20"/>
        </w:rPr>
        <w:t xml:space="preserve">El sistema valida que el código de barras capturado no este asignado a otro </w:t>
      </w:r>
      <w:r w:rsidR="003D7C7C" w:rsidRPr="00185F4E">
        <w:rPr>
          <w:rFonts w:cs="Arial"/>
          <w:sz w:val="20"/>
          <w:szCs w:val="20"/>
        </w:rPr>
        <w:t>almacén</w:t>
      </w:r>
    </w:p>
    <w:p w:rsidR="00F416A5" w:rsidRPr="00185F4E" w:rsidRDefault="00F416A5" w:rsidP="001C5008">
      <w:pPr>
        <w:pStyle w:val="Prrafodelista"/>
        <w:numPr>
          <w:ilvl w:val="1"/>
          <w:numId w:val="15"/>
        </w:numPr>
        <w:ind w:left="993" w:hanging="567"/>
        <w:rPr>
          <w:b/>
          <w:sz w:val="20"/>
          <w:szCs w:val="20"/>
        </w:rPr>
      </w:pPr>
      <w:r w:rsidRPr="00185F4E">
        <w:rPr>
          <w:rFonts w:cs="Arial"/>
          <w:sz w:val="20"/>
          <w:szCs w:val="20"/>
        </w:rPr>
        <w:t xml:space="preserve">Si &lt;el código </w:t>
      </w:r>
      <w:r w:rsidR="003D7C7C" w:rsidRPr="00185F4E">
        <w:rPr>
          <w:rFonts w:cs="Arial"/>
          <w:sz w:val="20"/>
          <w:szCs w:val="20"/>
        </w:rPr>
        <w:t>de barras ya está asigna</w:t>
      </w:r>
      <w:r w:rsidRPr="00185F4E">
        <w:rPr>
          <w:rFonts w:cs="Arial"/>
          <w:sz w:val="20"/>
          <w:szCs w:val="20"/>
        </w:rPr>
        <w:t xml:space="preserve">do a otro </w:t>
      </w:r>
      <w:r w:rsidR="003D7C7C" w:rsidRPr="00185F4E">
        <w:rPr>
          <w:rFonts w:cs="Arial"/>
          <w:sz w:val="20"/>
          <w:szCs w:val="20"/>
        </w:rPr>
        <w:t>almacén</w:t>
      </w:r>
      <w:r w:rsidRPr="00185F4E">
        <w:rPr>
          <w:rFonts w:cs="Arial"/>
          <w:sz w:val="20"/>
          <w:szCs w:val="20"/>
        </w:rPr>
        <w:t>&gt;, el sistema presenta el mensaje</w:t>
      </w:r>
      <w:r w:rsidR="003D7C7C" w:rsidRPr="00185F4E">
        <w:rPr>
          <w:rFonts w:cs="Arial"/>
          <w:sz w:val="20"/>
          <w:szCs w:val="20"/>
        </w:rPr>
        <w:t xml:space="preserve"> </w:t>
      </w:r>
      <w:r w:rsidR="003D7C7C" w:rsidRPr="00185F4E">
        <w:rPr>
          <w:b/>
          <w:sz w:val="20"/>
          <w:szCs w:val="20"/>
        </w:rPr>
        <w:t>ME0621</w:t>
      </w:r>
      <w:r w:rsidR="003D7C7C" w:rsidRPr="00185F4E">
        <w:rPr>
          <w:b/>
          <w:sz w:val="20"/>
          <w:szCs w:val="20"/>
        </w:rPr>
        <w:t>…</w:t>
      </w:r>
    </w:p>
    <w:p w:rsidR="00185F4E" w:rsidRDefault="00AE2764" w:rsidP="001C5008">
      <w:pPr>
        <w:pStyle w:val="Prrafodelista"/>
        <w:numPr>
          <w:ilvl w:val="2"/>
          <w:numId w:val="15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punto correspondiente al campo que no haya proporcionado</w:t>
      </w:r>
    </w:p>
    <w:p w:rsidR="00AE2764" w:rsidRPr="00AE2764" w:rsidRDefault="00AE2764" w:rsidP="001C5008">
      <w:pPr>
        <w:pStyle w:val="Prrafodelista"/>
        <w:numPr>
          <w:ilvl w:val="1"/>
          <w:numId w:val="15"/>
        </w:numPr>
        <w:ind w:left="993" w:hanging="567"/>
        <w:rPr>
          <w:rFonts w:cs="Arial"/>
          <w:sz w:val="20"/>
          <w:szCs w:val="20"/>
        </w:rPr>
      </w:pPr>
      <w:r w:rsidRPr="00AE2764">
        <w:rPr>
          <w:rFonts w:cs="Arial"/>
          <w:sz w:val="20"/>
          <w:szCs w:val="20"/>
        </w:rPr>
        <w:t xml:space="preserve">Si &lt;el código de barras no </w:t>
      </w:r>
      <w:proofErr w:type="spellStart"/>
      <w:r w:rsidRPr="00AE2764">
        <w:rPr>
          <w:rFonts w:cs="Arial"/>
          <w:sz w:val="20"/>
          <w:szCs w:val="20"/>
        </w:rPr>
        <w:t>esta</w:t>
      </w:r>
      <w:proofErr w:type="spellEnd"/>
      <w:r w:rsidRPr="00AE2764">
        <w:rPr>
          <w:rFonts w:cs="Arial"/>
          <w:sz w:val="20"/>
          <w:szCs w:val="20"/>
        </w:rPr>
        <w:t xml:space="preserve"> asignado a otro almacén&gt;, </w:t>
      </w:r>
      <w:r>
        <w:rPr>
          <w:rFonts w:cs="Arial"/>
          <w:sz w:val="20"/>
          <w:szCs w:val="20"/>
        </w:rPr>
        <w:t>el sistema continúa en el paso que fue invocado</w:t>
      </w:r>
    </w:p>
    <w:p w:rsidR="008328F8" w:rsidRPr="008328F8" w:rsidRDefault="008328F8" w:rsidP="008328F8">
      <w:pPr>
        <w:rPr>
          <w:rFonts w:cs="Arial"/>
          <w:b/>
        </w:rPr>
      </w:pPr>
    </w:p>
    <w:p w:rsidR="003657DC" w:rsidRDefault="003657DC" w:rsidP="003657DC">
      <w:pPr>
        <w:rPr>
          <w:rFonts w:cs="Arial"/>
          <w:sz w:val="20"/>
          <w:szCs w:val="20"/>
        </w:rPr>
      </w:pPr>
    </w:p>
    <w:p w:rsidR="006D458D" w:rsidRPr="00F4241D" w:rsidRDefault="00EF38FD" w:rsidP="001C5008">
      <w:pPr>
        <w:pStyle w:val="Prrafodelista"/>
        <w:numPr>
          <w:ilvl w:val="3"/>
          <w:numId w:val="13"/>
        </w:numPr>
        <w:rPr>
          <w:b/>
          <w:sz w:val="20"/>
          <w:szCs w:val="20"/>
        </w:rPr>
      </w:pPr>
      <w:r>
        <w:rPr>
          <w:rFonts w:cs="Arial"/>
          <w:b/>
        </w:rPr>
        <w:t xml:space="preserve"> </w:t>
      </w:r>
      <w:bookmarkStart w:id="50" w:name="ME0013"/>
    </w:p>
    <w:bookmarkEnd w:id="50"/>
    <w:p w:rsidR="00B66BF8" w:rsidRPr="0073380D" w:rsidRDefault="00B66BF8" w:rsidP="00A53198">
      <w:pPr>
        <w:rPr>
          <w:lang w:eastAsia="es-MX"/>
        </w:rPr>
      </w:pPr>
    </w:p>
    <w:p w:rsidR="00C9200A" w:rsidRDefault="00C9200A" w:rsidP="005A2D5E">
      <w:pPr>
        <w:pStyle w:val="Ttulo1"/>
        <w:tabs>
          <w:tab w:val="clear" w:pos="720"/>
        </w:tabs>
        <w:autoSpaceDE/>
        <w:autoSpaceDN/>
        <w:adjustRightInd/>
        <w:ind w:left="431" w:hanging="431"/>
      </w:pPr>
      <w:bookmarkStart w:id="51" w:name="_Toc284422782"/>
      <w:r w:rsidRPr="00C9200A">
        <w:rPr>
          <w:bCs w:val="0"/>
        </w:rPr>
        <w:t>6</w:t>
      </w:r>
      <w:r>
        <w:tab/>
      </w:r>
      <w:proofErr w:type="spellStart"/>
      <w:r w:rsidR="00481C4A" w:rsidRPr="007A1FC8">
        <w:t>Poscondiciones</w:t>
      </w:r>
      <w:bookmarkEnd w:id="46"/>
      <w:bookmarkEnd w:id="47"/>
      <w:bookmarkEnd w:id="51"/>
      <w:proofErr w:type="spellEnd"/>
    </w:p>
    <w:p w:rsidR="00991236" w:rsidRDefault="00991236" w:rsidP="00991236">
      <w:pPr>
        <w:rPr>
          <w:lang w:val="es-MX" w:eastAsia="es-MX"/>
        </w:rPr>
      </w:pPr>
    </w:p>
    <w:p w:rsidR="00991236" w:rsidRDefault="00F4241D" w:rsidP="00991236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1   Crear </w:t>
      </w:r>
      <w:r w:rsidR="00157AF0">
        <w:rPr>
          <w:sz w:val="20"/>
          <w:szCs w:val="20"/>
          <w:lang w:val="es-MX" w:eastAsia="es-MX"/>
        </w:rPr>
        <w:t>Almacén</w:t>
      </w:r>
    </w:p>
    <w:p w:rsidR="00723A09" w:rsidRPr="00723A09" w:rsidRDefault="00157AF0" w:rsidP="001C5008">
      <w:pPr>
        <w:pStyle w:val="Prrafodelista"/>
        <w:numPr>
          <w:ilvl w:val="0"/>
          <w:numId w:val="11"/>
        </w:numPr>
        <w:ind w:left="284" w:hanging="284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Modificar Almacén</w:t>
      </w:r>
    </w:p>
    <w:p w:rsidR="00723A09" w:rsidRPr="00723A09" w:rsidRDefault="00157AF0" w:rsidP="001C5008">
      <w:pPr>
        <w:pStyle w:val="Prrafodelista"/>
        <w:numPr>
          <w:ilvl w:val="0"/>
          <w:numId w:val="11"/>
        </w:numPr>
        <w:ind w:left="284" w:hanging="284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Actualizar Almacén</w:t>
      </w:r>
    </w:p>
    <w:p w:rsidR="00991236" w:rsidRPr="00991236" w:rsidRDefault="00991236" w:rsidP="00991236">
      <w:pPr>
        <w:rPr>
          <w:lang w:val="es-MX" w:eastAsia="es-MX"/>
        </w:rPr>
      </w:pPr>
    </w:p>
    <w:p w:rsidR="005A2D5E" w:rsidRPr="00877150" w:rsidRDefault="00FA72C4" w:rsidP="0087715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2" w:name="_Toc264539610"/>
      <w:bookmarkStart w:id="53" w:name="_Toc284422783"/>
      <w:r>
        <w:rPr>
          <w:rFonts w:cs="Arial"/>
        </w:rPr>
        <w:t>6.1</w:t>
      </w:r>
      <w:r>
        <w:rPr>
          <w:rFonts w:cs="Arial"/>
        </w:rPr>
        <w:tab/>
      </w:r>
      <w:bookmarkEnd w:id="52"/>
      <w:r>
        <w:rPr>
          <w:rFonts w:cs="Arial"/>
        </w:rPr>
        <w:t>Generales</w:t>
      </w:r>
      <w:bookmarkEnd w:id="53"/>
    </w:p>
    <w:p w:rsidR="00A906DA" w:rsidRPr="00A906DA" w:rsidRDefault="00A906DA" w:rsidP="00A906DA"/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284422784"/>
      <w:r>
        <w:t>7</w:t>
      </w:r>
      <w:r>
        <w:tab/>
      </w:r>
      <w:r w:rsidR="00D46945">
        <w:t>Anexos</w:t>
      </w:r>
      <w:bookmarkEnd w:id="54"/>
    </w:p>
    <w:p w:rsidR="009F6D98" w:rsidRPr="00877150" w:rsidRDefault="00200213" w:rsidP="00877150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End w:id="1"/>
      <w:bookmarkEnd w:id="2"/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284422785"/>
      <w:bookmarkStart w:id="56" w:name="_Toc207014958"/>
      <w:bookmarkStart w:id="57" w:name="_Toc207088193"/>
      <w:r>
        <w:t>8</w:t>
      </w:r>
      <w:r>
        <w:tab/>
      </w:r>
      <w:r w:rsidR="00160034">
        <w:t>Diagramas</w:t>
      </w:r>
      <w:bookmarkEnd w:id="55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B6762C">
        <w:rPr>
          <w:sz w:val="20"/>
          <w:szCs w:val="20"/>
          <w:lang w:val="es-MX" w:eastAsia="es-MX"/>
        </w:rPr>
        <w:t>Clases\CL_ESC\DCL_ESC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58151E">
        <w:rPr>
          <w:sz w:val="20"/>
          <w:szCs w:val="20"/>
          <w:lang w:val="es-MX" w:eastAsia="es-MX"/>
        </w:rPr>
        <w:t>32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68433D" w:rsidRDefault="009425B8" w:rsidP="00D70C2B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D77BD1">
        <w:rPr>
          <w:sz w:val="20"/>
          <w:szCs w:val="20"/>
          <w:lang w:val="es-MX" w:eastAsia="es-MX"/>
        </w:rPr>
        <w:t>CU_ESC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="0058151E">
        <w:rPr>
          <w:sz w:val="20"/>
          <w:szCs w:val="20"/>
          <w:lang w:val="es-MX" w:eastAsia="es-MX"/>
        </w:rPr>
        <w:t>AdministrarAlmacenes</w:t>
      </w:r>
      <w:proofErr w:type="spellEnd"/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bookmarkStart w:id="58" w:name="_Toc284422786"/>
      <w:r w:rsidR="0058151E">
        <w:rPr>
          <w:sz w:val="20"/>
          <w:szCs w:val="20"/>
          <w:lang w:val="es-MX" w:eastAsia="es-MX"/>
        </w:rPr>
        <w:t>32</w:t>
      </w:r>
    </w:p>
    <w:p w:rsidR="0068433D" w:rsidRDefault="0068433D" w:rsidP="00D70C2B"/>
    <w:p w:rsidR="0068433D" w:rsidRDefault="0068433D" w:rsidP="00D70C2B"/>
    <w:p w:rsidR="005D7225" w:rsidRDefault="005D7225" w:rsidP="00D70C2B">
      <w:pPr>
        <w:rPr>
          <w:b/>
        </w:rPr>
      </w:pPr>
    </w:p>
    <w:p w:rsidR="005D7225" w:rsidRDefault="005D7225" w:rsidP="00D70C2B">
      <w:pPr>
        <w:rPr>
          <w:b/>
        </w:rPr>
      </w:pPr>
    </w:p>
    <w:p w:rsidR="005D7225" w:rsidRDefault="005D7225" w:rsidP="00D70C2B">
      <w:pPr>
        <w:rPr>
          <w:b/>
        </w:rPr>
      </w:pPr>
    </w:p>
    <w:p w:rsidR="005D7225" w:rsidRDefault="005D7225" w:rsidP="00D70C2B">
      <w:pPr>
        <w:rPr>
          <w:b/>
        </w:rPr>
      </w:pPr>
    </w:p>
    <w:p w:rsidR="005D7225" w:rsidRDefault="005D7225" w:rsidP="00D70C2B">
      <w:pPr>
        <w:rPr>
          <w:b/>
        </w:rPr>
      </w:pPr>
    </w:p>
    <w:p w:rsidR="005D7225" w:rsidRDefault="005D7225" w:rsidP="00D70C2B">
      <w:pPr>
        <w:rPr>
          <w:b/>
        </w:rPr>
      </w:pPr>
    </w:p>
    <w:p w:rsidR="005D7225" w:rsidRDefault="005D7225" w:rsidP="00D70C2B">
      <w:pPr>
        <w:rPr>
          <w:b/>
        </w:rPr>
      </w:pPr>
    </w:p>
    <w:p w:rsidR="005D7225" w:rsidRDefault="005D7225" w:rsidP="00D70C2B">
      <w:pPr>
        <w:rPr>
          <w:b/>
        </w:rPr>
      </w:pPr>
    </w:p>
    <w:p w:rsidR="005D7225" w:rsidRDefault="005D7225" w:rsidP="00D70C2B">
      <w:pPr>
        <w:rPr>
          <w:b/>
        </w:rPr>
      </w:pPr>
    </w:p>
    <w:p w:rsidR="005D7225" w:rsidRDefault="005D7225" w:rsidP="00D70C2B">
      <w:pPr>
        <w:rPr>
          <w:b/>
        </w:rPr>
      </w:pPr>
    </w:p>
    <w:p w:rsidR="005D7225" w:rsidRDefault="005D7225" w:rsidP="00D70C2B">
      <w:pPr>
        <w:rPr>
          <w:b/>
        </w:rPr>
      </w:pPr>
    </w:p>
    <w:p w:rsidR="005D7225" w:rsidRDefault="005D7225" w:rsidP="00D70C2B">
      <w:pPr>
        <w:rPr>
          <w:b/>
        </w:rPr>
      </w:pPr>
    </w:p>
    <w:p w:rsidR="005D7225" w:rsidRDefault="005D7225" w:rsidP="00D70C2B">
      <w:pPr>
        <w:rPr>
          <w:b/>
        </w:rPr>
      </w:pPr>
    </w:p>
    <w:p w:rsidR="005D7225" w:rsidRDefault="005D7225" w:rsidP="00D70C2B">
      <w:pPr>
        <w:rPr>
          <w:b/>
        </w:rPr>
      </w:pPr>
    </w:p>
    <w:p w:rsidR="00B33346" w:rsidRDefault="00D70C2B" w:rsidP="00D70C2B">
      <w:pPr>
        <w:rPr>
          <w:b/>
        </w:rPr>
      </w:pPr>
      <w:r>
        <w:rPr>
          <w:b/>
        </w:rPr>
        <w:lastRenderedPageBreak/>
        <w:t xml:space="preserve">9     </w:t>
      </w:r>
      <w:r w:rsidR="00160034" w:rsidRPr="00D70C2B">
        <w:rPr>
          <w:b/>
        </w:rPr>
        <w:t>Propuesta de Pantalla</w:t>
      </w:r>
      <w:r w:rsidR="0005363D" w:rsidRPr="00D70C2B">
        <w:rPr>
          <w:b/>
        </w:rPr>
        <w:t>s</w:t>
      </w:r>
      <w:bookmarkEnd w:id="58"/>
    </w:p>
    <w:p w:rsidR="00B33346" w:rsidRDefault="00B33346" w:rsidP="00B33346"/>
    <w:p w:rsidR="00EE55AF" w:rsidRPr="00B33346" w:rsidRDefault="00EE55AF" w:rsidP="00965C9A">
      <w:pPr>
        <w:jc w:val="center"/>
      </w:pPr>
    </w:p>
    <w:p w:rsidR="00111DE6" w:rsidRDefault="005D7225" w:rsidP="005D7225">
      <w:r>
        <w:object w:dxaOrig="9463" w:dyaOrig="11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554.25pt" o:ole="">
            <v:imagedata r:id="rId11" o:title=""/>
          </v:shape>
          <o:OLEObject Type="Embed" ProgID="Visio.Drawing.11" ShapeID="_x0000_i1025" DrawAspect="Content" ObjectID="_1363012046" r:id="rId12"/>
        </w:object>
      </w:r>
    </w:p>
    <w:p w:rsidR="000005DB" w:rsidRPr="0030470A" w:rsidRDefault="000005DB" w:rsidP="002E7522">
      <w:pPr>
        <w:rPr>
          <w:sz w:val="20"/>
          <w:szCs w:val="20"/>
        </w:rPr>
      </w:pPr>
    </w:p>
    <w:p w:rsidR="000005DB" w:rsidRPr="000005DB" w:rsidRDefault="000005DB" w:rsidP="000005DB"/>
    <w:p w:rsidR="000005DB" w:rsidRPr="000005DB" w:rsidRDefault="000005DB" w:rsidP="00D00B3D">
      <w:pPr>
        <w:jc w:val="center"/>
      </w:pPr>
    </w:p>
    <w:p w:rsidR="000005DB" w:rsidRDefault="000005DB" w:rsidP="002E7522">
      <w:pPr>
        <w:jc w:val="center"/>
      </w:pPr>
    </w:p>
    <w:p w:rsidR="000005DB" w:rsidRDefault="000005DB" w:rsidP="000005DB">
      <w:pPr>
        <w:tabs>
          <w:tab w:val="left" w:pos="1230"/>
        </w:tabs>
      </w:pPr>
      <w:r>
        <w:lastRenderedPageBreak/>
        <w:tab/>
      </w:r>
    </w:p>
    <w:p w:rsidR="000005DB" w:rsidRDefault="000005DB" w:rsidP="000005DB">
      <w:pPr>
        <w:tabs>
          <w:tab w:val="left" w:pos="1230"/>
        </w:tabs>
      </w:pPr>
    </w:p>
    <w:p w:rsidR="007F4C05" w:rsidRPr="005D7225" w:rsidRDefault="000C224B" w:rsidP="005D7225">
      <w:pPr>
        <w:rPr>
          <w:b/>
          <w:lang w:val="es-MX" w:eastAsia="es-MX"/>
        </w:rPr>
      </w:pPr>
      <w:bookmarkStart w:id="59" w:name="_Toc284422787"/>
      <w:r w:rsidRPr="005D7225">
        <w:rPr>
          <w:b/>
        </w:rPr>
        <w:t>10</w:t>
      </w:r>
      <w:r w:rsidRPr="005D7225">
        <w:rPr>
          <w:b/>
        </w:rPr>
        <w:tab/>
      </w:r>
      <w:r w:rsidR="007F4C05" w:rsidRPr="005D7225">
        <w:rPr>
          <w:b/>
        </w:rPr>
        <w:t>Firmas de Aceptación</w:t>
      </w:r>
      <w:bookmarkEnd w:id="56"/>
      <w:bookmarkEnd w:id="57"/>
      <w:bookmarkEnd w:id="59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AD67D9" w:rsidP="0050002F">
            <w:pPr>
              <w:pStyle w:val="Listaconvietas"/>
            </w:pPr>
            <w:r>
              <w:rPr>
                <w:i w:val="0"/>
                <w:color w:val="auto"/>
              </w:rPr>
              <w:t>09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02</w:t>
            </w:r>
            <w:r w:rsidR="0050002F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</w:t>
            </w:r>
            <w:proofErr w:type="spellStart"/>
            <w:r>
              <w:rPr>
                <w:i w:val="0"/>
                <w:color w:val="auto"/>
              </w:rPr>
              <w:t>Amesol</w:t>
            </w:r>
            <w:proofErr w:type="spellEnd"/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Líder del Proyecto / Ejecutivo de Cuentas Corporativas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6969A5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de Proyecto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Gerente de Sistemas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  <w:r w:rsidR="00AD67D9">
              <w:rPr>
                <w:i w:val="0"/>
                <w:color w:val="auto"/>
              </w:rPr>
              <w:t>CRJ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E946F0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Sandra Liliana Mayorga Bayona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r w:rsidR="006969A5" w:rsidRPr="00200213">
              <w:rPr>
                <w:i w:val="0"/>
                <w:color w:val="auto"/>
              </w:rPr>
              <w:t>Ingeniería</w:t>
            </w:r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3"/>
      <w:footerReference w:type="even" r:id="rId14"/>
      <w:footerReference w:type="default" r:id="rId15"/>
      <w:headerReference w:type="first" r:id="rId1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008" w:rsidRDefault="001C5008" w:rsidP="00514F06">
      <w:pPr>
        <w:pStyle w:val="Ttulo1"/>
      </w:pPr>
      <w:r>
        <w:separator/>
      </w:r>
    </w:p>
  </w:endnote>
  <w:endnote w:type="continuationSeparator" w:id="0">
    <w:p w:rsidR="001C5008" w:rsidRDefault="001C500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6FF" w:rsidRDefault="005736F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736FF" w:rsidRDefault="005736F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736FF" w:rsidRPr="00596B48" w:rsidTr="00B01427">
      <w:trPr>
        <w:trHeight w:val="539"/>
      </w:trPr>
      <w:tc>
        <w:tcPr>
          <w:tcW w:w="3331" w:type="dxa"/>
        </w:tcPr>
        <w:p w:rsidR="005736FF" w:rsidRPr="00596B48" w:rsidRDefault="005736F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7BBA79B" wp14:editId="1519AD3E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5736FF" w:rsidRDefault="005736FF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5736FF" w:rsidRPr="00B01427" w:rsidRDefault="005736FF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5736FF" w:rsidRPr="00596B48" w:rsidRDefault="005736F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D7225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D7225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736FF" w:rsidRPr="00596B48" w:rsidRDefault="005736F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008" w:rsidRDefault="001C5008" w:rsidP="00514F06">
      <w:pPr>
        <w:pStyle w:val="Ttulo1"/>
      </w:pPr>
      <w:r>
        <w:separator/>
      </w:r>
    </w:p>
  </w:footnote>
  <w:footnote w:type="continuationSeparator" w:id="0">
    <w:p w:rsidR="001C5008" w:rsidRDefault="001C500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736FF" w:rsidRPr="00375A5D" w:rsidTr="003E5D6F">
      <w:tc>
        <w:tcPr>
          <w:tcW w:w="4604" w:type="dxa"/>
        </w:tcPr>
        <w:p w:rsidR="005736FF" w:rsidRPr="00375A5D" w:rsidRDefault="005736F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736FF" w:rsidRPr="00375A5D" w:rsidRDefault="005736FF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5736FF" w:rsidRPr="00F52321" w:rsidTr="003E5D6F">
      <w:tc>
        <w:tcPr>
          <w:tcW w:w="4604" w:type="dxa"/>
        </w:tcPr>
        <w:p w:rsidR="005736FF" w:rsidRPr="00BC0D4A" w:rsidRDefault="004113D6" w:rsidP="00BC0D4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CUERMESC32</w:t>
          </w:r>
          <w:r w:rsidR="005736FF"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AdministrarAlmacenes</w:t>
          </w:r>
        </w:p>
      </w:tc>
      <w:tc>
        <w:tcPr>
          <w:tcW w:w="4893" w:type="dxa"/>
        </w:tcPr>
        <w:p w:rsidR="005736FF" w:rsidRPr="005D520D" w:rsidRDefault="005736FF" w:rsidP="00BC0D4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:09/02/2011 </w:t>
          </w:r>
        </w:p>
      </w:tc>
    </w:tr>
  </w:tbl>
  <w:p w:rsidR="005736FF" w:rsidRDefault="005736F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736FF" w:rsidTr="003104A1">
      <w:trPr>
        <w:cantSplit/>
        <w:trHeight w:val="1412"/>
      </w:trPr>
      <w:tc>
        <w:tcPr>
          <w:tcW w:w="10114" w:type="dxa"/>
          <w:vAlign w:val="center"/>
        </w:tcPr>
        <w:p w:rsidR="005736FF" w:rsidRDefault="005736FF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5736FF" w:rsidRPr="00872B53" w:rsidRDefault="005736FF" w:rsidP="00D1606C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5736FF" w:rsidRDefault="005736F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multilevel"/>
    <w:tmpl w:val="25720A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2" w:hanging="1800"/>
      </w:pPr>
      <w:rPr>
        <w:rFonts w:hint="default"/>
      </w:rPr>
    </w:lvl>
  </w:abstractNum>
  <w:abstractNum w:abstractNumId="1">
    <w:nsid w:val="0E2F5459"/>
    <w:multiLevelType w:val="multilevel"/>
    <w:tmpl w:val="5F6C1F50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4D572C6"/>
    <w:multiLevelType w:val="hybridMultilevel"/>
    <w:tmpl w:val="3A064E5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5D121C"/>
    <w:multiLevelType w:val="multilevel"/>
    <w:tmpl w:val="DAD0046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 w:val="0"/>
      </w:rPr>
    </w:lvl>
  </w:abstractNum>
  <w:abstractNum w:abstractNumId="4">
    <w:nsid w:val="1A794AD8"/>
    <w:multiLevelType w:val="multilevel"/>
    <w:tmpl w:val="0C78B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785DD8"/>
    <w:multiLevelType w:val="hybridMultilevel"/>
    <w:tmpl w:val="92901872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2CC4A8D"/>
    <w:multiLevelType w:val="multilevel"/>
    <w:tmpl w:val="28CEEAE0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803F0E"/>
    <w:multiLevelType w:val="multilevel"/>
    <w:tmpl w:val="C01EAF8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1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62A3569F"/>
    <w:multiLevelType w:val="multilevel"/>
    <w:tmpl w:val="AF2E1A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B945AC2"/>
    <w:multiLevelType w:val="multilevel"/>
    <w:tmpl w:val="355A48AC"/>
    <w:lvl w:ilvl="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2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82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5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64" w:hanging="1800"/>
      </w:pPr>
      <w:rPr>
        <w:rFonts w:hint="default"/>
        <w:b w:val="0"/>
      </w:rPr>
    </w:lvl>
  </w:abstractNum>
  <w:abstractNum w:abstractNumId="15">
    <w:nsid w:val="792C7247"/>
    <w:multiLevelType w:val="multilevel"/>
    <w:tmpl w:val="0C78B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2"/>
  </w:num>
  <w:num w:numId="9">
    <w:abstractNumId w:val="13"/>
  </w:num>
  <w:num w:numId="10">
    <w:abstractNumId w:val="4"/>
  </w:num>
  <w:num w:numId="11">
    <w:abstractNumId w:val="11"/>
  </w:num>
  <w:num w:numId="12">
    <w:abstractNumId w:val="1"/>
  </w:num>
  <w:num w:numId="13">
    <w:abstractNumId w:val="9"/>
  </w:num>
  <w:num w:numId="14">
    <w:abstractNumId w:val="14"/>
  </w:num>
  <w:num w:numId="15">
    <w:abstractNumId w:val="3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793"/>
    <w:rsid w:val="00000F43"/>
    <w:rsid w:val="00002740"/>
    <w:rsid w:val="00004078"/>
    <w:rsid w:val="00005559"/>
    <w:rsid w:val="000066EA"/>
    <w:rsid w:val="00006873"/>
    <w:rsid w:val="00006B9C"/>
    <w:rsid w:val="00006E3A"/>
    <w:rsid w:val="0001233B"/>
    <w:rsid w:val="000132B5"/>
    <w:rsid w:val="000155AB"/>
    <w:rsid w:val="00022C43"/>
    <w:rsid w:val="00022F2F"/>
    <w:rsid w:val="00023236"/>
    <w:rsid w:val="000243F2"/>
    <w:rsid w:val="000244B4"/>
    <w:rsid w:val="00024B6C"/>
    <w:rsid w:val="000259B5"/>
    <w:rsid w:val="00027361"/>
    <w:rsid w:val="00027D20"/>
    <w:rsid w:val="000317FC"/>
    <w:rsid w:val="00031F1E"/>
    <w:rsid w:val="000330BE"/>
    <w:rsid w:val="00033722"/>
    <w:rsid w:val="00033D82"/>
    <w:rsid w:val="00034016"/>
    <w:rsid w:val="00034BC7"/>
    <w:rsid w:val="00035962"/>
    <w:rsid w:val="00035A3D"/>
    <w:rsid w:val="00037466"/>
    <w:rsid w:val="00040D4E"/>
    <w:rsid w:val="00043406"/>
    <w:rsid w:val="0004340A"/>
    <w:rsid w:val="00043748"/>
    <w:rsid w:val="00044320"/>
    <w:rsid w:val="00047538"/>
    <w:rsid w:val="00047BA4"/>
    <w:rsid w:val="0005001B"/>
    <w:rsid w:val="00050306"/>
    <w:rsid w:val="00050B46"/>
    <w:rsid w:val="00052F59"/>
    <w:rsid w:val="0005363D"/>
    <w:rsid w:val="00055766"/>
    <w:rsid w:val="00057CF7"/>
    <w:rsid w:val="00064630"/>
    <w:rsid w:val="00065CB2"/>
    <w:rsid w:val="000671A5"/>
    <w:rsid w:val="00074319"/>
    <w:rsid w:val="000772FE"/>
    <w:rsid w:val="00077394"/>
    <w:rsid w:val="000778A7"/>
    <w:rsid w:val="0008049A"/>
    <w:rsid w:val="00081A08"/>
    <w:rsid w:val="00081BB6"/>
    <w:rsid w:val="00082AAD"/>
    <w:rsid w:val="00082CD4"/>
    <w:rsid w:val="00083D7E"/>
    <w:rsid w:val="000846CC"/>
    <w:rsid w:val="00084D0D"/>
    <w:rsid w:val="00085065"/>
    <w:rsid w:val="0009089B"/>
    <w:rsid w:val="00090CEA"/>
    <w:rsid w:val="00092B30"/>
    <w:rsid w:val="00093C69"/>
    <w:rsid w:val="00094A61"/>
    <w:rsid w:val="0009650F"/>
    <w:rsid w:val="0009660F"/>
    <w:rsid w:val="00096D77"/>
    <w:rsid w:val="00096EEE"/>
    <w:rsid w:val="00097606"/>
    <w:rsid w:val="000A0597"/>
    <w:rsid w:val="000A1FCE"/>
    <w:rsid w:val="000A2BB6"/>
    <w:rsid w:val="000A56B8"/>
    <w:rsid w:val="000A5CDA"/>
    <w:rsid w:val="000A5EA8"/>
    <w:rsid w:val="000A77DF"/>
    <w:rsid w:val="000B523A"/>
    <w:rsid w:val="000B5641"/>
    <w:rsid w:val="000B5AB8"/>
    <w:rsid w:val="000B7BD9"/>
    <w:rsid w:val="000C224B"/>
    <w:rsid w:val="000C33CE"/>
    <w:rsid w:val="000C393A"/>
    <w:rsid w:val="000C3F3D"/>
    <w:rsid w:val="000C4593"/>
    <w:rsid w:val="000C45BD"/>
    <w:rsid w:val="000C686C"/>
    <w:rsid w:val="000C70CD"/>
    <w:rsid w:val="000C721D"/>
    <w:rsid w:val="000D04F1"/>
    <w:rsid w:val="000D0A4C"/>
    <w:rsid w:val="000D19FC"/>
    <w:rsid w:val="000D1A03"/>
    <w:rsid w:val="000D21D1"/>
    <w:rsid w:val="000D243E"/>
    <w:rsid w:val="000D276A"/>
    <w:rsid w:val="000D4E69"/>
    <w:rsid w:val="000D5465"/>
    <w:rsid w:val="000D5B6A"/>
    <w:rsid w:val="000D6FF2"/>
    <w:rsid w:val="000E61DA"/>
    <w:rsid w:val="000F0C80"/>
    <w:rsid w:val="000F175B"/>
    <w:rsid w:val="000F31CD"/>
    <w:rsid w:val="000F3582"/>
    <w:rsid w:val="000F3DA0"/>
    <w:rsid w:val="000F41CF"/>
    <w:rsid w:val="000F709F"/>
    <w:rsid w:val="000F7157"/>
    <w:rsid w:val="000F7F90"/>
    <w:rsid w:val="00100075"/>
    <w:rsid w:val="00103CD5"/>
    <w:rsid w:val="0010400D"/>
    <w:rsid w:val="001047A2"/>
    <w:rsid w:val="00104EF3"/>
    <w:rsid w:val="00105784"/>
    <w:rsid w:val="00107B20"/>
    <w:rsid w:val="00110445"/>
    <w:rsid w:val="00111303"/>
    <w:rsid w:val="001117A7"/>
    <w:rsid w:val="00111DE6"/>
    <w:rsid w:val="001132C6"/>
    <w:rsid w:val="00113AB9"/>
    <w:rsid w:val="0011637E"/>
    <w:rsid w:val="0011693F"/>
    <w:rsid w:val="001171C7"/>
    <w:rsid w:val="00117B55"/>
    <w:rsid w:val="00117CB3"/>
    <w:rsid w:val="00121830"/>
    <w:rsid w:val="001237BD"/>
    <w:rsid w:val="001241DA"/>
    <w:rsid w:val="00125E35"/>
    <w:rsid w:val="00127125"/>
    <w:rsid w:val="00127213"/>
    <w:rsid w:val="00130300"/>
    <w:rsid w:val="001307A8"/>
    <w:rsid w:val="00131046"/>
    <w:rsid w:val="00132526"/>
    <w:rsid w:val="00132E9D"/>
    <w:rsid w:val="0013392D"/>
    <w:rsid w:val="00133F6E"/>
    <w:rsid w:val="00134492"/>
    <w:rsid w:val="0013480A"/>
    <w:rsid w:val="00134F09"/>
    <w:rsid w:val="0013530E"/>
    <w:rsid w:val="00135B32"/>
    <w:rsid w:val="00136627"/>
    <w:rsid w:val="00137569"/>
    <w:rsid w:val="001415C2"/>
    <w:rsid w:val="001416D3"/>
    <w:rsid w:val="00142E44"/>
    <w:rsid w:val="001436DC"/>
    <w:rsid w:val="001455DE"/>
    <w:rsid w:val="001476B3"/>
    <w:rsid w:val="00147A8A"/>
    <w:rsid w:val="0015088A"/>
    <w:rsid w:val="00150E5B"/>
    <w:rsid w:val="00151F6E"/>
    <w:rsid w:val="00152747"/>
    <w:rsid w:val="00152C0A"/>
    <w:rsid w:val="0015535B"/>
    <w:rsid w:val="00155B9F"/>
    <w:rsid w:val="00157AF0"/>
    <w:rsid w:val="00160034"/>
    <w:rsid w:val="00160C09"/>
    <w:rsid w:val="00161D82"/>
    <w:rsid w:val="00162D35"/>
    <w:rsid w:val="00164D98"/>
    <w:rsid w:val="00167944"/>
    <w:rsid w:val="00167E70"/>
    <w:rsid w:val="0017076C"/>
    <w:rsid w:val="00170E2D"/>
    <w:rsid w:val="00171682"/>
    <w:rsid w:val="00171997"/>
    <w:rsid w:val="00171E13"/>
    <w:rsid w:val="001730DB"/>
    <w:rsid w:val="00173203"/>
    <w:rsid w:val="0017341C"/>
    <w:rsid w:val="0017419E"/>
    <w:rsid w:val="001759D2"/>
    <w:rsid w:val="0017686C"/>
    <w:rsid w:val="00177278"/>
    <w:rsid w:val="00180779"/>
    <w:rsid w:val="001808E5"/>
    <w:rsid w:val="0018176B"/>
    <w:rsid w:val="00182B65"/>
    <w:rsid w:val="00183F8B"/>
    <w:rsid w:val="00184046"/>
    <w:rsid w:val="00185848"/>
    <w:rsid w:val="00185EDE"/>
    <w:rsid w:val="00185F4E"/>
    <w:rsid w:val="00186979"/>
    <w:rsid w:val="00186A03"/>
    <w:rsid w:val="00186C7B"/>
    <w:rsid w:val="00186FAE"/>
    <w:rsid w:val="001909DE"/>
    <w:rsid w:val="001916A4"/>
    <w:rsid w:val="001917E7"/>
    <w:rsid w:val="00191E7E"/>
    <w:rsid w:val="001927A9"/>
    <w:rsid w:val="00194069"/>
    <w:rsid w:val="00196796"/>
    <w:rsid w:val="00197C99"/>
    <w:rsid w:val="00197D83"/>
    <w:rsid w:val="001A0596"/>
    <w:rsid w:val="001A1CD1"/>
    <w:rsid w:val="001A60C2"/>
    <w:rsid w:val="001A669A"/>
    <w:rsid w:val="001A72D4"/>
    <w:rsid w:val="001B09A2"/>
    <w:rsid w:val="001B0B8D"/>
    <w:rsid w:val="001B100F"/>
    <w:rsid w:val="001B1A4A"/>
    <w:rsid w:val="001B254E"/>
    <w:rsid w:val="001B2583"/>
    <w:rsid w:val="001B36CC"/>
    <w:rsid w:val="001B52AD"/>
    <w:rsid w:val="001C0102"/>
    <w:rsid w:val="001C0E25"/>
    <w:rsid w:val="001C0E68"/>
    <w:rsid w:val="001C152B"/>
    <w:rsid w:val="001C1B0F"/>
    <w:rsid w:val="001C5008"/>
    <w:rsid w:val="001C619C"/>
    <w:rsid w:val="001C66A7"/>
    <w:rsid w:val="001C70C4"/>
    <w:rsid w:val="001C7B42"/>
    <w:rsid w:val="001C7F44"/>
    <w:rsid w:val="001D063A"/>
    <w:rsid w:val="001D0DC0"/>
    <w:rsid w:val="001D0F05"/>
    <w:rsid w:val="001D115D"/>
    <w:rsid w:val="001D1534"/>
    <w:rsid w:val="001D296F"/>
    <w:rsid w:val="001D30F0"/>
    <w:rsid w:val="001D338D"/>
    <w:rsid w:val="001D4612"/>
    <w:rsid w:val="001D4B3B"/>
    <w:rsid w:val="001D4DE2"/>
    <w:rsid w:val="001D61BE"/>
    <w:rsid w:val="001D6695"/>
    <w:rsid w:val="001E0247"/>
    <w:rsid w:val="001E0A43"/>
    <w:rsid w:val="001E0CA9"/>
    <w:rsid w:val="001E1405"/>
    <w:rsid w:val="001E20AD"/>
    <w:rsid w:val="001E384E"/>
    <w:rsid w:val="001E6B06"/>
    <w:rsid w:val="001E7286"/>
    <w:rsid w:val="001E7A68"/>
    <w:rsid w:val="001E7B26"/>
    <w:rsid w:val="001F056F"/>
    <w:rsid w:val="001F07BF"/>
    <w:rsid w:val="001F2A75"/>
    <w:rsid w:val="001F2EAE"/>
    <w:rsid w:val="001F34A1"/>
    <w:rsid w:val="001F38BE"/>
    <w:rsid w:val="001F395B"/>
    <w:rsid w:val="001F652E"/>
    <w:rsid w:val="001F7B73"/>
    <w:rsid w:val="001F7C30"/>
    <w:rsid w:val="00200213"/>
    <w:rsid w:val="0020099B"/>
    <w:rsid w:val="00200E3D"/>
    <w:rsid w:val="00203741"/>
    <w:rsid w:val="002042C2"/>
    <w:rsid w:val="002054AC"/>
    <w:rsid w:val="00205E29"/>
    <w:rsid w:val="002065C2"/>
    <w:rsid w:val="00206768"/>
    <w:rsid w:val="00210174"/>
    <w:rsid w:val="0021039E"/>
    <w:rsid w:val="002119FF"/>
    <w:rsid w:val="00212A13"/>
    <w:rsid w:val="00212C41"/>
    <w:rsid w:val="002162AE"/>
    <w:rsid w:val="00216D8B"/>
    <w:rsid w:val="002177DF"/>
    <w:rsid w:val="00217D27"/>
    <w:rsid w:val="00220011"/>
    <w:rsid w:val="00222387"/>
    <w:rsid w:val="00223D45"/>
    <w:rsid w:val="00225B0F"/>
    <w:rsid w:val="00225DC0"/>
    <w:rsid w:val="00225F50"/>
    <w:rsid w:val="0022637D"/>
    <w:rsid w:val="00227281"/>
    <w:rsid w:val="0023064C"/>
    <w:rsid w:val="0023073F"/>
    <w:rsid w:val="002311A2"/>
    <w:rsid w:val="00232EB0"/>
    <w:rsid w:val="00236A1E"/>
    <w:rsid w:val="00236BAE"/>
    <w:rsid w:val="00236E7A"/>
    <w:rsid w:val="00236F4D"/>
    <w:rsid w:val="002373A1"/>
    <w:rsid w:val="00237B18"/>
    <w:rsid w:val="00240749"/>
    <w:rsid w:val="002413F7"/>
    <w:rsid w:val="002416A1"/>
    <w:rsid w:val="002423AA"/>
    <w:rsid w:val="002424FE"/>
    <w:rsid w:val="00242723"/>
    <w:rsid w:val="002429CE"/>
    <w:rsid w:val="00243A2E"/>
    <w:rsid w:val="00243D7B"/>
    <w:rsid w:val="00244CB3"/>
    <w:rsid w:val="00246D25"/>
    <w:rsid w:val="0024718F"/>
    <w:rsid w:val="00247C95"/>
    <w:rsid w:val="002503CA"/>
    <w:rsid w:val="00250ED5"/>
    <w:rsid w:val="00252568"/>
    <w:rsid w:val="00252851"/>
    <w:rsid w:val="00252DE9"/>
    <w:rsid w:val="0025365C"/>
    <w:rsid w:val="00254BEB"/>
    <w:rsid w:val="002565AB"/>
    <w:rsid w:val="00257D8B"/>
    <w:rsid w:val="002601F7"/>
    <w:rsid w:val="00260F95"/>
    <w:rsid w:val="002611A4"/>
    <w:rsid w:val="00261DEE"/>
    <w:rsid w:val="00261EC0"/>
    <w:rsid w:val="00261ED6"/>
    <w:rsid w:val="00262501"/>
    <w:rsid w:val="00264A9D"/>
    <w:rsid w:val="002656C2"/>
    <w:rsid w:val="00265E32"/>
    <w:rsid w:val="00266A2C"/>
    <w:rsid w:val="00266C26"/>
    <w:rsid w:val="0026722C"/>
    <w:rsid w:val="00271399"/>
    <w:rsid w:val="00271484"/>
    <w:rsid w:val="0027289B"/>
    <w:rsid w:val="002728AA"/>
    <w:rsid w:val="00274065"/>
    <w:rsid w:val="00275D92"/>
    <w:rsid w:val="0027651E"/>
    <w:rsid w:val="0027680F"/>
    <w:rsid w:val="002775F9"/>
    <w:rsid w:val="00280F10"/>
    <w:rsid w:val="00284C21"/>
    <w:rsid w:val="002850B7"/>
    <w:rsid w:val="00285DD0"/>
    <w:rsid w:val="00286BFC"/>
    <w:rsid w:val="002870C6"/>
    <w:rsid w:val="002873CF"/>
    <w:rsid w:val="00292A25"/>
    <w:rsid w:val="00293518"/>
    <w:rsid w:val="00295632"/>
    <w:rsid w:val="00295842"/>
    <w:rsid w:val="00297C2B"/>
    <w:rsid w:val="002A022B"/>
    <w:rsid w:val="002A02B5"/>
    <w:rsid w:val="002A0F10"/>
    <w:rsid w:val="002A1456"/>
    <w:rsid w:val="002A1A27"/>
    <w:rsid w:val="002A258C"/>
    <w:rsid w:val="002A4DA3"/>
    <w:rsid w:val="002A72F4"/>
    <w:rsid w:val="002B1EBB"/>
    <w:rsid w:val="002B34C8"/>
    <w:rsid w:val="002B417D"/>
    <w:rsid w:val="002B52ED"/>
    <w:rsid w:val="002B7A67"/>
    <w:rsid w:val="002B7C5C"/>
    <w:rsid w:val="002B7DAA"/>
    <w:rsid w:val="002C4FDC"/>
    <w:rsid w:val="002C6FEA"/>
    <w:rsid w:val="002C77AF"/>
    <w:rsid w:val="002D20F5"/>
    <w:rsid w:val="002D2DF6"/>
    <w:rsid w:val="002D2FCC"/>
    <w:rsid w:val="002D4052"/>
    <w:rsid w:val="002D5665"/>
    <w:rsid w:val="002D6E72"/>
    <w:rsid w:val="002D7C7F"/>
    <w:rsid w:val="002D7F0B"/>
    <w:rsid w:val="002E082E"/>
    <w:rsid w:val="002E0C80"/>
    <w:rsid w:val="002E172B"/>
    <w:rsid w:val="002E2926"/>
    <w:rsid w:val="002E2987"/>
    <w:rsid w:val="002E30DD"/>
    <w:rsid w:val="002E3308"/>
    <w:rsid w:val="002E5028"/>
    <w:rsid w:val="002E56D8"/>
    <w:rsid w:val="002E5DAF"/>
    <w:rsid w:val="002E66B2"/>
    <w:rsid w:val="002E67FD"/>
    <w:rsid w:val="002E6BDF"/>
    <w:rsid w:val="002E7522"/>
    <w:rsid w:val="002E79E5"/>
    <w:rsid w:val="002F046F"/>
    <w:rsid w:val="002F0E8F"/>
    <w:rsid w:val="002F2A60"/>
    <w:rsid w:val="002F2EF1"/>
    <w:rsid w:val="002F42CB"/>
    <w:rsid w:val="002F5206"/>
    <w:rsid w:val="002F60E2"/>
    <w:rsid w:val="003018AA"/>
    <w:rsid w:val="0030230B"/>
    <w:rsid w:val="00303499"/>
    <w:rsid w:val="003040C1"/>
    <w:rsid w:val="0030470A"/>
    <w:rsid w:val="0030499A"/>
    <w:rsid w:val="003066BB"/>
    <w:rsid w:val="0031011A"/>
    <w:rsid w:val="003102E3"/>
    <w:rsid w:val="003104A1"/>
    <w:rsid w:val="0031070D"/>
    <w:rsid w:val="0031149C"/>
    <w:rsid w:val="0031160E"/>
    <w:rsid w:val="003136C6"/>
    <w:rsid w:val="00313D85"/>
    <w:rsid w:val="003158DC"/>
    <w:rsid w:val="00316A51"/>
    <w:rsid w:val="0031736C"/>
    <w:rsid w:val="003177A6"/>
    <w:rsid w:val="003203A2"/>
    <w:rsid w:val="003205AE"/>
    <w:rsid w:val="00320E7F"/>
    <w:rsid w:val="00322AEF"/>
    <w:rsid w:val="00322AF7"/>
    <w:rsid w:val="00322E1F"/>
    <w:rsid w:val="003234A9"/>
    <w:rsid w:val="00326A9D"/>
    <w:rsid w:val="003329AD"/>
    <w:rsid w:val="0033381A"/>
    <w:rsid w:val="00334B79"/>
    <w:rsid w:val="00336BFF"/>
    <w:rsid w:val="00336C8B"/>
    <w:rsid w:val="003400C4"/>
    <w:rsid w:val="00340F72"/>
    <w:rsid w:val="00341547"/>
    <w:rsid w:val="00342F1C"/>
    <w:rsid w:val="00343145"/>
    <w:rsid w:val="00345480"/>
    <w:rsid w:val="00345ECC"/>
    <w:rsid w:val="0034773B"/>
    <w:rsid w:val="0035059D"/>
    <w:rsid w:val="003532CA"/>
    <w:rsid w:val="0035410E"/>
    <w:rsid w:val="003549DB"/>
    <w:rsid w:val="00356FF3"/>
    <w:rsid w:val="00357309"/>
    <w:rsid w:val="00357987"/>
    <w:rsid w:val="00360FC5"/>
    <w:rsid w:val="003612FE"/>
    <w:rsid w:val="00361E41"/>
    <w:rsid w:val="003627EB"/>
    <w:rsid w:val="00362D50"/>
    <w:rsid w:val="003657DC"/>
    <w:rsid w:val="00365D2E"/>
    <w:rsid w:val="00366765"/>
    <w:rsid w:val="00366C4C"/>
    <w:rsid w:val="00367191"/>
    <w:rsid w:val="00367AFC"/>
    <w:rsid w:val="003705F0"/>
    <w:rsid w:val="0037160A"/>
    <w:rsid w:val="00371901"/>
    <w:rsid w:val="00374800"/>
    <w:rsid w:val="0037527F"/>
    <w:rsid w:val="0037589B"/>
    <w:rsid w:val="003767A1"/>
    <w:rsid w:val="003817A4"/>
    <w:rsid w:val="00381915"/>
    <w:rsid w:val="003844BE"/>
    <w:rsid w:val="0038485B"/>
    <w:rsid w:val="00385061"/>
    <w:rsid w:val="00387ED6"/>
    <w:rsid w:val="003907BC"/>
    <w:rsid w:val="00393A0C"/>
    <w:rsid w:val="00394246"/>
    <w:rsid w:val="003951E0"/>
    <w:rsid w:val="003958ED"/>
    <w:rsid w:val="00395F31"/>
    <w:rsid w:val="003A20A2"/>
    <w:rsid w:val="003A2733"/>
    <w:rsid w:val="003A286D"/>
    <w:rsid w:val="003A41CD"/>
    <w:rsid w:val="003A4819"/>
    <w:rsid w:val="003A51EF"/>
    <w:rsid w:val="003A57F2"/>
    <w:rsid w:val="003A62B0"/>
    <w:rsid w:val="003A7F0E"/>
    <w:rsid w:val="003A7FA4"/>
    <w:rsid w:val="003B24FD"/>
    <w:rsid w:val="003B38AB"/>
    <w:rsid w:val="003B5B35"/>
    <w:rsid w:val="003B68E3"/>
    <w:rsid w:val="003C0D68"/>
    <w:rsid w:val="003C1C04"/>
    <w:rsid w:val="003C50F8"/>
    <w:rsid w:val="003C54C8"/>
    <w:rsid w:val="003C58D0"/>
    <w:rsid w:val="003C597C"/>
    <w:rsid w:val="003D0CFA"/>
    <w:rsid w:val="003D0F91"/>
    <w:rsid w:val="003D26A7"/>
    <w:rsid w:val="003D3A11"/>
    <w:rsid w:val="003D4813"/>
    <w:rsid w:val="003D62B8"/>
    <w:rsid w:val="003D70BA"/>
    <w:rsid w:val="003D7A40"/>
    <w:rsid w:val="003D7C33"/>
    <w:rsid w:val="003D7C7C"/>
    <w:rsid w:val="003E0F73"/>
    <w:rsid w:val="003E175D"/>
    <w:rsid w:val="003E317E"/>
    <w:rsid w:val="003E4D05"/>
    <w:rsid w:val="003E5031"/>
    <w:rsid w:val="003E52C8"/>
    <w:rsid w:val="003E5329"/>
    <w:rsid w:val="003E5882"/>
    <w:rsid w:val="003E5D6F"/>
    <w:rsid w:val="003F2901"/>
    <w:rsid w:val="003F2B87"/>
    <w:rsid w:val="003F3508"/>
    <w:rsid w:val="003F3F87"/>
    <w:rsid w:val="003F590E"/>
    <w:rsid w:val="003F6D54"/>
    <w:rsid w:val="003F6FB4"/>
    <w:rsid w:val="003F7C15"/>
    <w:rsid w:val="0040154A"/>
    <w:rsid w:val="004039DF"/>
    <w:rsid w:val="004041D2"/>
    <w:rsid w:val="00407A03"/>
    <w:rsid w:val="0041099C"/>
    <w:rsid w:val="00411136"/>
    <w:rsid w:val="004113D6"/>
    <w:rsid w:val="00411B9E"/>
    <w:rsid w:val="00413A1F"/>
    <w:rsid w:val="0041560F"/>
    <w:rsid w:val="00417009"/>
    <w:rsid w:val="00417F67"/>
    <w:rsid w:val="0042159A"/>
    <w:rsid w:val="00421E96"/>
    <w:rsid w:val="004223F7"/>
    <w:rsid w:val="004231DC"/>
    <w:rsid w:val="00423520"/>
    <w:rsid w:val="00423C10"/>
    <w:rsid w:val="00424A39"/>
    <w:rsid w:val="00425BB6"/>
    <w:rsid w:val="00426B59"/>
    <w:rsid w:val="00426D3E"/>
    <w:rsid w:val="00430B68"/>
    <w:rsid w:val="00431C3B"/>
    <w:rsid w:val="0043257C"/>
    <w:rsid w:val="00433423"/>
    <w:rsid w:val="00433A17"/>
    <w:rsid w:val="004352C8"/>
    <w:rsid w:val="0043589B"/>
    <w:rsid w:val="0043657E"/>
    <w:rsid w:val="00436629"/>
    <w:rsid w:val="00436AA1"/>
    <w:rsid w:val="004370D5"/>
    <w:rsid w:val="00437765"/>
    <w:rsid w:val="0043793F"/>
    <w:rsid w:val="004404DB"/>
    <w:rsid w:val="00440F3E"/>
    <w:rsid w:val="00441A47"/>
    <w:rsid w:val="0044200B"/>
    <w:rsid w:val="004421C6"/>
    <w:rsid w:val="00442AA3"/>
    <w:rsid w:val="004436E8"/>
    <w:rsid w:val="00444A09"/>
    <w:rsid w:val="00446A8C"/>
    <w:rsid w:val="004479D4"/>
    <w:rsid w:val="004515F5"/>
    <w:rsid w:val="00451F71"/>
    <w:rsid w:val="0045227F"/>
    <w:rsid w:val="004524B9"/>
    <w:rsid w:val="00454121"/>
    <w:rsid w:val="00455A3C"/>
    <w:rsid w:val="00455C40"/>
    <w:rsid w:val="00457353"/>
    <w:rsid w:val="00457628"/>
    <w:rsid w:val="00461371"/>
    <w:rsid w:val="00461B40"/>
    <w:rsid w:val="00463FC1"/>
    <w:rsid w:val="00465290"/>
    <w:rsid w:val="00465DB5"/>
    <w:rsid w:val="004665D6"/>
    <w:rsid w:val="004677C4"/>
    <w:rsid w:val="0046781E"/>
    <w:rsid w:val="004706CC"/>
    <w:rsid w:val="00473318"/>
    <w:rsid w:val="00473722"/>
    <w:rsid w:val="00473B78"/>
    <w:rsid w:val="004748F3"/>
    <w:rsid w:val="00474CCD"/>
    <w:rsid w:val="004765AA"/>
    <w:rsid w:val="0047663D"/>
    <w:rsid w:val="00476793"/>
    <w:rsid w:val="00481C4A"/>
    <w:rsid w:val="00485325"/>
    <w:rsid w:val="00485373"/>
    <w:rsid w:val="00485BDF"/>
    <w:rsid w:val="0049112A"/>
    <w:rsid w:val="00491B4C"/>
    <w:rsid w:val="004957FB"/>
    <w:rsid w:val="00496AEE"/>
    <w:rsid w:val="004A18C7"/>
    <w:rsid w:val="004A23B7"/>
    <w:rsid w:val="004A377C"/>
    <w:rsid w:val="004A3D61"/>
    <w:rsid w:val="004A3E7F"/>
    <w:rsid w:val="004A4682"/>
    <w:rsid w:val="004A52B4"/>
    <w:rsid w:val="004B0A36"/>
    <w:rsid w:val="004B0D88"/>
    <w:rsid w:val="004B18E2"/>
    <w:rsid w:val="004B1F0D"/>
    <w:rsid w:val="004B282C"/>
    <w:rsid w:val="004B293B"/>
    <w:rsid w:val="004B2BC5"/>
    <w:rsid w:val="004B3D3C"/>
    <w:rsid w:val="004B3FC4"/>
    <w:rsid w:val="004B42C8"/>
    <w:rsid w:val="004B5B32"/>
    <w:rsid w:val="004B623B"/>
    <w:rsid w:val="004B7E52"/>
    <w:rsid w:val="004C1FE8"/>
    <w:rsid w:val="004C29B5"/>
    <w:rsid w:val="004C560B"/>
    <w:rsid w:val="004C77B3"/>
    <w:rsid w:val="004C78B4"/>
    <w:rsid w:val="004D1FA1"/>
    <w:rsid w:val="004D285B"/>
    <w:rsid w:val="004D36AB"/>
    <w:rsid w:val="004D45D6"/>
    <w:rsid w:val="004D6C6E"/>
    <w:rsid w:val="004D78E0"/>
    <w:rsid w:val="004E23D0"/>
    <w:rsid w:val="004E377B"/>
    <w:rsid w:val="004E5208"/>
    <w:rsid w:val="004E583D"/>
    <w:rsid w:val="004F049D"/>
    <w:rsid w:val="004F1C65"/>
    <w:rsid w:val="004F339F"/>
    <w:rsid w:val="004F4AB5"/>
    <w:rsid w:val="004F4C6D"/>
    <w:rsid w:val="004F4C96"/>
    <w:rsid w:val="004F6527"/>
    <w:rsid w:val="0050002F"/>
    <w:rsid w:val="00501AAC"/>
    <w:rsid w:val="0050304B"/>
    <w:rsid w:val="00503BCE"/>
    <w:rsid w:val="00504398"/>
    <w:rsid w:val="0050675E"/>
    <w:rsid w:val="0050797C"/>
    <w:rsid w:val="00512141"/>
    <w:rsid w:val="00512EBB"/>
    <w:rsid w:val="005146BB"/>
    <w:rsid w:val="00514F06"/>
    <w:rsid w:val="0051720B"/>
    <w:rsid w:val="005174B1"/>
    <w:rsid w:val="00517A46"/>
    <w:rsid w:val="00521BB5"/>
    <w:rsid w:val="00521BC7"/>
    <w:rsid w:val="00524604"/>
    <w:rsid w:val="005249B6"/>
    <w:rsid w:val="00527699"/>
    <w:rsid w:val="005279EE"/>
    <w:rsid w:val="00532694"/>
    <w:rsid w:val="005334F4"/>
    <w:rsid w:val="005343BC"/>
    <w:rsid w:val="0053533B"/>
    <w:rsid w:val="005364F1"/>
    <w:rsid w:val="00536C95"/>
    <w:rsid w:val="00537CB4"/>
    <w:rsid w:val="0054185D"/>
    <w:rsid w:val="00545E3F"/>
    <w:rsid w:val="00551534"/>
    <w:rsid w:val="00551C5A"/>
    <w:rsid w:val="0055202B"/>
    <w:rsid w:val="00554FE7"/>
    <w:rsid w:val="0055504A"/>
    <w:rsid w:val="005560A2"/>
    <w:rsid w:val="00557A1B"/>
    <w:rsid w:val="00564618"/>
    <w:rsid w:val="0056496D"/>
    <w:rsid w:val="00566234"/>
    <w:rsid w:val="00567B61"/>
    <w:rsid w:val="00572DCE"/>
    <w:rsid w:val="005736FF"/>
    <w:rsid w:val="005742E9"/>
    <w:rsid w:val="0057620D"/>
    <w:rsid w:val="00576299"/>
    <w:rsid w:val="00576CBF"/>
    <w:rsid w:val="00580188"/>
    <w:rsid w:val="00580192"/>
    <w:rsid w:val="00580407"/>
    <w:rsid w:val="005806EC"/>
    <w:rsid w:val="0058151E"/>
    <w:rsid w:val="00583E68"/>
    <w:rsid w:val="00585221"/>
    <w:rsid w:val="005853EB"/>
    <w:rsid w:val="00590357"/>
    <w:rsid w:val="0059114A"/>
    <w:rsid w:val="00591BAA"/>
    <w:rsid w:val="00591EB1"/>
    <w:rsid w:val="00592803"/>
    <w:rsid w:val="00592D43"/>
    <w:rsid w:val="00593042"/>
    <w:rsid w:val="0059552D"/>
    <w:rsid w:val="0059583B"/>
    <w:rsid w:val="00596B48"/>
    <w:rsid w:val="00596BD7"/>
    <w:rsid w:val="00597176"/>
    <w:rsid w:val="005972FC"/>
    <w:rsid w:val="00597FFC"/>
    <w:rsid w:val="005A09F5"/>
    <w:rsid w:val="005A0F0D"/>
    <w:rsid w:val="005A1F2D"/>
    <w:rsid w:val="005A2D5E"/>
    <w:rsid w:val="005A45B6"/>
    <w:rsid w:val="005A4796"/>
    <w:rsid w:val="005A513F"/>
    <w:rsid w:val="005A6C25"/>
    <w:rsid w:val="005A6DF5"/>
    <w:rsid w:val="005A7BA3"/>
    <w:rsid w:val="005B2848"/>
    <w:rsid w:val="005B2BCB"/>
    <w:rsid w:val="005B4087"/>
    <w:rsid w:val="005B4FAF"/>
    <w:rsid w:val="005B5A50"/>
    <w:rsid w:val="005B63A8"/>
    <w:rsid w:val="005B6A4D"/>
    <w:rsid w:val="005B6C04"/>
    <w:rsid w:val="005B6F77"/>
    <w:rsid w:val="005C1B2B"/>
    <w:rsid w:val="005C432E"/>
    <w:rsid w:val="005C43FB"/>
    <w:rsid w:val="005C45A9"/>
    <w:rsid w:val="005C6DBF"/>
    <w:rsid w:val="005C75E7"/>
    <w:rsid w:val="005D1D74"/>
    <w:rsid w:val="005D23A6"/>
    <w:rsid w:val="005D3A27"/>
    <w:rsid w:val="005D3B21"/>
    <w:rsid w:val="005D417B"/>
    <w:rsid w:val="005D520D"/>
    <w:rsid w:val="005D7225"/>
    <w:rsid w:val="005E1890"/>
    <w:rsid w:val="005E1D06"/>
    <w:rsid w:val="005E1F9C"/>
    <w:rsid w:val="005E2F2B"/>
    <w:rsid w:val="005E37D4"/>
    <w:rsid w:val="005F0623"/>
    <w:rsid w:val="005F1AE0"/>
    <w:rsid w:val="005F2B5E"/>
    <w:rsid w:val="005F57F9"/>
    <w:rsid w:val="005F64EC"/>
    <w:rsid w:val="005F6AB9"/>
    <w:rsid w:val="0060151C"/>
    <w:rsid w:val="00602DD9"/>
    <w:rsid w:val="0060399E"/>
    <w:rsid w:val="006072F8"/>
    <w:rsid w:val="00610041"/>
    <w:rsid w:val="0061022E"/>
    <w:rsid w:val="00610B65"/>
    <w:rsid w:val="006117D1"/>
    <w:rsid w:val="006132F6"/>
    <w:rsid w:val="0061340C"/>
    <w:rsid w:val="006140D5"/>
    <w:rsid w:val="00614748"/>
    <w:rsid w:val="00615869"/>
    <w:rsid w:val="00615BC4"/>
    <w:rsid w:val="00615C1E"/>
    <w:rsid w:val="00616072"/>
    <w:rsid w:val="00616478"/>
    <w:rsid w:val="00616C7E"/>
    <w:rsid w:val="006201FA"/>
    <w:rsid w:val="0062269B"/>
    <w:rsid w:val="00622A8C"/>
    <w:rsid w:val="006232C3"/>
    <w:rsid w:val="006258A9"/>
    <w:rsid w:val="00626212"/>
    <w:rsid w:val="00626421"/>
    <w:rsid w:val="0063197C"/>
    <w:rsid w:val="00632EF7"/>
    <w:rsid w:val="006332DC"/>
    <w:rsid w:val="00633DC4"/>
    <w:rsid w:val="00634490"/>
    <w:rsid w:val="00635285"/>
    <w:rsid w:val="00635705"/>
    <w:rsid w:val="00635D39"/>
    <w:rsid w:val="00635D58"/>
    <w:rsid w:val="00636FBA"/>
    <w:rsid w:val="00642E3A"/>
    <w:rsid w:val="00643279"/>
    <w:rsid w:val="0064477C"/>
    <w:rsid w:val="00650940"/>
    <w:rsid w:val="00652802"/>
    <w:rsid w:val="00652D27"/>
    <w:rsid w:val="006536B3"/>
    <w:rsid w:val="00654557"/>
    <w:rsid w:val="006562BA"/>
    <w:rsid w:val="00660B84"/>
    <w:rsid w:val="00661963"/>
    <w:rsid w:val="00662E8D"/>
    <w:rsid w:val="00664A73"/>
    <w:rsid w:val="00667F5A"/>
    <w:rsid w:val="006703D0"/>
    <w:rsid w:val="0067061B"/>
    <w:rsid w:val="0067094B"/>
    <w:rsid w:val="0067172A"/>
    <w:rsid w:val="00671DCC"/>
    <w:rsid w:val="00672102"/>
    <w:rsid w:val="00676504"/>
    <w:rsid w:val="0067670C"/>
    <w:rsid w:val="00677B5E"/>
    <w:rsid w:val="00680AA5"/>
    <w:rsid w:val="00680B58"/>
    <w:rsid w:val="00681616"/>
    <w:rsid w:val="00682246"/>
    <w:rsid w:val="006833DB"/>
    <w:rsid w:val="0068433D"/>
    <w:rsid w:val="00684F02"/>
    <w:rsid w:val="0068517B"/>
    <w:rsid w:val="00686506"/>
    <w:rsid w:val="00690064"/>
    <w:rsid w:val="006914EA"/>
    <w:rsid w:val="00692080"/>
    <w:rsid w:val="006921B9"/>
    <w:rsid w:val="006922ED"/>
    <w:rsid w:val="0069287F"/>
    <w:rsid w:val="0069294B"/>
    <w:rsid w:val="00693A3E"/>
    <w:rsid w:val="006958E2"/>
    <w:rsid w:val="00695EB9"/>
    <w:rsid w:val="006969A5"/>
    <w:rsid w:val="00697112"/>
    <w:rsid w:val="006A1233"/>
    <w:rsid w:val="006A1F98"/>
    <w:rsid w:val="006A2191"/>
    <w:rsid w:val="006A375B"/>
    <w:rsid w:val="006A530B"/>
    <w:rsid w:val="006A6A83"/>
    <w:rsid w:val="006A744A"/>
    <w:rsid w:val="006A7DF4"/>
    <w:rsid w:val="006A7F84"/>
    <w:rsid w:val="006B124C"/>
    <w:rsid w:val="006B154A"/>
    <w:rsid w:val="006B32A6"/>
    <w:rsid w:val="006B51C4"/>
    <w:rsid w:val="006C02A6"/>
    <w:rsid w:val="006C059D"/>
    <w:rsid w:val="006C07E2"/>
    <w:rsid w:val="006C0E6B"/>
    <w:rsid w:val="006C21EF"/>
    <w:rsid w:val="006C4045"/>
    <w:rsid w:val="006C4CBE"/>
    <w:rsid w:val="006C5013"/>
    <w:rsid w:val="006C5969"/>
    <w:rsid w:val="006C6575"/>
    <w:rsid w:val="006C6E54"/>
    <w:rsid w:val="006C792C"/>
    <w:rsid w:val="006D137A"/>
    <w:rsid w:val="006D1746"/>
    <w:rsid w:val="006D1AEA"/>
    <w:rsid w:val="006D458D"/>
    <w:rsid w:val="006D50F6"/>
    <w:rsid w:val="006D53A7"/>
    <w:rsid w:val="006D645A"/>
    <w:rsid w:val="006D72F3"/>
    <w:rsid w:val="006D7557"/>
    <w:rsid w:val="006E04E9"/>
    <w:rsid w:val="006E0BF6"/>
    <w:rsid w:val="006E2D65"/>
    <w:rsid w:val="006E3428"/>
    <w:rsid w:val="006E421E"/>
    <w:rsid w:val="006E49DB"/>
    <w:rsid w:val="006E5DBC"/>
    <w:rsid w:val="006E646A"/>
    <w:rsid w:val="006E656F"/>
    <w:rsid w:val="006E7538"/>
    <w:rsid w:val="006F0DE7"/>
    <w:rsid w:val="006F17D3"/>
    <w:rsid w:val="006F20AC"/>
    <w:rsid w:val="006F22EA"/>
    <w:rsid w:val="006F3CF0"/>
    <w:rsid w:val="006F3E27"/>
    <w:rsid w:val="006F4EB8"/>
    <w:rsid w:val="006F6BF3"/>
    <w:rsid w:val="0070015D"/>
    <w:rsid w:val="00700A3B"/>
    <w:rsid w:val="00703490"/>
    <w:rsid w:val="0070356D"/>
    <w:rsid w:val="00703D5D"/>
    <w:rsid w:val="00705319"/>
    <w:rsid w:val="00705392"/>
    <w:rsid w:val="007068F5"/>
    <w:rsid w:val="00706EC8"/>
    <w:rsid w:val="00707BBC"/>
    <w:rsid w:val="0071000B"/>
    <w:rsid w:val="00711F6D"/>
    <w:rsid w:val="00713CFB"/>
    <w:rsid w:val="00714CAF"/>
    <w:rsid w:val="0071507A"/>
    <w:rsid w:val="007157D6"/>
    <w:rsid w:val="00723A09"/>
    <w:rsid w:val="00723FDF"/>
    <w:rsid w:val="007247D8"/>
    <w:rsid w:val="00724941"/>
    <w:rsid w:val="0072573B"/>
    <w:rsid w:val="00725FF1"/>
    <w:rsid w:val="007269D8"/>
    <w:rsid w:val="00730DEC"/>
    <w:rsid w:val="00732B29"/>
    <w:rsid w:val="00732E37"/>
    <w:rsid w:val="00732FE1"/>
    <w:rsid w:val="007330AA"/>
    <w:rsid w:val="0073380D"/>
    <w:rsid w:val="00735451"/>
    <w:rsid w:val="007355F0"/>
    <w:rsid w:val="00735B00"/>
    <w:rsid w:val="00735B49"/>
    <w:rsid w:val="00736226"/>
    <w:rsid w:val="00737377"/>
    <w:rsid w:val="007377B0"/>
    <w:rsid w:val="0073798B"/>
    <w:rsid w:val="00740191"/>
    <w:rsid w:val="00741071"/>
    <w:rsid w:val="00741B54"/>
    <w:rsid w:val="00741DFB"/>
    <w:rsid w:val="0074243B"/>
    <w:rsid w:val="0074295A"/>
    <w:rsid w:val="00743661"/>
    <w:rsid w:val="007439D4"/>
    <w:rsid w:val="00743B4F"/>
    <w:rsid w:val="007451BF"/>
    <w:rsid w:val="00745A0C"/>
    <w:rsid w:val="007469A6"/>
    <w:rsid w:val="00746A0D"/>
    <w:rsid w:val="007503B2"/>
    <w:rsid w:val="00750F86"/>
    <w:rsid w:val="00752DDD"/>
    <w:rsid w:val="0075424F"/>
    <w:rsid w:val="00755B98"/>
    <w:rsid w:val="007562D5"/>
    <w:rsid w:val="00757824"/>
    <w:rsid w:val="00762081"/>
    <w:rsid w:val="00762137"/>
    <w:rsid w:val="00762DEC"/>
    <w:rsid w:val="0076320B"/>
    <w:rsid w:val="00764848"/>
    <w:rsid w:val="007664EC"/>
    <w:rsid w:val="00766AB1"/>
    <w:rsid w:val="00766DB7"/>
    <w:rsid w:val="0076730F"/>
    <w:rsid w:val="007677F6"/>
    <w:rsid w:val="00770718"/>
    <w:rsid w:val="0077082B"/>
    <w:rsid w:val="00771643"/>
    <w:rsid w:val="0077164F"/>
    <w:rsid w:val="0077199E"/>
    <w:rsid w:val="0077308C"/>
    <w:rsid w:val="007741B0"/>
    <w:rsid w:val="00774A17"/>
    <w:rsid w:val="00774B40"/>
    <w:rsid w:val="00775F8E"/>
    <w:rsid w:val="007760E6"/>
    <w:rsid w:val="00777555"/>
    <w:rsid w:val="0078048F"/>
    <w:rsid w:val="00780746"/>
    <w:rsid w:val="00782519"/>
    <w:rsid w:val="007833A5"/>
    <w:rsid w:val="00784763"/>
    <w:rsid w:val="007855D2"/>
    <w:rsid w:val="00786BF9"/>
    <w:rsid w:val="00790196"/>
    <w:rsid w:val="00790C54"/>
    <w:rsid w:val="007917A7"/>
    <w:rsid w:val="00792C35"/>
    <w:rsid w:val="00792F88"/>
    <w:rsid w:val="007948BC"/>
    <w:rsid w:val="007975F4"/>
    <w:rsid w:val="00797670"/>
    <w:rsid w:val="00797C4E"/>
    <w:rsid w:val="00797FC3"/>
    <w:rsid w:val="007A00B5"/>
    <w:rsid w:val="007A1FC8"/>
    <w:rsid w:val="007A7361"/>
    <w:rsid w:val="007B12C3"/>
    <w:rsid w:val="007B393D"/>
    <w:rsid w:val="007B465D"/>
    <w:rsid w:val="007B4843"/>
    <w:rsid w:val="007B6535"/>
    <w:rsid w:val="007B6903"/>
    <w:rsid w:val="007B7A34"/>
    <w:rsid w:val="007B7EDC"/>
    <w:rsid w:val="007C29AE"/>
    <w:rsid w:val="007C2B96"/>
    <w:rsid w:val="007C3BBF"/>
    <w:rsid w:val="007D16DC"/>
    <w:rsid w:val="007D2A94"/>
    <w:rsid w:val="007D2D49"/>
    <w:rsid w:val="007D345B"/>
    <w:rsid w:val="007D4D1A"/>
    <w:rsid w:val="007D60A2"/>
    <w:rsid w:val="007D67FA"/>
    <w:rsid w:val="007D687F"/>
    <w:rsid w:val="007D6B46"/>
    <w:rsid w:val="007D721D"/>
    <w:rsid w:val="007E0CF0"/>
    <w:rsid w:val="007E0D17"/>
    <w:rsid w:val="007E1680"/>
    <w:rsid w:val="007E21E9"/>
    <w:rsid w:val="007E2CC4"/>
    <w:rsid w:val="007E334D"/>
    <w:rsid w:val="007E3AAF"/>
    <w:rsid w:val="007E407B"/>
    <w:rsid w:val="007E4E4D"/>
    <w:rsid w:val="007F0769"/>
    <w:rsid w:val="007F0C4A"/>
    <w:rsid w:val="007F23C9"/>
    <w:rsid w:val="007F4C05"/>
    <w:rsid w:val="007F5E7C"/>
    <w:rsid w:val="007F60EF"/>
    <w:rsid w:val="007F6484"/>
    <w:rsid w:val="007F6B13"/>
    <w:rsid w:val="007F7327"/>
    <w:rsid w:val="007F7FD7"/>
    <w:rsid w:val="00800B14"/>
    <w:rsid w:val="00800F7B"/>
    <w:rsid w:val="00801A53"/>
    <w:rsid w:val="00802C6C"/>
    <w:rsid w:val="00802E5B"/>
    <w:rsid w:val="00805540"/>
    <w:rsid w:val="0080681E"/>
    <w:rsid w:val="00810822"/>
    <w:rsid w:val="00811F2C"/>
    <w:rsid w:val="00811F3A"/>
    <w:rsid w:val="00813034"/>
    <w:rsid w:val="00813C5E"/>
    <w:rsid w:val="00813F82"/>
    <w:rsid w:val="00814E07"/>
    <w:rsid w:val="00816ED7"/>
    <w:rsid w:val="00817318"/>
    <w:rsid w:val="00817733"/>
    <w:rsid w:val="008202A0"/>
    <w:rsid w:val="008213DC"/>
    <w:rsid w:val="008227D1"/>
    <w:rsid w:val="00822EAC"/>
    <w:rsid w:val="0082374A"/>
    <w:rsid w:val="00824BC9"/>
    <w:rsid w:val="00824E89"/>
    <w:rsid w:val="008273E4"/>
    <w:rsid w:val="00830A3D"/>
    <w:rsid w:val="00831826"/>
    <w:rsid w:val="008322D4"/>
    <w:rsid w:val="008328F8"/>
    <w:rsid w:val="00833ED3"/>
    <w:rsid w:val="00835884"/>
    <w:rsid w:val="0084265E"/>
    <w:rsid w:val="00843AEC"/>
    <w:rsid w:val="00843C0F"/>
    <w:rsid w:val="00846CC7"/>
    <w:rsid w:val="0084736D"/>
    <w:rsid w:val="008474C7"/>
    <w:rsid w:val="00847B4B"/>
    <w:rsid w:val="00851274"/>
    <w:rsid w:val="00854263"/>
    <w:rsid w:val="00854ED3"/>
    <w:rsid w:val="00855661"/>
    <w:rsid w:val="00855CF8"/>
    <w:rsid w:val="00857306"/>
    <w:rsid w:val="0086080F"/>
    <w:rsid w:val="00862C02"/>
    <w:rsid w:val="0086303B"/>
    <w:rsid w:val="00863640"/>
    <w:rsid w:val="00863AEC"/>
    <w:rsid w:val="00864FD8"/>
    <w:rsid w:val="008657CE"/>
    <w:rsid w:val="00865B11"/>
    <w:rsid w:val="00866707"/>
    <w:rsid w:val="00870836"/>
    <w:rsid w:val="0087092F"/>
    <w:rsid w:val="00871A84"/>
    <w:rsid w:val="00872776"/>
    <w:rsid w:val="00872B53"/>
    <w:rsid w:val="008745ED"/>
    <w:rsid w:val="0087493A"/>
    <w:rsid w:val="008755E8"/>
    <w:rsid w:val="00877150"/>
    <w:rsid w:val="008808A6"/>
    <w:rsid w:val="00880F6E"/>
    <w:rsid w:val="008817CF"/>
    <w:rsid w:val="00881F5C"/>
    <w:rsid w:val="0088363A"/>
    <w:rsid w:val="00883D58"/>
    <w:rsid w:val="00883DA2"/>
    <w:rsid w:val="0088493C"/>
    <w:rsid w:val="008860AC"/>
    <w:rsid w:val="0088695D"/>
    <w:rsid w:val="00891353"/>
    <w:rsid w:val="00892DD0"/>
    <w:rsid w:val="00892F04"/>
    <w:rsid w:val="008935DF"/>
    <w:rsid w:val="008946CE"/>
    <w:rsid w:val="00894B60"/>
    <w:rsid w:val="008A19C2"/>
    <w:rsid w:val="008A1A21"/>
    <w:rsid w:val="008A251B"/>
    <w:rsid w:val="008A4D9A"/>
    <w:rsid w:val="008A598A"/>
    <w:rsid w:val="008A650D"/>
    <w:rsid w:val="008A7D2E"/>
    <w:rsid w:val="008B0381"/>
    <w:rsid w:val="008B07B2"/>
    <w:rsid w:val="008B18D7"/>
    <w:rsid w:val="008B5023"/>
    <w:rsid w:val="008B6819"/>
    <w:rsid w:val="008B795F"/>
    <w:rsid w:val="008C01B6"/>
    <w:rsid w:val="008C1A12"/>
    <w:rsid w:val="008C27A5"/>
    <w:rsid w:val="008C2D8A"/>
    <w:rsid w:val="008C3DAC"/>
    <w:rsid w:val="008C5932"/>
    <w:rsid w:val="008C73E6"/>
    <w:rsid w:val="008D1DAA"/>
    <w:rsid w:val="008D2376"/>
    <w:rsid w:val="008D2944"/>
    <w:rsid w:val="008D2D0E"/>
    <w:rsid w:val="008D31AC"/>
    <w:rsid w:val="008D4219"/>
    <w:rsid w:val="008D470A"/>
    <w:rsid w:val="008E2DB4"/>
    <w:rsid w:val="008E4BED"/>
    <w:rsid w:val="008E4C82"/>
    <w:rsid w:val="008E5416"/>
    <w:rsid w:val="008E5813"/>
    <w:rsid w:val="008E6734"/>
    <w:rsid w:val="008E7613"/>
    <w:rsid w:val="008F0F61"/>
    <w:rsid w:val="008F1AE5"/>
    <w:rsid w:val="008F2D82"/>
    <w:rsid w:val="008F33E3"/>
    <w:rsid w:val="008F4916"/>
    <w:rsid w:val="008F5BCE"/>
    <w:rsid w:val="008F7A87"/>
    <w:rsid w:val="009003C6"/>
    <w:rsid w:val="009015F3"/>
    <w:rsid w:val="009032E1"/>
    <w:rsid w:val="009038E1"/>
    <w:rsid w:val="0090453B"/>
    <w:rsid w:val="00904A6B"/>
    <w:rsid w:val="00905E26"/>
    <w:rsid w:val="009072AB"/>
    <w:rsid w:val="00907A15"/>
    <w:rsid w:val="00907F4A"/>
    <w:rsid w:val="009138C4"/>
    <w:rsid w:val="009149FD"/>
    <w:rsid w:val="00915517"/>
    <w:rsid w:val="00915E45"/>
    <w:rsid w:val="00915FE6"/>
    <w:rsid w:val="00917213"/>
    <w:rsid w:val="00920AE0"/>
    <w:rsid w:val="00921223"/>
    <w:rsid w:val="00922551"/>
    <w:rsid w:val="00922EA0"/>
    <w:rsid w:val="00923E9E"/>
    <w:rsid w:val="00925298"/>
    <w:rsid w:val="00926551"/>
    <w:rsid w:val="00930DA3"/>
    <w:rsid w:val="009353A5"/>
    <w:rsid w:val="00935D52"/>
    <w:rsid w:val="009360C8"/>
    <w:rsid w:val="00937D9A"/>
    <w:rsid w:val="009400ED"/>
    <w:rsid w:val="00940465"/>
    <w:rsid w:val="00940CCF"/>
    <w:rsid w:val="00941259"/>
    <w:rsid w:val="009425B8"/>
    <w:rsid w:val="0094371C"/>
    <w:rsid w:val="009446AF"/>
    <w:rsid w:val="00946744"/>
    <w:rsid w:val="00946D52"/>
    <w:rsid w:val="00951758"/>
    <w:rsid w:val="00951D61"/>
    <w:rsid w:val="00953BDC"/>
    <w:rsid w:val="0095685A"/>
    <w:rsid w:val="00956B0F"/>
    <w:rsid w:val="0095782F"/>
    <w:rsid w:val="0096191D"/>
    <w:rsid w:val="00962928"/>
    <w:rsid w:val="0096313A"/>
    <w:rsid w:val="00963EF0"/>
    <w:rsid w:val="00965C9A"/>
    <w:rsid w:val="00966AB3"/>
    <w:rsid w:val="00967039"/>
    <w:rsid w:val="00971190"/>
    <w:rsid w:val="00972453"/>
    <w:rsid w:val="00972995"/>
    <w:rsid w:val="00976B16"/>
    <w:rsid w:val="00977C49"/>
    <w:rsid w:val="0098004B"/>
    <w:rsid w:val="0098200D"/>
    <w:rsid w:val="00982930"/>
    <w:rsid w:val="00985462"/>
    <w:rsid w:val="00986229"/>
    <w:rsid w:val="00987A6E"/>
    <w:rsid w:val="00990E46"/>
    <w:rsid w:val="00990E6B"/>
    <w:rsid w:val="00991236"/>
    <w:rsid w:val="00991D8E"/>
    <w:rsid w:val="00991E62"/>
    <w:rsid w:val="00992E9D"/>
    <w:rsid w:val="009941C9"/>
    <w:rsid w:val="00995ABE"/>
    <w:rsid w:val="009A10AB"/>
    <w:rsid w:val="009A4462"/>
    <w:rsid w:val="009A4B04"/>
    <w:rsid w:val="009A4EF2"/>
    <w:rsid w:val="009A6C1E"/>
    <w:rsid w:val="009A7163"/>
    <w:rsid w:val="009A73ED"/>
    <w:rsid w:val="009B027F"/>
    <w:rsid w:val="009B1CDA"/>
    <w:rsid w:val="009B237A"/>
    <w:rsid w:val="009B2EA8"/>
    <w:rsid w:val="009B3454"/>
    <w:rsid w:val="009B3742"/>
    <w:rsid w:val="009B5832"/>
    <w:rsid w:val="009B6B8F"/>
    <w:rsid w:val="009C1103"/>
    <w:rsid w:val="009C131E"/>
    <w:rsid w:val="009C1CFD"/>
    <w:rsid w:val="009C2000"/>
    <w:rsid w:val="009C2F79"/>
    <w:rsid w:val="009C3242"/>
    <w:rsid w:val="009C34B9"/>
    <w:rsid w:val="009C42D4"/>
    <w:rsid w:val="009C637E"/>
    <w:rsid w:val="009C7CE7"/>
    <w:rsid w:val="009D02BE"/>
    <w:rsid w:val="009D1FC7"/>
    <w:rsid w:val="009D2340"/>
    <w:rsid w:val="009D2734"/>
    <w:rsid w:val="009D2A72"/>
    <w:rsid w:val="009D2FAA"/>
    <w:rsid w:val="009D7316"/>
    <w:rsid w:val="009E0740"/>
    <w:rsid w:val="009E1761"/>
    <w:rsid w:val="009E2B9E"/>
    <w:rsid w:val="009E2C31"/>
    <w:rsid w:val="009E46CF"/>
    <w:rsid w:val="009E4AB6"/>
    <w:rsid w:val="009E653C"/>
    <w:rsid w:val="009F1C75"/>
    <w:rsid w:val="009F2204"/>
    <w:rsid w:val="009F4FC0"/>
    <w:rsid w:val="009F63D6"/>
    <w:rsid w:val="009F6D98"/>
    <w:rsid w:val="00A006C5"/>
    <w:rsid w:val="00A051A9"/>
    <w:rsid w:val="00A052FA"/>
    <w:rsid w:val="00A07FE9"/>
    <w:rsid w:val="00A10F41"/>
    <w:rsid w:val="00A126BB"/>
    <w:rsid w:val="00A126D6"/>
    <w:rsid w:val="00A138D4"/>
    <w:rsid w:val="00A14024"/>
    <w:rsid w:val="00A14130"/>
    <w:rsid w:val="00A154EA"/>
    <w:rsid w:val="00A1565F"/>
    <w:rsid w:val="00A213BA"/>
    <w:rsid w:val="00A21401"/>
    <w:rsid w:val="00A219CB"/>
    <w:rsid w:val="00A22867"/>
    <w:rsid w:val="00A23464"/>
    <w:rsid w:val="00A240AB"/>
    <w:rsid w:val="00A24D27"/>
    <w:rsid w:val="00A24D3D"/>
    <w:rsid w:val="00A25AB0"/>
    <w:rsid w:val="00A27723"/>
    <w:rsid w:val="00A27F2C"/>
    <w:rsid w:val="00A3159B"/>
    <w:rsid w:val="00A3257B"/>
    <w:rsid w:val="00A32685"/>
    <w:rsid w:val="00A33589"/>
    <w:rsid w:val="00A35087"/>
    <w:rsid w:val="00A35F6B"/>
    <w:rsid w:val="00A36CBA"/>
    <w:rsid w:val="00A374AD"/>
    <w:rsid w:val="00A37534"/>
    <w:rsid w:val="00A377E3"/>
    <w:rsid w:val="00A403AB"/>
    <w:rsid w:val="00A42232"/>
    <w:rsid w:val="00A424FE"/>
    <w:rsid w:val="00A44CD8"/>
    <w:rsid w:val="00A46EAD"/>
    <w:rsid w:val="00A47A8C"/>
    <w:rsid w:val="00A51614"/>
    <w:rsid w:val="00A52C7B"/>
    <w:rsid w:val="00A53198"/>
    <w:rsid w:val="00A54B9C"/>
    <w:rsid w:val="00A56B4F"/>
    <w:rsid w:val="00A6084F"/>
    <w:rsid w:val="00A61C25"/>
    <w:rsid w:val="00A61EAE"/>
    <w:rsid w:val="00A62576"/>
    <w:rsid w:val="00A6310B"/>
    <w:rsid w:val="00A63F43"/>
    <w:rsid w:val="00A640D5"/>
    <w:rsid w:val="00A644B9"/>
    <w:rsid w:val="00A64764"/>
    <w:rsid w:val="00A65189"/>
    <w:rsid w:val="00A65676"/>
    <w:rsid w:val="00A66BED"/>
    <w:rsid w:val="00A70FB9"/>
    <w:rsid w:val="00A71DEC"/>
    <w:rsid w:val="00A72134"/>
    <w:rsid w:val="00A742A9"/>
    <w:rsid w:val="00A749BA"/>
    <w:rsid w:val="00A75047"/>
    <w:rsid w:val="00A759D4"/>
    <w:rsid w:val="00A76CA6"/>
    <w:rsid w:val="00A77A44"/>
    <w:rsid w:val="00A800D1"/>
    <w:rsid w:val="00A80417"/>
    <w:rsid w:val="00A81834"/>
    <w:rsid w:val="00A82360"/>
    <w:rsid w:val="00A83771"/>
    <w:rsid w:val="00A846D9"/>
    <w:rsid w:val="00A84C95"/>
    <w:rsid w:val="00A84D41"/>
    <w:rsid w:val="00A9059D"/>
    <w:rsid w:val="00A906DA"/>
    <w:rsid w:val="00A90C89"/>
    <w:rsid w:val="00A93594"/>
    <w:rsid w:val="00A941E7"/>
    <w:rsid w:val="00A952A8"/>
    <w:rsid w:val="00A96448"/>
    <w:rsid w:val="00A96849"/>
    <w:rsid w:val="00A9734F"/>
    <w:rsid w:val="00A975CE"/>
    <w:rsid w:val="00AA04F1"/>
    <w:rsid w:val="00AA5BDC"/>
    <w:rsid w:val="00AA5C41"/>
    <w:rsid w:val="00AA62A7"/>
    <w:rsid w:val="00AA6F79"/>
    <w:rsid w:val="00AB1793"/>
    <w:rsid w:val="00AB19EE"/>
    <w:rsid w:val="00AB29E9"/>
    <w:rsid w:val="00AB2BB7"/>
    <w:rsid w:val="00AB2D43"/>
    <w:rsid w:val="00AB2ECE"/>
    <w:rsid w:val="00AB32B9"/>
    <w:rsid w:val="00AB4725"/>
    <w:rsid w:val="00AB5A72"/>
    <w:rsid w:val="00AB5A88"/>
    <w:rsid w:val="00AC20A7"/>
    <w:rsid w:val="00AC253C"/>
    <w:rsid w:val="00AC3A93"/>
    <w:rsid w:val="00AC4AE5"/>
    <w:rsid w:val="00AC4AF1"/>
    <w:rsid w:val="00AC4B17"/>
    <w:rsid w:val="00AC5575"/>
    <w:rsid w:val="00AC597E"/>
    <w:rsid w:val="00AC6E8D"/>
    <w:rsid w:val="00AC70A0"/>
    <w:rsid w:val="00AC7C0F"/>
    <w:rsid w:val="00AC7ED3"/>
    <w:rsid w:val="00AD0E61"/>
    <w:rsid w:val="00AD1079"/>
    <w:rsid w:val="00AD1098"/>
    <w:rsid w:val="00AD2CE8"/>
    <w:rsid w:val="00AD42D8"/>
    <w:rsid w:val="00AD4A0E"/>
    <w:rsid w:val="00AD4A96"/>
    <w:rsid w:val="00AD5FE6"/>
    <w:rsid w:val="00AD67D9"/>
    <w:rsid w:val="00AE1B52"/>
    <w:rsid w:val="00AE2394"/>
    <w:rsid w:val="00AE246F"/>
    <w:rsid w:val="00AE2764"/>
    <w:rsid w:val="00AE31AB"/>
    <w:rsid w:val="00AE361B"/>
    <w:rsid w:val="00AE3FD2"/>
    <w:rsid w:val="00AE525A"/>
    <w:rsid w:val="00AE5DD8"/>
    <w:rsid w:val="00AE60F7"/>
    <w:rsid w:val="00AF069D"/>
    <w:rsid w:val="00AF088D"/>
    <w:rsid w:val="00AF0A89"/>
    <w:rsid w:val="00AF1CCE"/>
    <w:rsid w:val="00AF3759"/>
    <w:rsid w:val="00AF5EFB"/>
    <w:rsid w:val="00AF71FC"/>
    <w:rsid w:val="00AF73BE"/>
    <w:rsid w:val="00AF74E0"/>
    <w:rsid w:val="00B002F3"/>
    <w:rsid w:val="00B00789"/>
    <w:rsid w:val="00B01427"/>
    <w:rsid w:val="00B0201D"/>
    <w:rsid w:val="00B02D40"/>
    <w:rsid w:val="00B03E20"/>
    <w:rsid w:val="00B04D12"/>
    <w:rsid w:val="00B06B1B"/>
    <w:rsid w:val="00B102E8"/>
    <w:rsid w:val="00B11508"/>
    <w:rsid w:val="00B117E4"/>
    <w:rsid w:val="00B13AA1"/>
    <w:rsid w:val="00B15DCF"/>
    <w:rsid w:val="00B165FC"/>
    <w:rsid w:val="00B171A4"/>
    <w:rsid w:val="00B17D4C"/>
    <w:rsid w:val="00B20347"/>
    <w:rsid w:val="00B2131D"/>
    <w:rsid w:val="00B219B5"/>
    <w:rsid w:val="00B21A66"/>
    <w:rsid w:val="00B21C5B"/>
    <w:rsid w:val="00B22779"/>
    <w:rsid w:val="00B22901"/>
    <w:rsid w:val="00B22D0F"/>
    <w:rsid w:val="00B22D1A"/>
    <w:rsid w:val="00B22EA8"/>
    <w:rsid w:val="00B23084"/>
    <w:rsid w:val="00B24500"/>
    <w:rsid w:val="00B24BF3"/>
    <w:rsid w:val="00B26129"/>
    <w:rsid w:val="00B33346"/>
    <w:rsid w:val="00B36BEB"/>
    <w:rsid w:val="00B377DB"/>
    <w:rsid w:val="00B37CF3"/>
    <w:rsid w:val="00B40094"/>
    <w:rsid w:val="00B404F9"/>
    <w:rsid w:val="00B40694"/>
    <w:rsid w:val="00B41F17"/>
    <w:rsid w:val="00B42EAD"/>
    <w:rsid w:val="00B445CC"/>
    <w:rsid w:val="00B45B4B"/>
    <w:rsid w:val="00B45BAF"/>
    <w:rsid w:val="00B501F8"/>
    <w:rsid w:val="00B52792"/>
    <w:rsid w:val="00B52BCD"/>
    <w:rsid w:val="00B53891"/>
    <w:rsid w:val="00B54D14"/>
    <w:rsid w:val="00B5617B"/>
    <w:rsid w:val="00B60864"/>
    <w:rsid w:val="00B61117"/>
    <w:rsid w:val="00B6116B"/>
    <w:rsid w:val="00B63115"/>
    <w:rsid w:val="00B63342"/>
    <w:rsid w:val="00B63C30"/>
    <w:rsid w:val="00B64B2D"/>
    <w:rsid w:val="00B64C8C"/>
    <w:rsid w:val="00B66BF8"/>
    <w:rsid w:val="00B6762C"/>
    <w:rsid w:val="00B70718"/>
    <w:rsid w:val="00B71BC6"/>
    <w:rsid w:val="00B738A4"/>
    <w:rsid w:val="00B73AD2"/>
    <w:rsid w:val="00B74895"/>
    <w:rsid w:val="00B76469"/>
    <w:rsid w:val="00B76D01"/>
    <w:rsid w:val="00B82A81"/>
    <w:rsid w:val="00B834D7"/>
    <w:rsid w:val="00B847C2"/>
    <w:rsid w:val="00B84E2C"/>
    <w:rsid w:val="00B856AE"/>
    <w:rsid w:val="00B85BB7"/>
    <w:rsid w:val="00B868BF"/>
    <w:rsid w:val="00B871ED"/>
    <w:rsid w:val="00B9179A"/>
    <w:rsid w:val="00B9228C"/>
    <w:rsid w:val="00B92DBB"/>
    <w:rsid w:val="00B9383C"/>
    <w:rsid w:val="00B939DB"/>
    <w:rsid w:val="00B9421E"/>
    <w:rsid w:val="00B94223"/>
    <w:rsid w:val="00B9570F"/>
    <w:rsid w:val="00B959D3"/>
    <w:rsid w:val="00B95B43"/>
    <w:rsid w:val="00B97138"/>
    <w:rsid w:val="00B971A4"/>
    <w:rsid w:val="00B973C1"/>
    <w:rsid w:val="00B97BC5"/>
    <w:rsid w:val="00BA0FC4"/>
    <w:rsid w:val="00BA3122"/>
    <w:rsid w:val="00BA3C59"/>
    <w:rsid w:val="00BA6039"/>
    <w:rsid w:val="00BA7280"/>
    <w:rsid w:val="00BB0BFE"/>
    <w:rsid w:val="00BB0E18"/>
    <w:rsid w:val="00BB2E55"/>
    <w:rsid w:val="00BB4025"/>
    <w:rsid w:val="00BB40F9"/>
    <w:rsid w:val="00BB42AB"/>
    <w:rsid w:val="00BB5731"/>
    <w:rsid w:val="00BB724E"/>
    <w:rsid w:val="00BC0D4A"/>
    <w:rsid w:val="00BC2E41"/>
    <w:rsid w:val="00BC44FF"/>
    <w:rsid w:val="00BC5CDD"/>
    <w:rsid w:val="00BD184A"/>
    <w:rsid w:val="00BD33E6"/>
    <w:rsid w:val="00BD5C25"/>
    <w:rsid w:val="00BD75B1"/>
    <w:rsid w:val="00BD7D8F"/>
    <w:rsid w:val="00BE07CB"/>
    <w:rsid w:val="00BE0CE1"/>
    <w:rsid w:val="00BE18C5"/>
    <w:rsid w:val="00BE234E"/>
    <w:rsid w:val="00BE2470"/>
    <w:rsid w:val="00BE3A07"/>
    <w:rsid w:val="00BE4269"/>
    <w:rsid w:val="00BE4D88"/>
    <w:rsid w:val="00BE5B61"/>
    <w:rsid w:val="00BE623E"/>
    <w:rsid w:val="00BE79B6"/>
    <w:rsid w:val="00BF11EE"/>
    <w:rsid w:val="00BF192E"/>
    <w:rsid w:val="00BF1ECE"/>
    <w:rsid w:val="00BF406F"/>
    <w:rsid w:val="00BF48F9"/>
    <w:rsid w:val="00BF4D2C"/>
    <w:rsid w:val="00BF5175"/>
    <w:rsid w:val="00BF542B"/>
    <w:rsid w:val="00BF5640"/>
    <w:rsid w:val="00BF688A"/>
    <w:rsid w:val="00BF74C8"/>
    <w:rsid w:val="00BF7837"/>
    <w:rsid w:val="00C00063"/>
    <w:rsid w:val="00C010FC"/>
    <w:rsid w:val="00C01177"/>
    <w:rsid w:val="00C01D3C"/>
    <w:rsid w:val="00C02DAB"/>
    <w:rsid w:val="00C04FBF"/>
    <w:rsid w:val="00C0691D"/>
    <w:rsid w:val="00C07145"/>
    <w:rsid w:val="00C07ECB"/>
    <w:rsid w:val="00C11A36"/>
    <w:rsid w:val="00C1221B"/>
    <w:rsid w:val="00C13476"/>
    <w:rsid w:val="00C14D50"/>
    <w:rsid w:val="00C14DF0"/>
    <w:rsid w:val="00C1507E"/>
    <w:rsid w:val="00C15C18"/>
    <w:rsid w:val="00C170C5"/>
    <w:rsid w:val="00C20672"/>
    <w:rsid w:val="00C21D5F"/>
    <w:rsid w:val="00C22B7F"/>
    <w:rsid w:val="00C23B0A"/>
    <w:rsid w:val="00C260C8"/>
    <w:rsid w:val="00C27247"/>
    <w:rsid w:val="00C27877"/>
    <w:rsid w:val="00C2796C"/>
    <w:rsid w:val="00C3189A"/>
    <w:rsid w:val="00C32742"/>
    <w:rsid w:val="00C334D1"/>
    <w:rsid w:val="00C33693"/>
    <w:rsid w:val="00C35450"/>
    <w:rsid w:val="00C36C74"/>
    <w:rsid w:val="00C4021F"/>
    <w:rsid w:val="00C404BD"/>
    <w:rsid w:val="00C4257C"/>
    <w:rsid w:val="00C46530"/>
    <w:rsid w:val="00C46D12"/>
    <w:rsid w:val="00C5149C"/>
    <w:rsid w:val="00C516D0"/>
    <w:rsid w:val="00C5646D"/>
    <w:rsid w:val="00C576B5"/>
    <w:rsid w:val="00C6082E"/>
    <w:rsid w:val="00C61BC8"/>
    <w:rsid w:val="00C620DD"/>
    <w:rsid w:val="00C62B22"/>
    <w:rsid w:val="00C6303D"/>
    <w:rsid w:val="00C70293"/>
    <w:rsid w:val="00C71851"/>
    <w:rsid w:val="00C71F55"/>
    <w:rsid w:val="00C739F2"/>
    <w:rsid w:val="00C74A4B"/>
    <w:rsid w:val="00C8045E"/>
    <w:rsid w:val="00C80C1A"/>
    <w:rsid w:val="00C80E5A"/>
    <w:rsid w:val="00C81512"/>
    <w:rsid w:val="00C81658"/>
    <w:rsid w:val="00C82345"/>
    <w:rsid w:val="00C8344D"/>
    <w:rsid w:val="00C839D8"/>
    <w:rsid w:val="00C86286"/>
    <w:rsid w:val="00C911C5"/>
    <w:rsid w:val="00C91EFA"/>
    <w:rsid w:val="00C9200A"/>
    <w:rsid w:val="00C93266"/>
    <w:rsid w:val="00C93CC8"/>
    <w:rsid w:val="00C94F98"/>
    <w:rsid w:val="00C961AA"/>
    <w:rsid w:val="00C965E4"/>
    <w:rsid w:val="00C97546"/>
    <w:rsid w:val="00C97A80"/>
    <w:rsid w:val="00CA04B1"/>
    <w:rsid w:val="00CA0E9E"/>
    <w:rsid w:val="00CA19FA"/>
    <w:rsid w:val="00CA1D50"/>
    <w:rsid w:val="00CA2183"/>
    <w:rsid w:val="00CA2C3E"/>
    <w:rsid w:val="00CA3035"/>
    <w:rsid w:val="00CA3081"/>
    <w:rsid w:val="00CA34C5"/>
    <w:rsid w:val="00CA47E8"/>
    <w:rsid w:val="00CB0081"/>
    <w:rsid w:val="00CB0234"/>
    <w:rsid w:val="00CB0BD3"/>
    <w:rsid w:val="00CB3A2E"/>
    <w:rsid w:val="00CB3B89"/>
    <w:rsid w:val="00CB43DD"/>
    <w:rsid w:val="00CB690C"/>
    <w:rsid w:val="00CB7541"/>
    <w:rsid w:val="00CB78ED"/>
    <w:rsid w:val="00CB7EF1"/>
    <w:rsid w:val="00CB7F03"/>
    <w:rsid w:val="00CC1691"/>
    <w:rsid w:val="00CC2DB1"/>
    <w:rsid w:val="00CC3519"/>
    <w:rsid w:val="00CC64E7"/>
    <w:rsid w:val="00CC7E66"/>
    <w:rsid w:val="00CD03E9"/>
    <w:rsid w:val="00CD1FE8"/>
    <w:rsid w:val="00CD7C97"/>
    <w:rsid w:val="00CE147C"/>
    <w:rsid w:val="00CE1627"/>
    <w:rsid w:val="00CE36E1"/>
    <w:rsid w:val="00CE7DC7"/>
    <w:rsid w:val="00CF1674"/>
    <w:rsid w:val="00CF1B86"/>
    <w:rsid w:val="00CF2C3B"/>
    <w:rsid w:val="00CF420E"/>
    <w:rsid w:val="00CF4311"/>
    <w:rsid w:val="00CF5C60"/>
    <w:rsid w:val="00CF5D4E"/>
    <w:rsid w:val="00CF5F52"/>
    <w:rsid w:val="00CF6321"/>
    <w:rsid w:val="00CF756D"/>
    <w:rsid w:val="00CF7577"/>
    <w:rsid w:val="00D00283"/>
    <w:rsid w:val="00D009A2"/>
    <w:rsid w:val="00D00B3D"/>
    <w:rsid w:val="00D00B4B"/>
    <w:rsid w:val="00D02433"/>
    <w:rsid w:val="00D02C18"/>
    <w:rsid w:val="00D0319B"/>
    <w:rsid w:val="00D03C15"/>
    <w:rsid w:val="00D05342"/>
    <w:rsid w:val="00D065F2"/>
    <w:rsid w:val="00D06D0B"/>
    <w:rsid w:val="00D10030"/>
    <w:rsid w:val="00D11EB9"/>
    <w:rsid w:val="00D1206C"/>
    <w:rsid w:val="00D1269E"/>
    <w:rsid w:val="00D147A3"/>
    <w:rsid w:val="00D1535E"/>
    <w:rsid w:val="00D15DA8"/>
    <w:rsid w:val="00D1606C"/>
    <w:rsid w:val="00D21CC9"/>
    <w:rsid w:val="00D22698"/>
    <w:rsid w:val="00D22ACE"/>
    <w:rsid w:val="00D26F21"/>
    <w:rsid w:val="00D274D9"/>
    <w:rsid w:val="00D31681"/>
    <w:rsid w:val="00D324C6"/>
    <w:rsid w:val="00D32808"/>
    <w:rsid w:val="00D32CE5"/>
    <w:rsid w:val="00D33B4B"/>
    <w:rsid w:val="00D347AA"/>
    <w:rsid w:val="00D348F8"/>
    <w:rsid w:val="00D34FB4"/>
    <w:rsid w:val="00D35179"/>
    <w:rsid w:val="00D367C5"/>
    <w:rsid w:val="00D36CCA"/>
    <w:rsid w:val="00D40EDE"/>
    <w:rsid w:val="00D44DE5"/>
    <w:rsid w:val="00D45372"/>
    <w:rsid w:val="00D46327"/>
    <w:rsid w:val="00D46945"/>
    <w:rsid w:val="00D472B4"/>
    <w:rsid w:val="00D5036D"/>
    <w:rsid w:val="00D51341"/>
    <w:rsid w:val="00D51F74"/>
    <w:rsid w:val="00D52520"/>
    <w:rsid w:val="00D53307"/>
    <w:rsid w:val="00D533B8"/>
    <w:rsid w:val="00D54760"/>
    <w:rsid w:val="00D56931"/>
    <w:rsid w:val="00D613F4"/>
    <w:rsid w:val="00D62E60"/>
    <w:rsid w:val="00D65EF8"/>
    <w:rsid w:val="00D6613C"/>
    <w:rsid w:val="00D67B4E"/>
    <w:rsid w:val="00D70C2B"/>
    <w:rsid w:val="00D723C0"/>
    <w:rsid w:val="00D730A8"/>
    <w:rsid w:val="00D74295"/>
    <w:rsid w:val="00D751A5"/>
    <w:rsid w:val="00D76E4D"/>
    <w:rsid w:val="00D77BD1"/>
    <w:rsid w:val="00D8224D"/>
    <w:rsid w:val="00D82B2E"/>
    <w:rsid w:val="00D83050"/>
    <w:rsid w:val="00D84DDD"/>
    <w:rsid w:val="00D8608F"/>
    <w:rsid w:val="00D861A1"/>
    <w:rsid w:val="00D865F4"/>
    <w:rsid w:val="00D86B57"/>
    <w:rsid w:val="00D86D1E"/>
    <w:rsid w:val="00D90E03"/>
    <w:rsid w:val="00D90E74"/>
    <w:rsid w:val="00D90F6C"/>
    <w:rsid w:val="00D918CE"/>
    <w:rsid w:val="00D929CE"/>
    <w:rsid w:val="00D94983"/>
    <w:rsid w:val="00D94BA0"/>
    <w:rsid w:val="00D95BB2"/>
    <w:rsid w:val="00D96DEB"/>
    <w:rsid w:val="00D9755C"/>
    <w:rsid w:val="00DA0F30"/>
    <w:rsid w:val="00DA1766"/>
    <w:rsid w:val="00DA4596"/>
    <w:rsid w:val="00DA4938"/>
    <w:rsid w:val="00DA7883"/>
    <w:rsid w:val="00DB00BB"/>
    <w:rsid w:val="00DB04C2"/>
    <w:rsid w:val="00DB05DA"/>
    <w:rsid w:val="00DB13B8"/>
    <w:rsid w:val="00DB1438"/>
    <w:rsid w:val="00DB2116"/>
    <w:rsid w:val="00DB2237"/>
    <w:rsid w:val="00DB320A"/>
    <w:rsid w:val="00DB441E"/>
    <w:rsid w:val="00DB4A79"/>
    <w:rsid w:val="00DB4B02"/>
    <w:rsid w:val="00DC1E3D"/>
    <w:rsid w:val="00DC2B16"/>
    <w:rsid w:val="00DC518E"/>
    <w:rsid w:val="00DC5307"/>
    <w:rsid w:val="00DC59BC"/>
    <w:rsid w:val="00DC5FE3"/>
    <w:rsid w:val="00DC6093"/>
    <w:rsid w:val="00DC6AD0"/>
    <w:rsid w:val="00DC716F"/>
    <w:rsid w:val="00DD0D3B"/>
    <w:rsid w:val="00DD1327"/>
    <w:rsid w:val="00DD17F0"/>
    <w:rsid w:val="00DD1E52"/>
    <w:rsid w:val="00DD251E"/>
    <w:rsid w:val="00DD3110"/>
    <w:rsid w:val="00DD365B"/>
    <w:rsid w:val="00DD4FA9"/>
    <w:rsid w:val="00DD5175"/>
    <w:rsid w:val="00DD61C4"/>
    <w:rsid w:val="00DD7890"/>
    <w:rsid w:val="00DD7EDE"/>
    <w:rsid w:val="00DE0123"/>
    <w:rsid w:val="00DE2337"/>
    <w:rsid w:val="00DE2FD5"/>
    <w:rsid w:val="00DE474B"/>
    <w:rsid w:val="00DE53AC"/>
    <w:rsid w:val="00DE67AE"/>
    <w:rsid w:val="00DE6BD2"/>
    <w:rsid w:val="00DE6FE5"/>
    <w:rsid w:val="00DE7346"/>
    <w:rsid w:val="00DE7D26"/>
    <w:rsid w:val="00DF012A"/>
    <w:rsid w:val="00DF1F20"/>
    <w:rsid w:val="00DF2E03"/>
    <w:rsid w:val="00DF3BED"/>
    <w:rsid w:val="00DF3C27"/>
    <w:rsid w:val="00DF5063"/>
    <w:rsid w:val="00DF55EE"/>
    <w:rsid w:val="00DF56F1"/>
    <w:rsid w:val="00DF617A"/>
    <w:rsid w:val="00DF771F"/>
    <w:rsid w:val="00E00083"/>
    <w:rsid w:val="00E016FB"/>
    <w:rsid w:val="00E01B60"/>
    <w:rsid w:val="00E01F83"/>
    <w:rsid w:val="00E02735"/>
    <w:rsid w:val="00E03490"/>
    <w:rsid w:val="00E034AC"/>
    <w:rsid w:val="00E03DC0"/>
    <w:rsid w:val="00E03F4C"/>
    <w:rsid w:val="00E04FC5"/>
    <w:rsid w:val="00E058AA"/>
    <w:rsid w:val="00E05A24"/>
    <w:rsid w:val="00E10617"/>
    <w:rsid w:val="00E121B2"/>
    <w:rsid w:val="00E1225C"/>
    <w:rsid w:val="00E12FAA"/>
    <w:rsid w:val="00E131C4"/>
    <w:rsid w:val="00E139E3"/>
    <w:rsid w:val="00E15830"/>
    <w:rsid w:val="00E214F9"/>
    <w:rsid w:val="00E246D7"/>
    <w:rsid w:val="00E30612"/>
    <w:rsid w:val="00E31A10"/>
    <w:rsid w:val="00E325EF"/>
    <w:rsid w:val="00E32BD7"/>
    <w:rsid w:val="00E32F17"/>
    <w:rsid w:val="00E332D7"/>
    <w:rsid w:val="00E337A3"/>
    <w:rsid w:val="00E34CD7"/>
    <w:rsid w:val="00E36A76"/>
    <w:rsid w:val="00E36F41"/>
    <w:rsid w:val="00E37168"/>
    <w:rsid w:val="00E3736E"/>
    <w:rsid w:val="00E40241"/>
    <w:rsid w:val="00E41470"/>
    <w:rsid w:val="00E44682"/>
    <w:rsid w:val="00E4631E"/>
    <w:rsid w:val="00E4694B"/>
    <w:rsid w:val="00E46DE0"/>
    <w:rsid w:val="00E517C0"/>
    <w:rsid w:val="00E545CE"/>
    <w:rsid w:val="00E551D9"/>
    <w:rsid w:val="00E55775"/>
    <w:rsid w:val="00E57041"/>
    <w:rsid w:val="00E577F3"/>
    <w:rsid w:val="00E57AB1"/>
    <w:rsid w:val="00E57DCB"/>
    <w:rsid w:val="00E60A38"/>
    <w:rsid w:val="00E61081"/>
    <w:rsid w:val="00E623CE"/>
    <w:rsid w:val="00E6339F"/>
    <w:rsid w:val="00E63450"/>
    <w:rsid w:val="00E643BC"/>
    <w:rsid w:val="00E6763E"/>
    <w:rsid w:val="00E67EE9"/>
    <w:rsid w:val="00E7055B"/>
    <w:rsid w:val="00E728E8"/>
    <w:rsid w:val="00E74481"/>
    <w:rsid w:val="00E7563E"/>
    <w:rsid w:val="00E77C32"/>
    <w:rsid w:val="00E82848"/>
    <w:rsid w:val="00E82CB3"/>
    <w:rsid w:val="00E83D6A"/>
    <w:rsid w:val="00E8494D"/>
    <w:rsid w:val="00E873A1"/>
    <w:rsid w:val="00E903E2"/>
    <w:rsid w:val="00E90A03"/>
    <w:rsid w:val="00E90BC0"/>
    <w:rsid w:val="00E946F0"/>
    <w:rsid w:val="00E97F43"/>
    <w:rsid w:val="00EA19F8"/>
    <w:rsid w:val="00EA3135"/>
    <w:rsid w:val="00EA434D"/>
    <w:rsid w:val="00EA7B1A"/>
    <w:rsid w:val="00EB00D7"/>
    <w:rsid w:val="00EB0259"/>
    <w:rsid w:val="00EB12E4"/>
    <w:rsid w:val="00EB154D"/>
    <w:rsid w:val="00EB1B36"/>
    <w:rsid w:val="00EB2450"/>
    <w:rsid w:val="00EB29AB"/>
    <w:rsid w:val="00EB4D23"/>
    <w:rsid w:val="00EB69BA"/>
    <w:rsid w:val="00EB6D83"/>
    <w:rsid w:val="00EB6EA1"/>
    <w:rsid w:val="00EB7666"/>
    <w:rsid w:val="00EB78AE"/>
    <w:rsid w:val="00EC1BF2"/>
    <w:rsid w:val="00EC3459"/>
    <w:rsid w:val="00EC3CC9"/>
    <w:rsid w:val="00EC4214"/>
    <w:rsid w:val="00EC5503"/>
    <w:rsid w:val="00EC6B0A"/>
    <w:rsid w:val="00ED0253"/>
    <w:rsid w:val="00ED0DF4"/>
    <w:rsid w:val="00ED1A2F"/>
    <w:rsid w:val="00ED1F00"/>
    <w:rsid w:val="00ED2A60"/>
    <w:rsid w:val="00ED44F7"/>
    <w:rsid w:val="00ED4CAD"/>
    <w:rsid w:val="00EE0081"/>
    <w:rsid w:val="00EE102F"/>
    <w:rsid w:val="00EE2029"/>
    <w:rsid w:val="00EE2881"/>
    <w:rsid w:val="00EE3B19"/>
    <w:rsid w:val="00EE4430"/>
    <w:rsid w:val="00EE55AF"/>
    <w:rsid w:val="00EE621B"/>
    <w:rsid w:val="00EE6220"/>
    <w:rsid w:val="00EE7127"/>
    <w:rsid w:val="00EE72C2"/>
    <w:rsid w:val="00EF1328"/>
    <w:rsid w:val="00EF1E70"/>
    <w:rsid w:val="00EF32C8"/>
    <w:rsid w:val="00EF38FD"/>
    <w:rsid w:val="00EF44B9"/>
    <w:rsid w:val="00EF606F"/>
    <w:rsid w:val="00F02816"/>
    <w:rsid w:val="00F02CBD"/>
    <w:rsid w:val="00F039D5"/>
    <w:rsid w:val="00F04916"/>
    <w:rsid w:val="00F05941"/>
    <w:rsid w:val="00F10699"/>
    <w:rsid w:val="00F107E1"/>
    <w:rsid w:val="00F109F6"/>
    <w:rsid w:val="00F137B5"/>
    <w:rsid w:val="00F13ADB"/>
    <w:rsid w:val="00F14E7B"/>
    <w:rsid w:val="00F1703D"/>
    <w:rsid w:val="00F171B4"/>
    <w:rsid w:val="00F17580"/>
    <w:rsid w:val="00F17BDC"/>
    <w:rsid w:val="00F207E6"/>
    <w:rsid w:val="00F20A3C"/>
    <w:rsid w:val="00F211B7"/>
    <w:rsid w:val="00F230DC"/>
    <w:rsid w:val="00F23256"/>
    <w:rsid w:val="00F245AC"/>
    <w:rsid w:val="00F312B3"/>
    <w:rsid w:val="00F32B9B"/>
    <w:rsid w:val="00F35B0F"/>
    <w:rsid w:val="00F35F7E"/>
    <w:rsid w:val="00F366B0"/>
    <w:rsid w:val="00F36B30"/>
    <w:rsid w:val="00F36E8B"/>
    <w:rsid w:val="00F379E5"/>
    <w:rsid w:val="00F40306"/>
    <w:rsid w:val="00F4157C"/>
    <w:rsid w:val="00F416A5"/>
    <w:rsid w:val="00F4241D"/>
    <w:rsid w:val="00F429C9"/>
    <w:rsid w:val="00F4388D"/>
    <w:rsid w:val="00F45C49"/>
    <w:rsid w:val="00F46075"/>
    <w:rsid w:val="00F474FE"/>
    <w:rsid w:val="00F545A8"/>
    <w:rsid w:val="00F5518A"/>
    <w:rsid w:val="00F563DB"/>
    <w:rsid w:val="00F6112B"/>
    <w:rsid w:val="00F62936"/>
    <w:rsid w:val="00F65422"/>
    <w:rsid w:val="00F66670"/>
    <w:rsid w:val="00F66FC0"/>
    <w:rsid w:val="00F7066D"/>
    <w:rsid w:val="00F70B77"/>
    <w:rsid w:val="00F71B13"/>
    <w:rsid w:val="00F72492"/>
    <w:rsid w:val="00F7568E"/>
    <w:rsid w:val="00F76004"/>
    <w:rsid w:val="00F76B7D"/>
    <w:rsid w:val="00F802E5"/>
    <w:rsid w:val="00F81868"/>
    <w:rsid w:val="00F84052"/>
    <w:rsid w:val="00F8798D"/>
    <w:rsid w:val="00F87C05"/>
    <w:rsid w:val="00F87FF5"/>
    <w:rsid w:val="00F94849"/>
    <w:rsid w:val="00FA0021"/>
    <w:rsid w:val="00FA044C"/>
    <w:rsid w:val="00FA3494"/>
    <w:rsid w:val="00FA3693"/>
    <w:rsid w:val="00FA40C7"/>
    <w:rsid w:val="00FA5974"/>
    <w:rsid w:val="00FA6B61"/>
    <w:rsid w:val="00FA72C4"/>
    <w:rsid w:val="00FB04A3"/>
    <w:rsid w:val="00FB0FCD"/>
    <w:rsid w:val="00FB1686"/>
    <w:rsid w:val="00FB2219"/>
    <w:rsid w:val="00FB2433"/>
    <w:rsid w:val="00FB2E50"/>
    <w:rsid w:val="00FB4E26"/>
    <w:rsid w:val="00FB5142"/>
    <w:rsid w:val="00FB5C3B"/>
    <w:rsid w:val="00FB6314"/>
    <w:rsid w:val="00FB7F2E"/>
    <w:rsid w:val="00FC1F79"/>
    <w:rsid w:val="00FC4956"/>
    <w:rsid w:val="00FC4B96"/>
    <w:rsid w:val="00FC6D97"/>
    <w:rsid w:val="00FC72FB"/>
    <w:rsid w:val="00FC789D"/>
    <w:rsid w:val="00FC7BB4"/>
    <w:rsid w:val="00FC7C08"/>
    <w:rsid w:val="00FD1D1B"/>
    <w:rsid w:val="00FD56AC"/>
    <w:rsid w:val="00FD68A1"/>
    <w:rsid w:val="00FE0C00"/>
    <w:rsid w:val="00FE16F7"/>
    <w:rsid w:val="00FE17A9"/>
    <w:rsid w:val="00FE1C1C"/>
    <w:rsid w:val="00FE1CAC"/>
    <w:rsid w:val="00FE30FB"/>
    <w:rsid w:val="00FE3AB4"/>
    <w:rsid w:val="00FE7018"/>
    <w:rsid w:val="00FF00B7"/>
    <w:rsid w:val="00FF36FF"/>
    <w:rsid w:val="00FF4F6E"/>
    <w:rsid w:val="00FF6194"/>
    <w:rsid w:val="00FF7308"/>
    <w:rsid w:val="00FF766C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file:///C:\Amesol\Productos\Route\Trunk\Analisis\EspecificacionRequerimientos\General\ERM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Amesol\Productos\Route\Trunk\Analisis\EspecificacionRequerimientos\General\ERM_Glosario_de_Mensajes.docx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25474-A6F2-4A6A-AF2C-6F2D9E3B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355</TotalTime>
  <Pages>9</Pages>
  <Words>1384</Words>
  <Characters>7616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8983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Sandra Mayorga</cp:lastModifiedBy>
  <cp:revision>33</cp:revision>
  <cp:lastPrinted>2008-09-11T22:09:00Z</cp:lastPrinted>
  <dcterms:created xsi:type="dcterms:W3CDTF">2011-03-28T23:54:00Z</dcterms:created>
  <dcterms:modified xsi:type="dcterms:W3CDTF">2011-03-30T23:41:00Z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Uso...</vt:lpwstr>
  </property>
  <property fmtid="{D5CDD505-2E9C-101B-9397-08002B2CF9AE}" pid="3" name="Fecha" linkTarget="_Toc182735724">
    <vt:lpwstr>3.Diagrama de Casos de Uso...</vt:lpwstr>
  </property>
  <property fmtid="{D5CDD505-2E9C-101B-9397-08002B2CF9AE}" pid="4" name="Nombre del Proyecto">
    <vt:lpwstr>[Nombre del Proyecto]</vt:lpwstr>
  </property>
</Properties>
</file>