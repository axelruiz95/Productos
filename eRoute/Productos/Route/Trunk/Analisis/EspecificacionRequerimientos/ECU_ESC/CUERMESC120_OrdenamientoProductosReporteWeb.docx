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2014CC">
        <w:rPr>
          <w:szCs w:val="36"/>
        </w:rPr>
        <w:t>Ordenamiento de Productos en Reportes Web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</w:t>
      </w:r>
      <w:r w:rsidR="002014CC">
        <w:rPr>
          <w:szCs w:val="36"/>
        </w:rPr>
        <w:t>120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540AA0" w:rsidP="002F1311">
            <w:pPr>
              <w:pStyle w:val="Tabletext"/>
              <w:jc w:val="center"/>
            </w:pPr>
            <w:r>
              <w:t>14</w:t>
            </w:r>
            <w:r w:rsidR="00D1606C" w:rsidRPr="00C70293">
              <w:t>/</w:t>
            </w:r>
            <w:r>
              <w:t>09</w:t>
            </w:r>
            <w:r w:rsidR="00D1606C" w:rsidRPr="00C70293">
              <w:t>/201</w:t>
            </w:r>
            <w:r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2F1311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E79C1">
              <w:t>Ordenamiento de Productos en Reporte Web</w:t>
            </w:r>
            <w:r w:rsidR="008000BB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873F8E" w:rsidRDefault="00873F8E" w:rsidP="002F1311">
            <w:pPr>
              <w:pStyle w:val="Tabletext"/>
            </w:pPr>
          </w:p>
          <w:p w:rsidR="00873F8E" w:rsidRPr="00604C8E" w:rsidRDefault="00873F8E" w:rsidP="00873F8E">
            <w:pPr>
              <w:pStyle w:val="Tabletext"/>
              <w:rPr>
                <w:rFonts w:ascii="Verdana" w:hAnsi="Verdana"/>
                <w:b/>
                <w:color w:val="FF0000"/>
                <w:sz w:val="18"/>
              </w:rPr>
            </w:pPr>
            <w:r w:rsidRPr="00604C8E">
              <w:rPr>
                <w:rFonts w:ascii="Verdana" w:hAnsi="Verdana"/>
                <w:b/>
                <w:color w:val="FF0000"/>
                <w:sz w:val="18"/>
              </w:rPr>
              <w:t>Se realiza en la versión 4.9.1.0 y se replica a partir de la 4.10.0.0</w:t>
            </w:r>
          </w:p>
          <w:p w:rsidR="00873F8E" w:rsidRPr="00C70293" w:rsidRDefault="00873F8E" w:rsidP="002F1311">
            <w:pPr>
              <w:pStyle w:val="Tabletext"/>
            </w:pPr>
            <w:r w:rsidRPr="00540AA0">
              <w:rPr>
                <w:rFonts w:ascii="Verdana" w:hAnsi="Verdana"/>
                <w:color w:val="000000"/>
                <w:sz w:val="18"/>
              </w:rPr>
              <w:t xml:space="preserve">(Corona </w:t>
            </w:r>
            <w:proofErr w:type="spellStart"/>
            <w:r w:rsidRPr="00540AA0">
              <w:rPr>
                <w:rFonts w:ascii="Verdana" w:hAnsi="Verdana"/>
                <w:color w:val="000000"/>
                <w:sz w:val="18"/>
              </w:rPr>
              <w:t>Moroleon</w:t>
            </w:r>
            <w:proofErr w:type="spellEnd"/>
            <w:r w:rsidRPr="00540AA0">
              <w:rPr>
                <w:rFonts w:ascii="Verdana" w:hAnsi="Verdana"/>
                <w:color w:val="000000"/>
                <w:sz w:val="18"/>
              </w:rPr>
              <w:t>, 4.9.1.0)</w:t>
            </w:r>
          </w:p>
        </w:tc>
        <w:tc>
          <w:tcPr>
            <w:tcW w:w="2304" w:type="dxa"/>
          </w:tcPr>
          <w:p w:rsidR="00D1606C" w:rsidRDefault="00540AA0" w:rsidP="00AF5EFB">
            <w:pPr>
              <w:pStyle w:val="Tabletext"/>
            </w:pPr>
            <w:r>
              <w:t>Nancy Elizabeth Villalobos Plascencia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Pr="00604C8E" w:rsidRDefault="00521BB5" w:rsidP="00604C8E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521BB5" w:rsidRPr="00604C8E" w:rsidRDefault="00521BB5" w:rsidP="00604C8E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604C8E" w:rsidRPr="00604C8E" w:rsidRDefault="00604C8E" w:rsidP="00DF3C27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521BB5" w:rsidRDefault="00521BB5" w:rsidP="001A1276">
            <w:pPr>
              <w:pStyle w:val="Tabletext"/>
              <w:jc w:val="lef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85D4C" w:rsidRDefault="00985D4C" w:rsidP="00985D4C">
      <w:pPr>
        <w:tabs>
          <w:tab w:val="center" w:pos="1386"/>
          <w:tab w:val="center" w:pos="4320"/>
          <w:tab w:val="right" w:pos="9000"/>
        </w:tabs>
        <w:ind w:left="2791" w:hanging="2791"/>
        <w:rPr>
          <w:b/>
          <w:bCs/>
          <w:color w:val="FF0000"/>
          <w:sz w:val="28"/>
        </w:rPr>
      </w:pPr>
      <w:r>
        <w:rPr>
          <w:b/>
          <w:bCs/>
          <w:color w:val="FF0000"/>
          <w:sz w:val="28"/>
        </w:rPr>
        <w:tab/>
      </w:r>
    </w:p>
    <w:p w:rsidR="00985D4C" w:rsidRDefault="00985D4C" w:rsidP="00985D4C">
      <w:r>
        <w:t xml:space="preserve">                                                 </w:t>
      </w:r>
    </w:p>
    <w:p w:rsidR="009F63D6" w:rsidRDefault="00985D4C" w:rsidP="00985D4C">
      <w:proofErr w:type="spellStart"/>
      <w:r>
        <w:rPr>
          <w:b/>
        </w:rPr>
        <w:t>Duxstar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Solutions</w:t>
      </w:r>
      <w:proofErr w:type="spellEnd"/>
    </w:p>
    <w:p w:rsidR="009F63D6" w:rsidRDefault="009F63D6" w:rsidP="007B7EDC"/>
    <w:p w:rsidR="009F63D6" w:rsidRDefault="009F63D6" w:rsidP="007B7EDC"/>
    <w:p w:rsidR="00481C4A" w:rsidRDefault="00481C4A" w:rsidP="00B97BC5">
      <w:pPr>
        <w:pStyle w:val="Puesto"/>
        <w:ind w:left="0" w:firstLine="0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E6477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30192138" w:history="1">
        <w:r w:rsidR="00E64775" w:rsidRPr="00331CAC">
          <w:rPr>
            <w:rStyle w:val="Hipervnculo"/>
          </w:rPr>
          <w:t>1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Introducción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_Toc430192138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4</w:t>
        </w:r>
        <w:r w:rsidR="00E64775">
          <w:rPr>
            <w:webHidden/>
          </w:rPr>
          <w:fldChar w:fldCharType="end"/>
        </w:r>
      </w:hyperlink>
    </w:p>
    <w:p w:rsidR="00E64775" w:rsidRDefault="00A7722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39" w:history="1">
        <w:r w:rsidR="00E64775" w:rsidRPr="00331CAC">
          <w:rPr>
            <w:rStyle w:val="Hipervnculo"/>
          </w:rPr>
          <w:t>2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Caso de uso: Ordenamientos de Productos en Reporte Web – CUERMESC120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_Toc430192139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4</w:t>
        </w:r>
        <w:r w:rsidR="00E64775">
          <w:rPr>
            <w:webHidden/>
          </w:rPr>
          <w:fldChar w:fldCharType="end"/>
        </w:r>
      </w:hyperlink>
    </w:p>
    <w:p w:rsidR="00E64775" w:rsidRDefault="00A7722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0" w:history="1">
        <w:r w:rsidR="00E64775" w:rsidRPr="00331CAC">
          <w:rPr>
            <w:rStyle w:val="Hipervnculo"/>
            <w:rFonts w:cs="Arial"/>
            <w:noProof/>
          </w:rPr>
          <w:t>2.1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Descripción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_Toc430192140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4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41" w:history="1">
        <w:r w:rsidR="00E64775" w:rsidRPr="00331CAC">
          <w:rPr>
            <w:rStyle w:val="Hipervnculo"/>
          </w:rPr>
          <w:t>3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Diagrama de Casos de Uso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_Toc430192141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4</w:t>
        </w:r>
        <w:r w:rsidR="00E64775">
          <w:rPr>
            <w:webHidden/>
          </w:rPr>
          <w:fldChar w:fldCharType="end"/>
        </w:r>
      </w:hyperlink>
    </w:p>
    <w:p w:rsidR="00E64775" w:rsidRDefault="00A7722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42" w:history="1">
        <w:r w:rsidR="00E64775" w:rsidRPr="00331CAC">
          <w:rPr>
            <w:rStyle w:val="Hipervnculo"/>
          </w:rPr>
          <w:t>4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Precondiciones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_Toc430192142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4</w:t>
        </w:r>
        <w:r w:rsidR="00E64775">
          <w:rPr>
            <w:webHidden/>
          </w:rPr>
          <w:fldChar w:fldCharType="end"/>
        </w:r>
      </w:hyperlink>
    </w:p>
    <w:p w:rsidR="00E64775" w:rsidRDefault="00A7722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3" w:history="1">
        <w:r w:rsidR="00E64775" w:rsidRPr="00331CAC">
          <w:rPr>
            <w:rStyle w:val="Hipervnculo"/>
            <w:rFonts w:cs="Arial"/>
            <w:noProof/>
          </w:rPr>
          <w:t>4.1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Actores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_Toc430192143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4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4" w:history="1">
        <w:r w:rsidR="00E64775" w:rsidRPr="00331CAC">
          <w:rPr>
            <w:rStyle w:val="Hipervnculo"/>
            <w:rFonts w:cs="Arial"/>
            <w:noProof/>
          </w:rPr>
          <w:t>4.2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Generales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_Toc430192144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5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45" w:history="1">
        <w:r w:rsidR="00E64775" w:rsidRPr="00331CAC">
          <w:rPr>
            <w:rStyle w:val="Hipervnculo"/>
          </w:rPr>
          <w:t>5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Flujo de eventos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_Toc430192145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5</w:t>
        </w:r>
        <w:r w:rsidR="00E64775">
          <w:rPr>
            <w:webHidden/>
          </w:rPr>
          <w:fldChar w:fldCharType="end"/>
        </w:r>
      </w:hyperlink>
    </w:p>
    <w:p w:rsidR="00E64775" w:rsidRDefault="00A7722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6" w:history="1">
        <w:r w:rsidR="00E64775" w:rsidRPr="00331CAC">
          <w:rPr>
            <w:rStyle w:val="Hipervnculo"/>
            <w:rFonts w:cs="Arial"/>
            <w:noProof/>
          </w:rPr>
          <w:t>5.1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Flujo básico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_Toc430192146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5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47" w:history="1">
        <w:r w:rsidR="00E64775" w:rsidRPr="00331CAC">
          <w:rPr>
            <w:rStyle w:val="Hipervnculo"/>
            <w:rFonts w:cs="Arial"/>
            <w:noProof/>
          </w:rPr>
          <w:t>5.2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Flujos alternos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_Toc430192147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5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48" w:history="1">
        <w:r w:rsidR="00E64775" w:rsidRPr="00331CAC">
          <w:rPr>
            <w:rStyle w:val="Hipervnculo"/>
            <w:noProof/>
          </w:rPr>
          <w:t>5.2.1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Opcionales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_Toc430192148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5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49" w:history="1">
        <w:r w:rsidR="00E64775" w:rsidRPr="00331CAC">
          <w:rPr>
            <w:rStyle w:val="Hipervnculo"/>
            <w:noProof/>
          </w:rPr>
          <w:t>5.2.2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Generales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_Toc430192149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9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50" w:history="1">
        <w:r w:rsidR="00E64775" w:rsidRPr="00331CAC">
          <w:rPr>
            <w:rStyle w:val="Hipervnculo"/>
            <w:noProof/>
          </w:rPr>
          <w:t>5.2.3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Extraordinarios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_Toc430192150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9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51" w:history="1">
        <w:r w:rsidR="00E64775" w:rsidRPr="00331CAC">
          <w:rPr>
            <w:rStyle w:val="Hipervnculo"/>
            <w:noProof/>
          </w:rPr>
          <w:t>5.2.4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De excepción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_Toc430192151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9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192152" w:history="1">
        <w:r w:rsidR="00E64775" w:rsidRPr="00331CAC">
          <w:rPr>
            <w:rStyle w:val="Hipervnculo"/>
            <w:noProof/>
          </w:rPr>
          <w:t>5.2.5</w:t>
        </w:r>
        <w:r w:rsidR="00E6477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noProof/>
          </w:rPr>
          <w:t>De Validación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_Toc430192152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10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53" w:history="1">
        <w:r w:rsidR="00E64775" w:rsidRPr="00331CAC">
          <w:rPr>
            <w:rStyle w:val="Hipervnculo"/>
          </w:rPr>
          <w:t>6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Poscondiciones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_Toc430192153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10</w:t>
        </w:r>
        <w:r w:rsidR="00E64775">
          <w:rPr>
            <w:webHidden/>
          </w:rPr>
          <w:fldChar w:fldCharType="end"/>
        </w:r>
      </w:hyperlink>
    </w:p>
    <w:p w:rsidR="00E64775" w:rsidRDefault="00A7722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192154" w:history="1">
        <w:r w:rsidR="00E64775" w:rsidRPr="00331CAC">
          <w:rPr>
            <w:rStyle w:val="Hipervnculo"/>
            <w:rFonts w:cs="Arial"/>
            <w:noProof/>
          </w:rPr>
          <w:t>6.1</w:t>
        </w:r>
        <w:r w:rsidR="00E6477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  <w:rFonts w:cs="Arial"/>
            <w:noProof/>
          </w:rPr>
          <w:t>Generales</w:t>
        </w:r>
        <w:r w:rsidR="00E64775">
          <w:rPr>
            <w:noProof/>
            <w:webHidden/>
          </w:rPr>
          <w:tab/>
        </w:r>
        <w:r w:rsidR="00E64775">
          <w:rPr>
            <w:noProof/>
            <w:webHidden/>
          </w:rPr>
          <w:fldChar w:fldCharType="begin"/>
        </w:r>
        <w:r w:rsidR="00E64775">
          <w:rPr>
            <w:noProof/>
            <w:webHidden/>
          </w:rPr>
          <w:instrText xml:space="preserve"> PAGEREF _Toc430192154 \h </w:instrText>
        </w:r>
        <w:r w:rsidR="00E64775">
          <w:rPr>
            <w:noProof/>
            <w:webHidden/>
          </w:rPr>
        </w:r>
        <w:r w:rsidR="00E64775">
          <w:rPr>
            <w:noProof/>
            <w:webHidden/>
          </w:rPr>
          <w:fldChar w:fldCharType="separate"/>
        </w:r>
        <w:r w:rsidR="00E64775">
          <w:rPr>
            <w:noProof/>
            <w:webHidden/>
          </w:rPr>
          <w:t>10</w:t>
        </w:r>
        <w:r w:rsidR="00E64775">
          <w:rPr>
            <w:noProof/>
            <w:webHidden/>
          </w:rPr>
          <w:fldChar w:fldCharType="end"/>
        </w:r>
      </w:hyperlink>
    </w:p>
    <w:p w:rsidR="00E64775" w:rsidRDefault="00A7722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55" w:history="1">
        <w:r w:rsidR="00E64775" w:rsidRPr="00331CAC">
          <w:rPr>
            <w:rStyle w:val="Hipervnculo"/>
          </w:rPr>
          <w:t>7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Anexos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_Toc430192155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10</w:t>
        </w:r>
        <w:r w:rsidR="00E64775">
          <w:rPr>
            <w:webHidden/>
          </w:rPr>
          <w:fldChar w:fldCharType="end"/>
        </w:r>
      </w:hyperlink>
    </w:p>
    <w:p w:rsidR="00E64775" w:rsidRDefault="00A7722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56" w:history="1">
        <w:r w:rsidR="00E64775" w:rsidRPr="00331CAC">
          <w:rPr>
            <w:rStyle w:val="Hipervnculo"/>
          </w:rPr>
          <w:t>9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Propuesta de Pantallas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_Toc430192156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10</w:t>
        </w:r>
        <w:r w:rsidR="00E64775">
          <w:rPr>
            <w:webHidden/>
          </w:rPr>
          <w:fldChar w:fldCharType="end"/>
        </w:r>
      </w:hyperlink>
    </w:p>
    <w:p w:rsidR="00E64775" w:rsidRDefault="00A7722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192157" w:history="1">
        <w:r w:rsidR="00E64775" w:rsidRPr="00331CAC">
          <w:rPr>
            <w:rStyle w:val="Hipervnculo"/>
          </w:rPr>
          <w:t>10</w:t>
        </w:r>
        <w:r w:rsidR="00E6477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64775" w:rsidRPr="00331CAC">
          <w:rPr>
            <w:rStyle w:val="Hipervnculo"/>
          </w:rPr>
          <w:t>Firmas de Aceptación</w:t>
        </w:r>
        <w:r w:rsidR="00E64775">
          <w:rPr>
            <w:webHidden/>
          </w:rPr>
          <w:tab/>
        </w:r>
        <w:r w:rsidR="00E64775">
          <w:rPr>
            <w:webHidden/>
          </w:rPr>
          <w:fldChar w:fldCharType="begin"/>
        </w:r>
        <w:r w:rsidR="00E64775">
          <w:rPr>
            <w:webHidden/>
          </w:rPr>
          <w:instrText xml:space="preserve"> PAGEREF _Toc430192157 \h </w:instrText>
        </w:r>
        <w:r w:rsidR="00E64775">
          <w:rPr>
            <w:webHidden/>
          </w:rPr>
        </w:r>
        <w:r w:rsidR="00E64775">
          <w:rPr>
            <w:webHidden/>
          </w:rPr>
          <w:fldChar w:fldCharType="separate"/>
        </w:r>
        <w:r w:rsidR="00E64775">
          <w:rPr>
            <w:webHidden/>
          </w:rPr>
          <w:t>10</w:t>
        </w:r>
        <w:r w:rsidR="00E64775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8E79C1">
        <w:rPr>
          <w:szCs w:val="36"/>
        </w:rPr>
        <w:t>Ordenamientos de Productos en Reporte Web</w:t>
      </w:r>
      <w:r w:rsidR="003F350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AF5EFB">
        <w:rPr>
          <w:szCs w:val="36"/>
        </w:rPr>
        <w:t>ESC</w:t>
      </w:r>
      <w:r w:rsidR="008E79C1">
        <w:rPr>
          <w:szCs w:val="36"/>
        </w:rPr>
        <w:t>120</w:t>
      </w:r>
    </w:p>
    <w:p w:rsidR="00752DDD" w:rsidRPr="002F1311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val="es-ES"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30192138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30192139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8E79C1">
        <w:rPr>
          <w:szCs w:val="36"/>
        </w:rPr>
        <w:t>Ordenamientos de Productos en Reporte Web</w:t>
      </w:r>
      <w:r w:rsidR="006A1F98">
        <w:rPr>
          <w:szCs w:val="36"/>
        </w:rPr>
        <w:t xml:space="preserve"> – CU</w:t>
      </w:r>
      <w:r w:rsidR="00D1606C">
        <w:rPr>
          <w:szCs w:val="36"/>
        </w:rPr>
        <w:t>ERM</w:t>
      </w:r>
      <w:r w:rsidR="00417009">
        <w:rPr>
          <w:szCs w:val="36"/>
        </w:rPr>
        <w:t>ESC</w:t>
      </w:r>
      <w:r w:rsidR="002F1311">
        <w:rPr>
          <w:szCs w:val="36"/>
        </w:rPr>
        <w:t>1</w:t>
      </w:r>
      <w:r w:rsidR="008E79C1">
        <w:rPr>
          <w:szCs w:val="36"/>
        </w:rPr>
        <w:t>20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30192140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A36FBA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2F1311">
        <w:rPr>
          <w:sz w:val="20"/>
          <w:szCs w:val="20"/>
          <w:lang w:eastAsia="en-US"/>
        </w:rPr>
        <w:t xml:space="preserve">registrar una configuración </w:t>
      </w:r>
      <w:r w:rsidR="008E79C1">
        <w:rPr>
          <w:sz w:val="20"/>
          <w:szCs w:val="20"/>
          <w:lang w:eastAsia="en-US"/>
        </w:rPr>
        <w:t xml:space="preserve">de los productos </w:t>
      </w:r>
      <w:r w:rsidR="00A36FBA">
        <w:rPr>
          <w:sz w:val="20"/>
          <w:szCs w:val="20"/>
          <w:lang w:eastAsia="en-US"/>
        </w:rPr>
        <w:t>que se mostraran dentro de un reporte Web, así como su ordenamiento.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30192141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527699" w:rsidRPr="00527699" w:rsidRDefault="00527699" w:rsidP="00527699">
      <w:pPr>
        <w:rPr>
          <w:lang w:val="es-MX" w:eastAsia="es-MX"/>
        </w:rPr>
      </w:pPr>
    </w:p>
    <w:p w:rsidR="00527699" w:rsidRPr="00527699" w:rsidRDefault="00E64775" w:rsidP="00527699">
      <w:pPr>
        <w:rPr>
          <w:lang w:val="es-MX" w:eastAsia="es-MX"/>
        </w:rPr>
      </w:pPr>
      <w:r w:rsidRPr="00E64775">
        <w:rPr>
          <w:noProof/>
          <w:lang w:val="es-MX" w:eastAsia="es-MX"/>
        </w:rPr>
        <w:drawing>
          <wp:inline distT="0" distB="0" distL="0" distR="0">
            <wp:extent cx="6333490" cy="34074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40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B3" w:rsidRPr="001476B3" w:rsidRDefault="001476B3" w:rsidP="001476B3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430192142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430192143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3A57F2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Administrador del Sistema 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430192144"/>
      <w:r>
        <w:rPr>
          <w:rFonts w:cs="Arial"/>
        </w:rPr>
        <w:lastRenderedPageBreak/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E86301" w:rsidRDefault="00E86301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de estar registrado en el sistema el catálogo de tipos de </w:t>
      </w:r>
      <w:r w:rsidR="002F1311">
        <w:rPr>
          <w:rFonts w:cs="Arial"/>
          <w:sz w:val="20"/>
          <w:szCs w:val="20"/>
        </w:rPr>
        <w:t>estados de un registro</w:t>
      </w:r>
    </w:p>
    <w:p w:rsidR="00A36FBA" w:rsidRDefault="00A36FB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producto configurado y asignado a un esquema</w:t>
      </w:r>
    </w:p>
    <w:p w:rsidR="00A36FBA" w:rsidRPr="00A36FBA" w:rsidRDefault="00A36FBA" w:rsidP="00A36FBA">
      <w:pPr>
        <w:rPr>
          <w:rFonts w:cs="Arial"/>
          <w:sz w:val="20"/>
          <w:szCs w:val="20"/>
        </w:rPr>
      </w:pPr>
    </w:p>
    <w:p w:rsidR="001E2A2F" w:rsidRPr="004D45D6" w:rsidRDefault="001E2A2F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30192145"/>
      <w:r>
        <w:t>5</w:t>
      </w:r>
      <w:r>
        <w:tab/>
      </w:r>
      <w:r w:rsidR="00481C4A"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430192146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8"/>
      <w:bookmarkEnd w:id="19"/>
      <w:bookmarkEnd w:id="20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1" w:name="_Toc52616586"/>
      <w:bookmarkStart w:id="22" w:name="_Toc182735730"/>
    </w:p>
    <w:p w:rsidR="009B125E" w:rsidRPr="000F7157" w:rsidRDefault="009B125E" w:rsidP="009B125E"/>
    <w:p w:rsidR="0090785E" w:rsidRDefault="0090785E" w:rsidP="009B125E">
      <w:pPr>
        <w:pStyle w:val="Prrafodelista"/>
        <w:numPr>
          <w:ilvl w:val="0"/>
          <w:numId w:val="6"/>
        </w:numPr>
        <w:ind w:right="90"/>
        <w:rPr>
          <w:rFonts w:cs="Arial"/>
          <w:sz w:val="20"/>
          <w:szCs w:val="20"/>
        </w:rPr>
      </w:pPr>
      <w:bookmarkStart w:id="23" w:name="Paso1_FlujoBasico"/>
      <w:bookmarkEnd w:id="23"/>
      <w:r>
        <w:rPr>
          <w:rFonts w:cs="Arial"/>
          <w:sz w:val="20"/>
          <w:szCs w:val="20"/>
        </w:rPr>
        <w:t xml:space="preserve">El caso de uso inicia cuando es invocado por el caso de uso </w:t>
      </w:r>
      <w:r w:rsidR="00507A38" w:rsidRPr="00615C1E">
        <w:rPr>
          <w:rStyle w:val="Hipervnculo"/>
          <w:b/>
          <w:sz w:val="20"/>
          <w:szCs w:val="20"/>
        </w:rPr>
        <w:t>Controlar Navegación – CUERMESC95</w:t>
      </w:r>
    </w:p>
    <w:p w:rsidR="009B125E" w:rsidRDefault="009B125E" w:rsidP="009B125E">
      <w:pPr>
        <w:pStyle w:val="Prrafodelista"/>
        <w:numPr>
          <w:ilvl w:val="0"/>
          <w:numId w:val="6"/>
        </w:numPr>
        <w:ind w:right="90"/>
        <w:rPr>
          <w:rFonts w:cs="Arial"/>
          <w:sz w:val="20"/>
          <w:szCs w:val="20"/>
        </w:rPr>
      </w:pPr>
      <w:bookmarkStart w:id="24" w:name="paso2"/>
      <w:bookmarkEnd w:id="24"/>
      <w:r>
        <w:rPr>
          <w:rFonts w:cs="Arial"/>
          <w:sz w:val="20"/>
          <w:szCs w:val="20"/>
        </w:rPr>
        <w:t>El sistema obtiene la siguiente información</w:t>
      </w:r>
      <w:r w:rsidR="0093103E">
        <w:rPr>
          <w:rFonts w:cs="Arial"/>
          <w:sz w:val="20"/>
          <w:szCs w:val="20"/>
        </w:rPr>
        <w:t>:</w:t>
      </w:r>
    </w:p>
    <w:p w:rsidR="0093103E" w:rsidRPr="009228A8" w:rsidRDefault="00E214CD" w:rsidP="001A7BD9">
      <w:pPr>
        <w:pStyle w:val="Prrafodelista"/>
        <w:numPr>
          <w:ilvl w:val="1"/>
          <w:numId w:val="6"/>
        </w:numPr>
        <w:ind w:left="851" w:right="90" w:hanging="425"/>
        <w:rPr>
          <w:rFonts w:cs="Arial"/>
          <w:b/>
          <w:sz w:val="20"/>
          <w:szCs w:val="20"/>
        </w:rPr>
      </w:pPr>
      <w:proofErr w:type="spellStart"/>
      <w:r w:rsidRPr="009228A8">
        <w:rPr>
          <w:rFonts w:cs="Arial"/>
          <w:b/>
          <w:sz w:val="20"/>
          <w:szCs w:val="20"/>
        </w:rPr>
        <w:t>OrdenProducto</w:t>
      </w:r>
      <w:r w:rsidR="00084C86">
        <w:rPr>
          <w:rFonts w:cs="Arial"/>
          <w:b/>
          <w:sz w:val="20"/>
          <w:szCs w:val="20"/>
        </w:rPr>
        <w:t>s</w:t>
      </w:r>
      <w:proofErr w:type="spellEnd"/>
    </w:p>
    <w:p w:rsidR="0093103E" w:rsidRDefault="003A04F2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3103E" w:rsidRDefault="003A04F2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ReporteW</w:t>
      </w:r>
      <w:proofErr w:type="spellEnd"/>
    </w:p>
    <w:p w:rsidR="00604C8E" w:rsidRPr="003A04F2" w:rsidRDefault="003A04F2" w:rsidP="001A7BD9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r w:rsidRPr="003A04F2">
        <w:rPr>
          <w:rFonts w:cs="Arial"/>
          <w:sz w:val="20"/>
          <w:szCs w:val="20"/>
        </w:rPr>
        <w:t>Orden</w:t>
      </w:r>
    </w:p>
    <w:p w:rsidR="00EB5F43" w:rsidRDefault="00EB5F43" w:rsidP="009B125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en una lista </w:t>
      </w:r>
      <w:r w:rsidR="000030B2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información</w:t>
      </w:r>
      <w:r w:rsidR="000030B2">
        <w:rPr>
          <w:rFonts w:cs="Arial"/>
          <w:sz w:val="20"/>
          <w:szCs w:val="20"/>
        </w:rPr>
        <w:t xml:space="preserve"> con las configuraciones </w:t>
      </w:r>
      <w:r w:rsidR="003A04F2">
        <w:rPr>
          <w:rFonts w:cs="Arial"/>
          <w:sz w:val="20"/>
          <w:szCs w:val="20"/>
        </w:rPr>
        <w:t>de los reportes Web</w:t>
      </w:r>
      <w:r>
        <w:rPr>
          <w:rFonts w:cs="Arial"/>
          <w:sz w:val="20"/>
          <w:szCs w:val="20"/>
        </w:rPr>
        <w:t>:</w:t>
      </w:r>
    </w:p>
    <w:p w:rsidR="00EB5F43" w:rsidRDefault="00846B86" w:rsidP="000030B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Reporte</w:t>
      </w:r>
      <w:r w:rsidR="003A04F2">
        <w:rPr>
          <w:rFonts w:cs="Arial"/>
          <w:sz w:val="20"/>
          <w:szCs w:val="20"/>
        </w:rPr>
        <w:t xml:space="preserve"> Web</w:t>
      </w:r>
    </w:p>
    <w:p w:rsidR="00515A1F" w:rsidRPr="00C839D8" w:rsidRDefault="00515A1F" w:rsidP="00515A1F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C839D8">
        <w:rPr>
          <w:rFonts w:cs="Arial"/>
          <w:b/>
          <w:sz w:val="20"/>
          <w:szCs w:val="20"/>
        </w:rPr>
        <w:t>Crear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5" w:name="AO01_r"/>
      <w:r w:rsidR="002B306C">
        <w:rPr>
          <w:rFonts w:cs="Arial"/>
          <w:b/>
          <w:sz w:val="20"/>
          <w:szCs w:val="20"/>
        </w:rPr>
        <w:fldChar w:fldCharType="begin"/>
      </w:r>
      <w:r w:rsidR="002B306C">
        <w:rPr>
          <w:rFonts w:cs="Arial"/>
          <w:b/>
          <w:sz w:val="20"/>
          <w:szCs w:val="20"/>
        </w:rPr>
        <w:instrText xml:space="preserve"> HYPERLINK  \l "_5.2.1.1_AO01_Crear_1" </w:instrText>
      </w:r>
      <w:r w:rsidR="002B306C">
        <w:rPr>
          <w:rFonts w:cs="Arial"/>
          <w:b/>
          <w:sz w:val="20"/>
          <w:szCs w:val="20"/>
        </w:rPr>
        <w:fldChar w:fldCharType="separate"/>
      </w:r>
      <w:r w:rsidRPr="002B306C">
        <w:rPr>
          <w:rStyle w:val="Hipervnculo"/>
          <w:rFonts w:cs="Arial"/>
          <w:b/>
          <w:sz w:val="20"/>
          <w:szCs w:val="20"/>
        </w:rPr>
        <w:t xml:space="preserve">AO01 Crear </w:t>
      </w:r>
      <w:r w:rsidR="00FC0A70" w:rsidRPr="002B306C">
        <w:rPr>
          <w:rStyle w:val="Hipervnculo"/>
          <w:rFonts w:cs="Arial"/>
          <w:b/>
          <w:sz w:val="20"/>
          <w:szCs w:val="20"/>
        </w:rPr>
        <w:t>Configuración de</w:t>
      </w:r>
      <w:bookmarkEnd w:id="25"/>
      <w:r w:rsidR="003A04F2" w:rsidRPr="002B306C">
        <w:rPr>
          <w:rStyle w:val="Hipervnculo"/>
          <w:rFonts w:cs="Arial"/>
          <w:b/>
          <w:sz w:val="20"/>
          <w:szCs w:val="20"/>
        </w:rPr>
        <w:t xml:space="preserve"> Ordenamiento de Productos</w:t>
      </w:r>
      <w:r w:rsidR="002B306C">
        <w:rPr>
          <w:rFonts w:cs="Arial"/>
          <w:b/>
          <w:sz w:val="20"/>
          <w:szCs w:val="20"/>
        </w:rPr>
        <w:fldChar w:fldCharType="end"/>
      </w:r>
    </w:p>
    <w:p w:rsidR="00515A1F" w:rsidRDefault="00515A1F" w:rsidP="00515A1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52B8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una </w:t>
      </w:r>
      <w:r w:rsidR="00FC0A70">
        <w:rPr>
          <w:rFonts w:cs="Arial"/>
          <w:sz w:val="20"/>
          <w:szCs w:val="20"/>
        </w:rPr>
        <w:t xml:space="preserve">Configuración de </w:t>
      </w:r>
      <w:r w:rsidR="00736D3B">
        <w:rPr>
          <w:rFonts w:cs="Arial"/>
          <w:sz w:val="20"/>
          <w:szCs w:val="20"/>
        </w:rPr>
        <w:t xml:space="preserve">Ordenamiento de Productos </w:t>
      </w:r>
      <w:r>
        <w:rPr>
          <w:rFonts w:cs="Arial"/>
          <w:sz w:val="20"/>
          <w:szCs w:val="20"/>
        </w:rPr>
        <w:t>de la lista</w:t>
      </w:r>
      <w:r w:rsidRPr="00ED52B8">
        <w:rPr>
          <w:rFonts w:cs="Arial"/>
          <w:sz w:val="20"/>
          <w:szCs w:val="20"/>
        </w:rPr>
        <w:t>&gt;</w:t>
      </w:r>
    </w:p>
    <w:p w:rsidR="00515A1F" w:rsidRDefault="00515A1F" w:rsidP="00515A1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la sesión la siguiente información</w:t>
      </w:r>
    </w:p>
    <w:p w:rsidR="00515A1F" w:rsidRDefault="00846B86" w:rsidP="00FC0A70">
      <w:pPr>
        <w:pStyle w:val="Prrafodelista"/>
        <w:numPr>
          <w:ilvl w:val="2"/>
          <w:numId w:val="6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ReporteW</w:t>
      </w:r>
      <w:proofErr w:type="spellEnd"/>
    </w:p>
    <w:p w:rsidR="00515A1F" w:rsidRPr="004B6496" w:rsidRDefault="00515A1F" w:rsidP="00515A1F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6" w:name="AO02_r"/>
      <w:r w:rsidR="00F16119">
        <w:rPr>
          <w:rFonts w:cs="Arial"/>
          <w:b/>
          <w:sz w:val="20"/>
          <w:szCs w:val="20"/>
        </w:rPr>
        <w:fldChar w:fldCharType="begin"/>
      </w:r>
      <w:r w:rsidR="00F16119">
        <w:rPr>
          <w:rFonts w:cs="Arial"/>
          <w:b/>
          <w:sz w:val="20"/>
          <w:szCs w:val="20"/>
        </w:rPr>
        <w:instrText xml:space="preserve"> HYPERLINK  \l "_5.2.1.3_AO03_Modificar" </w:instrText>
      </w:r>
      <w:r w:rsidR="00F16119">
        <w:rPr>
          <w:rFonts w:cs="Arial"/>
          <w:b/>
          <w:sz w:val="20"/>
          <w:szCs w:val="20"/>
        </w:rPr>
        <w:fldChar w:fldCharType="separate"/>
      </w:r>
      <w:r w:rsidRPr="00F16119">
        <w:rPr>
          <w:rStyle w:val="Hipervnculo"/>
          <w:rFonts w:cs="Arial"/>
          <w:b/>
          <w:sz w:val="20"/>
          <w:szCs w:val="20"/>
        </w:rPr>
        <w:t xml:space="preserve">AO02 Modificar </w:t>
      </w:r>
      <w:r w:rsidR="00FC0A70" w:rsidRPr="00F16119">
        <w:rPr>
          <w:rStyle w:val="Hipervnculo"/>
          <w:rFonts w:cs="Arial"/>
          <w:b/>
          <w:sz w:val="20"/>
          <w:szCs w:val="20"/>
        </w:rPr>
        <w:t>Configuración de</w:t>
      </w:r>
      <w:bookmarkEnd w:id="26"/>
      <w:r w:rsidR="00846B86" w:rsidRPr="00F16119">
        <w:rPr>
          <w:rStyle w:val="Hipervnculo"/>
          <w:rFonts w:cs="Arial"/>
          <w:b/>
          <w:sz w:val="20"/>
          <w:szCs w:val="20"/>
        </w:rPr>
        <w:t xml:space="preserve"> Ordenamiento de Productos</w:t>
      </w:r>
      <w:r w:rsidR="00F16119">
        <w:rPr>
          <w:rFonts w:cs="Arial"/>
          <w:b/>
          <w:sz w:val="20"/>
          <w:szCs w:val="20"/>
        </w:rPr>
        <w:fldChar w:fldCharType="end"/>
      </w:r>
    </w:p>
    <w:p w:rsidR="004B6496" w:rsidRPr="00ED52B8" w:rsidRDefault="004B6496" w:rsidP="00515A1F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AC28EC"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 xml:space="preserve">&gt;, el sistema continúa con el flujo alterno opcional </w:t>
      </w:r>
      <w:bookmarkStart w:id="27" w:name="AO03_r"/>
      <w:r w:rsidR="00F16119">
        <w:rPr>
          <w:rFonts w:cs="Arial"/>
          <w:b/>
          <w:sz w:val="20"/>
          <w:szCs w:val="20"/>
        </w:rPr>
        <w:fldChar w:fldCharType="begin"/>
      </w:r>
      <w:r w:rsidR="00F16119">
        <w:rPr>
          <w:rFonts w:cs="Arial"/>
          <w:b/>
          <w:sz w:val="20"/>
          <w:szCs w:val="20"/>
        </w:rPr>
        <w:instrText xml:space="preserve"> HYPERLINK  \l "_5.2.1.3_AO03_Copiar" </w:instrText>
      </w:r>
      <w:r w:rsidR="00F16119">
        <w:rPr>
          <w:rFonts w:cs="Arial"/>
          <w:b/>
          <w:sz w:val="20"/>
          <w:szCs w:val="20"/>
        </w:rPr>
        <w:fldChar w:fldCharType="separate"/>
      </w:r>
      <w:r w:rsidRPr="00F16119">
        <w:rPr>
          <w:rStyle w:val="Hipervnculo"/>
          <w:rFonts w:cs="Arial"/>
          <w:b/>
          <w:sz w:val="20"/>
          <w:szCs w:val="20"/>
        </w:rPr>
        <w:t xml:space="preserve">AO03 </w:t>
      </w:r>
      <w:r w:rsidR="00AC28EC" w:rsidRPr="00F16119">
        <w:rPr>
          <w:rStyle w:val="Hipervnculo"/>
          <w:rFonts w:cs="Arial"/>
          <w:b/>
          <w:sz w:val="20"/>
          <w:szCs w:val="20"/>
        </w:rPr>
        <w:t>Eliminar</w:t>
      </w:r>
      <w:r w:rsidRPr="00F16119">
        <w:rPr>
          <w:rStyle w:val="Hipervnculo"/>
          <w:rFonts w:cs="Arial"/>
          <w:b/>
          <w:sz w:val="20"/>
          <w:szCs w:val="20"/>
        </w:rPr>
        <w:t xml:space="preserve"> </w:t>
      </w:r>
      <w:r w:rsidR="00BF4903" w:rsidRPr="00F16119">
        <w:rPr>
          <w:rStyle w:val="Hipervnculo"/>
          <w:rFonts w:cs="Arial"/>
          <w:b/>
          <w:sz w:val="20"/>
          <w:szCs w:val="20"/>
        </w:rPr>
        <w:t>C</w:t>
      </w:r>
      <w:r w:rsidR="00FC0A70" w:rsidRPr="00F16119">
        <w:rPr>
          <w:rStyle w:val="Hipervnculo"/>
          <w:rFonts w:cs="Arial"/>
          <w:b/>
          <w:sz w:val="20"/>
          <w:szCs w:val="20"/>
        </w:rPr>
        <w:t xml:space="preserve">onfiguración de </w:t>
      </w:r>
      <w:bookmarkEnd w:id="27"/>
      <w:r w:rsidR="00846B86" w:rsidRPr="00F16119">
        <w:rPr>
          <w:rStyle w:val="Hipervnculo"/>
          <w:rFonts w:cs="Arial"/>
          <w:b/>
          <w:sz w:val="20"/>
          <w:szCs w:val="20"/>
        </w:rPr>
        <w:t>Ordenamiento de Productos</w:t>
      </w:r>
      <w:r w:rsidR="00F16119">
        <w:rPr>
          <w:rFonts w:cs="Arial"/>
          <w:b/>
          <w:sz w:val="20"/>
          <w:szCs w:val="20"/>
        </w:rPr>
        <w:fldChar w:fldCharType="end"/>
      </w:r>
    </w:p>
    <w:p w:rsidR="00515A1F" w:rsidRPr="00C839D8" w:rsidRDefault="00515A1F" w:rsidP="00515A1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bookmarkEnd w:id="28"/>
      <w:r w:rsidRPr="00C839D8">
        <w:rPr>
          <w:rFonts w:cs="Arial"/>
          <w:sz w:val="20"/>
          <w:szCs w:val="20"/>
        </w:rPr>
        <w:t>Finaliza el caso de uso</w:t>
      </w: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30192147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1"/>
      <w:bookmarkEnd w:id="22"/>
      <w:bookmarkEnd w:id="29"/>
    </w:p>
    <w:p w:rsidR="00082CD4" w:rsidRPr="00082CD4" w:rsidRDefault="00082CD4" w:rsidP="00082CD4"/>
    <w:p w:rsidR="001F2C03" w:rsidRPr="001514C9" w:rsidRDefault="00481C4A" w:rsidP="009B125E">
      <w:pPr>
        <w:pStyle w:val="Ttulo3"/>
        <w:numPr>
          <w:ilvl w:val="2"/>
          <w:numId w:val="41"/>
        </w:numPr>
        <w:jc w:val="both"/>
      </w:pPr>
      <w:bookmarkStart w:id="30" w:name="_Toc52616587"/>
      <w:bookmarkStart w:id="31" w:name="_Toc182735731"/>
      <w:bookmarkStart w:id="32" w:name="_Toc430192148"/>
      <w:r w:rsidRPr="007A1FC8">
        <w:t>Opcionales</w:t>
      </w:r>
      <w:bookmarkStart w:id="33" w:name="_5.2.1.1_AO01_Crear"/>
      <w:bookmarkEnd w:id="30"/>
      <w:bookmarkEnd w:id="31"/>
      <w:bookmarkEnd w:id="32"/>
      <w:bookmarkEnd w:id="33"/>
    </w:p>
    <w:p w:rsidR="00F10699" w:rsidRDefault="00F10699" w:rsidP="000F7157">
      <w:pPr>
        <w:rPr>
          <w:sz w:val="20"/>
          <w:szCs w:val="20"/>
        </w:rPr>
      </w:pPr>
      <w:bookmarkStart w:id="34" w:name="_5.2.1.1_AO02_Presentar"/>
      <w:bookmarkStart w:id="35" w:name="_5.2.1.2_AO02_Presentar"/>
      <w:bookmarkEnd w:id="34"/>
      <w:bookmarkEnd w:id="35"/>
    </w:p>
    <w:p w:rsidR="00FC0A70" w:rsidRPr="00AC3A93" w:rsidRDefault="00FC0A70" w:rsidP="00FC0A70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bookmarkStart w:id="36" w:name="_5.2.1.1_AO01_Crear_1"/>
      <w:bookmarkEnd w:id="36"/>
      <w:r w:rsidRPr="00B778C8">
        <w:t>5.2.</w:t>
      </w:r>
      <w:r>
        <w:t>1</w:t>
      </w:r>
      <w:r w:rsidRPr="00B778C8">
        <w:t>.</w:t>
      </w:r>
      <w:r>
        <w:t>1</w:t>
      </w:r>
      <w:r w:rsidRPr="00B778C8">
        <w:rPr>
          <w:rStyle w:val="Hipervnculo"/>
          <w:u w:val="none"/>
        </w:rPr>
        <w:tab/>
      </w:r>
      <w:hyperlink w:anchor="AO01_r" w:history="1">
        <w:r w:rsidRPr="002B306C">
          <w:rPr>
            <w:rStyle w:val="Hipervnculo"/>
          </w:rPr>
          <w:t>AO01 Crear</w:t>
        </w:r>
        <w:r w:rsidR="00664A77" w:rsidRPr="002B306C">
          <w:rPr>
            <w:rStyle w:val="Hipervnculo"/>
          </w:rPr>
          <w:t xml:space="preserve"> Configuración de Ordenamiento de Productos</w:t>
        </w:r>
      </w:hyperlink>
    </w:p>
    <w:p w:rsidR="00C9558F" w:rsidRDefault="00C9558F" w:rsidP="00926B12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información de los productos registrados en el sistema</w:t>
      </w:r>
      <w:r w:rsidR="003E47C0">
        <w:rPr>
          <w:rFonts w:cs="Arial"/>
          <w:sz w:val="20"/>
          <w:szCs w:val="20"/>
        </w:rPr>
        <w:t xml:space="preserve"> y sus esquemas</w:t>
      </w:r>
      <w:r>
        <w:rPr>
          <w:rFonts w:cs="Arial"/>
          <w:sz w:val="20"/>
          <w:szCs w:val="20"/>
        </w:rPr>
        <w:t>:</w:t>
      </w:r>
    </w:p>
    <w:p w:rsidR="00C9558F" w:rsidRPr="00C9558F" w:rsidRDefault="00C9558F" w:rsidP="00C9558F">
      <w:pPr>
        <w:pStyle w:val="Prrafodelista"/>
        <w:numPr>
          <w:ilvl w:val="1"/>
          <w:numId w:val="28"/>
        </w:numPr>
        <w:ind w:hanging="150"/>
        <w:rPr>
          <w:rFonts w:cs="Arial"/>
          <w:b/>
          <w:sz w:val="20"/>
          <w:szCs w:val="20"/>
        </w:rPr>
      </w:pPr>
      <w:r w:rsidRPr="00C9558F">
        <w:rPr>
          <w:rFonts w:cs="Arial"/>
          <w:b/>
          <w:sz w:val="20"/>
          <w:szCs w:val="20"/>
        </w:rPr>
        <w:t>Producto</w:t>
      </w:r>
    </w:p>
    <w:p w:rsidR="00C9558F" w:rsidRDefault="00C9558F" w:rsidP="00C9558F">
      <w:pPr>
        <w:pStyle w:val="Prrafodelista"/>
        <w:numPr>
          <w:ilvl w:val="2"/>
          <w:numId w:val="28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9558F" w:rsidRDefault="00C9558F" w:rsidP="00C9558F">
      <w:pPr>
        <w:pStyle w:val="Prrafodelista"/>
        <w:numPr>
          <w:ilvl w:val="2"/>
          <w:numId w:val="28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NombreLargo</w:t>
      </w:r>
      <w:proofErr w:type="spellEnd"/>
    </w:p>
    <w:p w:rsidR="00C9558F" w:rsidRDefault="00C9558F" w:rsidP="00C9558F">
      <w:pPr>
        <w:pStyle w:val="Prrafodelista"/>
        <w:numPr>
          <w:ilvl w:val="2"/>
          <w:numId w:val="28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C9558F" w:rsidRPr="00C9558F" w:rsidRDefault="00C9558F" w:rsidP="00C9558F">
      <w:pPr>
        <w:pStyle w:val="Prrafodelista"/>
        <w:numPr>
          <w:ilvl w:val="2"/>
          <w:numId w:val="28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C9558F">
        <w:rPr>
          <w:rFonts w:cs="Arial"/>
          <w:b/>
          <w:sz w:val="20"/>
          <w:szCs w:val="20"/>
        </w:rPr>
        <w:t>ProductoEsquema</w:t>
      </w:r>
      <w:proofErr w:type="spellEnd"/>
    </w:p>
    <w:p w:rsidR="00C9558F" w:rsidRPr="00063244" w:rsidRDefault="00C9558F" w:rsidP="00C9558F">
      <w:pPr>
        <w:pStyle w:val="Prrafodelista"/>
        <w:numPr>
          <w:ilvl w:val="3"/>
          <w:numId w:val="28"/>
        </w:numPr>
        <w:tabs>
          <w:tab w:val="left" w:pos="2410"/>
        </w:tabs>
        <w:ind w:firstLine="837"/>
        <w:rPr>
          <w:rFonts w:cs="Arial"/>
          <w:sz w:val="20"/>
          <w:szCs w:val="20"/>
        </w:rPr>
      </w:pPr>
      <w:proofErr w:type="spellStart"/>
      <w:r w:rsidRPr="00063244">
        <w:rPr>
          <w:rFonts w:cs="Arial"/>
          <w:sz w:val="20"/>
          <w:szCs w:val="20"/>
        </w:rPr>
        <w:t>ProductoClave</w:t>
      </w:r>
      <w:proofErr w:type="spellEnd"/>
    </w:p>
    <w:p w:rsidR="00063244" w:rsidRPr="00063244" w:rsidRDefault="00C9558F" w:rsidP="00063244">
      <w:pPr>
        <w:pStyle w:val="Prrafodelista"/>
        <w:numPr>
          <w:ilvl w:val="3"/>
          <w:numId w:val="28"/>
        </w:numPr>
        <w:tabs>
          <w:tab w:val="left" w:pos="2410"/>
        </w:tabs>
        <w:ind w:firstLine="837"/>
        <w:rPr>
          <w:rFonts w:cs="Arial"/>
          <w:b/>
          <w:sz w:val="20"/>
          <w:szCs w:val="20"/>
        </w:rPr>
      </w:pPr>
      <w:proofErr w:type="spellStart"/>
      <w:r w:rsidRPr="00C9558F">
        <w:rPr>
          <w:rFonts w:cs="Arial"/>
          <w:sz w:val="20"/>
          <w:szCs w:val="20"/>
        </w:rPr>
        <w:t>EsquemaId</w:t>
      </w:r>
      <w:proofErr w:type="spellEnd"/>
    </w:p>
    <w:p w:rsidR="00C9558F" w:rsidRPr="003E47C0" w:rsidRDefault="00C9558F" w:rsidP="00063244">
      <w:pPr>
        <w:pStyle w:val="Prrafodelista"/>
        <w:numPr>
          <w:ilvl w:val="3"/>
          <w:numId w:val="28"/>
        </w:numPr>
        <w:tabs>
          <w:tab w:val="left" w:pos="2410"/>
        </w:tabs>
        <w:ind w:firstLine="837"/>
        <w:rPr>
          <w:rFonts w:cs="Arial"/>
          <w:b/>
          <w:sz w:val="20"/>
          <w:szCs w:val="20"/>
        </w:rPr>
      </w:pPr>
      <w:r w:rsidRPr="003E47C0">
        <w:rPr>
          <w:rFonts w:cs="Arial"/>
          <w:b/>
          <w:sz w:val="20"/>
          <w:szCs w:val="20"/>
        </w:rPr>
        <w:t>Esquema</w:t>
      </w:r>
    </w:p>
    <w:p w:rsidR="003E47C0" w:rsidRDefault="003E47C0" w:rsidP="003E47C0">
      <w:pPr>
        <w:pStyle w:val="Prrafodelista"/>
        <w:numPr>
          <w:ilvl w:val="4"/>
          <w:numId w:val="28"/>
        </w:numPr>
        <w:tabs>
          <w:tab w:val="left" w:pos="2410"/>
          <w:tab w:val="left" w:pos="3261"/>
        </w:tabs>
        <w:ind w:firstLine="1402"/>
        <w:rPr>
          <w:rFonts w:cs="Arial"/>
          <w:sz w:val="20"/>
          <w:szCs w:val="20"/>
        </w:rPr>
      </w:pPr>
      <w:proofErr w:type="spellStart"/>
      <w:r w:rsidRPr="003E47C0">
        <w:rPr>
          <w:rFonts w:cs="Arial"/>
          <w:sz w:val="20"/>
          <w:szCs w:val="20"/>
        </w:rPr>
        <w:t>EsquemaId</w:t>
      </w:r>
      <w:proofErr w:type="spellEnd"/>
    </w:p>
    <w:p w:rsidR="00E563D2" w:rsidRDefault="00E563D2" w:rsidP="003E47C0">
      <w:pPr>
        <w:pStyle w:val="Prrafodelista"/>
        <w:numPr>
          <w:ilvl w:val="4"/>
          <w:numId w:val="28"/>
        </w:numPr>
        <w:tabs>
          <w:tab w:val="left" w:pos="2410"/>
          <w:tab w:val="left" w:pos="3261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</w:p>
    <w:p w:rsidR="003E47C0" w:rsidRDefault="003E47C0" w:rsidP="003E47C0">
      <w:pPr>
        <w:pStyle w:val="Prrafodelista"/>
        <w:numPr>
          <w:ilvl w:val="4"/>
          <w:numId w:val="28"/>
        </w:numPr>
        <w:tabs>
          <w:tab w:val="left" w:pos="2410"/>
          <w:tab w:val="left" w:pos="3261"/>
        </w:tabs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3E47C0" w:rsidRDefault="003E47C0" w:rsidP="003E47C0">
      <w:pPr>
        <w:pStyle w:val="Prrafodelista"/>
        <w:numPr>
          <w:ilvl w:val="4"/>
          <w:numId w:val="28"/>
        </w:numPr>
        <w:tabs>
          <w:tab w:val="left" w:pos="2410"/>
          <w:tab w:val="left" w:pos="3261"/>
        </w:tabs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3E47C0" w:rsidRDefault="003E47C0" w:rsidP="003E47C0">
      <w:pPr>
        <w:pStyle w:val="Prrafodelista"/>
        <w:numPr>
          <w:ilvl w:val="4"/>
          <w:numId w:val="28"/>
        </w:numPr>
        <w:tabs>
          <w:tab w:val="left" w:pos="2410"/>
          <w:tab w:val="left" w:pos="3261"/>
        </w:tabs>
        <w:ind w:firstLine="140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3E47C0" w:rsidRDefault="003E47C0" w:rsidP="003E47C0">
      <w:pPr>
        <w:pStyle w:val="Prrafodelista"/>
        <w:numPr>
          <w:ilvl w:val="4"/>
          <w:numId w:val="28"/>
        </w:numPr>
        <w:tabs>
          <w:tab w:val="left" w:pos="2410"/>
          <w:tab w:val="left" w:pos="3261"/>
        </w:tabs>
        <w:ind w:firstLine="140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Baja</w:t>
      </w:r>
    </w:p>
    <w:p w:rsidR="003E47C0" w:rsidRDefault="003E47C0" w:rsidP="003E47C0">
      <w:pPr>
        <w:pStyle w:val="Prrafodelista"/>
        <w:numPr>
          <w:ilvl w:val="0"/>
          <w:numId w:val="28"/>
        </w:numPr>
        <w:tabs>
          <w:tab w:val="left" w:pos="2410"/>
          <w:tab w:val="left" w:pos="326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obtiene información de los reportes Web encontrados dentro del Grupo</w:t>
      </w:r>
    </w:p>
    <w:p w:rsidR="00D64886" w:rsidRPr="00D64886" w:rsidRDefault="00D64886" w:rsidP="00D64886">
      <w:pPr>
        <w:pStyle w:val="Prrafodelista"/>
        <w:numPr>
          <w:ilvl w:val="1"/>
          <w:numId w:val="28"/>
        </w:numPr>
        <w:tabs>
          <w:tab w:val="left" w:pos="851"/>
        </w:tabs>
        <w:ind w:right="90" w:hanging="150"/>
        <w:rPr>
          <w:rFonts w:cs="Arial"/>
          <w:b/>
          <w:color w:val="000000"/>
          <w:sz w:val="20"/>
          <w:szCs w:val="20"/>
          <w:lang w:val="es-MX" w:eastAsia="es-MX"/>
        </w:rPr>
      </w:pPr>
      <w:proofErr w:type="spellStart"/>
      <w:r w:rsidRPr="00D64886">
        <w:rPr>
          <w:rFonts w:cs="Arial"/>
          <w:b/>
          <w:color w:val="000000"/>
          <w:sz w:val="20"/>
          <w:szCs w:val="20"/>
          <w:lang w:val="es-MX" w:eastAsia="es-MX"/>
        </w:rPr>
        <w:t>VARValor</w:t>
      </w:r>
      <w:proofErr w:type="spellEnd"/>
    </w:p>
    <w:p w:rsidR="00D64886" w:rsidRPr="00D64886" w:rsidRDefault="00D64886" w:rsidP="00D64886">
      <w:pPr>
        <w:pStyle w:val="Prrafodelista"/>
        <w:numPr>
          <w:ilvl w:val="2"/>
          <w:numId w:val="28"/>
        </w:numPr>
        <w:tabs>
          <w:tab w:val="left" w:pos="1560"/>
          <w:tab w:val="left" w:pos="2410"/>
        </w:tabs>
        <w:ind w:right="90" w:firstLine="273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val="es-MX" w:eastAsia="es-MX"/>
        </w:rPr>
        <w:t>VARCodigo</w:t>
      </w:r>
      <w:proofErr w:type="spellEnd"/>
      <w:r>
        <w:rPr>
          <w:rFonts w:cs="Arial"/>
          <w:color w:val="000000"/>
          <w:sz w:val="20"/>
          <w:szCs w:val="20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lang w:eastAsia="es-MX"/>
        </w:rPr>
        <w:t xml:space="preserve">= </w:t>
      </w:r>
      <w:r w:rsidRPr="004247AB">
        <w:rPr>
          <w:rFonts w:cs="Arial"/>
          <w:color w:val="FF0000"/>
          <w:sz w:val="20"/>
          <w:szCs w:val="20"/>
          <w:lang w:eastAsia="es-MX"/>
        </w:rPr>
        <w:t>REPORTEW</w:t>
      </w:r>
    </w:p>
    <w:p w:rsidR="00D64886" w:rsidRDefault="00D64886" w:rsidP="00D64886">
      <w:pPr>
        <w:pStyle w:val="Prrafodelista"/>
        <w:numPr>
          <w:ilvl w:val="2"/>
          <w:numId w:val="28"/>
        </w:numPr>
        <w:tabs>
          <w:tab w:val="left" w:pos="1560"/>
          <w:tab w:val="left" w:pos="2410"/>
        </w:tabs>
        <w:ind w:right="90" w:firstLine="273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D64886">
        <w:rPr>
          <w:rFonts w:cs="Arial"/>
          <w:color w:val="000000"/>
          <w:sz w:val="20"/>
          <w:szCs w:val="20"/>
          <w:lang w:val="es-MX" w:eastAsia="es-MX"/>
        </w:rPr>
        <w:t>VAVClave</w:t>
      </w:r>
      <w:proofErr w:type="spellEnd"/>
    </w:p>
    <w:p w:rsidR="00D64886" w:rsidRPr="00A25273" w:rsidRDefault="00D64886" w:rsidP="00D64886">
      <w:pPr>
        <w:pStyle w:val="Prrafodelista"/>
        <w:numPr>
          <w:ilvl w:val="2"/>
          <w:numId w:val="28"/>
        </w:numPr>
        <w:tabs>
          <w:tab w:val="left" w:pos="1560"/>
          <w:tab w:val="left" w:pos="2410"/>
        </w:tabs>
        <w:ind w:right="90" w:firstLine="273"/>
        <w:rPr>
          <w:rFonts w:cs="Arial"/>
          <w:color w:val="000000"/>
          <w:sz w:val="20"/>
          <w:szCs w:val="20"/>
          <w:lang w:val="es-MX" w:eastAsia="es-MX"/>
        </w:rPr>
      </w:pPr>
      <w:r w:rsidRPr="00D64886">
        <w:rPr>
          <w:rFonts w:cs="Arial"/>
          <w:color w:val="000000"/>
          <w:sz w:val="20"/>
          <w:szCs w:val="20"/>
          <w:lang w:val="es-MX" w:eastAsia="es-MX"/>
        </w:rPr>
        <w:t xml:space="preserve">Grupo = </w:t>
      </w:r>
      <w:r w:rsidRPr="00A25273">
        <w:rPr>
          <w:rFonts w:cs="Arial"/>
          <w:color w:val="FF0000"/>
          <w:sz w:val="20"/>
          <w:szCs w:val="20"/>
          <w:lang w:val="es-MX" w:eastAsia="es-MX"/>
        </w:rPr>
        <w:t>Orden</w:t>
      </w:r>
    </w:p>
    <w:p w:rsidR="00A25273" w:rsidRPr="00A25273" w:rsidRDefault="00A25273" w:rsidP="00D64886">
      <w:pPr>
        <w:pStyle w:val="Prrafodelista"/>
        <w:numPr>
          <w:ilvl w:val="2"/>
          <w:numId w:val="28"/>
        </w:numPr>
        <w:tabs>
          <w:tab w:val="left" w:pos="1560"/>
          <w:tab w:val="left" w:pos="2410"/>
        </w:tabs>
        <w:ind w:right="90" w:firstLine="273"/>
        <w:rPr>
          <w:rFonts w:cs="Arial"/>
          <w:sz w:val="20"/>
          <w:szCs w:val="20"/>
          <w:lang w:val="es-MX" w:eastAsia="es-MX"/>
        </w:rPr>
      </w:pPr>
      <w:r w:rsidRPr="00A25273">
        <w:rPr>
          <w:rFonts w:cs="Arial"/>
          <w:sz w:val="20"/>
          <w:szCs w:val="20"/>
          <w:lang w:val="es-MX" w:eastAsia="es-MX"/>
        </w:rPr>
        <w:t>Estado = 1</w:t>
      </w:r>
    </w:p>
    <w:p w:rsidR="004247AB" w:rsidRPr="004247AB" w:rsidRDefault="004247AB" w:rsidP="00D64886">
      <w:pPr>
        <w:pStyle w:val="Prrafodelista"/>
        <w:numPr>
          <w:ilvl w:val="1"/>
          <w:numId w:val="28"/>
        </w:numPr>
        <w:tabs>
          <w:tab w:val="left" w:pos="851"/>
        </w:tabs>
        <w:ind w:right="90" w:hanging="150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4247AB">
        <w:rPr>
          <w:rFonts w:cs="Arial"/>
          <w:b/>
          <w:color w:val="000000"/>
          <w:sz w:val="20"/>
          <w:szCs w:val="20"/>
          <w:lang w:eastAsia="es-MX"/>
        </w:rPr>
        <w:t>VAVDescripcion</w:t>
      </w:r>
      <w:proofErr w:type="spellEnd"/>
    </w:p>
    <w:p w:rsidR="00D64886" w:rsidRPr="00A25273" w:rsidRDefault="004247AB" w:rsidP="00D64886">
      <w:pPr>
        <w:pStyle w:val="Prrafodelista"/>
        <w:numPr>
          <w:ilvl w:val="2"/>
          <w:numId w:val="28"/>
        </w:numPr>
        <w:tabs>
          <w:tab w:val="left" w:pos="1560"/>
        </w:tabs>
        <w:ind w:right="90" w:firstLine="273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AC70A0">
        <w:rPr>
          <w:rFonts w:cs="Arial"/>
          <w:color w:val="000000"/>
          <w:sz w:val="20"/>
          <w:szCs w:val="20"/>
          <w:lang w:eastAsia="es-MX"/>
        </w:rPr>
        <w:t>VARCodigo</w:t>
      </w:r>
      <w:proofErr w:type="spellEnd"/>
    </w:p>
    <w:p w:rsidR="00A25273" w:rsidRPr="00D64886" w:rsidRDefault="00A25273" w:rsidP="00D64886">
      <w:pPr>
        <w:pStyle w:val="Prrafodelista"/>
        <w:numPr>
          <w:ilvl w:val="2"/>
          <w:numId w:val="28"/>
        </w:numPr>
        <w:tabs>
          <w:tab w:val="left" w:pos="1560"/>
        </w:tabs>
        <w:ind w:right="90" w:firstLine="273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VAVClave</w:t>
      </w:r>
      <w:proofErr w:type="spellEnd"/>
    </w:p>
    <w:p w:rsidR="004247AB" w:rsidRPr="00E563D2" w:rsidRDefault="004247AB" w:rsidP="00E563D2">
      <w:pPr>
        <w:pStyle w:val="Prrafodelista"/>
        <w:numPr>
          <w:ilvl w:val="2"/>
          <w:numId w:val="28"/>
        </w:numPr>
        <w:tabs>
          <w:tab w:val="left" w:pos="1560"/>
        </w:tabs>
        <w:ind w:right="90" w:firstLine="273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D64886">
        <w:rPr>
          <w:rFonts w:cs="Arial"/>
          <w:color w:val="000000"/>
          <w:sz w:val="20"/>
          <w:szCs w:val="20"/>
          <w:lang w:eastAsia="es-MX"/>
        </w:rPr>
        <w:t>VARDescripcion</w:t>
      </w:r>
      <w:proofErr w:type="spellEnd"/>
      <w:r w:rsidRPr="00D64886">
        <w:rPr>
          <w:rFonts w:cs="Arial"/>
          <w:color w:val="000000"/>
          <w:sz w:val="20"/>
          <w:szCs w:val="20"/>
          <w:lang w:eastAsia="es-MX"/>
        </w:rPr>
        <w:t> </w:t>
      </w:r>
    </w:p>
    <w:p w:rsidR="00D01E8E" w:rsidRDefault="00D01E8E" w:rsidP="00F46BEA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3316D9">
        <w:rPr>
          <w:rFonts w:cs="Arial"/>
          <w:sz w:val="20"/>
          <w:szCs w:val="20"/>
        </w:rPr>
        <w:t>y solicita la siguiente información</w:t>
      </w:r>
    </w:p>
    <w:p w:rsidR="000A6185" w:rsidRPr="00E563D2" w:rsidRDefault="00E563D2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 w:rsidRPr="00E563D2">
        <w:rPr>
          <w:rFonts w:cs="Arial"/>
          <w:sz w:val="20"/>
          <w:szCs w:val="20"/>
        </w:rPr>
        <w:t>Reporte Web</w:t>
      </w:r>
      <w:r>
        <w:rPr>
          <w:rFonts w:cs="Arial"/>
          <w:sz w:val="20"/>
          <w:szCs w:val="20"/>
        </w:rPr>
        <w:t xml:space="preserve"> (Mostrar las Descripciones de los reportes &lt;</w:t>
      </w:r>
      <w:proofErr w:type="spellStart"/>
      <w:r>
        <w:rPr>
          <w:rFonts w:cs="Arial"/>
          <w:sz w:val="20"/>
          <w:szCs w:val="20"/>
        </w:rPr>
        <w:t>VAVDescripcion.VARDescripcion</w:t>
      </w:r>
      <w:proofErr w:type="spellEnd"/>
      <w:r>
        <w:rPr>
          <w:rFonts w:cs="Arial"/>
          <w:sz w:val="20"/>
          <w:szCs w:val="20"/>
        </w:rPr>
        <w:t>&gt; obtenidos que se encuentran en el grupo “Orden” del valor por referencia “REPORTEW”)</w:t>
      </w:r>
    </w:p>
    <w:p w:rsidR="00E563D2" w:rsidRPr="00E563D2" w:rsidRDefault="00E563D2" w:rsidP="00E563D2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r w:rsidRPr="00E563D2">
        <w:rPr>
          <w:rFonts w:cs="Arial"/>
          <w:sz w:val="20"/>
          <w:szCs w:val="20"/>
        </w:rPr>
        <w:t>El actor proporciona la siguiente información</w:t>
      </w:r>
    </w:p>
    <w:p w:rsidR="00E563D2" w:rsidRPr="00E563D2" w:rsidRDefault="00E563D2" w:rsidP="00E563D2">
      <w:pPr>
        <w:pStyle w:val="Prrafodelista"/>
        <w:numPr>
          <w:ilvl w:val="1"/>
          <w:numId w:val="28"/>
        </w:numPr>
        <w:ind w:left="993" w:right="90" w:hanging="567"/>
        <w:rPr>
          <w:rFonts w:cs="Arial"/>
          <w:sz w:val="20"/>
          <w:szCs w:val="20"/>
        </w:rPr>
      </w:pPr>
      <w:r w:rsidRPr="00E563D2">
        <w:rPr>
          <w:rFonts w:cs="Arial"/>
          <w:sz w:val="20"/>
          <w:szCs w:val="20"/>
        </w:rPr>
        <w:t>Reporte Web</w:t>
      </w:r>
    </w:p>
    <w:p w:rsidR="006E6043" w:rsidRPr="006E6043" w:rsidRDefault="006E6043" w:rsidP="006E6043">
      <w:pPr>
        <w:pStyle w:val="Prrafodelista"/>
        <w:numPr>
          <w:ilvl w:val="0"/>
          <w:numId w:val="28"/>
        </w:numPr>
        <w:tabs>
          <w:tab w:val="left" w:pos="3119"/>
        </w:tabs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7" w:name="Paso5_FlujoBasico"/>
      <w:bookmarkEnd w:id="37"/>
      <w:r>
        <w:rPr>
          <w:rFonts w:cs="Arial"/>
          <w:sz w:val="20"/>
          <w:szCs w:val="20"/>
        </w:rPr>
        <w:t xml:space="preserve">El sistema presenta en una lista </w:t>
      </w:r>
      <w:r w:rsidR="009C3E3C">
        <w:rPr>
          <w:rFonts w:cs="Arial"/>
          <w:sz w:val="20"/>
          <w:szCs w:val="20"/>
        </w:rPr>
        <w:t>los esquemas de producto</w:t>
      </w:r>
      <w:r>
        <w:rPr>
          <w:rFonts w:cs="Arial"/>
          <w:sz w:val="20"/>
          <w:szCs w:val="20"/>
        </w:rPr>
        <w:t xml:space="preserve"> </w:t>
      </w:r>
    </w:p>
    <w:p w:rsidR="006E6043" w:rsidRPr="006E6043" w:rsidRDefault="006E6043" w:rsidP="00F46BEA">
      <w:pPr>
        <w:pStyle w:val="Prrafodelista"/>
        <w:numPr>
          <w:ilvl w:val="1"/>
          <w:numId w:val="28"/>
        </w:numPr>
        <w:ind w:left="993" w:right="90"/>
        <w:rPr>
          <w:sz w:val="20"/>
          <w:szCs w:val="20"/>
        </w:rPr>
      </w:pPr>
      <w:r w:rsidRPr="006E6043">
        <w:rPr>
          <w:sz w:val="20"/>
          <w:szCs w:val="20"/>
        </w:rPr>
        <w:t>Nombre</w:t>
      </w:r>
    </w:p>
    <w:p w:rsidR="006E6043" w:rsidRPr="00C64E0D" w:rsidRDefault="006E6043" w:rsidP="00F46BEA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 w:rsidRPr="006E6043">
        <w:rPr>
          <w:sz w:val="20"/>
          <w:szCs w:val="20"/>
        </w:rPr>
        <w:t>Clave</w:t>
      </w:r>
    </w:p>
    <w:p w:rsidR="00C64E0D" w:rsidRPr="00C64E0D" w:rsidRDefault="00C64E0D" w:rsidP="00C64E0D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Si &lt;el usuario selecciona la opción </w:t>
      </w:r>
      <w:r>
        <w:rPr>
          <w:b/>
          <w:sz w:val="20"/>
          <w:szCs w:val="20"/>
        </w:rPr>
        <w:t>E</w:t>
      </w:r>
      <w:r w:rsidRPr="00C64E0D">
        <w:rPr>
          <w:b/>
          <w:sz w:val="20"/>
          <w:szCs w:val="20"/>
        </w:rPr>
        <w:t>xpandir</w:t>
      </w:r>
      <w:r>
        <w:rPr>
          <w:sz w:val="20"/>
          <w:szCs w:val="20"/>
        </w:rPr>
        <w:t>&gt;</w:t>
      </w:r>
    </w:p>
    <w:p w:rsidR="00C64E0D" w:rsidRPr="00C64E0D" w:rsidRDefault="00C64E0D" w:rsidP="00C64E0D">
      <w:pPr>
        <w:pStyle w:val="Prrafodelista"/>
        <w:numPr>
          <w:ilvl w:val="1"/>
          <w:numId w:val="28"/>
        </w:numPr>
        <w:ind w:left="709" w:right="90" w:hanging="283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 El sistema presenta de manera agrupada a los esquemas hijos dentro del esquema padre al que están relacionados, utilizando una estructura de árbol.</w:t>
      </w:r>
    </w:p>
    <w:p w:rsidR="00C64E0D" w:rsidRPr="00C64E0D" w:rsidRDefault="00C64E0D" w:rsidP="00C64E0D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Si &lt;el usuario selecciona la opción </w:t>
      </w:r>
      <w:r>
        <w:rPr>
          <w:b/>
          <w:sz w:val="20"/>
          <w:szCs w:val="20"/>
        </w:rPr>
        <w:t>C</w:t>
      </w:r>
      <w:r w:rsidRPr="00C64E0D">
        <w:rPr>
          <w:b/>
          <w:sz w:val="20"/>
          <w:szCs w:val="20"/>
        </w:rPr>
        <w:t>ontraer</w:t>
      </w:r>
      <w:r>
        <w:rPr>
          <w:sz w:val="20"/>
          <w:szCs w:val="20"/>
        </w:rPr>
        <w:t>&gt;</w:t>
      </w:r>
    </w:p>
    <w:p w:rsidR="00C64E0D" w:rsidRPr="006E6043" w:rsidRDefault="00C64E0D" w:rsidP="00C64E0D">
      <w:pPr>
        <w:pStyle w:val="Prrafodelista"/>
        <w:numPr>
          <w:ilvl w:val="1"/>
          <w:numId w:val="28"/>
        </w:numPr>
        <w:ind w:right="90"/>
        <w:rPr>
          <w:rFonts w:cs="Arial"/>
          <w:sz w:val="20"/>
          <w:szCs w:val="20"/>
        </w:rPr>
      </w:pPr>
      <w:r>
        <w:rPr>
          <w:sz w:val="20"/>
          <w:szCs w:val="20"/>
        </w:rPr>
        <w:t>El sistema regresa nuevamente al Esquema Padre</w:t>
      </w:r>
    </w:p>
    <w:p w:rsidR="00D4418A" w:rsidRDefault="009C3E3C" w:rsidP="009C3E3C">
      <w:pPr>
        <w:pStyle w:val="Prrafodelista"/>
        <w:numPr>
          <w:ilvl w:val="0"/>
          <w:numId w:val="28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información</w:t>
      </w:r>
      <w:r w:rsidR="00D4418A">
        <w:rPr>
          <w:rFonts w:cs="Arial"/>
          <w:sz w:val="20"/>
          <w:szCs w:val="20"/>
        </w:rPr>
        <w:t xml:space="preserve"> de los Productos:</w:t>
      </w:r>
    </w:p>
    <w:p w:rsidR="00D01E8E" w:rsidRPr="00D4418A" w:rsidRDefault="00D4418A" w:rsidP="00DF11D5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Seleccionar</w:t>
      </w:r>
      <w:r w:rsidR="009C3E3C">
        <w:rPr>
          <w:rFonts w:cs="Arial"/>
          <w:sz w:val="20"/>
          <w:szCs w:val="20"/>
        </w:rPr>
        <w:t xml:space="preserve"> </w:t>
      </w:r>
      <w:r w:rsidR="00D01E8E" w:rsidRPr="00C03B41">
        <w:rPr>
          <w:rFonts w:cs="Arial"/>
          <w:b/>
          <w:sz w:val="20"/>
          <w:szCs w:val="20"/>
        </w:rPr>
        <w:t>Todos</w:t>
      </w:r>
      <w:r>
        <w:rPr>
          <w:rFonts w:cs="Arial"/>
          <w:b/>
          <w:sz w:val="20"/>
          <w:szCs w:val="20"/>
        </w:rPr>
        <w:t xml:space="preserve"> </w:t>
      </w:r>
      <w:r w:rsidR="006E2C0C">
        <w:rPr>
          <w:rFonts w:cs="Arial"/>
          <w:sz w:val="20"/>
          <w:szCs w:val="20"/>
        </w:rPr>
        <w:t>(</w:t>
      </w:r>
      <w:r w:rsidR="006E2C0C" w:rsidRPr="006E2C0C">
        <w:rPr>
          <w:rFonts w:cs="Arial"/>
          <w:i/>
          <w:sz w:val="20"/>
          <w:szCs w:val="20"/>
        </w:rPr>
        <w:t>Por defecto no marcados</w:t>
      </w:r>
      <w:r w:rsidR="006E2C0C">
        <w:rPr>
          <w:rFonts w:cs="Arial"/>
          <w:sz w:val="20"/>
          <w:szCs w:val="20"/>
        </w:rPr>
        <w:t>)</w:t>
      </w:r>
    </w:p>
    <w:p w:rsidR="00D01E8E" w:rsidRDefault="00D01E8E" w:rsidP="00DF11D5">
      <w:pPr>
        <w:pStyle w:val="Prrafodelista"/>
        <w:numPr>
          <w:ilvl w:val="1"/>
          <w:numId w:val="28"/>
        </w:numPr>
        <w:ind w:left="993"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en una lista la siguiente informaci</w:t>
      </w:r>
      <w:r w:rsidR="006E2C0C">
        <w:rPr>
          <w:rFonts w:cs="Arial"/>
          <w:sz w:val="20"/>
          <w:szCs w:val="20"/>
        </w:rPr>
        <w:t>ón (</w:t>
      </w:r>
      <w:r w:rsidR="006E2C0C" w:rsidRPr="006E2C0C">
        <w:rPr>
          <w:rFonts w:cs="Arial"/>
          <w:i/>
          <w:sz w:val="20"/>
          <w:szCs w:val="20"/>
          <w:lang w:eastAsia="en-US"/>
        </w:rPr>
        <w:t>Presentar la lista de productos relacionados a un esquema seleccionado, en caso de que sea para todos se presentarán todos los productos sin tomar en cuenta al esquema al que pertenecen</w:t>
      </w:r>
      <w:r w:rsidR="006E2C0C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:</w:t>
      </w:r>
    </w:p>
    <w:p w:rsidR="00D01E8E" w:rsidRDefault="00D01E8E" w:rsidP="00DF11D5">
      <w:pPr>
        <w:pStyle w:val="Prrafodelista"/>
        <w:numPr>
          <w:ilvl w:val="2"/>
          <w:numId w:val="28"/>
        </w:numPr>
        <w:tabs>
          <w:tab w:val="left" w:pos="1560"/>
        </w:tabs>
        <w:ind w:left="1418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6E2C0C">
        <w:rPr>
          <w:rFonts w:cs="Arial"/>
          <w:sz w:val="20"/>
          <w:szCs w:val="20"/>
        </w:rPr>
        <w:t xml:space="preserve"> = &lt;</w:t>
      </w:r>
      <w:proofErr w:type="spellStart"/>
      <w:r w:rsidR="006E2C0C">
        <w:rPr>
          <w:rFonts w:cs="Arial"/>
          <w:sz w:val="20"/>
          <w:szCs w:val="20"/>
        </w:rPr>
        <w:t>Producto.ProductoClave</w:t>
      </w:r>
      <w:proofErr w:type="spellEnd"/>
      <w:r w:rsidR="006E2C0C">
        <w:rPr>
          <w:rFonts w:cs="Arial"/>
          <w:sz w:val="20"/>
          <w:szCs w:val="20"/>
        </w:rPr>
        <w:t>&gt;</w:t>
      </w:r>
    </w:p>
    <w:p w:rsidR="00D01E8E" w:rsidRDefault="00D01E8E" w:rsidP="00DF11D5">
      <w:pPr>
        <w:pStyle w:val="Prrafodelista"/>
        <w:numPr>
          <w:ilvl w:val="2"/>
          <w:numId w:val="28"/>
        </w:numPr>
        <w:tabs>
          <w:tab w:val="left" w:pos="1560"/>
        </w:tabs>
        <w:ind w:left="1418" w:right="90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6E2C0C">
        <w:rPr>
          <w:rFonts w:cs="Arial"/>
          <w:sz w:val="20"/>
          <w:szCs w:val="20"/>
        </w:rPr>
        <w:t xml:space="preserve"> = &lt;</w:t>
      </w:r>
      <w:proofErr w:type="spellStart"/>
      <w:r w:rsidR="006E2C0C">
        <w:rPr>
          <w:rFonts w:cs="Arial"/>
          <w:sz w:val="20"/>
          <w:szCs w:val="20"/>
        </w:rPr>
        <w:t>Producto.NombreLargo</w:t>
      </w:r>
      <w:proofErr w:type="spellEnd"/>
      <w:r w:rsidR="006E2C0C">
        <w:rPr>
          <w:rFonts w:cs="Arial"/>
          <w:sz w:val="20"/>
          <w:szCs w:val="20"/>
        </w:rPr>
        <w:t>&gt;</w:t>
      </w:r>
    </w:p>
    <w:p w:rsidR="007B2501" w:rsidRPr="006E2C0C" w:rsidRDefault="006E2C0C" w:rsidP="00DF11D5">
      <w:pPr>
        <w:pStyle w:val="Prrafodelista"/>
        <w:numPr>
          <w:ilvl w:val="2"/>
          <w:numId w:val="28"/>
        </w:numPr>
        <w:tabs>
          <w:tab w:val="left" w:pos="1560"/>
        </w:tabs>
        <w:ind w:left="1418" w:right="90" w:hanging="425"/>
        <w:rPr>
          <w:rFonts w:cs="Arial"/>
          <w:sz w:val="20"/>
          <w:szCs w:val="20"/>
        </w:rPr>
      </w:pPr>
      <w:r w:rsidRPr="006E2C0C">
        <w:rPr>
          <w:rFonts w:cs="Arial"/>
          <w:sz w:val="20"/>
          <w:szCs w:val="20"/>
        </w:rPr>
        <w:t>Orden</w:t>
      </w:r>
    </w:p>
    <w:p w:rsidR="007B2501" w:rsidRPr="006E2C0C" w:rsidRDefault="006E2C0C" w:rsidP="006E2C0C">
      <w:pPr>
        <w:pStyle w:val="Prrafodelista"/>
        <w:numPr>
          <w:ilvl w:val="2"/>
          <w:numId w:val="28"/>
        </w:numPr>
        <w:tabs>
          <w:tab w:val="left" w:pos="1560"/>
        </w:tabs>
        <w:ind w:left="1560" w:right="90" w:hanging="567"/>
        <w:rPr>
          <w:rFonts w:cs="Arial"/>
          <w:sz w:val="20"/>
          <w:szCs w:val="20"/>
        </w:rPr>
      </w:pPr>
      <w:r w:rsidRPr="006E2C0C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Producto.TipoFase</w:t>
      </w:r>
      <w:proofErr w:type="spellEnd"/>
      <w:r>
        <w:rPr>
          <w:rFonts w:cs="Arial"/>
          <w:sz w:val="20"/>
          <w:szCs w:val="20"/>
        </w:rPr>
        <w:t>&gt;, poner la descripción correspondiente al valor que se encuentra en el valor por referencia “PROFASE”.</w:t>
      </w:r>
    </w:p>
    <w:p w:rsidR="00D01E8E" w:rsidRDefault="00D01E8E" w:rsidP="00D01E8E">
      <w:pPr>
        <w:pStyle w:val="Prrafodelista"/>
        <w:numPr>
          <w:ilvl w:val="1"/>
          <w:numId w:val="28"/>
        </w:numPr>
        <w:ind w:left="851" w:right="90" w:hanging="425"/>
        <w:rPr>
          <w:rFonts w:cs="Arial"/>
          <w:sz w:val="20"/>
          <w:szCs w:val="20"/>
        </w:rPr>
      </w:pPr>
      <w:bookmarkStart w:id="38" w:name="paso7_AO01"/>
      <w:bookmarkStart w:id="39" w:name="paso8_AO01"/>
      <w:bookmarkStart w:id="40" w:name="paso8_AO02"/>
      <w:bookmarkStart w:id="41" w:name="paso6_AO02"/>
      <w:bookmarkEnd w:id="38"/>
      <w:bookmarkEnd w:id="39"/>
      <w:bookmarkEnd w:id="40"/>
      <w:bookmarkEnd w:id="41"/>
      <w:r>
        <w:rPr>
          <w:rFonts w:cs="Arial"/>
          <w:sz w:val="20"/>
          <w:szCs w:val="20"/>
        </w:rPr>
        <w:t xml:space="preserve">Si &lt;el actor selecciona la opción </w:t>
      </w:r>
      <w:r w:rsidRPr="00382891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</w:t>
      </w:r>
      <w:r w:rsidR="00486079">
        <w:rPr>
          <w:rFonts w:cs="Arial"/>
          <w:sz w:val="20"/>
          <w:szCs w:val="20"/>
        </w:rPr>
        <w:t>productos</w:t>
      </w:r>
      <w:r>
        <w:rPr>
          <w:rFonts w:cs="Arial"/>
          <w:sz w:val="20"/>
          <w:szCs w:val="20"/>
        </w:rPr>
        <w:t>&gt;</w:t>
      </w:r>
    </w:p>
    <w:p w:rsidR="00D01E8E" w:rsidRDefault="00D01E8E" w:rsidP="00D01E8E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&lt;un esquema de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se encuentra seleccionado&gt;</w:t>
      </w:r>
    </w:p>
    <w:p w:rsidR="00D01E8E" w:rsidRDefault="00D01E8E" w:rsidP="00D01E8E">
      <w:pPr>
        <w:pStyle w:val="Prrafodelista"/>
        <w:numPr>
          <w:ilvl w:val="3"/>
          <w:numId w:val="28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como seleccionada la información de todos los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para el esquema seleccionado: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4E4DA5">
        <w:rPr>
          <w:rFonts w:cs="Arial"/>
          <w:sz w:val="20"/>
          <w:szCs w:val="20"/>
        </w:rPr>
        <w:t xml:space="preserve"> = &lt;</w:t>
      </w:r>
      <w:proofErr w:type="spellStart"/>
      <w:r w:rsidR="004E4DA5">
        <w:rPr>
          <w:rFonts w:cs="Arial"/>
          <w:sz w:val="20"/>
          <w:szCs w:val="20"/>
        </w:rPr>
        <w:t>Producto.ProductoClave</w:t>
      </w:r>
      <w:proofErr w:type="spellEnd"/>
      <w:r w:rsidR="004E4DA5">
        <w:rPr>
          <w:rFonts w:cs="Arial"/>
          <w:sz w:val="20"/>
          <w:szCs w:val="20"/>
        </w:rPr>
        <w:t>&gt;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4E4DA5">
        <w:rPr>
          <w:rFonts w:cs="Arial"/>
          <w:sz w:val="20"/>
          <w:szCs w:val="20"/>
        </w:rPr>
        <w:t xml:space="preserve"> = &lt;</w:t>
      </w:r>
      <w:proofErr w:type="spellStart"/>
      <w:r w:rsidR="004E4DA5">
        <w:rPr>
          <w:rFonts w:cs="Arial"/>
          <w:sz w:val="20"/>
          <w:szCs w:val="20"/>
        </w:rPr>
        <w:t>Producto.NombreLargo</w:t>
      </w:r>
      <w:proofErr w:type="spellEnd"/>
      <w:r w:rsidR="004E4DA5">
        <w:rPr>
          <w:rFonts w:cs="Arial"/>
          <w:sz w:val="20"/>
          <w:szCs w:val="20"/>
        </w:rPr>
        <w:t>&gt;</w:t>
      </w:r>
    </w:p>
    <w:p w:rsidR="007B2501" w:rsidRPr="00D31B83" w:rsidRDefault="00D31B83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 w:rsidRPr="00D31B83">
        <w:rPr>
          <w:rFonts w:cs="Arial"/>
          <w:sz w:val="20"/>
          <w:szCs w:val="20"/>
        </w:rPr>
        <w:t>Orden</w:t>
      </w:r>
    </w:p>
    <w:p w:rsidR="00D31B83" w:rsidRPr="00D31B83" w:rsidRDefault="00D31B83" w:rsidP="004E4DA5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left="3119" w:hanging="851"/>
        <w:rPr>
          <w:rFonts w:cs="Arial"/>
          <w:sz w:val="20"/>
          <w:szCs w:val="20"/>
        </w:rPr>
      </w:pPr>
      <w:r w:rsidRPr="00D31B83">
        <w:rPr>
          <w:rFonts w:cs="Arial"/>
          <w:sz w:val="20"/>
          <w:szCs w:val="20"/>
        </w:rPr>
        <w:t>Estado</w:t>
      </w:r>
      <w:r w:rsidR="004E4DA5">
        <w:rPr>
          <w:rFonts w:cs="Arial"/>
          <w:sz w:val="20"/>
          <w:szCs w:val="20"/>
        </w:rPr>
        <w:t xml:space="preserve"> </w:t>
      </w:r>
      <w:r w:rsidR="00F60286">
        <w:rPr>
          <w:rFonts w:cs="Arial"/>
          <w:sz w:val="20"/>
          <w:szCs w:val="20"/>
        </w:rPr>
        <w:t xml:space="preserve">= </w:t>
      </w:r>
      <w:r w:rsidR="004E4DA5">
        <w:rPr>
          <w:rFonts w:cs="Arial"/>
          <w:sz w:val="20"/>
          <w:szCs w:val="20"/>
        </w:rPr>
        <w:t>&lt;</w:t>
      </w:r>
      <w:proofErr w:type="spellStart"/>
      <w:r w:rsidR="004E4DA5">
        <w:rPr>
          <w:rFonts w:cs="Arial"/>
          <w:sz w:val="20"/>
          <w:szCs w:val="20"/>
        </w:rPr>
        <w:t>Producto.TipoFase</w:t>
      </w:r>
      <w:proofErr w:type="spellEnd"/>
      <w:r w:rsidR="004E4DA5">
        <w:rPr>
          <w:rFonts w:cs="Arial"/>
          <w:sz w:val="20"/>
          <w:szCs w:val="20"/>
        </w:rPr>
        <w:t>&gt;, poner la descripción correspondiente al valor que se encuentra en el valor por referencia “PROFASE”</w:t>
      </w:r>
    </w:p>
    <w:p w:rsidR="00D01E8E" w:rsidRDefault="00D01E8E" w:rsidP="00D01E8E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se ha seleccionado ningún esquema de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&gt;</w:t>
      </w:r>
    </w:p>
    <w:p w:rsidR="00D01E8E" w:rsidRDefault="00D01E8E" w:rsidP="00D01E8E">
      <w:pPr>
        <w:pStyle w:val="Prrafodelista"/>
        <w:numPr>
          <w:ilvl w:val="3"/>
          <w:numId w:val="28"/>
        </w:numPr>
        <w:tabs>
          <w:tab w:val="left" w:pos="2268"/>
        </w:tabs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información de todos los </w:t>
      </w:r>
      <w:r w:rsidR="00486079">
        <w:rPr>
          <w:rFonts w:cs="Arial"/>
          <w:sz w:val="20"/>
          <w:szCs w:val="20"/>
        </w:rPr>
        <w:t>productos</w:t>
      </w:r>
      <w:r>
        <w:rPr>
          <w:rFonts w:cs="Arial"/>
          <w:sz w:val="20"/>
          <w:szCs w:val="20"/>
        </w:rPr>
        <w:t xml:space="preserve"> seleccionada: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4E4DA5">
        <w:rPr>
          <w:rFonts w:cs="Arial"/>
          <w:sz w:val="20"/>
          <w:szCs w:val="20"/>
        </w:rPr>
        <w:t xml:space="preserve"> = &lt;</w:t>
      </w:r>
      <w:proofErr w:type="spellStart"/>
      <w:r w:rsidR="004E4DA5">
        <w:rPr>
          <w:rFonts w:cs="Arial"/>
          <w:sz w:val="20"/>
          <w:szCs w:val="20"/>
        </w:rPr>
        <w:t>Producto.ProductoClave</w:t>
      </w:r>
      <w:proofErr w:type="spellEnd"/>
      <w:r w:rsidR="004E4DA5">
        <w:rPr>
          <w:rFonts w:cs="Arial"/>
          <w:sz w:val="20"/>
          <w:szCs w:val="20"/>
        </w:rPr>
        <w:t>&gt;</w:t>
      </w:r>
    </w:p>
    <w:p w:rsidR="00D01E8E" w:rsidRDefault="00486079" w:rsidP="00D01E8E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4E4DA5">
        <w:rPr>
          <w:rFonts w:cs="Arial"/>
          <w:sz w:val="20"/>
          <w:szCs w:val="20"/>
        </w:rPr>
        <w:t xml:space="preserve"> = &lt;</w:t>
      </w:r>
      <w:proofErr w:type="spellStart"/>
      <w:r w:rsidR="004E4DA5">
        <w:rPr>
          <w:rFonts w:cs="Arial"/>
          <w:sz w:val="20"/>
          <w:szCs w:val="20"/>
        </w:rPr>
        <w:t>Producto.NombreLargo</w:t>
      </w:r>
      <w:proofErr w:type="spellEnd"/>
      <w:r w:rsidR="004E4DA5">
        <w:rPr>
          <w:rFonts w:cs="Arial"/>
          <w:sz w:val="20"/>
          <w:szCs w:val="20"/>
        </w:rPr>
        <w:t>&gt;</w:t>
      </w:r>
    </w:p>
    <w:p w:rsidR="007B2501" w:rsidRPr="004E4DA5" w:rsidRDefault="004E4DA5" w:rsidP="004E4DA5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firstLine="1260"/>
        <w:rPr>
          <w:rFonts w:cs="Arial"/>
          <w:sz w:val="20"/>
          <w:szCs w:val="20"/>
        </w:rPr>
      </w:pPr>
      <w:r w:rsidRPr="004E4DA5">
        <w:rPr>
          <w:rFonts w:cs="Arial"/>
          <w:sz w:val="20"/>
          <w:szCs w:val="20"/>
        </w:rPr>
        <w:t>Orden</w:t>
      </w:r>
    </w:p>
    <w:p w:rsidR="004E4DA5" w:rsidRPr="004E4DA5" w:rsidRDefault="004E4DA5" w:rsidP="004E4DA5">
      <w:pPr>
        <w:pStyle w:val="Prrafodelista"/>
        <w:numPr>
          <w:ilvl w:val="4"/>
          <w:numId w:val="28"/>
        </w:numPr>
        <w:tabs>
          <w:tab w:val="left" w:pos="2268"/>
          <w:tab w:val="left" w:pos="3119"/>
        </w:tabs>
        <w:ind w:left="3119" w:hanging="851"/>
        <w:rPr>
          <w:rFonts w:cs="Arial"/>
          <w:sz w:val="20"/>
          <w:szCs w:val="20"/>
        </w:rPr>
      </w:pPr>
      <w:r w:rsidRPr="004E4DA5">
        <w:rPr>
          <w:rFonts w:cs="Arial"/>
          <w:sz w:val="20"/>
          <w:szCs w:val="20"/>
        </w:rPr>
        <w:t>Estado</w:t>
      </w:r>
      <w:r w:rsidR="00F60286">
        <w:rPr>
          <w:rFonts w:cs="Arial"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Producto.TipoFase</w:t>
      </w:r>
      <w:proofErr w:type="spellEnd"/>
      <w:r>
        <w:rPr>
          <w:rFonts w:cs="Arial"/>
          <w:sz w:val="20"/>
          <w:szCs w:val="20"/>
        </w:rPr>
        <w:t>&gt;, poner la descripción correspondiente al valor que se encuentra en el valor por referencia “PROFASE”</w:t>
      </w:r>
    </w:p>
    <w:p w:rsidR="00D01E8E" w:rsidRDefault="00D01E8E" w:rsidP="00D01E8E">
      <w:pPr>
        <w:pStyle w:val="Prrafodelista"/>
        <w:numPr>
          <w:ilvl w:val="1"/>
          <w:numId w:val="28"/>
        </w:numPr>
        <w:ind w:left="851" w:right="90" w:hanging="425"/>
        <w:rPr>
          <w:rFonts w:cs="Arial"/>
          <w:sz w:val="20"/>
          <w:szCs w:val="20"/>
        </w:rPr>
      </w:pPr>
      <w:bookmarkStart w:id="42" w:name="paso7_4_AO01"/>
      <w:bookmarkStart w:id="43" w:name="Paso8_4_Basico"/>
      <w:bookmarkEnd w:id="42"/>
      <w:bookmarkEnd w:id="43"/>
      <w:r>
        <w:rPr>
          <w:rFonts w:cs="Arial"/>
          <w:sz w:val="20"/>
          <w:szCs w:val="20"/>
        </w:rPr>
        <w:t xml:space="preserve">Para cada </w:t>
      </w:r>
      <w:r w:rsidR="00486079">
        <w:rPr>
          <w:rFonts w:cs="Arial"/>
          <w:sz w:val="20"/>
          <w:szCs w:val="20"/>
        </w:rPr>
        <w:t>producto</w:t>
      </w:r>
    </w:p>
    <w:p w:rsidR="00D01E8E" w:rsidRDefault="00D01E8E" w:rsidP="00D01E8E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a un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&gt;</w:t>
      </w:r>
    </w:p>
    <w:p w:rsidR="00D01E8E" w:rsidRDefault="00D01E8E" w:rsidP="00D01E8E">
      <w:pPr>
        <w:pStyle w:val="Prrafodelista"/>
        <w:numPr>
          <w:ilvl w:val="3"/>
          <w:numId w:val="28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bookmarkStart w:id="44" w:name="paso7_4_1_2_AO01"/>
      <w:bookmarkEnd w:id="44"/>
      <w:r>
        <w:rPr>
          <w:rFonts w:cs="Arial"/>
          <w:sz w:val="20"/>
          <w:szCs w:val="20"/>
        </w:rPr>
        <w:t xml:space="preserve">El sistema presenta la información seleccionada del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>: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F60286">
        <w:rPr>
          <w:rFonts w:cs="Arial"/>
          <w:sz w:val="20"/>
          <w:szCs w:val="20"/>
        </w:rPr>
        <w:t xml:space="preserve"> = &lt;</w:t>
      </w:r>
      <w:proofErr w:type="spellStart"/>
      <w:r w:rsidR="00F60286">
        <w:rPr>
          <w:rFonts w:cs="Arial"/>
          <w:sz w:val="20"/>
          <w:szCs w:val="20"/>
        </w:rPr>
        <w:t>Producto.ProductoClave</w:t>
      </w:r>
      <w:proofErr w:type="spellEnd"/>
      <w:r w:rsidR="00F60286">
        <w:rPr>
          <w:rFonts w:cs="Arial"/>
          <w:sz w:val="20"/>
          <w:szCs w:val="20"/>
        </w:rPr>
        <w:t>&gt;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F60286">
        <w:rPr>
          <w:rFonts w:cs="Arial"/>
          <w:sz w:val="20"/>
          <w:szCs w:val="20"/>
        </w:rPr>
        <w:t xml:space="preserve"> = &lt;</w:t>
      </w:r>
      <w:proofErr w:type="spellStart"/>
      <w:r w:rsidR="00F60286">
        <w:rPr>
          <w:rFonts w:cs="Arial"/>
          <w:sz w:val="20"/>
          <w:szCs w:val="20"/>
        </w:rPr>
        <w:t>Producto.NombreLargo</w:t>
      </w:r>
      <w:proofErr w:type="spellEnd"/>
      <w:r w:rsidR="00F60286">
        <w:rPr>
          <w:rFonts w:cs="Arial"/>
          <w:sz w:val="20"/>
          <w:szCs w:val="20"/>
        </w:rPr>
        <w:t>&gt;</w:t>
      </w:r>
    </w:p>
    <w:p w:rsidR="007B2501" w:rsidRPr="00F60286" w:rsidRDefault="00F60286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Orden</w:t>
      </w:r>
    </w:p>
    <w:p w:rsidR="007B2501" w:rsidRPr="00F60286" w:rsidRDefault="00F60286" w:rsidP="00F60286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left="3261" w:right="90" w:hanging="993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lastRenderedPageBreak/>
        <w:t>Estado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Producto.TipoFase</w:t>
      </w:r>
      <w:proofErr w:type="spellEnd"/>
      <w:r>
        <w:rPr>
          <w:rFonts w:cs="Arial"/>
          <w:sz w:val="20"/>
          <w:szCs w:val="20"/>
        </w:rPr>
        <w:t>&gt;, poner la descripción correspondiente al valor que se encuentra en el valor por referencia “PROFASE”</w:t>
      </w:r>
    </w:p>
    <w:p w:rsidR="007B2501" w:rsidRPr="00F60286" w:rsidRDefault="007B2501" w:rsidP="007B2501">
      <w:pPr>
        <w:pStyle w:val="Prrafodelista"/>
        <w:numPr>
          <w:ilvl w:val="3"/>
          <w:numId w:val="28"/>
        </w:numPr>
        <w:tabs>
          <w:tab w:val="left" w:pos="2268"/>
          <w:tab w:val="left" w:pos="3261"/>
        </w:tabs>
        <w:ind w:right="90" w:firstLine="554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 xml:space="preserve">El sistema activa </w:t>
      </w:r>
      <w:r w:rsidR="00F60286" w:rsidRPr="00F60286">
        <w:rPr>
          <w:rFonts w:cs="Arial"/>
          <w:sz w:val="20"/>
          <w:szCs w:val="20"/>
        </w:rPr>
        <w:t>el siguiente campo y</w:t>
      </w:r>
      <w:r w:rsidRPr="00F60286">
        <w:rPr>
          <w:rFonts w:cs="Arial"/>
          <w:sz w:val="20"/>
          <w:szCs w:val="20"/>
        </w:rPr>
        <w:t xml:space="preserve"> solicita la información:</w:t>
      </w:r>
    </w:p>
    <w:p w:rsidR="007B2501" w:rsidRPr="00F60286" w:rsidRDefault="00F60286" w:rsidP="00F60286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Orden</w:t>
      </w:r>
    </w:p>
    <w:p w:rsidR="0044387A" w:rsidRPr="00F60286" w:rsidRDefault="0044387A" w:rsidP="0044387A">
      <w:pPr>
        <w:pStyle w:val="Prrafodelista"/>
        <w:numPr>
          <w:ilvl w:val="3"/>
          <w:numId w:val="28"/>
        </w:numPr>
        <w:tabs>
          <w:tab w:val="left" w:pos="2268"/>
          <w:tab w:val="left" w:pos="3261"/>
        </w:tabs>
        <w:ind w:right="90" w:firstLine="554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El actor proporciona la siguiente información:</w:t>
      </w:r>
    </w:p>
    <w:p w:rsidR="0044387A" w:rsidRPr="00F60286" w:rsidRDefault="00F60286" w:rsidP="00A23FA6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left="3261" w:right="90" w:hanging="993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Orden</w:t>
      </w:r>
      <w:r w:rsidR="00A23FA6" w:rsidRPr="00F60286">
        <w:rPr>
          <w:rFonts w:cs="Arial"/>
          <w:sz w:val="20"/>
          <w:szCs w:val="20"/>
        </w:rPr>
        <w:t>:</w:t>
      </w:r>
    </w:p>
    <w:p w:rsidR="0012796F" w:rsidRPr="00F5264C" w:rsidRDefault="0012796F" w:rsidP="0012796F">
      <w:pPr>
        <w:pStyle w:val="Prrafodelista"/>
        <w:numPr>
          <w:ilvl w:val="5"/>
          <w:numId w:val="28"/>
        </w:numPr>
        <w:tabs>
          <w:tab w:val="left" w:pos="2268"/>
          <w:tab w:val="left" w:pos="3261"/>
        </w:tabs>
        <w:ind w:left="4253" w:right="90" w:hanging="1276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 xml:space="preserve">El sistema </w:t>
      </w:r>
      <w:proofErr w:type="gramStart"/>
      <w:r w:rsidRPr="00F60286">
        <w:rPr>
          <w:rFonts w:cs="Arial"/>
          <w:sz w:val="20"/>
          <w:szCs w:val="20"/>
        </w:rPr>
        <w:t>valida</w:t>
      </w:r>
      <w:proofErr w:type="gramEnd"/>
      <w:r w:rsidRPr="00F60286">
        <w:rPr>
          <w:rFonts w:cs="Arial"/>
          <w:sz w:val="20"/>
          <w:szCs w:val="20"/>
        </w:rPr>
        <w:t xml:space="preserve"> que la información proporcionada sea mayor a cero de no ser así presenta el siguiente mensaje: “</w:t>
      </w:r>
      <w:r w:rsidRPr="00F60286">
        <w:rPr>
          <w:rFonts w:cs="Arial"/>
          <w:color w:val="FF0000"/>
          <w:sz w:val="20"/>
          <w:szCs w:val="20"/>
        </w:rPr>
        <w:t xml:space="preserve">E0012 – La cantidad debe ser mayor a cero”. </w:t>
      </w:r>
      <w:r w:rsidRPr="00F60286">
        <w:rPr>
          <w:rFonts w:cs="Arial"/>
          <w:sz w:val="20"/>
          <w:szCs w:val="20"/>
        </w:rPr>
        <w:t>Y continúa posicionado en el campo</w:t>
      </w:r>
      <w:r w:rsidRPr="00F60286">
        <w:rPr>
          <w:rFonts w:cs="Arial"/>
          <w:color w:val="FF0000"/>
          <w:sz w:val="20"/>
          <w:szCs w:val="20"/>
        </w:rPr>
        <w:t>.</w:t>
      </w:r>
    </w:p>
    <w:p w:rsidR="00F5264C" w:rsidRPr="00F5264C" w:rsidRDefault="00F5264C" w:rsidP="0012796F">
      <w:pPr>
        <w:pStyle w:val="Prrafodelista"/>
        <w:numPr>
          <w:ilvl w:val="5"/>
          <w:numId w:val="28"/>
        </w:numPr>
        <w:tabs>
          <w:tab w:val="left" w:pos="2268"/>
          <w:tab w:val="left" w:pos="3261"/>
        </w:tabs>
        <w:ind w:left="4253" w:right="90" w:hanging="1276"/>
        <w:rPr>
          <w:rFonts w:cs="Arial"/>
          <w:sz w:val="20"/>
          <w:szCs w:val="20"/>
        </w:rPr>
      </w:pPr>
      <w:r w:rsidRPr="00F5264C">
        <w:rPr>
          <w:rFonts w:cs="Arial"/>
          <w:sz w:val="20"/>
          <w:szCs w:val="20"/>
        </w:rPr>
        <w:t>El sistema pone en sesión dentro de un arreglo de productos, el producto seleccionado y el orden capturado.</w:t>
      </w:r>
    </w:p>
    <w:p w:rsidR="00D01E8E" w:rsidRDefault="00D01E8E" w:rsidP="00D01E8E">
      <w:pPr>
        <w:pStyle w:val="Prrafodelista"/>
        <w:numPr>
          <w:ilvl w:val="2"/>
          <w:numId w:val="28"/>
        </w:numPr>
        <w:ind w:left="1418" w:right="90" w:hanging="567"/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</w:t>
      </w:r>
      <w:r>
        <w:rPr>
          <w:rFonts w:cs="Arial"/>
          <w:sz w:val="20"/>
          <w:szCs w:val="20"/>
        </w:rPr>
        <w:t xml:space="preserve">elimina </w:t>
      </w:r>
      <w:r w:rsidRPr="00662E8D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 xml:space="preserve">selección de un </w:t>
      </w:r>
      <w:r w:rsidR="00486079">
        <w:rPr>
          <w:rFonts w:cs="Arial"/>
          <w:sz w:val="20"/>
          <w:szCs w:val="20"/>
        </w:rPr>
        <w:t>producto</w:t>
      </w:r>
      <w:r w:rsidRPr="00662E8D">
        <w:rPr>
          <w:rFonts w:cs="Arial"/>
          <w:sz w:val="20"/>
          <w:szCs w:val="20"/>
        </w:rPr>
        <w:t>&gt;</w:t>
      </w:r>
    </w:p>
    <w:p w:rsidR="00D01E8E" w:rsidRDefault="00D01E8E" w:rsidP="00753276">
      <w:pPr>
        <w:pStyle w:val="Prrafodelista"/>
        <w:numPr>
          <w:ilvl w:val="3"/>
          <w:numId w:val="28"/>
        </w:numPr>
        <w:tabs>
          <w:tab w:val="left" w:pos="2268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información del </w:t>
      </w:r>
      <w:r w:rsidR="00486079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sin selección</w:t>
      </w:r>
      <w:r w:rsidR="00753276">
        <w:rPr>
          <w:rFonts w:cs="Arial"/>
          <w:sz w:val="20"/>
          <w:szCs w:val="20"/>
        </w:rPr>
        <w:t xml:space="preserve"> y elimina la información grabada en el campo Orden, en caso de que contenga información</w:t>
      </w:r>
      <w:r>
        <w:rPr>
          <w:rFonts w:cs="Arial"/>
          <w:sz w:val="20"/>
          <w:szCs w:val="20"/>
        </w:rPr>
        <w:t>:</w:t>
      </w:r>
    </w:p>
    <w:p w:rsidR="00D01E8E" w:rsidRDefault="00D01E8E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753276">
        <w:rPr>
          <w:rFonts w:cs="Arial"/>
          <w:sz w:val="20"/>
          <w:szCs w:val="20"/>
        </w:rPr>
        <w:t xml:space="preserve"> = &lt;</w:t>
      </w:r>
      <w:proofErr w:type="spellStart"/>
      <w:r w:rsidR="00753276">
        <w:rPr>
          <w:rFonts w:cs="Arial"/>
          <w:sz w:val="20"/>
          <w:szCs w:val="20"/>
        </w:rPr>
        <w:t>Producto.ProductoClave</w:t>
      </w:r>
      <w:proofErr w:type="spellEnd"/>
      <w:r w:rsidR="00753276">
        <w:rPr>
          <w:rFonts w:cs="Arial"/>
          <w:sz w:val="20"/>
          <w:szCs w:val="20"/>
        </w:rPr>
        <w:t>&gt;</w:t>
      </w:r>
    </w:p>
    <w:p w:rsidR="00E44F78" w:rsidRDefault="00486079" w:rsidP="00D01E8E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  <w:r w:rsidR="00753276">
        <w:rPr>
          <w:rFonts w:cs="Arial"/>
          <w:sz w:val="20"/>
          <w:szCs w:val="20"/>
        </w:rPr>
        <w:t xml:space="preserve"> = &lt;</w:t>
      </w:r>
      <w:proofErr w:type="spellStart"/>
      <w:r w:rsidR="00753276">
        <w:rPr>
          <w:rFonts w:cs="Arial"/>
          <w:sz w:val="20"/>
          <w:szCs w:val="20"/>
        </w:rPr>
        <w:t>Producto.NombreLargo</w:t>
      </w:r>
      <w:proofErr w:type="spellEnd"/>
      <w:r w:rsidR="00753276">
        <w:rPr>
          <w:rFonts w:cs="Arial"/>
          <w:sz w:val="20"/>
          <w:szCs w:val="20"/>
        </w:rPr>
        <w:t>&gt;</w:t>
      </w:r>
    </w:p>
    <w:p w:rsidR="007B2501" w:rsidRPr="00753276" w:rsidRDefault="00753276" w:rsidP="00753276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right="90" w:firstLine="1260"/>
        <w:rPr>
          <w:rFonts w:cs="Arial"/>
          <w:sz w:val="20"/>
          <w:szCs w:val="20"/>
        </w:rPr>
      </w:pPr>
      <w:r w:rsidRPr="00753276">
        <w:rPr>
          <w:rFonts w:cs="Arial"/>
          <w:sz w:val="20"/>
          <w:szCs w:val="20"/>
        </w:rPr>
        <w:t>Orden</w:t>
      </w:r>
    </w:p>
    <w:p w:rsidR="00753276" w:rsidRPr="00753276" w:rsidRDefault="00753276" w:rsidP="00753276">
      <w:pPr>
        <w:pStyle w:val="Prrafodelista"/>
        <w:numPr>
          <w:ilvl w:val="4"/>
          <w:numId w:val="28"/>
        </w:numPr>
        <w:tabs>
          <w:tab w:val="left" w:pos="2268"/>
          <w:tab w:val="left" w:pos="3261"/>
        </w:tabs>
        <w:ind w:left="3261" w:right="90" w:hanging="993"/>
        <w:rPr>
          <w:rFonts w:cs="Arial"/>
          <w:sz w:val="20"/>
          <w:szCs w:val="20"/>
        </w:rPr>
      </w:pPr>
      <w:r w:rsidRPr="00753276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Producto.TipoFase</w:t>
      </w:r>
      <w:proofErr w:type="spellEnd"/>
      <w:r>
        <w:rPr>
          <w:rFonts w:cs="Arial"/>
          <w:sz w:val="20"/>
          <w:szCs w:val="20"/>
        </w:rPr>
        <w:t>&gt;, poner la descripción correspondiente al valor que se encuentra en el valor por referencia “PROFASE”</w:t>
      </w:r>
    </w:p>
    <w:p w:rsidR="00FC0A70" w:rsidRDefault="00FC0A70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FC0A70" w:rsidRPr="00F93742" w:rsidRDefault="00FC0A70" w:rsidP="00B665C0">
      <w:pPr>
        <w:pStyle w:val="Prrafodelista"/>
        <w:numPr>
          <w:ilvl w:val="1"/>
          <w:numId w:val="28"/>
        </w:numPr>
        <w:ind w:left="993" w:hanging="567"/>
        <w:rPr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bookmarkStart w:id="45" w:name="VA10_r"/>
      <w:bookmarkStart w:id="46" w:name="VA01_r"/>
      <w:r>
        <w:fldChar w:fldCharType="begin"/>
      </w:r>
      <w:r w:rsidR="004D21BC">
        <w:instrText>HYPERLINK  \l "_5.2.5.3_VA03_Validar_1"</w:instrText>
      </w:r>
      <w:r>
        <w:fldChar w:fldCharType="separate"/>
      </w:r>
      <w:r>
        <w:rPr>
          <w:rStyle w:val="Hipervnculo"/>
          <w:b/>
          <w:sz w:val="20"/>
          <w:szCs w:val="20"/>
        </w:rPr>
        <w:t>VA0</w:t>
      </w:r>
      <w:r w:rsidR="00ED4C4C">
        <w:rPr>
          <w:rStyle w:val="Hipervnculo"/>
          <w:b/>
          <w:sz w:val="20"/>
          <w:szCs w:val="20"/>
        </w:rPr>
        <w:t>1</w:t>
      </w:r>
      <w:r>
        <w:rPr>
          <w:rStyle w:val="Hipervnculo"/>
          <w:b/>
          <w:sz w:val="20"/>
          <w:szCs w:val="20"/>
        </w:rPr>
        <w:t xml:space="preserve"> Validar Datos Proporcionados</w:t>
      </w:r>
      <w:r>
        <w:rPr>
          <w:rStyle w:val="Hipervnculo"/>
          <w:b/>
          <w:sz w:val="20"/>
          <w:szCs w:val="20"/>
        </w:rPr>
        <w:fldChar w:fldCharType="end"/>
      </w:r>
      <w:bookmarkEnd w:id="45"/>
      <w:bookmarkEnd w:id="46"/>
    </w:p>
    <w:p w:rsidR="00AE3AD9" w:rsidRDefault="00AE3AD9" w:rsidP="00B665C0">
      <w:pPr>
        <w:pStyle w:val="Prrafodelista"/>
        <w:numPr>
          <w:ilvl w:val="1"/>
          <w:numId w:val="28"/>
        </w:numPr>
        <w:ind w:left="993" w:hanging="567"/>
        <w:rPr>
          <w:sz w:val="20"/>
          <w:szCs w:val="20"/>
        </w:rPr>
      </w:pPr>
      <w:bookmarkStart w:id="47" w:name="paso10_2_AO01"/>
      <w:bookmarkEnd w:id="47"/>
      <w:r>
        <w:rPr>
          <w:sz w:val="20"/>
          <w:szCs w:val="20"/>
        </w:rPr>
        <w:t>Para cada Producto seleccionado:</w:t>
      </w:r>
    </w:p>
    <w:p w:rsidR="00FC0A70" w:rsidRDefault="00FC0A70" w:rsidP="00AE3AD9">
      <w:pPr>
        <w:pStyle w:val="Prrafodelista"/>
        <w:numPr>
          <w:ilvl w:val="2"/>
          <w:numId w:val="28"/>
        </w:numPr>
        <w:ind w:firstLine="131"/>
        <w:rPr>
          <w:sz w:val="20"/>
          <w:szCs w:val="20"/>
        </w:rPr>
      </w:pPr>
      <w:r w:rsidRPr="00F93742">
        <w:rPr>
          <w:sz w:val="20"/>
          <w:szCs w:val="20"/>
        </w:rPr>
        <w:t xml:space="preserve">El sistema </w:t>
      </w:r>
      <w:r>
        <w:rPr>
          <w:sz w:val="20"/>
          <w:szCs w:val="20"/>
        </w:rPr>
        <w:t>registra</w:t>
      </w:r>
      <w:r w:rsidRPr="00F93742">
        <w:rPr>
          <w:sz w:val="20"/>
          <w:szCs w:val="20"/>
        </w:rPr>
        <w:t xml:space="preserve"> la siguiente información</w:t>
      </w:r>
      <w:r>
        <w:rPr>
          <w:sz w:val="20"/>
          <w:szCs w:val="20"/>
        </w:rPr>
        <w:t>:</w:t>
      </w:r>
    </w:p>
    <w:p w:rsidR="00FC0A70" w:rsidRPr="00AE3AD9" w:rsidRDefault="00AA7CFD" w:rsidP="00AE3AD9">
      <w:pPr>
        <w:pStyle w:val="Prrafodelista"/>
        <w:numPr>
          <w:ilvl w:val="3"/>
          <w:numId w:val="28"/>
        </w:numPr>
        <w:ind w:firstLine="554"/>
        <w:rPr>
          <w:b/>
          <w:sz w:val="20"/>
          <w:szCs w:val="20"/>
        </w:rPr>
      </w:pPr>
      <w:proofErr w:type="spellStart"/>
      <w:r w:rsidRPr="00AE3AD9">
        <w:rPr>
          <w:b/>
          <w:sz w:val="20"/>
          <w:szCs w:val="20"/>
        </w:rPr>
        <w:t>OrdenProducto</w:t>
      </w:r>
      <w:r w:rsidR="00084C86">
        <w:rPr>
          <w:b/>
          <w:sz w:val="20"/>
          <w:szCs w:val="20"/>
        </w:rPr>
        <w:t>s</w:t>
      </w:r>
      <w:proofErr w:type="spellEnd"/>
    </w:p>
    <w:p w:rsidR="00AE3AD9" w:rsidRDefault="00AA7CFD" w:rsidP="00AE3AD9">
      <w:pPr>
        <w:pStyle w:val="Prrafodelista"/>
        <w:numPr>
          <w:ilvl w:val="4"/>
          <w:numId w:val="28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 w:rsidR="00F5264C">
        <w:rPr>
          <w:sz w:val="20"/>
          <w:szCs w:val="20"/>
        </w:rPr>
        <w:t xml:space="preserve"> = &lt;</w:t>
      </w:r>
      <w:proofErr w:type="spellStart"/>
      <w:r w:rsidR="00F5264C">
        <w:rPr>
          <w:sz w:val="20"/>
          <w:szCs w:val="20"/>
        </w:rPr>
        <w:t>Producto.ProductoClave</w:t>
      </w:r>
      <w:proofErr w:type="spellEnd"/>
      <w:r w:rsidR="00F5264C">
        <w:rPr>
          <w:sz w:val="20"/>
          <w:szCs w:val="20"/>
        </w:rPr>
        <w:t>&gt;</w:t>
      </w:r>
    </w:p>
    <w:p w:rsidR="00AE3AD9" w:rsidRDefault="00AA7CFD" w:rsidP="00AE3AD9">
      <w:pPr>
        <w:pStyle w:val="Prrafodelista"/>
        <w:numPr>
          <w:ilvl w:val="4"/>
          <w:numId w:val="28"/>
        </w:numPr>
        <w:tabs>
          <w:tab w:val="left" w:pos="3261"/>
        </w:tabs>
        <w:ind w:right="90" w:firstLine="1260"/>
        <w:rPr>
          <w:sz w:val="20"/>
          <w:szCs w:val="20"/>
        </w:rPr>
      </w:pPr>
      <w:proofErr w:type="spellStart"/>
      <w:r w:rsidRPr="00AE3AD9">
        <w:rPr>
          <w:sz w:val="20"/>
          <w:szCs w:val="20"/>
        </w:rPr>
        <w:t>ReporteW</w:t>
      </w:r>
      <w:proofErr w:type="spellEnd"/>
      <w:r w:rsidR="00A25273">
        <w:rPr>
          <w:sz w:val="20"/>
          <w:szCs w:val="20"/>
        </w:rPr>
        <w:t xml:space="preserve"> = &lt;</w:t>
      </w:r>
      <w:proofErr w:type="spellStart"/>
      <w:r w:rsidR="00A25273">
        <w:rPr>
          <w:sz w:val="20"/>
          <w:szCs w:val="20"/>
        </w:rPr>
        <w:t>VARValor</w:t>
      </w:r>
      <w:proofErr w:type="spellEnd"/>
      <w:r w:rsidR="00A25273">
        <w:rPr>
          <w:sz w:val="20"/>
          <w:szCs w:val="20"/>
        </w:rPr>
        <w:t>.</w:t>
      </w:r>
      <w:proofErr w:type="spellStart"/>
      <w:r w:rsidR="00F5264C" w:rsidRPr="00D64886">
        <w:rPr>
          <w:rFonts w:cs="Arial"/>
          <w:color w:val="000000"/>
          <w:sz w:val="20"/>
          <w:szCs w:val="20"/>
          <w:lang w:val="es-MX" w:eastAsia="es-MX"/>
        </w:rPr>
        <w:t>VAVClave</w:t>
      </w:r>
      <w:proofErr w:type="spellEnd"/>
      <w:r w:rsidR="00F5264C">
        <w:rPr>
          <w:rFonts w:cs="Arial"/>
          <w:color w:val="000000"/>
          <w:sz w:val="20"/>
          <w:szCs w:val="20"/>
          <w:lang w:val="es-MX" w:eastAsia="es-MX"/>
        </w:rPr>
        <w:t>&gt; del reporte seleccionado</w:t>
      </w:r>
    </w:p>
    <w:p w:rsidR="00AE3AD9" w:rsidRDefault="00AA7CFD" w:rsidP="00AE3AD9">
      <w:pPr>
        <w:pStyle w:val="Prrafodelista"/>
        <w:numPr>
          <w:ilvl w:val="4"/>
          <w:numId w:val="28"/>
        </w:numPr>
        <w:tabs>
          <w:tab w:val="left" w:pos="3261"/>
        </w:tabs>
        <w:ind w:right="90" w:firstLine="1260"/>
        <w:rPr>
          <w:sz w:val="20"/>
          <w:szCs w:val="20"/>
        </w:rPr>
      </w:pPr>
      <w:r w:rsidRPr="00AE3AD9">
        <w:rPr>
          <w:sz w:val="20"/>
          <w:szCs w:val="20"/>
        </w:rPr>
        <w:t>Orden</w:t>
      </w:r>
      <w:r w:rsidR="00F5264C">
        <w:rPr>
          <w:sz w:val="20"/>
          <w:szCs w:val="20"/>
        </w:rPr>
        <w:t xml:space="preserve"> = Orden capturado por el usuario.</w:t>
      </w:r>
    </w:p>
    <w:p w:rsidR="00AE3AD9" w:rsidRPr="00AE3AD9" w:rsidRDefault="00AA7CFD" w:rsidP="00AE3AD9">
      <w:pPr>
        <w:pStyle w:val="Prrafodelista"/>
        <w:numPr>
          <w:ilvl w:val="4"/>
          <w:numId w:val="28"/>
        </w:numPr>
        <w:ind w:left="3261" w:right="90" w:hanging="993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E3AD9">
        <w:rPr>
          <w:sz w:val="20"/>
          <w:szCs w:val="20"/>
        </w:rPr>
        <w:t>MFechaHora</w:t>
      </w:r>
      <w:proofErr w:type="spellEnd"/>
      <w:r w:rsidR="00AE3AD9" w:rsidRPr="00AE3AD9">
        <w:rPr>
          <w:sz w:val="20"/>
          <w:szCs w:val="20"/>
        </w:rPr>
        <w:t xml:space="preserve"> </w:t>
      </w:r>
      <w:r w:rsidR="00AE3AD9" w:rsidRPr="00AE3AD9">
        <w:rPr>
          <w:rFonts w:cs="Arial"/>
          <w:sz w:val="20"/>
          <w:szCs w:val="20"/>
        </w:rPr>
        <w:t xml:space="preserve">de acuerdo con la regla de negocio </w:t>
      </w:r>
      <w:hyperlink r:id="rId9" w:anchor="RNGEN006" w:history="1">
        <w:r w:rsidR="00AE3AD9" w:rsidRPr="00AE3AD9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FC0A70" w:rsidRPr="00AE3AD9" w:rsidRDefault="00AA7CFD" w:rsidP="00AE3AD9">
      <w:pPr>
        <w:pStyle w:val="Prrafodelista"/>
        <w:numPr>
          <w:ilvl w:val="4"/>
          <w:numId w:val="28"/>
        </w:numPr>
        <w:ind w:left="3261" w:right="90" w:hanging="993"/>
        <w:rPr>
          <w:sz w:val="20"/>
          <w:szCs w:val="20"/>
        </w:rPr>
      </w:pPr>
      <w:proofErr w:type="spellStart"/>
      <w:r w:rsidRPr="00AE3AD9">
        <w:rPr>
          <w:sz w:val="20"/>
          <w:szCs w:val="20"/>
        </w:rPr>
        <w:t>MUsuarioID</w:t>
      </w:r>
      <w:proofErr w:type="spellEnd"/>
      <w:r w:rsidR="00AE3AD9" w:rsidRPr="00AE3AD9">
        <w:rPr>
          <w:sz w:val="20"/>
          <w:szCs w:val="20"/>
        </w:rPr>
        <w:t xml:space="preserve"> </w:t>
      </w:r>
      <w:r w:rsidR="00AE3AD9" w:rsidRPr="00AE3AD9">
        <w:rPr>
          <w:rFonts w:cs="Arial"/>
          <w:sz w:val="20"/>
          <w:szCs w:val="20"/>
        </w:rPr>
        <w:t xml:space="preserve">de acuerdo con la regla de negocio </w:t>
      </w:r>
      <w:hyperlink r:id="rId10" w:anchor="RNGEN007" w:history="1">
        <w:r w:rsidR="00AE3AD9" w:rsidRPr="00AE3AD9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="00FC0A70" w:rsidRPr="00AE3AD9">
        <w:rPr>
          <w:sz w:val="20"/>
          <w:szCs w:val="20"/>
        </w:rPr>
        <w:t xml:space="preserve"> </w:t>
      </w:r>
    </w:p>
    <w:p w:rsidR="00FC0A70" w:rsidRDefault="00FC0A70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FC0A70" w:rsidRPr="00C01177" w:rsidRDefault="00FC0A70" w:rsidP="00FC0A70">
      <w:pPr>
        <w:pStyle w:val="Prrafodelista"/>
        <w:numPr>
          <w:ilvl w:val="1"/>
          <w:numId w:val="28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bookmarkStart w:id="48" w:name="AG01_r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>HYPERLINK  \l "_AG01_Cancelar"</w:instrText>
      </w:r>
      <w:r>
        <w:rPr>
          <w:b/>
          <w:sz w:val="20"/>
          <w:szCs w:val="20"/>
        </w:rPr>
        <w:fldChar w:fldCharType="separate"/>
      </w:r>
      <w:r w:rsidRPr="00E7563E">
        <w:rPr>
          <w:rStyle w:val="Hipervnculo"/>
          <w:b/>
          <w:sz w:val="20"/>
          <w:szCs w:val="20"/>
        </w:rPr>
        <w:t xml:space="preserve">AG01 </w:t>
      </w:r>
      <w:r>
        <w:rPr>
          <w:rStyle w:val="Hipervnculo"/>
          <w:b/>
          <w:sz w:val="20"/>
          <w:szCs w:val="20"/>
        </w:rPr>
        <w:t>Cancelar</w:t>
      </w:r>
      <w:r>
        <w:rPr>
          <w:b/>
          <w:sz w:val="20"/>
          <w:szCs w:val="20"/>
        </w:rPr>
        <w:fldChar w:fldCharType="end"/>
      </w:r>
      <w:bookmarkEnd w:id="48"/>
    </w:p>
    <w:p w:rsidR="00FC0A70" w:rsidRDefault="00FC0A70" w:rsidP="00FC0A7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paso </w:t>
      </w:r>
      <w:r w:rsidRPr="006132F6">
        <w:rPr>
          <w:rFonts w:cs="Arial"/>
          <w:sz w:val="20"/>
          <w:szCs w:val="20"/>
        </w:rPr>
        <w:t>en donde fue invocado</w:t>
      </w:r>
      <w:r>
        <w:rPr>
          <w:rFonts w:cs="Arial"/>
          <w:sz w:val="20"/>
          <w:szCs w:val="20"/>
        </w:rPr>
        <w:t xml:space="preserve"> </w:t>
      </w:r>
    </w:p>
    <w:p w:rsidR="00FC0A70" w:rsidRDefault="00FC0A70" w:rsidP="00FC0A70">
      <w:pPr>
        <w:rPr>
          <w:sz w:val="20"/>
          <w:szCs w:val="20"/>
        </w:rPr>
      </w:pPr>
    </w:p>
    <w:p w:rsidR="00FC0A70" w:rsidRDefault="00FC0A70" w:rsidP="00FC0A70">
      <w:pPr>
        <w:rPr>
          <w:sz w:val="20"/>
          <w:szCs w:val="20"/>
        </w:rPr>
      </w:pPr>
    </w:p>
    <w:p w:rsidR="00FC0A70" w:rsidRPr="00084C86" w:rsidRDefault="00FC0A70" w:rsidP="00084C86">
      <w:pPr>
        <w:pStyle w:val="Ttulo4"/>
        <w:tabs>
          <w:tab w:val="left" w:pos="993"/>
          <w:tab w:val="left" w:pos="4536"/>
        </w:tabs>
        <w:jc w:val="left"/>
        <w:rPr>
          <w:color w:val="0000FF"/>
          <w:u w:val="single"/>
        </w:rPr>
      </w:pPr>
      <w:bookmarkStart w:id="49" w:name="_5.2.1.3_AO03_Modificar"/>
      <w:bookmarkStart w:id="50" w:name="_5.2.1.2_AO02_Modificar"/>
      <w:bookmarkEnd w:id="49"/>
      <w:bookmarkEnd w:id="50"/>
      <w:r w:rsidRPr="00B778C8">
        <w:t>5.2.</w:t>
      </w:r>
      <w:r>
        <w:t>1</w:t>
      </w:r>
      <w:r w:rsidRPr="00B778C8">
        <w:t>.</w:t>
      </w:r>
      <w:r>
        <w:t>2</w:t>
      </w:r>
      <w:r w:rsidRPr="00B778C8">
        <w:rPr>
          <w:rStyle w:val="Hipervnculo"/>
          <w:u w:val="none"/>
        </w:rPr>
        <w:tab/>
      </w:r>
      <w:hyperlink w:anchor="AO02_r" w:history="1">
        <w:r w:rsidRPr="00F16119">
          <w:rPr>
            <w:rStyle w:val="Hipervnculo"/>
          </w:rPr>
          <w:t xml:space="preserve">AO02 Modificar </w:t>
        </w:r>
        <w:r w:rsidR="00BF4903" w:rsidRPr="00F16119">
          <w:rPr>
            <w:rStyle w:val="Hipervnculo"/>
          </w:rPr>
          <w:t xml:space="preserve">Configuración de </w:t>
        </w:r>
        <w:r w:rsidR="00084C86" w:rsidRPr="00F16119">
          <w:rPr>
            <w:rStyle w:val="Hipervnculo"/>
          </w:rPr>
          <w:t>Ordenamiento de Productos</w:t>
        </w:r>
      </w:hyperlink>
    </w:p>
    <w:p w:rsidR="0051573C" w:rsidRDefault="0051573C" w:rsidP="0051573C">
      <w:pPr>
        <w:pStyle w:val="Prrafodelista"/>
        <w:numPr>
          <w:ilvl w:val="0"/>
          <w:numId w:val="35"/>
        </w:numPr>
        <w:ind w:right="90"/>
        <w:rPr>
          <w:rFonts w:cs="Arial"/>
          <w:color w:val="000000"/>
          <w:sz w:val="20"/>
          <w:szCs w:val="20"/>
          <w:lang w:val="es-MX" w:eastAsia="es-MX"/>
        </w:rPr>
      </w:pPr>
      <w:r>
        <w:rPr>
          <w:rFonts w:cs="Arial"/>
          <w:color w:val="000000"/>
          <w:sz w:val="20"/>
          <w:szCs w:val="20"/>
          <w:lang w:val="es-MX" w:eastAsia="es-MX"/>
        </w:rPr>
        <w:t>El sistema obtiene información de la sesión:</w:t>
      </w:r>
    </w:p>
    <w:p w:rsidR="0051573C" w:rsidRPr="00E44F78" w:rsidRDefault="00084C86" w:rsidP="00B665C0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val="es-MX" w:eastAsia="es-MX"/>
        </w:rPr>
        <w:t>ReporteW</w:t>
      </w:r>
      <w:proofErr w:type="spellEnd"/>
    </w:p>
    <w:p w:rsidR="00426868" w:rsidRDefault="00426868" w:rsidP="0051573C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bookmarkStart w:id="51" w:name="paso14_AO02"/>
      <w:bookmarkEnd w:id="51"/>
      <w:r>
        <w:rPr>
          <w:rFonts w:cs="Arial"/>
          <w:sz w:val="20"/>
          <w:szCs w:val="20"/>
        </w:rPr>
        <w:t xml:space="preserve">El sistema obtiene información de la configuración y de </w:t>
      </w:r>
      <w:r w:rsidR="007A60F2">
        <w:rPr>
          <w:rFonts w:cs="Arial"/>
          <w:sz w:val="20"/>
          <w:szCs w:val="20"/>
        </w:rPr>
        <w:t>los</w:t>
      </w:r>
      <w:r>
        <w:rPr>
          <w:rFonts w:cs="Arial"/>
          <w:sz w:val="20"/>
          <w:szCs w:val="20"/>
        </w:rPr>
        <w:t xml:space="preserve"> bonos:</w:t>
      </w:r>
    </w:p>
    <w:p w:rsidR="00426868" w:rsidRPr="000A1021" w:rsidRDefault="00084C86" w:rsidP="008E3663">
      <w:pPr>
        <w:pStyle w:val="Prrafodelista"/>
        <w:numPr>
          <w:ilvl w:val="1"/>
          <w:numId w:val="35"/>
        </w:numPr>
        <w:ind w:left="851" w:right="90" w:hanging="425"/>
        <w:rPr>
          <w:rFonts w:cs="Arial"/>
          <w:b/>
          <w:sz w:val="20"/>
          <w:szCs w:val="20"/>
        </w:rPr>
      </w:pPr>
      <w:proofErr w:type="spellStart"/>
      <w:r w:rsidRPr="000A1021">
        <w:rPr>
          <w:rFonts w:cs="Arial"/>
          <w:b/>
          <w:sz w:val="20"/>
          <w:szCs w:val="20"/>
        </w:rPr>
        <w:t>OrdenProductos</w:t>
      </w:r>
      <w:proofErr w:type="spellEnd"/>
    </w:p>
    <w:p w:rsidR="00084C86" w:rsidRDefault="00084C86" w:rsidP="00084C86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90A8F" w:rsidRPr="00290A8F" w:rsidRDefault="00290A8F" w:rsidP="00084C86">
      <w:pPr>
        <w:pStyle w:val="Prrafodelista"/>
        <w:numPr>
          <w:ilvl w:val="2"/>
          <w:numId w:val="35"/>
        </w:numPr>
        <w:ind w:right="90" w:firstLine="131"/>
        <w:rPr>
          <w:rFonts w:cs="Arial"/>
          <w:b/>
          <w:sz w:val="20"/>
          <w:szCs w:val="20"/>
        </w:rPr>
      </w:pPr>
      <w:r w:rsidRPr="00290A8F">
        <w:rPr>
          <w:rFonts w:cs="Arial"/>
          <w:b/>
          <w:sz w:val="20"/>
          <w:szCs w:val="20"/>
        </w:rPr>
        <w:t>Producto</w:t>
      </w:r>
    </w:p>
    <w:p w:rsidR="00290A8F" w:rsidRDefault="00290A8F" w:rsidP="00290A8F">
      <w:pPr>
        <w:pStyle w:val="Prrafodelista"/>
        <w:numPr>
          <w:ilvl w:val="3"/>
          <w:numId w:val="35"/>
        </w:numPr>
        <w:ind w:right="90" w:firstLine="41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90A8F" w:rsidRDefault="00290A8F" w:rsidP="00290A8F">
      <w:pPr>
        <w:pStyle w:val="Prrafodelista"/>
        <w:numPr>
          <w:ilvl w:val="3"/>
          <w:numId w:val="35"/>
        </w:numPr>
        <w:ind w:right="90" w:firstLine="412"/>
        <w:rPr>
          <w:rFonts w:cs="Arial"/>
          <w:sz w:val="20"/>
          <w:szCs w:val="20"/>
        </w:rPr>
      </w:pPr>
      <w:proofErr w:type="spellStart"/>
      <w:r w:rsidRPr="00290A8F">
        <w:rPr>
          <w:rFonts w:cs="Arial"/>
          <w:sz w:val="20"/>
          <w:szCs w:val="20"/>
        </w:rPr>
        <w:t>NombreLargo</w:t>
      </w:r>
      <w:proofErr w:type="spellEnd"/>
    </w:p>
    <w:p w:rsidR="00290A8F" w:rsidRPr="00290A8F" w:rsidRDefault="00290A8F" w:rsidP="00290A8F">
      <w:pPr>
        <w:pStyle w:val="Prrafodelista"/>
        <w:numPr>
          <w:ilvl w:val="3"/>
          <w:numId w:val="35"/>
        </w:numPr>
        <w:ind w:right="90" w:firstLine="412"/>
        <w:rPr>
          <w:rFonts w:cs="Arial"/>
          <w:sz w:val="20"/>
          <w:szCs w:val="20"/>
        </w:rPr>
      </w:pPr>
      <w:proofErr w:type="spellStart"/>
      <w:r w:rsidRPr="00290A8F">
        <w:rPr>
          <w:rFonts w:cs="Arial"/>
          <w:sz w:val="20"/>
          <w:szCs w:val="20"/>
        </w:rPr>
        <w:t>TipoFase</w:t>
      </w:r>
      <w:proofErr w:type="spellEnd"/>
    </w:p>
    <w:p w:rsidR="00084C86" w:rsidRDefault="00084C86" w:rsidP="00084C86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ReporteW</w:t>
      </w:r>
      <w:proofErr w:type="spellEnd"/>
      <w:r>
        <w:rPr>
          <w:rFonts w:cs="Arial"/>
          <w:sz w:val="20"/>
          <w:szCs w:val="20"/>
        </w:rPr>
        <w:t xml:space="preserve"> = </w:t>
      </w:r>
      <w:r w:rsidRPr="00084C86">
        <w:rPr>
          <w:rFonts w:cs="Arial"/>
          <w:color w:val="FF0000"/>
          <w:sz w:val="20"/>
          <w:szCs w:val="20"/>
        </w:rPr>
        <w:t>Reporte en sesión</w:t>
      </w:r>
    </w:p>
    <w:p w:rsidR="0051573C" w:rsidRDefault="00084C86" w:rsidP="000A1021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</w:t>
      </w:r>
      <w:bookmarkStart w:id="52" w:name="paso3_AO02"/>
      <w:bookmarkEnd w:id="52"/>
      <w:r w:rsidR="0051573C" w:rsidRPr="000A1021">
        <w:rPr>
          <w:rFonts w:cs="Arial"/>
          <w:sz w:val="20"/>
          <w:szCs w:val="20"/>
        </w:rPr>
        <w:t xml:space="preserve"> </w:t>
      </w:r>
    </w:p>
    <w:p w:rsidR="00290A8F" w:rsidRDefault="00290A8F" w:rsidP="00290A8F">
      <w:pPr>
        <w:pStyle w:val="Prrafodelista"/>
        <w:numPr>
          <w:ilvl w:val="0"/>
          <w:numId w:val="35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</w:p>
    <w:p w:rsidR="00290A8F" w:rsidRDefault="00290A8F" w:rsidP="00290A8F">
      <w:pPr>
        <w:pStyle w:val="Prrafodelista"/>
        <w:numPr>
          <w:ilvl w:val="1"/>
          <w:numId w:val="35"/>
        </w:numPr>
        <w:ind w:right="9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Reporte Web = &lt;</w:t>
      </w:r>
      <w:proofErr w:type="spellStart"/>
      <w:r>
        <w:rPr>
          <w:rFonts w:cs="Arial"/>
          <w:sz w:val="20"/>
          <w:szCs w:val="20"/>
        </w:rPr>
        <w:t>OrdenProductos.ReporteW</w:t>
      </w:r>
      <w:proofErr w:type="spellEnd"/>
      <w:r>
        <w:rPr>
          <w:rFonts w:cs="Arial"/>
          <w:sz w:val="20"/>
          <w:szCs w:val="20"/>
        </w:rPr>
        <w:t>&gt; (Información de solo lectura)</w:t>
      </w:r>
    </w:p>
    <w:p w:rsidR="00290A8F" w:rsidRDefault="00290A8F" w:rsidP="00290A8F">
      <w:pPr>
        <w:pStyle w:val="Prrafodelista"/>
        <w:numPr>
          <w:ilvl w:val="1"/>
          <w:numId w:val="35"/>
        </w:numPr>
        <w:ind w:right="90"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encontrado</w:t>
      </w:r>
    </w:p>
    <w:p w:rsidR="00944EC1" w:rsidRDefault="00290A8F" w:rsidP="00944EC1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Check</w:t>
      </w:r>
      <w:proofErr w:type="spellEnd"/>
      <w:r>
        <w:rPr>
          <w:rFonts w:cs="Arial"/>
          <w:sz w:val="20"/>
          <w:szCs w:val="20"/>
        </w:rPr>
        <w:t xml:space="preserve"> activado</w:t>
      </w:r>
    </w:p>
    <w:p w:rsidR="00944EC1" w:rsidRDefault="00290A8F" w:rsidP="00944EC1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 w:rsidRPr="00944EC1">
        <w:rPr>
          <w:rFonts w:cs="Arial"/>
          <w:sz w:val="20"/>
          <w:szCs w:val="20"/>
        </w:rPr>
        <w:t>Clave</w:t>
      </w:r>
      <w:r w:rsidR="00944EC1">
        <w:rPr>
          <w:rFonts w:cs="Arial"/>
          <w:sz w:val="20"/>
          <w:szCs w:val="20"/>
        </w:rPr>
        <w:t xml:space="preserve"> = &lt;</w:t>
      </w:r>
      <w:proofErr w:type="spellStart"/>
      <w:r w:rsidR="00944EC1">
        <w:rPr>
          <w:rFonts w:cs="Arial"/>
          <w:sz w:val="20"/>
          <w:szCs w:val="20"/>
        </w:rPr>
        <w:t>OrdenProductos.ProductoClave</w:t>
      </w:r>
      <w:proofErr w:type="spellEnd"/>
      <w:r w:rsidR="00944EC1">
        <w:rPr>
          <w:rFonts w:cs="Arial"/>
          <w:sz w:val="20"/>
          <w:szCs w:val="20"/>
        </w:rPr>
        <w:t>&gt;</w:t>
      </w:r>
    </w:p>
    <w:p w:rsidR="00944EC1" w:rsidRDefault="00290A8F" w:rsidP="00944EC1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 w:rsidRPr="00944EC1">
        <w:rPr>
          <w:rFonts w:cs="Arial"/>
          <w:sz w:val="20"/>
          <w:szCs w:val="20"/>
        </w:rPr>
        <w:t>Nombre</w:t>
      </w:r>
      <w:r w:rsidR="00944EC1">
        <w:rPr>
          <w:rFonts w:cs="Arial"/>
          <w:sz w:val="20"/>
          <w:szCs w:val="20"/>
        </w:rPr>
        <w:t xml:space="preserve"> = &lt;</w:t>
      </w:r>
      <w:proofErr w:type="spellStart"/>
      <w:r w:rsidR="00944EC1">
        <w:rPr>
          <w:rFonts w:cs="Arial"/>
          <w:sz w:val="20"/>
          <w:szCs w:val="20"/>
        </w:rPr>
        <w:t>Producto.ProductoClave</w:t>
      </w:r>
      <w:proofErr w:type="spellEnd"/>
      <w:r w:rsidR="00944EC1">
        <w:rPr>
          <w:rFonts w:cs="Arial"/>
          <w:sz w:val="20"/>
          <w:szCs w:val="20"/>
        </w:rPr>
        <w:t>&gt;</w:t>
      </w:r>
    </w:p>
    <w:p w:rsidR="00944EC1" w:rsidRDefault="00290A8F" w:rsidP="00944EC1">
      <w:pPr>
        <w:pStyle w:val="Prrafodelista"/>
        <w:numPr>
          <w:ilvl w:val="2"/>
          <w:numId w:val="35"/>
        </w:numPr>
        <w:ind w:right="90" w:firstLine="131"/>
        <w:rPr>
          <w:rFonts w:cs="Arial"/>
          <w:sz w:val="20"/>
          <w:szCs w:val="20"/>
        </w:rPr>
      </w:pPr>
      <w:r w:rsidRPr="00944EC1">
        <w:rPr>
          <w:rFonts w:cs="Arial"/>
          <w:sz w:val="20"/>
          <w:szCs w:val="20"/>
        </w:rPr>
        <w:t>Orden</w:t>
      </w:r>
      <w:r w:rsidR="00944EC1">
        <w:rPr>
          <w:rFonts w:cs="Arial"/>
          <w:sz w:val="20"/>
          <w:szCs w:val="20"/>
        </w:rPr>
        <w:t xml:space="preserve"> = &lt;</w:t>
      </w:r>
      <w:proofErr w:type="spellStart"/>
      <w:r w:rsidR="00944EC1">
        <w:rPr>
          <w:rFonts w:cs="Arial"/>
          <w:sz w:val="20"/>
          <w:szCs w:val="20"/>
        </w:rPr>
        <w:t>OrdenProductos.Orden</w:t>
      </w:r>
      <w:proofErr w:type="spellEnd"/>
      <w:r w:rsidR="00944EC1">
        <w:rPr>
          <w:rFonts w:cs="Arial"/>
          <w:sz w:val="20"/>
          <w:szCs w:val="20"/>
        </w:rPr>
        <w:t>&gt;</w:t>
      </w:r>
    </w:p>
    <w:p w:rsidR="00FC0A70" w:rsidRDefault="00290A8F" w:rsidP="00FC0A70">
      <w:pPr>
        <w:pStyle w:val="Prrafodelista"/>
        <w:numPr>
          <w:ilvl w:val="2"/>
          <w:numId w:val="35"/>
        </w:numPr>
        <w:ind w:left="1418" w:right="90" w:hanging="567"/>
        <w:rPr>
          <w:rFonts w:cs="Arial"/>
          <w:sz w:val="20"/>
          <w:szCs w:val="20"/>
        </w:rPr>
      </w:pPr>
      <w:r w:rsidRPr="00944EC1">
        <w:rPr>
          <w:rFonts w:cs="Arial"/>
          <w:sz w:val="20"/>
          <w:szCs w:val="20"/>
        </w:rPr>
        <w:lastRenderedPageBreak/>
        <w:t>Estado</w:t>
      </w:r>
      <w:r w:rsidR="00944EC1">
        <w:rPr>
          <w:rFonts w:cs="Arial"/>
          <w:sz w:val="20"/>
          <w:szCs w:val="20"/>
        </w:rPr>
        <w:t xml:space="preserve"> = &lt;</w:t>
      </w:r>
      <w:proofErr w:type="spellStart"/>
      <w:r w:rsidR="00944EC1">
        <w:rPr>
          <w:rFonts w:cs="Arial"/>
          <w:sz w:val="20"/>
          <w:szCs w:val="20"/>
        </w:rPr>
        <w:t>Producto.TipoFase</w:t>
      </w:r>
      <w:proofErr w:type="spellEnd"/>
      <w:r w:rsidR="00944EC1">
        <w:rPr>
          <w:rFonts w:cs="Arial"/>
          <w:sz w:val="20"/>
          <w:szCs w:val="20"/>
        </w:rPr>
        <w:t>&gt;&gt;, poner la descripción correspondiente al valor que se encuentra en el valor por referencia “PROFASE”.</w:t>
      </w:r>
    </w:p>
    <w:p w:rsidR="00944EC1" w:rsidRPr="006E6043" w:rsidRDefault="00944EC1" w:rsidP="00944EC1">
      <w:pPr>
        <w:pStyle w:val="Prrafodelista"/>
        <w:numPr>
          <w:ilvl w:val="0"/>
          <w:numId w:val="47"/>
        </w:numPr>
        <w:tabs>
          <w:tab w:val="left" w:pos="3119"/>
        </w:tabs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presenta en una lista los esquemas de producto </w:t>
      </w:r>
    </w:p>
    <w:p w:rsidR="00944EC1" w:rsidRPr="006E6043" w:rsidRDefault="00944EC1" w:rsidP="00944EC1">
      <w:pPr>
        <w:pStyle w:val="Prrafodelista"/>
        <w:numPr>
          <w:ilvl w:val="1"/>
          <w:numId w:val="47"/>
        </w:numPr>
        <w:ind w:right="90"/>
        <w:rPr>
          <w:sz w:val="20"/>
          <w:szCs w:val="20"/>
        </w:rPr>
      </w:pPr>
      <w:r w:rsidRPr="006E6043">
        <w:rPr>
          <w:sz w:val="20"/>
          <w:szCs w:val="20"/>
        </w:rPr>
        <w:t>Nombre</w:t>
      </w:r>
    </w:p>
    <w:p w:rsidR="00944EC1" w:rsidRPr="00C64E0D" w:rsidRDefault="00944EC1" w:rsidP="00944EC1">
      <w:pPr>
        <w:pStyle w:val="Prrafodelista"/>
        <w:numPr>
          <w:ilvl w:val="1"/>
          <w:numId w:val="47"/>
        </w:numPr>
        <w:ind w:right="90"/>
        <w:rPr>
          <w:rFonts w:cs="Arial"/>
          <w:sz w:val="20"/>
          <w:szCs w:val="20"/>
        </w:rPr>
      </w:pPr>
      <w:r w:rsidRPr="006E6043">
        <w:rPr>
          <w:sz w:val="20"/>
          <w:szCs w:val="20"/>
        </w:rPr>
        <w:t>Clave</w:t>
      </w:r>
    </w:p>
    <w:p w:rsidR="00944EC1" w:rsidRPr="00C64E0D" w:rsidRDefault="00944EC1" w:rsidP="00944EC1">
      <w:pPr>
        <w:pStyle w:val="Prrafodelista"/>
        <w:numPr>
          <w:ilvl w:val="0"/>
          <w:numId w:val="47"/>
        </w:numPr>
        <w:ind w:right="90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Si &lt;el usuario selecciona la opción </w:t>
      </w:r>
      <w:r>
        <w:rPr>
          <w:b/>
          <w:sz w:val="20"/>
          <w:szCs w:val="20"/>
        </w:rPr>
        <w:t>E</w:t>
      </w:r>
      <w:r w:rsidRPr="00C64E0D">
        <w:rPr>
          <w:b/>
          <w:sz w:val="20"/>
          <w:szCs w:val="20"/>
        </w:rPr>
        <w:t>xpandir</w:t>
      </w:r>
      <w:r>
        <w:rPr>
          <w:sz w:val="20"/>
          <w:szCs w:val="20"/>
        </w:rPr>
        <w:t>&gt;</w:t>
      </w:r>
    </w:p>
    <w:p w:rsidR="00944EC1" w:rsidRPr="00C64E0D" w:rsidRDefault="00944EC1" w:rsidP="00944EC1">
      <w:pPr>
        <w:pStyle w:val="Prrafodelista"/>
        <w:numPr>
          <w:ilvl w:val="1"/>
          <w:numId w:val="47"/>
        </w:numPr>
        <w:ind w:right="90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 El sistema presenta de manera agrupada a los esquemas hijos dentro del esquema padre al que están relacionados, utilizando una estructura de árbol.</w:t>
      </w:r>
    </w:p>
    <w:p w:rsidR="00944EC1" w:rsidRPr="00C64E0D" w:rsidRDefault="00944EC1" w:rsidP="00944EC1">
      <w:pPr>
        <w:pStyle w:val="Prrafodelista"/>
        <w:numPr>
          <w:ilvl w:val="0"/>
          <w:numId w:val="47"/>
        </w:numPr>
        <w:ind w:right="90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Si &lt;el usuario selecciona la opción </w:t>
      </w:r>
      <w:r>
        <w:rPr>
          <w:b/>
          <w:sz w:val="20"/>
          <w:szCs w:val="20"/>
        </w:rPr>
        <w:t>C</w:t>
      </w:r>
      <w:r w:rsidRPr="00C64E0D">
        <w:rPr>
          <w:b/>
          <w:sz w:val="20"/>
          <w:szCs w:val="20"/>
        </w:rPr>
        <w:t>ontraer</w:t>
      </w:r>
      <w:r>
        <w:rPr>
          <w:sz w:val="20"/>
          <w:szCs w:val="20"/>
        </w:rPr>
        <w:t>&gt;</w:t>
      </w:r>
    </w:p>
    <w:p w:rsidR="00944EC1" w:rsidRPr="006E6043" w:rsidRDefault="00944EC1" w:rsidP="00944EC1">
      <w:pPr>
        <w:pStyle w:val="Prrafodelista"/>
        <w:numPr>
          <w:ilvl w:val="1"/>
          <w:numId w:val="47"/>
        </w:numPr>
        <w:ind w:right="90"/>
        <w:rPr>
          <w:rFonts w:cs="Arial"/>
          <w:sz w:val="20"/>
          <w:szCs w:val="20"/>
        </w:rPr>
      </w:pPr>
      <w:r>
        <w:rPr>
          <w:sz w:val="20"/>
          <w:szCs w:val="20"/>
        </w:rPr>
        <w:t>El sistema regresa nuevamente al Esquema Padre</w:t>
      </w:r>
    </w:p>
    <w:p w:rsidR="00944EC1" w:rsidRDefault="00944EC1" w:rsidP="00944EC1">
      <w:pPr>
        <w:pStyle w:val="Prrafodelista"/>
        <w:numPr>
          <w:ilvl w:val="1"/>
          <w:numId w:val="47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382891">
        <w:rPr>
          <w:rFonts w:cs="Arial"/>
          <w:b/>
          <w:sz w:val="20"/>
          <w:szCs w:val="20"/>
        </w:rPr>
        <w:t>Todos</w:t>
      </w:r>
      <w:r>
        <w:rPr>
          <w:rFonts w:cs="Arial"/>
          <w:sz w:val="20"/>
          <w:szCs w:val="20"/>
        </w:rPr>
        <w:t xml:space="preserve"> los productos&gt;</w:t>
      </w:r>
    </w:p>
    <w:p w:rsidR="00944EC1" w:rsidRDefault="00944EC1" w:rsidP="00944EC1">
      <w:pPr>
        <w:pStyle w:val="Prrafodelista"/>
        <w:numPr>
          <w:ilvl w:val="2"/>
          <w:numId w:val="47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&lt;un esquema de producto se encuentra seleccionado&gt;</w:t>
      </w:r>
    </w:p>
    <w:p w:rsidR="00944EC1" w:rsidRDefault="00944EC1" w:rsidP="00603F2C">
      <w:pPr>
        <w:pStyle w:val="Prrafodelista"/>
        <w:numPr>
          <w:ilvl w:val="3"/>
          <w:numId w:val="47"/>
        </w:numPr>
        <w:tabs>
          <w:tab w:val="left" w:pos="2268"/>
        </w:tabs>
        <w:ind w:left="1843" w:hanging="76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como seleccionada la información de todos los producto para el esquema seleccionado:</w:t>
      </w:r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11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=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11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=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</w:t>
      </w:r>
    </w:p>
    <w:p w:rsidR="00944EC1" w:rsidRPr="00D31B83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119"/>
        </w:tabs>
        <w:rPr>
          <w:rFonts w:cs="Arial"/>
          <w:sz w:val="20"/>
          <w:szCs w:val="20"/>
        </w:rPr>
      </w:pPr>
      <w:r w:rsidRPr="00D31B83">
        <w:rPr>
          <w:rFonts w:cs="Arial"/>
          <w:sz w:val="20"/>
          <w:szCs w:val="20"/>
        </w:rPr>
        <w:t>Orden</w:t>
      </w:r>
    </w:p>
    <w:p w:rsidR="00944EC1" w:rsidRPr="00D31B83" w:rsidRDefault="00944EC1" w:rsidP="00603F2C">
      <w:pPr>
        <w:pStyle w:val="Prrafodelista"/>
        <w:numPr>
          <w:ilvl w:val="4"/>
          <w:numId w:val="47"/>
        </w:numPr>
        <w:tabs>
          <w:tab w:val="left" w:pos="3119"/>
        </w:tabs>
        <w:ind w:left="3119" w:hanging="1679"/>
        <w:rPr>
          <w:rFonts w:cs="Arial"/>
          <w:sz w:val="20"/>
          <w:szCs w:val="20"/>
        </w:rPr>
      </w:pPr>
      <w:r w:rsidRPr="00D31B83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Producto.TipoFase</w:t>
      </w:r>
      <w:proofErr w:type="spellEnd"/>
      <w:r>
        <w:rPr>
          <w:rFonts w:cs="Arial"/>
          <w:sz w:val="20"/>
          <w:szCs w:val="20"/>
        </w:rPr>
        <w:t>&gt;, poner la descripción correspondiente al valor que se encuentra en el valor por referencia “PROFASE”</w:t>
      </w:r>
    </w:p>
    <w:p w:rsidR="00944EC1" w:rsidRDefault="00944EC1" w:rsidP="00944EC1">
      <w:pPr>
        <w:pStyle w:val="Prrafodelista"/>
        <w:numPr>
          <w:ilvl w:val="2"/>
          <w:numId w:val="47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se ha seleccionado ningún esquema de producto&gt;</w:t>
      </w:r>
    </w:p>
    <w:p w:rsidR="00944EC1" w:rsidRDefault="00944EC1" w:rsidP="00944EC1">
      <w:pPr>
        <w:pStyle w:val="Prrafodelista"/>
        <w:numPr>
          <w:ilvl w:val="3"/>
          <w:numId w:val="47"/>
        </w:numPr>
        <w:tabs>
          <w:tab w:val="left" w:pos="226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de todos los productos seleccionada:</w:t>
      </w:r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11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=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119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=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</w:t>
      </w:r>
    </w:p>
    <w:p w:rsidR="00944EC1" w:rsidRPr="004E4DA5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119"/>
        </w:tabs>
        <w:rPr>
          <w:rFonts w:cs="Arial"/>
          <w:sz w:val="20"/>
          <w:szCs w:val="20"/>
        </w:rPr>
      </w:pPr>
      <w:r w:rsidRPr="004E4DA5">
        <w:rPr>
          <w:rFonts w:cs="Arial"/>
          <w:sz w:val="20"/>
          <w:szCs w:val="20"/>
        </w:rPr>
        <w:t>Orden</w:t>
      </w:r>
    </w:p>
    <w:p w:rsidR="00944EC1" w:rsidRPr="004E4DA5" w:rsidRDefault="00944EC1" w:rsidP="00603F2C">
      <w:pPr>
        <w:pStyle w:val="Prrafodelista"/>
        <w:numPr>
          <w:ilvl w:val="4"/>
          <w:numId w:val="47"/>
        </w:numPr>
        <w:tabs>
          <w:tab w:val="left" w:pos="3119"/>
        </w:tabs>
        <w:ind w:left="3119" w:hanging="1679"/>
        <w:rPr>
          <w:rFonts w:cs="Arial"/>
          <w:sz w:val="20"/>
          <w:szCs w:val="20"/>
        </w:rPr>
      </w:pPr>
      <w:r w:rsidRPr="004E4DA5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Producto.TipoFase</w:t>
      </w:r>
      <w:proofErr w:type="spellEnd"/>
      <w:r>
        <w:rPr>
          <w:rFonts w:cs="Arial"/>
          <w:sz w:val="20"/>
          <w:szCs w:val="20"/>
        </w:rPr>
        <w:t>&gt;, poner la descripción correspondiente al valor que se encuentra en el valor por referencia “PROFASE”</w:t>
      </w:r>
    </w:p>
    <w:p w:rsidR="00944EC1" w:rsidRDefault="00944EC1" w:rsidP="00944EC1">
      <w:pPr>
        <w:pStyle w:val="Prrafodelista"/>
        <w:numPr>
          <w:ilvl w:val="1"/>
          <w:numId w:val="47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</w:t>
      </w:r>
    </w:p>
    <w:p w:rsidR="00944EC1" w:rsidRDefault="00944EC1" w:rsidP="00944EC1">
      <w:pPr>
        <w:pStyle w:val="Prrafodelista"/>
        <w:numPr>
          <w:ilvl w:val="2"/>
          <w:numId w:val="47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a un producto&gt;</w:t>
      </w:r>
    </w:p>
    <w:p w:rsidR="00944EC1" w:rsidRDefault="00944EC1" w:rsidP="00944EC1">
      <w:pPr>
        <w:pStyle w:val="Prrafodelista"/>
        <w:numPr>
          <w:ilvl w:val="3"/>
          <w:numId w:val="47"/>
        </w:numPr>
        <w:tabs>
          <w:tab w:val="left" w:pos="2268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seleccionada del producto:</w:t>
      </w:r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=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=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</w:t>
      </w:r>
    </w:p>
    <w:p w:rsidR="00944EC1" w:rsidRPr="00F60286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Orden</w:t>
      </w:r>
    </w:p>
    <w:p w:rsidR="00944EC1" w:rsidRPr="00F60286" w:rsidRDefault="00944EC1" w:rsidP="00603F2C">
      <w:pPr>
        <w:pStyle w:val="Prrafodelista"/>
        <w:numPr>
          <w:ilvl w:val="4"/>
          <w:numId w:val="47"/>
        </w:numPr>
        <w:tabs>
          <w:tab w:val="left" w:pos="3261"/>
        </w:tabs>
        <w:ind w:left="3261" w:right="90" w:hanging="1821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Producto.TipoFase</w:t>
      </w:r>
      <w:proofErr w:type="spellEnd"/>
      <w:r>
        <w:rPr>
          <w:rFonts w:cs="Arial"/>
          <w:sz w:val="20"/>
          <w:szCs w:val="20"/>
        </w:rPr>
        <w:t>&gt;, poner la descripción correspondiente al valor que se encuentra en el valor por referencia “PROFASE”</w:t>
      </w:r>
    </w:p>
    <w:p w:rsidR="00944EC1" w:rsidRPr="00F60286" w:rsidRDefault="00944EC1" w:rsidP="00944EC1">
      <w:pPr>
        <w:pStyle w:val="Prrafodelista"/>
        <w:numPr>
          <w:ilvl w:val="3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El sistema activa el siguiente campo y solicita la información:</w:t>
      </w:r>
    </w:p>
    <w:p w:rsidR="00944EC1" w:rsidRPr="00F60286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Orden</w:t>
      </w:r>
    </w:p>
    <w:p w:rsidR="00944EC1" w:rsidRPr="00F60286" w:rsidRDefault="00944EC1" w:rsidP="00944EC1">
      <w:pPr>
        <w:pStyle w:val="Prrafodelista"/>
        <w:numPr>
          <w:ilvl w:val="3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El actor proporciona la siguiente información:</w:t>
      </w:r>
    </w:p>
    <w:p w:rsidR="00944EC1" w:rsidRPr="00F60286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>Orden:</w:t>
      </w:r>
    </w:p>
    <w:p w:rsidR="00944EC1" w:rsidRPr="00F5264C" w:rsidRDefault="00944EC1" w:rsidP="00603F2C">
      <w:pPr>
        <w:pStyle w:val="Prrafodelista"/>
        <w:numPr>
          <w:ilvl w:val="5"/>
          <w:numId w:val="47"/>
        </w:numPr>
        <w:tabs>
          <w:tab w:val="left" w:pos="2268"/>
          <w:tab w:val="left" w:pos="3261"/>
        </w:tabs>
        <w:ind w:left="3261" w:right="90" w:hanging="1461"/>
        <w:rPr>
          <w:rFonts w:cs="Arial"/>
          <w:sz w:val="20"/>
          <w:szCs w:val="20"/>
        </w:rPr>
      </w:pPr>
      <w:r w:rsidRPr="00F60286">
        <w:rPr>
          <w:rFonts w:cs="Arial"/>
          <w:sz w:val="20"/>
          <w:szCs w:val="20"/>
        </w:rPr>
        <w:t xml:space="preserve">El sistema </w:t>
      </w:r>
      <w:proofErr w:type="gramStart"/>
      <w:r w:rsidRPr="00F60286">
        <w:rPr>
          <w:rFonts w:cs="Arial"/>
          <w:sz w:val="20"/>
          <w:szCs w:val="20"/>
        </w:rPr>
        <w:t>valida</w:t>
      </w:r>
      <w:proofErr w:type="gramEnd"/>
      <w:r w:rsidRPr="00F60286">
        <w:rPr>
          <w:rFonts w:cs="Arial"/>
          <w:sz w:val="20"/>
          <w:szCs w:val="20"/>
        </w:rPr>
        <w:t xml:space="preserve"> que la información proporcionada sea mayor a cero de no ser así presenta el siguiente mensaje: “</w:t>
      </w:r>
      <w:r w:rsidRPr="00F60286">
        <w:rPr>
          <w:rFonts w:cs="Arial"/>
          <w:color w:val="FF0000"/>
          <w:sz w:val="20"/>
          <w:szCs w:val="20"/>
        </w:rPr>
        <w:t xml:space="preserve">E0012 – La cantidad debe ser mayor a cero”. </w:t>
      </w:r>
      <w:r w:rsidRPr="00F60286">
        <w:rPr>
          <w:rFonts w:cs="Arial"/>
          <w:sz w:val="20"/>
          <w:szCs w:val="20"/>
        </w:rPr>
        <w:t>Y continúa posicionado en el campo</w:t>
      </w:r>
      <w:r w:rsidRPr="00F60286">
        <w:rPr>
          <w:rFonts w:cs="Arial"/>
          <w:color w:val="FF0000"/>
          <w:sz w:val="20"/>
          <w:szCs w:val="20"/>
        </w:rPr>
        <w:t>.</w:t>
      </w:r>
    </w:p>
    <w:p w:rsidR="00944EC1" w:rsidRPr="00F5264C" w:rsidRDefault="00944EC1" w:rsidP="00603F2C">
      <w:pPr>
        <w:pStyle w:val="Prrafodelista"/>
        <w:numPr>
          <w:ilvl w:val="5"/>
          <w:numId w:val="47"/>
        </w:numPr>
        <w:tabs>
          <w:tab w:val="left" w:pos="2268"/>
          <w:tab w:val="left" w:pos="3261"/>
        </w:tabs>
        <w:ind w:left="3261" w:right="90" w:hanging="1461"/>
        <w:rPr>
          <w:rFonts w:cs="Arial"/>
          <w:sz w:val="20"/>
          <w:szCs w:val="20"/>
        </w:rPr>
      </w:pPr>
      <w:r w:rsidRPr="00F5264C">
        <w:rPr>
          <w:rFonts w:cs="Arial"/>
          <w:sz w:val="20"/>
          <w:szCs w:val="20"/>
        </w:rPr>
        <w:t>El sistema pone en sesión dentro de un arreglo de productos, el producto seleccionado y el orden capturado.</w:t>
      </w:r>
    </w:p>
    <w:p w:rsidR="00944EC1" w:rsidRDefault="00944EC1" w:rsidP="00944EC1">
      <w:pPr>
        <w:pStyle w:val="Prrafodelista"/>
        <w:numPr>
          <w:ilvl w:val="2"/>
          <w:numId w:val="47"/>
        </w:numPr>
        <w:ind w:right="90"/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</w:t>
      </w:r>
      <w:r>
        <w:rPr>
          <w:rFonts w:cs="Arial"/>
          <w:sz w:val="20"/>
          <w:szCs w:val="20"/>
        </w:rPr>
        <w:t xml:space="preserve">elimina </w:t>
      </w:r>
      <w:r w:rsidRPr="00662E8D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selección de un producto</w:t>
      </w:r>
      <w:r w:rsidRPr="00662E8D">
        <w:rPr>
          <w:rFonts w:cs="Arial"/>
          <w:sz w:val="20"/>
          <w:szCs w:val="20"/>
        </w:rPr>
        <w:t>&gt;</w:t>
      </w:r>
    </w:p>
    <w:p w:rsidR="00944EC1" w:rsidRDefault="00944EC1" w:rsidP="00603F2C">
      <w:pPr>
        <w:pStyle w:val="Prrafodelista"/>
        <w:numPr>
          <w:ilvl w:val="3"/>
          <w:numId w:val="47"/>
        </w:numPr>
        <w:tabs>
          <w:tab w:val="left" w:pos="2268"/>
        </w:tabs>
        <w:ind w:left="2268" w:hanging="118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información del producto sin selección y elimina la información grabada en el campo Orden, en caso de que contenga información:</w:t>
      </w:r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=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= &lt;</w:t>
      </w:r>
      <w:proofErr w:type="spellStart"/>
      <w:r>
        <w:rPr>
          <w:rFonts w:cs="Arial"/>
          <w:sz w:val="20"/>
          <w:szCs w:val="20"/>
        </w:rPr>
        <w:t>Producto.NombreLargo</w:t>
      </w:r>
      <w:proofErr w:type="spellEnd"/>
      <w:r>
        <w:rPr>
          <w:rFonts w:cs="Arial"/>
          <w:sz w:val="20"/>
          <w:szCs w:val="20"/>
        </w:rPr>
        <w:t>&gt;</w:t>
      </w:r>
    </w:p>
    <w:p w:rsidR="00944EC1" w:rsidRPr="00753276" w:rsidRDefault="00944EC1" w:rsidP="00944EC1">
      <w:pPr>
        <w:pStyle w:val="Prrafodelista"/>
        <w:numPr>
          <w:ilvl w:val="4"/>
          <w:numId w:val="47"/>
        </w:numPr>
        <w:tabs>
          <w:tab w:val="left" w:pos="2268"/>
          <w:tab w:val="left" w:pos="3261"/>
        </w:tabs>
        <w:ind w:right="90"/>
        <w:rPr>
          <w:rFonts w:cs="Arial"/>
          <w:sz w:val="20"/>
          <w:szCs w:val="20"/>
        </w:rPr>
      </w:pPr>
      <w:r w:rsidRPr="00753276">
        <w:rPr>
          <w:rFonts w:cs="Arial"/>
          <w:sz w:val="20"/>
          <w:szCs w:val="20"/>
        </w:rPr>
        <w:t>Orden</w:t>
      </w:r>
    </w:p>
    <w:p w:rsidR="00944EC1" w:rsidRPr="00753276" w:rsidRDefault="00944EC1" w:rsidP="00603F2C">
      <w:pPr>
        <w:pStyle w:val="Prrafodelista"/>
        <w:numPr>
          <w:ilvl w:val="4"/>
          <w:numId w:val="47"/>
        </w:numPr>
        <w:tabs>
          <w:tab w:val="left" w:pos="3261"/>
        </w:tabs>
        <w:ind w:left="3261" w:right="90" w:hanging="1821"/>
        <w:rPr>
          <w:rFonts w:cs="Arial"/>
          <w:sz w:val="20"/>
          <w:szCs w:val="20"/>
        </w:rPr>
      </w:pPr>
      <w:r w:rsidRPr="00753276">
        <w:rPr>
          <w:rFonts w:cs="Arial"/>
          <w:sz w:val="20"/>
          <w:szCs w:val="20"/>
        </w:rPr>
        <w:t>Estado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Producto.TipoFase</w:t>
      </w:r>
      <w:proofErr w:type="spellEnd"/>
      <w:r>
        <w:rPr>
          <w:rFonts w:cs="Arial"/>
          <w:sz w:val="20"/>
          <w:szCs w:val="20"/>
        </w:rPr>
        <w:t>&gt;, poner la descripción correspondiente al valor que se encuentra en el valor por referencia “PROFASE”</w:t>
      </w:r>
    </w:p>
    <w:p w:rsidR="00944EC1" w:rsidRDefault="00944EC1" w:rsidP="00944EC1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Aceptar</w:t>
      </w:r>
      <w:r w:rsidRPr="00662E8D">
        <w:rPr>
          <w:rFonts w:cs="Arial"/>
          <w:sz w:val="20"/>
          <w:szCs w:val="20"/>
        </w:rPr>
        <w:t>&gt;</w:t>
      </w:r>
    </w:p>
    <w:p w:rsidR="00944EC1" w:rsidRPr="00F93742" w:rsidRDefault="00944EC1" w:rsidP="00944EC1">
      <w:pPr>
        <w:pStyle w:val="Prrafodelista"/>
        <w:numPr>
          <w:ilvl w:val="1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de acuerdo con la validación </w:t>
      </w:r>
      <w:hyperlink w:anchor="_5.2.5.3_VA03_Validar_1" w:history="1">
        <w:r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944EC1" w:rsidRDefault="00944EC1" w:rsidP="00944EC1">
      <w:pPr>
        <w:pStyle w:val="Prrafodelista"/>
        <w:numPr>
          <w:ilvl w:val="1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>Para cada Producto seleccionado</w:t>
      </w:r>
      <w:r w:rsidR="00603F2C">
        <w:rPr>
          <w:sz w:val="20"/>
          <w:szCs w:val="20"/>
        </w:rPr>
        <w:t xml:space="preserve"> o modificado</w:t>
      </w:r>
      <w:r>
        <w:rPr>
          <w:sz w:val="20"/>
          <w:szCs w:val="20"/>
        </w:rPr>
        <w:t>:</w:t>
      </w:r>
    </w:p>
    <w:p w:rsidR="00944EC1" w:rsidRDefault="00944EC1" w:rsidP="00944EC1">
      <w:pPr>
        <w:pStyle w:val="Prrafodelista"/>
        <w:numPr>
          <w:ilvl w:val="2"/>
          <w:numId w:val="47"/>
        </w:numPr>
        <w:rPr>
          <w:sz w:val="20"/>
          <w:szCs w:val="20"/>
        </w:rPr>
      </w:pPr>
      <w:r w:rsidRPr="00F93742">
        <w:rPr>
          <w:sz w:val="20"/>
          <w:szCs w:val="20"/>
        </w:rPr>
        <w:t xml:space="preserve">El sistema </w:t>
      </w:r>
      <w:r>
        <w:rPr>
          <w:sz w:val="20"/>
          <w:szCs w:val="20"/>
        </w:rPr>
        <w:t>registra</w:t>
      </w:r>
      <w:r w:rsidRPr="00F93742">
        <w:rPr>
          <w:sz w:val="20"/>
          <w:szCs w:val="20"/>
        </w:rPr>
        <w:t xml:space="preserve"> la siguiente información</w:t>
      </w:r>
      <w:r>
        <w:rPr>
          <w:sz w:val="20"/>
          <w:szCs w:val="20"/>
        </w:rPr>
        <w:t>:</w:t>
      </w:r>
    </w:p>
    <w:p w:rsidR="00944EC1" w:rsidRPr="00AE3AD9" w:rsidRDefault="00944EC1" w:rsidP="00944EC1">
      <w:pPr>
        <w:pStyle w:val="Prrafodelista"/>
        <w:numPr>
          <w:ilvl w:val="3"/>
          <w:numId w:val="47"/>
        </w:numPr>
        <w:rPr>
          <w:b/>
          <w:sz w:val="20"/>
          <w:szCs w:val="20"/>
        </w:rPr>
      </w:pPr>
      <w:proofErr w:type="spellStart"/>
      <w:r w:rsidRPr="00AE3AD9">
        <w:rPr>
          <w:b/>
          <w:sz w:val="20"/>
          <w:szCs w:val="20"/>
        </w:rPr>
        <w:t>OrdenProducto</w:t>
      </w:r>
      <w:r>
        <w:rPr>
          <w:b/>
          <w:sz w:val="20"/>
          <w:szCs w:val="20"/>
        </w:rPr>
        <w:t>s</w:t>
      </w:r>
      <w:proofErr w:type="spellEnd"/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3261"/>
        </w:tabs>
        <w:ind w:right="9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ProductoClave</w:t>
      </w:r>
      <w:proofErr w:type="spellEnd"/>
      <w:r>
        <w:rPr>
          <w:sz w:val="20"/>
          <w:szCs w:val="20"/>
        </w:rPr>
        <w:t xml:space="preserve"> = &lt;</w:t>
      </w:r>
      <w:proofErr w:type="spellStart"/>
      <w:r>
        <w:rPr>
          <w:sz w:val="20"/>
          <w:szCs w:val="20"/>
        </w:rPr>
        <w:t>Producto.ProductoClave</w:t>
      </w:r>
      <w:proofErr w:type="spellEnd"/>
      <w:r>
        <w:rPr>
          <w:sz w:val="20"/>
          <w:szCs w:val="20"/>
        </w:rPr>
        <w:t>&gt;</w:t>
      </w:r>
    </w:p>
    <w:p w:rsidR="00944EC1" w:rsidRDefault="00944EC1" w:rsidP="00944EC1">
      <w:pPr>
        <w:pStyle w:val="Prrafodelista"/>
        <w:numPr>
          <w:ilvl w:val="4"/>
          <w:numId w:val="47"/>
        </w:numPr>
        <w:tabs>
          <w:tab w:val="left" w:pos="3261"/>
        </w:tabs>
        <w:ind w:right="90"/>
        <w:rPr>
          <w:sz w:val="20"/>
          <w:szCs w:val="20"/>
        </w:rPr>
      </w:pPr>
      <w:r w:rsidRPr="00AE3AD9">
        <w:rPr>
          <w:sz w:val="20"/>
          <w:szCs w:val="20"/>
        </w:rPr>
        <w:t>Orden</w:t>
      </w:r>
      <w:r>
        <w:rPr>
          <w:sz w:val="20"/>
          <w:szCs w:val="20"/>
        </w:rPr>
        <w:t xml:space="preserve"> = Orden capturado por el usuario.</w:t>
      </w:r>
    </w:p>
    <w:p w:rsidR="00944EC1" w:rsidRPr="00AE3AD9" w:rsidRDefault="00944EC1" w:rsidP="00603F2C">
      <w:pPr>
        <w:pStyle w:val="Prrafodelista"/>
        <w:numPr>
          <w:ilvl w:val="4"/>
          <w:numId w:val="47"/>
        </w:numPr>
        <w:ind w:left="3261" w:right="90" w:hanging="1821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AE3AD9">
        <w:rPr>
          <w:sz w:val="20"/>
          <w:szCs w:val="20"/>
        </w:rPr>
        <w:t>MFechaHora</w:t>
      </w:r>
      <w:proofErr w:type="spellEnd"/>
      <w:r w:rsidRPr="00AE3AD9">
        <w:rPr>
          <w:sz w:val="20"/>
          <w:szCs w:val="20"/>
        </w:rPr>
        <w:t xml:space="preserve"> </w:t>
      </w:r>
      <w:r w:rsidRPr="00AE3AD9">
        <w:rPr>
          <w:rFonts w:cs="Arial"/>
          <w:sz w:val="20"/>
          <w:szCs w:val="20"/>
        </w:rPr>
        <w:t xml:space="preserve">de acuerdo con la regla de negocio </w:t>
      </w:r>
      <w:hyperlink r:id="rId11" w:anchor="RNGEN006" w:history="1">
        <w:r w:rsidRPr="00AE3AD9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44EC1" w:rsidRDefault="00944EC1" w:rsidP="00603F2C">
      <w:pPr>
        <w:pStyle w:val="Prrafodelista"/>
        <w:numPr>
          <w:ilvl w:val="4"/>
          <w:numId w:val="47"/>
        </w:numPr>
        <w:ind w:left="3261" w:right="90" w:hanging="1821"/>
        <w:rPr>
          <w:sz w:val="20"/>
          <w:szCs w:val="20"/>
        </w:rPr>
      </w:pPr>
      <w:proofErr w:type="spellStart"/>
      <w:r w:rsidRPr="00AE3AD9">
        <w:rPr>
          <w:sz w:val="20"/>
          <w:szCs w:val="20"/>
        </w:rPr>
        <w:t>MUsuarioID</w:t>
      </w:r>
      <w:proofErr w:type="spellEnd"/>
      <w:r w:rsidRPr="00AE3AD9">
        <w:rPr>
          <w:sz w:val="20"/>
          <w:szCs w:val="20"/>
        </w:rPr>
        <w:t xml:space="preserve"> </w:t>
      </w:r>
      <w:r w:rsidRPr="00AE3AD9">
        <w:rPr>
          <w:rFonts w:cs="Arial"/>
          <w:sz w:val="20"/>
          <w:szCs w:val="20"/>
        </w:rPr>
        <w:t xml:space="preserve">de acuerdo con la regla de negocio </w:t>
      </w:r>
      <w:hyperlink r:id="rId12" w:anchor="RNGEN007" w:history="1">
        <w:r w:rsidRPr="00AE3AD9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AE3AD9">
        <w:rPr>
          <w:sz w:val="20"/>
          <w:szCs w:val="20"/>
        </w:rPr>
        <w:t xml:space="preserve"> </w:t>
      </w:r>
    </w:p>
    <w:p w:rsidR="005B73F7" w:rsidRPr="005B73F7" w:rsidRDefault="005B73F7" w:rsidP="005B73F7">
      <w:pPr>
        <w:pStyle w:val="Prrafodelista"/>
        <w:numPr>
          <w:ilvl w:val="1"/>
          <w:numId w:val="4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Pr="001E5805">
        <w:rPr>
          <w:sz w:val="20"/>
          <w:szCs w:val="20"/>
        </w:rPr>
        <w:t xml:space="preserve">con el </w:t>
      </w:r>
      <w:hyperlink w:anchor="Paso1_FlujoBasico" w:history="1">
        <w:r w:rsidRPr="00D74A4B">
          <w:rPr>
            <w:rStyle w:val="Hipervnculo"/>
            <w:b/>
            <w:sz w:val="20"/>
            <w:szCs w:val="20"/>
          </w:rPr>
          <w:t>paso 1</w:t>
        </w:r>
      </w:hyperlink>
      <w:r w:rsidRPr="001E5805">
        <w:rPr>
          <w:sz w:val="20"/>
          <w:szCs w:val="20"/>
        </w:rPr>
        <w:t xml:space="preserve"> del flujo básico</w:t>
      </w:r>
    </w:p>
    <w:p w:rsidR="00944EC1" w:rsidRDefault="00944EC1" w:rsidP="00944EC1">
      <w:pPr>
        <w:pStyle w:val="Prrafodelista"/>
        <w:numPr>
          <w:ilvl w:val="0"/>
          <w:numId w:val="47"/>
        </w:numPr>
        <w:rPr>
          <w:rFonts w:cs="Arial"/>
          <w:sz w:val="20"/>
          <w:szCs w:val="20"/>
        </w:rPr>
      </w:pPr>
      <w:r w:rsidRPr="00662E8D">
        <w:rPr>
          <w:rFonts w:cs="Arial"/>
          <w:sz w:val="20"/>
          <w:szCs w:val="20"/>
        </w:rPr>
        <w:t xml:space="preserve">Si &lt;el actor selecciona la opción </w:t>
      </w:r>
      <w:r w:rsidRPr="00662E8D">
        <w:rPr>
          <w:rFonts w:cs="Arial"/>
          <w:b/>
          <w:sz w:val="20"/>
          <w:szCs w:val="20"/>
        </w:rPr>
        <w:t>Cancelar</w:t>
      </w:r>
      <w:r w:rsidRPr="00662E8D">
        <w:rPr>
          <w:rFonts w:cs="Arial"/>
          <w:sz w:val="20"/>
          <w:szCs w:val="20"/>
        </w:rPr>
        <w:t>&gt;</w:t>
      </w:r>
    </w:p>
    <w:p w:rsidR="00944EC1" w:rsidRPr="005B73F7" w:rsidRDefault="00944EC1" w:rsidP="005B73F7">
      <w:pPr>
        <w:pStyle w:val="Prrafodelista"/>
        <w:numPr>
          <w:ilvl w:val="1"/>
          <w:numId w:val="47"/>
        </w:numPr>
        <w:rPr>
          <w:sz w:val="20"/>
          <w:szCs w:val="20"/>
        </w:rPr>
      </w:pPr>
      <w:r>
        <w:rPr>
          <w:sz w:val="20"/>
          <w:szCs w:val="20"/>
        </w:rPr>
        <w:t>El sistema continú</w:t>
      </w:r>
      <w:r w:rsidRPr="00D02C18">
        <w:rPr>
          <w:sz w:val="20"/>
          <w:szCs w:val="20"/>
        </w:rPr>
        <w:t xml:space="preserve">a con el flujo alterno general </w:t>
      </w:r>
      <w:hyperlink w:anchor="_AG01_Cancelar" w:history="1">
        <w:r w:rsidRPr="00E7563E">
          <w:rPr>
            <w:rStyle w:val="Hipervnculo"/>
            <w:b/>
            <w:sz w:val="20"/>
            <w:szCs w:val="20"/>
          </w:rPr>
          <w:t xml:space="preserve">AG01 </w:t>
        </w:r>
        <w:r>
          <w:rPr>
            <w:rStyle w:val="Hipervnculo"/>
            <w:b/>
            <w:sz w:val="20"/>
            <w:szCs w:val="20"/>
          </w:rPr>
          <w:t>Cancelar</w:t>
        </w:r>
      </w:hyperlink>
    </w:p>
    <w:p w:rsidR="00BF4903" w:rsidRDefault="00BF4903" w:rsidP="00FC0A70"/>
    <w:p w:rsidR="00BF4903" w:rsidRPr="000F7157" w:rsidRDefault="00BF4903" w:rsidP="00BF4903">
      <w:pPr>
        <w:pStyle w:val="Ttulo4"/>
        <w:tabs>
          <w:tab w:val="left" w:pos="993"/>
          <w:tab w:val="left" w:pos="4536"/>
        </w:tabs>
        <w:jc w:val="left"/>
        <w:rPr>
          <w:color w:val="0000FF"/>
          <w:u w:val="single"/>
        </w:rPr>
      </w:pPr>
      <w:bookmarkStart w:id="53" w:name="_5.2.1.3_AO03_Copiar"/>
      <w:bookmarkEnd w:id="53"/>
      <w:r w:rsidRPr="00B778C8">
        <w:t>5.2.</w:t>
      </w:r>
      <w:r>
        <w:t>1</w:t>
      </w:r>
      <w:r w:rsidRPr="00B778C8">
        <w:t>.</w:t>
      </w:r>
      <w:r>
        <w:t>3</w:t>
      </w:r>
      <w:r w:rsidRPr="00B778C8">
        <w:rPr>
          <w:rStyle w:val="Hipervnculo"/>
          <w:u w:val="none"/>
        </w:rPr>
        <w:tab/>
      </w:r>
      <w:hyperlink w:anchor="AO03_r" w:history="1">
        <w:r w:rsidRPr="00F16119">
          <w:rPr>
            <w:rStyle w:val="Hipervnculo"/>
          </w:rPr>
          <w:t xml:space="preserve">AO03 </w:t>
        </w:r>
        <w:r w:rsidR="00AC28EC" w:rsidRPr="00F16119">
          <w:rPr>
            <w:rStyle w:val="Hipervnculo"/>
          </w:rPr>
          <w:t>Eliminar</w:t>
        </w:r>
        <w:r w:rsidRPr="00F16119">
          <w:rPr>
            <w:rStyle w:val="Hipervnculo"/>
          </w:rPr>
          <w:t xml:space="preserve"> </w:t>
        </w:r>
        <w:r w:rsidR="00BC5453" w:rsidRPr="00F16119">
          <w:rPr>
            <w:rStyle w:val="Hipervnculo"/>
          </w:rPr>
          <w:t>Configuración de Ordenamiento de Productos</w:t>
        </w:r>
      </w:hyperlink>
    </w:p>
    <w:p w:rsidR="00BF4903" w:rsidRDefault="00BF4903" w:rsidP="00FC0A70"/>
    <w:p w:rsidR="00AC28EC" w:rsidRDefault="00AC28EC" w:rsidP="00AC28EC">
      <w:pPr>
        <w:pStyle w:val="Prrafodelista"/>
        <w:numPr>
          <w:ilvl w:val="0"/>
          <w:numId w:val="25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</w:t>
      </w:r>
    </w:p>
    <w:p w:rsidR="00147E1D" w:rsidRDefault="00BC5453" w:rsidP="00F16119">
      <w:pPr>
        <w:pStyle w:val="Prrafodelista"/>
        <w:numPr>
          <w:ilvl w:val="1"/>
          <w:numId w:val="25"/>
        </w:numPr>
        <w:ind w:left="851" w:right="90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ReporteW</w:t>
      </w:r>
      <w:proofErr w:type="spellEnd"/>
    </w:p>
    <w:p w:rsidR="00F16119" w:rsidRDefault="00F16119" w:rsidP="00F16119">
      <w:pPr>
        <w:pStyle w:val="Prrafodelista"/>
        <w:numPr>
          <w:ilvl w:val="0"/>
          <w:numId w:val="4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 la configuración y de los bonos:</w:t>
      </w:r>
    </w:p>
    <w:p w:rsidR="00F16119" w:rsidRPr="000A1021" w:rsidRDefault="00F16119" w:rsidP="00F16119">
      <w:pPr>
        <w:pStyle w:val="Prrafodelista"/>
        <w:numPr>
          <w:ilvl w:val="1"/>
          <w:numId w:val="49"/>
        </w:numPr>
        <w:ind w:right="90"/>
        <w:rPr>
          <w:rFonts w:cs="Arial"/>
          <w:b/>
          <w:sz w:val="20"/>
          <w:szCs w:val="20"/>
        </w:rPr>
      </w:pPr>
      <w:proofErr w:type="spellStart"/>
      <w:r w:rsidRPr="000A1021">
        <w:rPr>
          <w:rFonts w:cs="Arial"/>
          <w:b/>
          <w:sz w:val="20"/>
          <w:szCs w:val="20"/>
        </w:rPr>
        <w:t>OrdenProductos</w:t>
      </w:r>
      <w:proofErr w:type="spellEnd"/>
    </w:p>
    <w:p w:rsidR="00F16119" w:rsidRDefault="00F16119" w:rsidP="00F16119">
      <w:pPr>
        <w:pStyle w:val="Prrafodelista"/>
        <w:numPr>
          <w:ilvl w:val="2"/>
          <w:numId w:val="49"/>
        </w:numPr>
        <w:ind w:right="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16119" w:rsidRPr="00290A8F" w:rsidRDefault="00F16119" w:rsidP="00F16119">
      <w:pPr>
        <w:pStyle w:val="Prrafodelista"/>
        <w:numPr>
          <w:ilvl w:val="2"/>
          <w:numId w:val="49"/>
        </w:numPr>
        <w:ind w:right="90"/>
        <w:rPr>
          <w:rFonts w:cs="Arial"/>
          <w:b/>
          <w:sz w:val="20"/>
          <w:szCs w:val="20"/>
        </w:rPr>
      </w:pPr>
      <w:r w:rsidRPr="00290A8F">
        <w:rPr>
          <w:rFonts w:cs="Arial"/>
          <w:b/>
          <w:sz w:val="20"/>
          <w:szCs w:val="20"/>
        </w:rPr>
        <w:t>Producto</w:t>
      </w:r>
    </w:p>
    <w:p w:rsidR="00F16119" w:rsidRDefault="00F16119" w:rsidP="00F16119">
      <w:pPr>
        <w:pStyle w:val="Prrafodelista"/>
        <w:numPr>
          <w:ilvl w:val="3"/>
          <w:numId w:val="49"/>
        </w:numPr>
        <w:ind w:right="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F16119" w:rsidRDefault="00F16119" w:rsidP="00F16119">
      <w:pPr>
        <w:pStyle w:val="Prrafodelista"/>
        <w:numPr>
          <w:ilvl w:val="3"/>
          <w:numId w:val="49"/>
        </w:numPr>
        <w:ind w:right="90"/>
        <w:rPr>
          <w:rFonts w:cs="Arial"/>
          <w:sz w:val="20"/>
          <w:szCs w:val="20"/>
        </w:rPr>
      </w:pPr>
      <w:proofErr w:type="spellStart"/>
      <w:r w:rsidRPr="00290A8F">
        <w:rPr>
          <w:rFonts w:cs="Arial"/>
          <w:sz w:val="20"/>
          <w:szCs w:val="20"/>
        </w:rPr>
        <w:t>NombreLargo</w:t>
      </w:r>
      <w:proofErr w:type="spellEnd"/>
    </w:p>
    <w:p w:rsidR="00F16119" w:rsidRPr="00290A8F" w:rsidRDefault="00F16119" w:rsidP="00F16119">
      <w:pPr>
        <w:pStyle w:val="Prrafodelista"/>
        <w:numPr>
          <w:ilvl w:val="3"/>
          <w:numId w:val="49"/>
        </w:numPr>
        <w:ind w:right="90"/>
        <w:rPr>
          <w:rFonts w:cs="Arial"/>
          <w:sz w:val="20"/>
          <w:szCs w:val="20"/>
        </w:rPr>
      </w:pPr>
      <w:proofErr w:type="spellStart"/>
      <w:r w:rsidRPr="00290A8F">
        <w:rPr>
          <w:rFonts w:cs="Arial"/>
          <w:sz w:val="20"/>
          <w:szCs w:val="20"/>
        </w:rPr>
        <w:t>TipoFase</w:t>
      </w:r>
      <w:proofErr w:type="spellEnd"/>
    </w:p>
    <w:p w:rsidR="00F16119" w:rsidRDefault="00F16119" w:rsidP="00F16119">
      <w:pPr>
        <w:pStyle w:val="Prrafodelista"/>
        <w:numPr>
          <w:ilvl w:val="2"/>
          <w:numId w:val="49"/>
        </w:numPr>
        <w:ind w:right="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ReporteW</w:t>
      </w:r>
      <w:proofErr w:type="spellEnd"/>
      <w:r>
        <w:rPr>
          <w:rFonts w:cs="Arial"/>
          <w:sz w:val="20"/>
          <w:szCs w:val="20"/>
        </w:rPr>
        <w:t xml:space="preserve"> = </w:t>
      </w:r>
      <w:r w:rsidRPr="00084C86">
        <w:rPr>
          <w:rFonts w:cs="Arial"/>
          <w:color w:val="FF0000"/>
          <w:sz w:val="20"/>
          <w:szCs w:val="20"/>
        </w:rPr>
        <w:t>Reporte en sesión</w:t>
      </w:r>
    </w:p>
    <w:p w:rsidR="00F16119" w:rsidRDefault="00F16119" w:rsidP="00F16119">
      <w:pPr>
        <w:pStyle w:val="Prrafodelista"/>
        <w:numPr>
          <w:ilvl w:val="2"/>
          <w:numId w:val="49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</w:t>
      </w:r>
      <w:r w:rsidRPr="000A1021">
        <w:rPr>
          <w:rFonts w:cs="Arial"/>
          <w:sz w:val="20"/>
          <w:szCs w:val="20"/>
        </w:rPr>
        <w:t xml:space="preserve"> </w:t>
      </w:r>
    </w:p>
    <w:p w:rsidR="00F16119" w:rsidRDefault="00F16119" w:rsidP="00F16119">
      <w:pPr>
        <w:pStyle w:val="Prrafodelista"/>
        <w:numPr>
          <w:ilvl w:val="0"/>
          <w:numId w:val="49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D74A4B">
        <w:rPr>
          <w:rFonts w:cs="Arial"/>
          <w:sz w:val="20"/>
          <w:szCs w:val="20"/>
        </w:rPr>
        <w:t>de solo lectura.</w:t>
      </w:r>
    </w:p>
    <w:p w:rsidR="00F16119" w:rsidRDefault="00F16119" w:rsidP="00F16119">
      <w:pPr>
        <w:pStyle w:val="Prrafodelista"/>
        <w:numPr>
          <w:ilvl w:val="1"/>
          <w:numId w:val="49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Reporte Web = &lt;</w:t>
      </w:r>
      <w:proofErr w:type="spellStart"/>
      <w:r>
        <w:rPr>
          <w:rFonts w:cs="Arial"/>
          <w:sz w:val="20"/>
          <w:szCs w:val="20"/>
        </w:rPr>
        <w:t>OrdenProductos.ReporteW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F16119" w:rsidRDefault="00F16119" w:rsidP="00F16119">
      <w:pPr>
        <w:pStyle w:val="Prrafodelista"/>
        <w:numPr>
          <w:ilvl w:val="1"/>
          <w:numId w:val="49"/>
        </w:numPr>
        <w:ind w:right="9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encontrado</w:t>
      </w:r>
    </w:p>
    <w:p w:rsidR="00F16119" w:rsidRDefault="00F16119" w:rsidP="00F16119">
      <w:pPr>
        <w:pStyle w:val="Prrafodelista"/>
        <w:numPr>
          <w:ilvl w:val="2"/>
          <w:numId w:val="49"/>
        </w:numPr>
        <w:ind w:right="9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Check</w:t>
      </w:r>
      <w:proofErr w:type="spellEnd"/>
      <w:r>
        <w:rPr>
          <w:rFonts w:cs="Arial"/>
          <w:sz w:val="20"/>
          <w:szCs w:val="20"/>
        </w:rPr>
        <w:t xml:space="preserve"> activado</w:t>
      </w:r>
    </w:p>
    <w:p w:rsidR="00F16119" w:rsidRDefault="00F16119" w:rsidP="00F16119">
      <w:pPr>
        <w:pStyle w:val="Prrafodelista"/>
        <w:numPr>
          <w:ilvl w:val="2"/>
          <w:numId w:val="49"/>
        </w:numPr>
        <w:ind w:right="90"/>
        <w:rPr>
          <w:rFonts w:cs="Arial"/>
          <w:sz w:val="20"/>
          <w:szCs w:val="20"/>
        </w:rPr>
      </w:pPr>
      <w:r w:rsidRPr="00944EC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OrdenProductos.ProductoClave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F16119" w:rsidRDefault="00F16119" w:rsidP="00F16119">
      <w:pPr>
        <w:pStyle w:val="Prrafodelista"/>
        <w:numPr>
          <w:ilvl w:val="2"/>
          <w:numId w:val="49"/>
        </w:numPr>
        <w:ind w:right="90"/>
        <w:rPr>
          <w:rFonts w:cs="Arial"/>
          <w:sz w:val="20"/>
          <w:szCs w:val="20"/>
        </w:rPr>
      </w:pPr>
      <w:r w:rsidRPr="00944EC1">
        <w:rPr>
          <w:rFonts w:cs="Arial"/>
          <w:sz w:val="20"/>
          <w:szCs w:val="20"/>
        </w:rPr>
        <w:t>Nombre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>&gt;</w:t>
      </w:r>
    </w:p>
    <w:p w:rsidR="00D74A4B" w:rsidRDefault="00F16119" w:rsidP="00D74A4B">
      <w:pPr>
        <w:pStyle w:val="Prrafodelista"/>
        <w:numPr>
          <w:ilvl w:val="2"/>
          <w:numId w:val="49"/>
        </w:numPr>
        <w:ind w:right="90"/>
        <w:rPr>
          <w:rFonts w:cs="Arial"/>
          <w:sz w:val="20"/>
          <w:szCs w:val="20"/>
        </w:rPr>
      </w:pPr>
      <w:r w:rsidRPr="00944EC1">
        <w:rPr>
          <w:rFonts w:cs="Arial"/>
          <w:sz w:val="20"/>
          <w:szCs w:val="20"/>
        </w:rPr>
        <w:t>Orden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OrdenProductos.Orden</w:t>
      </w:r>
      <w:proofErr w:type="spellEnd"/>
      <w:r>
        <w:rPr>
          <w:rFonts w:cs="Arial"/>
          <w:sz w:val="20"/>
          <w:szCs w:val="20"/>
        </w:rPr>
        <w:t>&gt;</w:t>
      </w:r>
    </w:p>
    <w:p w:rsidR="00F16119" w:rsidRPr="00D74A4B" w:rsidRDefault="00F16119" w:rsidP="00D74A4B">
      <w:pPr>
        <w:pStyle w:val="Prrafodelista"/>
        <w:numPr>
          <w:ilvl w:val="2"/>
          <w:numId w:val="49"/>
        </w:numPr>
        <w:ind w:right="90"/>
        <w:rPr>
          <w:rFonts w:cs="Arial"/>
          <w:sz w:val="20"/>
          <w:szCs w:val="20"/>
        </w:rPr>
      </w:pPr>
      <w:r w:rsidRPr="00D74A4B">
        <w:rPr>
          <w:rFonts w:cs="Arial"/>
          <w:sz w:val="20"/>
          <w:szCs w:val="20"/>
        </w:rPr>
        <w:t>Estado = &lt;</w:t>
      </w:r>
      <w:proofErr w:type="spellStart"/>
      <w:r w:rsidRPr="00D74A4B">
        <w:rPr>
          <w:rFonts w:cs="Arial"/>
          <w:sz w:val="20"/>
          <w:szCs w:val="20"/>
        </w:rPr>
        <w:t>Producto.TipoFase</w:t>
      </w:r>
      <w:proofErr w:type="spellEnd"/>
      <w:r w:rsidRPr="00D74A4B">
        <w:rPr>
          <w:rFonts w:cs="Arial"/>
          <w:sz w:val="20"/>
          <w:szCs w:val="20"/>
        </w:rPr>
        <w:t>&gt;&gt;, poner la descripción correspondiente al valor que se encuentra en el valor por referencia “PROFASE”</w:t>
      </w:r>
    </w:p>
    <w:p w:rsidR="00AC28EC" w:rsidRPr="000A0E07" w:rsidRDefault="00AC28EC" w:rsidP="00AC28EC">
      <w:pPr>
        <w:pStyle w:val="Prrafodelista"/>
        <w:numPr>
          <w:ilvl w:val="0"/>
          <w:numId w:val="25"/>
        </w:numPr>
      </w:pPr>
      <w:r>
        <w:rPr>
          <w:rFonts w:cs="Arial"/>
          <w:sz w:val="20"/>
          <w:szCs w:val="20"/>
        </w:rPr>
        <w:t xml:space="preserve">Si &lt;el actor selecciona la opción </w:t>
      </w:r>
      <w:r w:rsidRPr="00CF372D"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>&gt;</w:t>
      </w:r>
    </w:p>
    <w:p w:rsidR="00AC28EC" w:rsidRPr="00C22C3D" w:rsidRDefault="00AC28EC" w:rsidP="00485266">
      <w:pPr>
        <w:pStyle w:val="Prrafodelista"/>
        <w:numPr>
          <w:ilvl w:val="1"/>
          <w:numId w:val="25"/>
        </w:numPr>
        <w:tabs>
          <w:tab w:val="left" w:pos="851"/>
        </w:tabs>
        <w:ind w:hanging="150"/>
      </w:pPr>
      <w:r>
        <w:rPr>
          <w:rFonts w:cs="Arial"/>
          <w:sz w:val="20"/>
          <w:szCs w:val="20"/>
        </w:rPr>
        <w:t xml:space="preserve">El sistema </w:t>
      </w:r>
      <w:r w:rsidR="00D74A4B">
        <w:rPr>
          <w:rFonts w:cs="Arial"/>
          <w:sz w:val="20"/>
          <w:szCs w:val="20"/>
        </w:rPr>
        <w:t>elimina el siguiente registro de la siguiente tabla</w:t>
      </w:r>
      <w:r>
        <w:rPr>
          <w:rFonts w:cs="Arial"/>
          <w:sz w:val="20"/>
          <w:szCs w:val="20"/>
        </w:rPr>
        <w:t>:</w:t>
      </w:r>
    </w:p>
    <w:p w:rsidR="00AC28EC" w:rsidRDefault="00D74A4B" w:rsidP="00485266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OrdenProductos</w:t>
      </w:r>
      <w:proofErr w:type="spellEnd"/>
    </w:p>
    <w:p w:rsidR="00AC28EC" w:rsidRDefault="00D74A4B" w:rsidP="00485266">
      <w:pPr>
        <w:pStyle w:val="Prrafodelista"/>
        <w:numPr>
          <w:ilvl w:val="3"/>
          <w:numId w:val="25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ReporteW</w:t>
      </w:r>
      <w:proofErr w:type="spellEnd"/>
      <w:r>
        <w:rPr>
          <w:rFonts w:cs="Arial"/>
          <w:sz w:val="20"/>
          <w:szCs w:val="20"/>
        </w:rPr>
        <w:t xml:space="preserve"> = Reporte en sesión.</w:t>
      </w:r>
    </w:p>
    <w:p w:rsidR="00FC2DB0" w:rsidRPr="000A1021" w:rsidRDefault="00AC28EC" w:rsidP="000A1021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Pr="001E5805">
        <w:rPr>
          <w:sz w:val="20"/>
          <w:szCs w:val="20"/>
        </w:rPr>
        <w:t xml:space="preserve">con el </w:t>
      </w:r>
      <w:hyperlink w:anchor="Paso1_FlujoBasico" w:history="1">
        <w:r w:rsidRPr="00D74A4B">
          <w:rPr>
            <w:rStyle w:val="Hipervnculo"/>
            <w:b/>
            <w:sz w:val="20"/>
            <w:szCs w:val="20"/>
          </w:rPr>
          <w:t xml:space="preserve">paso </w:t>
        </w:r>
        <w:r w:rsidR="00D74A4B" w:rsidRPr="00D74A4B">
          <w:rPr>
            <w:rStyle w:val="Hipervnculo"/>
            <w:b/>
            <w:sz w:val="20"/>
            <w:szCs w:val="20"/>
          </w:rPr>
          <w:t>1</w:t>
        </w:r>
      </w:hyperlink>
      <w:r w:rsidRPr="001E5805">
        <w:rPr>
          <w:sz w:val="20"/>
          <w:szCs w:val="20"/>
        </w:rPr>
        <w:t xml:space="preserve"> del flujo básico</w:t>
      </w:r>
      <w:bookmarkStart w:id="54" w:name="_5.2.1.3_AO03_Cancelar"/>
      <w:bookmarkStart w:id="55" w:name="_5.2.1.4_AO04_Cancelar"/>
      <w:bookmarkStart w:id="56" w:name="_5.2.1.4_AO04_Copiar"/>
      <w:bookmarkStart w:id="57" w:name="_5.2.1.4_AO04_Aplicar"/>
      <w:bookmarkEnd w:id="54"/>
      <w:bookmarkEnd w:id="55"/>
      <w:bookmarkEnd w:id="56"/>
      <w:bookmarkEnd w:id="57"/>
    </w:p>
    <w:p w:rsidR="00385ACA" w:rsidRPr="0033381A" w:rsidRDefault="00385ACA" w:rsidP="0033381A"/>
    <w:p w:rsidR="00CE3664" w:rsidRPr="001E5805" w:rsidRDefault="00CE3664" w:rsidP="00CE3664">
      <w:pPr>
        <w:pStyle w:val="Prrafodelista"/>
        <w:ind w:left="432"/>
        <w:rPr>
          <w:sz w:val="20"/>
          <w:szCs w:val="20"/>
        </w:rPr>
      </w:pPr>
      <w:bookmarkStart w:id="58" w:name="_5.2.1.3_AO03_Eliminar"/>
      <w:bookmarkEnd w:id="58"/>
    </w:p>
    <w:p w:rsidR="0049112A" w:rsidRDefault="00FC72FB" w:rsidP="0049112A">
      <w:pPr>
        <w:pStyle w:val="Ttulo3"/>
        <w:jc w:val="both"/>
      </w:pPr>
      <w:bookmarkStart w:id="59" w:name="_Toc430192149"/>
      <w:r>
        <w:t>5.2.2</w:t>
      </w:r>
      <w:r>
        <w:tab/>
      </w:r>
      <w:r w:rsidR="0049112A" w:rsidRPr="0033381A">
        <w:rPr>
          <w:bCs w:val="0"/>
        </w:rPr>
        <w:t>Generales</w:t>
      </w:r>
      <w:bookmarkEnd w:id="59"/>
    </w:p>
    <w:p w:rsidR="0049112A" w:rsidRDefault="0049112A" w:rsidP="00481C4A">
      <w:pPr>
        <w:pStyle w:val="Textoindependiente"/>
        <w:rPr>
          <w:lang w:eastAsia="en-US"/>
        </w:rPr>
      </w:pPr>
    </w:p>
    <w:bookmarkStart w:id="60" w:name="_AG01_Cancelar"/>
    <w:bookmarkEnd w:id="60"/>
    <w:p w:rsidR="00D22698" w:rsidRPr="0033381A" w:rsidRDefault="00FB57D5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fldChar w:fldCharType="begin"/>
      </w:r>
      <w:r w:rsidR="0081450F">
        <w:instrText>HYPERLINK  \l "AG01_r"</w:instrText>
      </w:r>
      <w:r>
        <w:fldChar w:fldCharType="separate"/>
      </w:r>
      <w:r w:rsidR="004D78E0" w:rsidRPr="0033381A">
        <w:rPr>
          <w:rStyle w:val="Hipervnculo"/>
          <w:bCs w:val="0"/>
        </w:rPr>
        <w:t>AG01</w:t>
      </w:r>
      <w:r w:rsidR="00D22698" w:rsidRPr="0033381A">
        <w:rPr>
          <w:rStyle w:val="Hipervnculo"/>
          <w:bCs w:val="0"/>
        </w:rPr>
        <w:t xml:space="preserve"> </w:t>
      </w:r>
      <w:r w:rsidR="00680AA5" w:rsidRPr="0033381A">
        <w:rPr>
          <w:rStyle w:val="Hipervnculo"/>
          <w:bCs w:val="0"/>
        </w:rPr>
        <w:t>Cancelar</w:t>
      </w:r>
      <w:r>
        <w:rPr>
          <w:rStyle w:val="Hipervnculo"/>
          <w:bCs w:val="0"/>
        </w:rPr>
        <w:fldChar w:fldCharType="end"/>
      </w:r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realizaron cambios&gt;, e</w:t>
      </w:r>
      <w:r w:rsidR="00C01177" w:rsidRPr="006D1AEA">
        <w:rPr>
          <w:rFonts w:cs="Arial"/>
          <w:sz w:val="20"/>
          <w:szCs w:val="20"/>
        </w:rPr>
        <w:t xml:space="preserve">l sistema presenta el mensaje </w:t>
      </w:r>
      <w:hyperlink r:id="rId13" w:anchor="MBP0001" w:history="1">
        <w:r w:rsidR="00AC5959">
          <w:rPr>
            <w:rStyle w:val="Hipervnculo"/>
            <w:rFonts w:cs="Arial"/>
            <w:b/>
            <w:sz w:val="20"/>
            <w:szCs w:val="20"/>
          </w:rPr>
          <w:t>BP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00</w:t>
        </w:r>
        <w:r w:rsidR="003B3BD6">
          <w:rPr>
            <w:rStyle w:val="Hipervnculo"/>
            <w:rFonts w:cs="Arial"/>
            <w:b/>
            <w:sz w:val="20"/>
            <w:szCs w:val="20"/>
          </w:rPr>
          <w:t>01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3158DC" w:rsidRPr="003158DC">
          <w:rPr>
            <w:rStyle w:val="Hipervnculo"/>
            <w:rFonts w:cs="Arial"/>
            <w:b/>
            <w:sz w:val="20"/>
            <w:szCs w:val="20"/>
          </w:rPr>
          <w:t>Seguro Cancelar</w:t>
        </w:r>
        <w:r w:rsidR="00C01177" w:rsidRPr="003158DC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>paso</w:t>
        </w:r>
        <w:r w:rsidR="00E4446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603F2C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742195">
      <w:pPr>
        <w:pStyle w:val="Prrafodelista"/>
        <w:numPr>
          <w:ilvl w:val="1"/>
          <w:numId w:val="3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6D1AEA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>&gt;, el sistema continúa en el paso en donde fue invocado</w:t>
      </w:r>
    </w:p>
    <w:p w:rsidR="006D1AEA" w:rsidRPr="006D1AEA" w:rsidRDefault="006D1AEA" w:rsidP="00742195">
      <w:pPr>
        <w:pStyle w:val="Prrafodelista"/>
        <w:numPr>
          <w:ilvl w:val="0"/>
          <w:numId w:val="36"/>
        </w:numPr>
        <w:rPr>
          <w:rFonts w:cs="Arial"/>
          <w:sz w:val="20"/>
          <w:szCs w:val="20"/>
        </w:rPr>
      </w:pPr>
      <w:bookmarkStart w:id="61" w:name="_Toc52616589"/>
      <w:bookmarkStart w:id="62" w:name="_Toc182735733"/>
      <w:r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6D1AEA">
          <w:rPr>
            <w:rStyle w:val="Hipervnculo"/>
            <w:rFonts w:cs="Arial"/>
            <w:b/>
            <w:sz w:val="20"/>
            <w:szCs w:val="20"/>
          </w:rPr>
          <w:t>paso</w:t>
        </w:r>
        <w:r w:rsidR="00E4446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603F2C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63" w:name="_Toc430192150"/>
      <w:r>
        <w:t>5.2.3</w:t>
      </w:r>
      <w:r>
        <w:tab/>
      </w:r>
      <w:r w:rsidR="00481C4A" w:rsidRPr="00481C4A">
        <w:t>Extraordinarios</w:t>
      </w:r>
      <w:bookmarkEnd w:id="61"/>
      <w:bookmarkEnd w:id="62"/>
      <w:bookmarkEnd w:id="63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64" w:name="_Toc52616590"/>
      <w:bookmarkStart w:id="65" w:name="_Toc182735734"/>
      <w:bookmarkStart w:id="66" w:name="_Toc430192151"/>
      <w:r>
        <w:lastRenderedPageBreak/>
        <w:t>5.2.4</w:t>
      </w:r>
      <w:r>
        <w:tab/>
      </w:r>
      <w:r w:rsidR="00481C4A" w:rsidRPr="00481C4A">
        <w:t>De excepción</w:t>
      </w:r>
      <w:bookmarkEnd w:id="64"/>
      <w:bookmarkEnd w:id="65"/>
      <w:bookmarkEnd w:id="66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67" w:name="_Toc430192152"/>
      <w:r>
        <w:t>5.2.5</w:t>
      </w:r>
      <w:r>
        <w:tab/>
      </w:r>
      <w:r w:rsidR="004F6527">
        <w:t>De Validación</w:t>
      </w:r>
      <w:bookmarkEnd w:id="67"/>
    </w:p>
    <w:p w:rsidR="00CE1B80" w:rsidRPr="00ED4C4C" w:rsidRDefault="00CE1B80" w:rsidP="00CE1B80">
      <w:pPr>
        <w:pStyle w:val="InfoBlue"/>
        <w:rPr>
          <w:i w:val="0"/>
          <w:color w:val="auto"/>
          <w:lang w:val="es-ES"/>
        </w:rPr>
      </w:pPr>
      <w:bookmarkStart w:id="68" w:name="_5.2.5.1_VA01_Validar"/>
      <w:bookmarkStart w:id="69" w:name="_5.2.5.2_VA02_Validar"/>
      <w:bookmarkStart w:id="70" w:name="_5.2.5.2_VA03_Validar"/>
      <w:bookmarkStart w:id="71" w:name="_5.2.5.3_VA03_Validar"/>
      <w:bookmarkStart w:id="72" w:name="_Toc52616592"/>
      <w:bookmarkStart w:id="73" w:name="_Toc182735736"/>
      <w:bookmarkEnd w:id="68"/>
      <w:bookmarkEnd w:id="69"/>
      <w:bookmarkEnd w:id="70"/>
      <w:bookmarkEnd w:id="71"/>
    </w:p>
    <w:p w:rsidR="001B07AA" w:rsidRPr="007C1FB6" w:rsidRDefault="001B07AA" w:rsidP="001B07AA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</w:pPr>
      <w:bookmarkStart w:id="74" w:name="_5.2.5.3_VA03_Validar_1"/>
      <w:bookmarkStart w:id="75" w:name="VA01"/>
      <w:bookmarkEnd w:id="74"/>
      <w:r w:rsidRPr="004D21BC">
        <w:t xml:space="preserve">5.2.5.1 </w:t>
      </w:r>
      <w:hyperlink w:anchor="VA01_r" w:history="1">
        <w:r w:rsidRPr="004D21BC">
          <w:rPr>
            <w:rStyle w:val="Hipervnculo"/>
          </w:rPr>
          <w:t xml:space="preserve">VA01 Validar </w:t>
        </w:r>
        <w:bookmarkEnd w:id="75"/>
        <w:r w:rsidR="00ED4C4C" w:rsidRPr="004D21BC">
          <w:rPr>
            <w:rStyle w:val="Hipervnculo"/>
          </w:rPr>
          <w:t>Datos Proporcionados</w:t>
        </w:r>
      </w:hyperlink>
      <w:r>
        <w:rPr>
          <w:rStyle w:val="Hipervnculo"/>
        </w:rPr>
        <w:t xml:space="preserve"> </w:t>
      </w:r>
    </w:p>
    <w:p w:rsidR="001B07AA" w:rsidRDefault="001B07AA" w:rsidP="001B07AA"/>
    <w:p w:rsidR="001B07AA" w:rsidRDefault="00ED4C4C" w:rsidP="001B07AA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la información proporcionada</w:t>
      </w:r>
      <w:r w:rsidR="001B07AA">
        <w:rPr>
          <w:rFonts w:cs="Arial"/>
          <w:sz w:val="20"/>
          <w:szCs w:val="20"/>
        </w:rPr>
        <w:t>:</w:t>
      </w:r>
    </w:p>
    <w:p w:rsidR="004D21BC" w:rsidRDefault="004D21BC" w:rsidP="004D21BC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información </w:t>
      </w:r>
      <w:r w:rsidR="00AA7CFD">
        <w:rPr>
          <w:rFonts w:cs="Arial"/>
          <w:sz w:val="20"/>
          <w:szCs w:val="20"/>
        </w:rPr>
        <w:t>del Reporte Web</w:t>
      </w:r>
      <w:r>
        <w:rPr>
          <w:rFonts w:cs="Arial"/>
          <w:sz w:val="20"/>
          <w:szCs w:val="20"/>
        </w:rPr>
        <w:t>&gt;</w:t>
      </w:r>
    </w:p>
    <w:p w:rsidR="004D21BC" w:rsidRDefault="004D21BC" w:rsidP="004D21BC">
      <w:pPr>
        <w:pStyle w:val="Prrafodelista"/>
        <w:numPr>
          <w:ilvl w:val="2"/>
          <w:numId w:val="20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4" w:anchor="MBE0001" w:history="1">
        <w:r w:rsidRPr="004D21BC">
          <w:rPr>
            <w:rStyle w:val="Hipervnculo"/>
            <w:rFonts w:cs="Arial"/>
            <w:b/>
            <w:sz w:val="20"/>
            <w:szCs w:val="20"/>
          </w:rPr>
          <w:t>BE0001 Campo Requerido</w:t>
        </w:r>
      </w:hyperlink>
      <w:r>
        <w:rPr>
          <w:rFonts w:cs="Arial"/>
          <w:sz w:val="20"/>
          <w:szCs w:val="20"/>
        </w:rPr>
        <w:t xml:space="preserve"> </w:t>
      </w:r>
    </w:p>
    <w:p w:rsidR="001B07AA" w:rsidRDefault="001B07AA" w:rsidP="004D21BC">
      <w:pPr>
        <w:pStyle w:val="Prrafodelista"/>
        <w:numPr>
          <w:ilvl w:val="2"/>
          <w:numId w:val="20"/>
        </w:numPr>
        <w:tabs>
          <w:tab w:val="left" w:pos="1560"/>
        </w:tabs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="00AA7CFD">
        <w:rPr>
          <w:rFonts w:cs="Arial"/>
          <w:sz w:val="20"/>
          <w:szCs w:val="20"/>
        </w:rPr>
        <w:t>posicionado en el campo para su selección.</w:t>
      </w:r>
    </w:p>
    <w:p w:rsidR="00BB17E4" w:rsidRDefault="00BB17E4" w:rsidP="00BB17E4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selecciona ningún producto para esa configuración&gt;</w:t>
      </w:r>
    </w:p>
    <w:p w:rsidR="00BB17E4" w:rsidRDefault="00BB17E4" w:rsidP="00BB17E4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5" w:anchor="ME0044" w:history="1">
        <w:r>
          <w:rPr>
            <w:rStyle w:val="Hipervnculo"/>
            <w:rFonts w:cs="Arial"/>
            <w:b/>
            <w:sz w:val="20"/>
            <w:szCs w:val="20"/>
          </w:rPr>
          <w:t>M</w:t>
        </w:r>
        <w:r w:rsidRPr="004D21BC">
          <w:rPr>
            <w:rStyle w:val="Hipervnculo"/>
            <w:rFonts w:cs="Arial"/>
            <w:b/>
            <w:sz w:val="20"/>
            <w:szCs w:val="20"/>
          </w:rPr>
          <w:t>E</w:t>
        </w:r>
        <w:r>
          <w:rPr>
            <w:rStyle w:val="Hipervnculo"/>
            <w:rFonts w:cs="Arial"/>
            <w:b/>
            <w:sz w:val="20"/>
            <w:szCs w:val="20"/>
          </w:rPr>
          <w:t>0044</w:t>
        </w:r>
        <w:r w:rsidRPr="004D21BC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Asignar</w:t>
        </w:r>
        <w:r w:rsidRPr="004D21BC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Pro</w:t>
        </w:r>
        <w:r w:rsidRPr="004D21BC">
          <w:rPr>
            <w:rStyle w:val="Hipervnculo"/>
            <w:rFonts w:cs="Arial"/>
            <w:b/>
            <w:sz w:val="20"/>
            <w:szCs w:val="20"/>
          </w:rPr>
          <w:t>d</w:t>
        </w:r>
        <w:r>
          <w:rPr>
            <w:rStyle w:val="Hipervnculo"/>
            <w:rFonts w:cs="Arial"/>
            <w:b/>
            <w:sz w:val="20"/>
            <w:szCs w:val="20"/>
          </w:rPr>
          <w:t>uct</w:t>
        </w:r>
        <w:r w:rsidRPr="004D21BC">
          <w:rPr>
            <w:rStyle w:val="Hipervnculo"/>
            <w:rFonts w:cs="Arial"/>
            <w:b/>
            <w:sz w:val="20"/>
            <w:szCs w:val="20"/>
          </w:rPr>
          <w:t>o</w:t>
        </w:r>
      </w:hyperlink>
      <w:r>
        <w:rPr>
          <w:rFonts w:cs="Arial"/>
          <w:b/>
          <w:sz w:val="20"/>
          <w:szCs w:val="20"/>
        </w:rPr>
        <w:t xml:space="preserve">, </w:t>
      </w:r>
      <w:r w:rsidRPr="00BB17E4">
        <w:rPr>
          <w:rFonts w:cs="Arial"/>
          <w:sz w:val="20"/>
          <w:szCs w:val="20"/>
        </w:rPr>
        <w:t xml:space="preserve">sustituir </w:t>
      </w:r>
      <w:r>
        <w:rPr>
          <w:rFonts w:cs="Arial"/>
          <w:sz w:val="20"/>
          <w:szCs w:val="20"/>
        </w:rPr>
        <w:t xml:space="preserve"> $0$ por </w:t>
      </w:r>
      <w:r w:rsidR="007404F0">
        <w:rPr>
          <w:rFonts w:cs="Arial"/>
          <w:sz w:val="20"/>
          <w:szCs w:val="20"/>
        </w:rPr>
        <w:t>“la configuración de Ordenamiento de Productos”.</w:t>
      </w:r>
    </w:p>
    <w:p w:rsidR="00D66B1E" w:rsidRPr="00966D4F" w:rsidRDefault="00D66B1E" w:rsidP="007404F0">
      <w:pPr>
        <w:pStyle w:val="Prrafodelista"/>
        <w:numPr>
          <w:ilvl w:val="1"/>
          <w:numId w:val="20"/>
        </w:numPr>
        <w:tabs>
          <w:tab w:val="left" w:pos="851"/>
        </w:tabs>
        <w:ind w:left="851" w:hanging="425"/>
        <w:rPr>
          <w:rFonts w:cs="Arial"/>
          <w:sz w:val="20"/>
          <w:szCs w:val="20"/>
        </w:rPr>
      </w:pPr>
      <w:r w:rsidRPr="00966D4F">
        <w:rPr>
          <w:rFonts w:cs="Arial"/>
          <w:sz w:val="20"/>
          <w:szCs w:val="20"/>
        </w:rPr>
        <w:t xml:space="preserve">Si existe un producto seleccionado que contiene información en su campo </w:t>
      </w:r>
      <w:r w:rsidR="00966D4F" w:rsidRPr="00966D4F">
        <w:rPr>
          <w:rFonts w:cs="Arial"/>
          <w:sz w:val="20"/>
          <w:szCs w:val="20"/>
        </w:rPr>
        <w:t>Orden</w:t>
      </w:r>
      <w:r w:rsidRPr="00966D4F">
        <w:rPr>
          <w:rFonts w:cs="Arial"/>
          <w:sz w:val="20"/>
          <w:szCs w:val="20"/>
        </w:rPr>
        <w:t xml:space="preserve">, entonces se valida que no exista un producto </w:t>
      </w:r>
      <w:r w:rsidRPr="00966D4F">
        <w:rPr>
          <w:rFonts w:cs="Arial"/>
          <w:b/>
          <w:sz w:val="20"/>
          <w:szCs w:val="20"/>
        </w:rPr>
        <w:t>marcado</w:t>
      </w:r>
      <w:r w:rsidRPr="00966D4F">
        <w:rPr>
          <w:rFonts w:cs="Arial"/>
          <w:sz w:val="20"/>
          <w:szCs w:val="20"/>
        </w:rPr>
        <w:t xml:space="preserve"> y sin información e</w:t>
      </w:r>
      <w:r w:rsidR="00966D4F" w:rsidRPr="00966D4F">
        <w:rPr>
          <w:rFonts w:cs="Arial"/>
          <w:sz w:val="20"/>
          <w:szCs w:val="20"/>
        </w:rPr>
        <w:t>n ese mismo campo</w:t>
      </w:r>
      <w:r w:rsidRPr="00966D4F">
        <w:rPr>
          <w:rFonts w:cs="Arial"/>
          <w:sz w:val="20"/>
          <w:szCs w:val="20"/>
        </w:rPr>
        <w:t xml:space="preserve">, de </w:t>
      </w:r>
      <w:r w:rsidR="007C7831" w:rsidRPr="00966D4F">
        <w:rPr>
          <w:rFonts w:cs="Arial"/>
          <w:sz w:val="20"/>
          <w:szCs w:val="20"/>
        </w:rPr>
        <w:t xml:space="preserve">encontrar un producto con </w:t>
      </w:r>
      <w:r w:rsidR="00966D4F" w:rsidRPr="00966D4F">
        <w:rPr>
          <w:rFonts w:cs="Arial"/>
          <w:sz w:val="20"/>
          <w:szCs w:val="20"/>
        </w:rPr>
        <w:t>este campo vacío</w:t>
      </w:r>
      <w:r w:rsidR="007C7831" w:rsidRPr="00966D4F">
        <w:rPr>
          <w:rFonts w:cs="Arial"/>
          <w:sz w:val="20"/>
          <w:szCs w:val="20"/>
        </w:rPr>
        <w:t xml:space="preserve">, </w:t>
      </w:r>
      <w:r w:rsidRPr="00966D4F">
        <w:rPr>
          <w:rFonts w:cs="Arial"/>
          <w:sz w:val="20"/>
          <w:szCs w:val="20"/>
        </w:rPr>
        <w:t xml:space="preserve"> el sistema enviará el mensaje: “</w:t>
      </w:r>
      <w:r w:rsidR="00216CC6">
        <w:rPr>
          <w:rFonts w:cs="Arial"/>
          <w:color w:val="FF0000"/>
          <w:sz w:val="20"/>
          <w:szCs w:val="20"/>
        </w:rPr>
        <w:t>E0944</w:t>
      </w:r>
      <w:r w:rsidRPr="00966D4F">
        <w:rPr>
          <w:rFonts w:cs="Arial"/>
          <w:color w:val="FF0000"/>
          <w:sz w:val="20"/>
          <w:szCs w:val="20"/>
        </w:rPr>
        <w:t xml:space="preserve"> - </w:t>
      </w:r>
      <w:r w:rsidRPr="00966D4F">
        <w:rPr>
          <w:rFonts w:cs="Arial"/>
          <w:color w:val="FF0000"/>
          <w:sz w:val="20"/>
          <w:szCs w:val="20"/>
          <w:lang w:val="es-MX"/>
        </w:rPr>
        <w:t>Existen Productos seleccionados que no tienen capturada información en el campo</w:t>
      </w:r>
      <w:r w:rsidR="00966D4F" w:rsidRPr="00966D4F">
        <w:rPr>
          <w:rFonts w:cs="Arial"/>
          <w:color w:val="FF0000"/>
          <w:sz w:val="20"/>
          <w:szCs w:val="20"/>
          <w:lang w:val="es-MX"/>
        </w:rPr>
        <w:t xml:space="preserve"> $0$</w:t>
      </w:r>
      <w:r w:rsidR="00B340A2">
        <w:rPr>
          <w:rFonts w:cs="Arial"/>
          <w:color w:val="FF0000"/>
          <w:sz w:val="20"/>
          <w:szCs w:val="20"/>
          <w:lang w:val="es-MX"/>
        </w:rPr>
        <w:t xml:space="preserve">”, </w:t>
      </w:r>
      <w:r w:rsidRPr="00966D4F">
        <w:rPr>
          <w:rFonts w:cs="Arial"/>
          <w:sz w:val="20"/>
          <w:szCs w:val="20"/>
          <w:lang w:val="es-MX"/>
        </w:rPr>
        <w:t>el s</w:t>
      </w:r>
      <w:r w:rsidR="007C7831" w:rsidRPr="00966D4F">
        <w:rPr>
          <w:rFonts w:cs="Arial"/>
          <w:sz w:val="20"/>
          <w:szCs w:val="20"/>
          <w:lang w:val="es-MX"/>
        </w:rPr>
        <w:t>istema continúa en la pa</w:t>
      </w:r>
      <w:r w:rsidR="00966D4F" w:rsidRPr="00966D4F">
        <w:rPr>
          <w:rFonts w:cs="Arial"/>
          <w:sz w:val="20"/>
          <w:szCs w:val="20"/>
          <w:lang w:val="es-MX"/>
        </w:rPr>
        <w:t>ntalla de Configuración del Ordenamiento de Productos</w:t>
      </w:r>
      <w:r w:rsidR="007C7831" w:rsidRPr="00966D4F">
        <w:rPr>
          <w:rFonts w:cs="Arial"/>
          <w:sz w:val="20"/>
          <w:szCs w:val="20"/>
          <w:lang w:val="es-MX"/>
        </w:rPr>
        <w:t>.</w:t>
      </w:r>
      <w:bookmarkStart w:id="76" w:name="_GoBack"/>
      <w:bookmarkEnd w:id="76"/>
    </w:p>
    <w:p w:rsidR="00F76853" w:rsidRDefault="003D79C0" w:rsidP="00F76853">
      <w:pPr>
        <w:pStyle w:val="Prrafodelista"/>
        <w:numPr>
          <w:ilvl w:val="1"/>
          <w:numId w:val="2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</w:t>
      </w:r>
      <w:r w:rsidR="005D6D64">
        <w:rPr>
          <w:rFonts w:cs="Arial"/>
          <w:sz w:val="20"/>
          <w:szCs w:val="20"/>
        </w:rPr>
        <w:t>a que no exista una configuración ya registrada para el reporte Web seleccionado:</w:t>
      </w:r>
    </w:p>
    <w:p w:rsidR="00F76853" w:rsidRDefault="00F76853" w:rsidP="003B0DD2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configuraciones </w:t>
      </w:r>
      <w:r w:rsidR="005D6D64">
        <w:rPr>
          <w:rFonts w:cs="Arial"/>
          <w:sz w:val="20"/>
          <w:szCs w:val="20"/>
        </w:rPr>
        <w:t>de ordenamiento de Productos en Reportes Web</w:t>
      </w:r>
      <w:r>
        <w:rPr>
          <w:rFonts w:cs="Arial"/>
          <w:sz w:val="20"/>
          <w:szCs w:val="20"/>
        </w:rPr>
        <w:t>:</w:t>
      </w:r>
    </w:p>
    <w:p w:rsidR="00F76853" w:rsidRDefault="005D6D64" w:rsidP="003D79C0">
      <w:pPr>
        <w:pStyle w:val="Prrafodelista"/>
        <w:numPr>
          <w:ilvl w:val="3"/>
          <w:numId w:val="20"/>
        </w:numPr>
        <w:tabs>
          <w:tab w:val="left" w:pos="1985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OrdenProductos</w:t>
      </w:r>
      <w:proofErr w:type="spellEnd"/>
    </w:p>
    <w:p w:rsidR="005D6D64" w:rsidRDefault="005D6D64" w:rsidP="005D6D64">
      <w:pPr>
        <w:pStyle w:val="Prrafodelista"/>
        <w:numPr>
          <w:ilvl w:val="4"/>
          <w:numId w:val="20"/>
        </w:numPr>
        <w:tabs>
          <w:tab w:val="left" w:pos="1985"/>
        </w:tabs>
        <w:ind w:firstLine="9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ReporteW</w:t>
      </w:r>
      <w:proofErr w:type="spellEnd"/>
    </w:p>
    <w:p w:rsidR="003D79C0" w:rsidRDefault="003D79C0" w:rsidP="003D79C0">
      <w:pPr>
        <w:pStyle w:val="Prrafodelista"/>
        <w:numPr>
          <w:ilvl w:val="2"/>
          <w:numId w:val="20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información&gt;</w:t>
      </w:r>
    </w:p>
    <w:p w:rsidR="00426868" w:rsidRDefault="003D79C0" w:rsidP="00E85C31">
      <w:pPr>
        <w:pStyle w:val="Prrafodelista"/>
        <w:numPr>
          <w:ilvl w:val="3"/>
          <w:numId w:val="20"/>
        </w:numPr>
        <w:tabs>
          <w:tab w:val="left" w:pos="1985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="00E85C31">
        <w:t>“</w:t>
      </w:r>
      <w:r w:rsidR="00216CC6">
        <w:rPr>
          <w:rFonts w:cs="Arial"/>
          <w:color w:val="FF0000"/>
          <w:sz w:val="20"/>
          <w:szCs w:val="20"/>
        </w:rPr>
        <w:t>E0943</w:t>
      </w:r>
      <w:r w:rsidR="00E85C31" w:rsidRPr="00E85C31">
        <w:rPr>
          <w:rFonts w:cs="Arial"/>
          <w:color w:val="FF0000"/>
          <w:sz w:val="20"/>
          <w:szCs w:val="20"/>
        </w:rPr>
        <w:t xml:space="preserve"> - Ya se encuentra una configuración asignada para el Reporte Web seleccionado</w:t>
      </w:r>
      <w:r w:rsidR="00E85C31">
        <w:rPr>
          <w:rFonts w:cs="Arial"/>
          <w:sz w:val="20"/>
          <w:szCs w:val="20"/>
        </w:rPr>
        <w:t>”.</w:t>
      </w:r>
    </w:p>
    <w:p w:rsidR="00E85C31" w:rsidRPr="00AA7CFD" w:rsidRDefault="00E85C31" w:rsidP="00E85C31">
      <w:pPr>
        <w:pStyle w:val="Prrafodelista"/>
        <w:numPr>
          <w:ilvl w:val="3"/>
          <w:numId w:val="20"/>
        </w:numPr>
        <w:tabs>
          <w:tab w:val="left" w:pos="1985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se posiciona en el campo para seleccionar otro Reporte Web.</w:t>
      </w:r>
    </w:p>
    <w:p w:rsidR="00414D46" w:rsidRPr="00426868" w:rsidRDefault="00414D46" w:rsidP="00414D46">
      <w:pPr>
        <w:pStyle w:val="Prrafodelista"/>
        <w:ind w:left="432"/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7" w:name="_Toc430192153"/>
      <w:r>
        <w:t>6</w:t>
      </w:r>
      <w:r>
        <w:tab/>
      </w:r>
      <w:proofErr w:type="spellStart"/>
      <w:r w:rsidR="00481C4A" w:rsidRPr="007A1FC8">
        <w:t>Poscondiciones</w:t>
      </w:r>
      <w:bookmarkEnd w:id="72"/>
      <w:bookmarkEnd w:id="73"/>
      <w:bookmarkEnd w:id="77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8" w:name="_Toc264539610"/>
      <w:bookmarkStart w:id="79" w:name="_Toc430192154"/>
      <w:r>
        <w:rPr>
          <w:rFonts w:cs="Arial"/>
        </w:rPr>
        <w:t>6.1</w:t>
      </w:r>
      <w:r>
        <w:rPr>
          <w:rFonts w:cs="Arial"/>
        </w:rPr>
        <w:tab/>
      </w:r>
      <w:bookmarkEnd w:id="78"/>
      <w:r>
        <w:rPr>
          <w:rFonts w:cs="Arial"/>
        </w:rPr>
        <w:t>Generales</w:t>
      </w:r>
      <w:bookmarkEnd w:id="79"/>
    </w:p>
    <w:p w:rsidR="0005054A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05054A">
        <w:rPr>
          <w:sz w:val="20"/>
          <w:szCs w:val="20"/>
        </w:rPr>
        <w:t>Registro</w:t>
      </w:r>
      <w:r w:rsidR="00C4257C" w:rsidRPr="0005054A">
        <w:rPr>
          <w:sz w:val="20"/>
          <w:szCs w:val="20"/>
        </w:rPr>
        <w:t xml:space="preserve"> de</w:t>
      </w:r>
      <w:r w:rsidR="009A61B1" w:rsidRPr="0005054A">
        <w:rPr>
          <w:sz w:val="20"/>
          <w:szCs w:val="20"/>
        </w:rPr>
        <w:t xml:space="preserve"> </w:t>
      </w:r>
      <w:r w:rsidR="0005054A" w:rsidRPr="0005054A">
        <w:rPr>
          <w:sz w:val="20"/>
          <w:szCs w:val="20"/>
        </w:rPr>
        <w:t xml:space="preserve">una Configuración de </w:t>
      </w:r>
      <w:r w:rsidR="00AA7CFD">
        <w:rPr>
          <w:sz w:val="20"/>
          <w:szCs w:val="20"/>
        </w:rPr>
        <w:t>Ordenamiento de Productos en Reporte Web</w:t>
      </w:r>
    </w:p>
    <w:p w:rsidR="002A022B" w:rsidRPr="0005054A" w:rsidRDefault="00AA7CFD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Modificación</w:t>
      </w:r>
      <w:r w:rsidR="002A022B" w:rsidRPr="0005054A">
        <w:rPr>
          <w:sz w:val="20"/>
          <w:szCs w:val="20"/>
        </w:rPr>
        <w:t xml:space="preserve"> </w:t>
      </w:r>
      <w:r w:rsidR="0005054A">
        <w:rPr>
          <w:sz w:val="20"/>
          <w:szCs w:val="20"/>
        </w:rPr>
        <w:t xml:space="preserve">de </w:t>
      </w:r>
      <w:r w:rsidR="0005054A" w:rsidRPr="0005054A">
        <w:rPr>
          <w:sz w:val="20"/>
          <w:szCs w:val="20"/>
        </w:rPr>
        <w:t xml:space="preserve">una Configuración de </w:t>
      </w:r>
      <w:r>
        <w:rPr>
          <w:sz w:val="20"/>
          <w:szCs w:val="20"/>
        </w:rPr>
        <w:t>Ordenamiento de Productos en Reporte Web</w:t>
      </w:r>
    </w:p>
    <w:p w:rsidR="00EA7385" w:rsidRDefault="00EA7385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Eliminación de  </w:t>
      </w:r>
      <w:r w:rsidR="0005054A" w:rsidRPr="0005054A">
        <w:rPr>
          <w:sz w:val="20"/>
          <w:szCs w:val="20"/>
        </w:rPr>
        <w:t xml:space="preserve">una Configuración de </w:t>
      </w:r>
      <w:r w:rsidR="00AA7CFD">
        <w:rPr>
          <w:sz w:val="20"/>
          <w:szCs w:val="20"/>
        </w:rPr>
        <w:t>Ordenamiento de Productos en Reporte Web</w:t>
      </w:r>
    </w:p>
    <w:p w:rsid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0" w:name="_Toc430192155"/>
      <w:r>
        <w:t>7</w:t>
      </w:r>
      <w:r>
        <w:tab/>
      </w:r>
      <w:r w:rsidR="00D46945">
        <w:t>Anexos</w:t>
      </w:r>
      <w:bookmarkEnd w:id="80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1" w:name="_Toc430192156"/>
      <w:bookmarkStart w:id="82" w:name="_Toc207014958"/>
      <w:bookmarkStart w:id="83" w:name="_Toc207088193"/>
      <w:bookmarkEnd w:id="0"/>
      <w:bookmarkEnd w:id="1"/>
      <w:r>
        <w:t>9</w:t>
      </w:r>
      <w:r>
        <w:tab/>
      </w:r>
      <w:r w:rsidR="00160034">
        <w:t>Propuesta de Pantallas</w:t>
      </w:r>
      <w:bookmarkEnd w:id="81"/>
    </w:p>
    <w:p w:rsidR="00200213" w:rsidRPr="00B33E9B" w:rsidRDefault="00AA7CFD" w:rsidP="00160034">
      <w:pPr>
        <w:rPr>
          <w:sz w:val="22"/>
          <w:lang w:val="es-MX" w:eastAsia="es-MX"/>
        </w:rPr>
      </w:pPr>
      <w:r w:rsidRPr="00B33E9B">
        <w:rPr>
          <w:sz w:val="22"/>
          <w:lang w:val="es-MX" w:eastAsia="es-MX"/>
        </w:rPr>
        <w:t>C:\Duxstar\Productos\Route\Trunk\Analisis\EspecificacionRequerimientos\Pantallas\ESC_MOV</w:t>
      </w:r>
    </w:p>
    <w:p w:rsidR="00200213" w:rsidRDefault="00200213" w:rsidP="00111DE6">
      <w:pPr>
        <w:jc w:val="center"/>
        <w:rPr>
          <w:lang w:val="es-MX" w:eastAsia="es-MX"/>
        </w:rPr>
      </w:pP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4" w:name="_Toc430192157"/>
      <w:r>
        <w:t>10</w:t>
      </w:r>
      <w:r>
        <w:tab/>
      </w:r>
      <w:r w:rsidR="007F4C05">
        <w:t>Firmas de Aceptación</w:t>
      </w:r>
      <w:bookmarkEnd w:id="82"/>
      <w:bookmarkEnd w:id="83"/>
      <w:bookmarkEnd w:id="84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A7CFD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Daniel Dávalos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</w:t>
            </w:r>
            <w:r w:rsidR="00AA7CFD">
              <w:rPr>
                <w:i w:val="0"/>
                <w:color w:val="auto"/>
              </w:rPr>
              <w:t xml:space="preserve">/ </w:t>
            </w:r>
            <w:r w:rsidR="00AA7CFD">
              <w:rPr>
                <w:i w:val="0"/>
                <w:color w:val="auto"/>
              </w:rPr>
              <w:lastRenderedPageBreak/>
              <w:t xml:space="preserve">Gerente de Ventas </w:t>
            </w:r>
            <w:proofErr w:type="spellStart"/>
            <w:r w:rsidR="00AA7CFD">
              <w:rPr>
                <w:i w:val="0"/>
                <w:color w:val="auto"/>
              </w:rPr>
              <w:t>Occ</w:t>
            </w:r>
            <w:proofErr w:type="spellEnd"/>
            <w:r w:rsidR="00AA7CFD">
              <w:rPr>
                <w:i w:val="0"/>
                <w:color w:val="auto"/>
              </w:rPr>
              <w:t xml:space="preserve"> - </w:t>
            </w:r>
            <w:proofErr w:type="spellStart"/>
            <w:r w:rsidR="00AA7CFD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A7CFD" w:rsidP="0050002F">
            <w:pPr>
              <w:pStyle w:val="Listaconvietas"/>
            </w:pPr>
            <w:r>
              <w:rPr>
                <w:i w:val="0"/>
                <w:color w:val="auto"/>
              </w:rPr>
              <w:lastRenderedPageBreak/>
              <w:t>16</w:t>
            </w:r>
            <w:r w:rsidR="0050002F">
              <w:rPr>
                <w:i w:val="0"/>
                <w:color w:val="auto"/>
              </w:rPr>
              <w:t>/</w:t>
            </w:r>
            <w:r w:rsidR="00206605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9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5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A7CFD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Adán Barrios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 w:rsidR="00AA7CFD">
              <w:rPr>
                <w:i w:val="0"/>
                <w:color w:val="auto"/>
              </w:rPr>
              <w:t xml:space="preserve"> Implementador - </w:t>
            </w:r>
            <w:proofErr w:type="spellStart"/>
            <w:r w:rsidR="00AA7CFD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AA7CFD" w:rsidP="005A294D">
            <w:pPr>
              <w:pStyle w:val="Listaconvietas"/>
            </w:pPr>
            <w:r>
              <w:rPr>
                <w:i w:val="0"/>
                <w:color w:val="auto"/>
              </w:rPr>
              <w:t>16</w:t>
            </w:r>
            <w:r w:rsidR="005A294D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9</w:t>
            </w:r>
            <w:r w:rsidR="005A294D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5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A7CFD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</w:t>
            </w:r>
            <w:r w:rsidR="00AA7CFD">
              <w:rPr>
                <w:i w:val="0"/>
                <w:color w:val="auto"/>
              </w:rPr>
              <w:t xml:space="preserve">Departamento </w:t>
            </w:r>
            <w:proofErr w:type="spellStart"/>
            <w:r w:rsidR="00AA7CFD">
              <w:rPr>
                <w:i w:val="0"/>
                <w:color w:val="auto"/>
              </w:rPr>
              <w:t>Ingenieria</w:t>
            </w:r>
            <w:proofErr w:type="spellEnd"/>
            <w:r w:rsidR="00AA7CFD">
              <w:rPr>
                <w:i w:val="0"/>
                <w:color w:val="auto"/>
              </w:rPr>
              <w:t xml:space="preserve"> - </w:t>
            </w:r>
            <w:proofErr w:type="spellStart"/>
            <w:r w:rsidR="00AA7CFD">
              <w:rPr>
                <w:i w:val="0"/>
                <w:color w:val="auto"/>
              </w:rPr>
              <w:t>Duxstar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A294D" w:rsidRDefault="00AA7CFD" w:rsidP="005A294D">
            <w:pPr>
              <w:pStyle w:val="Listaconvietas"/>
            </w:pPr>
            <w:r>
              <w:rPr>
                <w:i w:val="0"/>
                <w:color w:val="auto"/>
              </w:rPr>
              <w:t>16</w:t>
            </w:r>
            <w:r w:rsidR="005A294D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9</w:t>
            </w:r>
            <w:r w:rsidR="005A294D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5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6"/>
      <w:footerReference w:type="even" r:id="rId17"/>
      <w:footerReference w:type="default" r:id="rId18"/>
      <w:headerReference w:type="first" r:id="rId1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22C" w:rsidRDefault="00A7722C" w:rsidP="00514F06">
      <w:pPr>
        <w:pStyle w:val="Ttulo1"/>
      </w:pPr>
      <w:r>
        <w:separator/>
      </w:r>
    </w:p>
  </w:endnote>
  <w:endnote w:type="continuationSeparator" w:id="0">
    <w:p w:rsidR="00A7722C" w:rsidRDefault="00A7722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4B" w:rsidRDefault="00D74A4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74A4B" w:rsidRDefault="00D74A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74A4B" w:rsidRPr="00596B48" w:rsidTr="00B01427">
      <w:trPr>
        <w:trHeight w:val="539"/>
      </w:trPr>
      <w:tc>
        <w:tcPr>
          <w:tcW w:w="3331" w:type="dxa"/>
        </w:tcPr>
        <w:p w:rsidR="00D74A4B" w:rsidRPr="00596B48" w:rsidRDefault="00D74A4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64B3F848" wp14:editId="6748E128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1112811" cy="397510"/>
                <wp:effectExtent l="0" t="0" r="0" b="254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811" cy="397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74A4B" w:rsidRDefault="00D74A4B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Duxstar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Solutions</w:t>
          </w:r>
          <w:proofErr w:type="spellEnd"/>
          <w:r>
            <w:rPr>
              <w:rFonts w:ascii="Arial" w:hAnsi="Arial" w:cs="Arial"/>
            </w:rPr>
            <w:t>,</w:t>
          </w:r>
        </w:p>
        <w:p w:rsidR="00D74A4B" w:rsidRPr="00B01427" w:rsidRDefault="00D74A4B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D74A4B" w:rsidRPr="00596B48" w:rsidRDefault="00D74A4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340A2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340A2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74A4B" w:rsidRPr="00596B48" w:rsidRDefault="00D74A4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22C" w:rsidRDefault="00A7722C" w:rsidP="00514F06">
      <w:pPr>
        <w:pStyle w:val="Ttulo1"/>
      </w:pPr>
      <w:r>
        <w:separator/>
      </w:r>
    </w:p>
  </w:footnote>
  <w:footnote w:type="continuationSeparator" w:id="0">
    <w:p w:rsidR="00A7722C" w:rsidRDefault="00A7722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21"/>
      <w:gridCol w:w="4251"/>
    </w:tblGrid>
    <w:tr w:rsidR="00D74A4B" w:rsidRPr="00375A5D" w:rsidTr="003E5D6F">
      <w:tc>
        <w:tcPr>
          <w:tcW w:w="4604" w:type="dxa"/>
        </w:tcPr>
        <w:p w:rsidR="00D74A4B" w:rsidRPr="00375A5D" w:rsidRDefault="00D74A4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74A4B" w:rsidRPr="00375A5D" w:rsidRDefault="00D74A4B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D74A4B" w:rsidRPr="00F52321" w:rsidTr="003E5D6F">
      <w:tc>
        <w:tcPr>
          <w:tcW w:w="4604" w:type="dxa"/>
        </w:tcPr>
        <w:p w:rsidR="00D74A4B" w:rsidRPr="00E53B63" w:rsidRDefault="00D74A4B" w:rsidP="002F1311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CUERMESC120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OrdenamientoProductosReporteWeb.docx</w:t>
          </w:r>
        </w:p>
      </w:tc>
      <w:tc>
        <w:tcPr>
          <w:tcW w:w="4893" w:type="dxa"/>
        </w:tcPr>
        <w:p w:rsidR="00D74A4B" w:rsidRPr="005D520D" w:rsidRDefault="00D74A4B" w:rsidP="002F131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>:15/09/2015</w:t>
          </w:r>
        </w:p>
      </w:tc>
    </w:tr>
  </w:tbl>
  <w:p w:rsidR="00D74A4B" w:rsidRDefault="00D74A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74A4B" w:rsidTr="003104A1">
      <w:trPr>
        <w:cantSplit/>
        <w:trHeight w:val="1412"/>
      </w:trPr>
      <w:tc>
        <w:tcPr>
          <w:tcW w:w="10114" w:type="dxa"/>
          <w:vAlign w:val="center"/>
        </w:tcPr>
        <w:p w:rsidR="00D74A4B" w:rsidRDefault="00D74A4B" w:rsidP="00985D4C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56192" behindDoc="1" locked="0" layoutInCell="1" allowOverlap="1" wp14:anchorId="43C37378" wp14:editId="3C319876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D74A4B" w:rsidRDefault="00D74A4B" w:rsidP="00985D4C">
          <w:pPr>
            <w:jc w:val="right"/>
          </w:pPr>
          <w:r>
            <w:t xml:space="preserve">                                                 </w:t>
          </w:r>
        </w:p>
        <w:p w:rsidR="00D74A4B" w:rsidRPr="00872B53" w:rsidRDefault="00D74A4B" w:rsidP="00985D4C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D74A4B" w:rsidRDefault="00D74A4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842BA8"/>
    <w:multiLevelType w:val="multilevel"/>
    <w:tmpl w:val="1FC893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2BF0CD8"/>
    <w:multiLevelType w:val="multilevel"/>
    <w:tmpl w:val="058E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C86128F"/>
    <w:multiLevelType w:val="multilevel"/>
    <w:tmpl w:val="37BED43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D094898"/>
    <w:multiLevelType w:val="multilevel"/>
    <w:tmpl w:val="6A54AD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1A34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C1607D"/>
    <w:multiLevelType w:val="multilevel"/>
    <w:tmpl w:val="AEC416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33D12E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23A6629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E01E06"/>
    <w:multiLevelType w:val="multilevel"/>
    <w:tmpl w:val="50BA59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F1412CE"/>
    <w:multiLevelType w:val="multilevel"/>
    <w:tmpl w:val="32B0F4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11A46AA"/>
    <w:multiLevelType w:val="multilevel"/>
    <w:tmpl w:val="D6228F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5620BCA"/>
    <w:multiLevelType w:val="multilevel"/>
    <w:tmpl w:val="9CF85D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47221F71"/>
    <w:multiLevelType w:val="multilevel"/>
    <w:tmpl w:val="1FC8934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2D336ED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6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5D263925"/>
    <w:multiLevelType w:val="multilevel"/>
    <w:tmpl w:val="058E7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69B923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E725218"/>
    <w:multiLevelType w:val="multilevel"/>
    <w:tmpl w:val="018802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38"/>
  </w:num>
  <w:num w:numId="3">
    <w:abstractNumId w:val="34"/>
  </w:num>
  <w:num w:numId="4">
    <w:abstractNumId w:val="5"/>
  </w:num>
  <w:num w:numId="5">
    <w:abstractNumId w:val="23"/>
  </w:num>
  <w:num w:numId="6">
    <w:abstractNumId w:val="22"/>
  </w:num>
  <w:num w:numId="7">
    <w:abstractNumId w:val="18"/>
  </w:num>
  <w:num w:numId="8">
    <w:abstractNumId w:val="36"/>
  </w:num>
  <w:num w:numId="9">
    <w:abstractNumId w:val="21"/>
  </w:num>
  <w:num w:numId="10">
    <w:abstractNumId w:val="24"/>
  </w:num>
  <w:num w:numId="11">
    <w:abstractNumId w:val="16"/>
  </w:num>
  <w:num w:numId="12">
    <w:abstractNumId w:val="12"/>
  </w:num>
  <w:num w:numId="13">
    <w:abstractNumId w:val="9"/>
  </w:num>
  <w:num w:numId="14">
    <w:abstractNumId w:val="41"/>
  </w:num>
  <w:num w:numId="15">
    <w:abstractNumId w:val="20"/>
  </w:num>
  <w:num w:numId="16">
    <w:abstractNumId w:val="0"/>
  </w:num>
  <w:num w:numId="17">
    <w:abstractNumId w:val="29"/>
  </w:num>
  <w:num w:numId="18">
    <w:abstractNumId w:val="46"/>
  </w:num>
  <w:num w:numId="19">
    <w:abstractNumId w:val="44"/>
  </w:num>
  <w:num w:numId="20">
    <w:abstractNumId w:val="37"/>
  </w:num>
  <w:num w:numId="21">
    <w:abstractNumId w:val="3"/>
  </w:num>
  <w:num w:numId="22">
    <w:abstractNumId w:val="39"/>
  </w:num>
  <w:num w:numId="23">
    <w:abstractNumId w:val="6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31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  <w:num w:numId="29">
    <w:abstractNumId w:val="43"/>
  </w:num>
  <w:num w:numId="30">
    <w:abstractNumId w:val="13"/>
  </w:num>
  <w:num w:numId="31">
    <w:abstractNumId w:val="4"/>
  </w:num>
  <w:num w:numId="32">
    <w:abstractNumId w:val="35"/>
  </w:num>
  <w:num w:numId="33">
    <w:abstractNumId w:val="32"/>
  </w:num>
  <w:num w:numId="34">
    <w:abstractNumId w:val="45"/>
  </w:num>
  <w:num w:numId="35">
    <w:abstractNumId w:val="1"/>
  </w:num>
  <w:num w:numId="36">
    <w:abstractNumId w:val="30"/>
  </w:num>
  <w:num w:numId="37">
    <w:abstractNumId w:val="25"/>
  </w:num>
  <w:num w:numId="38">
    <w:abstractNumId w:val="17"/>
  </w:num>
  <w:num w:numId="39">
    <w:abstractNumId w:val="33"/>
  </w:num>
  <w:num w:numId="40">
    <w:abstractNumId w:val="28"/>
  </w:num>
  <w:num w:numId="41">
    <w:abstractNumId w:val="7"/>
  </w:num>
  <w:num w:numId="42">
    <w:abstractNumId w:val="2"/>
  </w:num>
  <w:num w:numId="43">
    <w:abstractNumId w:val="42"/>
  </w:num>
  <w:num w:numId="44">
    <w:abstractNumId w:val="10"/>
  </w:num>
  <w:num w:numId="45">
    <w:abstractNumId w:val="40"/>
  </w:num>
  <w:num w:numId="46">
    <w:abstractNumId w:val="15"/>
  </w:num>
  <w:num w:numId="47">
    <w:abstractNumId w:val="11"/>
  </w:num>
  <w:num w:numId="48">
    <w:abstractNumId w:val="14"/>
  </w:num>
  <w:num w:numId="4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EC0"/>
    <w:rsid w:val="000030B2"/>
    <w:rsid w:val="00006873"/>
    <w:rsid w:val="000243F2"/>
    <w:rsid w:val="00024971"/>
    <w:rsid w:val="000330BE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054A"/>
    <w:rsid w:val="0005126F"/>
    <w:rsid w:val="00055627"/>
    <w:rsid w:val="00055766"/>
    <w:rsid w:val="00063244"/>
    <w:rsid w:val="00064630"/>
    <w:rsid w:val="000662B6"/>
    <w:rsid w:val="000671A5"/>
    <w:rsid w:val="00074319"/>
    <w:rsid w:val="00082AAD"/>
    <w:rsid w:val="00082CD4"/>
    <w:rsid w:val="00084C86"/>
    <w:rsid w:val="00090CEA"/>
    <w:rsid w:val="00092EF1"/>
    <w:rsid w:val="00096D77"/>
    <w:rsid w:val="000A1021"/>
    <w:rsid w:val="000A1FCE"/>
    <w:rsid w:val="000A2BB6"/>
    <w:rsid w:val="000A5CDA"/>
    <w:rsid w:val="000A6185"/>
    <w:rsid w:val="000A77DF"/>
    <w:rsid w:val="000B1BED"/>
    <w:rsid w:val="000B523A"/>
    <w:rsid w:val="000B5641"/>
    <w:rsid w:val="000B7E8E"/>
    <w:rsid w:val="000C19E4"/>
    <w:rsid w:val="000C224B"/>
    <w:rsid w:val="000C393A"/>
    <w:rsid w:val="000C45BD"/>
    <w:rsid w:val="000C634E"/>
    <w:rsid w:val="000D04F1"/>
    <w:rsid w:val="000D276A"/>
    <w:rsid w:val="000D2990"/>
    <w:rsid w:val="000D5465"/>
    <w:rsid w:val="000D5B6A"/>
    <w:rsid w:val="000F175B"/>
    <w:rsid w:val="000F31CD"/>
    <w:rsid w:val="000F3582"/>
    <w:rsid w:val="000F37C1"/>
    <w:rsid w:val="000F41CF"/>
    <w:rsid w:val="000F7157"/>
    <w:rsid w:val="00100075"/>
    <w:rsid w:val="00100101"/>
    <w:rsid w:val="00103CD5"/>
    <w:rsid w:val="001047A2"/>
    <w:rsid w:val="001055E5"/>
    <w:rsid w:val="00105784"/>
    <w:rsid w:val="00111303"/>
    <w:rsid w:val="001117A7"/>
    <w:rsid w:val="00111DE6"/>
    <w:rsid w:val="001132C6"/>
    <w:rsid w:val="00113AB9"/>
    <w:rsid w:val="001161B6"/>
    <w:rsid w:val="0011637E"/>
    <w:rsid w:val="0011693F"/>
    <w:rsid w:val="00117A7A"/>
    <w:rsid w:val="00117CB3"/>
    <w:rsid w:val="001237BD"/>
    <w:rsid w:val="001241DA"/>
    <w:rsid w:val="001251A3"/>
    <w:rsid w:val="00125E35"/>
    <w:rsid w:val="00127125"/>
    <w:rsid w:val="00127213"/>
    <w:rsid w:val="0012796F"/>
    <w:rsid w:val="00130300"/>
    <w:rsid w:val="001307A8"/>
    <w:rsid w:val="00132E9D"/>
    <w:rsid w:val="0013392D"/>
    <w:rsid w:val="00134F09"/>
    <w:rsid w:val="0013530E"/>
    <w:rsid w:val="00135B32"/>
    <w:rsid w:val="001362D1"/>
    <w:rsid w:val="00136627"/>
    <w:rsid w:val="00140D55"/>
    <w:rsid w:val="001416D3"/>
    <w:rsid w:val="001436DC"/>
    <w:rsid w:val="00144B32"/>
    <w:rsid w:val="00146D50"/>
    <w:rsid w:val="001476B3"/>
    <w:rsid w:val="00147E1D"/>
    <w:rsid w:val="001514C9"/>
    <w:rsid w:val="001523F4"/>
    <w:rsid w:val="00152C0A"/>
    <w:rsid w:val="00155B9F"/>
    <w:rsid w:val="00160034"/>
    <w:rsid w:val="0016778A"/>
    <w:rsid w:val="00167944"/>
    <w:rsid w:val="00167E70"/>
    <w:rsid w:val="0017341C"/>
    <w:rsid w:val="0017419E"/>
    <w:rsid w:val="00175A41"/>
    <w:rsid w:val="0017686C"/>
    <w:rsid w:val="00177278"/>
    <w:rsid w:val="0018072F"/>
    <w:rsid w:val="00182B65"/>
    <w:rsid w:val="00183F8B"/>
    <w:rsid w:val="00184046"/>
    <w:rsid w:val="00185518"/>
    <w:rsid w:val="0019139F"/>
    <w:rsid w:val="001927A9"/>
    <w:rsid w:val="00194A6A"/>
    <w:rsid w:val="00197C99"/>
    <w:rsid w:val="001A0596"/>
    <w:rsid w:val="001A1276"/>
    <w:rsid w:val="001A2B2D"/>
    <w:rsid w:val="001A60C2"/>
    <w:rsid w:val="001A669A"/>
    <w:rsid w:val="001A7BD9"/>
    <w:rsid w:val="001B07AA"/>
    <w:rsid w:val="001B09A2"/>
    <w:rsid w:val="001B0B8D"/>
    <w:rsid w:val="001B100F"/>
    <w:rsid w:val="001B1A4A"/>
    <w:rsid w:val="001B254E"/>
    <w:rsid w:val="001C70C4"/>
    <w:rsid w:val="001C7B42"/>
    <w:rsid w:val="001C7F44"/>
    <w:rsid w:val="001D0DC0"/>
    <w:rsid w:val="001D0F05"/>
    <w:rsid w:val="001D115D"/>
    <w:rsid w:val="001D1534"/>
    <w:rsid w:val="001D271B"/>
    <w:rsid w:val="001D30F0"/>
    <w:rsid w:val="001D338D"/>
    <w:rsid w:val="001D4B3B"/>
    <w:rsid w:val="001D4DE2"/>
    <w:rsid w:val="001D72F6"/>
    <w:rsid w:val="001E20AD"/>
    <w:rsid w:val="001E2A2F"/>
    <w:rsid w:val="001E5805"/>
    <w:rsid w:val="001F2C03"/>
    <w:rsid w:val="001F2EAE"/>
    <w:rsid w:val="001F34A1"/>
    <w:rsid w:val="001F395B"/>
    <w:rsid w:val="001F7B73"/>
    <w:rsid w:val="001F7C30"/>
    <w:rsid w:val="00200213"/>
    <w:rsid w:val="0020099B"/>
    <w:rsid w:val="002014CC"/>
    <w:rsid w:val="00203741"/>
    <w:rsid w:val="002065C2"/>
    <w:rsid w:val="00206605"/>
    <w:rsid w:val="0021039E"/>
    <w:rsid w:val="00216CC6"/>
    <w:rsid w:val="002177DF"/>
    <w:rsid w:val="00220011"/>
    <w:rsid w:val="00222387"/>
    <w:rsid w:val="00225DC0"/>
    <w:rsid w:val="00225F50"/>
    <w:rsid w:val="0022637D"/>
    <w:rsid w:val="00227281"/>
    <w:rsid w:val="002311A2"/>
    <w:rsid w:val="0023638E"/>
    <w:rsid w:val="00236BAE"/>
    <w:rsid w:val="00236F4D"/>
    <w:rsid w:val="002373A1"/>
    <w:rsid w:val="00240749"/>
    <w:rsid w:val="002416A1"/>
    <w:rsid w:val="002423AA"/>
    <w:rsid w:val="002424FE"/>
    <w:rsid w:val="00243A2E"/>
    <w:rsid w:val="00243D7B"/>
    <w:rsid w:val="0024718F"/>
    <w:rsid w:val="00247C95"/>
    <w:rsid w:val="002503CA"/>
    <w:rsid w:val="00250C9D"/>
    <w:rsid w:val="00250ED5"/>
    <w:rsid w:val="00251104"/>
    <w:rsid w:val="002513E0"/>
    <w:rsid w:val="00252DE9"/>
    <w:rsid w:val="0025365C"/>
    <w:rsid w:val="002557D1"/>
    <w:rsid w:val="00256D3E"/>
    <w:rsid w:val="00261DEE"/>
    <w:rsid w:val="00261EC0"/>
    <w:rsid w:val="00261ED6"/>
    <w:rsid w:val="0026722C"/>
    <w:rsid w:val="00271484"/>
    <w:rsid w:val="00271EB3"/>
    <w:rsid w:val="002728AA"/>
    <w:rsid w:val="002743C7"/>
    <w:rsid w:val="0027680F"/>
    <w:rsid w:val="002775F9"/>
    <w:rsid w:val="002778D8"/>
    <w:rsid w:val="00280F10"/>
    <w:rsid w:val="0028473E"/>
    <w:rsid w:val="00290A8F"/>
    <w:rsid w:val="00293518"/>
    <w:rsid w:val="00294DDA"/>
    <w:rsid w:val="00295842"/>
    <w:rsid w:val="002A022B"/>
    <w:rsid w:val="002A0F10"/>
    <w:rsid w:val="002A4DA3"/>
    <w:rsid w:val="002B1EBB"/>
    <w:rsid w:val="002B306C"/>
    <w:rsid w:val="002B34C8"/>
    <w:rsid w:val="002B52ED"/>
    <w:rsid w:val="002B7C5C"/>
    <w:rsid w:val="002B7DAA"/>
    <w:rsid w:val="002C4FDC"/>
    <w:rsid w:val="002C5113"/>
    <w:rsid w:val="002C580A"/>
    <w:rsid w:val="002D1037"/>
    <w:rsid w:val="002D20F5"/>
    <w:rsid w:val="002D4052"/>
    <w:rsid w:val="002D5C4F"/>
    <w:rsid w:val="002D5CFA"/>
    <w:rsid w:val="002D6E72"/>
    <w:rsid w:val="002D7C7F"/>
    <w:rsid w:val="002E172B"/>
    <w:rsid w:val="002E2987"/>
    <w:rsid w:val="002E3308"/>
    <w:rsid w:val="002E4B56"/>
    <w:rsid w:val="002E56D8"/>
    <w:rsid w:val="002E67FD"/>
    <w:rsid w:val="002E76FC"/>
    <w:rsid w:val="002E79E5"/>
    <w:rsid w:val="002F044F"/>
    <w:rsid w:val="002F1311"/>
    <w:rsid w:val="002F24D3"/>
    <w:rsid w:val="002F2A60"/>
    <w:rsid w:val="002F42CB"/>
    <w:rsid w:val="002F5206"/>
    <w:rsid w:val="002F60E2"/>
    <w:rsid w:val="0030230B"/>
    <w:rsid w:val="0031011A"/>
    <w:rsid w:val="003104A1"/>
    <w:rsid w:val="0031070D"/>
    <w:rsid w:val="00310904"/>
    <w:rsid w:val="0031160E"/>
    <w:rsid w:val="003158DC"/>
    <w:rsid w:val="003177A6"/>
    <w:rsid w:val="003205AE"/>
    <w:rsid w:val="00322AEF"/>
    <w:rsid w:val="00322AF7"/>
    <w:rsid w:val="00322E1F"/>
    <w:rsid w:val="00323FC1"/>
    <w:rsid w:val="003316D9"/>
    <w:rsid w:val="003329AD"/>
    <w:rsid w:val="0033381A"/>
    <w:rsid w:val="00333C56"/>
    <w:rsid w:val="0033446B"/>
    <w:rsid w:val="003368EC"/>
    <w:rsid w:val="00336BFF"/>
    <w:rsid w:val="00336C8B"/>
    <w:rsid w:val="003400C4"/>
    <w:rsid w:val="00342F1C"/>
    <w:rsid w:val="00343145"/>
    <w:rsid w:val="00344158"/>
    <w:rsid w:val="00344D40"/>
    <w:rsid w:val="00345480"/>
    <w:rsid w:val="003475C8"/>
    <w:rsid w:val="0034773B"/>
    <w:rsid w:val="0035182A"/>
    <w:rsid w:val="003532CA"/>
    <w:rsid w:val="0035410E"/>
    <w:rsid w:val="003549DB"/>
    <w:rsid w:val="003551FE"/>
    <w:rsid w:val="00360FC5"/>
    <w:rsid w:val="00361E41"/>
    <w:rsid w:val="003627EB"/>
    <w:rsid w:val="00362D50"/>
    <w:rsid w:val="00365D2E"/>
    <w:rsid w:val="00366765"/>
    <w:rsid w:val="00366C4C"/>
    <w:rsid w:val="003670C3"/>
    <w:rsid w:val="00367191"/>
    <w:rsid w:val="003674B5"/>
    <w:rsid w:val="00367AFC"/>
    <w:rsid w:val="00371901"/>
    <w:rsid w:val="00374800"/>
    <w:rsid w:val="0037589B"/>
    <w:rsid w:val="00375A16"/>
    <w:rsid w:val="003767A1"/>
    <w:rsid w:val="003817A4"/>
    <w:rsid w:val="00382891"/>
    <w:rsid w:val="00385ACA"/>
    <w:rsid w:val="003902B7"/>
    <w:rsid w:val="003907BC"/>
    <w:rsid w:val="00393A0C"/>
    <w:rsid w:val="003958ED"/>
    <w:rsid w:val="003A04F2"/>
    <w:rsid w:val="003A20A2"/>
    <w:rsid w:val="003A2D05"/>
    <w:rsid w:val="003A41CD"/>
    <w:rsid w:val="003A57F2"/>
    <w:rsid w:val="003A60D9"/>
    <w:rsid w:val="003A62B0"/>
    <w:rsid w:val="003A7F0E"/>
    <w:rsid w:val="003B0DD2"/>
    <w:rsid w:val="003B24FD"/>
    <w:rsid w:val="003B38AB"/>
    <w:rsid w:val="003B3BD6"/>
    <w:rsid w:val="003B44D0"/>
    <w:rsid w:val="003B7C24"/>
    <w:rsid w:val="003C1C04"/>
    <w:rsid w:val="003C50F8"/>
    <w:rsid w:val="003C58D0"/>
    <w:rsid w:val="003C597C"/>
    <w:rsid w:val="003D0205"/>
    <w:rsid w:val="003D26A7"/>
    <w:rsid w:val="003D70BA"/>
    <w:rsid w:val="003D79C0"/>
    <w:rsid w:val="003D7A40"/>
    <w:rsid w:val="003E317E"/>
    <w:rsid w:val="003E47C0"/>
    <w:rsid w:val="003E4B81"/>
    <w:rsid w:val="003E4D05"/>
    <w:rsid w:val="003E5031"/>
    <w:rsid w:val="003E5882"/>
    <w:rsid w:val="003E5D6F"/>
    <w:rsid w:val="003F0809"/>
    <w:rsid w:val="003F0D10"/>
    <w:rsid w:val="003F2901"/>
    <w:rsid w:val="003F2B87"/>
    <w:rsid w:val="003F3508"/>
    <w:rsid w:val="003F3F87"/>
    <w:rsid w:val="003F7C15"/>
    <w:rsid w:val="00404281"/>
    <w:rsid w:val="0040690B"/>
    <w:rsid w:val="00411B9E"/>
    <w:rsid w:val="00413A1F"/>
    <w:rsid w:val="00414D46"/>
    <w:rsid w:val="00414EC2"/>
    <w:rsid w:val="00416473"/>
    <w:rsid w:val="00416664"/>
    <w:rsid w:val="00417009"/>
    <w:rsid w:val="00417F67"/>
    <w:rsid w:val="0042159A"/>
    <w:rsid w:val="004231DC"/>
    <w:rsid w:val="004247AB"/>
    <w:rsid w:val="00426868"/>
    <w:rsid w:val="00426D3E"/>
    <w:rsid w:val="00427CD7"/>
    <w:rsid w:val="00431C3B"/>
    <w:rsid w:val="004323B1"/>
    <w:rsid w:val="00433423"/>
    <w:rsid w:val="00433A17"/>
    <w:rsid w:val="004352C8"/>
    <w:rsid w:val="0043657E"/>
    <w:rsid w:val="00436AA1"/>
    <w:rsid w:val="0043793F"/>
    <w:rsid w:val="00440E6E"/>
    <w:rsid w:val="00440F3E"/>
    <w:rsid w:val="00441A47"/>
    <w:rsid w:val="00442AA3"/>
    <w:rsid w:val="004436E8"/>
    <w:rsid w:val="0044387A"/>
    <w:rsid w:val="004515F5"/>
    <w:rsid w:val="0045227F"/>
    <w:rsid w:val="004524B9"/>
    <w:rsid w:val="00454FCC"/>
    <w:rsid w:val="00457353"/>
    <w:rsid w:val="00460EC1"/>
    <w:rsid w:val="00461371"/>
    <w:rsid w:val="00466289"/>
    <w:rsid w:val="0046781E"/>
    <w:rsid w:val="004706CC"/>
    <w:rsid w:val="00473318"/>
    <w:rsid w:val="00473B78"/>
    <w:rsid w:val="00475A2A"/>
    <w:rsid w:val="0047663D"/>
    <w:rsid w:val="00476793"/>
    <w:rsid w:val="00481C4A"/>
    <w:rsid w:val="0048426B"/>
    <w:rsid w:val="00485266"/>
    <w:rsid w:val="00485325"/>
    <w:rsid w:val="00485373"/>
    <w:rsid w:val="00486079"/>
    <w:rsid w:val="0049112A"/>
    <w:rsid w:val="004917A6"/>
    <w:rsid w:val="00491B4C"/>
    <w:rsid w:val="004957FB"/>
    <w:rsid w:val="00496AEE"/>
    <w:rsid w:val="004A06FA"/>
    <w:rsid w:val="004A21DC"/>
    <w:rsid w:val="004A3B31"/>
    <w:rsid w:val="004A3E7F"/>
    <w:rsid w:val="004A65E3"/>
    <w:rsid w:val="004B0D88"/>
    <w:rsid w:val="004B18E2"/>
    <w:rsid w:val="004B1F0D"/>
    <w:rsid w:val="004B27B6"/>
    <w:rsid w:val="004B3D3C"/>
    <w:rsid w:val="004B42C8"/>
    <w:rsid w:val="004B623B"/>
    <w:rsid w:val="004B6496"/>
    <w:rsid w:val="004C29B5"/>
    <w:rsid w:val="004C560B"/>
    <w:rsid w:val="004C78B4"/>
    <w:rsid w:val="004D21BC"/>
    <w:rsid w:val="004D36AB"/>
    <w:rsid w:val="004D45D6"/>
    <w:rsid w:val="004D78E0"/>
    <w:rsid w:val="004E23D0"/>
    <w:rsid w:val="004E4DA5"/>
    <w:rsid w:val="004E5208"/>
    <w:rsid w:val="004E583D"/>
    <w:rsid w:val="004F049D"/>
    <w:rsid w:val="004F1C65"/>
    <w:rsid w:val="004F4117"/>
    <w:rsid w:val="004F4AB5"/>
    <w:rsid w:val="004F6527"/>
    <w:rsid w:val="0050002F"/>
    <w:rsid w:val="00501AAC"/>
    <w:rsid w:val="00504398"/>
    <w:rsid w:val="0050675E"/>
    <w:rsid w:val="00507A38"/>
    <w:rsid w:val="005146BB"/>
    <w:rsid w:val="00514F06"/>
    <w:rsid w:val="0051573C"/>
    <w:rsid w:val="00515A1F"/>
    <w:rsid w:val="005174B1"/>
    <w:rsid w:val="00521BB5"/>
    <w:rsid w:val="005249B6"/>
    <w:rsid w:val="00527699"/>
    <w:rsid w:val="005334F4"/>
    <w:rsid w:val="00537CB4"/>
    <w:rsid w:val="00540AA0"/>
    <w:rsid w:val="00540C32"/>
    <w:rsid w:val="00543477"/>
    <w:rsid w:val="005455FA"/>
    <w:rsid w:val="00551534"/>
    <w:rsid w:val="00554631"/>
    <w:rsid w:val="005560A2"/>
    <w:rsid w:val="00562C62"/>
    <w:rsid w:val="00563FB4"/>
    <w:rsid w:val="005654C9"/>
    <w:rsid w:val="00567B61"/>
    <w:rsid w:val="00572DCE"/>
    <w:rsid w:val="005742E9"/>
    <w:rsid w:val="00580188"/>
    <w:rsid w:val="0058229F"/>
    <w:rsid w:val="005862C2"/>
    <w:rsid w:val="00591EB1"/>
    <w:rsid w:val="00592803"/>
    <w:rsid w:val="00592D43"/>
    <w:rsid w:val="00593042"/>
    <w:rsid w:val="005956D8"/>
    <w:rsid w:val="00596B48"/>
    <w:rsid w:val="005A09F5"/>
    <w:rsid w:val="005A0F0D"/>
    <w:rsid w:val="005A294D"/>
    <w:rsid w:val="005A45B6"/>
    <w:rsid w:val="005A4796"/>
    <w:rsid w:val="005B0286"/>
    <w:rsid w:val="005B2848"/>
    <w:rsid w:val="005B4FAF"/>
    <w:rsid w:val="005B73F7"/>
    <w:rsid w:val="005C1B2B"/>
    <w:rsid w:val="005C45A9"/>
    <w:rsid w:val="005C4659"/>
    <w:rsid w:val="005C6DBF"/>
    <w:rsid w:val="005D1D74"/>
    <w:rsid w:val="005D23A6"/>
    <w:rsid w:val="005D417B"/>
    <w:rsid w:val="005D509A"/>
    <w:rsid w:val="005D520D"/>
    <w:rsid w:val="005D6D64"/>
    <w:rsid w:val="005E1890"/>
    <w:rsid w:val="005E20A1"/>
    <w:rsid w:val="005E2F2B"/>
    <w:rsid w:val="005E37D4"/>
    <w:rsid w:val="005E5F0D"/>
    <w:rsid w:val="005E7B90"/>
    <w:rsid w:val="005F43FD"/>
    <w:rsid w:val="0060151C"/>
    <w:rsid w:val="0060399E"/>
    <w:rsid w:val="00603F2C"/>
    <w:rsid w:val="00604C8E"/>
    <w:rsid w:val="006072F8"/>
    <w:rsid w:val="00610041"/>
    <w:rsid w:val="006132F6"/>
    <w:rsid w:val="0061340C"/>
    <w:rsid w:val="00613B9A"/>
    <w:rsid w:val="006140D5"/>
    <w:rsid w:val="00615BC4"/>
    <w:rsid w:val="0062269B"/>
    <w:rsid w:val="006232C3"/>
    <w:rsid w:val="00626212"/>
    <w:rsid w:val="00626421"/>
    <w:rsid w:val="006339FD"/>
    <w:rsid w:val="00633DC4"/>
    <w:rsid w:val="00634490"/>
    <w:rsid w:val="00635285"/>
    <w:rsid w:val="00635705"/>
    <w:rsid w:val="00643279"/>
    <w:rsid w:val="00644B8A"/>
    <w:rsid w:val="00644D18"/>
    <w:rsid w:val="00644FBF"/>
    <w:rsid w:val="00652802"/>
    <w:rsid w:val="00652D27"/>
    <w:rsid w:val="00661963"/>
    <w:rsid w:val="00662E8D"/>
    <w:rsid w:val="00663810"/>
    <w:rsid w:val="00664A73"/>
    <w:rsid w:val="00664A77"/>
    <w:rsid w:val="0067094B"/>
    <w:rsid w:val="0067172A"/>
    <w:rsid w:val="00671DCC"/>
    <w:rsid w:val="00672102"/>
    <w:rsid w:val="00677B5E"/>
    <w:rsid w:val="00680AA5"/>
    <w:rsid w:val="00680B58"/>
    <w:rsid w:val="00681738"/>
    <w:rsid w:val="00682246"/>
    <w:rsid w:val="00686EDD"/>
    <w:rsid w:val="006871BB"/>
    <w:rsid w:val="0069294B"/>
    <w:rsid w:val="00693A3E"/>
    <w:rsid w:val="006958E2"/>
    <w:rsid w:val="0069763F"/>
    <w:rsid w:val="006A1233"/>
    <w:rsid w:val="006A155A"/>
    <w:rsid w:val="006A1F98"/>
    <w:rsid w:val="006A2191"/>
    <w:rsid w:val="006A530B"/>
    <w:rsid w:val="006A744A"/>
    <w:rsid w:val="006A7922"/>
    <w:rsid w:val="006B124C"/>
    <w:rsid w:val="006B4377"/>
    <w:rsid w:val="006C02A6"/>
    <w:rsid w:val="006C059D"/>
    <w:rsid w:val="006C07E2"/>
    <w:rsid w:val="006C0E6B"/>
    <w:rsid w:val="006C3D72"/>
    <w:rsid w:val="006C4045"/>
    <w:rsid w:val="006C5969"/>
    <w:rsid w:val="006D137A"/>
    <w:rsid w:val="006D1AEA"/>
    <w:rsid w:val="006D50F6"/>
    <w:rsid w:val="006D57C7"/>
    <w:rsid w:val="006D72F3"/>
    <w:rsid w:val="006D7557"/>
    <w:rsid w:val="006E055A"/>
    <w:rsid w:val="006E29A3"/>
    <w:rsid w:val="006E2C0C"/>
    <w:rsid w:val="006E3428"/>
    <w:rsid w:val="006E421E"/>
    <w:rsid w:val="006E5DBC"/>
    <w:rsid w:val="006E6043"/>
    <w:rsid w:val="006E656F"/>
    <w:rsid w:val="006F034C"/>
    <w:rsid w:val="006F20AC"/>
    <w:rsid w:val="006F22EA"/>
    <w:rsid w:val="006F3E27"/>
    <w:rsid w:val="006F4EB8"/>
    <w:rsid w:val="0070356D"/>
    <w:rsid w:val="00703D5D"/>
    <w:rsid w:val="00705392"/>
    <w:rsid w:val="00722990"/>
    <w:rsid w:val="00723FDF"/>
    <w:rsid w:val="00724941"/>
    <w:rsid w:val="00724DCE"/>
    <w:rsid w:val="00725455"/>
    <w:rsid w:val="0072573B"/>
    <w:rsid w:val="00725FF1"/>
    <w:rsid w:val="00730DEC"/>
    <w:rsid w:val="00732E37"/>
    <w:rsid w:val="007330AA"/>
    <w:rsid w:val="0073380D"/>
    <w:rsid w:val="007355F0"/>
    <w:rsid w:val="00736226"/>
    <w:rsid w:val="00736D3B"/>
    <w:rsid w:val="00737377"/>
    <w:rsid w:val="007377B0"/>
    <w:rsid w:val="0073798B"/>
    <w:rsid w:val="007379E7"/>
    <w:rsid w:val="00740191"/>
    <w:rsid w:val="007404F0"/>
    <w:rsid w:val="00742195"/>
    <w:rsid w:val="0074243B"/>
    <w:rsid w:val="0074295A"/>
    <w:rsid w:val="007444C8"/>
    <w:rsid w:val="00745A0C"/>
    <w:rsid w:val="007469A6"/>
    <w:rsid w:val="00746A0D"/>
    <w:rsid w:val="00752084"/>
    <w:rsid w:val="00752DDD"/>
    <w:rsid w:val="00753276"/>
    <w:rsid w:val="00754BE9"/>
    <w:rsid w:val="00761CD5"/>
    <w:rsid w:val="00762081"/>
    <w:rsid w:val="00762137"/>
    <w:rsid w:val="0076320B"/>
    <w:rsid w:val="0076420F"/>
    <w:rsid w:val="00764848"/>
    <w:rsid w:val="0077082B"/>
    <w:rsid w:val="0077308C"/>
    <w:rsid w:val="007741B0"/>
    <w:rsid w:val="00775F8E"/>
    <w:rsid w:val="007833A5"/>
    <w:rsid w:val="00784763"/>
    <w:rsid w:val="00790196"/>
    <w:rsid w:val="00790C54"/>
    <w:rsid w:val="007948BC"/>
    <w:rsid w:val="00797670"/>
    <w:rsid w:val="00797C4E"/>
    <w:rsid w:val="00797FC3"/>
    <w:rsid w:val="007A1FC8"/>
    <w:rsid w:val="007A60F2"/>
    <w:rsid w:val="007B0F00"/>
    <w:rsid w:val="007B169F"/>
    <w:rsid w:val="007B2501"/>
    <w:rsid w:val="007B6535"/>
    <w:rsid w:val="007B7A34"/>
    <w:rsid w:val="007B7EDC"/>
    <w:rsid w:val="007C3BBF"/>
    <w:rsid w:val="007C7831"/>
    <w:rsid w:val="007D16DC"/>
    <w:rsid w:val="007D2D49"/>
    <w:rsid w:val="007D3186"/>
    <w:rsid w:val="007D687F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0BB"/>
    <w:rsid w:val="00800F7B"/>
    <w:rsid w:val="008014C8"/>
    <w:rsid w:val="00801A53"/>
    <w:rsid w:val="00805540"/>
    <w:rsid w:val="00810822"/>
    <w:rsid w:val="00811F2C"/>
    <w:rsid w:val="00813C5E"/>
    <w:rsid w:val="00813F82"/>
    <w:rsid w:val="0081450F"/>
    <w:rsid w:val="00817318"/>
    <w:rsid w:val="008202A0"/>
    <w:rsid w:val="008213DC"/>
    <w:rsid w:val="008227D1"/>
    <w:rsid w:val="00822C36"/>
    <w:rsid w:val="00822EAC"/>
    <w:rsid w:val="00830A3D"/>
    <w:rsid w:val="008320F0"/>
    <w:rsid w:val="00833ED3"/>
    <w:rsid w:val="008353CF"/>
    <w:rsid w:val="008354A8"/>
    <w:rsid w:val="00840F1D"/>
    <w:rsid w:val="0084265E"/>
    <w:rsid w:val="00846B86"/>
    <w:rsid w:val="00846CC7"/>
    <w:rsid w:val="008474C7"/>
    <w:rsid w:val="00847B4B"/>
    <w:rsid w:val="00852EF5"/>
    <w:rsid w:val="00854263"/>
    <w:rsid w:val="00854ED3"/>
    <w:rsid w:val="00855CF8"/>
    <w:rsid w:val="00857306"/>
    <w:rsid w:val="00862C02"/>
    <w:rsid w:val="00862C8D"/>
    <w:rsid w:val="0086303B"/>
    <w:rsid w:val="0086324B"/>
    <w:rsid w:val="00863AEC"/>
    <w:rsid w:val="00864FD8"/>
    <w:rsid w:val="00865B11"/>
    <w:rsid w:val="0087092F"/>
    <w:rsid w:val="00872776"/>
    <w:rsid w:val="00872B53"/>
    <w:rsid w:val="00873F8E"/>
    <w:rsid w:val="008745ED"/>
    <w:rsid w:val="0087493A"/>
    <w:rsid w:val="008755E8"/>
    <w:rsid w:val="00875A6C"/>
    <w:rsid w:val="008817CF"/>
    <w:rsid w:val="00883DA2"/>
    <w:rsid w:val="00891606"/>
    <w:rsid w:val="00892DD0"/>
    <w:rsid w:val="008935DF"/>
    <w:rsid w:val="00894B60"/>
    <w:rsid w:val="008A19C2"/>
    <w:rsid w:val="008A251B"/>
    <w:rsid w:val="008A4D9A"/>
    <w:rsid w:val="008A598A"/>
    <w:rsid w:val="008A7B8C"/>
    <w:rsid w:val="008B18D7"/>
    <w:rsid w:val="008B5023"/>
    <w:rsid w:val="008B795F"/>
    <w:rsid w:val="008C1CB8"/>
    <w:rsid w:val="008C27A5"/>
    <w:rsid w:val="008C3907"/>
    <w:rsid w:val="008C6FF4"/>
    <w:rsid w:val="008D1DAA"/>
    <w:rsid w:val="008D2D0E"/>
    <w:rsid w:val="008D31AC"/>
    <w:rsid w:val="008E3663"/>
    <w:rsid w:val="008E4BED"/>
    <w:rsid w:val="008E4C82"/>
    <w:rsid w:val="008E5416"/>
    <w:rsid w:val="008E79C1"/>
    <w:rsid w:val="008F0F61"/>
    <w:rsid w:val="008F2D82"/>
    <w:rsid w:val="008F33E3"/>
    <w:rsid w:val="008F34BB"/>
    <w:rsid w:val="008F6188"/>
    <w:rsid w:val="008F7A87"/>
    <w:rsid w:val="009003C6"/>
    <w:rsid w:val="009015F3"/>
    <w:rsid w:val="009032E1"/>
    <w:rsid w:val="0090453B"/>
    <w:rsid w:val="00904A6B"/>
    <w:rsid w:val="009050C4"/>
    <w:rsid w:val="00905AD7"/>
    <w:rsid w:val="009072AB"/>
    <w:rsid w:val="0090785E"/>
    <w:rsid w:val="00917213"/>
    <w:rsid w:val="00920AE0"/>
    <w:rsid w:val="00921223"/>
    <w:rsid w:val="009228A8"/>
    <w:rsid w:val="00922A89"/>
    <w:rsid w:val="00925298"/>
    <w:rsid w:val="00926551"/>
    <w:rsid w:val="00926B12"/>
    <w:rsid w:val="0093103E"/>
    <w:rsid w:val="009353A5"/>
    <w:rsid w:val="00935D52"/>
    <w:rsid w:val="00937D9A"/>
    <w:rsid w:val="009425B8"/>
    <w:rsid w:val="009446AF"/>
    <w:rsid w:val="00944EC1"/>
    <w:rsid w:val="00946744"/>
    <w:rsid w:val="00946D52"/>
    <w:rsid w:val="009470B3"/>
    <w:rsid w:val="00951758"/>
    <w:rsid w:val="00953BDC"/>
    <w:rsid w:val="0095685A"/>
    <w:rsid w:val="0096313A"/>
    <w:rsid w:val="00963EF0"/>
    <w:rsid w:val="00964037"/>
    <w:rsid w:val="00966AB3"/>
    <w:rsid w:val="00966B5C"/>
    <w:rsid w:val="00966D4F"/>
    <w:rsid w:val="00971190"/>
    <w:rsid w:val="00972453"/>
    <w:rsid w:val="00972995"/>
    <w:rsid w:val="00973370"/>
    <w:rsid w:val="00976B16"/>
    <w:rsid w:val="0098004B"/>
    <w:rsid w:val="0098200D"/>
    <w:rsid w:val="00982930"/>
    <w:rsid w:val="00985D4C"/>
    <w:rsid w:val="009877C1"/>
    <w:rsid w:val="00987A6E"/>
    <w:rsid w:val="00990E6B"/>
    <w:rsid w:val="00991E62"/>
    <w:rsid w:val="009927A5"/>
    <w:rsid w:val="00992E9D"/>
    <w:rsid w:val="009932D1"/>
    <w:rsid w:val="009A0EF8"/>
    <w:rsid w:val="009A10AB"/>
    <w:rsid w:val="009A4462"/>
    <w:rsid w:val="009A61B1"/>
    <w:rsid w:val="009A6C1E"/>
    <w:rsid w:val="009A73ED"/>
    <w:rsid w:val="009B125E"/>
    <w:rsid w:val="009B1CDA"/>
    <w:rsid w:val="009B237A"/>
    <w:rsid w:val="009B24E6"/>
    <w:rsid w:val="009B2EA8"/>
    <w:rsid w:val="009B3454"/>
    <w:rsid w:val="009C1103"/>
    <w:rsid w:val="009C131E"/>
    <w:rsid w:val="009C2F79"/>
    <w:rsid w:val="009C3E3C"/>
    <w:rsid w:val="009C42D4"/>
    <w:rsid w:val="009C637E"/>
    <w:rsid w:val="009C7CE7"/>
    <w:rsid w:val="009D1FC7"/>
    <w:rsid w:val="009D2734"/>
    <w:rsid w:val="009D2FAA"/>
    <w:rsid w:val="009E4046"/>
    <w:rsid w:val="009E653C"/>
    <w:rsid w:val="009F1C75"/>
    <w:rsid w:val="009F2204"/>
    <w:rsid w:val="009F63D6"/>
    <w:rsid w:val="009F6D98"/>
    <w:rsid w:val="00A006C5"/>
    <w:rsid w:val="00A052FA"/>
    <w:rsid w:val="00A126BB"/>
    <w:rsid w:val="00A126D6"/>
    <w:rsid w:val="00A138D4"/>
    <w:rsid w:val="00A14024"/>
    <w:rsid w:val="00A14130"/>
    <w:rsid w:val="00A1565F"/>
    <w:rsid w:val="00A15883"/>
    <w:rsid w:val="00A1760A"/>
    <w:rsid w:val="00A213BA"/>
    <w:rsid w:val="00A219CB"/>
    <w:rsid w:val="00A23FA6"/>
    <w:rsid w:val="00A240AB"/>
    <w:rsid w:val="00A24101"/>
    <w:rsid w:val="00A24D3D"/>
    <w:rsid w:val="00A25273"/>
    <w:rsid w:val="00A25360"/>
    <w:rsid w:val="00A27723"/>
    <w:rsid w:val="00A27D05"/>
    <w:rsid w:val="00A3159B"/>
    <w:rsid w:val="00A32F96"/>
    <w:rsid w:val="00A33589"/>
    <w:rsid w:val="00A36CBA"/>
    <w:rsid w:val="00A36FBA"/>
    <w:rsid w:val="00A37534"/>
    <w:rsid w:val="00A377E3"/>
    <w:rsid w:val="00A42232"/>
    <w:rsid w:val="00A424FE"/>
    <w:rsid w:val="00A4328B"/>
    <w:rsid w:val="00A44CD8"/>
    <w:rsid w:val="00A46EAD"/>
    <w:rsid w:val="00A4707D"/>
    <w:rsid w:val="00A47080"/>
    <w:rsid w:val="00A53198"/>
    <w:rsid w:val="00A54B9C"/>
    <w:rsid w:val="00A6084F"/>
    <w:rsid w:val="00A62576"/>
    <w:rsid w:val="00A6310B"/>
    <w:rsid w:val="00A644B9"/>
    <w:rsid w:val="00A66BED"/>
    <w:rsid w:val="00A71DEC"/>
    <w:rsid w:val="00A72134"/>
    <w:rsid w:val="00A75047"/>
    <w:rsid w:val="00A758CD"/>
    <w:rsid w:val="00A759D4"/>
    <w:rsid w:val="00A76CA6"/>
    <w:rsid w:val="00A7722C"/>
    <w:rsid w:val="00A83771"/>
    <w:rsid w:val="00A846D9"/>
    <w:rsid w:val="00A9272D"/>
    <w:rsid w:val="00A93594"/>
    <w:rsid w:val="00AA01ED"/>
    <w:rsid w:val="00AA0778"/>
    <w:rsid w:val="00AA0F07"/>
    <w:rsid w:val="00AA5BDC"/>
    <w:rsid w:val="00AA7CFD"/>
    <w:rsid w:val="00AB19EE"/>
    <w:rsid w:val="00AB29E9"/>
    <w:rsid w:val="00AB5A72"/>
    <w:rsid w:val="00AC20A7"/>
    <w:rsid w:val="00AC253C"/>
    <w:rsid w:val="00AC28EC"/>
    <w:rsid w:val="00AC3A93"/>
    <w:rsid w:val="00AC46F8"/>
    <w:rsid w:val="00AC5959"/>
    <w:rsid w:val="00AC667C"/>
    <w:rsid w:val="00AC6E8D"/>
    <w:rsid w:val="00AC70A0"/>
    <w:rsid w:val="00AD1079"/>
    <w:rsid w:val="00AD1098"/>
    <w:rsid w:val="00AD2CE8"/>
    <w:rsid w:val="00AD42D8"/>
    <w:rsid w:val="00AD4A0E"/>
    <w:rsid w:val="00AD5E4D"/>
    <w:rsid w:val="00AD6762"/>
    <w:rsid w:val="00AE14BB"/>
    <w:rsid w:val="00AE1EC2"/>
    <w:rsid w:val="00AE246F"/>
    <w:rsid w:val="00AE2DA4"/>
    <w:rsid w:val="00AE3AD9"/>
    <w:rsid w:val="00AE3FD2"/>
    <w:rsid w:val="00AE525A"/>
    <w:rsid w:val="00AE5DD8"/>
    <w:rsid w:val="00AE60F7"/>
    <w:rsid w:val="00AF088D"/>
    <w:rsid w:val="00AF0A89"/>
    <w:rsid w:val="00AF1CCE"/>
    <w:rsid w:val="00AF3759"/>
    <w:rsid w:val="00AF5EFB"/>
    <w:rsid w:val="00AF67BB"/>
    <w:rsid w:val="00AF71FC"/>
    <w:rsid w:val="00AF73BE"/>
    <w:rsid w:val="00B002F3"/>
    <w:rsid w:val="00B01427"/>
    <w:rsid w:val="00B02D40"/>
    <w:rsid w:val="00B03BEA"/>
    <w:rsid w:val="00B04D12"/>
    <w:rsid w:val="00B05183"/>
    <w:rsid w:val="00B06E6A"/>
    <w:rsid w:val="00B07F37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3D81"/>
    <w:rsid w:val="00B24500"/>
    <w:rsid w:val="00B24BF3"/>
    <w:rsid w:val="00B26129"/>
    <w:rsid w:val="00B33E9B"/>
    <w:rsid w:val="00B340A2"/>
    <w:rsid w:val="00B37CF3"/>
    <w:rsid w:val="00B41F17"/>
    <w:rsid w:val="00B45B4B"/>
    <w:rsid w:val="00B45BAF"/>
    <w:rsid w:val="00B52BCD"/>
    <w:rsid w:val="00B53891"/>
    <w:rsid w:val="00B54D14"/>
    <w:rsid w:val="00B63115"/>
    <w:rsid w:val="00B63342"/>
    <w:rsid w:val="00B665C0"/>
    <w:rsid w:val="00B71BC6"/>
    <w:rsid w:val="00B73AD2"/>
    <w:rsid w:val="00B76D01"/>
    <w:rsid w:val="00B847C2"/>
    <w:rsid w:val="00B85BB7"/>
    <w:rsid w:val="00B871ED"/>
    <w:rsid w:val="00B9179A"/>
    <w:rsid w:val="00B92FE1"/>
    <w:rsid w:val="00B959D3"/>
    <w:rsid w:val="00B97138"/>
    <w:rsid w:val="00B971A4"/>
    <w:rsid w:val="00B973C1"/>
    <w:rsid w:val="00B97BC5"/>
    <w:rsid w:val="00B97F6D"/>
    <w:rsid w:val="00BA3122"/>
    <w:rsid w:val="00BA5E58"/>
    <w:rsid w:val="00BA6039"/>
    <w:rsid w:val="00BB0BFE"/>
    <w:rsid w:val="00BB17E4"/>
    <w:rsid w:val="00BB1ABB"/>
    <w:rsid w:val="00BB40F9"/>
    <w:rsid w:val="00BB42AB"/>
    <w:rsid w:val="00BB5731"/>
    <w:rsid w:val="00BB724E"/>
    <w:rsid w:val="00BC1562"/>
    <w:rsid w:val="00BC5453"/>
    <w:rsid w:val="00BC5CDD"/>
    <w:rsid w:val="00BC7B71"/>
    <w:rsid w:val="00BD184A"/>
    <w:rsid w:val="00BD5C25"/>
    <w:rsid w:val="00BD75B1"/>
    <w:rsid w:val="00BE07CB"/>
    <w:rsid w:val="00BE0CE1"/>
    <w:rsid w:val="00BE234E"/>
    <w:rsid w:val="00BE623E"/>
    <w:rsid w:val="00BE79B6"/>
    <w:rsid w:val="00BF192E"/>
    <w:rsid w:val="00BF2D2C"/>
    <w:rsid w:val="00BF40CB"/>
    <w:rsid w:val="00BF4903"/>
    <w:rsid w:val="00BF5175"/>
    <w:rsid w:val="00BF5640"/>
    <w:rsid w:val="00BF7837"/>
    <w:rsid w:val="00C00063"/>
    <w:rsid w:val="00C010FC"/>
    <w:rsid w:val="00C01177"/>
    <w:rsid w:val="00C01D3C"/>
    <w:rsid w:val="00C02DAB"/>
    <w:rsid w:val="00C03B41"/>
    <w:rsid w:val="00C066EE"/>
    <w:rsid w:val="00C07145"/>
    <w:rsid w:val="00C1221B"/>
    <w:rsid w:val="00C13476"/>
    <w:rsid w:val="00C1420F"/>
    <w:rsid w:val="00C15C18"/>
    <w:rsid w:val="00C170C5"/>
    <w:rsid w:val="00C22C3D"/>
    <w:rsid w:val="00C260C8"/>
    <w:rsid w:val="00C27247"/>
    <w:rsid w:val="00C27877"/>
    <w:rsid w:val="00C2796C"/>
    <w:rsid w:val="00C32F06"/>
    <w:rsid w:val="00C35450"/>
    <w:rsid w:val="00C4257C"/>
    <w:rsid w:val="00C50C6D"/>
    <w:rsid w:val="00C516D0"/>
    <w:rsid w:val="00C53CD0"/>
    <w:rsid w:val="00C5592F"/>
    <w:rsid w:val="00C60E41"/>
    <w:rsid w:val="00C61BC8"/>
    <w:rsid w:val="00C620DD"/>
    <w:rsid w:val="00C64E0D"/>
    <w:rsid w:val="00C70293"/>
    <w:rsid w:val="00C71851"/>
    <w:rsid w:val="00C74A4B"/>
    <w:rsid w:val="00C81658"/>
    <w:rsid w:val="00C8344D"/>
    <w:rsid w:val="00C839D8"/>
    <w:rsid w:val="00C878B0"/>
    <w:rsid w:val="00C91EFA"/>
    <w:rsid w:val="00C93266"/>
    <w:rsid w:val="00C9558F"/>
    <w:rsid w:val="00C97546"/>
    <w:rsid w:val="00C97A80"/>
    <w:rsid w:val="00CA3035"/>
    <w:rsid w:val="00CB0234"/>
    <w:rsid w:val="00CB0BD3"/>
    <w:rsid w:val="00CB27B3"/>
    <w:rsid w:val="00CB3A2E"/>
    <w:rsid w:val="00CB3B89"/>
    <w:rsid w:val="00CB6CA0"/>
    <w:rsid w:val="00CB7F03"/>
    <w:rsid w:val="00CC2050"/>
    <w:rsid w:val="00CC2DB1"/>
    <w:rsid w:val="00CC3821"/>
    <w:rsid w:val="00CC64E7"/>
    <w:rsid w:val="00CC7E66"/>
    <w:rsid w:val="00CD4700"/>
    <w:rsid w:val="00CE0430"/>
    <w:rsid w:val="00CE147C"/>
    <w:rsid w:val="00CE1B80"/>
    <w:rsid w:val="00CE3664"/>
    <w:rsid w:val="00CF1674"/>
    <w:rsid w:val="00CF2C3B"/>
    <w:rsid w:val="00CF372D"/>
    <w:rsid w:val="00CF4311"/>
    <w:rsid w:val="00CF5C60"/>
    <w:rsid w:val="00CF5D4E"/>
    <w:rsid w:val="00CF5F52"/>
    <w:rsid w:val="00CF77A8"/>
    <w:rsid w:val="00D00283"/>
    <w:rsid w:val="00D00414"/>
    <w:rsid w:val="00D01E8E"/>
    <w:rsid w:val="00D02C18"/>
    <w:rsid w:val="00D0319B"/>
    <w:rsid w:val="00D065F2"/>
    <w:rsid w:val="00D102FB"/>
    <w:rsid w:val="00D1269E"/>
    <w:rsid w:val="00D147A3"/>
    <w:rsid w:val="00D1524C"/>
    <w:rsid w:val="00D1535E"/>
    <w:rsid w:val="00D15DA8"/>
    <w:rsid w:val="00D1606C"/>
    <w:rsid w:val="00D17979"/>
    <w:rsid w:val="00D218FB"/>
    <w:rsid w:val="00D22698"/>
    <w:rsid w:val="00D22ACE"/>
    <w:rsid w:val="00D23CF6"/>
    <w:rsid w:val="00D25165"/>
    <w:rsid w:val="00D31B83"/>
    <w:rsid w:val="00D32808"/>
    <w:rsid w:val="00D32CE5"/>
    <w:rsid w:val="00D33B4B"/>
    <w:rsid w:val="00D348F8"/>
    <w:rsid w:val="00D34FB4"/>
    <w:rsid w:val="00D4418A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3F4"/>
    <w:rsid w:val="00D61AEE"/>
    <w:rsid w:val="00D64886"/>
    <w:rsid w:val="00D65EF8"/>
    <w:rsid w:val="00D66B1E"/>
    <w:rsid w:val="00D67293"/>
    <w:rsid w:val="00D730A8"/>
    <w:rsid w:val="00D74A4B"/>
    <w:rsid w:val="00D751A5"/>
    <w:rsid w:val="00D77CFD"/>
    <w:rsid w:val="00D8224D"/>
    <w:rsid w:val="00D865F4"/>
    <w:rsid w:val="00D86D1E"/>
    <w:rsid w:val="00D87A53"/>
    <w:rsid w:val="00D90D65"/>
    <w:rsid w:val="00D90F6C"/>
    <w:rsid w:val="00D918CE"/>
    <w:rsid w:val="00D9389D"/>
    <w:rsid w:val="00D95BB2"/>
    <w:rsid w:val="00DA1766"/>
    <w:rsid w:val="00DA4596"/>
    <w:rsid w:val="00DA4938"/>
    <w:rsid w:val="00DA6871"/>
    <w:rsid w:val="00DB04C2"/>
    <w:rsid w:val="00DB05DA"/>
    <w:rsid w:val="00DB13B8"/>
    <w:rsid w:val="00DB1438"/>
    <w:rsid w:val="00DB326A"/>
    <w:rsid w:val="00DB4B02"/>
    <w:rsid w:val="00DB5D40"/>
    <w:rsid w:val="00DC2B16"/>
    <w:rsid w:val="00DC4FD5"/>
    <w:rsid w:val="00DC6AD0"/>
    <w:rsid w:val="00DC716F"/>
    <w:rsid w:val="00DD1327"/>
    <w:rsid w:val="00DD3110"/>
    <w:rsid w:val="00DD365B"/>
    <w:rsid w:val="00DD61C4"/>
    <w:rsid w:val="00DD7890"/>
    <w:rsid w:val="00DD7EDE"/>
    <w:rsid w:val="00DE0123"/>
    <w:rsid w:val="00DE1A6E"/>
    <w:rsid w:val="00DE2337"/>
    <w:rsid w:val="00DE42B5"/>
    <w:rsid w:val="00DE7D26"/>
    <w:rsid w:val="00DF11D5"/>
    <w:rsid w:val="00DF1F20"/>
    <w:rsid w:val="00DF2E03"/>
    <w:rsid w:val="00DF3B8A"/>
    <w:rsid w:val="00DF3C27"/>
    <w:rsid w:val="00DF5063"/>
    <w:rsid w:val="00DF617A"/>
    <w:rsid w:val="00DF771F"/>
    <w:rsid w:val="00E01B95"/>
    <w:rsid w:val="00E03F4C"/>
    <w:rsid w:val="00E058AA"/>
    <w:rsid w:val="00E10617"/>
    <w:rsid w:val="00E121B2"/>
    <w:rsid w:val="00E12FAA"/>
    <w:rsid w:val="00E139E3"/>
    <w:rsid w:val="00E15830"/>
    <w:rsid w:val="00E200BD"/>
    <w:rsid w:val="00E20291"/>
    <w:rsid w:val="00E214CD"/>
    <w:rsid w:val="00E214F9"/>
    <w:rsid w:val="00E246D7"/>
    <w:rsid w:val="00E30126"/>
    <w:rsid w:val="00E30612"/>
    <w:rsid w:val="00E31103"/>
    <w:rsid w:val="00E31A10"/>
    <w:rsid w:val="00E325EF"/>
    <w:rsid w:val="00E32F17"/>
    <w:rsid w:val="00E332D7"/>
    <w:rsid w:val="00E3432C"/>
    <w:rsid w:val="00E36A76"/>
    <w:rsid w:val="00E3795E"/>
    <w:rsid w:val="00E44463"/>
    <w:rsid w:val="00E44F78"/>
    <w:rsid w:val="00E517C0"/>
    <w:rsid w:val="00E551D9"/>
    <w:rsid w:val="00E55775"/>
    <w:rsid w:val="00E563D2"/>
    <w:rsid w:val="00E57041"/>
    <w:rsid w:val="00E57DCB"/>
    <w:rsid w:val="00E60A38"/>
    <w:rsid w:val="00E623CE"/>
    <w:rsid w:val="00E6339F"/>
    <w:rsid w:val="00E63C11"/>
    <w:rsid w:val="00E64775"/>
    <w:rsid w:val="00E7055B"/>
    <w:rsid w:val="00E728E8"/>
    <w:rsid w:val="00E7563E"/>
    <w:rsid w:val="00E763EC"/>
    <w:rsid w:val="00E7717D"/>
    <w:rsid w:val="00E82848"/>
    <w:rsid w:val="00E83D6A"/>
    <w:rsid w:val="00E85C31"/>
    <w:rsid w:val="00E86301"/>
    <w:rsid w:val="00E873A1"/>
    <w:rsid w:val="00E903E2"/>
    <w:rsid w:val="00E93A0F"/>
    <w:rsid w:val="00E97967"/>
    <w:rsid w:val="00EA19F8"/>
    <w:rsid w:val="00EA434D"/>
    <w:rsid w:val="00EA7385"/>
    <w:rsid w:val="00EB00D7"/>
    <w:rsid w:val="00EB154D"/>
    <w:rsid w:val="00EB29AB"/>
    <w:rsid w:val="00EB3886"/>
    <w:rsid w:val="00EB4D23"/>
    <w:rsid w:val="00EB5F43"/>
    <w:rsid w:val="00EB6EA1"/>
    <w:rsid w:val="00EB7666"/>
    <w:rsid w:val="00EB78AE"/>
    <w:rsid w:val="00EC1BF2"/>
    <w:rsid w:val="00EC3CC9"/>
    <w:rsid w:val="00EC4214"/>
    <w:rsid w:val="00EC4519"/>
    <w:rsid w:val="00ED0253"/>
    <w:rsid w:val="00ED0DF4"/>
    <w:rsid w:val="00ED1A2F"/>
    <w:rsid w:val="00ED1F00"/>
    <w:rsid w:val="00ED2A60"/>
    <w:rsid w:val="00ED4C4C"/>
    <w:rsid w:val="00ED52B8"/>
    <w:rsid w:val="00EE0FB7"/>
    <w:rsid w:val="00EE102F"/>
    <w:rsid w:val="00EE2029"/>
    <w:rsid w:val="00EE4430"/>
    <w:rsid w:val="00EE6D70"/>
    <w:rsid w:val="00EF1328"/>
    <w:rsid w:val="00F05941"/>
    <w:rsid w:val="00F10699"/>
    <w:rsid w:val="00F10769"/>
    <w:rsid w:val="00F109F6"/>
    <w:rsid w:val="00F10C58"/>
    <w:rsid w:val="00F137B5"/>
    <w:rsid w:val="00F13ADB"/>
    <w:rsid w:val="00F16119"/>
    <w:rsid w:val="00F207E6"/>
    <w:rsid w:val="00F23256"/>
    <w:rsid w:val="00F245AC"/>
    <w:rsid w:val="00F24A3B"/>
    <w:rsid w:val="00F254C3"/>
    <w:rsid w:val="00F27DDA"/>
    <w:rsid w:val="00F36B30"/>
    <w:rsid w:val="00F36E8B"/>
    <w:rsid w:val="00F40306"/>
    <w:rsid w:val="00F429C9"/>
    <w:rsid w:val="00F4424C"/>
    <w:rsid w:val="00F45C49"/>
    <w:rsid w:val="00F46BEA"/>
    <w:rsid w:val="00F51298"/>
    <w:rsid w:val="00F5264C"/>
    <w:rsid w:val="00F53697"/>
    <w:rsid w:val="00F563DB"/>
    <w:rsid w:val="00F60286"/>
    <w:rsid w:val="00F6112B"/>
    <w:rsid w:val="00F62936"/>
    <w:rsid w:val="00F7568E"/>
    <w:rsid w:val="00F76853"/>
    <w:rsid w:val="00F84052"/>
    <w:rsid w:val="00F877A7"/>
    <w:rsid w:val="00F87C05"/>
    <w:rsid w:val="00F94849"/>
    <w:rsid w:val="00FA3494"/>
    <w:rsid w:val="00FA4C53"/>
    <w:rsid w:val="00FA72C4"/>
    <w:rsid w:val="00FB09FC"/>
    <w:rsid w:val="00FB2433"/>
    <w:rsid w:val="00FB2E50"/>
    <w:rsid w:val="00FB4E26"/>
    <w:rsid w:val="00FB57D5"/>
    <w:rsid w:val="00FB7197"/>
    <w:rsid w:val="00FC00E4"/>
    <w:rsid w:val="00FC0525"/>
    <w:rsid w:val="00FC0A70"/>
    <w:rsid w:val="00FC1F79"/>
    <w:rsid w:val="00FC2DB0"/>
    <w:rsid w:val="00FC4956"/>
    <w:rsid w:val="00FC4B96"/>
    <w:rsid w:val="00FC72FB"/>
    <w:rsid w:val="00FC789D"/>
    <w:rsid w:val="00FC7C08"/>
    <w:rsid w:val="00FD0EC5"/>
    <w:rsid w:val="00FD68A1"/>
    <w:rsid w:val="00FE0C00"/>
    <w:rsid w:val="00FE17A9"/>
    <w:rsid w:val="00FE1CAC"/>
    <w:rsid w:val="00FE3AB4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FDFFE6-ACAF-435D-999C-BCC9EAA0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D:\Duxstar\Productos\Route\Trunk\Analisis\EspecificacionRequerimientos\General\ERM_Glosario_de_Mensajes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D:\Duxstar\Productos\Route\Trunk\Analisis\EspecificacionRequerimientos\General\ERM_Reglas_de_Negocio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Duxstar\Productos\Route\Trunk\Analisis\EspecificacionRequerimientos\General\ERM_Reglas_de_Negoc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Duxstar\Productos\Route\Trunk\Analisis\EspecificacionRequerimientos\General\ERM_Glosario_de_Mensajes.docx" TargetMode="External"/><Relationship Id="rId10" Type="http://schemas.openxmlformats.org/officeDocument/2006/relationships/hyperlink" Target="file:///D:\Duxstar\Productos\Route\Trunk\Analisis\EspecificacionRequerimientos\General\ERM_Reglas_de_Negocio.docx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D:\Duxstar\Productos\Route\Trunk\Analisis\EspecificacionRequerimientos\General\ERM_Reglas_de_Negocio.docx" TargetMode="External"/><Relationship Id="rId14" Type="http://schemas.openxmlformats.org/officeDocument/2006/relationships/hyperlink" Target="file:///D:\Duxstar\Productos\Route\Trunk\Analisis\EspecificacionRequerimientos\General\ERM_Glosario_de_Mensajes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8366F-5C62-469E-9DB7-EC1940E72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2852</TotalTime>
  <Pages>11</Pages>
  <Words>2669</Words>
  <Characters>14685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17320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</cp:lastModifiedBy>
  <cp:revision>23</cp:revision>
  <cp:lastPrinted>2008-09-11T22:09:00Z</cp:lastPrinted>
  <dcterms:created xsi:type="dcterms:W3CDTF">2015-09-15T00:16:00Z</dcterms:created>
  <dcterms:modified xsi:type="dcterms:W3CDTF">2015-09-17T14:48:00Z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Uso..*..</vt:lpwstr>
  </property>
  <property fmtid="{D5CDD505-2E9C-101B-9397-08002B2CF9AE}" pid="3" name="Fecha" linkTarget="_Toc182735724">
    <vt:lpwstr>3.Diagrama de Casos de Uso..*..</vt:lpwstr>
  </property>
  <property fmtid="{D5CDD505-2E9C-101B-9397-08002B2CF9AE}" pid="4" name="Nombre del Proyecto">
    <vt:lpwstr>[Nombre del Proyecto]</vt:lpwstr>
  </property>
</Properties>
</file>