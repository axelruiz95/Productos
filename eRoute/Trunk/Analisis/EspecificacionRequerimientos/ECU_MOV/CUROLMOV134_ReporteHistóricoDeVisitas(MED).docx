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5BD0B" w14:textId="77777777" w:rsidR="00BF5175" w:rsidRPr="00ED0253" w:rsidRDefault="00BF5175" w:rsidP="0060151C">
      <w:pPr>
        <w:rPr>
          <w:rStyle w:val="nfasis"/>
        </w:rPr>
      </w:pPr>
    </w:p>
    <w:p w14:paraId="177210DC" w14:textId="77777777" w:rsidR="009F63D6" w:rsidRDefault="009F63D6" w:rsidP="007B7EDC"/>
    <w:p w14:paraId="0DFD94CD" w14:textId="77777777" w:rsidR="009F63D6" w:rsidRDefault="009F63D6" w:rsidP="007B7EDC"/>
    <w:p w14:paraId="54423DE2" w14:textId="77777777" w:rsidR="009F63D6" w:rsidRDefault="009F63D6" w:rsidP="007B7EDC"/>
    <w:p w14:paraId="0C4CF6E6" w14:textId="77777777" w:rsidR="009F63D6" w:rsidRDefault="009F63D6" w:rsidP="007B7EDC"/>
    <w:p w14:paraId="7FA88954" w14:textId="77777777" w:rsidR="009F63D6" w:rsidRDefault="009F63D6" w:rsidP="007B7EDC"/>
    <w:p w14:paraId="7FA9490F" w14:textId="77777777" w:rsidR="009F63D6" w:rsidRDefault="009F63D6" w:rsidP="007B7EDC"/>
    <w:p w14:paraId="1C64B3DF" w14:textId="77777777" w:rsidR="009F63D6" w:rsidRDefault="009F63D6" w:rsidP="007B7EDC"/>
    <w:p w14:paraId="5E552962" w14:textId="77777777" w:rsidR="009F63D6" w:rsidRDefault="009F63D6" w:rsidP="007B7EDC"/>
    <w:p w14:paraId="0421775C" w14:textId="77777777" w:rsidR="009F63D6" w:rsidRDefault="009F63D6" w:rsidP="007B7EDC"/>
    <w:p w14:paraId="12ECC756" w14:textId="77777777" w:rsidR="009F63D6" w:rsidRDefault="009F63D6" w:rsidP="007B7EDC"/>
    <w:p w14:paraId="20A7E996" w14:textId="77777777" w:rsidR="009F63D6" w:rsidRDefault="009F63D6" w:rsidP="007B7EDC"/>
    <w:p w14:paraId="64B8F3EF" w14:textId="77777777" w:rsidR="009F63D6" w:rsidRDefault="009F63D6" w:rsidP="007B7EDC"/>
    <w:p w14:paraId="26730CDD" w14:textId="77777777" w:rsidR="0060151C" w:rsidRDefault="0060151C" w:rsidP="0060151C">
      <w:pPr>
        <w:pStyle w:val="Puesto"/>
        <w:jc w:val="right"/>
        <w:rPr>
          <w:rFonts w:cs="Arial"/>
        </w:rPr>
      </w:pPr>
    </w:p>
    <w:p w14:paraId="26C1497C" w14:textId="77777777"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14:paraId="602CF3A9" w14:textId="77777777"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14:paraId="378C7D87" w14:textId="724E904D"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7B7377">
        <w:rPr>
          <w:szCs w:val="36"/>
        </w:rPr>
        <w:t>Reporte de Histórico de Visitas (MED) – CUROLMOV134</w:t>
      </w:r>
    </w:p>
    <w:p w14:paraId="23B8636F" w14:textId="77777777" w:rsidR="0060151C" w:rsidRDefault="0060151C" w:rsidP="0060151C">
      <w:pPr>
        <w:pStyle w:val="Puesto"/>
        <w:jc w:val="right"/>
      </w:pPr>
    </w:p>
    <w:p w14:paraId="73CB666C" w14:textId="77777777"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14:paraId="5D2539EA" w14:textId="77777777" w:rsidR="0060151C" w:rsidRPr="00487936" w:rsidRDefault="0060151C" w:rsidP="0060151C"/>
    <w:p w14:paraId="782BA96F" w14:textId="77777777" w:rsidR="009F63D6" w:rsidRDefault="009F63D6" w:rsidP="007B7EDC"/>
    <w:p w14:paraId="3E1008F3" w14:textId="77777777" w:rsidR="009F63D6" w:rsidRDefault="009F63D6" w:rsidP="007B7EDC"/>
    <w:p w14:paraId="08343569" w14:textId="77777777" w:rsidR="009F63D6" w:rsidRDefault="009F63D6" w:rsidP="007B7EDC"/>
    <w:p w14:paraId="55F1BC88" w14:textId="77777777" w:rsidR="009F63D6" w:rsidRDefault="009F63D6" w:rsidP="007B7EDC"/>
    <w:p w14:paraId="35DAA0DF" w14:textId="77777777" w:rsidR="009F63D6" w:rsidRDefault="009F63D6" w:rsidP="007B7EDC"/>
    <w:p w14:paraId="1F5A6155" w14:textId="77777777" w:rsidR="00FE1CAC" w:rsidRDefault="00FE1CAC" w:rsidP="00FE1CAC"/>
    <w:p w14:paraId="6954B6F1" w14:textId="77777777" w:rsidR="009F63D6" w:rsidRDefault="009F63D6" w:rsidP="007B7EDC"/>
    <w:p w14:paraId="71FB3D2D" w14:textId="77777777" w:rsidR="009F63D6" w:rsidRDefault="009F63D6" w:rsidP="007B7EDC"/>
    <w:p w14:paraId="4E66CA54" w14:textId="77777777" w:rsidR="009F63D6" w:rsidRDefault="009F63D6" w:rsidP="007B7EDC"/>
    <w:p w14:paraId="586CD068" w14:textId="77777777" w:rsidR="009F63D6" w:rsidRDefault="009F63D6" w:rsidP="007B7EDC"/>
    <w:p w14:paraId="61840217" w14:textId="77777777" w:rsidR="009F63D6" w:rsidRDefault="009F63D6" w:rsidP="007B7EDC"/>
    <w:p w14:paraId="2051242B" w14:textId="77777777" w:rsidR="009F63D6" w:rsidRDefault="009F63D6" w:rsidP="007B7EDC"/>
    <w:p w14:paraId="63E54A1B" w14:textId="77777777" w:rsidR="009F63D6" w:rsidRDefault="009F63D6" w:rsidP="007B7EDC"/>
    <w:p w14:paraId="6E58C865" w14:textId="77777777" w:rsidR="009F63D6" w:rsidRDefault="009F63D6" w:rsidP="007B7EDC"/>
    <w:p w14:paraId="5F0CBBAF" w14:textId="77777777" w:rsidR="009F63D6" w:rsidRDefault="009F63D6" w:rsidP="007B7EDC"/>
    <w:p w14:paraId="0688FF1F" w14:textId="77777777" w:rsidR="009F63D6" w:rsidRDefault="009F63D6" w:rsidP="007B7EDC"/>
    <w:p w14:paraId="50AFF3DF" w14:textId="77777777" w:rsidR="001436DC" w:rsidRDefault="001436DC" w:rsidP="00481C4A">
      <w:pPr>
        <w:rPr>
          <w:b/>
          <w:bCs/>
        </w:rPr>
      </w:pPr>
    </w:p>
    <w:p w14:paraId="092B80EA" w14:textId="77777777"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14:paraId="64FD4EBF" w14:textId="77777777"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14:paraId="212139FC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64C2E900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24718942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32AB5DCD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733A5D7B" w14:textId="77777777"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14:paraId="4F3759F9" w14:textId="77777777" w:rsidTr="00DF3C27">
        <w:trPr>
          <w:jc w:val="center"/>
        </w:trPr>
        <w:tc>
          <w:tcPr>
            <w:tcW w:w="2304" w:type="dxa"/>
          </w:tcPr>
          <w:p w14:paraId="12BA4D98" w14:textId="59511BBB" w:rsidR="00D1606C" w:rsidRPr="00C70293" w:rsidRDefault="007B7377" w:rsidP="00047549">
            <w:pPr>
              <w:pStyle w:val="Tabletext"/>
              <w:jc w:val="center"/>
            </w:pPr>
            <w:r>
              <w:t>27</w:t>
            </w:r>
            <w:r w:rsidR="00D1606C" w:rsidRPr="00C70293">
              <w:t>/</w:t>
            </w:r>
            <w:r w:rsidR="000B0194">
              <w:t>0</w:t>
            </w:r>
            <w:r>
              <w:t>1/2021</w:t>
            </w:r>
          </w:p>
        </w:tc>
        <w:tc>
          <w:tcPr>
            <w:tcW w:w="1152" w:type="dxa"/>
          </w:tcPr>
          <w:p w14:paraId="103F79EB" w14:textId="77777777"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14:paraId="6E34DA99" w14:textId="48C00F81"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7B7377">
              <w:t>Histórico de Visitas (MED)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14:paraId="7CB3228E" w14:textId="56ED2F2D"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7B7377">
              <w:rPr>
                <w:sz w:val="20"/>
                <w:szCs w:val="20"/>
              </w:rPr>
              <w:t>6524</w:t>
            </w:r>
          </w:p>
          <w:p w14:paraId="7F418EE7" w14:textId="4616C8F7" w:rsidR="0055504A" w:rsidRPr="00C70293" w:rsidRDefault="00327469" w:rsidP="007B7377">
            <w:pPr>
              <w:pStyle w:val="Tabletext"/>
            </w:pPr>
            <w:r w:rsidRPr="00D45CA9">
              <w:t>(</w:t>
            </w:r>
            <w:r w:rsidR="007B7377">
              <w:t>MEDERI, 1.21.0.0</w:t>
            </w:r>
            <w:r w:rsidRPr="00D45CA9">
              <w:t>)</w:t>
            </w:r>
          </w:p>
        </w:tc>
        <w:tc>
          <w:tcPr>
            <w:tcW w:w="2304" w:type="dxa"/>
          </w:tcPr>
          <w:p w14:paraId="111434B9" w14:textId="77777777"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14:paraId="2A4C936B" w14:textId="77777777" w:rsidTr="00DF3C27">
        <w:trPr>
          <w:jc w:val="center"/>
        </w:trPr>
        <w:tc>
          <w:tcPr>
            <w:tcW w:w="2304" w:type="dxa"/>
          </w:tcPr>
          <w:p w14:paraId="19838B36" w14:textId="10CA6BE5" w:rsidR="00521BB5" w:rsidRPr="0011283A" w:rsidRDefault="00521BB5" w:rsidP="0011283A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14:paraId="668063B7" w14:textId="74C6FC4F" w:rsidR="00521BB5" w:rsidRPr="0011283A" w:rsidRDefault="00521BB5" w:rsidP="0011283A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14:paraId="667E6029" w14:textId="0AC2F894" w:rsidR="0011283A" w:rsidRPr="0011283A" w:rsidRDefault="0011283A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14:paraId="193BE854" w14:textId="33A2E1F3" w:rsidR="00521BB5" w:rsidRPr="0011283A" w:rsidRDefault="00521BB5" w:rsidP="00DF3C27">
            <w:pPr>
              <w:pStyle w:val="Tabletext"/>
              <w:rPr>
                <w:highlight w:val="yellow"/>
              </w:rPr>
            </w:pPr>
          </w:p>
        </w:tc>
      </w:tr>
      <w:tr w:rsidR="00521BB5" w14:paraId="59B09C86" w14:textId="77777777" w:rsidTr="00DF3C27">
        <w:trPr>
          <w:jc w:val="center"/>
        </w:trPr>
        <w:tc>
          <w:tcPr>
            <w:tcW w:w="2304" w:type="dxa"/>
          </w:tcPr>
          <w:p w14:paraId="56C02C7D" w14:textId="77777777"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14:paraId="25778F3A" w14:textId="77777777"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14:paraId="76BE7969" w14:textId="77777777"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14:paraId="0444AD14" w14:textId="77777777" w:rsidR="00521BB5" w:rsidRDefault="00521BB5" w:rsidP="00DF3C27">
            <w:pPr>
              <w:pStyle w:val="Tabletext"/>
            </w:pPr>
          </w:p>
        </w:tc>
      </w:tr>
    </w:tbl>
    <w:p w14:paraId="6771ACB9" w14:textId="77777777" w:rsidR="009F63D6" w:rsidRDefault="009F63D6" w:rsidP="009F63D6"/>
    <w:p w14:paraId="125E4196" w14:textId="77777777" w:rsidR="009F63D6" w:rsidRDefault="009F63D6" w:rsidP="007B7EDC"/>
    <w:p w14:paraId="4506CA38" w14:textId="77777777" w:rsidR="00481C4A" w:rsidRDefault="00A54B9C" w:rsidP="007B7377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14:paraId="30889F0F" w14:textId="77777777" w:rsidR="00481C4A" w:rsidRPr="00481C4A" w:rsidRDefault="00481C4A" w:rsidP="009C42D4">
      <w:pPr>
        <w:pStyle w:val="TDC2"/>
        <w:rPr>
          <w:lang w:val="es-MX" w:eastAsia="en-US"/>
        </w:rPr>
      </w:pPr>
    </w:p>
    <w:p w14:paraId="044ADEB1" w14:textId="77777777"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14:paraId="2047D4AA" w14:textId="77777777" w:rsidR="00065173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62705289" w:history="1">
        <w:r w:rsidR="00065173" w:rsidRPr="00220252">
          <w:rPr>
            <w:rStyle w:val="Hipervnculo"/>
          </w:rPr>
          <w:t>1</w:t>
        </w:r>
        <w:r w:rsidR="000651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65173" w:rsidRPr="00220252">
          <w:rPr>
            <w:rStyle w:val="Hipervnculo"/>
          </w:rPr>
          <w:t>Introducción</w:t>
        </w:r>
        <w:r w:rsidR="00065173">
          <w:rPr>
            <w:webHidden/>
          </w:rPr>
          <w:tab/>
        </w:r>
        <w:r w:rsidR="00065173">
          <w:rPr>
            <w:webHidden/>
          </w:rPr>
          <w:fldChar w:fldCharType="begin"/>
        </w:r>
        <w:r w:rsidR="00065173">
          <w:rPr>
            <w:webHidden/>
          </w:rPr>
          <w:instrText xml:space="preserve"> PAGEREF _Toc62705289 \h </w:instrText>
        </w:r>
        <w:r w:rsidR="00065173">
          <w:rPr>
            <w:webHidden/>
          </w:rPr>
        </w:r>
        <w:r w:rsidR="00065173">
          <w:rPr>
            <w:webHidden/>
          </w:rPr>
          <w:fldChar w:fldCharType="separate"/>
        </w:r>
        <w:r w:rsidR="00065173">
          <w:rPr>
            <w:webHidden/>
          </w:rPr>
          <w:t>4</w:t>
        </w:r>
        <w:r w:rsidR="00065173">
          <w:rPr>
            <w:webHidden/>
          </w:rPr>
          <w:fldChar w:fldCharType="end"/>
        </w:r>
      </w:hyperlink>
    </w:p>
    <w:p w14:paraId="7EB63C78" w14:textId="77777777" w:rsidR="00065173" w:rsidRDefault="000651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290" w:history="1">
        <w:r w:rsidRPr="0022025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Caso de uso: Reporte de Histórico de Visitas (MED) – CUROLMOV134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3AC912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1" w:history="1">
        <w:r w:rsidRPr="0022025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08C95" w14:textId="77777777" w:rsidR="00065173" w:rsidRDefault="000651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292" w:history="1">
        <w:r w:rsidRPr="0022025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5E102F" w14:textId="77777777" w:rsidR="00065173" w:rsidRDefault="000651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293" w:history="1">
        <w:r w:rsidRPr="0022025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9FD609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4" w:history="1">
        <w:r w:rsidRPr="0022025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2CD98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5" w:history="1">
        <w:r w:rsidRPr="0022025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60E26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6" w:history="1">
        <w:r w:rsidRPr="0022025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977B0" w14:textId="77777777" w:rsidR="00065173" w:rsidRDefault="000651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297" w:history="1">
        <w:r w:rsidRPr="0022025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C1510A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8" w:history="1">
        <w:r w:rsidRPr="0022025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EA5A8" w14:textId="77777777" w:rsidR="00065173" w:rsidRDefault="000651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705299" w:history="1">
        <w:r w:rsidRPr="0022025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5DA47" w14:textId="77777777" w:rsidR="00065173" w:rsidRDefault="000651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2705300" w:history="1">
        <w:r w:rsidRPr="0022025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038AC4" w14:textId="77777777" w:rsidR="00065173" w:rsidRDefault="000651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2705301" w:history="1">
        <w:r w:rsidRPr="0022025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_Toc62705301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F6B27" w14:textId="77777777" w:rsidR="00065173" w:rsidRDefault="000651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302" w:history="1">
        <w:r w:rsidRPr="0022025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8EE8B03" w14:textId="77777777" w:rsidR="00065173" w:rsidRDefault="0006517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705303" w:history="1">
        <w:r w:rsidRPr="0022025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2025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_Toc62705303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B86A71" w14:textId="77777777"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14:paraId="29D867E4" w14:textId="77777777" w:rsidR="00481C4A" w:rsidRDefault="00481C4A" w:rsidP="00481C4A">
      <w:pPr>
        <w:pStyle w:val="InfoBlue"/>
        <w:spacing w:before="0" w:after="0"/>
      </w:pPr>
    </w:p>
    <w:p w14:paraId="6E164C73" w14:textId="77777777" w:rsidR="00481C4A" w:rsidRPr="00C32860" w:rsidRDefault="00481C4A" w:rsidP="00481C4A"/>
    <w:p w14:paraId="687FC193" w14:textId="77777777" w:rsidR="00481C4A" w:rsidRPr="00C32860" w:rsidRDefault="00481C4A" w:rsidP="00481C4A"/>
    <w:p w14:paraId="08321087" w14:textId="77777777" w:rsidR="00481C4A" w:rsidRPr="00C32860" w:rsidRDefault="00481C4A" w:rsidP="00481C4A"/>
    <w:p w14:paraId="03B0C2A5" w14:textId="77777777" w:rsidR="00481C4A" w:rsidRPr="00C32860" w:rsidRDefault="00481C4A" w:rsidP="00481C4A"/>
    <w:p w14:paraId="2F27DEE0" w14:textId="77777777" w:rsidR="00481C4A" w:rsidRPr="00C32860" w:rsidRDefault="00481C4A" w:rsidP="00481C4A"/>
    <w:p w14:paraId="279E144A" w14:textId="77777777" w:rsidR="00481C4A" w:rsidRPr="00C32860" w:rsidRDefault="00481C4A" w:rsidP="00481C4A"/>
    <w:p w14:paraId="767D1759" w14:textId="77777777" w:rsidR="00481C4A" w:rsidRPr="00C32860" w:rsidRDefault="00481C4A" w:rsidP="00481C4A"/>
    <w:p w14:paraId="37F5A193" w14:textId="77777777" w:rsidR="00481C4A" w:rsidRPr="00C32860" w:rsidRDefault="00481C4A" w:rsidP="00481C4A"/>
    <w:p w14:paraId="65446223" w14:textId="77777777" w:rsidR="00481C4A" w:rsidRPr="00C32860" w:rsidRDefault="00481C4A" w:rsidP="00481C4A"/>
    <w:p w14:paraId="0B75BB79" w14:textId="77777777" w:rsidR="00481C4A" w:rsidRPr="00C32860" w:rsidRDefault="00481C4A" w:rsidP="00481C4A"/>
    <w:p w14:paraId="3EA5D3DE" w14:textId="77777777" w:rsidR="00481C4A" w:rsidRPr="00C32860" w:rsidRDefault="00481C4A" w:rsidP="00481C4A"/>
    <w:p w14:paraId="7ABDCD5A" w14:textId="77777777" w:rsidR="00481C4A" w:rsidRPr="00C32860" w:rsidRDefault="00481C4A" w:rsidP="00481C4A"/>
    <w:p w14:paraId="5E7BF080" w14:textId="77777777" w:rsidR="00481C4A" w:rsidRPr="00C32860" w:rsidRDefault="00481C4A" w:rsidP="00481C4A"/>
    <w:p w14:paraId="53C6539D" w14:textId="77777777" w:rsidR="00481C4A" w:rsidRDefault="00481C4A" w:rsidP="00481C4A"/>
    <w:p w14:paraId="7A828433" w14:textId="77777777" w:rsidR="00481C4A" w:rsidRDefault="00481C4A" w:rsidP="00481C4A"/>
    <w:p w14:paraId="7C169461" w14:textId="77777777" w:rsidR="007A1FC8" w:rsidRDefault="007A1FC8" w:rsidP="00481C4A"/>
    <w:p w14:paraId="0947572F" w14:textId="3C083ABD"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7B7377">
        <w:rPr>
          <w:szCs w:val="36"/>
        </w:rPr>
        <w:t>Reporte de Histórico de Visitas (MED) – CUROLMOV134</w:t>
      </w:r>
    </w:p>
    <w:p w14:paraId="10E868FD" w14:textId="77777777" w:rsidR="00752DDD" w:rsidRPr="00752DDD" w:rsidRDefault="00752DDD" w:rsidP="00752DDD">
      <w:pPr>
        <w:rPr>
          <w:lang w:val="es-MX" w:eastAsia="en-US"/>
        </w:rPr>
      </w:pPr>
    </w:p>
    <w:p w14:paraId="3F106D41" w14:textId="77777777" w:rsidR="00FF3607" w:rsidRPr="00FF3607" w:rsidRDefault="00FF3607" w:rsidP="00FF3607">
      <w:pPr>
        <w:rPr>
          <w:lang w:val="es-MX" w:eastAsia="es-MX"/>
        </w:rPr>
      </w:pPr>
    </w:p>
    <w:p w14:paraId="743C2B0E" w14:textId="77777777"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62705289"/>
      <w:r>
        <w:t>1</w:t>
      </w:r>
      <w:r>
        <w:tab/>
      </w:r>
      <w:r w:rsidR="00752DDD">
        <w:t>Introducción</w:t>
      </w:r>
      <w:bookmarkEnd w:id="3"/>
    </w:p>
    <w:p w14:paraId="434CAD20" w14:textId="77777777"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6F9A73F9" w14:textId="77777777"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14:paraId="135FFF03" w14:textId="77777777" w:rsidR="00481C4A" w:rsidRDefault="00481C4A" w:rsidP="00481C4A">
      <w:pPr>
        <w:rPr>
          <w:i/>
          <w:iCs/>
          <w:color w:val="0000FF"/>
          <w:lang w:val="es-GT"/>
        </w:rPr>
      </w:pPr>
    </w:p>
    <w:p w14:paraId="64C6CAC3" w14:textId="0F3279B4"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6270529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7B7377">
        <w:rPr>
          <w:szCs w:val="36"/>
        </w:rPr>
        <w:t>Reporte de Histórico de Visitas (MED) – CUROLMOV134</w:t>
      </w:r>
      <w:bookmarkEnd w:id="5"/>
    </w:p>
    <w:p w14:paraId="395D8F47" w14:textId="77777777" w:rsidR="006A1F98" w:rsidRPr="006A1F98" w:rsidRDefault="006A1F98" w:rsidP="006A1F98">
      <w:pPr>
        <w:rPr>
          <w:lang w:val="es-MX" w:eastAsia="es-MX"/>
        </w:rPr>
      </w:pPr>
    </w:p>
    <w:p w14:paraId="554E7AF9" w14:textId="77777777"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6270529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14:paraId="3ED076AD" w14:textId="77777777" w:rsidR="00B97BC5" w:rsidRDefault="00B97BC5" w:rsidP="004D45D6">
      <w:pPr>
        <w:rPr>
          <w:sz w:val="20"/>
          <w:szCs w:val="20"/>
          <w:lang w:eastAsia="en-US"/>
        </w:rPr>
      </w:pPr>
    </w:p>
    <w:p w14:paraId="5E65AAFB" w14:textId="6E322446"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</w:t>
      </w:r>
      <w:r w:rsidR="007B7377">
        <w:rPr>
          <w:rFonts w:cs="Arial"/>
          <w:iCs/>
          <w:color w:val="000000" w:themeColor="text1"/>
          <w:sz w:val="20"/>
          <w:szCs w:val="20"/>
          <w:lang w:val="es-MX"/>
        </w:rPr>
        <w:t>l número de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7B7377">
        <w:rPr>
          <w:rFonts w:cs="Arial"/>
          <w:iCs/>
          <w:color w:val="000000" w:themeColor="text1"/>
          <w:sz w:val="20"/>
          <w:szCs w:val="20"/>
          <w:lang w:val="es-MX"/>
        </w:rPr>
        <w:t xml:space="preserve">visitas y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ventas </w:t>
      </w:r>
      <w:r w:rsidR="007B7377">
        <w:rPr>
          <w:rFonts w:cs="Arial"/>
          <w:iCs/>
          <w:color w:val="000000" w:themeColor="text1"/>
          <w:sz w:val="20"/>
          <w:szCs w:val="20"/>
          <w:lang w:val="es-MX"/>
        </w:rPr>
        <w:t>históricas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7B7377">
        <w:rPr>
          <w:rFonts w:cs="Arial"/>
          <w:iCs/>
          <w:color w:val="000000" w:themeColor="text1"/>
          <w:sz w:val="20"/>
          <w:szCs w:val="20"/>
          <w:lang w:val="es-MX"/>
        </w:rPr>
        <w:t xml:space="preserve">por cliente, de acuerdo al número de días anteriores configurado por medio de </w:t>
      </w:r>
      <w:r w:rsidR="007B7377" w:rsidRPr="007B7377">
        <w:rPr>
          <w:rFonts w:cs="Arial"/>
          <w:iCs/>
          <w:color w:val="000000" w:themeColor="text1"/>
          <w:sz w:val="20"/>
          <w:szCs w:val="20"/>
        </w:rPr>
        <w:t>&lt;</w:t>
      </w:r>
      <w:proofErr w:type="spellStart"/>
      <w:r w:rsidR="007B7377" w:rsidRPr="007B7377">
        <w:rPr>
          <w:rFonts w:cs="Arial"/>
          <w:iCs/>
          <w:color w:val="000000" w:themeColor="text1"/>
          <w:sz w:val="20"/>
          <w:szCs w:val="20"/>
        </w:rPr>
        <w:t>MOTConfiguracion.DiasVisitasAnteriores</w:t>
      </w:r>
      <w:proofErr w:type="spellEnd"/>
      <w:r w:rsidR="007B7377" w:rsidRPr="007B7377">
        <w:rPr>
          <w:rFonts w:cs="Arial"/>
          <w:iCs/>
          <w:color w:val="000000" w:themeColor="text1"/>
          <w:sz w:val="20"/>
          <w:szCs w:val="20"/>
        </w:rPr>
        <w:t>&gt;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14:paraId="7D5D3ABE" w14:textId="77777777" w:rsidR="0043257C" w:rsidRDefault="0043257C" w:rsidP="00481C4A">
      <w:pPr>
        <w:rPr>
          <w:i/>
          <w:iCs/>
          <w:color w:val="0000FF"/>
        </w:rPr>
      </w:pPr>
    </w:p>
    <w:p w14:paraId="7CA389E0" w14:textId="77777777" w:rsidR="00A752C5" w:rsidRPr="0043257C" w:rsidRDefault="00A752C5" w:rsidP="00481C4A">
      <w:pPr>
        <w:rPr>
          <w:i/>
          <w:iCs/>
          <w:color w:val="0000FF"/>
        </w:rPr>
      </w:pPr>
    </w:p>
    <w:p w14:paraId="28ED4426" w14:textId="77777777"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62705292"/>
      <w:r>
        <w:t>3</w:t>
      </w:r>
      <w:r>
        <w:tab/>
      </w:r>
      <w:r w:rsidR="007B6535">
        <w:t>Diagrama de Casos de Uso</w:t>
      </w:r>
      <w:bookmarkEnd w:id="9"/>
    </w:p>
    <w:p w14:paraId="315C1D54" w14:textId="2D70B5C5" w:rsidR="00731EEF" w:rsidRPr="00731EEF" w:rsidRDefault="007B7377" w:rsidP="00731EEF">
      <w:pPr>
        <w:rPr>
          <w:lang w:val="es-MX" w:eastAsia="es-MX"/>
        </w:rPr>
      </w:pPr>
      <w:r w:rsidRPr="007B7377">
        <w:rPr>
          <w:noProof/>
          <w:lang w:val="es-MX" w:eastAsia="es-MX"/>
        </w:rPr>
        <w:drawing>
          <wp:inline distT="0" distB="0" distL="0" distR="0" wp14:anchorId="40A20E59" wp14:editId="1BEEA65B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E9D8" w14:textId="77777777" w:rsidR="007A7851" w:rsidRPr="007A7851" w:rsidRDefault="007A7851" w:rsidP="007A7851">
      <w:pPr>
        <w:rPr>
          <w:lang w:val="es-MX" w:eastAsia="es-MX"/>
        </w:rPr>
      </w:pPr>
    </w:p>
    <w:bookmarkEnd w:id="8"/>
    <w:p w14:paraId="1D60E481" w14:textId="77777777" w:rsidR="001476B3" w:rsidRPr="004D126F" w:rsidRDefault="001476B3" w:rsidP="00481C4A">
      <w:pPr>
        <w:rPr>
          <w:i/>
          <w:iCs/>
          <w:color w:val="0000FF"/>
        </w:rPr>
      </w:pPr>
    </w:p>
    <w:p w14:paraId="292AE4F5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62705293"/>
      <w:r>
        <w:t>4</w:t>
      </w:r>
      <w:r>
        <w:tab/>
      </w:r>
      <w:r w:rsidR="00481C4A" w:rsidRPr="007A1FC8">
        <w:t>Precondiciones</w:t>
      </w:r>
      <w:bookmarkEnd w:id="10"/>
      <w:bookmarkEnd w:id="11"/>
    </w:p>
    <w:p w14:paraId="6D9E5867" w14:textId="77777777"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6270529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14:paraId="6EB2599B" w14:textId="77777777"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14:paraId="4B24889E" w14:textId="77777777"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6270529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14:paraId="5399F23C" w14:textId="77777777"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14:paraId="53EEC3A8" w14:textId="77777777"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14:paraId="09D4F866" w14:textId="77777777"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14:paraId="4A4A17E7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14:paraId="1783D143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14:paraId="36FFB0BC" w14:textId="77777777"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14:paraId="0A2BFB62" w14:textId="77777777"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6270529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14:paraId="5457A555" w14:textId="77777777"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14:paraId="416E99B3" w14:textId="1CEFB64F" w:rsidR="004D45D6" w:rsidRDefault="00861B7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Fechas (rango delimitado por el número de días configurados en </w:t>
      </w:r>
      <w:r w:rsidRPr="007B7377">
        <w:rPr>
          <w:rFonts w:cs="Arial"/>
          <w:iCs/>
          <w:color w:val="000000" w:themeColor="text1"/>
          <w:sz w:val="20"/>
          <w:szCs w:val="20"/>
        </w:rPr>
        <w:t>&lt;</w:t>
      </w:r>
      <w:proofErr w:type="spellStart"/>
      <w:r w:rsidRPr="007B7377">
        <w:rPr>
          <w:rFonts w:cs="Arial"/>
          <w:iCs/>
          <w:color w:val="000000" w:themeColor="text1"/>
          <w:sz w:val="20"/>
          <w:szCs w:val="20"/>
        </w:rPr>
        <w:t>MOTConfiguracion.DiasVisitasAnteriores</w:t>
      </w:r>
      <w:proofErr w:type="spellEnd"/>
      <w:r w:rsidRPr="007B7377">
        <w:rPr>
          <w:rFonts w:cs="Arial"/>
          <w:iCs/>
          <w:color w:val="000000" w:themeColor="text1"/>
          <w:sz w:val="20"/>
          <w:szCs w:val="20"/>
        </w:rPr>
        <w:t>&gt;</w:t>
      </w:r>
      <w:r>
        <w:rPr>
          <w:rFonts w:cs="Arial"/>
          <w:sz w:val="20"/>
          <w:szCs w:val="20"/>
        </w:rPr>
        <w:t>)</w:t>
      </w:r>
    </w:p>
    <w:p w14:paraId="3331B1C4" w14:textId="53E2343D" w:rsidR="00861B72" w:rsidRDefault="00861B7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  <w:r w:rsidR="00065173">
        <w:rPr>
          <w:rFonts w:cs="Arial"/>
          <w:sz w:val="20"/>
          <w:szCs w:val="20"/>
        </w:rPr>
        <w:t xml:space="preserve"> (delimitado por los clientes incluidos en &lt;</w:t>
      </w:r>
      <w:proofErr w:type="spellStart"/>
      <w:r w:rsidR="00065173">
        <w:rPr>
          <w:rFonts w:cs="Arial"/>
          <w:sz w:val="20"/>
          <w:szCs w:val="20"/>
        </w:rPr>
        <w:t>HistoricoVisita</w:t>
      </w:r>
      <w:proofErr w:type="spellEnd"/>
      <w:r w:rsidR="00065173">
        <w:rPr>
          <w:rFonts w:cs="Arial"/>
          <w:sz w:val="20"/>
          <w:szCs w:val="20"/>
        </w:rPr>
        <w:t>&gt;)</w:t>
      </w:r>
    </w:p>
    <w:p w14:paraId="4B0B507A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14:paraId="0C1B3A1B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14:paraId="4DF60C7A" w14:textId="77777777" w:rsidR="00B7751F" w:rsidRPr="00B7751F" w:rsidRDefault="00B7751F" w:rsidP="00B7751F">
      <w:pPr>
        <w:rPr>
          <w:rFonts w:cs="Arial"/>
          <w:sz w:val="20"/>
          <w:szCs w:val="20"/>
        </w:rPr>
      </w:pPr>
    </w:p>
    <w:p w14:paraId="734973E4" w14:textId="77777777"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14:paraId="63EFEE48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6270529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14:paraId="06953520" w14:textId="77777777" w:rsidR="00A54B9C" w:rsidRPr="00A54B9C" w:rsidRDefault="00A54B9C" w:rsidP="00A54B9C">
      <w:pPr>
        <w:pStyle w:val="Textoindependiente"/>
        <w:rPr>
          <w:lang w:eastAsia="en-US"/>
        </w:rPr>
      </w:pPr>
    </w:p>
    <w:p w14:paraId="2523AE7F" w14:textId="77777777"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6270529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14:paraId="64E9F582" w14:textId="77777777"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14:paraId="7E7C5EFB" w14:textId="77777777"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14:paraId="0454AC76" w14:textId="77777777"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14:paraId="3F68E649" w14:textId="77777777"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14:paraId="365759EF" w14:textId="77777777"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14:paraId="5021F061" w14:textId="77777777"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14:paraId="410F88D0" w14:textId="77777777"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5064827B" w14:textId="77777777" w:rsidR="002D25DD" w:rsidRDefault="002D25DD" w:rsidP="002D25D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14:paraId="3AEE81B3" w14:textId="77777777" w:rsidR="002D25DD" w:rsidRPr="00442E5B" w:rsidRDefault="002D25DD" w:rsidP="002D25D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14:paraId="6AF281C6" w14:textId="0AF90624" w:rsidR="002D25DD" w:rsidRDefault="002D25DD" w:rsidP="002D25D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  <w:r>
        <w:rPr>
          <w:rFonts w:cs="Arial"/>
          <w:sz w:val="20"/>
          <w:szCs w:val="20"/>
        </w:rPr>
        <w:t xml:space="preserve"> </w:t>
      </w:r>
    </w:p>
    <w:p w14:paraId="74696949" w14:textId="0AF90624" w:rsidR="002D25DD" w:rsidRDefault="002D25DD" w:rsidP="002D25D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5A80056" w14:textId="77777777"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14:paraId="2921D00A" w14:textId="77777777"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14:paraId="1136DF96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14:paraId="012C29B4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14:paraId="16489850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7A07F832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1EC99848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14:paraId="36E3B2A3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14:paraId="5848DEB2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14:paraId="7E943770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14:paraId="171FCFA8" w14:textId="00C7C670"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</w:t>
      </w:r>
      <w:r w:rsidR="00861B72">
        <w:rPr>
          <w:rFonts w:cs="Arial"/>
          <w:sz w:val="20"/>
          <w:szCs w:val="20"/>
        </w:rPr>
        <w:t xml:space="preserve">ene la siguiente información del histórico de visitas </w:t>
      </w:r>
      <w:r>
        <w:rPr>
          <w:rFonts w:cs="Arial"/>
          <w:sz w:val="20"/>
          <w:szCs w:val="20"/>
        </w:rPr>
        <w:t xml:space="preserve">de acuerdo </w:t>
      </w:r>
      <w:r w:rsidR="00861B72">
        <w:rPr>
          <w:rFonts w:cs="Arial"/>
          <w:sz w:val="20"/>
          <w:szCs w:val="20"/>
        </w:rPr>
        <w:t xml:space="preserve">al rango de fechas y cliente(s) </w:t>
      </w:r>
      <w:r>
        <w:rPr>
          <w:rFonts w:cs="Arial"/>
          <w:sz w:val="20"/>
          <w:szCs w:val="20"/>
        </w:rPr>
        <w:t>seleccionado</w:t>
      </w:r>
      <w:r w:rsidR="00861B7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como filtro:</w:t>
      </w:r>
    </w:p>
    <w:bookmarkEnd w:id="27"/>
    <w:p w14:paraId="3A6E1F32" w14:textId="288D26B1" w:rsidR="00D63B38" w:rsidRDefault="00861B72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HistoricoVisita</w:t>
      </w:r>
      <w:proofErr w:type="spellEnd"/>
    </w:p>
    <w:p w14:paraId="458F5EE3" w14:textId="34F88E67" w:rsidR="00D63B38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D63B38">
        <w:rPr>
          <w:rFonts w:cs="Arial"/>
          <w:sz w:val="20"/>
          <w:szCs w:val="20"/>
        </w:rPr>
        <w:t>Clave</w:t>
      </w:r>
    </w:p>
    <w:p w14:paraId="2E3ABB1C" w14:textId="5DB1E8F4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14:paraId="36EDA7EE" w14:textId="4697EBCC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ClienteClave = </w:t>
      </w:r>
      <w:r>
        <w:rPr>
          <w:rFonts w:cs="Arial"/>
          <w:color w:val="FF0000"/>
          <w:sz w:val="20"/>
          <w:szCs w:val="20"/>
        </w:rPr>
        <w:t>Cliente(s) seleccionado(s) como filtro</w:t>
      </w:r>
    </w:p>
    <w:p w14:paraId="4D3DCB2C" w14:textId="0751D71D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14:paraId="69B620B7" w14:textId="052052B8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NumVentas</w:t>
      </w:r>
      <w:proofErr w:type="spellEnd"/>
    </w:p>
    <w:p w14:paraId="34D5B227" w14:textId="0C5FBE80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NumVisitas</w:t>
      </w:r>
      <w:proofErr w:type="spellEnd"/>
    </w:p>
    <w:p w14:paraId="058CFA01" w14:textId="6EAB66B3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VtasPresencial</w:t>
      </w:r>
      <w:proofErr w:type="spellEnd"/>
    </w:p>
    <w:p w14:paraId="62B902C0" w14:textId="3C9CAA64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VtasNoPresencial</w:t>
      </w:r>
      <w:proofErr w:type="spellEnd"/>
    </w:p>
    <w:p w14:paraId="649ED6A0" w14:textId="33788BAB" w:rsidR="00861B72" w:rsidRP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VisitaPresencial</w:t>
      </w:r>
      <w:proofErr w:type="spellEnd"/>
    </w:p>
    <w:p w14:paraId="149BAE40" w14:textId="4D7B106C" w:rsidR="00861B72" w:rsidRDefault="00861B72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VisitaNoPresencial</w:t>
      </w:r>
      <w:proofErr w:type="spellEnd"/>
    </w:p>
    <w:bookmarkEnd w:id="25"/>
    <w:bookmarkEnd w:id="26"/>
    <w:p w14:paraId="69988E56" w14:textId="77777777"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14:paraId="1C99666A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14:paraId="43FABCEF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14:paraId="052F0128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14:paraId="774C1752" w14:textId="77777777"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14:paraId="3D27A30B" w14:textId="77777777"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14:paraId="34A6B962" w14:textId="77777777"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14:paraId="7B22BD03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14:paraId="2B2BC34E" w14:textId="385C20F7" w:rsidR="008317B2" w:rsidRPr="008317B2" w:rsidRDefault="008317B2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Fechas: </w:t>
      </w:r>
      <w:r>
        <w:rPr>
          <w:rFonts w:cs="Arial"/>
          <w:sz w:val="20"/>
          <w:szCs w:val="20"/>
        </w:rPr>
        <w:t>Se presenta el rango de fechas seleccionadas como filtro.</w:t>
      </w:r>
    </w:p>
    <w:p w14:paraId="7EBA292D" w14:textId="4754A94C"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reporte. Si se seleccionó el filtro de Detallado (Detallado = 1) de acuerdo a la información recibida como parámetro, </w:t>
      </w:r>
      <w:r w:rsidR="002D25DD">
        <w:rPr>
          <w:rFonts w:cs="Arial"/>
          <w:sz w:val="20"/>
          <w:szCs w:val="20"/>
        </w:rPr>
        <w:t xml:space="preserve">en seguida del nombre del reporte </w:t>
      </w:r>
      <w:r>
        <w:rPr>
          <w:rFonts w:cs="Arial"/>
          <w:sz w:val="20"/>
          <w:szCs w:val="20"/>
        </w:rPr>
        <w:t>se presenta la leyenda “</w:t>
      </w:r>
      <w:r w:rsidR="00A01CD9">
        <w:rPr>
          <w:rFonts w:cs="Arial"/>
          <w:sz w:val="20"/>
          <w:szCs w:val="20"/>
        </w:rPr>
        <w:t>DETALLADO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 xml:space="preserve">parámetro, </w:t>
      </w:r>
      <w:r w:rsidR="002D25DD">
        <w:rPr>
          <w:rFonts w:cs="Arial"/>
          <w:sz w:val="20"/>
          <w:szCs w:val="20"/>
        </w:rPr>
        <w:t xml:space="preserve">en seguida del nombre del reporte </w:t>
      </w:r>
      <w:r w:rsidRPr="001D0243">
        <w:rPr>
          <w:rFonts w:cs="Arial"/>
          <w:sz w:val="20"/>
          <w:szCs w:val="20"/>
        </w:rPr>
        <w:t>se presenta la leyenda “</w:t>
      </w:r>
      <w:r w:rsidR="00A01CD9" w:rsidRPr="001D0243">
        <w:rPr>
          <w:rFonts w:cs="Arial"/>
          <w:sz w:val="20"/>
          <w:szCs w:val="20"/>
        </w:rPr>
        <w:t>GENERAL</w:t>
      </w:r>
      <w:r w:rsidRPr="001D0243">
        <w:rPr>
          <w:rFonts w:cs="Arial"/>
          <w:sz w:val="20"/>
          <w:szCs w:val="20"/>
        </w:rPr>
        <w:t>”.</w:t>
      </w:r>
    </w:p>
    <w:p w14:paraId="46CAA4C0" w14:textId="77777777"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14:paraId="671F27E6" w14:textId="77777777"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314A8DB4" w14:textId="0411FD99" w:rsidR="001D0243" w:rsidRPr="00AD2C01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14:paraId="142B027E" w14:textId="36CFF3C2" w:rsidR="001D0243" w:rsidRPr="00AD2C01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p w14:paraId="510B55EB" w14:textId="0C92F86C" w:rsidR="001D0243" w:rsidRPr="00AD2C01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NVE</w:t>
      </w:r>
    </w:p>
    <w:p w14:paraId="3AEBF06A" w14:textId="69A28D17" w:rsidR="001D0243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NVI</w:t>
      </w:r>
    </w:p>
    <w:p w14:paraId="29A2E7C7" w14:textId="0393E339" w:rsidR="008317B2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VEP</w:t>
      </w:r>
    </w:p>
    <w:p w14:paraId="5B80C418" w14:textId="75EFA402" w:rsidR="008317B2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VENP</w:t>
      </w:r>
    </w:p>
    <w:p w14:paraId="0573D206" w14:textId="69B58D7F" w:rsidR="008317B2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VIP</w:t>
      </w:r>
    </w:p>
    <w:p w14:paraId="474CD5DE" w14:textId="2F7EC9DC" w:rsidR="008317B2" w:rsidRPr="00AD2C01" w:rsidRDefault="008317B2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VINP</w:t>
      </w:r>
      <w:r w:rsidR="00A175C9">
        <w:rPr>
          <w:rFonts w:cs="Arial"/>
          <w:sz w:val="20"/>
          <w:szCs w:val="20"/>
        </w:rPr>
        <w:t>**</w:t>
      </w:r>
    </w:p>
    <w:p w14:paraId="0872D666" w14:textId="0B17F6F6"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317B2">
        <w:rPr>
          <w:rFonts w:cs="Arial"/>
          <w:sz w:val="20"/>
          <w:szCs w:val="20"/>
        </w:rPr>
        <w:t>cliente seleccionado como filtro</w:t>
      </w:r>
      <w:r w:rsidR="003B2CB3">
        <w:rPr>
          <w:rFonts w:cs="Arial"/>
          <w:sz w:val="20"/>
          <w:szCs w:val="20"/>
        </w:rPr>
        <w:t>:</w:t>
      </w:r>
    </w:p>
    <w:p w14:paraId="3897A9E6" w14:textId="4D3D1523"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317B2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</w:t>
      </w:r>
      <w:r w:rsidR="008317B2">
        <w:rPr>
          <w:rFonts w:cs="Arial"/>
          <w:sz w:val="20"/>
          <w:szCs w:val="20"/>
        </w:rPr>
        <w:t>la clave del cliente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8317B2">
        <w:rPr>
          <w:rFonts w:cs="Arial"/>
          <w:sz w:val="20"/>
          <w:szCs w:val="20"/>
        </w:rPr>
        <w:t>HistoricoVisita.ClienteClave</w:t>
      </w:r>
      <w:proofErr w:type="spellEnd"/>
      <w:r>
        <w:rPr>
          <w:rFonts w:cs="Arial"/>
          <w:sz w:val="20"/>
          <w:szCs w:val="20"/>
        </w:rPr>
        <w:t>&gt;:</w:t>
      </w:r>
    </w:p>
    <w:p w14:paraId="2D5DA1CA" w14:textId="5F837334" w:rsid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</w:t>
      </w:r>
      <w:r w:rsidR="008317B2">
        <w:rPr>
          <w:rFonts w:cs="Arial"/>
          <w:sz w:val="20"/>
          <w:szCs w:val="20"/>
        </w:rPr>
        <w:t xml:space="preserve">la clave del cliente </w:t>
      </w:r>
      <w:r>
        <w:rPr>
          <w:rFonts w:cs="Arial"/>
          <w:sz w:val="20"/>
          <w:szCs w:val="20"/>
        </w:rPr>
        <w:t>&lt;</w:t>
      </w:r>
      <w:proofErr w:type="spellStart"/>
      <w:r w:rsidR="008317B2">
        <w:rPr>
          <w:rFonts w:cs="Arial"/>
          <w:sz w:val="20"/>
          <w:szCs w:val="20"/>
        </w:rPr>
        <w:t>HistoricoVisita.Cliente</w:t>
      </w:r>
      <w:r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</w:t>
      </w:r>
      <w:r w:rsidR="008317B2">
        <w:rPr>
          <w:rFonts w:cs="Arial"/>
          <w:sz w:val="20"/>
          <w:szCs w:val="20"/>
        </w:rPr>
        <w:t>.</w:t>
      </w:r>
    </w:p>
    <w:p w14:paraId="0E67AF7C" w14:textId="18DD46D9" w:rsidR="008317B2" w:rsidRPr="00F906D0" w:rsidRDefault="008317B2" w:rsidP="008317B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Razón Social: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la </w:t>
      </w:r>
      <w:r w:rsidRPr="00DD309D">
        <w:rPr>
          <w:rFonts w:cs="Arial"/>
          <w:sz w:val="20"/>
          <w:szCs w:val="20"/>
        </w:rPr>
        <w:t>razón social</w:t>
      </w:r>
      <w:r>
        <w:rPr>
          <w:rFonts w:cs="Arial"/>
          <w:sz w:val="20"/>
          <w:szCs w:val="20"/>
        </w:rPr>
        <w:t xml:space="preserve"> del cliente &lt;</w:t>
      </w:r>
      <w:proofErr w:type="spellStart"/>
      <w:r>
        <w:rPr>
          <w:rFonts w:cs="Arial"/>
          <w:sz w:val="20"/>
          <w:szCs w:val="20"/>
        </w:rPr>
        <w:t>HistoricoVisita.RazonSocial</w:t>
      </w:r>
      <w:proofErr w:type="spellEnd"/>
      <w:r>
        <w:rPr>
          <w:rFonts w:cs="Arial"/>
          <w:sz w:val="20"/>
          <w:szCs w:val="20"/>
        </w:rPr>
        <w:t>&gt;.</w:t>
      </w:r>
    </w:p>
    <w:p w14:paraId="459208C8" w14:textId="1BF55C8D" w:rsidR="008317B2" w:rsidRPr="00F906D0" w:rsidRDefault="00C4788C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NVE: </w:t>
      </w:r>
      <w:r>
        <w:rPr>
          <w:rFonts w:cs="Arial"/>
          <w:sz w:val="20"/>
          <w:szCs w:val="20"/>
        </w:rPr>
        <w:t xml:space="preserve">Se presenta la sumatoria del número de ventas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HistoricoVisita.NumVentas</w:t>
      </w:r>
      <w:proofErr w:type="spellEnd"/>
      <w:r>
        <w:rPr>
          <w:rFonts w:cs="Arial"/>
          <w:sz w:val="20"/>
          <w:szCs w:val="20"/>
        </w:rPr>
        <w:t>&gt;.</w:t>
      </w:r>
    </w:p>
    <w:p w14:paraId="595A43DC" w14:textId="59F68F31" w:rsidR="00C4788C" w:rsidRPr="00F906D0" w:rsidRDefault="00C4788C" w:rsidP="00C4788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NVI: </w:t>
      </w:r>
      <w:r>
        <w:rPr>
          <w:rFonts w:cs="Arial"/>
          <w:sz w:val="20"/>
          <w:szCs w:val="20"/>
        </w:rPr>
        <w:t xml:space="preserve">Se presenta la sumatoria del número de visitas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HistoricoVisita.NumVisitas</w:t>
      </w:r>
      <w:proofErr w:type="spellEnd"/>
      <w:r>
        <w:rPr>
          <w:rFonts w:cs="Arial"/>
          <w:sz w:val="20"/>
          <w:szCs w:val="20"/>
        </w:rPr>
        <w:t>&gt;.</w:t>
      </w:r>
    </w:p>
    <w:p w14:paraId="4E575D51" w14:textId="0431FDA1" w:rsidR="00C4788C" w:rsidRPr="00F906D0" w:rsidRDefault="00C4788C" w:rsidP="00C4788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VEP: </w:t>
      </w:r>
      <w:r>
        <w:rPr>
          <w:rFonts w:cs="Arial"/>
          <w:sz w:val="20"/>
          <w:szCs w:val="20"/>
        </w:rPr>
        <w:t xml:space="preserve">Se presenta la sumatoria del número de ventas presenciales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HistoricoVisita.VtasPresencial</w:t>
      </w:r>
      <w:proofErr w:type="spellEnd"/>
      <w:r>
        <w:rPr>
          <w:rFonts w:cs="Arial"/>
          <w:sz w:val="20"/>
          <w:szCs w:val="20"/>
        </w:rPr>
        <w:t>&gt;.</w:t>
      </w:r>
    </w:p>
    <w:p w14:paraId="151B8945" w14:textId="528A224C" w:rsidR="00C4788C" w:rsidRPr="00F906D0" w:rsidRDefault="00C4788C" w:rsidP="00C4788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VENP: </w:t>
      </w:r>
      <w:r>
        <w:rPr>
          <w:rFonts w:cs="Arial"/>
          <w:sz w:val="20"/>
          <w:szCs w:val="20"/>
        </w:rPr>
        <w:t xml:space="preserve">Se presenta la sumatoria del número de ventas no presenciales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HistoricoVisita.VtasNoPresencial</w:t>
      </w:r>
      <w:proofErr w:type="spellEnd"/>
      <w:r>
        <w:rPr>
          <w:rFonts w:cs="Arial"/>
          <w:sz w:val="20"/>
          <w:szCs w:val="20"/>
        </w:rPr>
        <w:t>&gt;.</w:t>
      </w:r>
    </w:p>
    <w:p w14:paraId="7ECA9C74" w14:textId="7F54DDE3" w:rsidR="00A175C9" w:rsidRPr="00F906D0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VIP: </w:t>
      </w:r>
      <w:r>
        <w:rPr>
          <w:rFonts w:cs="Arial"/>
          <w:sz w:val="20"/>
          <w:szCs w:val="20"/>
        </w:rPr>
        <w:t xml:space="preserve">Se presenta la sumatoria del número de visitas presenciales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HistoricoVisita.VisitaPresencial</w:t>
      </w:r>
      <w:proofErr w:type="spellEnd"/>
      <w:r>
        <w:rPr>
          <w:rFonts w:cs="Arial"/>
          <w:sz w:val="20"/>
          <w:szCs w:val="20"/>
        </w:rPr>
        <w:t>&gt;.</w:t>
      </w:r>
    </w:p>
    <w:p w14:paraId="78B77536" w14:textId="28CC01E3" w:rsidR="00A175C9" w:rsidRPr="00F906D0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VINP: </w:t>
      </w:r>
      <w:r>
        <w:rPr>
          <w:rFonts w:cs="Arial"/>
          <w:sz w:val="20"/>
          <w:szCs w:val="20"/>
        </w:rPr>
        <w:t xml:space="preserve">Se presenta la sumatoria del número de visitas no presenciales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HistoricoVisita.VisitaNoPresencial</w:t>
      </w:r>
      <w:proofErr w:type="spellEnd"/>
      <w:r>
        <w:rPr>
          <w:rFonts w:cs="Arial"/>
          <w:sz w:val="20"/>
          <w:szCs w:val="20"/>
        </w:rPr>
        <w:t>&gt;.</w:t>
      </w:r>
    </w:p>
    <w:p w14:paraId="52822E7F" w14:textId="77777777"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673E9C2B" w14:textId="3C821528"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TOTAL: </w:t>
      </w:r>
      <w:r>
        <w:rPr>
          <w:sz w:val="20"/>
          <w:szCs w:val="20"/>
        </w:rPr>
        <w:t>Se presenta la sumatoria</w:t>
      </w:r>
      <w:r w:rsidR="00A175C9">
        <w:rPr>
          <w:sz w:val="20"/>
          <w:szCs w:val="20"/>
        </w:rPr>
        <w:t xml:space="preserve"> o totalizado</w:t>
      </w:r>
      <w:r>
        <w:rPr>
          <w:sz w:val="20"/>
          <w:szCs w:val="20"/>
        </w:rPr>
        <w:t xml:space="preserve"> </w:t>
      </w:r>
      <w:r w:rsidR="00A175C9">
        <w:rPr>
          <w:sz w:val="20"/>
          <w:szCs w:val="20"/>
        </w:rPr>
        <w:t>de las columnas numéricas</w:t>
      </w:r>
      <w:r>
        <w:rPr>
          <w:sz w:val="20"/>
          <w:szCs w:val="20"/>
        </w:rPr>
        <w:t>.</w:t>
      </w:r>
    </w:p>
    <w:p w14:paraId="67FA1C3F" w14:textId="74425333"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</w:t>
      </w:r>
      <w:r w:rsidR="00A175C9">
        <w:rPr>
          <w:rFonts w:cs="Arial"/>
          <w:sz w:val="20"/>
          <w:szCs w:val="20"/>
        </w:rPr>
        <w:t>la siguiente leyenda</w:t>
      </w:r>
      <w:r w:rsidR="004661BC">
        <w:rPr>
          <w:rFonts w:cs="Arial"/>
          <w:sz w:val="20"/>
          <w:szCs w:val="20"/>
        </w:rPr>
        <w:t xml:space="preserve">: </w:t>
      </w:r>
    </w:p>
    <w:p w14:paraId="011A9C0B" w14:textId="6A4532CC" w:rsidR="004661BC" w:rsidRPr="00A175C9" w:rsidRDefault="004661BC" w:rsidP="00A175C9">
      <w:pPr>
        <w:pStyle w:val="Prrafodelista"/>
        <w:numPr>
          <w:ilvl w:val="2"/>
          <w:numId w:val="6"/>
        </w:numPr>
        <w:ind w:left="1701"/>
        <w:rPr>
          <w:rFonts w:cs="Arial"/>
          <w:color w:val="000000"/>
          <w:sz w:val="20"/>
          <w:szCs w:val="20"/>
          <w:lang w:val="es-ES_tradnl" w:eastAsia="es-MX"/>
        </w:rPr>
      </w:pPr>
      <w:r w:rsidRPr="00A175C9">
        <w:rPr>
          <w:sz w:val="20"/>
          <w:szCs w:val="20"/>
          <w:lang w:eastAsia="en-US"/>
        </w:rPr>
        <w:t>“</w:t>
      </w:r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 xml:space="preserve">**NVE = No. </w:t>
      </w:r>
      <w:proofErr w:type="spellStart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>Vtas</w:t>
      </w:r>
      <w:proofErr w:type="spellEnd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 xml:space="preserve">, NVI = No. Visitas, VEP = </w:t>
      </w:r>
      <w:proofErr w:type="spellStart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>Vtas</w:t>
      </w:r>
      <w:proofErr w:type="spellEnd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 xml:space="preserve"> Presencial, VENP = </w:t>
      </w:r>
      <w:proofErr w:type="spellStart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>Vtas</w:t>
      </w:r>
      <w:proofErr w:type="spellEnd"/>
      <w:r w:rsidR="00A175C9" w:rsidRPr="00A175C9">
        <w:rPr>
          <w:rFonts w:cs="Arial"/>
          <w:color w:val="000000"/>
          <w:sz w:val="20"/>
          <w:szCs w:val="20"/>
          <w:lang w:val="es-ES_tradnl" w:eastAsia="es-MX"/>
        </w:rPr>
        <w:t xml:space="preserve"> No Presencial, VIP = Visitas Presencial, VINP = Visitas No Presencial</w:t>
      </w:r>
      <w:r w:rsidRPr="00A175C9">
        <w:rPr>
          <w:sz w:val="20"/>
          <w:szCs w:val="20"/>
          <w:lang w:eastAsia="en-US"/>
        </w:rPr>
        <w:t>”</w:t>
      </w:r>
    </w:p>
    <w:p w14:paraId="429B6979" w14:textId="77777777"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14:paraId="2A75BEAF" w14:textId="77777777" w:rsidR="00A175C9" w:rsidRDefault="00A175C9" w:rsidP="00A1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0221045D" w14:textId="77777777" w:rsidR="00A175C9" w:rsidRPr="00AD2C01" w:rsidRDefault="00A175C9" w:rsidP="00A175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14:paraId="47B10D85" w14:textId="77777777" w:rsidR="00A175C9" w:rsidRPr="00AD2C01" w:rsidRDefault="00A175C9" w:rsidP="00A175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p w14:paraId="6E6087D3" w14:textId="0C9B3E8E" w:rsidR="00A175C9" w:rsidRPr="00AD2C01" w:rsidRDefault="00A175C9" w:rsidP="00A175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Ventas</w:t>
      </w:r>
    </w:p>
    <w:p w14:paraId="084798B3" w14:textId="4CECB968" w:rsidR="00A175C9" w:rsidRDefault="00A175C9" w:rsidP="00A175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Visitas</w:t>
      </w:r>
    </w:p>
    <w:p w14:paraId="0012DDEB" w14:textId="77777777" w:rsidR="00A175C9" w:rsidRDefault="00A175C9" w:rsidP="00A1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seleccionado como filtro:</w:t>
      </w:r>
    </w:p>
    <w:p w14:paraId="6ED83113" w14:textId="77777777" w:rsidR="00A175C9" w:rsidRDefault="00A175C9" w:rsidP="00A175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la columna correspondiente, ordenándola de manera ascendente por la clave del cliente &lt;</w:t>
      </w:r>
      <w:proofErr w:type="spellStart"/>
      <w:r>
        <w:rPr>
          <w:rFonts w:cs="Arial"/>
          <w:sz w:val="20"/>
          <w:szCs w:val="20"/>
        </w:rPr>
        <w:t>HistoricoVisita.ClienteClave</w:t>
      </w:r>
      <w:proofErr w:type="spellEnd"/>
      <w:r>
        <w:rPr>
          <w:rFonts w:cs="Arial"/>
          <w:sz w:val="20"/>
          <w:szCs w:val="20"/>
        </w:rPr>
        <w:t>&gt;:</w:t>
      </w:r>
    </w:p>
    <w:p w14:paraId="76DF9949" w14:textId="77777777" w:rsidR="00A175C9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 clave del cliente &lt;</w:t>
      </w:r>
      <w:proofErr w:type="spellStart"/>
      <w:r>
        <w:rPr>
          <w:rFonts w:cs="Arial"/>
          <w:sz w:val="20"/>
          <w:szCs w:val="20"/>
        </w:rPr>
        <w:t>HistoricoVisita.ClienteClave</w:t>
      </w:r>
      <w:proofErr w:type="spellEnd"/>
      <w:r>
        <w:rPr>
          <w:rFonts w:cs="Arial"/>
          <w:sz w:val="20"/>
          <w:szCs w:val="20"/>
        </w:rPr>
        <w:t>&gt;.</w:t>
      </w:r>
    </w:p>
    <w:p w14:paraId="7B086A4B" w14:textId="77777777" w:rsidR="00A175C9" w:rsidRPr="00F906D0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Razón Social: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la </w:t>
      </w:r>
      <w:r w:rsidRPr="00DD309D">
        <w:rPr>
          <w:rFonts w:cs="Arial"/>
          <w:sz w:val="20"/>
          <w:szCs w:val="20"/>
        </w:rPr>
        <w:t>razón social</w:t>
      </w:r>
      <w:r>
        <w:rPr>
          <w:rFonts w:cs="Arial"/>
          <w:sz w:val="20"/>
          <w:szCs w:val="20"/>
        </w:rPr>
        <w:t xml:space="preserve"> del cliente &lt;</w:t>
      </w:r>
      <w:proofErr w:type="spellStart"/>
      <w:r>
        <w:rPr>
          <w:rFonts w:cs="Arial"/>
          <w:sz w:val="20"/>
          <w:szCs w:val="20"/>
        </w:rPr>
        <w:t>HistoricoVisita.RazonSocial</w:t>
      </w:r>
      <w:proofErr w:type="spellEnd"/>
      <w:r>
        <w:rPr>
          <w:rFonts w:cs="Arial"/>
          <w:sz w:val="20"/>
          <w:szCs w:val="20"/>
        </w:rPr>
        <w:t>&gt;.</w:t>
      </w:r>
    </w:p>
    <w:p w14:paraId="0CE2CB4A" w14:textId="2C0A29EA" w:rsidR="00A175C9" w:rsidRPr="00F906D0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No. Ventas: </w:t>
      </w:r>
      <w:r>
        <w:rPr>
          <w:rFonts w:cs="Arial"/>
          <w:sz w:val="20"/>
          <w:szCs w:val="20"/>
        </w:rPr>
        <w:t xml:space="preserve">Se presenta la sumatoria del número de ventas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HistoricoVisita.NumVentas</w:t>
      </w:r>
      <w:proofErr w:type="spellEnd"/>
      <w:r>
        <w:rPr>
          <w:rFonts w:cs="Arial"/>
          <w:sz w:val="20"/>
          <w:szCs w:val="20"/>
        </w:rPr>
        <w:t>&gt;.</w:t>
      </w:r>
    </w:p>
    <w:p w14:paraId="739D9C16" w14:textId="0BC768AF" w:rsidR="00A175C9" w:rsidRPr="00F906D0" w:rsidRDefault="00A175C9" w:rsidP="00A175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No. Visitas: </w:t>
      </w:r>
      <w:r>
        <w:rPr>
          <w:rFonts w:cs="Arial"/>
          <w:sz w:val="20"/>
          <w:szCs w:val="20"/>
        </w:rPr>
        <w:t xml:space="preserve">Se presenta la sumatoria del número de visitas obtenidas para el cliente en el </w:t>
      </w:r>
      <w:hyperlink w:anchor="paso5" w:history="1">
        <w:r w:rsidRPr="00C4788C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&lt;∑</w:t>
      </w:r>
      <w:proofErr w:type="spellStart"/>
      <w:r>
        <w:rPr>
          <w:rFonts w:cs="Arial"/>
          <w:sz w:val="20"/>
          <w:szCs w:val="20"/>
        </w:rPr>
        <w:t>HistoricoVisita.NumVisitas</w:t>
      </w:r>
      <w:proofErr w:type="spellEnd"/>
      <w:r>
        <w:rPr>
          <w:rFonts w:cs="Arial"/>
          <w:sz w:val="20"/>
          <w:szCs w:val="20"/>
        </w:rPr>
        <w:t>&gt;.</w:t>
      </w:r>
    </w:p>
    <w:p w14:paraId="0530D227" w14:textId="77777777" w:rsidR="00A175C9" w:rsidRDefault="00A175C9" w:rsidP="00A175C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3CFAE1DC" w14:textId="77777777" w:rsidR="00A175C9" w:rsidRPr="00186F87" w:rsidRDefault="00A175C9" w:rsidP="00A175C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TOTAL: </w:t>
      </w:r>
      <w:r>
        <w:rPr>
          <w:sz w:val="20"/>
          <w:szCs w:val="20"/>
        </w:rPr>
        <w:t>Se presenta la sumatoria o totalizado de las columnas numéricas.</w:t>
      </w:r>
    </w:p>
    <w:p w14:paraId="0603744F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14:paraId="4D91B96A" w14:textId="77777777"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14:paraId="6A82F29E" w14:textId="77777777"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14:paraId="3CA292CE" w14:textId="77777777"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14:paraId="43E6C8E5" w14:textId="77777777"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14:paraId="07B5CDCA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14:paraId="64A474A1" w14:textId="3EEFEDFF"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6517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65173">
          <w:rPr>
            <w:rStyle w:val="Hipervnculo"/>
            <w:rFonts w:cs="Arial"/>
            <w:b/>
            <w:sz w:val="20"/>
            <w:szCs w:val="20"/>
          </w:rPr>
          <w:t>1</w:t>
        </w:r>
        <w:r w:rsidR="00065173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14:paraId="141B31D0" w14:textId="77777777"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14:paraId="7252AC8F" w14:textId="77777777"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14:paraId="68B2EC66" w14:textId="77777777"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14:paraId="3323E809" w14:textId="77777777"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6270529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14:paraId="03897917" w14:textId="77777777" w:rsidR="00082CD4" w:rsidRPr="00082CD4" w:rsidRDefault="00082CD4" w:rsidP="00082CD4"/>
    <w:p w14:paraId="4BF71656" w14:textId="77777777"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62705300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14:paraId="6120B6CF" w14:textId="77777777"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3F120DAC" w14:textId="77777777" w:rsidR="0033381A" w:rsidRPr="00360FC5" w:rsidRDefault="0033381A" w:rsidP="006B124C">
      <w:bookmarkStart w:id="33" w:name="_5.2.1.1_AO01_Crear"/>
      <w:bookmarkEnd w:id="33"/>
    </w:p>
    <w:p w14:paraId="32A35D98" w14:textId="77777777" w:rsidR="0049112A" w:rsidRDefault="00FC72FB" w:rsidP="0049112A">
      <w:pPr>
        <w:pStyle w:val="Ttulo3"/>
        <w:jc w:val="both"/>
      </w:pPr>
      <w:bookmarkStart w:id="34" w:name="_Toc6270530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14:paraId="404A6F74" w14:textId="77777777"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02A289D0" w14:textId="77777777"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14:paraId="308DADC8" w14:textId="77777777" w:rsidR="00C956DA" w:rsidRPr="0073380D" w:rsidRDefault="00C956DA" w:rsidP="00A53198">
      <w:pPr>
        <w:rPr>
          <w:lang w:eastAsia="es-MX"/>
        </w:rPr>
      </w:pPr>
    </w:p>
    <w:p w14:paraId="4650947F" w14:textId="77777777"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62705302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14:paraId="1C5D9784" w14:textId="77777777"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4D8A7274" w14:textId="77777777"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14:paraId="53559B44" w14:textId="77777777" w:rsidR="00C956DA" w:rsidRPr="00C956DA" w:rsidRDefault="00C956DA" w:rsidP="00C956DA">
      <w:pPr>
        <w:rPr>
          <w:lang w:val="es-MX" w:eastAsia="es-MX"/>
        </w:rPr>
      </w:pPr>
    </w:p>
    <w:p w14:paraId="1632525A" w14:textId="77777777"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62705303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14:paraId="238E0796" w14:textId="77777777" w:rsidR="00200213" w:rsidRDefault="00200213" w:rsidP="00200213">
      <w:pPr>
        <w:pStyle w:val="Listaconvietas"/>
      </w:pPr>
    </w:p>
    <w:p w14:paraId="1AC5C482" w14:textId="77777777" w:rsidR="00C956DA" w:rsidRPr="0087412C" w:rsidRDefault="00C956DA" w:rsidP="00C956DA">
      <w:pPr>
        <w:pStyle w:val="Listaconvietas"/>
      </w:pPr>
    </w:p>
    <w:p w14:paraId="30107FDA" w14:textId="77777777" w:rsidR="00C956DA" w:rsidRDefault="00C956DA" w:rsidP="00C956DA">
      <w:pPr>
        <w:pStyle w:val="Listaconvietas"/>
      </w:pPr>
    </w:p>
    <w:p w14:paraId="040592C2" w14:textId="77777777"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60EDA7FD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64DBD7AB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2BF3040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18529231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14:paraId="168F9543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BAAE7E8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3675FB5F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D5DE70F" w14:textId="28C696AA" w:rsidR="00C956DA" w:rsidRPr="0094253D" w:rsidRDefault="00065173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01/2021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14:paraId="1C2353FD" w14:textId="77777777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94BF1" w14:textId="77777777" w:rsidR="00C956DA" w:rsidRPr="00200213" w:rsidRDefault="00C956DA" w:rsidP="00F249AC">
            <w:pPr>
              <w:pStyle w:val="Listaconvietas"/>
            </w:pPr>
          </w:p>
        </w:tc>
      </w:tr>
      <w:tr w:rsidR="00C956DA" w:rsidRPr="00200213" w14:paraId="1BE37834" w14:textId="77777777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9D8EB" w14:textId="7F78016D" w:rsidR="00C956DA" w:rsidRPr="00C956DA" w:rsidRDefault="00065173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Juan Manuel Rodríguez</w:t>
            </w:r>
          </w:p>
        </w:tc>
      </w:tr>
      <w:tr w:rsidR="00C956DA" w:rsidRPr="00200213" w14:paraId="5CA24117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0872BA6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14:paraId="626D207C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7A7FBA0" w14:textId="74313AA5" w:rsidR="00C956DA" w:rsidRPr="00C956DA" w:rsidRDefault="00065173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01/2021</w:t>
            </w:r>
          </w:p>
        </w:tc>
      </w:tr>
    </w:tbl>
    <w:p w14:paraId="0F841C74" w14:textId="77777777" w:rsidR="00C956DA" w:rsidRPr="0094253D" w:rsidRDefault="00C956DA" w:rsidP="00C956DA">
      <w:pPr>
        <w:rPr>
          <w:iCs/>
          <w:vanish/>
          <w:sz w:val="20"/>
          <w:szCs w:val="20"/>
        </w:rPr>
      </w:pPr>
    </w:p>
    <w:p w14:paraId="5A4434BA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5A7B251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D7092BD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32BA10D0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2723BF39" w14:textId="77777777" w:rsidR="00C956DA" w:rsidRPr="0094253D" w:rsidRDefault="00C956DA" w:rsidP="00C956DA">
      <w:pPr>
        <w:rPr>
          <w:sz w:val="20"/>
          <w:szCs w:val="20"/>
        </w:rPr>
      </w:pPr>
    </w:p>
    <w:p w14:paraId="216BC85F" w14:textId="77777777" w:rsidR="00C956DA" w:rsidRPr="0094253D" w:rsidRDefault="00C956DA" w:rsidP="00C956DA">
      <w:pPr>
        <w:rPr>
          <w:sz w:val="20"/>
          <w:szCs w:val="20"/>
          <w:lang w:val="es-MX"/>
        </w:rPr>
      </w:pPr>
    </w:p>
    <w:p w14:paraId="3EF2B61C" w14:textId="77777777" w:rsidR="00C956DA" w:rsidRPr="0094253D" w:rsidRDefault="00C956DA" w:rsidP="00C956DA">
      <w:pPr>
        <w:rPr>
          <w:lang w:val="es-MX"/>
        </w:rPr>
      </w:pPr>
    </w:p>
    <w:p w14:paraId="00412299" w14:textId="77777777" w:rsidR="00C956DA" w:rsidRDefault="00C956DA" w:rsidP="00C956DA">
      <w:pPr>
        <w:rPr>
          <w:lang w:val="es-MX"/>
        </w:rPr>
      </w:pPr>
    </w:p>
    <w:p w14:paraId="5DD8F390" w14:textId="77777777" w:rsidR="00C956DA" w:rsidRDefault="00C956DA" w:rsidP="00C956DA">
      <w:pPr>
        <w:rPr>
          <w:lang w:val="es-MX"/>
        </w:rPr>
      </w:pPr>
    </w:p>
    <w:p w14:paraId="6704CD0E" w14:textId="77777777"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09436DCA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3E3B6FF9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C176A2E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7AD7990C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14:paraId="6B4EC81A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9513442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1285452E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85F7E83" w14:textId="670FB977" w:rsidR="00C956DA" w:rsidRPr="0094253D" w:rsidRDefault="00065173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01/2021</w:t>
            </w:r>
          </w:p>
        </w:tc>
      </w:tr>
    </w:tbl>
    <w:p w14:paraId="1DBBA42B" w14:textId="77777777" w:rsidR="000059B9" w:rsidRDefault="000059B9" w:rsidP="000059B9">
      <w:pPr>
        <w:rPr>
          <w:lang w:val="es-MX"/>
        </w:rPr>
      </w:pPr>
    </w:p>
    <w:p w14:paraId="4295D0C6" w14:textId="77777777" w:rsidR="000059B9" w:rsidRPr="00D807FD" w:rsidRDefault="000059B9" w:rsidP="000059B9">
      <w:pPr>
        <w:rPr>
          <w:lang w:val="es-MX"/>
        </w:rPr>
      </w:pPr>
    </w:p>
    <w:p w14:paraId="08771CE4" w14:textId="77777777" w:rsidR="000059B9" w:rsidRDefault="000059B9" w:rsidP="000059B9">
      <w:pPr>
        <w:rPr>
          <w:lang w:val="es-MX"/>
        </w:rPr>
      </w:pPr>
    </w:p>
    <w:p w14:paraId="5C9C0BF3" w14:textId="77777777"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14:paraId="69836129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03353B5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C1F4395" w14:textId="77777777"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14:paraId="56709CA5" w14:textId="77777777" w:rsidR="000059B9" w:rsidRPr="005E463A" w:rsidRDefault="000059B9" w:rsidP="00200213">
      <w:pPr>
        <w:pStyle w:val="Listaconvietas"/>
      </w:pPr>
    </w:p>
    <w:sectPr w:rsidR="000059B9" w:rsidRPr="005E463A" w:rsidSect="007B7377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5CF25" w14:textId="77777777" w:rsidR="001C387E" w:rsidRDefault="001C387E" w:rsidP="00514F06">
      <w:pPr>
        <w:pStyle w:val="Ttulo1"/>
      </w:pPr>
      <w:r>
        <w:separator/>
      </w:r>
    </w:p>
  </w:endnote>
  <w:endnote w:type="continuationSeparator" w:id="0">
    <w:p w14:paraId="3C316935" w14:textId="77777777" w:rsidR="001C387E" w:rsidRDefault="001C387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B7F00" w14:textId="77777777" w:rsidR="00A175C9" w:rsidRDefault="00A175C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B741FD5" w14:textId="77777777" w:rsidR="00A175C9" w:rsidRDefault="00A175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175C9" w:rsidRPr="00596B48" w14:paraId="565AA818" w14:textId="77777777" w:rsidTr="00B01427">
      <w:trPr>
        <w:trHeight w:val="539"/>
      </w:trPr>
      <w:tc>
        <w:tcPr>
          <w:tcW w:w="3331" w:type="dxa"/>
        </w:tcPr>
        <w:p w14:paraId="1772B75E" w14:textId="77777777" w:rsidR="00A175C9" w:rsidRPr="00596B48" w:rsidRDefault="00A175C9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9ED1E85" wp14:editId="08B8903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14:paraId="26F14646" w14:textId="6BC05AA5" w:rsidR="00A175C9" w:rsidRPr="00B01427" w:rsidRDefault="00A175C9" w:rsidP="007B7377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21</w:t>
          </w:r>
        </w:p>
      </w:tc>
      <w:tc>
        <w:tcPr>
          <w:tcW w:w="3473" w:type="dxa"/>
        </w:tcPr>
        <w:p w14:paraId="1121BCF4" w14:textId="77777777" w:rsidR="00A175C9" w:rsidRPr="00596B48" w:rsidRDefault="00A175C9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6517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6517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EEF772F" w14:textId="77777777" w:rsidR="00A175C9" w:rsidRPr="00596B48" w:rsidRDefault="00A175C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BA6B8" w14:textId="77777777" w:rsidR="001C387E" w:rsidRDefault="001C387E" w:rsidP="00514F06">
      <w:pPr>
        <w:pStyle w:val="Ttulo1"/>
      </w:pPr>
      <w:r>
        <w:separator/>
      </w:r>
    </w:p>
  </w:footnote>
  <w:footnote w:type="continuationSeparator" w:id="0">
    <w:p w14:paraId="4A9A6CB2" w14:textId="77777777" w:rsidR="001C387E" w:rsidRDefault="001C387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75C9" w:rsidRPr="00375A5D" w14:paraId="63FD382F" w14:textId="77777777" w:rsidTr="003E5D6F">
      <w:tc>
        <w:tcPr>
          <w:tcW w:w="4604" w:type="dxa"/>
        </w:tcPr>
        <w:p w14:paraId="277F5975" w14:textId="77777777" w:rsidR="00A175C9" w:rsidRPr="00375A5D" w:rsidRDefault="00A175C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5B97A762" w14:textId="77777777" w:rsidR="00A175C9" w:rsidRPr="00375A5D" w:rsidRDefault="00A175C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175C9" w:rsidRPr="00F52321" w14:paraId="452233F2" w14:textId="77777777" w:rsidTr="003E5D6F">
      <w:tc>
        <w:tcPr>
          <w:tcW w:w="4604" w:type="dxa"/>
        </w:tcPr>
        <w:p w14:paraId="04615E43" w14:textId="02F18DD2" w:rsidR="00A175C9" w:rsidRPr="00BC0D4A" w:rsidRDefault="00A175C9" w:rsidP="007B737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CUROLMOV134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ReporteHistóricoDeVisitas(MED)</w:t>
          </w:r>
        </w:p>
      </w:tc>
      <w:tc>
        <w:tcPr>
          <w:tcW w:w="4893" w:type="dxa"/>
        </w:tcPr>
        <w:p w14:paraId="2669D522" w14:textId="6E364931" w:rsidR="00A175C9" w:rsidRPr="005D520D" w:rsidRDefault="00A175C9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28/01/2021 </w:t>
          </w:r>
        </w:p>
      </w:tc>
    </w:tr>
  </w:tbl>
  <w:p w14:paraId="4C2FA667" w14:textId="77777777" w:rsidR="00A175C9" w:rsidRDefault="00A175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175C9" w14:paraId="518A549A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16A7BD26" w14:textId="77777777" w:rsidR="00A175C9" w:rsidRDefault="00A175C9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B8039EF" wp14:editId="713B5E03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14:paraId="3C101F37" w14:textId="77777777" w:rsidR="00A175C9" w:rsidRPr="00872B53" w:rsidRDefault="00A175C9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42DC66B2" w14:textId="77777777" w:rsidR="00A175C9" w:rsidRDefault="00A175C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173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283A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387E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049C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5DD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4F7A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3812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282"/>
    <w:rsid w:val="007A03B1"/>
    <w:rsid w:val="007A1FC8"/>
    <w:rsid w:val="007A43DA"/>
    <w:rsid w:val="007A7851"/>
    <w:rsid w:val="007B35C6"/>
    <w:rsid w:val="007B5043"/>
    <w:rsid w:val="007B5216"/>
    <w:rsid w:val="007B6535"/>
    <w:rsid w:val="007B7377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17B2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1B72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175C9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3BE1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88C"/>
    <w:rsid w:val="00C47CF2"/>
    <w:rsid w:val="00C5127E"/>
    <w:rsid w:val="00C516D0"/>
    <w:rsid w:val="00C531CF"/>
    <w:rsid w:val="00C5646D"/>
    <w:rsid w:val="00C6068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C11C1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6F35-8339-4E2D-AD84-1091B78B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100</TotalTime>
  <Pages>8</Pages>
  <Words>1384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8981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3</cp:revision>
  <cp:lastPrinted>2008-09-11T22:09:00Z</cp:lastPrinted>
  <dcterms:created xsi:type="dcterms:W3CDTF">2021-01-28T10:08:00Z</dcterms:created>
  <dcterms:modified xsi:type="dcterms:W3CDTF">2021-01-28T11:48:00Z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