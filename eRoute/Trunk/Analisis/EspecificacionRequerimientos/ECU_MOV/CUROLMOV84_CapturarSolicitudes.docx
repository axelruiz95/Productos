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796BBC">
      <w:pPr>
        <w:rPr>
          <w:rStyle w:val="nfasis"/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rFonts w:cs="Arial"/>
          <w:lang w:val="es-MX"/>
        </w:rPr>
      </w:pPr>
    </w:p>
    <w:p w:rsidR="00EB78AE" w:rsidRPr="00870F40" w:rsidRDefault="00870F40" w:rsidP="00F25D69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F25D69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F25D69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r w:rsidR="00AF14A5">
        <w:t>Solicitudes</w:t>
      </w:r>
      <w:r w:rsidR="005427FB">
        <w:t xml:space="preserve"> – CUROLMOV</w:t>
      </w:r>
      <w:r w:rsidR="00AF14A5">
        <w:t>84</w:t>
      </w:r>
    </w:p>
    <w:p w:rsidR="0060151C" w:rsidRPr="00CA7A7F" w:rsidRDefault="0060151C" w:rsidP="00F25D69">
      <w:pPr>
        <w:pStyle w:val="Puesto"/>
        <w:jc w:val="right"/>
        <w:rPr>
          <w:lang w:val="es-MX"/>
        </w:rPr>
      </w:pPr>
    </w:p>
    <w:p w:rsidR="0060151C" w:rsidRPr="00457ADF" w:rsidRDefault="00FE1CAC" w:rsidP="00F25D69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102535">
        <w:rPr>
          <w:lang w:val="es-MX"/>
        </w:rPr>
        <w:t>0</w:t>
      </w:r>
    </w:p>
    <w:p w:rsidR="0060151C" w:rsidRPr="00CA7A7F" w:rsidRDefault="0060151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FE1CAC" w:rsidRDefault="00FE1CAC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1436DC" w:rsidRPr="00CA7A7F" w:rsidRDefault="001436DC" w:rsidP="00796BBC">
      <w:pPr>
        <w:rPr>
          <w:b/>
          <w:bCs/>
          <w:lang w:val="es-MX"/>
        </w:rPr>
      </w:pPr>
    </w:p>
    <w:p w:rsidR="009F63D6" w:rsidRPr="00CA7A7F" w:rsidRDefault="00A54B9C" w:rsidP="00796BBC">
      <w:pPr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796BBC">
      <w:pPr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AF14A5" w:rsidP="00723FBA">
            <w:pPr>
              <w:pStyle w:val="Tabletext"/>
              <w:jc w:val="center"/>
            </w:pPr>
            <w:r>
              <w:t>12/12</w:t>
            </w:r>
            <w:r w:rsidR="00B81C86">
              <w:t>/2016</w:t>
            </w:r>
          </w:p>
        </w:tc>
        <w:tc>
          <w:tcPr>
            <w:tcW w:w="1152" w:type="dxa"/>
          </w:tcPr>
          <w:p w:rsidR="000A6ADC" w:rsidRDefault="000A6ADC" w:rsidP="00723FB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796BBC">
            <w:pPr>
              <w:pStyle w:val="Tabletext"/>
              <w:jc w:val="lef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AF14A5">
              <w:t>Solicitudes</w:t>
            </w:r>
            <w:r w:rsidR="003B1A3D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 al Estándar de Casos de Uso 1.4</w:t>
            </w:r>
            <w:r w:rsidRPr="00AE2E70">
              <w:t>.</w:t>
            </w:r>
          </w:p>
          <w:p w:rsidR="0031217A" w:rsidRDefault="0031217A" w:rsidP="00796BBC">
            <w:pPr>
              <w:pStyle w:val="Tabletext"/>
              <w:jc w:val="left"/>
            </w:pPr>
            <w:r w:rsidRPr="00D43B15">
              <w:t>Folio CAI 000</w:t>
            </w:r>
            <w:r w:rsidR="00AF14A5">
              <w:t>4068</w:t>
            </w:r>
          </w:p>
          <w:p w:rsidR="000A6ADC" w:rsidRDefault="00AF14A5" w:rsidP="00796BBC">
            <w:pPr>
              <w:pStyle w:val="Tabletext"/>
              <w:jc w:val="left"/>
            </w:pPr>
            <w:r>
              <w:t>(</w:t>
            </w:r>
            <w:proofErr w:type="spellStart"/>
            <w:r>
              <w:t>Route</w:t>
            </w:r>
            <w:proofErr w:type="spellEnd"/>
            <w:r>
              <w:t xml:space="preserve"> Lite, 1.9</w:t>
            </w:r>
            <w:r w:rsidR="0031217A">
              <w:t>.0.0)</w:t>
            </w:r>
          </w:p>
        </w:tc>
        <w:tc>
          <w:tcPr>
            <w:tcW w:w="2304" w:type="dxa"/>
          </w:tcPr>
          <w:p w:rsidR="000A6ADC" w:rsidRDefault="00240DFC" w:rsidP="00796BBC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</w:tbl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481C4A" w:rsidRPr="00CA7A7F" w:rsidRDefault="00A54B9C" w:rsidP="00113D34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796BBC">
      <w:pPr>
        <w:pStyle w:val="TDC2"/>
        <w:rPr>
          <w:lang w:val="es-MX" w:eastAsia="en-US"/>
        </w:rPr>
      </w:pPr>
    </w:p>
    <w:p w:rsidR="005C1B2B" w:rsidRPr="00CA7A7F" w:rsidRDefault="005C1B2B" w:rsidP="00796BBC">
      <w:pPr>
        <w:pStyle w:val="TDC1"/>
        <w:jc w:val="left"/>
        <w:rPr>
          <w:rStyle w:val="Hipervnculo"/>
          <w:noProof w:val="0"/>
          <w:lang w:val="es-MX"/>
        </w:rPr>
      </w:pPr>
    </w:p>
    <w:p w:rsidR="00702DE5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69397873" w:history="1">
        <w:r w:rsidR="00702DE5" w:rsidRPr="00013732">
          <w:rPr>
            <w:rStyle w:val="Hipervnculo"/>
            <w:lang w:val="es-GT"/>
          </w:rPr>
          <w:t xml:space="preserve">Especificación de Casos de Uso: </w:t>
        </w:r>
        <w:r w:rsidR="00702DE5" w:rsidRPr="00013732">
          <w:rPr>
            <w:rStyle w:val="Hipervnculo"/>
          </w:rPr>
          <w:t xml:space="preserve"> Capturar Solicitudes– CUROLMOV84</w:t>
        </w:r>
        <w:r w:rsidR="00702DE5">
          <w:rPr>
            <w:webHidden/>
          </w:rPr>
          <w:tab/>
        </w:r>
        <w:r w:rsidR="00702DE5">
          <w:rPr>
            <w:webHidden/>
          </w:rPr>
          <w:fldChar w:fldCharType="begin"/>
        </w:r>
        <w:r w:rsidR="00702DE5">
          <w:rPr>
            <w:webHidden/>
          </w:rPr>
          <w:instrText xml:space="preserve"> PAGEREF _Toc469397873 \h </w:instrText>
        </w:r>
        <w:r w:rsidR="00702DE5">
          <w:rPr>
            <w:webHidden/>
          </w:rPr>
        </w:r>
        <w:r w:rsidR="00702DE5">
          <w:rPr>
            <w:webHidden/>
          </w:rPr>
          <w:fldChar w:fldCharType="separate"/>
        </w:r>
        <w:r w:rsidR="00702DE5">
          <w:rPr>
            <w:webHidden/>
          </w:rPr>
          <w:t>4</w:t>
        </w:r>
        <w:r w:rsidR="00702DE5">
          <w:rPr>
            <w:webHidden/>
          </w:rPr>
          <w:fldChar w:fldCharType="end"/>
        </w:r>
      </w:hyperlink>
    </w:p>
    <w:p w:rsidR="00702DE5" w:rsidRDefault="00702D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9397874" w:history="1">
        <w:r w:rsidRPr="0001373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_Toc469397874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2DE5" w:rsidRDefault="00702D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9397875" w:history="1">
        <w:r w:rsidRPr="0001373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</w:rPr>
          <w:t>Caso de uso: Capturar Solicitudes – CUROLMOV84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_Toc469397875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2DE5" w:rsidRDefault="00702D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9397876" w:history="1">
        <w:r w:rsidRPr="00013732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9397877" w:history="1">
        <w:r w:rsidRPr="0001373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_Toc469397877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2DE5" w:rsidRDefault="00702D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9397878" w:history="1">
        <w:r w:rsidRPr="0001373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_Toc469397878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02DE5" w:rsidRDefault="00702D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9397879" w:history="1">
        <w:r w:rsidRPr="00013732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9397880" w:history="1">
        <w:r w:rsidRPr="00013732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9397881" w:history="1">
        <w:r w:rsidRPr="0001373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_Toc469397881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02DE5" w:rsidRDefault="00702D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9397882" w:history="1">
        <w:r w:rsidRPr="00013732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9397883" w:history="1">
        <w:r w:rsidRPr="0001373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9397884" w:history="1">
        <w:r w:rsidRPr="0001373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9397893" w:history="1">
        <w:r w:rsidRPr="00013732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noProof/>
          </w:rPr>
          <w:t>AO01 Crear Nueva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9397894" w:history="1">
        <w:r w:rsidRPr="00013732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noProof/>
          </w:rPr>
          <w:t>AO02 Modificar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9397895" w:history="1">
        <w:r w:rsidRPr="00013732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noProof/>
          </w:rPr>
          <w:t>AO03 Eliminar Registro de 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9397896" w:history="1">
        <w:r w:rsidRPr="0001373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noProof/>
            <w:lang w:val="es-MX"/>
          </w:rPr>
          <w:t>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9397897" w:history="1">
        <w:r w:rsidRPr="00013732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9397898" w:history="1">
        <w:r w:rsidRPr="0001373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_Toc469397898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02DE5" w:rsidRDefault="00702DE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9397899" w:history="1">
        <w:r w:rsidRPr="00013732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_Toc469397899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2DE5" w:rsidRDefault="00702DE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9397900" w:history="1">
        <w:r w:rsidRPr="0001373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1373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_Toc469397900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2A1C58" w:rsidP="00796BBC">
      <w:pPr>
        <w:pStyle w:val="TDC1"/>
        <w:jc w:val="left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96BBC">
      <w:pPr>
        <w:pStyle w:val="InfoBlue"/>
        <w:jc w:val="left"/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527578" w:rsidRDefault="00527578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796BBC">
      <w:pPr>
        <w:rPr>
          <w:lang w:val="es-MX"/>
        </w:rPr>
      </w:pPr>
    </w:p>
    <w:p w:rsidR="007A1FC8" w:rsidRPr="00CA7A7F" w:rsidRDefault="007A1FC8" w:rsidP="00796BBC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FF2384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fldSimple w:instr="title  \* Mergeformat ">
        <w:bookmarkStart w:id="2" w:name="_Toc365897738"/>
        <w:bookmarkStart w:id="3" w:name="_Toc367391398"/>
        <w:bookmarkStart w:id="4" w:name="_Toc469397873"/>
        <w:r w:rsidR="0031217A">
          <w:rPr>
            <w:lang w:val="es-GT"/>
          </w:rPr>
          <w:t xml:space="preserve">Especificación de Casos de Uso: </w:t>
        </w:r>
      </w:fldSimple>
      <w:bookmarkEnd w:id="2"/>
      <w:bookmarkEnd w:id="3"/>
      <w:r>
        <w:rPr>
          <w:lang w:val="es-GT"/>
        </w:rPr>
        <w:fldChar w:fldCharType="end"/>
      </w:r>
      <w:r w:rsidR="003F6CF5" w:rsidRPr="003F6CF5">
        <w:t xml:space="preserve"> </w:t>
      </w:r>
      <w:r w:rsidR="003F6CF5" w:rsidRPr="00382908">
        <w:t>Capturar</w:t>
      </w:r>
      <w:r w:rsidR="00AF14A5">
        <w:t xml:space="preserve"> Solicitudes</w:t>
      </w:r>
      <w:r w:rsidR="003F6CF5">
        <w:t>– CUROLMOV</w:t>
      </w:r>
      <w:r w:rsidR="00B71D5D">
        <w:t>8</w:t>
      </w:r>
      <w:r w:rsidR="00AF14A5">
        <w:t>4</w:t>
      </w:r>
      <w:bookmarkEnd w:id="4"/>
    </w:p>
    <w:p w:rsidR="00752DDD" w:rsidRPr="00CA7A7F" w:rsidRDefault="00752DDD" w:rsidP="00796BBC">
      <w:pPr>
        <w:rPr>
          <w:lang w:val="es-MX" w:eastAsia="en-US"/>
        </w:rPr>
      </w:pPr>
    </w:p>
    <w:p w:rsidR="00FE1CAC" w:rsidRPr="00CA7A7F" w:rsidRDefault="00FE1CAC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  <w:jc w:val="left"/>
      </w:pPr>
    </w:p>
    <w:p w:rsidR="00752DDD" w:rsidRPr="00CA7A7F" w:rsidRDefault="00752DDD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5" w:name="_Toc469397874"/>
      <w:r w:rsidRPr="00CA7A7F">
        <w:t>Introducción</w:t>
      </w:r>
      <w:bookmarkEnd w:id="5"/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3907BC" w:rsidRPr="00CA7A7F" w:rsidRDefault="003907BC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6" w:name="_Toc210573166"/>
      <w:bookmarkStart w:id="7" w:name="_Toc469397875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3F6CF5" w:rsidRPr="00382908">
        <w:t xml:space="preserve">Capturar </w:t>
      </w:r>
      <w:r w:rsidR="00AF14A5">
        <w:t>Solicitudes</w:t>
      </w:r>
      <w:r w:rsidR="003F6CF5">
        <w:t xml:space="preserve"> – CUROLMOV</w:t>
      </w:r>
      <w:r w:rsidR="00B71D5D">
        <w:t>8</w:t>
      </w:r>
      <w:r w:rsidR="00AF14A5">
        <w:t>4</w:t>
      </w:r>
      <w:bookmarkEnd w:id="7"/>
    </w:p>
    <w:p w:rsidR="003907BC" w:rsidRPr="00CA7A7F" w:rsidRDefault="003907BC" w:rsidP="00796BBC">
      <w:pPr>
        <w:rPr>
          <w:i/>
          <w:iCs/>
          <w:color w:val="0000FF"/>
          <w:lang w:val="es-MX"/>
        </w:rPr>
      </w:pPr>
    </w:p>
    <w:p w:rsidR="004D45D6" w:rsidRPr="00CA7A7F" w:rsidRDefault="004D45D6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8" w:name="_Toc182735725"/>
      <w:bookmarkStart w:id="9" w:name="_Toc469397876"/>
      <w:r w:rsidRPr="00CA7A7F">
        <w:rPr>
          <w:rFonts w:cs="Arial"/>
          <w:lang w:val="es-MX"/>
        </w:rPr>
        <w:t>Descripción</w:t>
      </w:r>
      <w:bookmarkEnd w:id="8"/>
      <w:bookmarkEnd w:id="9"/>
    </w:p>
    <w:p w:rsidR="00F726EF" w:rsidRPr="00B97BC5" w:rsidRDefault="00F726EF" w:rsidP="00796BBC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B71D5D">
        <w:rPr>
          <w:sz w:val="20"/>
          <w:szCs w:val="20"/>
          <w:lang w:eastAsia="en-US"/>
        </w:rPr>
        <w:t xml:space="preserve">capturar </w:t>
      </w:r>
      <w:r w:rsidR="00984FED">
        <w:rPr>
          <w:sz w:val="20"/>
          <w:szCs w:val="20"/>
          <w:lang w:eastAsia="en-US"/>
        </w:rPr>
        <w:t>aquellas</w:t>
      </w:r>
      <w:r w:rsidR="00AF14A5">
        <w:rPr>
          <w:sz w:val="20"/>
          <w:szCs w:val="20"/>
          <w:lang w:eastAsia="en-US"/>
        </w:rPr>
        <w:t xml:space="preserve"> peticiones realizadas por los clientes a la empresa con la finalidad de que sean atendidas</w:t>
      </w:r>
      <w:r w:rsidR="00B71D5D">
        <w:rPr>
          <w:sz w:val="20"/>
          <w:szCs w:val="20"/>
          <w:lang w:eastAsia="en-US"/>
        </w:rPr>
        <w:t>.</w:t>
      </w:r>
    </w:p>
    <w:p w:rsidR="004D45D6" w:rsidRPr="00F726EF" w:rsidRDefault="004D45D6" w:rsidP="00796BBC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796BBC">
      <w:pPr>
        <w:rPr>
          <w:i/>
          <w:iCs/>
          <w:color w:val="0000FF"/>
          <w:lang w:val="es-MX"/>
        </w:rPr>
      </w:pPr>
    </w:p>
    <w:p w:rsidR="00481C4A" w:rsidRPr="00CA7A7F" w:rsidRDefault="007B6535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0" w:name="_Toc182735724"/>
      <w:bookmarkStart w:id="11" w:name="_Toc469397877"/>
      <w:r w:rsidRPr="00CA7A7F">
        <w:t>Diagrama de Casos de Uso</w:t>
      </w:r>
      <w:bookmarkEnd w:id="11"/>
    </w:p>
    <w:bookmarkEnd w:id="10"/>
    <w:p w:rsidR="00B20347" w:rsidRPr="00CA7A7F" w:rsidRDefault="00B20347" w:rsidP="00796BBC">
      <w:pPr>
        <w:rPr>
          <w:i/>
          <w:iCs/>
          <w:color w:val="0000FF"/>
          <w:lang w:val="es-MX"/>
        </w:rPr>
      </w:pPr>
    </w:p>
    <w:p w:rsidR="00481C4A" w:rsidRPr="00CA7A7F" w:rsidRDefault="002303A5" w:rsidP="00796BBC">
      <w:pPr>
        <w:rPr>
          <w:i/>
          <w:iCs/>
          <w:color w:val="0000FF"/>
          <w:lang w:val="es-MX"/>
        </w:rPr>
      </w:pPr>
      <w:r w:rsidRPr="002303A5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994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2" w:name="_Toc182735726"/>
      <w:bookmarkStart w:id="13" w:name="_Toc469397878"/>
      <w:r w:rsidRPr="00CA7A7F">
        <w:t>Precondiciones</w:t>
      </w:r>
      <w:bookmarkEnd w:id="12"/>
      <w:bookmarkEnd w:id="13"/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4" w:name="_Toc469397879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796BB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5" w:name="_Toc469397880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0E7DAD" w:rsidRDefault="00C67AF6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171499" w:rsidRPr="00A27C5E" w:rsidRDefault="00AF14A5" w:rsidP="00A27C5E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La actividad debe estar dada de alta para el Usuario.</w:t>
      </w:r>
    </w:p>
    <w:p w:rsidR="00481C4A" w:rsidRDefault="00481C4A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6" w:name="_Toc52616584"/>
      <w:bookmarkStart w:id="17" w:name="_Toc182735728"/>
      <w:bookmarkStart w:id="18" w:name="_Toc469397881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796BBC">
      <w:pPr>
        <w:pStyle w:val="Textoindependiente"/>
        <w:jc w:val="left"/>
        <w:rPr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69397882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0E7D31" w:rsidRPr="008C345A" w:rsidRDefault="000E7D31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921551" w:rsidRPr="008E1481" w:rsidRDefault="00604FC3" w:rsidP="008E1481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FF3708">
          <w:rPr>
            <w:rStyle w:val="Hipervnculo"/>
            <w:b/>
            <w:sz w:val="20"/>
            <w:szCs w:val="20"/>
          </w:rPr>
          <w:t>Sele</w:t>
        </w:r>
        <w:r w:rsidR="00FF3708" w:rsidRPr="00FF3708">
          <w:rPr>
            <w:rStyle w:val="Hipervnculo"/>
            <w:b/>
            <w:sz w:val="20"/>
            <w:szCs w:val="20"/>
          </w:rPr>
          <w:t>ccionar Actividades para la visita – CUROLMOV11</w:t>
        </w:r>
      </w:hyperlink>
    </w:p>
    <w:p w:rsidR="00CF7F02" w:rsidRDefault="00CF7F02" w:rsidP="00CF7F02">
      <w:pPr>
        <w:pStyle w:val="Prrafodelista"/>
        <w:numPr>
          <w:ilvl w:val="0"/>
          <w:numId w:val="33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CF7F02" w:rsidRPr="007F4677" w:rsidRDefault="00CF7F02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RUTClave</w:t>
      </w:r>
      <w:proofErr w:type="spellEnd"/>
    </w:p>
    <w:p w:rsidR="00CF7F02" w:rsidRDefault="00CF7F02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DiaClave</w:t>
      </w:r>
      <w:proofErr w:type="spellEnd"/>
    </w:p>
    <w:p w:rsidR="00591614" w:rsidRDefault="00591614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32754F" w:rsidRPr="007F4677" w:rsidRDefault="0032754F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F7F02" w:rsidRPr="007F4677" w:rsidRDefault="00CF7F02" w:rsidP="00CF7F02">
      <w:pPr>
        <w:pStyle w:val="Prrafodelista"/>
        <w:numPr>
          <w:ilvl w:val="1"/>
          <w:numId w:val="33"/>
        </w:numPr>
        <w:jc w:val="both"/>
        <w:rPr>
          <w:rFonts w:cs="Arial"/>
          <w:sz w:val="20"/>
          <w:szCs w:val="20"/>
        </w:rPr>
      </w:pPr>
      <w:proofErr w:type="spellStart"/>
      <w:r w:rsidRPr="007F4677">
        <w:rPr>
          <w:rFonts w:cs="Arial"/>
          <w:sz w:val="20"/>
          <w:szCs w:val="20"/>
        </w:rPr>
        <w:t>UsuarioId</w:t>
      </w:r>
      <w:proofErr w:type="spellEnd"/>
    </w:p>
    <w:p w:rsidR="0032754F" w:rsidRDefault="0032754F" w:rsidP="00CF7F02">
      <w:pPr>
        <w:pStyle w:val="Prrafodelista"/>
        <w:numPr>
          <w:ilvl w:val="0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paso4"/>
      <w:r>
        <w:rPr>
          <w:rStyle w:val="Hipervnculo"/>
          <w:rFonts w:cs="Arial"/>
          <w:color w:val="auto"/>
          <w:sz w:val="20"/>
          <w:szCs w:val="20"/>
          <w:u w:val="none"/>
        </w:rPr>
        <w:t>El sistema obtiene la siguiente información del Cliente</w:t>
      </w:r>
    </w:p>
    <w:p w:rsidR="0032754F" w:rsidRPr="0032754F" w:rsidRDefault="0032754F" w:rsidP="0032754F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32754F">
        <w:rPr>
          <w:rStyle w:val="Hipervnculo"/>
          <w:rFonts w:cs="Arial"/>
          <w:b/>
          <w:color w:val="auto"/>
          <w:sz w:val="20"/>
          <w:szCs w:val="20"/>
          <w:u w:val="none"/>
        </w:rPr>
        <w:t>Cliente</w:t>
      </w:r>
    </w:p>
    <w:p w:rsidR="0032754F" w:rsidRDefault="0032754F" w:rsidP="0032754F">
      <w:pPr>
        <w:pStyle w:val="Prrafodelista"/>
        <w:numPr>
          <w:ilvl w:val="2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registrado en sesión</w:t>
      </w:r>
    </w:p>
    <w:p w:rsidR="0032754F" w:rsidRDefault="0032754F" w:rsidP="0032754F">
      <w:pPr>
        <w:pStyle w:val="Prrafodelista"/>
        <w:numPr>
          <w:ilvl w:val="2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Clave</w:t>
      </w:r>
    </w:p>
    <w:p w:rsidR="0032754F" w:rsidRDefault="0032754F" w:rsidP="0032754F">
      <w:pPr>
        <w:pStyle w:val="Prrafodelista"/>
        <w:numPr>
          <w:ilvl w:val="2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RazonSocial</w:t>
      </w:r>
      <w:proofErr w:type="spellEnd"/>
    </w:p>
    <w:p w:rsidR="00CF7F02" w:rsidRPr="008C345A" w:rsidRDefault="00CF7F02" w:rsidP="00CF7F02">
      <w:pPr>
        <w:pStyle w:val="Prrafodelista"/>
        <w:numPr>
          <w:ilvl w:val="0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  <w:bookmarkEnd w:id="22"/>
    </w:p>
    <w:p w:rsidR="00CF7F02" w:rsidRDefault="007562F0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Solicitud</w:t>
      </w:r>
    </w:p>
    <w:p w:rsidR="00CF7F02" w:rsidRPr="007954AA" w:rsidRDefault="00CF7F02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</w:t>
      </w:r>
      <w:proofErr w:type="spellStart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CF7F02" w:rsidRDefault="00CF7F02" w:rsidP="00CF7F02">
      <w:pPr>
        <w:pStyle w:val="Prrafodelista"/>
        <w:numPr>
          <w:ilvl w:val="0"/>
          <w:numId w:val="33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32754F" w:rsidRDefault="0032754F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Cliente.Clave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 + ”-“ +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Cliente.RazonSocial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 </w:t>
      </w:r>
    </w:p>
    <w:p w:rsidR="00CF7F02" w:rsidRPr="00AF263B" w:rsidRDefault="00CF7F02" w:rsidP="00CF7F02">
      <w:pPr>
        <w:pStyle w:val="Prrafodelista"/>
        <w:numPr>
          <w:ilvl w:val="1"/>
          <w:numId w:val="33"/>
        </w:numPr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4248DE" w:rsidRPr="008C345A" w:rsidRDefault="00CF7F02" w:rsidP="00CF7F02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D02928" w:rsidRDefault="00D02928" w:rsidP="00796BBC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7562F0">
        <w:rPr>
          <w:rFonts w:cs="Arial"/>
          <w:sz w:val="20"/>
          <w:szCs w:val="20"/>
        </w:rPr>
        <w:t xml:space="preserve"> de la tabla Solicitud</w:t>
      </w:r>
      <w:r w:rsidR="004B14CF">
        <w:rPr>
          <w:rFonts w:cs="Arial"/>
          <w:sz w:val="20"/>
          <w:szCs w:val="20"/>
        </w:rPr>
        <w:t xml:space="preserve"> donde &lt;</w:t>
      </w:r>
      <w:proofErr w:type="spellStart"/>
      <w:r w:rsidR="00CA3F7F">
        <w:rPr>
          <w:rFonts w:cs="Arial"/>
          <w:sz w:val="20"/>
          <w:szCs w:val="20"/>
        </w:rPr>
        <w:t>Solicitud.TipoEstado</w:t>
      </w:r>
      <w:proofErr w:type="spellEnd"/>
      <w:r w:rsidR="00CA3F7F">
        <w:rPr>
          <w:rFonts w:cs="Arial"/>
          <w:sz w:val="20"/>
          <w:szCs w:val="20"/>
        </w:rPr>
        <w:t xml:space="preserve"> = 1</w:t>
      </w:r>
      <w:r w:rsidR="0008792E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4D3112" w:rsidRPr="004A396D" w:rsidRDefault="00CA3F7F" w:rsidP="00796BBC">
      <w:pPr>
        <w:numPr>
          <w:ilvl w:val="3"/>
          <w:numId w:val="33"/>
        </w:numPr>
        <w:rPr>
          <w:rFonts w:cs="Arial"/>
          <w:b/>
          <w:sz w:val="20"/>
          <w:szCs w:val="20"/>
        </w:rPr>
      </w:pPr>
      <w:r w:rsidRPr="004A396D">
        <w:rPr>
          <w:rFonts w:cs="Arial"/>
          <w:b/>
          <w:sz w:val="20"/>
          <w:szCs w:val="20"/>
        </w:rPr>
        <w:t>Solicitud</w:t>
      </w:r>
    </w:p>
    <w:p w:rsidR="003412B0" w:rsidRDefault="00CA3F7F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SOLId</w:t>
      </w:r>
      <w:proofErr w:type="spellEnd"/>
    </w:p>
    <w:p w:rsidR="003412B0" w:rsidRDefault="00CA3F7F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0B1832" w:rsidRDefault="000B1832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591614">
        <w:rPr>
          <w:rFonts w:cs="Arial"/>
          <w:sz w:val="20"/>
          <w:szCs w:val="20"/>
        </w:rPr>
        <w:t xml:space="preserve"> = </w:t>
      </w:r>
      <w:proofErr w:type="spellStart"/>
      <w:r w:rsidR="00591614">
        <w:rPr>
          <w:rFonts w:cs="Arial"/>
          <w:sz w:val="20"/>
          <w:szCs w:val="20"/>
        </w:rPr>
        <w:t>VisitaClave</w:t>
      </w:r>
      <w:proofErr w:type="spellEnd"/>
      <w:r w:rsidR="00591614">
        <w:rPr>
          <w:rFonts w:cs="Arial"/>
          <w:sz w:val="20"/>
          <w:szCs w:val="20"/>
        </w:rPr>
        <w:t xml:space="preserve"> </w:t>
      </w:r>
      <w:r w:rsidR="00591614" w:rsidRPr="00591614">
        <w:rPr>
          <w:rFonts w:cs="Arial"/>
          <w:i/>
          <w:sz w:val="20"/>
          <w:szCs w:val="20"/>
        </w:rPr>
        <w:t>**registrada en sesión</w:t>
      </w:r>
    </w:p>
    <w:p w:rsidR="000B1832" w:rsidRDefault="000B1832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702DE5">
        <w:rPr>
          <w:rFonts w:cs="Arial"/>
          <w:sz w:val="20"/>
          <w:szCs w:val="20"/>
        </w:rPr>
        <w:t xml:space="preserve"> = </w:t>
      </w:r>
      <w:proofErr w:type="spellStart"/>
      <w:r w:rsidR="00702DE5">
        <w:rPr>
          <w:rFonts w:cs="Arial"/>
          <w:sz w:val="20"/>
          <w:szCs w:val="20"/>
        </w:rPr>
        <w:t>DiaClave</w:t>
      </w:r>
      <w:proofErr w:type="spellEnd"/>
      <w:r w:rsidR="00702DE5">
        <w:rPr>
          <w:rFonts w:cs="Arial"/>
          <w:sz w:val="20"/>
          <w:szCs w:val="20"/>
        </w:rPr>
        <w:t xml:space="preserve"> ** registrado en sesión</w:t>
      </w:r>
    </w:p>
    <w:p w:rsidR="00F00999" w:rsidRPr="004A396D" w:rsidRDefault="004A396D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TipoArea</w:t>
      </w:r>
      <w:proofErr w:type="spellEnd"/>
    </w:p>
    <w:p w:rsidR="004A396D" w:rsidRPr="004A396D" w:rsidRDefault="004A396D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TipoPeticion</w:t>
      </w:r>
      <w:proofErr w:type="spellEnd"/>
    </w:p>
    <w:p w:rsidR="004A396D" w:rsidRPr="004A396D" w:rsidRDefault="004A396D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</w:t>
      </w:r>
      <w:proofErr w:type="spellEnd"/>
    </w:p>
    <w:p w:rsidR="004A396D" w:rsidRPr="004A396D" w:rsidRDefault="004A396D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Concepto</w:t>
      </w:r>
    </w:p>
    <w:p w:rsidR="004A396D" w:rsidRPr="004A396D" w:rsidRDefault="004A396D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4A396D" w:rsidRPr="004A396D" w:rsidRDefault="004A396D" w:rsidP="003412B0">
      <w:pPr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</w:p>
    <w:p w:rsidR="00251F0A" w:rsidRDefault="00251F0A" w:rsidP="000B1832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por lo menos un registro</w:t>
      </w:r>
      <w:r w:rsidR="004A396D">
        <w:rPr>
          <w:rFonts w:cs="Arial"/>
          <w:sz w:val="20"/>
          <w:szCs w:val="20"/>
        </w:rPr>
        <w:t xml:space="preserve"> obtenido de la tabla </w:t>
      </w:r>
      <w:r w:rsidR="004A396D" w:rsidRPr="004A396D">
        <w:rPr>
          <w:rFonts w:cs="Arial"/>
          <w:b/>
          <w:sz w:val="20"/>
          <w:szCs w:val="20"/>
        </w:rPr>
        <w:t>Solicitud</w:t>
      </w:r>
      <w:r>
        <w:rPr>
          <w:rFonts w:cs="Arial"/>
          <w:sz w:val="20"/>
          <w:szCs w:val="20"/>
        </w:rPr>
        <w:t>&gt;</w:t>
      </w:r>
    </w:p>
    <w:p w:rsidR="000B1832" w:rsidRDefault="000B1832" w:rsidP="00251F0A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</w:t>
      </w:r>
      <w:r w:rsidR="00112273">
        <w:rPr>
          <w:rFonts w:cs="Arial"/>
          <w:sz w:val="20"/>
          <w:szCs w:val="20"/>
        </w:rPr>
        <w:t>da registro obtenido de Solicitudes</w:t>
      </w:r>
    </w:p>
    <w:p w:rsidR="000B1832" w:rsidRDefault="000B1832" w:rsidP="00251F0A">
      <w:pPr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B1832" w:rsidRDefault="00112273" w:rsidP="00251F0A">
      <w:pPr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Solicitud.Folio</w:t>
      </w:r>
      <w:proofErr w:type="spellEnd"/>
      <w:r w:rsidR="000B1832">
        <w:rPr>
          <w:rFonts w:cs="Arial"/>
          <w:sz w:val="20"/>
          <w:szCs w:val="20"/>
        </w:rPr>
        <w:t>&gt;</w:t>
      </w:r>
    </w:p>
    <w:p w:rsidR="00ED4D16" w:rsidRPr="00112273" w:rsidRDefault="00112273" w:rsidP="00112273">
      <w:pPr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Solicitud.Concepto</w:t>
      </w:r>
      <w:proofErr w:type="spellEnd"/>
      <w:r w:rsidR="00ED4D16">
        <w:rPr>
          <w:rFonts w:cs="Arial"/>
          <w:sz w:val="20"/>
          <w:szCs w:val="20"/>
        </w:rPr>
        <w:t>&gt;</w:t>
      </w:r>
    </w:p>
    <w:p w:rsidR="00E308E8" w:rsidRPr="00E308E8" w:rsidRDefault="00E308E8" w:rsidP="00251F0A">
      <w:pPr>
        <w:numPr>
          <w:ilvl w:val="1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A43D41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FA4E4D" w:rsidRPr="0032754F" w:rsidRDefault="00E308E8" w:rsidP="00251F0A">
      <w:pPr>
        <w:numPr>
          <w:ilvl w:val="2"/>
          <w:numId w:val="3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flujo alterno opcional </w:t>
      </w:r>
      <w:bookmarkStart w:id="23" w:name="AO01_r"/>
      <w:bookmarkEnd w:id="23"/>
      <w:r w:rsidR="00702DE5">
        <w:rPr>
          <w:rFonts w:cs="Arial"/>
          <w:b/>
          <w:sz w:val="20"/>
          <w:szCs w:val="20"/>
        </w:rPr>
        <w:fldChar w:fldCharType="begin"/>
      </w:r>
      <w:r w:rsidR="00702DE5">
        <w:rPr>
          <w:rFonts w:cs="Arial"/>
          <w:b/>
          <w:sz w:val="20"/>
          <w:szCs w:val="20"/>
        </w:rPr>
        <w:instrText xml:space="preserve"> HYPERLINK  \l "AO01" </w:instrText>
      </w:r>
      <w:r w:rsidR="00702DE5">
        <w:rPr>
          <w:rFonts w:cs="Arial"/>
          <w:b/>
          <w:sz w:val="20"/>
          <w:szCs w:val="20"/>
        </w:rPr>
      </w:r>
      <w:r w:rsidR="00702DE5">
        <w:rPr>
          <w:rFonts w:cs="Arial"/>
          <w:b/>
          <w:sz w:val="20"/>
          <w:szCs w:val="20"/>
        </w:rPr>
        <w:fldChar w:fldCharType="separate"/>
      </w:r>
      <w:r w:rsidR="00B42DA8" w:rsidRPr="00702DE5">
        <w:rPr>
          <w:rStyle w:val="Hipervnculo"/>
          <w:rFonts w:cs="Arial"/>
          <w:b/>
          <w:sz w:val="20"/>
          <w:szCs w:val="20"/>
        </w:rPr>
        <w:t>AO01 Crear Nuev</w:t>
      </w:r>
      <w:r w:rsidR="009B0B61" w:rsidRPr="00702DE5">
        <w:rPr>
          <w:rStyle w:val="Hipervnculo"/>
          <w:rFonts w:cs="Arial"/>
          <w:b/>
          <w:sz w:val="20"/>
          <w:szCs w:val="20"/>
        </w:rPr>
        <w:t>a Solicitud</w:t>
      </w:r>
      <w:r w:rsidR="00702DE5">
        <w:rPr>
          <w:rFonts w:cs="Arial"/>
          <w:b/>
          <w:sz w:val="20"/>
          <w:szCs w:val="20"/>
        </w:rPr>
        <w:fldChar w:fldCharType="end"/>
      </w:r>
    </w:p>
    <w:p w:rsidR="00F00999" w:rsidRPr="0032754F" w:rsidRDefault="00F00999" w:rsidP="00251F0A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un registro con un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click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>&gt;</w:t>
      </w:r>
    </w:p>
    <w:p w:rsidR="0032754F" w:rsidRPr="0032754F" w:rsidRDefault="0032754F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pone en sesión la siguiente información:</w:t>
      </w:r>
    </w:p>
    <w:p w:rsidR="0032754F" w:rsidRPr="00F00999" w:rsidRDefault="00B47496" w:rsidP="00251F0A">
      <w:pPr>
        <w:pStyle w:val="Prrafodelista"/>
        <w:numPr>
          <w:ilvl w:val="3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702DE5">
        <w:rPr>
          <w:rStyle w:val="Hipervnculo"/>
          <w:b/>
          <w:color w:val="auto"/>
          <w:sz w:val="20"/>
          <w:szCs w:val="20"/>
          <w:u w:val="none"/>
        </w:rPr>
        <w:t>SolicitudSeleccionada</w:t>
      </w:r>
      <w:proofErr w:type="spellEnd"/>
      <w:r w:rsidR="00C05D23">
        <w:rPr>
          <w:rStyle w:val="Hipervnculo"/>
          <w:color w:val="auto"/>
          <w:sz w:val="20"/>
          <w:szCs w:val="20"/>
          <w:u w:val="none"/>
        </w:rPr>
        <w:t xml:space="preserve"> = </w:t>
      </w:r>
      <w:r>
        <w:rPr>
          <w:rStyle w:val="Hipervnculo"/>
          <w:color w:val="auto"/>
          <w:sz w:val="20"/>
          <w:szCs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Solicitud.SOLId</w:t>
      </w:r>
      <w:proofErr w:type="spellEnd"/>
      <w:r w:rsidR="0032754F">
        <w:rPr>
          <w:rStyle w:val="Hipervnculo"/>
          <w:color w:val="auto"/>
          <w:sz w:val="20"/>
          <w:szCs w:val="20"/>
          <w:u w:val="none"/>
        </w:rPr>
        <w:t>&gt;</w:t>
      </w:r>
      <w:r w:rsidR="00C05D23">
        <w:rPr>
          <w:rStyle w:val="Hipervnculo"/>
          <w:color w:val="auto"/>
          <w:sz w:val="20"/>
          <w:szCs w:val="20"/>
          <w:u w:val="none"/>
        </w:rPr>
        <w:t xml:space="preserve"> del registro seleccionado.</w:t>
      </w:r>
    </w:p>
    <w:p w:rsidR="00F00999" w:rsidRPr="00F00999" w:rsidRDefault="00F00999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flujo alterno opcional </w:t>
      </w:r>
      <w:bookmarkStart w:id="24" w:name="AO02_r"/>
      <w:bookmarkEnd w:id="24"/>
      <w:r w:rsidR="00702DE5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702DE5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"AO02" </w:instrText>
      </w:r>
      <w:r w:rsidR="00702DE5">
        <w:rPr>
          <w:rStyle w:val="Hipervnculo"/>
          <w:b/>
          <w:color w:val="auto"/>
          <w:sz w:val="20"/>
          <w:szCs w:val="20"/>
          <w:u w:val="none"/>
        </w:rPr>
      </w:r>
      <w:r w:rsidR="00702DE5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="00B47496" w:rsidRPr="00702DE5">
        <w:rPr>
          <w:rStyle w:val="Hipervnculo"/>
          <w:b/>
          <w:sz w:val="20"/>
          <w:szCs w:val="20"/>
        </w:rPr>
        <w:t>AO02 Modificar Solicitud</w:t>
      </w:r>
      <w:r w:rsidR="00702DE5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F00999" w:rsidRPr="00C05D23" w:rsidRDefault="00F00999" w:rsidP="00251F0A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Si &lt;el actor selecciona un registro y mantiene 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Click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Sostenido&gt;</w:t>
      </w:r>
    </w:p>
    <w:p w:rsidR="00F00999" w:rsidRPr="00F00999" w:rsidRDefault="00F00999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presenta un submenú con las siguientes opciones:</w:t>
      </w:r>
    </w:p>
    <w:p w:rsidR="00F00999" w:rsidRPr="00B66ABB" w:rsidRDefault="00F00999" w:rsidP="00251F0A">
      <w:pPr>
        <w:pStyle w:val="Prrafodelista"/>
        <w:numPr>
          <w:ilvl w:val="3"/>
          <w:numId w:val="3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66ABB">
        <w:rPr>
          <w:rStyle w:val="Hipervnculo"/>
          <w:b/>
          <w:color w:val="auto"/>
          <w:sz w:val="20"/>
          <w:szCs w:val="20"/>
          <w:u w:val="none"/>
        </w:rPr>
        <w:lastRenderedPageBreak/>
        <w:t>Eliminar</w:t>
      </w:r>
    </w:p>
    <w:p w:rsidR="001B3387" w:rsidRPr="002F0056" w:rsidRDefault="001B3387" w:rsidP="00251F0A">
      <w:pPr>
        <w:pStyle w:val="Prrafodelista"/>
        <w:numPr>
          <w:ilvl w:val="2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&lt;el actor selecciona la opción “</w:t>
      </w:r>
      <w:r w:rsidRPr="001B3387">
        <w:rPr>
          <w:rStyle w:val="Hipervnculo"/>
          <w:b/>
          <w:color w:val="auto"/>
          <w:sz w:val="20"/>
          <w:szCs w:val="20"/>
          <w:u w:val="none"/>
        </w:rPr>
        <w:t>Eliminar</w:t>
      </w:r>
      <w:r>
        <w:rPr>
          <w:rStyle w:val="Hipervnculo"/>
          <w:color w:val="auto"/>
          <w:sz w:val="20"/>
          <w:szCs w:val="20"/>
          <w:u w:val="none"/>
        </w:rPr>
        <w:t>”&gt;</w:t>
      </w:r>
    </w:p>
    <w:p w:rsidR="002F0056" w:rsidRPr="002F0056" w:rsidRDefault="002F0056" w:rsidP="002F0056">
      <w:pPr>
        <w:pStyle w:val="Prrafodelista"/>
        <w:numPr>
          <w:ilvl w:val="3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pone en sesión la siguiente información:</w:t>
      </w:r>
    </w:p>
    <w:p w:rsidR="002F0056" w:rsidRPr="001B3387" w:rsidRDefault="00B47496" w:rsidP="002F0056">
      <w:pPr>
        <w:pStyle w:val="Prrafodelista"/>
        <w:numPr>
          <w:ilvl w:val="4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szCs w:val="20"/>
          <w:u w:val="none"/>
        </w:rPr>
        <w:t>SolicitudSeleccionada</w:t>
      </w:r>
      <w:proofErr w:type="spellEnd"/>
      <w:r>
        <w:rPr>
          <w:rStyle w:val="Hipervnculo"/>
          <w:color w:val="auto"/>
          <w:sz w:val="20"/>
          <w:szCs w:val="20"/>
          <w:u w:val="none"/>
        </w:rPr>
        <w:t xml:space="preserve"> = &lt;</w:t>
      </w:r>
      <w:proofErr w:type="spellStart"/>
      <w:r>
        <w:rPr>
          <w:rStyle w:val="Hipervnculo"/>
          <w:color w:val="auto"/>
          <w:sz w:val="20"/>
          <w:szCs w:val="20"/>
          <w:u w:val="none"/>
        </w:rPr>
        <w:t>Solicitud.SOLId</w:t>
      </w:r>
      <w:proofErr w:type="spellEnd"/>
      <w:r w:rsidR="00C03550">
        <w:rPr>
          <w:rStyle w:val="Hipervnculo"/>
          <w:color w:val="auto"/>
          <w:sz w:val="20"/>
          <w:szCs w:val="20"/>
          <w:u w:val="none"/>
        </w:rPr>
        <w:t>&gt; del registro seleccionado.</w:t>
      </w:r>
    </w:p>
    <w:p w:rsidR="001B3387" w:rsidRPr="00F00999" w:rsidRDefault="001B3387" w:rsidP="00251F0A">
      <w:pPr>
        <w:pStyle w:val="Prrafodelista"/>
        <w:numPr>
          <w:ilvl w:val="3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continúa en el flujo alterno opcional </w:t>
      </w:r>
      <w:bookmarkStart w:id="25" w:name="AO03_r"/>
      <w:bookmarkEnd w:id="25"/>
      <w:r w:rsidR="00702DE5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702DE5">
        <w:rPr>
          <w:rStyle w:val="Hipervnculo"/>
          <w:b/>
          <w:color w:val="auto"/>
          <w:sz w:val="20"/>
          <w:szCs w:val="20"/>
          <w:u w:val="none"/>
        </w:rPr>
        <w:instrText xml:space="preserve"> HYPERLINK  \l "AO03" </w:instrText>
      </w:r>
      <w:r w:rsidR="00702DE5">
        <w:rPr>
          <w:rStyle w:val="Hipervnculo"/>
          <w:b/>
          <w:color w:val="auto"/>
          <w:sz w:val="20"/>
          <w:szCs w:val="20"/>
          <w:u w:val="none"/>
        </w:rPr>
      </w:r>
      <w:r w:rsidR="00702DE5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Pr="00702DE5">
        <w:rPr>
          <w:rStyle w:val="Hipervnculo"/>
          <w:b/>
          <w:sz w:val="20"/>
          <w:szCs w:val="20"/>
        </w:rPr>
        <w:t>A</w:t>
      </w:r>
      <w:r w:rsidR="00B47496" w:rsidRPr="00702DE5">
        <w:rPr>
          <w:rStyle w:val="Hipervnculo"/>
          <w:b/>
          <w:sz w:val="20"/>
          <w:szCs w:val="20"/>
        </w:rPr>
        <w:t>O03 Eliminar Registro de Solicitud</w:t>
      </w:r>
      <w:r w:rsidR="00702DE5">
        <w:rPr>
          <w:rStyle w:val="Hipervnculo"/>
          <w:b/>
          <w:color w:val="auto"/>
          <w:sz w:val="20"/>
          <w:szCs w:val="20"/>
          <w:u w:val="none"/>
        </w:rPr>
        <w:fldChar w:fldCharType="end"/>
      </w:r>
    </w:p>
    <w:p w:rsidR="00A43D41" w:rsidRPr="00FA4E4D" w:rsidRDefault="00A43D41" w:rsidP="00251F0A">
      <w:pPr>
        <w:numPr>
          <w:ilvl w:val="1"/>
          <w:numId w:val="3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32754F" w:rsidRPr="00FF3708" w:rsidRDefault="0032754F" w:rsidP="00FF3708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</w:t>
      </w:r>
      <w:r w:rsidR="00FF3708">
        <w:rPr>
          <w:rFonts w:cs="Arial"/>
          <w:sz w:val="20"/>
          <w:szCs w:val="20"/>
        </w:rPr>
        <w:t xml:space="preserve"> para la Visita </w:t>
      </w:r>
      <w:r>
        <w:rPr>
          <w:rFonts w:cs="Arial"/>
          <w:sz w:val="20"/>
          <w:szCs w:val="20"/>
        </w:rPr>
        <w:t xml:space="preserve">desde donde fue invocado </w:t>
      </w:r>
      <w:hyperlink r:id="rId10" w:history="1">
        <w:r w:rsidR="00FF3708" w:rsidRPr="00FF3708">
          <w:rPr>
            <w:rStyle w:val="Hipervnculo"/>
            <w:b/>
            <w:sz w:val="20"/>
            <w:szCs w:val="20"/>
          </w:rPr>
          <w:t>Seleccionar Actividades para la visita – CUROLMOV11</w:t>
        </w:r>
      </w:hyperlink>
    </w:p>
    <w:p w:rsidR="00FA2C5A" w:rsidRDefault="00FA2C5A" w:rsidP="00A43D41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existe por lo menos un</w:t>
      </w:r>
      <w:r w:rsidR="00B47496">
        <w:rPr>
          <w:rFonts w:cs="Arial"/>
          <w:sz w:val="20"/>
          <w:szCs w:val="20"/>
        </w:rPr>
        <w:t xml:space="preserve"> Registro en la tabla Solicitud</w:t>
      </w:r>
      <w:r>
        <w:rPr>
          <w:rFonts w:cs="Arial"/>
          <w:sz w:val="20"/>
          <w:szCs w:val="20"/>
        </w:rPr>
        <w:t>&gt;</w:t>
      </w:r>
    </w:p>
    <w:p w:rsidR="00BF7E56" w:rsidRPr="0032754F" w:rsidRDefault="00BF7E56" w:rsidP="00BF7E56">
      <w:pPr>
        <w:numPr>
          <w:ilvl w:val="1"/>
          <w:numId w:val="3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continúa en el flujo alterno opcional </w:t>
      </w:r>
      <w:hyperlink w:anchor="AO01" w:history="1">
        <w:r w:rsidR="00B47496" w:rsidRPr="00702DE5">
          <w:rPr>
            <w:rStyle w:val="Hipervnculo"/>
            <w:rFonts w:cs="Arial"/>
            <w:b/>
            <w:sz w:val="20"/>
            <w:szCs w:val="20"/>
          </w:rPr>
          <w:t>AO01 Crear Nueva Solicitud</w:t>
        </w:r>
      </w:hyperlink>
    </w:p>
    <w:p w:rsidR="00CF01B4" w:rsidRPr="004D3112" w:rsidRDefault="006253BD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26" w:name="FIN"/>
      <w:bookmarkEnd w:id="26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7" w:name="_Toc52616586"/>
      <w:bookmarkStart w:id="28" w:name="_Toc182735730"/>
    </w:p>
    <w:p w:rsidR="008C345A" w:rsidRPr="008C345A" w:rsidRDefault="008C345A" w:rsidP="00796BBC">
      <w:pPr>
        <w:rPr>
          <w:sz w:val="20"/>
          <w:szCs w:val="20"/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29" w:name="_Toc469397883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</w:p>
    <w:p w:rsidR="00082CD4" w:rsidRPr="00CA7A7F" w:rsidRDefault="00082CD4" w:rsidP="00796BBC">
      <w:pPr>
        <w:rPr>
          <w:lang w:val="es-MX"/>
        </w:rPr>
      </w:pPr>
    </w:p>
    <w:p w:rsidR="00481C4A" w:rsidRPr="00CA7A7F" w:rsidRDefault="00481C4A" w:rsidP="00796BBC">
      <w:pPr>
        <w:pStyle w:val="Ttulo3"/>
        <w:jc w:val="left"/>
        <w:rPr>
          <w:lang w:val="es-MX"/>
        </w:rPr>
      </w:pPr>
      <w:bookmarkStart w:id="30" w:name="_Toc52616587"/>
      <w:bookmarkStart w:id="31" w:name="_Toc182735731"/>
      <w:bookmarkStart w:id="32" w:name="_Toc469397884"/>
      <w:r w:rsidRPr="00CA7A7F">
        <w:rPr>
          <w:lang w:val="es-MX"/>
        </w:rPr>
        <w:t>Opcionales</w:t>
      </w:r>
      <w:bookmarkEnd w:id="30"/>
      <w:bookmarkEnd w:id="31"/>
      <w:bookmarkEnd w:id="32"/>
    </w:p>
    <w:p w:rsidR="007D190B" w:rsidRPr="00A95B22" w:rsidRDefault="007D190B" w:rsidP="00796BBC"/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33" w:name="_5.2.1.1_AO01_Crear"/>
      <w:bookmarkStart w:id="34" w:name="_AO01_Crear_Devolución"/>
      <w:bookmarkStart w:id="35" w:name="_Toc374331973"/>
      <w:bookmarkStart w:id="36" w:name="_Toc374339898"/>
      <w:bookmarkStart w:id="37" w:name="_Toc374340043"/>
      <w:bookmarkStart w:id="38" w:name="_Toc375141178"/>
      <w:bookmarkStart w:id="39" w:name="_Toc378078804"/>
      <w:bookmarkStart w:id="40" w:name="_Toc382483600"/>
      <w:bookmarkStart w:id="41" w:name="_Toc382483676"/>
      <w:bookmarkStart w:id="42" w:name="_Toc456768986"/>
      <w:bookmarkStart w:id="43" w:name="_Toc456781312"/>
      <w:bookmarkStart w:id="44" w:name="_Toc469397094"/>
      <w:bookmarkStart w:id="45" w:name="_Toc469397885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46" w:name="_Toc374331974"/>
      <w:bookmarkStart w:id="47" w:name="_Toc374339899"/>
      <w:bookmarkStart w:id="48" w:name="_Toc374340044"/>
      <w:bookmarkStart w:id="49" w:name="_Toc375141179"/>
      <w:bookmarkStart w:id="50" w:name="_Toc378078805"/>
      <w:bookmarkStart w:id="51" w:name="_Toc382483601"/>
      <w:bookmarkStart w:id="52" w:name="_Toc382483677"/>
      <w:bookmarkStart w:id="53" w:name="_Toc456768987"/>
      <w:bookmarkStart w:id="54" w:name="_Toc456781313"/>
      <w:bookmarkStart w:id="55" w:name="_Toc469397095"/>
      <w:bookmarkStart w:id="56" w:name="_Toc469397886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57" w:name="_Toc374331975"/>
      <w:bookmarkStart w:id="58" w:name="_Toc374339900"/>
      <w:bookmarkStart w:id="59" w:name="_Toc374340045"/>
      <w:bookmarkStart w:id="60" w:name="_Toc375141180"/>
      <w:bookmarkStart w:id="61" w:name="_Toc378078806"/>
      <w:bookmarkStart w:id="62" w:name="_Toc382483602"/>
      <w:bookmarkStart w:id="63" w:name="_Toc382483678"/>
      <w:bookmarkStart w:id="64" w:name="_Toc456768988"/>
      <w:bookmarkStart w:id="65" w:name="_Toc456781314"/>
      <w:bookmarkStart w:id="66" w:name="_Toc469397096"/>
      <w:bookmarkStart w:id="67" w:name="_Toc46939788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68" w:name="_Toc374331976"/>
      <w:bookmarkStart w:id="69" w:name="_Toc374339901"/>
      <w:bookmarkStart w:id="70" w:name="_Toc374340046"/>
      <w:bookmarkStart w:id="71" w:name="_Toc375141181"/>
      <w:bookmarkStart w:id="72" w:name="_Toc378078807"/>
      <w:bookmarkStart w:id="73" w:name="_Toc382483603"/>
      <w:bookmarkStart w:id="74" w:name="_Toc382483679"/>
      <w:bookmarkStart w:id="75" w:name="_Toc456768989"/>
      <w:bookmarkStart w:id="76" w:name="_Toc456781315"/>
      <w:bookmarkStart w:id="77" w:name="_Toc469397097"/>
      <w:bookmarkStart w:id="78" w:name="_Toc469397888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79" w:name="_Toc374331977"/>
      <w:bookmarkStart w:id="80" w:name="_Toc374339902"/>
      <w:bookmarkStart w:id="81" w:name="_Toc374340047"/>
      <w:bookmarkStart w:id="82" w:name="_Toc375141182"/>
      <w:bookmarkStart w:id="83" w:name="_Toc378078808"/>
      <w:bookmarkStart w:id="84" w:name="_Toc382483604"/>
      <w:bookmarkStart w:id="85" w:name="_Toc382483680"/>
      <w:bookmarkStart w:id="86" w:name="_Toc456768990"/>
      <w:bookmarkStart w:id="87" w:name="_Toc456781316"/>
      <w:bookmarkStart w:id="88" w:name="_Toc469397098"/>
      <w:bookmarkStart w:id="89" w:name="_Toc46939788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90" w:name="_Toc374331978"/>
      <w:bookmarkStart w:id="91" w:name="_Toc374339903"/>
      <w:bookmarkStart w:id="92" w:name="_Toc374340048"/>
      <w:bookmarkStart w:id="93" w:name="_Toc375141183"/>
      <w:bookmarkStart w:id="94" w:name="_Toc378078809"/>
      <w:bookmarkStart w:id="95" w:name="_Toc382483605"/>
      <w:bookmarkStart w:id="96" w:name="_Toc382483681"/>
      <w:bookmarkStart w:id="97" w:name="_Toc456768991"/>
      <w:bookmarkStart w:id="98" w:name="_Toc456781317"/>
      <w:bookmarkStart w:id="99" w:name="_Toc469397099"/>
      <w:bookmarkStart w:id="100" w:name="_Toc469397890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101" w:name="_Toc374331979"/>
      <w:bookmarkStart w:id="102" w:name="_Toc374339904"/>
      <w:bookmarkStart w:id="103" w:name="_Toc374340049"/>
      <w:bookmarkStart w:id="104" w:name="_Toc375141184"/>
      <w:bookmarkStart w:id="105" w:name="_Toc378078810"/>
      <w:bookmarkStart w:id="106" w:name="_Toc382483606"/>
      <w:bookmarkStart w:id="107" w:name="_Toc382483682"/>
      <w:bookmarkStart w:id="108" w:name="_Toc456768992"/>
      <w:bookmarkStart w:id="109" w:name="_Toc456781318"/>
      <w:bookmarkStart w:id="110" w:name="_Toc469397100"/>
      <w:bookmarkStart w:id="111" w:name="_Toc469397891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7D190B" w:rsidRPr="007D190B" w:rsidRDefault="007D190B" w:rsidP="00796BBC">
      <w:pPr>
        <w:pStyle w:val="Prrafodelista"/>
        <w:keepNext/>
        <w:numPr>
          <w:ilvl w:val="2"/>
          <w:numId w:val="11"/>
        </w:numPr>
        <w:ind w:right="126"/>
        <w:contextualSpacing w:val="0"/>
        <w:outlineLvl w:val="2"/>
        <w:rPr>
          <w:b/>
          <w:vanish/>
        </w:rPr>
      </w:pPr>
      <w:bookmarkStart w:id="112" w:name="_Toc374331980"/>
      <w:bookmarkStart w:id="113" w:name="_Toc374339905"/>
      <w:bookmarkStart w:id="114" w:name="_Toc374340050"/>
      <w:bookmarkStart w:id="115" w:name="_Toc375141185"/>
      <w:bookmarkStart w:id="116" w:name="_Toc378078811"/>
      <w:bookmarkStart w:id="117" w:name="_Toc382483607"/>
      <w:bookmarkStart w:id="118" w:name="_Toc382483683"/>
      <w:bookmarkStart w:id="119" w:name="_Toc456768993"/>
      <w:bookmarkStart w:id="120" w:name="_Toc456781319"/>
      <w:bookmarkStart w:id="121" w:name="_Toc469397101"/>
      <w:bookmarkStart w:id="122" w:name="_Toc469397892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bookmarkStart w:id="123" w:name="_AO01_Crear_Movimiento"/>
    <w:bookmarkStart w:id="124" w:name="AO01"/>
    <w:bookmarkStart w:id="125" w:name="_Toc372279946"/>
    <w:bookmarkStart w:id="126" w:name="_Toc469397893"/>
    <w:bookmarkEnd w:id="123"/>
    <w:bookmarkEnd w:id="124"/>
    <w:p w:rsidR="00631489" w:rsidRPr="00E308E8" w:rsidRDefault="00702DE5" w:rsidP="00E308E8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</w:r>
      <w:r>
        <w:rPr>
          <w:bCs w:val="0"/>
        </w:rPr>
        <w:fldChar w:fldCharType="separate"/>
      </w:r>
      <w:r w:rsidR="007D190B" w:rsidRPr="00702DE5">
        <w:rPr>
          <w:rStyle w:val="Hipervnculo"/>
          <w:bCs w:val="0"/>
        </w:rPr>
        <w:t xml:space="preserve">AO01 </w:t>
      </w:r>
      <w:bookmarkEnd w:id="125"/>
      <w:r w:rsidR="00B47496" w:rsidRPr="00702DE5">
        <w:rPr>
          <w:rStyle w:val="Hipervnculo"/>
          <w:bCs w:val="0"/>
        </w:rPr>
        <w:t>Crear Nueva</w:t>
      </w:r>
      <w:r w:rsidR="00E308E8" w:rsidRPr="00702DE5">
        <w:rPr>
          <w:rStyle w:val="Hipervnculo"/>
          <w:bCs w:val="0"/>
        </w:rPr>
        <w:t xml:space="preserve"> </w:t>
      </w:r>
      <w:r w:rsidR="00B47496" w:rsidRPr="00702DE5">
        <w:rPr>
          <w:rStyle w:val="Hipervnculo"/>
          <w:bCs w:val="0"/>
        </w:rPr>
        <w:t>Solicitud</w:t>
      </w:r>
      <w:bookmarkEnd w:id="126"/>
      <w:r>
        <w:rPr>
          <w:bCs w:val="0"/>
        </w:rPr>
        <w:fldChar w:fldCharType="end"/>
      </w:r>
    </w:p>
    <w:p w:rsidR="002D79A3" w:rsidRPr="002D79A3" w:rsidRDefault="0064310A" w:rsidP="001876CB">
      <w:pPr>
        <w:pStyle w:val="Prrafodelista"/>
        <w:numPr>
          <w:ilvl w:val="0"/>
          <w:numId w:val="34"/>
        </w:numPr>
      </w:pPr>
      <w:r>
        <w:rPr>
          <w:sz w:val="20"/>
        </w:rPr>
        <w:t>El sistema presenta en la sección de captura la siguiente información:</w:t>
      </w:r>
    </w:p>
    <w:p w:rsidR="00717ED8" w:rsidRPr="00717ED8" w:rsidRDefault="00717ED8" w:rsidP="001876CB">
      <w:pPr>
        <w:pStyle w:val="Prrafodelista"/>
        <w:numPr>
          <w:ilvl w:val="1"/>
          <w:numId w:val="34"/>
        </w:numPr>
        <w:rPr>
          <w:rFonts w:cs="Arial"/>
          <w:b/>
          <w:sz w:val="20"/>
          <w:szCs w:val="20"/>
        </w:rPr>
      </w:pPr>
      <w:r w:rsidRPr="00717ED8">
        <w:rPr>
          <w:rFonts w:cs="Arial"/>
          <w:b/>
          <w:sz w:val="20"/>
          <w:szCs w:val="20"/>
        </w:rPr>
        <w:t>Folio</w:t>
      </w:r>
      <w:r w:rsidR="00697708">
        <w:rPr>
          <w:rFonts w:cs="Arial"/>
          <w:b/>
          <w:sz w:val="20"/>
          <w:szCs w:val="20"/>
        </w:rPr>
        <w:t xml:space="preserve">: </w:t>
      </w:r>
      <w:r w:rsidR="00697708">
        <w:rPr>
          <w:rFonts w:cs="Arial"/>
          <w:sz w:val="20"/>
          <w:szCs w:val="20"/>
        </w:rPr>
        <w:t xml:space="preserve">Se muestra de solo lectura el folio obtenido automáticamente que le corresponde de acuerdo el método </w:t>
      </w:r>
      <w:proofErr w:type="spellStart"/>
      <w:r w:rsidR="00697708">
        <w:rPr>
          <w:rFonts w:cs="Arial"/>
          <w:sz w:val="20"/>
          <w:szCs w:val="20"/>
        </w:rPr>
        <w:t>ObtenerFolio</w:t>
      </w:r>
      <w:proofErr w:type="spellEnd"/>
      <w:r w:rsidR="00697708">
        <w:rPr>
          <w:rFonts w:cs="Arial"/>
          <w:sz w:val="20"/>
          <w:szCs w:val="20"/>
        </w:rPr>
        <w:t xml:space="preserve"> ()</w:t>
      </w:r>
    </w:p>
    <w:p w:rsidR="002D79A3" w:rsidRPr="002D79A3" w:rsidRDefault="00717ED8" w:rsidP="001876CB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Petición</w:t>
      </w:r>
      <w:r w:rsidR="002D79A3">
        <w:rPr>
          <w:rFonts w:cs="Arial"/>
          <w:sz w:val="20"/>
          <w:szCs w:val="20"/>
        </w:rPr>
        <w:t>:</w:t>
      </w:r>
      <w:r w:rsidR="0066761E">
        <w:rPr>
          <w:rFonts w:cs="Arial"/>
          <w:sz w:val="20"/>
          <w:szCs w:val="20"/>
        </w:rPr>
        <w:t xml:space="preserve"> </w:t>
      </w:r>
      <w:r w:rsidR="002F7D08" w:rsidRPr="002D79A3">
        <w:rPr>
          <w:rFonts w:cs="Arial"/>
          <w:sz w:val="20"/>
          <w:szCs w:val="20"/>
        </w:rPr>
        <w:t>Obtener la descripción &lt;</w:t>
      </w:r>
      <w:proofErr w:type="spellStart"/>
      <w:r w:rsidR="002F7D08" w:rsidRPr="002D79A3">
        <w:rPr>
          <w:rFonts w:cs="Arial"/>
          <w:sz w:val="20"/>
          <w:szCs w:val="20"/>
        </w:rPr>
        <w:t>VAVDescripcion.Descripcion</w:t>
      </w:r>
      <w:proofErr w:type="spellEnd"/>
      <w:r w:rsidR="002F7D08" w:rsidRPr="002D79A3">
        <w:rPr>
          <w:rFonts w:cs="Arial"/>
          <w:sz w:val="20"/>
          <w:szCs w:val="20"/>
        </w:rPr>
        <w:t>&gt; donde &lt;</w:t>
      </w:r>
      <w:proofErr w:type="spellStart"/>
      <w:r w:rsidR="002F7D08" w:rsidRPr="002D79A3">
        <w:rPr>
          <w:rFonts w:cs="Arial"/>
          <w:sz w:val="20"/>
          <w:szCs w:val="20"/>
        </w:rPr>
        <w:t>VAVDescripcion.VARCodigo</w:t>
      </w:r>
      <w:proofErr w:type="spellEnd"/>
      <w:r w:rsidR="002F7D08" w:rsidRPr="002D79A3">
        <w:rPr>
          <w:rFonts w:cs="Arial"/>
          <w:sz w:val="20"/>
          <w:szCs w:val="20"/>
        </w:rPr>
        <w:t xml:space="preserve"> = “</w:t>
      </w:r>
      <w:r w:rsidR="002F7D08">
        <w:rPr>
          <w:rFonts w:cs="Arial"/>
          <w:sz w:val="20"/>
          <w:szCs w:val="20"/>
        </w:rPr>
        <w:t>SOLPETIC</w:t>
      </w:r>
      <w:r w:rsidR="002F7D08" w:rsidRPr="002D79A3">
        <w:rPr>
          <w:rFonts w:cs="Arial"/>
          <w:sz w:val="20"/>
          <w:szCs w:val="20"/>
        </w:rPr>
        <w:t xml:space="preserve">”&gt; Presentar la descripción </w:t>
      </w:r>
      <w:r w:rsidR="002F7D08">
        <w:rPr>
          <w:rFonts w:cs="Arial"/>
          <w:sz w:val="20"/>
          <w:szCs w:val="20"/>
        </w:rPr>
        <w:t xml:space="preserve">Obtenida. © (*) </w:t>
      </w:r>
      <w:r w:rsidR="002F7D08" w:rsidRPr="008516BB">
        <w:rPr>
          <w:rFonts w:cs="Arial"/>
          <w:i/>
          <w:sz w:val="20"/>
          <w:szCs w:val="20"/>
        </w:rPr>
        <w:t>Requerido</w:t>
      </w:r>
    </w:p>
    <w:p w:rsidR="002D79A3" w:rsidRPr="00C038FD" w:rsidRDefault="00717ED8" w:rsidP="001876CB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Área</w:t>
      </w:r>
      <w:r w:rsidR="002D79A3" w:rsidRPr="002D79A3">
        <w:rPr>
          <w:rFonts w:cs="Arial"/>
          <w:b/>
          <w:sz w:val="20"/>
          <w:szCs w:val="20"/>
        </w:rPr>
        <w:t>:</w:t>
      </w:r>
      <w:r w:rsidR="002D79A3">
        <w:rPr>
          <w:rFonts w:cs="Arial"/>
          <w:sz w:val="20"/>
          <w:szCs w:val="20"/>
        </w:rPr>
        <w:t xml:space="preserve"> </w:t>
      </w:r>
      <w:r w:rsidR="0096163C" w:rsidRPr="002D79A3">
        <w:rPr>
          <w:rFonts w:cs="Arial"/>
          <w:sz w:val="20"/>
          <w:szCs w:val="20"/>
        </w:rPr>
        <w:t>Obtener la descripción &lt;</w:t>
      </w:r>
      <w:proofErr w:type="spellStart"/>
      <w:r w:rsidR="0096163C" w:rsidRPr="002D79A3">
        <w:rPr>
          <w:rFonts w:cs="Arial"/>
          <w:sz w:val="20"/>
          <w:szCs w:val="20"/>
        </w:rPr>
        <w:t>VAVDescripcion.Descripcion</w:t>
      </w:r>
      <w:proofErr w:type="spellEnd"/>
      <w:r w:rsidR="0096163C" w:rsidRPr="002D79A3">
        <w:rPr>
          <w:rFonts w:cs="Arial"/>
          <w:sz w:val="20"/>
          <w:szCs w:val="20"/>
        </w:rPr>
        <w:t>&gt; donde &lt;</w:t>
      </w:r>
      <w:proofErr w:type="spellStart"/>
      <w:r w:rsidR="0096163C" w:rsidRPr="002D79A3">
        <w:rPr>
          <w:rFonts w:cs="Arial"/>
          <w:sz w:val="20"/>
          <w:szCs w:val="20"/>
        </w:rPr>
        <w:t>VAVDescripcion.VARCodigo</w:t>
      </w:r>
      <w:proofErr w:type="spellEnd"/>
      <w:r w:rsidR="0096163C" w:rsidRPr="002D79A3">
        <w:rPr>
          <w:rFonts w:cs="Arial"/>
          <w:sz w:val="20"/>
          <w:szCs w:val="20"/>
        </w:rPr>
        <w:t xml:space="preserve"> = “</w:t>
      </w:r>
      <w:r w:rsidR="0096163C">
        <w:rPr>
          <w:rFonts w:cs="Arial"/>
          <w:sz w:val="20"/>
          <w:szCs w:val="20"/>
        </w:rPr>
        <w:t>SOLTAREA</w:t>
      </w:r>
      <w:r w:rsidR="0096163C" w:rsidRPr="002D79A3">
        <w:rPr>
          <w:rFonts w:cs="Arial"/>
          <w:sz w:val="20"/>
          <w:szCs w:val="20"/>
        </w:rPr>
        <w:t xml:space="preserve">”&gt; Presentar la descripción </w:t>
      </w:r>
      <w:r w:rsidR="0096163C">
        <w:rPr>
          <w:rFonts w:cs="Arial"/>
          <w:sz w:val="20"/>
          <w:szCs w:val="20"/>
        </w:rPr>
        <w:t xml:space="preserve">Obtenida. © (*) </w:t>
      </w:r>
      <w:r w:rsidR="0096163C" w:rsidRPr="008516BB">
        <w:rPr>
          <w:rFonts w:cs="Arial"/>
          <w:i/>
          <w:sz w:val="20"/>
          <w:szCs w:val="20"/>
        </w:rPr>
        <w:t>Requerido</w:t>
      </w:r>
    </w:p>
    <w:p w:rsidR="00C038FD" w:rsidRPr="00C038FD" w:rsidRDefault="00717ED8" w:rsidP="00692602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Concepto</w:t>
      </w:r>
      <w:r w:rsidR="00C038FD">
        <w:rPr>
          <w:rFonts w:cs="Arial"/>
          <w:b/>
          <w:sz w:val="20"/>
          <w:szCs w:val="20"/>
        </w:rPr>
        <w:t>:</w:t>
      </w:r>
      <w:r w:rsidR="008B4E31">
        <w:rPr>
          <w:rFonts w:cs="Arial"/>
          <w:b/>
          <w:sz w:val="20"/>
          <w:szCs w:val="20"/>
        </w:rPr>
        <w:t xml:space="preserve"> </w:t>
      </w:r>
      <w:r w:rsidR="008516BB">
        <w:rPr>
          <w:rFonts w:cs="Arial"/>
          <w:sz w:val="20"/>
          <w:szCs w:val="20"/>
        </w:rPr>
        <w:t xml:space="preserve">(*) </w:t>
      </w:r>
      <w:r w:rsidR="008516BB" w:rsidRPr="008516BB">
        <w:rPr>
          <w:rFonts w:cs="Arial"/>
          <w:i/>
          <w:sz w:val="20"/>
          <w:szCs w:val="20"/>
        </w:rPr>
        <w:t>Requerido</w:t>
      </w:r>
    </w:p>
    <w:p w:rsidR="00C0514A" w:rsidRPr="00717ED8" w:rsidRDefault="00717ED8" w:rsidP="00717ED8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Comentario</w:t>
      </w:r>
    </w:p>
    <w:p w:rsidR="00C0514A" w:rsidRDefault="00C0514A" w:rsidP="00C0514A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 El actor selecciona la opción </w:t>
      </w:r>
      <w:r w:rsidRPr="00511908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C0514A" w:rsidRDefault="00511908" w:rsidP="00C0514A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las siguientes validaciones:</w:t>
      </w:r>
    </w:p>
    <w:p w:rsidR="00C70EE9" w:rsidRDefault="00C70EE9" w:rsidP="00C70EE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la información requerida&gt;</w:t>
      </w:r>
    </w:p>
    <w:p w:rsidR="00C70EE9" w:rsidRPr="00C70EE9" w:rsidRDefault="00C70EE9" w:rsidP="00C70EE9">
      <w:pPr>
        <w:pStyle w:val="Prrafodelista"/>
        <w:numPr>
          <w:ilvl w:val="3"/>
          <w:numId w:val="34"/>
        </w:numPr>
        <w:ind w:left="1985" w:hanging="905"/>
        <w:rPr>
          <w:rFonts w:cs="Arial"/>
          <w:sz w:val="20"/>
          <w:szCs w:val="20"/>
        </w:rPr>
      </w:pPr>
      <w:r w:rsidRPr="00C70EE9">
        <w:rPr>
          <w:sz w:val="20"/>
          <w:szCs w:val="20"/>
          <w:lang w:eastAsia="es-MX"/>
        </w:rPr>
        <w:t xml:space="preserve">El sistema presenta el mensaje </w:t>
      </w:r>
      <w:r w:rsidRPr="00C70EE9">
        <w:rPr>
          <w:color w:val="FF0000"/>
          <w:sz w:val="20"/>
          <w:szCs w:val="20"/>
          <w:lang w:eastAsia="es-MX"/>
        </w:rPr>
        <w:t>“[E0001] El campo $0$ es requerido”</w:t>
      </w:r>
      <w:r w:rsidRPr="00C70EE9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2D5465" w:rsidRPr="0096163C" w:rsidRDefault="00C70EE9" w:rsidP="0096163C">
      <w:pPr>
        <w:pStyle w:val="Prrafodelista"/>
        <w:numPr>
          <w:ilvl w:val="3"/>
          <w:numId w:val="34"/>
        </w:numPr>
        <w:ind w:left="1985" w:hanging="905"/>
        <w:rPr>
          <w:rFonts w:cs="Arial"/>
          <w:sz w:val="20"/>
          <w:szCs w:val="20"/>
        </w:rPr>
      </w:pPr>
      <w:r w:rsidRPr="00C70EE9">
        <w:rPr>
          <w:rFonts w:cs="Arial"/>
          <w:sz w:val="20"/>
          <w:szCs w:val="20"/>
        </w:rPr>
        <w:t>El sistema continúa en el punto correspondiente al campo que no se haya proporcionado</w:t>
      </w:r>
      <w:r>
        <w:rPr>
          <w:rFonts w:cs="Arial"/>
          <w:sz w:val="20"/>
          <w:szCs w:val="20"/>
        </w:rPr>
        <w:t>.</w:t>
      </w:r>
    </w:p>
    <w:p w:rsidR="00D06F5C" w:rsidRDefault="00D06F5C" w:rsidP="00D06F5C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corresp</w:t>
      </w:r>
      <w:r w:rsidR="0096163C">
        <w:rPr>
          <w:rFonts w:cs="Arial"/>
          <w:sz w:val="20"/>
          <w:szCs w:val="20"/>
        </w:rPr>
        <w:t>ondiente a la Solicitud Capturada</w:t>
      </w:r>
    </w:p>
    <w:p w:rsidR="00D06F5C" w:rsidRPr="00D06F5C" w:rsidRDefault="0096163C" w:rsidP="00D06F5C">
      <w:pPr>
        <w:pStyle w:val="Prrafodelista"/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Solicitud</w:t>
      </w:r>
    </w:p>
    <w:p w:rsidR="00D06F5C" w:rsidRDefault="0096163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SOLId</w:t>
      </w:r>
      <w:proofErr w:type="spellEnd"/>
      <w:r w:rsidR="00D06F5C">
        <w:rPr>
          <w:rFonts w:cs="Arial"/>
          <w:sz w:val="20"/>
          <w:szCs w:val="20"/>
        </w:rPr>
        <w:t xml:space="preserve"> = Utilizar método </w:t>
      </w:r>
      <w:proofErr w:type="spellStart"/>
      <w:r w:rsidR="00D06F5C">
        <w:rPr>
          <w:rFonts w:cs="Arial"/>
          <w:sz w:val="20"/>
          <w:szCs w:val="20"/>
        </w:rPr>
        <w:t>KeyGen</w:t>
      </w:r>
      <w:proofErr w:type="spellEnd"/>
      <w:r w:rsidR="00D06F5C">
        <w:rPr>
          <w:rFonts w:cs="Arial"/>
          <w:sz w:val="20"/>
          <w:szCs w:val="20"/>
        </w:rPr>
        <w:t>()</w:t>
      </w:r>
    </w:p>
    <w:p w:rsidR="00D06F5C" w:rsidRPr="0096163C" w:rsidRDefault="0096163C" w:rsidP="0096163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D06F5C">
        <w:rPr>
          <w:rFonts w:cs="Arial"/>
          <w:sz w:val="20"/>
          <w:szCs w:val="20"/>
        </w:rPr>
        <w:t xml:space="preserve"> = </w:t>
      </w:r>
      <w:r w:rsidR="00FF53D0">
        <w:rPr>
          <w:rFonts w:cs="Arial"/>
          <w:sz w:val="20"/>
          <w:szCs w:val="20"/>
        </w:rPr>
        <w:t xml:space="preserve">Consecutivo automáticamente, utilizar método </w:t>
      </w:r>
      <w:proofErr w:type="spellStart"/>
      <w:r w:rsidR="00FF53D0">
        <w:rPr>
          <w:rFonts w:cs="Arial"/>
          <w:sz w:val="20"/>
          <w:szCs w:val="20"/>
        </w:rPr>
        <w:t>ObtenerFolio</w:t>
      </w:r>
      <w:proofErr w:type="spellEnd"/>
      <w:r w:rsidR="00FF53D0">
        <w:rPr>
          <w:rFonts w:cs="Arial"/>
          <w:sz w:val="20"/>
          <w:szCs w:val="20"/>
        </w:rPr>
        <w:t xml:space="preserve"> ()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827232">
        <w:rPr>
          <w:rFonts w:cs="Arial"/>
          <w:sz w:val="20"/>
          <w:szCs w:val="20"/>
        </w:rPr>
        <w:t xml:space="preserve"> = Información de la Visita que se encuentra en sesión.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 w:rsidR="00827232">
        <w:rPr>
          <w:rFonts w:cs="Arial"/>
          <w:sz w:val="20"/>
          <w:szCs w:val="20"/>
        </w:rPr>
        <w:t xml:space="preserve"> = Información del día Clave que se encuentra en sesión.</w:t>
      </w:r>
    </w:p>
    <w:p w:rsidR="00D06F5C" w:rsidRDefault="0096163C" w:rsidP="00316DD7">
      <w:pPr>
        <w:pStyle w:val="Prrafodelista"/>
        <w:numPr>
          <w:ilvl w:val="3"/>
          <w:numId w:val="34"/>
        </w:numPr>
        <w:ind w:left="2127" w:hanging="10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TipoArea</w:t>
      </w:r>
      <w:proofErr w:type="spellEnd"/>
      <w:r w:rsidR="0091284C">
        <w:rPr>
          <w:rFonts w:cs="Arial"/>
          <w:sz w:val="20"/>
          <w:szCs w:val="20"/>
        </w:rPr>
        <w:t xml:space="preserve"> = </w:t>
      </w:r>
      <w:r w:rsidR="00FF53D0">
        <w:rPr>
          <w:rFonts w:cs="Arial"/>
          <w:sz w:val="20"/>
          <w:szCs w:val="20"/>
        </w:rPr>
        <w:t>Clave</w:t>
      </w:r>
      <w:r w:rsidR="0091284C">
        <w:rPr>
          <w:rFonts w:cs="Arial"/>
          <w:sz w:val="20"/>
          <w:szCs w:val="20"/>
        </w:rPr>
        <w:t xml:space="preserve"> del valor por referencia correspondiente</w:t>
      </w:r>
      <w:r w:rsidR="00316DD7">
        <w:rPr>
          <w:rFonts w:cs="Arial"/>
          <w:sz w:val="20"/>
          <w:szCs w:val="20"/>
        </w:rPr>
        <w:t xml:space="preserve"> al seleccionado por el usuario </w:t>
      </w:r>
    </w:p>
    <w:p w:rsidR="00D06F5C" w:rsidRDefault="0096163C" w:rsidP="00750983">
      <w:pPr>
        <w:pStyle w:val="Prrafodelista"/>
        <w:numPr>
          <w:ilvl w:val="3"/>
          <w:numId w:val="34"/>
        </w:numPr>
        <w:ind w:left="2127" w:hanging="104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TipoPeticion</w:t>
      </w:r>
      <w:proofErr w:type="spellEnd"/>
      <w:r w:rsidR="00750983">
        <w:rPr>
          <w:rFonts w:cs="Arial"/>
          <w:sz w:val="20"/>
          <w:szCs w:val="20"/>
        </w:rPr>
        <w:t xml:space="preserve"> = Clave del valor por referencia correspondiente al seleccionado por el usuario</w:t>
      </w:r>
      <w:r w:rsidR="00FF53D0">
        <w:rPr>
          <w:rFonts w:cs="Arial"/>
          <w:sz w:val="20"/>
          <w:szCs w:val="20"/>
        </w:rPr>
        <w:t>.</w:t>
      </w:r>
    </w:p>
    <w:p w:rsidR="00D06F5C" w:rsidRDefault="0096163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</w:t>
      </w:r>
      <w:proofErr w:type="spellEnd"/>
      <w:r w:rsidR="00750983">
        <w:rPr>
          <w:rFonts w:cs="Arial"/>
          <w:sz w:val="20"/>
          <w:szCs w:val="20"/>
        </w:rPr>
        <w:t xml:space="preserve"> = </w:t>
      </w:r>
      <w:r w:rsidR="00697708">
        <w:rPr>
          <w:rFonts w:cs="Arial"/>
          <w:sz w:val="20"/>
          <w:szCs w:val="20"/>
        </w:rPr>
        <w:t>Fecha y Hora actual del Sistema</w:t>
      </w:r>
    </w:p>
    <w:p w:rsidR="00D06F5C" w:rsidRDefault="0096163C" w:rsidP="0096163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Concepto</w:t>
      </w:r>
      <w:r w:rsidR="00750983">
        <w:rPr>
          <w:rFonts w:cs="Arial"/>
          <w:sz w:val="20"/>
          <w:szCs w:val="20"/>
        </w:rPr>
        <w:t xml:space="preserve"> = </w:t>
      </w:r>
      <w:r w:rsidR="00697708">
        <w:rPr>
          <w:rFonts w:cs="Arial"/>
          <w:sz w:val="20"/>
          <w:szCs w:val="20"/>
        </w:rPr>
        <w:t>Información de Concepto proporcionada por el usuario.</w:t>
      </w:r>
    </w:p>
    <w:p w:rsidR="0096163C" w:rsidRPr="0096163C" w:rsidRDefault="0096163C" w:rsidP="0096163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</w:t>
      </w:r>
      <w:r w:rsidR="00FF53D0">
        <w:rPr>
          <w:rFonts w:cs="Arial"/>
          <w:sz w:val="20"/>
          <w:szCs w:val="20"/>
        </w:rPr>
        <w:t xml:space="preserve"> 1 (Activo)</w:t>
      </w:r>
    </w:p>
    <w:p w:rsidR="00D06F5C" w:rsidRDefault="00D06F5C" w:rsidP="00D06F5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750983">
        <w:rPr>
          <w:rFonts w:cs="Arial"/>
          <w:sz w:val="20"/>
          <w:szCs w:val="20"/>
        </w:rPr>
        <w:t xml:space="preserve"> = Fecha y hora actual del sistema</w:t>
      </w:r>
    </w:p>
    <w:p w:rsidR="002D5465" w:rsidRDefault="00D06F5C" w:rsidP="00172059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 w:rsidR="00750983">
        <w:rPr>
          <w:rFonts w:cs="Arial"/>
          <w:sz w:val="20"/>
          <w:szCs w:val="20"/>
        </w:rPr>
        <w:t xml:space="preserve"> = </w:t>
      </w:r>
      <w:proofErr w:type="spellStart"/>
      <w:r w:rsidR="00750983">
        <w:rPr>
          <w:rFonts w:cs="Arial"/>
          <w:sz w:val="20"/>
          <w:szCs w:val="20"/>
        </w:rPr>
        <w:t>USUId</w:t>
      </w:r>
      <w:proofErr w:type="spellEnd"/>
      <w:r w:rsidR="00750983">
        <w:rPr>
          <w:rFonts w:cs="Arial"/>
          <w:sz w:val="20"/>
          <w:szCs w:val="20"/>
        </w:rPr>
        <w:t xml:space="preserve"> registrado en sesión</w:t>
      </w:r>
    </w:p>
    <w:p w:rsidR="0096163C" w:rsidRPr="0096163C" w:rsidRDefault="00FF53D0" w:rsidP="0096163C">
      <w:pPr>
        <w:pStyle w:val="Prrafodelista"/>
        <w:numPr>
          <w:ilvl w:val="3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  <w:r w:rsidR="0096163C">
        <w:rPr>
          <w:rFonts w:cs="Arial"/>
          <w:sz w:val="20"/>
          <w:szCs w:val="20"/>
        </w:rPr>
        <w:t xml:space="preserve"> = Información de </w:t>
      </w:r>
      <w:r>
        <w:rPr>
          <w:rFonts w:cs="Arial"/>
          <w:sz w:val="20"/>
          <w:szCs w:val="20"/>
        </w:rPr>
        <w:t>Comentario</w:t>
      </w:r>
      <w:r w:rsidR="0096163C">
        <w:rPr>
          <w:rFonts w:cs="Arial"/>
          <w:sz w:val="20"/>
          <w:szCs w:val="20"/>
        </w:rPr>
        <w:t xml:space="preserve"> proporcionada por el usuario</w:t>
      </w:r>
    </w:p>
    <w:p w:rsidR="00B83090" w:rsidRPr="00FA4E4D" w:rsidRDefault="00B83090" w:rsidP="00B83090">
      <w:pPr>
        <w:numPr>
          <w:ilvl w:val="0"/>
          <w:numId w:val="3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B83090" w:rsidRPr="00FA4E4D" w:rsidRDefault="00B83090" w:rsidP="00B83090">
      <w:pPr>
        <w:numPr>
          <w:ilvl w:val="1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cambios&gt;</w:t>
      </w:r>
    </w:p>
    <w:p w:rsidR="00B83090" w:rsidRPr="00FA4E4D" w:rsidRDefault="00B83090" w:rsidP="00B83090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FA4E4D">
        <w:rPr>
          <w:rFonts w:cs="Arial"/>
          <w:color w:val="FF0000"/>
          <w:sz w:val="20"/>
          <w:szCs w:val="20"/>
        </w:rPr>
        <w:t>BP0002 – Se perderán los cambios. ¿Está seguro de regresar</w:t>
      </w:r>
      <w:r w:rsidR="00697708" w:rsidRPr="00FA4E4D">
        <w:rPr>
          <w:rFonts w:cs="Arial"/>
          <w:color w:val="FF0000"/>
          <w:sz w:val="20"/>
          <w:szCs w:val="20"/>
        </w:rPr>
        <w:t>?</w:t>
      </w:r>
    </w:p>
    <w:p w:rsidR="00B83090" w:rsidRPr="00FA4E4D" w:rsidRDefault="00B83090" w:rsidP="00B83090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NO&gt;</w:t>
      </w:r>
    </w:p>
    <w:p w:rsidR="00B83090" w:rsidRPr="00FA4E4D" w:rsidRDefault="00B83090" w:rsidP="00B83090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anterior de donde fue invocado.</w:t>
      </w:r>
    </w:p>
    <w:p w:rsidR="00B83090" w:rsidRPr="00FA4E4D" w:rsidRDefault="00B83090" w:rsidP="00B83090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SI&gt;</w:t>
      </w:r>
    </w:p>
    <w:p w:rsidR="00B83090" w:rsidRPr="0032754F" w:rsidRDefault="00B83090" w:rsidP="00B83090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 </w:t>
      </w:r>
      <w:proofErr w:type="spellStart"/>
      <w:r>
        <w:rPr>
          <w:rFonts w:cs="Arial"/>
          <w:sz w:val="20"/>
          <w:szCs w:val="20"/>
        </w:rPr>
        <w:t>RollBack</w:t>
      </w:r>
      <w:proofErr w:type="spellEnd"/>
      <w:r>
        <w:rPr>
          <w:rFonts w:cs="Arial"/>
          <w:sz w:val="20"/>
          <w:szCs w:val="20"/>
        </w:rPr>
        <w:t xml:space="preserve"> de todo lo registrado</w:t>
      </w:r>
    </w:p>
    <w:p w:rsidR="00B83090" w:rsidRPr="00FA4E4D" w:rsidRDefault="00B83090" w:rsidP="00B83090">
      <w:pPr>
        <w:pStyle w:val="Prrafodelista"/>
        <w:numPr>
          <w:ilvl w:val="1"/>
          <w:numId w:val="3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lastRenderedPageBreak/>
        <w:t>Si &lt;no existen cambios&gt;</w:t>
      </w:r>
    </w:p>
    <w:p w:rsidR="00B83090" w:rsidRPr="00172059" w:rsidRDefault="00B83090" w:rsidP="006164D6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1" w:history="1">
        <w:r w:rsidR="006733BB" w:rsidRPr="00FF3708">
          <w:rPr>
            <w:rStyle w:val="Hipervnculo"/>
            <w:b/>
            <w:sz w:val="20"/>
            <w:szCs w:val="20"/>
          </w:rPr>
          <w:t>Seleccionar Actividades para la visita – CUROLMOV11</w:t>
        </w:r>
      </w:hyperlink>
    </w:p>
    <w:p w:rsidR="00A43D41" w:rsidRPr="00A43D41" w:rsidRDefault="00E7031E" w:rsidP="00A43D41">
      <w:pPr>
        <w:pStyle w:val="Prrafodelista"/>
        <w:numPr>
          <w:ilvl w:val="0"/>
          <w:numId w:val="34"/>
        </w:numPr>
      </w:pPr>
      <w:r>
        <w:rPr>
          <w:sz w:val="20"/>
        </w:rPr>
        <w:t xml:space="preserve">El sistema continúa en el </w:t>
      </w:r>
      <w:hyperlink w:anchor="FIN" w:history="1">
        <w:r w:rsidRPr="002F0056">
          <w:rPr>
            <w:rStyle w:val="Hipervnculo"/>
            <w:b/>
            <w:sz w:val="20"/>
          </w:rPr>
          <w:t xml:space="preserve">paso </w:t>
        </w:r>
        <w:r w:rsidR="00604FC3">
          <w:rPr>
            <w:rStyle w:val="Hipervnculo"/>
            <w:b/>
            <w:sz w:val="20"/>
          </w:rPr>
          <w:t>9</w:t>
        </w:r>
      </w:hyperlink>
      <w:r>
        <w:rPr>
          <w:sz w:val="20"/>
        </w:rPr>
        <w:t xml:space="preserve"> del flujo básico.</w:t>
      </w:r>
    </w:p>
    <w:p w:rsidR="00A43D41" w:rsidRPr="00A43D41" w:rsidRDefault="00A43D41" w:rsidP="00A43D41">
      <w:pPr>
        <w:pStyle w:val="Prrafodelista"/>
        <w:ind w:left="360"/>
      </w:pPr>
    </w:p>
    <w:bookmarkStart w:id="127" w:name="AO02"/>
    <w:bookmarkStart w:id="128" w:name="_Toc469397894"/>
    <w:bookmarkEnd w:id="127"/>
    <w:p w:rsidR="00D515B9" w:rsidRPr="00D515B9" w:rsidRDefault="00702DE5" w:rsidP="00D515B9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</w:r>
      <w:r>
        <w:rPr>
          <w:bCs w:val="0"/>
        </w:rPr>
        <w:fldChar w:fldCharType="separate"/>
      </w:r>
      <w:r w:rsidR="0032754F" w:rsidRPr="00702DE5">
        <w:rPr>
          <w:rStyle w:val="Hipervnculo"/>
          <w:bCs w:val="0"/>
        </w:rPr>
        <w:t>AO02</w:t>
      </w:r>
      <w:r w:rsidR="00A43D41" w:rsidRPr="00702DE5">
        <w:rPr>
          <w:rStyle w:val="Hipervnculo"/>
          <w:bCs w:val="0"/>
        </w:rPr>
        <w:t xml:space="preserve"> Modificar </w:t>
      </w:r>
      <w:r w:rsidR="00697708" w:rsidRPr="00702DE5">
        <w:rPr>
          <w:rStyle w:val="Hipervnculo"/>
          <w:bCs w:val="0"/>
        </w:rPr>
        <w:t>Solicitud</w:t>
      </w:r>
      <w:bookmarkEnd w:id="128"/>
      <w:r>
        <w:rPr>
          <w:bCs w:val="0"/>
        </w:rPr>
        <w:fldChar w:fldCharType="end"/>
      </w:r>
    </w:p>
    <w:p w:rsidR="00D515B9" w:rsidRPr="00D515B9" w:rsidRDefault="00D515B9" w:rsidP="00A43D41">
      <w:pPr>
        <w:pStyle w:val="Prrafodelista"/>
        <w:numPr>
          <w:ilvl w:val="0"/>
          <w:numId w:val="34"/>
        </w:numPr>
      </w:pPr>
      <w:r>
        <w:rPr>
          <w:sz w:val="20"/>
        </w:rPr>
        <w:t>El sistema obtiene la siguie</w:t>
      </w:r>
      <w:r w:rsidR="00BC650B">
        <w:rPr>
          <w:sz w:val="20"/>
        </w:rPr>
        <w:t xml:space="preserve">nte información con respecto a la Solicitud </w:t>
      </w:r>
      <w:r>
        <w:rPr>
          <w:sz w:val="20"/>
        </w:rPr>
        <w:t>que se desea Modificar:</w:t>
      </w:r>
    </w:p>
    <w:p w:rsidR="00D515B9" w:rsidRPr="00D06F5C" w:rsidRDefault="00697708" w:rsidP="00D515B9">
      <w:pPr>
        <w:pStyle w:val="Prrafodelista"/>
        <w:numPr>
          <w:ilvl w:val="1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Solicitud</w:t>
      </w:r>
    </w:p>
    <w:p w:rsidR="00D515B9" w:rsidRDefault="00697708" w:rsidP="00D515B9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SOLId</w:t>
      </w:r>
      <w:proofErr w:type="spellEnd"/>
      <w:r w:rsidR="00D515B9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Solicitud</w:t>
      </w:r>
      <w:r w:rsidR="00D515B9" w:rsidRPr="00D515B9">
        <w:rPr>
          <w:rFonts w:cs="Arial"/>
          <w:b/>
          <w:sz w:val="20"/>
          <w:szCs w:val="20"/>
        </w:rPr>
        <w:t>Seleccionad</w:t>
      </w:r>
      <w:r w:rsidR="007E03E3">
        <w:rPr>
          <w:rFonts w:cs="Arial"/>
          <w:b/>
          <w:sz w:val="20"/>
          <w:szCs w:val="20"/>
        </w:rPr>
        <w:t>a</w:t>
      </w:r>
      <w:proofErr w:type="spellEnd"/>
    </w:p>
    <w:p w:rsidR="007E03E3" w:rsidRDefault="007E03E3" w:rsidP="007E03E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E03E3" w:rsidRDefault="007E03E3" w:rsidP="007E03E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E03E3" w:rsidRDefault="007E03E3" w:rsidP="007E03E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E03E3" w:rsidRDefault="007E03E3" w:rsidP="007E03E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TipoArea</w:t>
      </w:r>
      <w:proofErr w:type="spellEnd"/>
    </w:p>
    <w:p w:rsidR="007E03E3" w:rsidRDefault="007E03E3" w:rsidP="007E03E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TipoPeticion</w:t>
      </w:r>
      <w:proofErr w:type="spellEnd"/>
    </w:p>
    <w:p w:rsidR="007E03E3" w:rsidRDefault="007E03E3" w:rsidP="007E03E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Concepto</w:t>
      </w:r>
    </w:p>
    <w:p w:rsidR="00D515B9" w:rsidRPr="00D515B9" w:rsidRDefault="007E03E3" w:rsidP="007E03E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  <w:r w:rsidR="00D515B9" w:rsidRPr="00D515B9">
        <w:rPr>
          <w:rFonts w:cs="Arial"/>
          <w:sz w:val="20"/>
          <w:szCs w:val="20"/>
        </w:rPr>
        <w:t xml:space="preserve"> </w:t>
      </w:r>
    </w:p>
    <w:p w:rsidR="00AB15B9" w:rsidRPr="002D79A3" w:rsidRDefault="00AB15B9" w:rsidP="00AB15B9">
      <w:pPr>
        <w:pStyle w:val="Prrafodelista"/>
        <w:numPr>
          <w:ilvl w:val="0"/>
          <w:numId w:val="34"/>
        </w:numPr>
      </w:pPr>
      <w:r>
        <w:rPr>
          <w:sz w:val="20"/>
        </w:rPr>
        <w:t>El sistema presenta en la sección de captura la siguiente información:</w:t>
      </w:r>
    </w:p>
    <w:p w:rsidR="00AB15B9" w:rsidRPr="002D79A3" w:rsidRDefault="007E03E3" w:rsidP="00AB15B9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Folio</w:t>
      </w:r>
      <w:r w:rsidR="00AB15B9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Solicitud.Folio</w:t>
      </w:r>
      <w:proofErr w:type="spellEnd"/>
      <w:r w:rsidR="003D690E">
        <w:rPr>
          <w:rFonts w:cs="Arial"/>
          <w:sz w:val="20"/>
          <w:szCs w:val="20"/>
        </w:rPr>
        <w:t xml:space="preserve">&gt; </w:t>
      </w:r>
      <w:r w:rsidR="003D690E" w:rsidRPr="003D690E">
        <w:rPr>
          <w:rFonts w:cs="Arial"/>
          <w:i/>
          <w:sz w:val="20"/>
          <w:szCs w:val="20"/>
        </w:rPr>
        <w:t>**Solo Lectura</w:t>
      </w:r>
    </w:p>
    <w:p w:rsidR="003C4F13" w:rsidRPr="003C4F13" w:rsidRDefault="007E03E3" w:rsidP="003C4F13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Petición</w:t>
      </w:r>
      <w:r w:rsidR="00AB15B9" w:rsidRPr="002D79A3">
        <w:rPr>
          <w:rFonts w:cs="Arial"/>
          <w:b/>
          <w:sz w:val="20"/>
          <w:szCs w:val="20"/>
        </w:rPr>
        <w:t>:</w:t>
      </w:r>
      <w:r w:rsidR="00AB15B9">
        <w:rPr>
          <w:rFonts w:cs="Arial"/>
          <w:sz w:val="20"/>
          <w:szCs w:val="20"/>
        </w:rPr>
        <w:t xml:space="preserve"> </w:t>
      </w:r>
      <w:r w:rsidR="00D40F6E">
        <w:rPr>
          <w:rFonts w:cs="Arial"/>
          <w:sz w:val="20"/>
          <w:szCs w:val="20"/>
        </w:rPr>
        <w:t>Mostrar</w:t>
      </w:r>
      <w:r w:rsidR="00D40F6E" w:rsidRPr="002D79A3">
        <w:rPr>
          <w:rFonts w:cs="Arial"/>
          <w:sz w:val="20"/>
          <w:szCs w:val="20"/>
        </w:rPr>
        <w:t xml:space="preserve"> la descripción &lt;</w:t>
      </w:r>
      <w:proofErr w:type="spellStart"/>
      <w:r w:rsidR="00D40F6E" w:rsidRPr="002D79A3">
        <w:rPr>
          <w:rFonts w:cs="Arial"/>
          <w:sz w:val="20"/>
          <w:szCs w:val="20"/>
        </w:rPr>
        <w:t>VAVDescripcion.Descripcion</w:t>
      </w:r>
      <w:proofErr w:type="spellEnd"/>
      <w:r w:rsidR="00D40F6E" w:rsidRPr="002D79A3">
        <w:rPr>
          <w:rFonts w:cs="Arial"/>
          <w:sz w:val="20"/>
          <w:szCs w:val="20"/>
        </w:rPr>
        <w:t>&gt; donde &lt;</w:t>
      </w:r>
      <w:proofErr w:type="spellStart"/>
      <w:r w:rsidR="00D40F6E" w:rsidRPr="002D79A3">
        <w:rPr>
          <w:rFonts w:cs="Arial"/>
          <w:sz w:val="20"/>
          <w:szCs w:val="20"/>
        </w:rPr>
        <w:t>VAVDescripcion.VARCodigo</w:t>
      </w:r>
      <w:proofErr w:type="spellEnd"/>
      <w:r w:rsidR="00D40F6E" w:rsidRPr="002D79A3">
        <w:rPr>
          <w:rFonts w:cs="Arial"/>
          <w:sz w:val="20"/>
          <w:szCs w:val="20"/>
        </w:rPr>
        <w:t xml:space="preserve"> = “</w:t>
      </w:r>
      <w:r w:rsidR="00D40F6E">
        <w:rPr>
          <w:rFonts w:cs="Arial"/>
          <w:sz w:val="20"/>
          <w:szCs w:val="20"/>
        </w:rPr>
        <w:t>SOLPETIC</w:t>
      </w:r>
      <w:r w:rsidR="00D40F6E" w:rsidRPr="002D79A3">
        <w:rPr>
          <w:rFonts w:cs="Arial"/>
          <w:sz w:val="20"/>
          <w:szCs w:val="20"/>
        </w:rPr>
        <w:t>”&gt;</w:t>
      </w:r>
      <w:r w:rsidR="00D40F6E">
        <w:rPr>
          <w:rFonts w:cs="Arial"/>
          <w:sz w:val="20"/>
          <w:szCs w:val="20"/>
        </w:rPr>
        <w:t xml:space="preserve"> y &lt;</w:t>
      </w:r>
      <w:proofErr w:type="spellStart"/>
      <w:r w:rsidR="00D40F6E">
        <w:rPr>
          <w:rFonts w:cs="Arial"/>
          <w:sz w:val="20"/>
          <w:szCs w:val="20"/>
        </w:rPr>
        <w:t>VAVDescripcion.VAVClave</w:t>
      </w:r>
      <w:proofErr w:type="spellEnd"/>
      <w:r w:rsidR="00D40F6E">
        <w:rPr>
          <w:rFonts w:cs="Arial"/>
          <w:sz w:val="20"/>
          <w:szCs w:val="20"/>
        </w:rPr>
        <w:t xml:space="preserve"> = </w:t>
      </w:r>
      <w:proofErr w:type="spellStart"/>
      <w:r w:rsidR="00D40F6E">
        <w:rPr>
          <w:rFonts w:cs="Arial"/>
          <w:sz w:val="20"/>
          <w:szCs w:val="20"/>
        </w:rPr>
        <w:t>Solicitud.TipoPeticion</w:t>
      </w:r>
      <w:proofErr w:type="spellEnd"/>
      <w:r w:rsidR="00D40F6E">
        <w:rPr>
          <w:rFonts w:cs="Arial"/>
          <w:sz w:val="20"/>
          <w:szCs w:val="20"/>
        </w:rPr>
        <w:t xml:space="preserve">&gt;.  </w:t>
      </w:r>
      <w:r w:rsidR="003D690E"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(*) Modificable</w:t>
      </w:r>
      <w:r w:rsidR="00BC650B">
        <w:rPr>
          <w:rFonts w:cs="Arial"/>
          <w:i/>
          <w:sz w:val="20"/>
          <w:szCs w:val="20"/>
        </w:rPr>
        <w:t xml:space="preserve"> y Requerido</w:t>
      </w:r>
    </w:p>
    <w:p w:rsidR="00AB15B9" w:rsidRPr="00C038FD" w:rsidRDefault="003C4F13" w:rsidP="003C4F13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Área</w:t>
      </w:r>
      <w:r w:rsidR="00AB15B9" w:rsidRPr="003C4F13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Mostrar</w:t>
      </w:r>
      <w:r w:rsidRPr="002D79A3">
        <w:rPr>
          <w:rFonts w:cs="Arial"/>
          <w:sz w:val="20"/>
          <w:szCs w:val="20"/>
        </w:rPr>
        <w:t xml:space="preserve"> la descripción &lt;</w:t>
      </w:r>
      <w:proofErr w:type="spellStart"/>
      <w:r w:rsidRPr="002D79A3">
        <w:rPr>
          <w:rFonts w:cs="Arial"/>
          <w:sz w:val="20"/>
          <w:szCs w:val="20"/>
        </w:rPr>
        <w:t>VAVDescripcion.Descripcion</w:t>
      </w:r>
      <w:proofErr w:type="spellEnd"/>
      <w:r w:rsidRPr="002D79A3">
        <w:rPr>
          <w:rFonts w:cs="Arial"/>
          <w:sz w:val="20"/>
          <w:szCs w:val="20"/>
        </w:rPr>
        <w:t>&gt; donde &lt;</w:t>
      </w:r>
      <w:proofErr w:type="spellStart"/>
      <w:r w:rsidRPr="002D79A3">
        <w:rPr>
          <w:rFonts w:cs="Arial"/>
          <w:sz w:val="20"/>
          <w:szCs w:val="20"/>
        </w:rPr>
        <w:t>VAVDescripcion.VARCodigo</w:t>
      </w:r>
      <w:proofErr w:type="spellEnd"/>
      <w:r w:rsidRPr="002D79A3">
        <w:rPr>
          <w:rFonts w:cs="Arial"/>
          <w:sz w:val="20"/>
          <w:szCs w:val="20"/>
        </w:rPr>
        <w:t xml:space="preserve"> = “</w:t>
      </w:r>
      <w:r>
        <w:rPr>
          <w:rFonts w:cs="Arial"/>
          <w:sz w:val="20"/>
          <w:szCs w:val="20"/>
        </w:rPr>
        <w:t>SOLTAREA</w:t>
      </w:r>
      <w:r w:rsidRPr="002D79A3">
        <w:rPr>
          <w:rFonts w:cs="Arial"/>
          <w:sz w:val="20"/>
          <w:szCs w:val="20"/>
        </w:rPr>
        <w:t>”&gt;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Solicitud.TipoArea</w:t>
      </w:r>
      <w:proofErr w:type="spellEnd"/>
      <w:r>
        <w:rPr>
          <w:rFonts w:cs="Arial"/>
          <w:sz w:val="20"/>
          <w:szCs w:val="20"/>
        </w:rPr>
        <w:t xml:space="preserve">&gt;.   </w:t>
      </w:r>
      <w:r>
        <w:rPr>
          <w:rFonts w:cs="Arial"/>
          <w:i/>
          <w:sz w:val="20"/>
          <w:szCs w:val="20"/>
        </w:rPr>
        <w:t>(*) Modificable</w:t>
      </w:r>
      <w:r w:rsidR="00BC650B">
        <w:rPr>
          <w:rFonts w:cs="Arial"/>
          <w:i/>
          <w:sz w:val="20"/>
          <w:szCs w:val="20"/>
        </w:rPr>
        <w:t xml:space="preserve"> y Requerido</w:t>
      </w:r>
    </w:p>
    <w:p w:rsidR="00AB15B9" w:rsidRPr="00C038FD" w:rsidRDefault="003C4F13" w:rsidP="00AB15B9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Concepto:</w:t>
      </w:r>
      <w:r w:rsidR="00AB15B9">
        <w:rPr>
          <w:rFonts w:cs="Arial"/>
          <w:b/>
          <w:sz w:val="20"/>
          <w:szCs w:val="20"/>
        </w:rPr>
        <w:t xml:space="preserve"> 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Solicitud.Concepto</w:t>
      </w:r>
      <w:proofErr w:type="spellEnd"/>
      <w:r w:rsidR="00CB1747">
        <w:rPr>
          <w:rFonts w:cs="Arial"/>
          <w:sz w:val="20"/>
          <w:szCs w:val="20"/>
        </w:rPr>
        <w:t xml:space="preserve">&gt; </w:t>
      </w:r>
      <w:r w:rsidR="00AB15B9">
        <w:rPr>
          <w:rFonts w:cs="Arial"/>
          <w:sz w:val="20"/>
          <w:szCs w:val="20"/>
        </w:rPr>
        <w:t xml:space="preserve">(*) </w:t>
      </w:r>
      <w:r w:rsidR="002C43BD">
        <w:rPr>
          <w:rFonts w:cs="Arial"/>
          <w:i/>
          <w:sz w:val="20"/>
          <w:szCs w:val="20"/>
        </w:rPr>
        <w:t>Modificable</w:t>
      </w:r>
      <w:r w:rsidR="003D690E">
        <w:rPr>
          <w:rFonts w:cs="Arial"/>
          <w:i/>
          <w:sz w:val="20"/>
          <w:szCs w:val="20"/>
        </w:rPr>
        <w:t xml:space="preserve"> </w:t>
      </w:r>
      <w:r w:rsidR="00BC650B">
        <w:rPr>
          <w:rFonts w:cs="Arial"/>
          <w:i/>
          <w:sz w:val="20"/>
          <w:szCs w:val="20"/>
        </w:rPr>
        <w:t xml:space="preserve"> y Requerido</w:t>
      </w:r>
    </w:p>
    <w:p w:rsidR="00A43D41" w:rsidRPr="0018737A" w:rsidRDefault="003C4F13" w:rsidP="00AB15B9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>Comentario:</w:t>
      </w:r>
      <w:r w:rsidR="002C43B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Solicitud.Comentario</w:t>
      </w:r>
      <w:proofErr w:type="spellEnd"/>
      <w:r w:rsidR="00CB1747">
        <w:rPr>
          <w:rFonts w:cs="Arial"/>
          <w:sz w:val="20"/>
          <w:szCs w:val="20"/>
        </w:rPr>
        <w:t xml:space="preserve">&gt; </w:t>
      </w:r>
      <w:r w:rsidR="002C43BD">
        <w:rPr>
          <w:rFonts w:cs="Arial"/>
          <w:sz w:val="20"/>
          <w:szCs w:val="20"/>
        </w:rPr>
        <w:t xml:space="preserve">(*) </w:t>
      </w:r>
      <w:r w:rsidR="002C43BD">
        <w:rPr>
          <w:rFonts w:cs="Arial"/>
          <w:i/>
          <w:sz w:val="20"/>
          <w:szCs w:val="20"/>
        </w:rPr>
        <w:t>Modificable</w:t>
      </w:r>
    </w:p>
    <w:p w:rsidR="0018737A" w:rsidRPr="0018737A" w:rsidRDefault="0018737A" w:rsidP="0018737A">
      <w:pPr>
        <w:pStyle w:val="Prrafodelista"/>
        <w:numPr>
          <w:ilvl w:val="0"/>
          <w:numId w:val="34"/>
        </w:numPr>
      </w:pPr>
      <w:r>
        <w:rPr>
          <w:sz w:val="20"/>
        </w:rPr>
        <w:t>El actor puede modificar la siguiente información:</w:t>
      </w:r>
    </w:p>
    <w:p w:rsidR="0018737A" w:rsidRPr="003C4F13" w:rsidRDefault="003C4F13" w:rsidP="0018737A">
      <w:pPr>
        <w:pStyle w:val="Prrafodelista"/>
        <w:numPr>
          <w:ilvl w:val="1"/>
          <w:numId w:val="34"/>
        </w:numPr>
      </w:pPr>
      <w:r>
        <w:rPr>
          <w:sz w:val="20"/>
        </w:rPr>
        <w:t>Petición</w:t>
      </w:r>
    </w:p>
    <w:p w:rsidR="003C4F13" w:rsidRPr="003C4F13" w:rsidRDefault="003C4F13" w:rsidP="0018737A">
      <w:pPr>
        <w:pStyle w:val="Prrafodelista"/>
        <w:numPr>
          <w:ilvl w:val="1"/>
          <w:numId w:val="34"/>
        </w:numPr>
      </w:pPr>
      <w:r>
        <w:rPr>
          <w:sz w:val="20"/>
        </w:rPr>
        <w:t>Área</w:t>
      </w:r>
    </w:p>
    <w:p w:rsidR="003C4F13" w:rsidRPr="003C4F13" w:rsidRDefault="003C4F13" w:rsidP="0018737A">
      <w:pPr>
        <w:pStyle w:val="Prrafodelista"/>
        <w:numPr>
          <w:ilvl w:val="1"/>
          <w:numId w:val="34"/>
        </w:numPr>
      </w:pPr>
      <w:r>
        <w:rPr>
          <w:sz w:val="20"/>
        </w:rPr>
        <w:t>Concepto</w:t>
      </w:r>
    </w:p>
    <w:p w:rsidR="003C4F13" w:rsidRPr="0018737A" w:rsidRDefault="003C4F13" w:rsidP="0018737A">
      <w:pPr>
        <w:pStyle w:val="Prrafodelista"/>
        <w:numPr>
          <w:ilvl w:val="1"/>
          <w:numId w:val="34"/>
        </w:numPr>
      </w:pPr>
      <w:r>
        <w:rPr>
          <w:sz w:val="20"/>
        </w:rPr>
        <w:t>Comentario</w:t>
      </w:r>
    </w:p>
    <w:p w:rsidR="000A74C1" w:rsidRDefault="000A74C1" w:rsidP="000A74C1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las siguientes validaciones:</w:t>
      </w:r>
    </w:p>
    <w:p w:rsidR="000A74C1" w:rsidRDefault="000A74C1" w:rsidP="000A74C1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la información requerida&gt;</w:t>
      </w:r>
    </w:p>
    <w:p w:rsidR="000A74C1" w:rsidRPr="00C70EE9" w:rsidRDefault="000A74C1" w:rsidP="000A74C1">
      <w:pPr>
        <w:pStyle w:val="Prrafodelista"/>
        <w:numPr>
          <w:ilvl w:val="2"/>
          <w:numId w:val="34"/>
        </w:numPr>
        <w:ind w:left="1418" w:hanging="698"/>
        <w:rPr>
          <w:rFonts w:cs="Arial"/>
          <w:sz w:val="20"/>
          <w:szCs w:val="20"/>
        </w:rPr>
      </w:pPr>
      <w:r w:rsidRPr="00C70EE9">
        <w:rPr>
          <w:sz w:val="20"/>
          <w:szCs w:val="20"/>
          <w:lang w:eastAsia="es-MX"/>
        </w:rPr>
        <w:t xml:space="preserve">El sistema presenta el mensaje </w:t>
      </w:r>
      <w:r w:rsidRPr="00C70EE9">
        <w:rPr>
          <w:color w:val="FF0000"/>
          <w:sz w:val="20"/>
          <w:szCs w:val="20"/>
          <w:lang w:eastAsia="es-MX"/>
        </w:rPr>
        <w:t>“[E0001] El campo $0$ es requerido”</w:t>
      </w:r>
      <w:r w:rsidRPr="00C70EE9">
        <w:rPr>
          <w:sz w:val="20"/>
          <w:szCs w:val="20"/>
          <w:lang w:eastAsia="es-MX"/>
        </w:rPr>
        <w:t>, sustituyendo el valor de $0$ por el nombre del campo que no se haya proporcionado</w:t>
      </w:r>
    </w:p>
    <w:p w:rsidR="000A74C1" w:rsidRPr="003C4F13" w:rsidRDefault="000A74C1" w:rsidP="003C4F1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 w:rsidRPr="00C70EE9">
        <w:rPr>
          <w:rFonts w:cs="Arial"/>
          <w:sz w:val="20"/>
          <w:szCs w:val="20"/>
        </w:rPr>
        <w:t>El sistema continúa en el punto correspondiente al campo que no se haya proporcionado</w:t>
      </w:r>
      <w:r>
        <w:rPr>
          <w:rFonts w:cs="Arial"/>
          <w:sz w:val="20"/>
          <w:szCs w:val="20"/>
        </w:rPr>
        <w:t>.</w:t>
      </w:r>
    </w:p>
    <w:p w:rsidR="00955F03" w:rsidRDefault="00955F03" w:rsidP="00955F03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actualiza la siguiente información correspondiente </w:t>
      </w:r>
      <w:r w:rsidR="00634B63">
        <w:rPr>
          <w:rFonts w:cs="Arial"/>
          <w:sz w:val="20"/>
          <w:szCs w:val="20"/>
        </w:rPr>
        <w:t>a la Solicitud</w:t>
      </w:r>
    </w:p>
    <w:p w:rsidR="00955F03" w:rsidRPr="00D06F5C" w:rsidRDefault="00634B63" w:rsidP="00955F03">
      <w:pPr>
        <w:pStyle w:val="Prrafodelista"/>
        <w:numPr>
          <w:ilvl w:val="1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Solicitud</w:t>
      </w:r>
    </w:p>
    <w:p w:rsidR="00955F03" w:rsidRPr="00955F03" w:rsidRDefault="00634B6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SOLId</w:t>
      </w:r>
      <w:proofErr w:type="spellEnd"/>
      <w:r w:rsidR="00955F03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Solicitud</w:t>
      </w:r>
      <w:r w:rsidR="003A1113" w:rsidRPr="00D515B9">
        <w:rPr>
          <w:rFonts w:cs="Arial"/>
          <w:b/>
          <w:sz w:val="20"/>
          <w:szCs w:val="20"/>
        </w:rPr>
        <w:t>Seleccionad</w:t>
      </w:r>
      <w:r>
        <w:rPr>
          <w:rFonts w:cs="Arial"/>
          <w:b/>
          <w:sz w:val="20"/>
          <w:szCs w:val="20"/>
        </w:rPr>
        <w:t>a</w:t>
      </w:r>
      <w:proofErr w:type="spellEnd"/>
    </w:p>
    <w:p w:rsidR="00955F03" w:rsidRDefault="00634B63" w:rsidP="00604FC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TipoArea</w:t>
      </w:r>
      <w:proofErr w:type="spellEnd"/>
      <w:r w:rsidR="00955F03" w:rsidRPr="00955F03">
        <w:rPr>
          <w:rFonts w:cs="Arial"/>
          <w:sz w:val="20"/>
          <w:szCs w:val="20"/>
        </w:rPr>
        <w:t xml:space="preserve"> = </w:t>
      </w:r>
      <w:r w:rsidR="00BE5564">
        <w:rPr>
          <w:rFonts w:cs="Arial"/>
          <w:sz w:val="20"/>
          <w:szCs w:val="20"/>
        </w:rPr>
        <w:t>Clave del valor por referencia correspondiente al seleccionado por el usuario</w:t>
      </w:r>
      <w:r w:rsidR="003A1113">
        <w:rPr>
          <w:rFonts w:cs="Arial"/>
          <w:sz w:val="20"/>
          <w:szCs w:val="20"/>
        </w:rPr>
        <w:t>.</w:t>
      </w:r>
    </w:p>
    <w:p w:rsidR="00955F03" w:rsidRPr="00634B63" w:rsidRDefault="00634B63" w:rsidP="00634B6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TipoPeticion</w:t>
      </w:r>
      <w:proofErr w:type="spellEnd"/>
      <w:r w:rsidR="00955F03" w:rsidRPr="00955F03">
        <w:rPr>
          <w:rFonts w:cs="Arial"/>
          <w:sz w:val="20"/>
          <w:szCs w:val="20"/>
        </w:rPr>
        <w:t xml:space="preserve"> = </w:t>
      </w:r>
      <w:r w:rsidR="00BE5564">
        <w:rPr>
          <w:rFonts w:cs="Arial"/>
          <w:sz w:val="20"/>
          <w:szCs w:val="20"/>
        </w:rPr>
        <w:t>Clave del valor por referencia correspondiente al seleccionado por el usuario</w:t>
      </w:r>
    </w:p>
    <w:p w:rsidR="00955F03" w:rsidRDefault="00634B6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Concepto</w:t>
      </w:r>
      <w:r w:rsidR="00955F03">
        <w:rPr>
          <w:rFonts w:cs="Arial"/>
          <w:sz w:val="20"/>
          <w:szCs w:val="20"/>
        </w:rPr>
        <w:t xml:space="preserve"> = </w:t>
      </w:r>
      <w:r w:rsidR="00BE5564">
        <w:rPr>
          <w:rFonts w:cs="Arial"/>
          <w:sz w:val="20"/>
          <w:szCs w:val="20"/>
        </w:rPr>
        <w:t>Concepto proporcionado</w:t>
      </w:r>
      <w:r w:rsidR="003A1113">
        <w:rPr>
          <w:rFonts w:cs="Arial"/>
          <w:sz w:val="20"/>
          <w:szCs w:val="20"/>
        </w:rPr>
        <w:t xml:space="preserve"> por el usuario</w:t>
      </w:r>
    </w:p>
    <w:p w:rsidR="00955F03" w:rsidRDefault="00634B6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Comentario</w:t>
      </w:r>
      <w:r w:rsidR="00955F03">
        <w:rPr>
          <w:rFonts w:cs="Arial"/>
          <w:sz w:val="20"/>
          <w:szCs w:val="20"/>
        </w:rPr>
        <w:t xml:space="preserve"> = </w:t>
      </w:r>
      <w:r w:rsidR="00BE5564">
        <w:rPr>
          <w:rFonts w:cs="Arial"/>
          <w:sz w:val="20"/>
          <w:szCs w:val="20"/>
        </w:rPr>
        <w:t>Información de Comentario proporcionado</w:t>
      </w:r>
      <w:r w:rsidR="003A1113">
        <w:rPr>
          <w:rFonts w:cs="Arial"/>
          <w:sz w:val="20"/>
          <w:szCs w:val="20"/>
        </w:rPr>
        <w:t xml:space="preserve"> por el usuario</w:t>
      </w:r>
    </w:p>
    <w:p w:rsid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Fecha y hora actual del sistema</w:t>
      </w:r>
    </w:p>
    <w:p w:rsidR="00955F03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955F03" w:rsidRPr="00FA4E4D" w:rsidRDefault="00955F03" w:rsidP="00955F03">
      <w:pPr>
        <w:numPr>
          <w:ilvl w:val="0"/>
          <w:numId w:val="3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955F03" w:rsidRPr="00FA4E4D" w:rsidRDefault="00955F03" w:rsidP="00955F03">
      <w:pPr>
        <w:numPr>
          <w:ilvl w:val="1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cambios&gt;</w:t>
      </w:r>
    </w:p>
    <w:p w:rsidR="00955F03" w:rsidRPr="00FA4E4D" w:rsidRDefault="00955F03" w:rsidP="00D303C1">
      <w:pPr>
        <w:numPr>
          <w:ilvl w:val="2"/>
          <w:numId w:val="34"/>
        </w:numPr>
        <w:ind w:left="1418" w:hanging="69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FA4E4D">
        <w:rPr>
          <w:rFonts w:cs="Arial"/>
          <w:color w:val="FF0000"/>
          <w:sz w:val="20"/>
          <w:szCs w:val="20"/>
        </w:rPr>
        <w:t>BP0002 – Se perderán los cambios. ¿Está seguro de regresar</w:t>
      </w:r>
      <w:r w:rsidR="00634B63" w:rsidRPr="00FA4E4D">
        <w:rPr>
          <w:rFonts w:cs="Arial"/>
          <w:color w:val="FF0000"/>
          <w:sz w:val="20"/>
          <w:szCs w:val="20"/>
        </w:rPr>
        <w:t>?</w:t>
      </w:r>
    </w:p>
    <w:p w:rsidR="00955F03" w:rsidRPr="00FA4E4D" w:rsidRDefault="00955F03" w:rsidP="00955F03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NO&gt;</w:t>
      </w:r>
    </w:p>
    <w:p w:rsidR="00955F03" w:rsidRPr="00FA4E4D" w:rsidRDefault="00955F03" w:rsidP="00955F03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anterior de donde fue invocado.</w:t>
      </w:r>
    </w:p>
    <w:p w:rsidR="00955F03" w:rsidRPr="00FA4E4D" w:rsidRDefault="00955F03" w:rsidP="00955F03">
      <w:pPr>
        <w:numPr>
          <w:ilvl w:val="2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SI&gt;</w:t>
      </w:r>
    </w:p>
    <w:p w:rsidR="00955F03" w:rsidRPr="0032754F" w:rsidRDefault="00955F03" w:rsidP="00955F03">
      <w:pPr>
        <w:numPr>
          <w:ilvl w:val="3"/>
          <w:numId w:val="3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 </w:t>
      </w:r>
      <w:proofErr w:type="spellStart"/>
      <w:r>
        <w:rPr>
          <w:rFonts w:cs="Arial"/>
          <w:sz w:val="20"/>
          <w:szCs w:val="20"/>
        </w:rPr>
        <w:t>RollBack</w:t>
      </w:r>
      <w:proofErr w:type="spellEnd"/>
      <w:r>
        <w:rPr>
          <w:rFonts w:cs="Arial"/>
          <w:sz w:val="20"/>
          <w:szCs w:val="20"/>
        </w:rPr>
        <w:t xml:space="preserve"> de todo lo registrado</w:t>
      </w:r>
    </w:p>
    <w:p w:rsidR="00955F03" w:rsidRPr="00FA4E4D" w:rsidRDefault="00955F03" w:rsidP="00955F03">
      <w:pPr>
        <w:pStyle w:val="Prrafodelista"/>
        <w:numPr>
          <w:ilvl w:val="1"/>
          <w:numId w:val="3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&lt;no existen cambios&gt;</w:t>
      </w:r>
    </w:p>
    <w:p w:rsidR="00955F03" w:rsidRPr="00172059" w:rsidRDefault="00955F03" w:rsidP="00955F03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2" w:history="1">
        <w:r w:rsidRPr="00FF3708">
          <w:rPr>
            <w:rStyle w:val="Hipervnculo"/>
            <w:b/>
            <w:sz w:val="20"/>
            <w:szCs w:val="20"/>
          </w:rPr>
          <w:t>Seleccionar Actividades para la visita – CUROLMOV11</w:t>
        </w:r>
      </w:hyperlink>
    </w:p>
    <w:p w:rsidR="00955F03" w:rsidRPr="000A74C1" w:rsidRDefault="00955F03" w:rsidP="00955F03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sz w:val="20"/>
        </w:rPr>
        <w:t xml:space="preserve">El sistema continúa en el </w:t>
      </w:r>
      <w:hyperlink w:anchor="FIN" w:history="1">
        <w:r w:rsidRPr="002F0056">
          <w:rPr>
            <w:rStyle w:val="Hipervnculo"/>
            <w:b/>
            <w:sz w:val="20"/>
          </w:rPr>
          <w:t xml:space="preserve">paso </w:t>
        </w:r>
        <w:r w:rsidR="00604FC3">
          <w:rPr>
            <w:rStyle w:val="Hipervnculo"/>
            <w:b/>
            <w:sz w:val="20"/>
          </w:rPr>
          <w:t>9</w:t>
        </w:r>
      </w:hyperlink>
      <w:r>
        <w:rPr>
          <w:sz w:val="20"/>
        </w:rPr>
        <w:t xml:space="preserve"> del flujo básico</w:t>
      </w:r>
    </w:p>
    <w:p w:rsidR="003E2ED4" w:rsidRPr="00A95B22" w:rsidRDefault="003E2ED4" w:rsidP="00E7031E"/>
    <w:bookmarkStart w:id="129" w:name="_AO02_Modificar_Movimiento"/>
    <w:bookmarkStart w:id="130" w:name="AO03"/>
    <w:bookmarkStart w:id="131" w:name="_Toc469397895"/>
    <w:bookmarkEnd w:id="129"/>
    <w:bookmarkEnd w:id="130"/>
    <w:p w:rsidR="00411B46" w:rsidRDefault="00702DE5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lastRenderedPageBreak/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</w:r>
      <w:r>
        <w:rPr>
          <w:bCs w:val="0"/>
        </w:rPr>
        <w:fldChar w:fldCharType="separate"/>
      </w:r>
      <w:r w:rsidR="001B3387" w:rsidRPr="00702DE5">
        <w:rPr>
          <w:rStyle w:val="Hipervnculo"/>
          <w:bCs w:val="0"/>
        </w:rPr>
        <w:t>AO03</w:t>
      </w:r>
      <w:r w:rsidR="007D190B" w:rsidRPr="00702DE5">
        <w:rPr>
          <w:rStyle w:val="Hipervnculo"/>
          <w:bCs w:val="0"/>
        </w:rPr>
        <w:t xml:space="preserve"> </w:t>
      </w:r>
      <w:r w:rsidR="00411B46" w:rsidRPr="00702DE5">
        <w:rPr>
          <w:rStyle w:val="Hipervnculo"/>
          <w:bCs w:val="0"/>
        </w:rPr>
        <w:t xml:space="preserve">Eliminar Registro </w:t>
      </w:r>
      <w:r w:rsidR="001B3387" w:rsidRPr="00702DE5">
        <w:rPr>
          <w:rStyle w:val="Hipervnculo"/>
          <w:bCs w:val="0"/>
        </w:rPr>
        <w:t xml:space="preserve">de </w:t>
      </w:r>
      <w:r w:rsidR="00ED5C93" w:rsidRPr="00702DE5">
        <w:rPr>
          <w:rStyle w:val="Hipervnculo"/>
          <w:bCs w:val="0"/>
        </w:rPr>
        <w:t>Solicitud</w:t>
      </w:r>
      <w:bookmarkEnd w:id="131"/>
      <w:r>
        <w:rPr>
          <w:bCs w:val="0"/>
        </w:rPr>
        <w:fldChar w:fldCharType="end"/>
      </w:r>
      <w:bookmarkStart w:id="132" w:name="_GoBack"/>
      <w:bookmarkEnd w:id="132"/>
    </w:p>
    <w:p w:rsidR="00B863D9" w:rsidRPr="00B863D9" w:rsidRDefault="00B863D9" w:rsidP="00A62EF3">
      <w:pPr>
        <w:pStyle w:val="Prrafodelista"/>
        <w:numPr>
          <w:ilvl w:val="0"/>
          <w:numId w:val="37"/>
        </w:numPr>
      </w:pPr>
      <w:r>
        <w:rPr>
          <w:sz w:val="20"/>
        </w:rPr>
        <w:t>El sistema presenta el mensaje “</w:t>
      </w:r>
      <w:r w:rsidRPr="001D38F0">
        <w:rPr>
          <w:color w:val="FF0000"/>
          <w:sz w:val="20"/>
        </w:rPr>
        <w:t>P0113 - ¿Desea Eliminar el Registro Seleccionado?</w:t>
      </w:r>
      <w:r>
        <w:rPr>
          <w:sz w:val="20"/>
        </w:rPr>
        <w:t>”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NO&gt;</w:t>
      </w:r>
    </w:p>
    <w:p w:rsidR="00B863D9" w:rsidRPr="00B863D9" w:rsidRDefault="00B863D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continúa en el paso anterior desde donde fue invocado.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SI&gt;</w:t>
      </w:r>
    </w:p>
    <w:p w:rsidR="00A62EF3" w:rsidRPr="00DC3999" w:rsidRDefault="00DC399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recupera la siguiente información del registro seleccionado:</w:t>
      </w:r>
    </w:p>
    <w:p w:rsidR="00DC3999" w:rsidRPr="0012114F" w:rsidRDefault="000A50AE" w:rsidP="00B863D9">
      <w:pPr>
        <w:pStyle w:val="Prrafodelista"/>
        <w:numPr>
          <w:ilvl w:val="3"/>
          <w:numId w:val="3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Solicitud</w:t>
      </w:r>
    </w:p>
    <w:p w:rsidR="00DC3999" w:rsidRDefault="000A50AE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SOLId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SolicitudSeleccionada</w:t>
      </w:r>
      <w:proofErr w:type="spellEnd"/>
    </w:p>
    <w:p w:rsidR="006733BB" w:rsidRPr="000A50AE" w:rsidRDefault="000A50AE" w:rsidP="000A50AE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6733BB" w:rsidRDefault="00703C95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Concepto</w:t>
      </w:r>
    </w:p>
    <w:p w:rsidR="00631489" w:rsidRPr="005E4EC0" w:rsidRDefault="005E4EC0" w:rsidP="006733BB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el registro del listado d</w:t>
      </w:r>
      <w:r w:rsidR="002F0056">
        <w:rPr>
          <w:rFonts w:cs="Arial"/>
          <w:sz w:val="20"/>
          <w:szCs w:val="20"/>
        </w:rPr>
        <w:t>onde se visualizaba previamente</w:t>
      </w:r>
    </w:p>
    <w:p w:rsidR="005E4EC0" w:rsidRPr="005E4EC0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la sig</w:t>
      </w:r>
      <w:r w:rsidR="002F0056">
        <w:rPr>
          <w:rFonts w:cs="Arial"/>
          <w:sz w:val="20"/>
          <w:szCs w:val="20"/>
        </w:rPr>
        <w:t>uien</w:t>
      </w:r>
      <w:r w:rsidR="000A50AE">
        <w:rPr>
          <w:rFonts w:cs="Arial"/>
          <w:sz w:val="20"/>
          <w:szCs w:val="20"/>
        </w:rPr>
        <w:t>te información donde &lt;</w:t>
      </w:r>
      <w:proofErr w:type="spellStart"/>
      <w:r w:rsidR="000A50AE">
        <w:rPr>
          <w:rFonts w:cs="Arial"/>
          <w:sz w:val="20"/>
          <w:szCs w:val="20"/>
        </w:rPr>
        <w:t>Solicitud.SOLId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5E4EC0" w:rsidRPr="000A50AE" w:rsidRDefault="000A50AE" w:rsidP="00B863D9">
      <w:pPr>
        <w:pStyle w:val="Prrafodelista"/>
        <w:numPr>
          <w:ilvl w:val="3"/>
          <w:numId w:val="37"/>
        </w:numPr>
        <w:rPr>
          <w:b/>
        </w:rPr>
      </w:pPr>
      <w:r w:rsidRPr="000A50AE">
        <w:rPr>
          <w:rFonts w:cs="Arial"/>
          <w:b/>
          <w:sz w:val="20"/>
          <w:szCs w:val="20"/>
        </w:rPr>
        <w:t>Solicitud</w:t>
      </w:r>
    </w:p>
    <w:p w:rsidR="005E4EC0" w:rsidRPr="00A62EF3" w:rsidRDefault="005E4EC0" w:rsidP="002B7C3A">
      <w:pPr>
        <w:pStyle w:val="Prrafodelista"/>
        <w:numPr>
          <w:ilvl w:val="2"/>
          <w:numId w:val="37"/>
        </w:numPr>
      </w:pPr>
      <w:r>
        <w:rPr>
          <w:sz w:val="20"/>
        </w:rPr>
        <w:t xml:space="preserve">El sistema continúa en el </w:t>
      </w:r>
      <w:hyperlink w:anchor="FIN" w:history="1">
        <w:r w:rsidR="002F0056" w:rsidRPr="002F0056">
          <w:rPr>
            <w:rStyle w:val="Hipervnculo"/>
            <w:b/>
            <w:sz w:val="20"/>
          </w:rPr>
          <w:t xml:space="preserve">paso </w:t>
        </w:r>
        <w:r w:rsidR="00604FC3">
          <w:rPr>
            <w:rStyle w:val="Hipervnculo"/>
            <w:b/>
            <w:sz w:val="20"/>
          </w:rPr>
          <w:t>9</w:t>
        </w:r>
      </w:hyperlink>
      <w:r>
        <w:rPr>
          <w:sz w:val="20"/>
        </w:rPr>
        <w:t xml:space="preserve"> del flujo básico</w:t>
      </w:r>
    </w:p>
    <w:p w:rsidR="00411B46" w:rsidRPr="00A95B22" w:rsidRDefault="00411B46" w:rsidP="00411B46"/>
    <w:p w:rsidR="00E7031E" w:rsidRPr="007D190B" w:rsidRDefault="00E7031E" w:rsidP="00E7031E">
      <w:pPr>
        <w:rPr>
          <w:lang w:eastAsia="en-US"/>
        </w:rPr>
      </w:pPr>
    </w:p>
    <w:p w:rsidR="00E7031E" w:rsidRPr="00CA7A7F" w:rsidRDefault="00E7031E" w:rsidP="00E7031E">
      <w:pPr>
        <w:pStyle w:val="Ttulo3"/>
        <w:jc w:val="left"/>
        <w:rPr>
          <w:lang w:val="es-MX"/>
        </w:rPr>
      </w:pPr>
      <w:bookmarkStart w:id="133" w:name="_Toc469397896"/>
      <w:r>
        <w:rPr>
          <w:lang w:val="es-MX"/>
        </w:rPr>
        <w:t>Validaciones</w:t>
      </w:r>
      <w:bookmarkEnd w:id="133"/>
    </w:p>
    <w:p w:rsidR="007D190B" w:rsidRDefault="00525EBE" w:rsidP="00796BBC">
      <w:pPr>
        <w:rPr>
          <w:sz w:val="20"/>
          <w:lang w:eastAsia="en-US"/>
        </w:rPr>
      </w:pPr>
      <w:bookmarkStart w:id="134" w:name="VA01"/>
      <w:bookmarkEnd w:id="134"/>
      <w:r w:rsidRPr="00525EBE">
        <w:rPr>
          <w:sz w:val="20"/>
          <w:lang w:eastAsia="en-US"/>
        </w:rPr>
        <w:t>N/A</w:t>
      </w:r>
    </w:p>
    <w:p w:rsidR="00525EBE" w:rsidRPr="00525EBE" w:rsidRDefault="00525EBE" w:rsidP="00796BBC">
      <w:pPr>
        <w:rPr>
          <w:sz w:val="20"/>
          <w:lang w:eastAsia="en-US"/>
        </w:rPr>
      </w:pPr>
    </w:p>
    <w:p w:rsidR="0049112A" w:rsidRPr="00CA7A7F" w:rsidRDefault="0049112A" w:rsidP="00796BBC">
      <w:pPr>
        <w:pStyle w:val="Ttulo3"/>
        <w:jc w:val="left"/>
        <w:rPr>
          <w:lang w:val="es-MX"/>
        </w:rPr>
      </w:pPr>
      <w:bookmarkStart w:id="135" w:name="_Toc469397897"/>
      <w:r w:rsidRPr="00CA7A7F">
        <w:rPr>
          <w:lang w:val="es-MX"/>
        </w:rPr>
        <w:t>Generales</w:t>
      </w:r>
      <w:bookmarkEnd w:id="135"/>
    </w:p>
    <w:p w:rsidR="0049112A" w:rsidRPr="00CA7A7F" w:rsidRDefault="003F6DBA" w:rsidP="00317655">
      <w:pPr>
        <w:pStyle w:val="InfoBlue"/>
        <w:jc w:val="left"/>
      </w:pPr>
      <w:r w:rsidRPr="003F6DBA">
        <w:t>N/A</w:t>
      </w: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36" w:name="_Toc52616592"/>
      <w:bookmarkStart w:id="137" w:name="_Toc182735736"/>
      <w:bookmarkStart w:id="138" w:name="_Toc469397898"/>
      <w:proofErr w:type="spellStart"/>
      <w:r w:rsidRPr="00CA7A7F">
        <w:t>Poscondiciones</w:t>
      </w:r>
      <w:bookmarkEnd w:id="136"/>
      <w:bookmarkEnd w:id="137"/>
      <w:bookmarkEnd w:id="138"/>
      <w:proofErr w:type="spellEnd"/>
    </w:p>
    <w:p w:rsidR="00ED32EF" w:rsidRDefault="00ED32EF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</w:rPr>
      </w:pPr>
      <w:bookmarkStart w:id="139" w:name="_Toc290568316"/>
      <w:bookmarkStart w:id="140" w:name="_Toc372279960"/>
      <w:bookmarkStart w:id="141" w:name="_Toc207014958"/>
      <w:bookmarkStart w:id="142" w:name="_Toc207088193"/>
      <w:bookmarkStart w:id="143" w:name="_Toc469397899"/>
      <w:bookmarkEnd w:id="0"/>
      <w:bookmarkEnd w:id="1"/>
      <w:r>
        <w:rPr>
          <w:rFonts w:cs="Arial"/>
        </w:rPr>
        <w:t>Generales</w:t>
      </w:r>
      <w:bookmarkEnd w:id="139"/>
      <w:bookmarkEnd w:id="140"/>
      <w:bookmarkEnd w:id="143"/>
    </w:p>
    <w:p w:rsidR="00ED32EF" w:rsidRDefault="006733BB" w:rsidP="00796BBC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</w:t>
      </w:r>
      <w:r w:rsidR="003F5511">
        <w:rPr>
          <w:sz w:val="20"/>
          <w:szCs w:val="20"/>
        </w:rPr>
        <w:t xml:space="preserve"> </w:t>
      </w:r>
      <w:r w:rsidR="00604FC3">
        <w:rPr>
          <w:sz w:val="20"/>
          <w:szCs w:val="20"/>
        </w:rPr>
        <w:t>y Registro de Solicitud</w:t>
      </w:r>
    </w:p>
    <w:p w:rsidR="00317655" w:rsidRPr="00317655" w:rsidRDefault="00317655" w:rsidP="00317655">
      <w:pPr>
        <w:pStyle w:val="Prrafodelista"/>
        <w:ind w:left="432"/>
        <w:rPr>
          <w:sz w:val="20"/>
          <w:szCs w:val="20"/>
        </w:rPr>
      </w:pPr>
    </w:p>
    <w:p w:rsidR="007F4C05" w:rsidRDefault="007F4C05" w:rsidP="00796BB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  <w:jc w:val="left"/>
      </w:pPr>
      <w:bookmarkStart w:id="144" w:name="_Toc469397900"/>
      <w:r w:rsidRPr="00CA7A7F">
        <w:t>Firmas de Aceptación</w:t>
      </w:r>
      <w:bookmarkEnd w:id="141"/>
      <w:bookmarkEnd w:id="142"/>
      <w:bookmarkEnd w:id="144"/>
    </w:p>
    <w:p w:rsidR="00AC24E8" w:rsidRDefault="00AC24E8" w:rsidP="00796BBC">
      <w:pPr>
        <w:rPr>
          <w:lang w:val="es-MX" w:eastAsia="es-MX"/>
        </w:rPr>
      </w:pPr>
    </w:p>
    <w:p w:rsidR="00AC24E8" w:rsidRDefault="00AC24E8" w:rsidP="00796BBC">
      <w:pPr>
        <w:rPr>
          <w:lang w:val="es-MX" w:eastAsia="es-MX"/>
        </w:rPr>
      </w:pPr>
    </w:p>
    <w:p w:rsidR="00AC24E8" w:rsidRPr="00AC24E8" w:rsidRDefault="00AC24E8" w:rsidP="00796BBC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604FC3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1B3387"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Plascencia.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604FC3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>
              <w:rPr>
                <w:sz w:val="20"/>
                <w:szCs w:val="20"/>
                <w:lang w:val="es-MX" w:eastAsia="en-US"/>
              </w:rPr>
              <w:t>12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 w:rsidR="001B3387">
              <w:rPr>
                <w:sz w:val="20"/>
                <w:szCs w:val="20"/>
                <w:lang w:val="es-MX" w:eastAsia="en-US"/>
              </w:rPr>
              <w:t>6</w:t>
            </w:r>
          </w:p>
        </w:tc>
      </w:tr>
    </w:tbl>
    <w:p w:rsidR="00886EEB" w:rsidRPr="00D541A0" w:rsidRDefault="00886EEB" w:rsidP="00796BBC"/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96BBC">
      <w:pPr>
        <w:rPr>
          <w:lang w:val="es-MX"/>
        </w:rPr>
      </w:pPr>
    </w:p>
    <w:sectPr w:rsidR="009F63D6" w:rsidRPr="00CA7A7F" w:rsidSect="003E5D6F">
      <w:headerReference w:type="default" r:id="rId13"/>
      <w:footerReference w:type="even" r:id="rId14"/>
      <w:footerReference w:type="default" r:id="rId15"/>
      <w:headerReference w:type="first" r:id="rId1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D5" w:rsidRDefault="004C1DD5" w:rsidP="00514F06">
      <w:pPr>
        <w:pStyle w:val="Ttulo1"/>
      </w:pPr>
      <w:r>
        <w:separator/>
      </w:r>
    </w:p>
  </w:endnote>
  <w:endnote w:type="continuationSeparator" w:id="0">
    <w:p w:rsidR="004C1DD5" w:rsidRDefault="004C1DD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FC3" w:rsidRDefault="00604FC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4FC3" w:rsidRDefault="00604F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04FC3" w:rsidRPr="00596B48" w:rsidTr="00B01427">
      <w:trPr>
        <w:trHeight w:val="539"/>
      </w:trPr>
      <w:tc>
        <w:tcPr>
          <w:tcW w:w="3331" w:type="dxa"/>
        </w:tcPr>
        <w:p w:rsidR="00604FC3" w:rsidRPr="00596B48" w:rsidRDefault="00604FC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604FC3" w:rsidRPr="00B01427" w:rsidRDefault="00604FC3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16</w:t>
          </w:r>
        </w:p>
      </w:tc>
      <w:tc>
        <w:tcPr>
          <w:tcW w:w="3473" w:type="dxa"/>
        </w:tcPr>
        <w:p w:rsidR="00604FC3" w:rsidRPr="00596B48" w:rsidRDefault="00604FC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02DE5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02DE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04FC3" w:rsidRPr="00596B48" w:rsidRDefault="00604FC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D5" w:rsidRDefault="004C1DD5" w:rsidP="00514F06">
      <w:pPr>
        <w:pStyle w:val="Ttulo1"/>
      </w:pPr>
      <w:r>
        <w:separator/>
      </w:r>
    </w:p>
  </w:footnote>
  <w:footnote w:type="continuationSeparator" w:id="0">
    <w:p w:rsidR="004C1DD5" w:rsidRDefault="004C1DD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4FC3" w:rsidRPr="00375A5D" w:rsidTr="003E5D6F">
      <w:tc>
        <w:tcPr>
          <w:tcW w:w="4604" w:type="dxa"/>
        </w:tcPr>
        <w:p w:rsidR="00604FC3" w:rsidRPr="00375A5D" w:rsidRDefault="00604FC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04FC3" w:rsidRPr="00375A5D" w:rsidRDefault="00604FC3" w:rsidP="00723FB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604FC3" w:rsidRPr="00F52321" w:rsidTr="003E5D6F">
      <w:tc>
        <w:tcPr>
          <w:tcW w:w="4604" w:type="dxa"/>
        </w:tcPr>
        <w:p w:rsidR="00604FC3" w:rsidRPr="000A6ADC" w:rsidRDefault="00604FC3" w:rsidP="003F6CF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CUROLMOV81_CapturarSolicitudes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604FC3" w:rsidRPr="00DF6EA0" w:rsidRDefault="00604FC3" w:rsidP="00240DF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14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6</w:t>
          </w:r>
        </w:p>
      </w:tc>
    </w:tr>
  </w:tbl>
  <w:p w:rsidR="00604FC3" w:rsidRDefault="00604F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604FC3" w:rsidTr="003104A1">
      <w:trPr>
        <w:cantSplit/>
        <w:trHeight w:val="1412"/>
      </w:trPr>
      <w:tc>
        <w:tcPr>
          <w:tcW w:w="10114" w:type="dxa"/>
          <w:vAlign w:val="center"/>
        </w:tcPr>
        <w:p w:rsidR="00604FC3" w:rsidRDefault="00604FC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04FC3" w:rsidRPr="00872B53" w:rsidRDefault="00604FC3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604FC3" w:rsidRDefault="00604FC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077E5D"/>
    <w:multiLevelType w:val="multilevel"/>
    <w:tmpl w:val="B4C2FEBA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5800CEB"/>
    <w:multiLevelType w:val="multilevel"/>
    <w:tmpl w:val="872C1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8">
    <w:nsid w:val="1C577C71"/>
    <w:multiLevelType w:val="multilevel"/>
    <w:tmpl w:val="02D2993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8E13AC"/>
    <w:multiLevelType w:val="multilevel"/>
    <w:tmpl w:val="494AFC9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69F4C9E"/>
    <w:multiLevelType w:val="multilevel"/>
    <w:tmpl w:val="27D0E492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B4217"/>
    <w:multiLevelType w:val="multilevel"/>
    <w:tmpl w:val="5E64809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24BFE"/>
    <w:multiLevelType w:val="multilevel"/>
    <w:tmpl w:val="579C7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2BAE6126"/>
    <w:multiLevelType w:val="multilevel"/>
    <w:tmpl w:val="A24A8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9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3375095"/>
    <w:multiLevelType w:val="multilevel"/>
    <w:tmpl w:val="23BC590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6">
    <w:nsid w:val="47973EFA"/>
    <w:multiLevelType w:val="multilevel"/>
    <w:tmpl w:val="B2A84EE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82551D1"/>
    <w:multiLevelType w:val="multilevel"/>
    <w:tmpl w:val="F5E05C7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DF42EE1"/>
    <w:multiLevelType w:val="multilevel"/>
    <w:tmpl w:val="54AC9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E6B496D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7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0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41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481970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17"/>
  </w:num>
  <w:num w:numId="2">
    <w:abstractNumId w:val="35"/>
  </w:num>
  <w:num w:numId="3">
    <w:abstractNumId w:val="28"/>
  </w:num>
  <w:num w:numId="4">
    <w:abstractNumId w:val="20"/>
  </w:num>
  <w:num w:numId="5">
    <w:abstractNumId w:val="23"/>
  </w:num>
  <w:num w:numId="6">
    <w:abstractNumId w:val="33"/>
  </w:num>
  <w:num w:numId="7">
    <w:abstractNumId w:val="34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</w:num>
  <w:num w:numId="10">
    <w:abstractNumId w:val="38"/>
  </w:num>
  <w:num w:numId="11">
    <w:abstractNumId w:val="29"/>
  </w:num>
  <w:num w:numId="12">
    <w:abstractNumId w:val="37"/>
  </w:num>
  <w:num w:numId="13">
    <w:abstractNumId w:val="2"/>
  </w:num>
  <w:num w:numId="14">
    <w:abstractNumId w:val="10"/>
  </w:num>
  <w:num w:numId="15">
    <w:abstractNumId w:val="6"/>
  </w:num>
  <w:num w:numId="16">
    <w:abstractNumId w:val="35"/>
  </w:num>
  <w:num w:numId="17">
    <w:abstractNumId w:val="35"/>
  </w:num>
  <w:num w:numId="18">
    <w:abstractNumId w:val="27"/>
  </w:num>
  <w:num w:numId="19">
    <w:abstractNumId w:val="3"/>
  </w:num>
  <w:num w:numId="20">
    <w:abstractNumId w:val="0"/>
  </w:num>
  <w:num w:numId="21">
    <w:abstractNumId w:val="12"/>
  </w:num>
  <w:num w:numId="22">
    <w:abstractNumId w:val="21"/>
  </w:num>
  <w:num w:numId="23">
    <w:abstractNumId w:val="30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5"/>
  </w:num>
  <w:num w:numId="27">
    <w:abstractNumId w:val="39"/>
  </w:num>
  <w:num w:numId="28">
    <w:abstractNumId w:val="25"/>
  </w:num>
  <w:num w:numId="29">
    <w:abstractNumId w:val="18"/>
  </w:num>
  <w:num w:numId="30">
    <w:abstractNumId w:val="4"/>
  </w:num>
  <w:num w:numId="31">
    <w:abstractNumId w:val="40"/>
  </w:num>
  <w:num w:numId="32">
    <w:abstractNumId w:val="16"/>
  </w:num>
  <w:num w:numId="33">
    <w:abstractNumId w:val="32"/>
  </w:num>
  <w:num w:numId="34">
    <w:abstractNumId w:val="14"/>
  </w:num>
  <w:num w:numId="35">
    <w:abstractNumId w:val="7"/>
  </w:num>
  <w:num w:numId="36">
    <w:abstractNumId w:val="36"/>
  </w:num>
  <w:num w:numId="37">
    <w:abstractNumId w:val="9"/>
  </w:num>
  <w:num w:numId="38">
    <w:abstractNumId w:val="11"/>
  </w:num>
  <w:num w:numId="39">
    <w:abstractNumId w:val="13"/>
  </w:num>
  <w:num w:numId="40">
    <w:abstractNumId w:val="26"/>
  </w:num>
  <w:num w:numId="41">
    <w:abstractNumId w:val="42"/>
  </w:num>
  <w:num w:numId="42">
    <w:abstractNumId w:val="31"/>
  </w:num>
  <w:num w:numId="43">
    <w:abstractNumId w:val="24"/>
  </w:num>
  <w:num w:numId="44">
    <w:abstractNumId w:val="1"/>
  </w:num>
  <w:num w:numId="45">
    <w:abstractNumId w:val="8"/>
  </w:num>
  <w:num w:numId="46">
    <w:abstractNumId w:val="19"/>
  </w:num>
  <w:num w:numId="4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0B6F"/>
    <w:rsid w:val="000215B5"/>
    <w:rsid w:val="000231BC"/>
    <w:rsid w:val="00025F33"/>
    <w:rsid w:val="000301EC"/>
    <w:rsid w:val="00030E3C"/>
    <w:rsid w:val="000330BE"/>
    <w:rsid w:val="00033722"/>
    <w:rsid w:val="000339B5"/>
    <w:rsid w:val="00037466"/>
    <w:rsid w:val="000415EC"/>
    <w:rsid w:val="00047BA4"/>
    <w:rsid w:val="0005001B"/>
    <w:rsid w:val="00052261"/>
    <w:rsid w:val="000542DC"/>
    <w:rsid w:val="00055766"/>
    <w:rsid w:val="00060CAC"/>
    <w:rsid w:val="00061626"/>
    <w:rsid w:val="00062D70"/>
    <w:rsid w:val="000671A5"/>
    <w:rsid w:val="00074319"/>
    <w:rsid w:val="00082AAD"/>
    <w:rsid w:val="00082B0D"/>
    <w:rsid w:val="00082CD4"/>
    <w:rsid w:val="0008792E"/>
    <w:rsid w:val="000918B1"/>
    <w:rsid w:val="00092B29"/>
    <w:rsid w:val="000A1564"/>
    <w:rsid w:val="000A2BB6"/>
    <w:rsid w:val="000A50AE"/>
    <w:rsid w:val="000A5CDA"/>
    <w:rsid w:val="000A6ADC"/>
    <w:rsid w:val="000A74C1"/>
    <w:rsid w:val="000A750C"/>
    <w:rsid w:val="000A77DF"/>
    <w:rsid w:val="000B1832"/>
    <w:rsid w:val="000B523A"/>
    <w:rsid w:val="000B5641"/>
    <w:rsid w:val="000C1CEC"/>
    <w:rsid w:val="000C45BD"/>
    <w:rsid w:val="000D416A"/>
    <w:rsid w:val="000D5B6A"/>
    <w:rsid w:val="000E208A"/>
    <w:rsid w:val="000E3039"/>
    <w:rsid w:val="000E7D31"/>
    <w:rsid w:val="000E7DAD"/>
    <w:rsid w:val="000F0AEC"/>
    <w:rsid w:val="000F0BBA"/>
    <w:rsid w:val="000F175B"/>
    <w:rsid w:val="000F31CD"/>
    <w:rsid w:val="000F3582"/>
    <w:rsid w:val="000F75A9"/>
    <w:rsid w:val="001002A9"/>
    <w:rsid w:val="00102535"/>
    <w:rsid w:val="00103CD5"/>
    <w:rsid w:val="00111303"/>
    <w:rsid w:val="001117A7"/>
    <w:rsid w:val="00111B27"/>
    <w:rsid w:val="00112273"/>
    <w:rsid w:val="001128FF"/>
    <w:rsid w:val="00113D34"/>
    <w:rsid w:val="00115088"/>
    <w:rsid w:val="0011637E"/>
    <w:rsid w:val="00120988"/>
    <w:rsid w:val="0012114F"/>
    <w:rsid w:val="00121E7A"/>
    <w:rsid w:val="00125E35"/>
    <w:rsid w:val="00132426"/>
    <w:rsid w:val="00133AF6"/>
    <w:rsid w:val="00133B6E"/>
    <w:rsid w:val="0013530E"/>
    <w:rsid w:val="00136627"/>
    <w:rsid w:val="001416D3"/>
    <w:rsid w:val="00142E0C"/>
    <w:rsid w:val="0014339B"/>
    <w:rsid w:val="001436DC"/>
    <w:rsid w:val="00147E80"/>
    <w:rsid w:val="00151F74"/>
    <w:rsid w:val="00152C0A"/>
    <w:rsid w:val="00155B9F"/>
    <w:rsid w:val="00160034"/>
    <w:rsid w:val="0016332D"/>
    <w:rsid w:val="00167980"/>
    <w:rsid w:val="00171499"/>
    <w:rsid w:val="00172059"/>
    <w:rsid w:val="0017341C"/>
    <w:rsid w:val="0017419E"/>
    <w:rsid w:val="0017686C"/>
    <w:rsid w:val="00177278"/>
    <w:rsid w:val="001815DB"/>
    <w:rsid w:val="00183F8B"/>
    <w:rsid w:val="00184046"/>
    <w:rsid w:val="0018737A"/>
    <w:rsid w:val="001876CB"/>
    <w:rsid w:val="00194440"/>
    <w:rsid w:val="001A0596"/>
    <w:rsid w:val="001A0C6B"/>
    <w:rsid w:val="001A2FBA"/>
    <w:rsid w:val="001A4805"/>
    <w:rsid w:val="001A60C2"/>
    <w:rsid w:val="001B09A2"/>
    <w:rsid w:val="001B100F"/>
    <w:rsid w:val="001B1A4A"/>
    <w:rsid w:val="001B254E"/>
    <w:rsid w:val="001B3387"/>
    <w:rsid w:val="001C4ABE"/>
    <w:rsid w:val="001C7F44"/>
    <w:rsid w:val="001D0DC0"/>
    <w:rsid w:val="001D115D"/>
    <w:rsid w:val="001D1534"/>
    <w:rsid w:val="001D38F0"/>
    <w:rsid w:val="001D4B3B"/>
    <w:rsid w:val="001D4DE2"/>
    <w:rsid w:val="001E20AD"/>
    <w:rsid w:val="001E22FA"/>
    <w:rsid w:val="001F34A1"/>
    <w:rsid w:val="001F395B"/>
    <w:rsid w:val="0020099B"/>
    <w:rsid w:val="00203741"/>
    <w:rsid w:val="002065C2"/>
    <w:rsid w:val="002177DF"/>
    <w:rsid w:val="00217933"/>
    <w:rsid w:val="00220011"/>
    <w:rsid w:val="002206A2"/>
    <w:rsid w:val="00220E0A"/>
    <w:rsid w:val="00225DC0"/>
    <w:rsid w:val="0022637D"/>
    <w:rsid w:val="00227281"/>
    <w:rsid w:val="002303A5"/>
    <w:rsid w:val="002311A2"/>
    <w:rsid w:val="00234816"/>
    <w:rsid w:val="00240DFC"/>
    <w:rsid w:val="002418B9"/>
    <w:rsid w:val="002423AA"/>
    <w:rsid w:val="002424FE"/>
    <w:rsid w:val="00243A2E"/>
    <w:rsid w:val="00243D7B"/>
    <w:rsid w:val="00245A88"/>
    <w:rsid w:val="0024718F"/>
    <w:rsid w:val="002503CA"/>
    <w:rsid w:val="00250ED5"/>
    <w:rsid w:val="00251F0A"/>
    <w:rsid w:val="00252DE9"/>
    <w:rsid w:val="0025365C"/>
    <w:rsid w:val="00255F07"/>
    <w:rsid w:val="00261EC0"/>
    <w:rsid w:val="00261ED6"/>
    <w:rsid w:val="0026368D"/>
    <w:rsid w:val="0026620F"/>
    <w:rsid w:val="0027680F"/>
    <w:rsid w:val="002775F9"/>
    <w:rsid w:val="00277B19"/>
    <w:rsid w:val="00280774"/>
    <w:rsid w:val="00281A63"/>
    <w:rsid w:val="00284895"/>
    <w:rsid w:val="00287979"/>
    <w:rsid w:val="00293518"/>
    <w:rsid w:val="00297D30"/>
    <w:rsid w:val="002A1C58"/>
    <w:rsid w:val="002A24A9"/>
    <w:rsid w:val="002A3AF1"/>
    <w:rsid w:val="002B0505"/>
    <w:rsid w:val="002B1EBB"/>
    <w:rsid w:val="002B34C8"/>
    <w:rsid w:val="002B52ED"/>
    <w:rsid w:val="002B6440"/>
    <w:rsid w:val="002B7C3A"/>
    <w:rsid w:val="002B7DAA"/>
    <w:rsid w:val="002C29E1"/>
    <w:rsid w:val="002C43BD"/>
    <w:rsid w:val="002C4CF4"/>
    <w:rsid w:val="002C4FDC"/>
    <w:rsid w:val="002D2FB8"/>
    <w:rsid w:val="002D5465"/>
    <w:rsid w:val="002D6E72"/>
    <w:rsid w:val="002D79A3"/>
    <w:rsid w:val="002D7C7F"/>
    <w:rsid w:val="002E3308"/>
    <w:rsid w:val="002E5DF7"/>
    <w:rsid w:val="002E62FC"/>
    <w:rsid w:val="002E67FD"/>
    <w:rsid w:val="002E6E0F"/>
    <w:rsid w:val="002E79E5"/>
    <w:rsid w:val="002F0056"/>
    <w:rsid w:val="002F1831"/>
    <w:rsid w:val="002F2A60"/>
    <w:rsid w:val="002F5206"/>
    <w:rsid w:val="002F60E2"/>
    <w:rsid w:val="002F64BF"/>
    <w:rsid w:val="002F7D08"/>
    <w:rsid w:val="00301C1B"/>
    <w:rsid w:val="00305961"/>
    <w:rsid w:val="00305C24"/>
    <w:rsid w:val="00307F0B"/>
    <w:rsid w:val="003104A1"/>
    <w:rsid w:val="0031070D"/>
    <w:rsid w:val="003112D5"/>
    <w:rsid w:val="00311496"/>
    <w:rsid w:val="0031217A"/>
    <w:rsid w:val="00316DD7"/>
    <w:rsid w:val="00317655"/>
    <w:rsid w:val="003205AE"/>
    <w:rsid w:val="00322E1F"/>
    <w:rsid w:val="003239C1"/>
    <w:rsid w:val="00324670"/>
    <w:rsid w:val="0032728A"/>
    <w:rsid w:val="0032754F"/>
    <w:rsid w:val="003400C4"/>
    <w:rsid w:val="003412B0"/>
    <w:rsid w:val="00345480"/>
    <w:rsid w:val="0034773B"/>
    <w:rsid w:val="00351037"/>
    <w:rsid w:val="0035410E"/>
    <w:rsid w:val="003649C7"/>
    <w:rsid w:val="00367AFC"/>
    <w:rsid w:val="003767A1"/>
    <w:rsid w:val="003817A4"/>
    <w:rsid w:val="00382472"/>
    <w:rsid w:val="00382908"/>
    <w:rsid w:val="00385EDF"/>
    <w:rsid w:val="003907BC"/>
    <w:rsid w:val="003A1113"/>
    <w:rsid w:val="003A27B5"/>
    <w:rsid w:val="003A41CD"/>
    <w:rsid w:val="003A5F44"/>
    <w:rsid w:val="003A62B0"/>
    <w:rsid w:val="003A7F0E"/>
    <w:rsid w:val="003B1A3D"/>
    <w:rsid w:val="003B24FD"/>
    <w:rsid w:val="003B5E91"/>
    <w:rsid w:val="003C1C04"/>
    <w:rsid w:val="003C4F13"/>
    <w:rsid w:val="003C50F8"/>
    <w:rsid w:val="003C58D0"/>
    <w:rsid w:val="003C597C"/>
    <w:rsid w:val="003C7F9F"/>
    <w:rsid w:val="003D690E"/>
    <w:rsid w:val="003E2ED4"/>
    <w:rsid w:val="003E5882"/>
    <w:rsid w:val="003E5D6F"/>
    <w:rsid w:val="003F2901"/>
    <w:rsid w:val="003F2B87"/>
    <w:rsid w:val="003F4CF3"/>
    <w:rsid w:val="003F5511"/>
    <w:rsid w:val="003F6998"/>
    <w:rsid w:val="003F6CF5"/>
    <w:rsid w:val="003F6DBA"/>
    <w:rsid w:val="00411B46"/>
    <w:rsid w:val="004137BC"/>
    <w:rsid w:val="00415900"/>
    <w:rsid w:val="00417F67"/>
    <w:rsid w:val="004231DC"/>
    <w:rsid w:val="004248DE"/>
    <w:rsid w:val="00427ABE"/>
    <w:rsid w:val="00433423"/>
    <w:rsid w:val="0043793F"/>
    <w:rsid w:val="00441A47"/>
    <w:rsid w:val="004441AD"/>
    <w:rsid w:val="0044569D"/>
    <w:rsid w:val="00447341"/>
    <w:rsid w:val="004474F6"/>
    <w:rsid w:val="004515F5"/>
    <w:rsid w:val="0045227F"/>
    <w:rsid w:val="004540D6"/>
    <w:rsid w:val="00457ADF"/>
    <w:rsid w:val="00461371"/>
    <w:rsid w:val="0046641A"/>
    <w:rsid w:val="00467304"/>
    <w:rsid w:val="00472D22"/>
    <w:rsid w:val="00473B78"/>
    <w:rsid w:val="00476793"/>
    <w:rsid w:val="00481C4A"/>
    <w:rsid w:val="00485373"/>
    <w:rsid w:val="00485FBF"/>
    <w:rsid w:val="00490005"/>
    <w:rsid w:val="0049112A"/>
    <w:rsid w:val="00491B4C"/>
    <w:rsid w:val="004A396D"/>
    <w:rsid w:val="004B0D88"/>
    <w:rsid w:val="004B14CF"/>
    <w:rsid w:val="004B1F0D"/>
    <w:rsid w:val="004B3FB5"/>
    <w:rsid w:val="004B5F05"/>
    <w:rsid w:val="004B623B"/>
    <w:rsid w:val="004C1DD5"/>
    <w:rsid w:val="004C78B4"/>
    <w:rsid w:val="004D3112"/>
    <w:rsid w:val="004D45D6"/>
    <w:rsid w:val="004D6B61"/>
    <w:rsid w:val="004E23D0"/>
    <w:rsid w:val="004E2D44"/>
    <w:rsid w:val="004E6E40"/>
    <w:rsid w:val="004F049D"/>
    <w:rsid w:val="004F1C65"/>
    <w:rsid w:val="004F4AB5"/>
    <w:rsid w:val="004F6527"/>
    <w:rsid w:val="00504398"/>
    <w:rsid w:val="0050675E"/>
    <w:rsid w:val="0051189A"/>
    <w:rsid w:val="00511908"/>
    <w:rsid w:val="00514F06"/>
    <w:rsid w:val="005249B6"/>
    <w:rsid w:val="00525EBE"/>
    <w:rsid w:val="00527578"/>
    <w:rsid w:val="00530564"/>
    <w:rsid w:val="005334F4"/>
    <w:rsid w:val="00533962"/>
    <w:rsid w:val="00535713"/>
    <w:rsid w:val="00536276"/>
    <w:rsid w:val="00537CB4"/>
    <w:rsid w:val="00540756"/>
    <w:rsid w:val="005427FB"/>
    <w:rsid w:val="00542AA6"/>
    <w:rsid w:val="005445BF"/>
    <w:rsid w:val="005560A2"/>
    <w:rsid w:val="0055703F"/>
    <w:rsid w:val="00561DF7"/>
    <w:rsid w:val="00564AB1"/>
    <w:rsid w:val="00570F8E"/>
    <w:rsid w:val="00572DCE"/>
    <w:rsid w:val="005742E9"/>
    <w:rsid w:val="00580188"/>
    <w:rsid w:val="00587B5E"/>
    <w:rsid w:val="005907FE"/>
    <w:rsid w:val="00591614"/>
    <w:rsid w:val="00591EB1"/>
    <w:rsid w:val="00592D43"/>
    <w:rsid w:val="00592D53"/>
    <w:rsid w:val="00592D88"/>
    <w:rsid w:val="00593042"/>
    <w:rsid w:val="005965CF"/>
    <w:rsid w:val="00596B48"/>
    <w:rsid w:val="005A00BF"/>
    <w:rsid w:val="005A09F5"/>
    <w:rsid w:val="005A45B6"/>
    <w:rsid w:val="005C0BB7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E4EC0"/>
    <w:rsid w:val="005E54E4"/>
    <w:rsid w:val="005F38F3"/>
    <w:rsid w:val="005F672F"/>
    <w:rsid w:val="006002DA"/>
    <w:rsid w:val="00600E6B"/>
    <w:rsid w:val="0060151C"/>
    <w:rsid w:val="0060165C"/>
    <w:rsid w:val="00601891"/>
    <w:rsid w:val="0060399E"/>
    <w:rsid w:val="00604490"/>
    <w:rsid w:val="00604FC3"/>
    <w:rsid w:val="006077E5"/>
    <w:rsid w:val="0061340C"/>
    <w:rsid w:val="00613B0D"/>
    <w:rsid w:val="006140D5"/>
    <w:rsid w:val="006143DE"/>
    <w:rsid w:val="006164D6"/>
    <w:rsid w:val="006234C4"/>
    <w:rsid w:val="006253BD"/>
    <w:rsid w:val="00626421"/>
    <w:rsid w:val="006267BF"/>
    <w:rsid w:val="00627605"/>
    <w:rsid w:val="00631489"/>
    <w:rsid w:val="00634B63"/>
    <w:rsid w:val="00635285"/>
    <w:rsid w:val="006414F5"/>
    <w:rsid w:val="0064310A"/>
    <w:rsid w:val="006442C4"/>
    <w:rsid w:val="00652D27"/>
    <w:rsid w:val="00663D0B"/>
    <w:rsid w:val="006669BC"/>
    <w:rsid w:val="0066761E"/>
    <w:rsid w:val="0067172A"/>
    <w:rsid w:val="00671DCC"/>
    <w:rsid w:val="006733BB"/>
    <w:rsid w:val="00685166"/>
    <w:rsid w:val="00691E3E"/>
    <w:rsid w:val="0069222A"/>
    <w:rsid w:val="00692602"/>
    <w:rsid w:val="00692624"/>
    <w:rsid w:val="0069294B"/>
    <w:rsid w:val="00693A3E"/>
    <w:rsid w:val="00694AF1"/>
    <w:rsid w:val="006958E2"/>
    <w:rsid w:val="00697708"/>
    <w:rsid w:val="006A1233"/>
    <w:rsid w:val="006A14F5"/>
    <w:rsid w:val="006A2191"/>
    <w:rsid w:val="006A530B"/>
    <w:rsid w:val="006A5D47"/>
    <w:rsid w:val="006C07E2"/>
    <w:rsid w:val="006C0E6B"/>
    <w:rsid w:val="006C3960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A87"/>
    <w:rsid w:val="006F5FEF"/>
    <w:rsid w:val="00702DE5"/>
    <w:rsid w:val="00703C95"/>
    <w:rsid w:val="00707580"/>
    <w:rsid w:val="00707A7C"/>
    <w:rsid w:val="00717ED8"/>
    <w:rsid w:val="00723FBA"/>
    <w:rsid w:val="00725FF1"/>
    <w:rsid w:val="00730DEC"/>
    <w:rsid w:val="007330AA"/>
    <w:rsid w:val="00736226"/>
    <w:rsid w:val="00737377"/>
    <w:rsid w:val="00737429"/>
    <w:rsid w:val="00740191"/>
    <w:rsid w:val="0074295A"/>
    <w:rsid w:val="00743861"/>
    <w:rsid w:val="00745A0C"/>
    <w:rsid w:val="00746A0D"/>
    <w:rsid w:val="00746BC1"/>
    <w:rsid w:val="00750983"/>
    <w:rsid w:val="00752DDD"/>
    <w:rsid w:val="007562F0"/>
    <w:rsid w:val="00757B6E"/>
    <w:rsid w:val="00757F69"/>
    <w:rsid w:val="00762081"/>
    <w:rsid w:val="007628C9"/>
    <w:rsid w:val="00764913"/>
    <w:rsid w:val="00764FD7"/>
    <w:rsid w:val="00766352"/>
    <w:rsid w:val="00766512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BBC"/>
    <w:rsid w:val="00797670"/>
    <w:rsid w:val="00797FC3"/>
    <w:rsid w:val="007A06C1"/>
    <w:rsid w:val="007A1FC8"/>
    <w:rsid w:val="007A6076"/>
    <w:rsid w:val="007B22A9"/>
    <w:rsid w:val="007B4A80"/>
    <w:rsid w:val="007B6535"/>
    <w:rsid w:val="007B74D0"/>
    <w:rsid w:val="007B7EDC"/>
    <w:rsid w:val="007C185F"/>
    <w:rsid w:val="007C2E5B"/>
    <w:rsid w:val="007C3BBF"/>
    <w:rsid w:val="007C6894"/>
    <w:rsid w:val="007C763D"/>
    <w:rsid w:val="007D190B"/>
    <w:rsid w:val="007D2D49"/>
    <w:rsid w:val="007D2DF1"/>
    <w:rsid w:val="007D320A"/>
    <w:rsid w:val="007D34D0"/>
    <w:rsid w:val="007D6B46"/>
    <w:rsid w:val="007E03E3"/>
    <w:rsid w:val="007E2410"/>
    <w:rsid w:val="007E2CC4"/>
    <w:rsid w:val="007E334D"/>
    <w:rsid w:val="007E3AAF"/>
    <w:rsid w:val="007E4E4D"/>
    <w:rsid w:val="007E7F2E"/>
    <w:rsid w:val="007F091B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7232"/>
    <w:rsid w:val="00827D4A"/>
    <w:rsid w:val="00827F56"/>
    <w:rsid w:val="00830A3D"/>
    <w:rsid w:val="00831268"/>
    <w:rsid w:val="00833ED3"/>
    <w:rsid w:val="0084265E"/>
    <w:rsid w:val="00847B4B"/>
    <w:rsid w:val="008516BB"/>
    <w:rsid w:val="0085410A"/>
    <w:rsid w:val="00854263"/>
    <w:rsid w:val="00857306"/>
    <w:rsid w:val="00863AEC"/>
    <w:rsid w:val="008640E2"/>
    <w:rsid w:val="00864FD8"/>
    <w:rsid w:val="00870F40"/>
    <w:rsid w:val="008715D1"/>
    <w:rsid w:val="00872B53"/>
    <w:rsid w:val="00873E2A"/>
    <w:rsid w:val="00880237"/>
    <w:rsid w:val="00880858"/>
    <w:rsid w:val="00880B4E"/>
    <w:rsid w:val="008817CF"/>
    <w:rsid w:val="00883DA2"/>
    <w:rsid w:val="00886EEB"/>
    <w:rsid w:val="008935DF"/>
    <w:rsid w:val="008936CB"/>
    <w:rsid w:val="00894B60"/>
    <w:rsid w:val="00897DB2"/>
    <w:rsid w:val="008A19C2"/>
    <w:rsid w:val="008A251B"/>
    <w:rsid w:val="008A7708"/>
    <w:rsid w:val="008B18D7"/>
    <w:rsid w:val="008B4E31"/>
    <w:rsid w:val="008B5352"/>
    <w:rsid w:val="008C0F8E"/>
    <w:rsid w:val="008C27A5"/>
    <w:rsid w:val="008C345A"/>
    <w:rsid w:val="008C36EA"/>
    <w:rsid w:val="008D0700"/>
    <w:rsid w:val="008D45CF"/>
    <w:rsid w:val="008E1481"/>
    <w:rsid w:val="008F0646"/>
    <w:rsid w:val="008F0F61"/>
    <w:rsid w:val="008F13F3"/>
    <w:rsid w:val="008F2D82"/>
    <w:rsid w:val="008F33E3"/>
    <w:rsid w:val="008F3ABE"/>
    <w:rsid w:val="008F3ECA"/>
    <w:rsid w:val="008F7A87"/>
    <w:rsid w:val="009015BE"/>
    <w:rsid w:val="009032E1"/>
    <w:rsid w:val="009042B1"/>
    <w:rsid w:val="0090453B"/>
    <w:rsid w:val="00905E71"/>
    <w:rsid w:val="00911DBD"/>
    <w:rsid w:val="0091284C"/>
    <w:rsid w:val="0091402C"/>
    <w:rsid w:val="00921223"/>
    <w:rsid w:val="00921551"/>
    <w:rsid w:val="00923CEC"/>
    <w:rsid w:val="00925298"/>
    <w:rsid w:val="009353A5"/>
    <w:rsid w:val="00936C86"/>
    <w:rsid w:val="00937D9A"/>
    <w:rsid w:val="009446AF"/>
    <w:rsid w:val="00946744"/>
    <w:rsid w:val="00946D52"/>
    <w:rsid w:val="00946FEB"/>
    <w:rsid w:val="00951758"/>
    <w:rsid w:val="00955F03"/>
    <w:rsid w:val="00960F20"/>
    <w:rsid w:val="0096163C"/>
    <w:rsid w:val="0096313A"/>
    <w:rsid w:val="00963EF0"/>
    <w:rsid w:val="009649A9"/>
    <w:rsid w:val="00966AB3"/>
    <w:rsid w:val="00971190"/>
    <w:rsid w:val="00971759"/>
    <w:rsid w:val="00972453"/>
    <w:rsid w:val="00972995"/>
    <w:rsid w:val="00972AAA"/>
    <w:rsid w:val="00973D59"/>
    <w:rsid w:val="00976B16"/>
    <w:rsid w:val="0098004B"/>
    <w:rsid w:val="00980DB7"/>
    <w:rsid w:val="00982930"/>
    <w:rsid w:val="00984FED"/>
    <w:rsid w:val="009868B4"/>
    <w:rsid w:val="00987DA6"/>
    <w:rsid w:val="00991E62"/>
    <w:rsid w:val="00992E9D"/>
    <w:rsid w:val="00995489"/>
    <w:rsid w:val="009A48DC"/>
    <w:rsid w:val="009A6935"/>
    <w:rsid w:val="009B0B61"/>
    <w:rsid w:val="009B1A08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E793A"/>
    <w:rsid w:val="009F2204"/>
    <w:rsid w:val="009F626C"/>
    <w:rsid w:val="009F63D6"/>
    <w:rsid w:val="009F6D98"/>
    <w:rsid w:val="00A006C5"/>
    <w:rsid w:val="00A04497"/>
    <w:rsid w:val="00A052FA"/>
    <w:rsid w:val="00A069C6"/>
    <w:rsid w:val="00A07D32"/>
    <w:rsid w:val="00A126BB"/>
    <w:rsid w:val="00A14130"/>
    <w:rsid w:val="00A1565F"/>
    <w:rsid w:val="00A208EF"/>
    <w:rsid w:val="00A24D3D"/>
    <w:rsid w:val="00A27A1E"/>
    <w:rsid w:val="00A27C5E"/>
    <w:rsid w:val="00A3159B"/>
    <w:rsid w:val="00A31D06"/>
    <w:rsid w:val="00A325AB"/>
    <w:rsid w:val="00A33088"/>
    <w:rsid w:val="00A36CBA"/>
    <w:rsid w:val="00A377E3"/>
    <w:rsid w:val="00A41284"/>
    <w:rsid w:val="00A43D41"/>
    <w:rsid w:val="00A44CD8"/>
    <w:rsid w:val="00A46155"/>
    <w:rsid w:val="00A46EAD"/>
    <w:rsid w:val="00A54990"/>
    <w:rsid w:val="00A54B9C"/>
    <w:rsid w:val="00A6084F"/>
    <w:rsid w:val="00A62576"/>
    <w:rsid w:val="00A62AFC"/>
    <w:rsid w:val="00A62EF3"/>
    <w:rsid w:val="00A6310B"/>
    <w:rsid w:val="00A65AE4"/>
    <w:rsid w:val="00A66BED"/>
    <w:rsid w:val="00A675EE"/>
    <w:rsid w:val="00A71DEC"/>
    <w:rsid w:val="00A72134"/>
    <w:rsid w:val="00A75384"/>
    <w:rsid w:val="00A83771"/>
    <w:rsid w:val="00A83BC3"/>
    <w:rsid w:val="00A846D9"/>
    <w:rsid w:val="00A8583D"/>
    <w:rsid w:val="00A871C4"/>
    <w:rsid w:val="00A91803"/>
    <w:rsid w:val="00A93024"/>
    <w:rsid w:val="00A93594"/>
    <w:rsid w:val="00A94EB4"/>
    <w:rsid w:val="00A95215"/>
    <w:rsid w:val="00A96297"/>
    <w:rsid w:val="00AA0460"/>
    <w:rsid w:val="00AA5B30"/>
    <w:rsid w:val="00AA5BDC"/>
    <w:rsid w:val="00AB15B9"/>
    <w:rsid w:val="00AB598C"/>
    <w:rsid w:val="00AB5A72"/>
    <w:rsid w:val="00AC0DE7"/>
    <w:rsid w:val="00AC20A7"/>
    <w:rsid w:val="00AC24E8"/>
    <w:rsid w:val="00AC2D2A"/>
    <w:rsid w:val="00AD1098"/>
    <w:rsid w:val="00AD146A"/>
    <w:rsid w:val="00AD2CE8"/>
    <w:rsid w:val="00AD42D8"/>
    <w:rsid w:val="00AE246F"/>
    <w:rsid w:val="00AE525A"/>
    <w:rsid w:val="00AE54DC"/>
    <w:rsid w:val="00AE5DD8"/>
    <w:rsid w:val="00AE61E3"/>
    <w:rsid w:val="00AF0A89"/>
    <w:rsid w:val="00AF14A5"/>
    <w:rsid w:val="00AF263B"/>
    <w:rsid w:val="00AF2CB5"/>
    <w:rsid w:val="00AF3759"/>
    <w:rsid w:val="00AF71FC"/>
    <w:rsid w:val="00AF73BE"/>
    <w:rsid w:val="00AF7665"/>
    <w:rsid w:val="00B002F3"/>
    <w:rsid w:val="00B00FCE"/>
    <w:rsid w:val="00B01427"/>
    <w:rsid w:val="00B02D40"/>
    <w:rsid w:val="00B061B0"/>
    <w:rsid w:val="00B117E4"/>
    <w:rsid w:val="00B13AA1"/>
    <w:rsid w:val="00B20347"/>
    <w:rsid w:val="00B22779"/>
    <w:rsid w:val="00B227C6"/>
    <w:rsid w:val="00B22901"/>
    <w:rsid w:val="00B22D0F"/>
    <w:rsid w:val="00B24500"/>
    <w:rsid w:val="00B24BF3"/>
    <w:rsid w:val="00B26129"/>
    <w:rsid w:val="00B2734B"/>
    <w:rsid w:val="00B34819"/>
    <w:rsid w:val="00B35921"/>
    <w:rsid w:val="00B41F17"/>
    <w:rsid w:val="00B42DA8"/>
    <w:rsid w:val="00B45B4B"/>
    <w:rsid w:val="00B45BAF"/>
    <w:rsid w:val="00B47496"/>
    <w:rsid w:val="00B508FA"/>
    <w:rsid w:val="00B52BCD"/>
    <w:rsid w:val="00B53891"/>
    <w:rsid w:val="00B54E2C"/>
    <w:rsid w:val="00B6178D"/>
    <w:rsid w:val="00B66ABB"/>
    <w:rsid w:val="00B71034"/>
    <w:rsid w:val="00B71BC6"/>
    <w:rsid w:val="00B71D5D"/>
    <w:rsid w:val="00B73AD2"/>
    <w:rsid w:val="00B74855"/>
    <w:rsid w:val="00B80F66"/>
    <w:rsid w:val="00B81C86"/>
    <w:rsid w:val="00B83090"/>
    <w:rsid w:val="00B847C2"/>
    <w:rsid w:val="00B85BB7"/>
    <w:rsid w:val="00B863D9"/>
    <w:rsid w:val="00B86455"/>
    <w:rsid w:val="00B871ED"/>
    <w:rsid w:val="00B90DBB"/>
    <w:rsid w:val="00B914A3"/>
    <w:rsid w:val="00B9179A"/>
    <w:rsid w:val="00BA048B"/>
    <w:rsid w:val="00BA1819"/>
    <w:rsid w:val="00BA3122"/>
    <w:rsid w:val="00BA597B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C650B"/>
    <w:rsid w:val="00BD184A"/>
    <w:rsid w:val="00BD59DA"/>
    <w:rsid w:val="00BD5C25"/>
    <w:rsid w:val="00BD75B1"/>
    <w:rsid w:val="00BE07CB"/>
    <w:rsid w:val="00BE5564"/>
    <w:rsid w:val="00BE79B6"/>
    <w:rsid w:val="00BF192E"/>
    <w:rsid w:val="00BF5175"/>
    <w:rsid w:val="00BF6F7D"/>
    <w:rsid w:val="00BF7E56"/>
    <w:rsid w:val="00C010FC"/>
    <w:rsid w:val="00C0177D"/>
    <w:rsid w:val="00C02DAB"/>
    <w:rsid w:val="00C03550"/>
    <w:rsid w:val="00C038FD"/>
    <w:rsid w:val="00C0514A"/>
    <w:rsid w:val="00C05D23"/>
    <w:rsid w:val="00C07145"/>
    <w:rsid w:val="00C07D2A"/>
    <w:rsid w:val="00C1221B"/>
    <w:rsid w:val="00C14127"/>
    <w:rsid w:val="00C15C18"/>
    <w:rsid w:val="00C170C5"/>
    <w:rsid w:val="00C176B9"/>
    <w:rsid w:val="00C219CB"/>
    <w:rsid w:val="00C260C8"/>
    <w:rsid w:val="00C27247"/>
    <w:rsid w:val="00C27877"/>
    <w:rsid w:val="00C2796C"/>
    <w:rsid w:val="00C30E7D"/>
    <w:rsid w:val="00C312DB"/>
    <w:rsid w:val="00C35450"/>
    <w:rsid w:val="00C42B73"/>
    <w:rsid w:val="00C46C1B"/>
    <w:rsid w:val="00C51687"/>
    <w:rsid w:val="00C516D0"/>
    <w:rsid w:val="00C620DD"/>
    <w:rsid w:val="00C636B5"/>
    <w:rsid w:val="00C67AF6"/>
    <w:rsid w:val="00C7005B"/>
    <w:rsid w:val="00C70EE9"/>
    <w:rsid w:val="00C71851"/>
    <w:rsid w:val="00C74352"/>
    <w:rsid w:val="00C75710"/>
    <w:rsid w:val="00C82F53"/>
    <w:rsid w:val="00C8344D"/>
    <w:rsid w:val="00C84919"/>
    <w:rsid w:val="00C8789F"/>
    <w:rsid w:val="00C87FEF"/>
    <w:rsid w:val="00C91EFA"/>
    <w:rsid w:val="00C97546"/>
    <w:rsid w:val="00CA3F7F"/>
    <w:rsid w:val="00CA5F65"/>
    <w:rsid w:val="00CA7A7F"/>
    <w:rsid w:val="00CB1747"/>
    <w:rsid w:val="00CB3A2E"/>
    <w:rsid w:val="00CB5E75"/>
    <w:rsid w:val="00CB7F03"/>
    <w:rsid w:val="00CC2DB1"/>
    <w:rsid w:val="00CC3B18"/>
    <w:rsid w:val="00CC64E7"/>
    <w:rsid w:val="00CC7E66"/>
    <w:rsid w:val="00CD32CF"/>
    <w:rsid w:val="00CD64F4"/>
    <w:rsid w:val="00CE0A06"/>
    <w:rsid w:val="00CE0EC8"/>
    <w:rsid w:val="00CE3D5C"/>
    <w:rsid w:val="00CE5BAB"/>
    <w:rsid w:val="00CF01B4"/>
    <w:rsid w:val="00CF1674"/>
    <w:rsid w:val="00CF4311"/>
    <w:rsid w:val="00CF7F02"/>
    <w:rsid w:val="00D00283"/>
    <w:rsid w:val="00D02928"/>
    <w:rsid w:val="00D02EEF"/>
    <w:rsid w:val="00D0319B"/>
    <w:rsid w:val="00D065F2"/>
    <w:rsid w:val="00D06F5C"/>
    <w:rsid w:val="00D1269E"/>
    <w:rsid w:val="00D13054"/>
    <w:rsid w:val="00D147A3"/>
    <w:rsid w:val="00D15DA8"/>
    <w:rsid w:val="00D257EE"/>
    <w:rsid w:val="00D303C1"/>
    <w:rsid w:val="00D32CE5"/>
    <w:rsid w:val="00D33B4B"/>
    <w:rsid w:val="00D40F6E"/>
    <w:rsid w:val="00D44DE5"/>
    <w:rsid w:val="00D46327"/>
    <w:rsid w:val="00D46945"/>
    <w:rsid w:val="00D475B9"/>
    <w:rsid w:val="00D515B9"/>
    <w:rsid w:val="00D51F74"/>
    <w:rsid w:val="00D54760"/>
    <w:rsid w:val="00D54DEA"/>
    <w:rsid w:val="00D603B0"/>
    <w:rsid w:val="00D60F21"/>
    <w:rsid w:val="00D613F4"/>
    <w:rsid w:val="00D63380"/>
    <w:rsid w:val="00D64988"/>
    <w:rsid w:val="00D6566F"/>
    <w:rsid w:val="00D65EF8"/>
    <w:rsid w:val="00D67D75"/>
    <w:rsid w:val="00D730A8"/>
    <w:rsid w:val="00D8224D"/>
    <w:rsid w:val="00D8364D"/>
    <w:rsid w:val="00D8545A"/>
    <w:rsid w:val="00D918CE"/>
    <w:rsid w:val="00D9206B"/>
    <w:rsid w:val="00D95BB2"/>
    <w:rsid w:val="00D978EE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3999"/>
    <w:rsid w:val="00DC4E84"/>
    <w:rsid w:val="00DC716F"/>
    <w:rsid w:val="00DC76EB"/>
    <w:rsid w:val="00DD14D5"/>
    <w:rsid w:val="00DD3110"/>
    <w:rsid w:val="00DD61C4"/>
    <w:rsid w:val="00DD7890"/>
    <w:rsid w:val="00DF1F20"/>
    <w:rsid w:val="00DF3C27"/>
    <w:rsid w:val="00DF5063"/>
    <w:rsid w:val="00DF50D6"/>
    <w:rsid w:val="00E03F4C"/>
    <w:rsid w:val="00E0519B"/>
    <w:rsid w:val="00E06178"/>
    <w:rsid w:val="00E10962"/>
    <w:rsid w:val="00E10BA5"/>
    <w:rsid w:val="00E10D22"/>
    <w:rsid w:val="00E121B2"/>
    <w:rsid w:val="00E12FAA"/>
    <w:rsid w:val="00E15830"/>
    <w:rsid w:val="00E20169"/>
    <w:rsid w:val="00E214F9"/>
    <w:rsid w:val="00E246D7"/>
    <w:rsid w:val="00E308E8"/>
    <w:rsid w:val="00E32F17"/>
    <w:rsid w:val="00E338AA"/>
    <w:rsid w:val="00E34AB6"/>
    <w:rsid w:val="00E365DB"/>
    <w:rsid w:val="00E36A76"/>
    <w:rsid w:val="00E53E9D"/>
    <w:rsid w:val="00E551D9"/>
    <w:rsid w:val="00E60A38"/>
    <w:rsid w:val="00E623CE"/>
    <w:rsid w:val="00E6339F"/>
    <w:rsid w:val="00E7031E"/>
    <w:rsid w:val="00E75BDD"/>
    <w:rsid w:val="00E82848"/>
    <w:rsid w:val="00E873A1"/>
    <w:rsid w:val="00E903E2"/>
    <w:rsid w:val="00E979A7"/>
    <w:rsid w:val="00EA19F8"/>
    <w:rsid w:val="00EA3171"/>
    <w:rsid w:val="00EA3F88"/>
    <w:rsid w:val="00EA434D"/>
    <w:rsid w:val="00EA5AC4"/>
    <w:rsid w:val="00EA5E28"/>
    <w:rsid w:val="00EB00D7"/>
    <w:rsid w:val="00EB1378"/>
    <w:rsid w:val="00EB154D"/>
    <w:rsid w:val="00EB4D23"/>
    <w:rsid w:val="00EB68E3"/>
    <w:rsid w:val="00EB6CE0"/>
    <w:rsid w:val="00EB736D"/>
    <w:rsid w:val="00EB78AE"/>
    <w:rsid w:val="00EC1A96"/>
    <w:rsid w:val="00EC1BF2"/>
    <w:rsid w:val="00EC2B17"/>
    <w:rsid w:val="00EC396E"/>
    <w:rsid w:val="00EC3CC9"/>
    <w:rsid w:val="00ED0DF4"/>
    <w:rsid w:val="00ED1F00"/>
    <w:rsid w:val="00ED2A60"/>
    <w:rsid w:val="00ED32EF"/>
    <w:rsid w:val="00ED4D16"/>
    <w:rsid w:val="00ED5C93"/>
    <w:rsid w:val="00ED6531"/>
    <w:rsid w:val="00EE102F"/>
    <w:rsid w:val="00EE4FC4"/>
    <w:rsid w:val="00EF1328"/>
    <w:rsid w:val="00EF7337"/>
    <w:rsid w:val="00F00999"/>
    <w:rsid w:val="00F0204A"/>
    <w:rsid w:val="00F02C9F"/>
    <w:rsid w:val="00F05941"/>
    <w:rsid w:val="00F06B04"/>
    <w:rsid w:val="00F07B2C"/>
    <w:rsid w:val="00F109F6"/>
    <w:rsid w:val="00F15A7C"/>
    <w:rsid w:val="00F17903"/>
    <w:rsid w:val="00F207E6"/>
    <w:rsid w:val="00F22EAA"/>
    <w:rsid w:val="00F23256"/>
    <w:rsid w:val="00F25D69"/>
    <w:rsid w:val="00F36B30"/>
    <w:rsid w:val="00F36D28"/>
    <w:rsid w:val="00F36E8B"/>
    <w:rsid w:val="00F40531"/>
    <w:rsid w:val="00F41291"/>
    <w:rsid w:val="00F46ED7"/>
    <w:rsid w:val="00F472A8"/>
    <w:rsid w:val="00F55587"/>
    <w:rsid w:val="00F563DB"/>
    <w:rsid w:val="00F6475B"/>
    <w:rsid w:val="00F726EF"/>
    <w:rsid w:val="00F7568E"/>
    <w:rsid w:val="00F87132"/>
    <w:rsid w:val="00F93010"/>
    <w:rsid w:val="00F94849"/>
    <w:rsid w:val="00FA1227"/>
    <w:rsid w:val="00FA2C5A"/>
    <w:rsid w:val="00FA4A0A"/>
    <w:rsid w:val="00FA4E4D"/>
    <w:rsid w:val="00FA6510"/>
    <w:rsid w:val="00FA6A25"/>
    <w:rsid w:val="00FA6A75"/>
    <w:rsid w:val="00FB0A4E"/>
    <w:rsid w:val="00FB0B4A"/>
    <w:rsid w:val="00FB2433"/>
    <w:rsid w:val="00FB2E50"/>
    <w:rsid w:val="00FC1F79"/>
    <w:rsid w:val="00FC4956"/>
    <w:rsid w:val="00FC5A43"/>
    <w:rsid w:val="00FC717E"/>
    <w:rsid w:val="00FC7685"/>
    <w:rsid w:val="00FC789D"/>
    <w:rsid w:val="00FD5063"/>
    <w:rsid w:val="00FD55D5"/>
    <w:rsid w:val="00FD68A1"/>
    <w:rsid w:val="00FE0C00"/>
    <w:rsid w:val="00FE13DE"/>
    <w:rsid w:val="00FE17A9"/>
    <w:rsid w:val="00FE1CAC"/>
    <w:rsid w:val="00FE3AB4"/>
    <w:rsid w:val="00FF2384"/>
    <w:rsid w:val="00FF2FE3"/>
    <w:rsid w:val="00FF3708"/>
    <w:rsid w:val="00FF3A5E"/>
    <w:rsid w:val="00FF45D0"/>
    <w:rsid w:val="00FF4F6E"/>
    <w:rsid w:val="00F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5A54C-4A92-4B0C-8A38-66CAF320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B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23FB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eRoute\Trunk\Analisis\EspecificacionRequerimientos\ECU_MOV\CUROLMOV11_SelecActividadesVisita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eRoute\Trunk\Analisis\EspecificacionRequerimientos\ECU_MOV\CUROLMOV11_SelecActividadesVisita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Duxstar\Productos\eRoute\Trunk\Analisis\EspecificacionRequerimientos\ECU_MOV\CUROLMOV11_SelecActividadesVisit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1_SelecActividadesVisita.docx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DEDBD-74BC-40AC-B4F9-33D9B090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586</TotalTime>
  <Pages>8</Pages>
  <Words>1910</Words>
  <Characters>10507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12393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16</cp:revision>
  <cp:lastPrinted>2008-09-11T22:09:00Z</cp:lastPrinted>
  <dcterms:created xsi:type="dcterms:W3CDTF">2016-12-12T16:34:00Z</dcterms:created>
  <dcterms:modified xsi:type="dcterms:W3CDTF">2016-12-13T19:15:00Z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