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E5" w:rsidRDefault="00133BE1" w:rsidP="00D6258F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Minuta del 04</w:t>
      </w:r>
      <w:r w:rsidR="00D6258F">
        <w:rPr>
          <w:noProof/>
          <w:lang w:eastAsia="es-MX"/>
        </w:rPr>
        <w:t xml:space="preserve"> de </w:t>
      </w:r>
      <w:r>
        <w:rPr>
          <w:noProof/>
          <w:lang w:eastAsia="es-MX"/>
        </w:rPr>
        <w:t>Marzo</w:t>
      </w:r>
      <w:r w:rsidR="00D6258F">
        <w:rPr>
          <w:noProof/>
          <w:lang w:eastAsia="es-MX"/>
        </w:rPr>
        <w:t xml:space="preserve"> de 2016</w:t>
      </w:r>
    </w:p>
    <w:p w:rsidR="00D6258F" w:rsidRDefault="00E84FAF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t>Pendientes Interfaces y Base de Datos</w:t>
      </w:r>
    </w:p>
    <w:p w:rsidR="00E84FAF" w:rsidRDefault="00E84FAF" w:rsidP="00E84FAF">
      <w:pPr>
        <w:rPr>
          <w:lang w:eastAsia="es-MX"/>
        </w:rPr>
      </w:pPr>
    </w:p>
    <w:p w:rsidR="00133BE1" w:rsidRDefault="00133BE1" w:rsidP="00E84FAF">
      <w:pPr>
        <w:rPr>
          <w:lang w:eastAsia="es-MX"/>
        </w:rPr>
      </w:pPr>
      <w:r>
        <w:rPr>
          <w:lang w:eastAsia="es-MX"/>
        </w:rPr>
        <w:t>Los puntos que se vieron en la reunión son los siguientes:</w:t>
      </w:r>
    </w:p>
    <w:p w:rsidR="00133BE1" w:rsidRDefault="00133BE1" w:rsidP="00133BE1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Módulo de Facturación.</w:t>
      </w:r>
    </w:p>
    <w:p w:rsidR="00133BE1" w:rsidRDefault="00133BE1" w:rsidP="00133BE1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Módulo de Comisiones.</w:t>
      </w:r>
    </w:p>
    <w:p w:rsidR="00133BE1" w:rsidRDefault="00133BE1" w:rsidP="00133BE1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Módulo de Clientes.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74497" w:rsidTr="00A7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shd w:val="clear" w:color="auto" w:fill="1F4E79" w:themeFill="accent1" w:themeFillShade="80"/>
          </w:tcPr>
          <w:p w:rsidR="00A74497" w:rsidRPr="00A74497" w:rsidRDefault="00A74497" w:rsidP="00A74497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3 WEBSERVICES</w:t>
            </w:r>
          </w:p>
        </w:tc>
      </w:tr>
      <w:tr w:rsidR="00E84FAF" w:rsidTr="00A7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1F4E79" w:themeFill="accent1" w:themeFillShade="80"/>
          </w:tcPr>
          <w:p w:rsidR="00E84FAF" w:rsidRPr="00A74497" w:rsidRDefault="00A74497" w:rsidP="00E84FAF">
            <w:pPr>
              <w:rPr>
                <w:color w:val="FFFFFF" w:themeColor="background1"/>
                <w:lang w:eastAsia="es-MX"/>
              </w:rPr>
            </w:pPr>
            <w:r w:rsidRPr="00A74497">
              <w:rPr>
                <w:color w:val="FFFFFF" w:themeColor="background1"/>
                <w:lang w:eastAsia="es-MX"/>
              </w:rPr>
              <w:t>Nombre</w:t>
            </w:r>
          </w:p>
        </w:tc>
        <w:tc>
          <w:tcPr>
            <w:tcW w:w="5038" w:type="dxa"/>
            <w:shd w:val="clear" w:color="auto" w:fill="1F4E79" w:themeFill="accent1" w:themeFillShade="80"/>
          </w:tcPr>
          <w:p w:rsidR="00E84FAF" w:rsidRPr="00A74497" w:rsidRDefault="00E84FAF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es-MX"/>
              </w:rPr>
            </w:pPr>
            <w:r w:rsidRPr="00A74497">
              <w:rPr>
                <w:color w:val="FFFFFF" w:themeColor="background1"/>
                <w:lang w:eastAsia="es-MX"/>
              </w:rPr>
              <w:t>Descripción</w:t>
            </w:r>
          </w:p>
        </w:tc>
      </w:tr>
      <w:tr w:rsidR="00E84FAF" w:rsidTr="0013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84FAF" w:rsidRDefault="00A74497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Nota de venta</w:t>
            </w:r>
          </w:p>
        </w:tc>
        <w:tc>
          <w:tcPr>
            <w:tcW w:w="5038" w:type="dxa"/>
          </w:tcPr>
          <w:p w:rsidR="00E84FAF" w:rsidRDefault="00A74497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Que me puedes dar (Región, Canal, Vendedor, Ejemplo, etc.)</w:t>
            </w:r>
          </w:p>
          <w:p w:rsidR="00A74497" w:rsidRDefault="00A74497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Que espero recibir.</w:t>
            </w:r>
          </w:p>
        </w:tc>
      </w:tr>
      <w:tr w:rsidR="00E84FAF" w:rsidTr="0013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84FAF" w:rsidRDefault="00A74497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Comisiones</w:t>
            </w:r>
          </w:p>
        </w:tc>
        <w:tc>
          <w:tcPr>
            <w:tcW w:w="5038" w:type="dxa"/>
          </w:tcPr>
          <w:p w:rsidR="00A74497" w:rsidRDefault="00A74497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Que te puedo dar yo (Ejecutivo, Plaza, etc.)</w:t>
            </w:r>
          </w:p>
          <w:p w:rsidR="00133BE1" w:rsidRDefault="00A74497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Que espero recibir (Lo Facturado, lo cobrado, etc.)</w:t>
            </w:r>
          </w:p>
        </w:tc>
      </w:tr>
      <w:tr w:rsidR="00E84FAF" w:rsidTr="0013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84FAF" w:rsidRDefault="00A74497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Clientes</w:t>
            </w:r>
          </w:p>
        </w:tc>
        <w:tc>
          <w:tcPr>
            <w:tcW w:w="5038" w:type="dxa"/>
          </w:tcPr>
          <w:p w:rsidR="00E84FAF" w:rsidRDefault="00A74497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Especificar que necesitas.</w:t>
            </w:r>
          </w:p>
          <w:p w:rsidR="00A74497" w:rsidRDefault="00A74497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Lo que te pueden enviar.</w:t>
            </w:r>
          </w:p>
        </w:tc>
      </w:tr>
    </w:tbl>
    <w:p w:rsidR="00E84FAF" w:rsidRDefault="00E84FAF" w:rsidP="00E84FAF">
      <w:pPr>
        <w:rPr>
          <w:lang w:eastAsia="es-MX"/>
        </w:rPr>
      </w:pPr>
    </w:p>
    <w:p w:rsidR="00A74497" w:rsidRPr="00405BA8" w:rsidRDefault="00405BA8" w:rsidP="00405BA8">
      <w:pPr>
        <w:jc w:val="center"/>
        <w:rPr>
          <w:b/>
          <w:lang w:eastAsia="es-MX"/>
        </w:rPr>
      </w:pPr>
      <w:r w:rsidRPr="00405BA8">
        <w:rPr>
          <w:b/>
          <w:lang w:eastAsia="es-MX"/>
        </w:rPr>
        <w:t>ACUERDOS</w:t>
      </w:r>
    </w:p>
    <w:p w:rsidR="00405BA8" w:rsidRDefault="00405BA8" w:rsidP="00405BA8">
      <w:pPr>
        <w:pStyle w:val="Prrafodelista"/>
        <w:numPr>
          <w:ilvl w:val="0"/>
          <w:numId w:val="4"/>
        </w:numPr>
        <w:rPr>
          <w:lang w:eastAsia="es-MX"/>
        </w:rPr>
      </w:pPr>
      <w:r>
        <w:rPr>
          <w:lang w:eastAsia="es-MX"/>
        </w:rPr>
        <w:t>Dynamics se encargara de la facturación.</w:t>
      </w:r>
    </w:p>
    <w:p w:rsidR="00405BA8" w:rsidRPr="00E84FAF" w:rsidRDefault="00405BA8" w:rsidP="00405BA8">
      <w:pPr>
        <w:pStyle w:val="Prrafodelista"/>
        <w:numPr>
          <w:ilvl w:val="0"/>
          <w:numId w:val="4"/>
        </w:numPr>
        <w:rPr>
          <w:lang w:eastAsia="es-MX"/>
        </w:rPr>
      </w:pPr>
      <w:r>
        <w:rPr>
          <w:lang w:eastAsia="es-MX"/>
        </w:rPr>
        <w:t xml:space="preserve">Por parte de </w:t>
      </w:r>
      <w:proofErr w:type="spellStart"/>
      <w:r>
        <w:rPr>
          <w:lang w:eastAsia="es-MX"/>
        </w:rPr>
        <w:t>Duxstar</w:t>
      </w:r>
      <w:proofErr w:type="spellEnd"/>
      <w:r>
        <w:rPr>
          <w:lang w:eastAsia="es-MX"/>
        </w:rPr>
        <w:t xml:space="preserve"> enviar los requerimientos que esperan recibir para los módulos de facturación, comisiones y clientes.</w:t>
      </w:r>
      <w:bookmarkStart w:id="0" w:name="_GoBack"/>
      <w:bookmarkEnd w:id="0"/>
    </w:p>
    <w:sectPr w:rsidR="00405BA8" w:rsidRPr="00E84FAF" w:rsidSect="000443E5">
      <w:headerReference w:type="default" r:id="rId8"/>
      <w:pgSz w:w="12240" w:h="15840"/>
      <w:pgMar w:top="2552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1E" w:rsidRDefault="0011211E" w:rsidP="00884CDF">
      <w:pPr>
        <w:spacing w:after="0" w:line="240" w:lineRule="auto"/>
      </w:pPr>
      <w:r>
        <w:separator/>
      </w:r>
    </w:p>
  </w:endnote>
  <w:endnote w:type="continuationSeparator" w:id="0">
    <w:p w:rsidR="0011211E" w:rsidRDefault="0011211E" w:rsidP="0088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1E" w:rsidRDefault="0011211E" w:rsidP="00884CDF">
      <w:pPr>
        <w:spacing w:after="0" w:line="240" w:lineRule="auto"/>
      </w:pPr>
      <w:r>
        <w:separator/>
      </w:r>
    </w:p>
  </w:footnote>
  <w:footnote w:type="continuationSeparator" w:id="0">
    <w:p w:rsidR="0011211E" w:rsidRDefault="0011211E" w:rsidP="0088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DF" w:rsidRDefault="00BC50D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53350" cy="1600200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677F"/>
    <w:multiLevelType w:val="hybridMultilevel"/>
    <w:tmpl w:val="67DA9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B98"/>
    <w:multiLevelType w:val="hybridMultilevel"/>
    <w:tmpl w:val="785C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59B8"/>
    <w:multiLevelType w:val="hybridMultilevel"/>
    <w:tmpl w:val="7BF84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331F"/>
    <w:multiLevelType w:val="hybridMultilevel"/>
    <w:tmpl w:val="225A30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F"/>
    <w:rsid w:val="000443E5"/>
    <w:rsid w:val="0011211E"/>
    <w:rsid w:val="00113DFC"/>
    <w:rsid w:val="00133BE1"/>
    <w:rsid w:val="00153D73"/>
    <w:rsid w:val="00170F60"/>
    <w:rsid w:val="002026A1"/>
    <w:rsid w:val="00215403"/>
    <w:rsid w:val="002B1C32"/>
    <w:rsid w:val="003F2070"/>
    <w:rsid w:val="004027AF"/>
    <w:rsid w:val="00405BA8"/>
    <w:rsid w:val="00407DF2"/>
    <w:rsid w:val="004B4A84"/>
    <w:rsid w:val="005D30E8"/>
    <w:rsid w:val="005E7FF1"/>
    <w:rsid w:val="006860EC"/>
    <w:rsid w:val="006867F8"/>
    <w:rsid w:val="00884CDF"/>
    <w:rsid w:val="009E0D2E"/>
    <w:rsid w:val="00A4613D"/>
    <w:rsid w:val="00A46202"/>
    <w:rsid w:val="00A74497"/>
    <w:rsid w:val="00AB1CD1"/>
    <w:rsid w:val="00B67334"/>
    <w:rsid w:val="00B841FD"/>
    <w:rsid w:val="00BC50D0"/>
    <w:rsid w:val="00BE76D2"/>
    <w:rsid w:val="00C51E71"/>
    <w:rsid w:val="00C571FD"/>
    <w:rsid w:val="00D6258F"/>
    <w:rsid w:val="00D94034"/>
    <w:rsid w:val="00DE4B9D"/>
    <w:rsid w:val="00E84FAF"/>
    <w:rsid w:val="00EF351F"/>
    <w:rsid w:val="00F9161F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3E1E74-83B3-4EDA-B802-96EBE42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CDF"/>
  </w:style>
  <w:style w:type="paragraph" w:styleId="Piedepgina">
    <w:name w:val="footer"/>
    <w:basedOn w:val="Normal"/>
    <w:link w:val="Piedepgina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CDF"/>
  </w:style>
  <w:style w:type="character" w:customStyle="1" w:styleId="Ttulo1Car">
    <w:name w:val="Título 1 Car"/>
    <w:basedOn w:val="Fuentedeprrafopredeter"/>
    <w:link w:val="Ttulo1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6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625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6258F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133B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1_Duxstar\06_Material%20Dise&#241;o\05_Papeleria\H,%20Membretada\Duxstar%20en%20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B656-D77E-4B5C-A2D5-CE65D1BC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Duxstar en blanco</Template>
  <TotalTime>114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Duxstar</vt:lpstr>
    </vt:vector>
  </TitlesOfParts>
  <Company>Duxstar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Duxstar</dc:title>
  <dc:subject/>
  <dc:creator>Connie Larios</dc:creator>
  <cp:keywords/>
  <dc:description/>
  <cp:lastModifiedBy>GUAPO</cp:lastModifiedBy>
  <cp:revision>6</cp:revision>
  <dcterms:created xsi:type="dcterms:W3CDTF">2016-02-26T23:03:00Z</dcterms:created>
  <dcterms:modified xsi:type="dcterms:W3CDTF">2016-03-07T22:56:00Z</dcterms:modified>
</cp:coreProperties>
</file>