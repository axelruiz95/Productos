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3E5" w:rsidRDefault="00D6258F" w:rsidP="00D6258F">
      <w:pPr>
        <w:pStyle w:val="Ttulo1"/>
        <w:rPr>
          <w:noProof/>
          <w:lang w:eastAsia="es-MX"/>
        </w:rPr>
      </w:pPr>
      <w:r>
        <w:rPr>
          <w:noProof/>
          <w:lang w:eastAsia="es-MX"/>
        </w:rPr>
        <w:t>Minuta del 26 de febrero de 2016</w:t>
      </w:r>
    </w:p>
    <w:p w:rsidR="00D6258F" w:rsidRDefault="00D6258F" w:rsidP="00D6258F">
      <w:pPr>
        <w:pStyle w:val="Ttulo2"/>
        <w:rPr>
          <w:noProof/>
          <w:lang w:eastAsia="es-MX"/>
        </w:rPr>
      </w:pPr>
      <w:r>
        <w:rPr>
          <w:noProof/>
          <w:lang w:eastAsia="es-MX"/>
        </w:rPr>
        <w:t>Control de cambios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358"/>
        <w:gridCol w:w="5001"/>
        <w:gridCol w:w="1717"/>
      </w:tblGrid>
      <w:tr w:rsidR="00D6258F" w:rsidTr="00D62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6258F" w:rsidRDefault="00D6258F" w:rsidP="00D6258F">
            <w:pPr>
              <w:rPr>
                <w:lang w:eastAsia="es-MX"/>
              </w:rPr>
            </w:pPr>
            <w:r>
              <w:rPr>
                <w:lang w:eastAsia="es-MX"/>
              </w:rPr>
              <w:t>Nombre</w:t>
            </w:r>
          </w:p>
        </w:tc>
        <w:tc>
          <w:tcPr>
            <w:tcW w:w="5001" w:type="dxa"/>
          </w:tcPr>
          <w:p w:rsidR="00D6258F" w:rsidRDefault="00D6258F" w:rsidP="00D62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Descripción</w:t>
            </w:r>
          </w:p>
        </w:tc>
        <w:tc>
          <w:tcPr>
            <w:tcW w:w="1717" w:type="dxa"/>
          </w:tcPr>
          <w:p w:rsidR="00D6258F" w:rsidRDefault="00D6258F" w:rsidP="00D625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Horas</w:t>
            </w:r>
          </w:p>
        </w:tc>
      </w:tr>
      <w:tr w:rsidR="00D6258F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6258F" w:rsidRPr="00D6258F" w:rsidRDefault="004027AF" w:rsidP="00D6258F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Borrador de la orden de transmisión</w:t>
            </w:r>
          </w:p>
        </w:tc>
        <w:tc>
          <w:tcPr>
            <w:tcW w:w="5001" w:type="dxa"/>
          </w:tcPr>
          <w:p w:rsidR="00D6258F" w:rsidRDefault="004027AF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 desea que el ejecutivo de ventas pueda guardar un previo de la pauta para poder continuarla cuando él lo decida.</w:t>
            </w:r>
          </w:p>
        </w:tc>
        <w:tc>
          <w:tcPr>
            <w:tcW w:w="1717" w:type="dxa"/>
          </w:tcPr>
          <w:p w:rsidR="00D6258F" w:rsidRDefault="00D6258F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D6258F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6258F" w:rsidRPr="004027AF" w:rsidRDefault="004027AF" w:rsidP="004027AF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Total de spots por sistema/ horario</w:t>
            </w:r>
          </w:p>
        </w:tc>
        <w:tc>
          <w:tcPr>
            <w:tcW w:w="5001" w:type="dxa"/>
          </w:tcPr>
          <w:p w:rsidR="00D6258F" w:rsidRDefault="004027AF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Al final del pautado agregar una tabla, en la cual se refleje el número total de spots por sistema y horario. </w:t>
            </w:r>
          </w:p>
        </w:tc>
        <w:tc>
          <w:tcPr>
            <w:tcW w:w="1717" w:type="dxa"/>
          </w:tcPr>
          <w:p w:rsidR="00D6258F" w:rsidRDefault="004027AF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20 horas</w:t>
            </w:r>
          </w:p>
        </w:tc>
      </w:tr>
      <w:tr w:rsidR="00D6258F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6258F" w:rsidRPr="004027AF" w:rsidRDefault="004027AF" w:rsidP="004027AF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Validación de spots por corte</w:t>
            </w:r>
          </w:p>
        </w:tc>
        <w:tc>
          <w:tcPr>
            <w:tcW w:w="5001" w:type="dxa"/>
          </w:tcPr>
          <w:p w:rsidR="00D6258F" w:rsidRDefault="004027AF" w:rsidP="00AB1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 la cuadricula de pautado, el dato que se indique dentro de cada celda, se deberá</w:t>
            </w:r>
            <w:r w:rsidR="00AB1CD1">
              <w:rPr>
                <w:lang w:eastAsia="es-MX"/>
              </w:rPr>
              <w:t xml:space="preserve"> validar </w:t>
            </w:r>
            <w:r>
              <w:rPr>
                <w:lang w:eastAsia="es-MX"/>
              </w:rPr>
              <w:t>de acuerdo al número de cortes</w:t>
            </w:r>
            <w:r w:rsidR="00AB1CD1">
              <w:rPr>
                <w:lang w:eastAsia="es-MX"/>
              </w:rPr>
              <w:t xml:space="preserve">  en ese horario </w:t>
            </w:r>
            <w:r>
              <w:rPr>
                <w:lang w:eastAsia="es-MX"/>
              </w:rPr>
              <w:t>o rango de tiempo seleccionado.</w:t>
            </w:r>
          </w:p>
        </w:tc>
        <w:tc>
          <w:tcPr>
            <w:tcW w:w="1717" w:type="dxa"/>
          </w:tcPr>
          <w:p w:rsidR="00D6258F" w:rsidRDefault="00AB1CD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50 horas</w:t>
            </w:r>
          </w:p>
        </w:tc>
      </w:tr>
      <w:tr w:rsidR="00D6258F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6258F" w:rsidRPr="00AB1CD1" w:rsidRDefault="00AB1CD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Etiqueta de fecha de venta por fecha de transmisión</w:t>
            </w:r>
          </w:p>
        </w:tc>
        <w:tc>
          <w:tcPr>
            <w:tcW w:w="5001" w:type="dxa"/>
          </w:tcPr>
          <w:p w:rsidR="00D6258F" w:rsidRDefault="00AB1CD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reporte de spots vendidos cambiar la etiqueta “Fecha de venta” por “Fecha de transmisión”.</w:t>
            </w:r>
          </w:p>
        </w:tc>
        <w:tc>
          <w:tcPr>
            <w:tcW w:w="1717" w:type="dxa"/>
          </w:tcPr>
          <w:p w:rsidR="00D6258F" w:rsidRDefault="00AB1CD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1 hora</w:t>
            </w:r>
          </w:p>
        </w:tc>
      </w:tr>
      <w:tr w:rsidR="00D6258F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6258F" w:rsidRPr="00AB1CD1" w:rsidRDefault="00AB1CD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Mostrar tipo de venta</w:t>
            </w:r>
          </w:p>
        </w:tc>
        <w:tc>
          <w:tcPr>
            <w:tcW w:w="5001" w:type="dxa"/>
          </w:tcPr>
          <w:p w:rsidR="00D6258F" w:rsidRDefault="00AB1CD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 deberá agregar una columna en la que se indique el tipo de venta dentro del listado de órdenes de transmisión.</w:t>
            </w:r>
          </w:p>
        </w:tc>
        <w:tc>
          <w:tcPr>
            <w:tcW w:w="1717" w:type="dxa"/>
          </w:tcPr>
          <w:p w:rsidR="00D6258F" w:rsidRDefault="00AB1CD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1 hora</w:t>
            </w:r>
          </w:p>
        </w:tc>
      </w:tr>
      <w:tr w:rsidR="00D6258F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6258F" w:rsidRPr="00AB1CD1" w:rsidRDefault="00AB1CD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Materiales caducados</w:t>
            </w:r>
          </w:p>
        </w:tc>
        <w:tc>
          <w:tcPr>
            <w:tcW w:w="5001" w:type="dxa"/>
          </w:tcPr>
          <w:p w:rsidR="00D6258F" w:rsidRDefault="00AB1CD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 generará una alerta al ejecutivo por material caduco, es decir cuando éste haya expirado no se le permitirá su uso en la pauta hasta que actualicen su vigencia.</w:t>
            </w:r>
          </w:p>
        </w:tc>
        <w:tc>
          <w:tcPr>
            <w:tcW w:w="1717" w:type="dxa"/>
          </w:tcPr>
          <w:p w:rsidR="00D6258F" w:rsidRDefault="00AB1CD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45 horas</w:t>
            </w:r>
          </w:p>
        </w:tc>
      </w:tr>
      <w:tr w:rsidR="00D6258F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6258F" w:rsidRPr="00AB1CD1" w:rsidRDefault="00AB1CD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Log por modulo</w:t>
            </w:r>
          </w:p>
        </w:tc>
        <w:tc>
          <w:tcPr>
            <w:tcW w:w="5001" w:type="dxa"/>
          </w:tcPr>
          <w:p w:rsidR="00D6258F" w:rsidRDefault="00AB1CD1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Log de movimientos/acciones, contar con un registro en el que se almacene la actividad que ha habido por módulo deseado. (Pendiente de definir si es archivo, reporte en pantalla, entre otros).</w:t>
            </w:r>
          </w:p>
        </w:tc>
        <w:tc>
          <w:tcPr>
            <w:tcW w:w="1717" w:type="dxa"/>
          </w:tcPr>
          <w:p w:rsidR="00D6258F" w:rsidRDefault="00D6258F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AB1CD1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AB1CD1" w:rsidRPr="00AB1CD1" w:rsidRDefault="00AB1CD1" w:rsidP="00AB1CD1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Pantalla de materiales para administrador</w:t>
            </w:r>
          </w:p>
        </w:tc>
        <w:tc>
          <w:tcPr>
            <w:tcW w:w="5001" w:type="dxa"/>
          </w:tcPr>
          <w:p w:rsidR="00AB1CD1" w:rsidRDefault="00AB1CD1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usuario administrador podrá ver todos los materiales registrados y realizar las acciones deseadas (altas, bajas y cambios).</w:t>
            </w:r>
          </w:p>
        </w:tc>
        <w:tc>
          <w:tcPr>
            <w:tcW w:w="1717" w:type="dxa"/>
          </w:tcPr>
          <w:p w:rsidR="00AB1CD1" w:rsidRDefault="003F2070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9 horas</w:t>
            </w:r>
          </w:p>
        </w:tc>
      </w:tr>
      <w:tr w:rsidR="00AB1CD1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AB1CD1" w:rsidRPr="003F2070" w:rsidRDefault="003F2070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Validación de materiales</w:t>
            </w:r>
          </w:p>
        </w:tc>
        <w:tc>
          <w:tcPr>
            <w:tcW w:w="5001" w:type="dxa"/>
          </w:tcPr>
          <w:p w:rsidR="00AB1CD1" w:rsidRDefault="003F2070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Vista para que el usuario de inserción valide el material dado de alta en el sistema (formulario).</w:t>
            </w:r>
          </w:p>
        </w:tc>
        <w:tc>
          <w:tcPr>
            <w:tcW w:w="1717" w:type="dxa"/>
          </w:tcPr>
          <w:p w:rsidR="00AB1CD1" w:rsidRDefault="003F2070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30 horas</w:t>
            </w:r>
          </w:p>
        </w:tc>
      </w:tr>
      <w:tr w:rsidR="00AB1CD1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AB1CD1" w:rsidRPr="003F2070" w:rsidRDefault="003F2070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Versionado</w:t>
            </w:r>
          </w:p>
        </w:tc>
        <w:tc>
          <w:tcPr>
            <w:tcW w:w="5001" w:type="dxa"/>
          </w:tcPr>
          <w:p w:rsidR="00AB1CD1" w:rsidRDefault="003F2070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Validar que en los diferentes tipos de  versionado no se indique el mismo material en más de una ocasión.</w:t>
            </w:r>
          </w:p>
        </w:tc>
        <w:tc>
          <w:tcPr>
            <w:tcW w:w="1717" w:type="dxa"/>
          </w:tcPr>
          <w:p w:rsidR="00AB1CD1" w:rsidRDefault="003F2070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50 horas</w:t>
            </w:r>
          </w:p>
        </w:tc>
      </w:tr>
      <w:tr w:rsidR="00AB1CD1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AB1CD1" w:rsidRPr="003F2070" w:rsidRDefault="003F2070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Validación de selección de canales</w:t>
            </w:r>
          </w:p>
        </w:tc>
        <w:tc>
          <w:tcPr>
            <w:tcW w:w="5001" w:type="dxa"/>
          </w:tcPr>
          <w:p w:rsidR="00AB1CD1" w:rsidRDefault="003F2070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Validar que el canal seleccionado en el pautado se encuentre en el sistema indicado (previo al envío de la orden de transmisión). Nota: Esta petición podría afectar el desempeño de la vista, en caso de aceptarla el tiempo de respuesta se vería afectado en un 70%.</w:t>
            </w:r>
          </w:p>
        </w:tc>
        <w:tc>
          <w:tcPr>
            <w:tcW w:w="1717" w:type="dxa"/>
          </w:tcPr>
          <w:p w:rsidR="00AB1CD1" w:rsidRDefault="003F2070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30 horas</w:t>
            </w:r>
          </w:p>
        </w:tc>
      </w:tr>
      <w:tr w:rsidR="00AB1CD1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AB1CD1" w:rsidRPr="003F2070" w:rsidRDefault="003F2070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Ordenamiento de reporte de versionado</w:t>
            </w:r>
          </w:p>
        </w:tc>
        <w:tc>
          <w:tcPr>
            <w:tcW w:w="5001" w:type="dxa"/>
          </w:tcPr>
          <w:p w:rsidR="00AB1CD1" w:rsidRDefault="003F2070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Al mostrar los elementos deberán ser mostrados en el siguiente orden: Población, Canal, Corte, Duración y Material.</w:t>
            </w:r>
            <w:r w:rsidR="00EF351F">
              <w:rPr>
                <w:lang w:eastAsia="es-MX"/>
              </w:rPr>
              <w:t xml:space="preserve"> Nota: se entiende por ordenamiento a la secuencia de las columnas desplegadas.</w:t>
            </w:r>
          </w:p>
        </w:tc>
        <w:tc>
          <w:tcPr>
            <w:tcW w:w="1717" w:type="dxa"/>
          </w:tcPr>
          <w:p w:rsidR="00AB1CD1" w:rsidRDefault="00EF351F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3 horas</w:t>
            </w:r>
          </w:p>
        </w:tc>
      </w:tr>
      <w:tr w:rsidR="00EF351F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EF351F" w:rsidRDefault="00EF351F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Sistema/ fecha en el versionado</w:t>
            </w:r>
          </w:p>
        </w:tc>
        <w:tc>
          <w:tcPr>
            <w:tcW w:w="5001" w:type="dxa"/>
          </w:tcPr>
          <w:p w:rsidR="00EF351F" w:rsidRDefault="00EF351F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Los elementos sistema y fecha del versionado, deberán ser elementos dominantes que se puedan combinar con el resto de los elementos (Horario, Canal, Porcentaje y Rotar).</w:t>
            </w:r>
          </w:p>
        </w:tc>
        <w:tc>
          <w:tcPr>
            <w:tcW w:w="1717" w:type="dxa"/>
          </w:tcPr>
          <w:p w:rsidR="00EF351F" w:rsidRDefault="00EF351F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100 horas</w:t>
            </w:r>
          </w:p>
        </w:tc>
      </w:tr>
      <w:tr w:rsidR="00EF351F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EF351F" w:rsidRDefault="00EF351F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Etiqueta genérico a institucional</w:t>
            </w:r>
          </w:p>
        </w:tc>
        <w:tc>
          <w:tcPr>
            <w:tcW w:w="5001" w:type="dxa"/>
          </w:tcPr>
          <w:p w:rsidR="00EF351F" w:rsidRDefault="00EF351F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módulo materiales cambiar la etiqueta “Genérico” a Institucional.</w:t>
            </w:r>
          </w:p>
        </w:tc>
        <w:tc>
          <w:tcPr>
            <w:tcW w:w="1717" w:type="dxa"/>
          </w:tcPr>
          <w:p w:rsidR="00EF351F" w:rsidRDefault="00EF351F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1 hora</w:t>
            </w:r>
          </w:p>
        </w:tc>
      </w:tr>
      <w:tr w:rsidR="00EF351F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EF351F" w:rsidRDefault="00EF351F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Selector de rango de hora en versionado</w:t>
            </w:r>
          </w:p>
        </w:tc>
        <w:tc>
          <w:tcPr>
            <w:tcW w:w="5001" w:type="dxa"/>
          </w:tcPr>
          <w:p w:rsidR="00EF351F" w:rsidRDefault="00EF351F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módulo de versiones en el tipo horario, el usuario podrá indicar un rango de horas.</w:t>
            </w:r>
          </w:p>
        </w:tc>
        <w:tc>
          <w:tcPr>
            <w:tcW w:w="1717" w:type="dxa"/>
          </w:tcPr>
          <w:p w:rsidR="00EF351F" w:rsidRDefault="00EF351F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50 horas</w:t>
            </w:r>
          </w:p>
        </w:tc>
      </w:tr>
      <w:tr w:rsidR="00EF351F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EF351F" w:rsidRDefault="00EF351F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Porcentaje por bloque en versionado</w:t>
            </w:r>
          </w:p>
        </w:tc>
        <w:tc>
          <w:tcPr>
            <w:tcW w:w="5001" w:type="dxa"/>
          </w:tcPr>
          <w:p w:rsidR="00EF351F" w:rsidRDefault="00EF351F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módulo de versionado en la opción de porcentaje, éste deberá ser indicado por grupo (análogo y digital) no por cada elemento.</w:t>
            </w:r>
          </w:p>
        </w:tc>
        <w:tc>
          <w:tcPr>
            <w:tcW w:w="1717" w:type="dxa"/>
          </w:tcPr>
          <w:p w:rsidR="00EF351F" w:rsidRDefault="00EF351F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10 horas</w:t>
            </w:r>
          </w:p>
        </w:tc>
      </w:tr>
      <w:tr w:rsidR="00EF351F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EF351F" w:rsidRDefault="00EF351F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Etiqueta logados vs vendidos</w:t>
            </w:r>
          </w:p>
        </w:tc>
        <w:tc>
          <w:tcPr>
            <w:tcW w:w="5001" w:type="dxa"/>
          </w:tcPr>
          <w:p w:rsidR="00EF351F" w:rsidRDefault="00EF351F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módulo detalle de orden de transmisión, cambiar la etiqueta “logrados vs Vendidos” por “pautados vs vendidos”</w:t>
            </w:r>
          </w:p>
        </w:tc>
        <w:tc>
          <w:tcPr>
            <w:tcW w:w="1717" w:type="dxa"/>
          </w:tcPr>
          <w:p w:rsidR="00EF351F" w:rsidRDefault="00EF351F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1 hora</w:t>
            </w:r>
          </w:p>
        </w:tc>
      </w:tr>
      <w:tr w:rsidR="00EF351F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EF351F" w:rsidRDefault="00D94034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Eventos especiales – Calculo de cortes</w:t>
            </w:r>
          </w:p>
        </w:tc>
        <w:tc>
          <w:tcPr>
            <w:tcW w:w="5001" w:type="dxa"/>
          </w:tcPr>
          <w:p w:rsidR="00EF351F" w:rsidRDefault="00D94034" w:rsidP="00D94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horario de los cortes por eventos especiales deberá ser calculado en función del número de cortes y la duración de cada uno dentro del evento.</w:t>
            </w:r>
          </w:p>
        </w:tc>
        <w:tc>
          <w:tcPr>
            <w:tcW w:w="1717" w:type="dxa"/>
          </w:tcPr>
          <w:p w:rsidR="00EF351F" w:rsidRDefault="00D94034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20 horas</w:t>
            </w:r>
          </w:p>
        </w:tc>
      </w:tr>
      <w:tr w:rsidR="00D94034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94034" w:rsidRDefault="00D94034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Eventos especiales- Quitar precios</w:t>
            </w:r>
          </w:p>
        </w:tc>
        <w:tc>
          <w:tcPr>
            <w:tcW w:w="5001" w:type="dxa"/>
          </w:tcPr>
          <w:p w:rsidR="00D94034" w:rsidRDefault="00D94034" w:rsidP="00D94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Eliminar la pantalla en donde se indican los precios por bloque.</w:t>
            </w:r>
          </w:p>
        </w:tc>
        <w:tc>
          <w:tcPr>
            <w:tcW w:w="1717" w:type="dxa"/>
          </w:tcPr>
          <w:p w:rsidR="00D94034" w:rsidRDefault="00D94034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D94034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94034" w:rsidRDefault="00D94034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Eventos especiales – Agregar sistemas</w:t>
            </w:r>
          </w:p>
        </w:tc>
        <w:tc>
          <w:tcPr>
            <w:tcW w:w="5001" w:type="dxa"/>
          </w:tcPr>
          <w:p w:rsidR="00D94034" w:rsidRDefault="00D94034" w:rsidP="00D94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 la creación del evento especial agregar sistemas en los que se transmitirá.</w:t>
            </w:r>
          </w:p>
        </w:tc>
        <w:tc>
          <w:tcPr>
            <w:tcW w:w="1717" w:type="dxa"/>
          </w:tcPr>
          <w:p w:rsidR="00D94034" w:rsidRDefault="00D94034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100 horas</w:t>
            </w:r>
          </w:p>
        </w:tc>
      </w:tr>
      <w:tr w:rsidR="00D94034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94034" w:rsidRDefault="00D94034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Quitar número de spots</w:t>
            </w:r>
          </w:p>
        </w:tc>
        <w:tc>
          <w:tcPr>
            <w:tcW w:w="5001" w:type="dxa"/>
          </w:tcPr>
          <w:p w:rsidR="00D94034" w:rsidRDefault="00D94034" w:rsidP="00D94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Eliminar el campo de número de spots por evento</w:t>
            </w:r>
          </w:p>
        </w:tc>
        <w:tc>
          <w:tcPr>
            <w:tcW w:w="1717" w:type="dxa"/>
          </w:tcPr>
          <w:p w:rsidR="00D94034" w:rsidRDefault="00D94034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1 hora</w:t>
            </w:r>
          </w:p>
        </w:tc>
      </w:tr>
      <w:tr w:rsidR="00EF351F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EF351F" w:rsidRDefault="00D94034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Venta de evento especial</w:t>
            </w:r>
          </w:p>
        </w:tc>
        <w:tc>
          <w:tcPr>
            <w:tcW w:w="5001" w:type="dxa"/>
          </w:tcPr>
          <w:p w:rsidR="00EF351F" w:rsidRDefault="00D94034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Pendiente definición</w:t>
            </w:r>
          </w:p>
        </w:tc>
        <w:tc>
          <w:tcPr>
            <w:tcW w:w="1717" w:type="dxa"/>
          </w:tcPr>
          <w:p w:rsidR="00EF351F" w:rsidRDefault="00EF351F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D94034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94034" w:rsidRDefault="00D94034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Remplazo de material</w:t>
            </w:r>
          </w:p>
        </w:tc>
        <w:tc>
          <w:tcPr>
            <w:tcW w:w="5001" w:type="dxa"/>
          </w:tcPr>
          <w:p w:rsidR="00D94034" w:rsidRDefault="00D94034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Que el material se pueda reemplazar cuando el ejecutivo lo desee siempre y cuando sea 2 horas previo a la inserción. </w:t>
            </w:r>
          </w:p>
        </w:tc>
        <w:tc>
          <w:tcPr>
            <w:tcW w:w="1717" w:type="dxa"/>
          </w:tcPr>
          <w:p w:rsidR="00D94034" w:rsidRDefault="00D94034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D94034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94034" w:rsidRDefault="00D94034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Cambio de control de digital a análogo</w:t>
            </w:r>
          </w:p>
        </w:tc>
        <w:tc>
          <w:tcPr>
            <w:tcW w:w="5001" w:type="dxa"/>
          </w:tcPr>
          <w:p w:rsidR="00D94034" w:rsidRDefault="00D94034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Cambiar la forma en la que se indica si el material es análogo o digital. </w:t>
            </w:r>
          </w:p>
        </w:tc>
        <w:tc>
          <w:tcPr>
            <w:tcW w:w="1717" w:type="dxa"/>
          </w:tcPr>
          <w:p w:rsidR="00D94034" w:rsidRDefault="00D94034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1 hora</w:t>
            </w:r>
          </w:p>
        </w:tc>
      </w:tr>
      <w:tr w:rsidR="00D94034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94034" w:rsidRDefault="00D94034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Lista de material vigente</w:t>
            </w:r>
          </w:p>
        </w:tc>
        <w:tc>
          <w:tcPr>
            <w:tcW w:w="5001" w:type="dxa"/>
          </w:tcPr>
          <w:p w:rsidR="00D94034" w:rsidRDefault="00D94034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Dentro del catálogo de versionado desplegar los materiales vigentes, no solo el filtro de búsqueda.</w:t>
            </w:r>
          </w:p>
        </w:tc>
        <w:tc>
          <w:tcPr>
            <w:tcW w:w="1717" w:type="dxa"/>
          </w:tcPr>
          <w:p w:rsidR="00D94034" w:rsidRDefault="00215403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30 horas</w:t>
            </w:r>
          </w:p>
        </w:tc>
      </w:tr>
      <w:tr w:rsidR="00D94034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94034" w:rsidRDefault="00215403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Precio promedio</w:t>
            </w:r>
          </w:p>
        </w:tc>
        <w:tc>
          <w:tcPr>
            <w:tcW w:w="5001" w:type="dxa"/>
          </w:tcPr>
          <w:p w:rsidR="00D94034" w:rsidRDefault="00215403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Indicar en el detalle de la orden de transmisión el precio promedio del spot.</w:t>
            </w:r>
          </w:p>
        </w:tc>
        <w:tc>
          <w:tcPr>
            <w:tcW w:w="1717" w:type="dxa"/>
          </w:tcPr>
          <w:p w:rsidR="00D94034" w:rsidRDefault="00D94034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215403" w:rsidTr="00D62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215403" w:rsidRDefault="00215403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Si aplica bonificación si aplica descuento</w:t>
            </w:r>
          </w:p>
        </w:tc>
        <w:tc>
          <w:tcPr>
            <w:tcW w:w="5001" w:type="dxa"/>
          </w:tcPr>
          <w:p w:rsidR="00215403" w:rsidRDefault="00215403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Eliminar regla de negocio</w:t>
            </w:r>
          </w:p>
        </w:tc>
        <w:tc>
          <w:tcPr>
            <w:tcW w:w="1717" w:type="dxa"/>
          </w:tcPr>
          <w:p w:rsidR="00215403" w:rsidRDefault="00215403" w:rsidP="00D62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D94034" w:rsidTr="00D62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:rsidR="00D94034" w:rsidRDefault="00215403" w:rsidP="003F2070">
            <w:pPr>
              <w:pStyle w:val="Prrafodelista"/>
              <w:numPr>
                <w:ilvl w:val="0"/>
                <w:numId w:val="1"/>
              </w:numPr>
              <w:rPr>
                <w:lang w:eastAsia="es-MX"/>
              </w:rPr>
            </w:pPr>
            <w:r>
              <w:rPr>
                <w:lang w:eastAsia="es-MX"/>
              </w:rPr>
              <w:t>Actualización de Dynamics</w:t>
            </w:r>
          </w:p>
        </w:tc>
        <w:tc>
          <w:tcPr>
            <w:tcW w:w="5001" w:type="dxa"/>
          </w:tcPr>
          <w:p w:rsidR="00D94034" w:rsidRDefault="00215403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Pendiente revisión de posible impacto en el módulo de facturación y comisiones.</w:t>
            </w:r>
          </w:p>
        </w:tc>
        <w:tc>
          <w:tcPr>
            <w:tcW w:w="1717" w:type="dxa"/>
          </w:tcPr>
          <w:p w:rsidR="00D94034" w:rsidRDefault="00D94034" w:rsidP="00D62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</w:tbl>
    <w:p w:rsidR="00D6258F" w:rsidRPr="00D6258F" w:rsidRDefault="00D6258F" w:rsidP="00D6258F">
      <w:pPr>
        <w:rPr>
          <w:lang w:eastAsia="es-MX"/>
        </w:rPr>
      </w:pPr>
    </w:p>
    <w:p w:rsidR="000443E5" w:rsidRDefault="00D6258F" w:rsidP="00D6258F">
      <w:pPr>
        <w:pStyle w:val="Ttulo2"/>
        <w:rPr>
          <w:noProof/>
          <w:lang w:eastAsia="es-MX"/>
        </w:rPr>
      </w:pPr>
      <w:r>
        <w:rPr>
          <w:noProof/>
          <w:lang w:eastAsia="es-MX"/>
        </w:rPr>
        <w:lastRenderedPageBreak/>
        <w:t>Incidencias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4027AF" w:rsidTr="00402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027AF" w:rsidRDefault="004027A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Nombre</w:t>
            </w:r>
          </w:p>
        </w:tc>
        <w:tc>
          <w:tcPr>
            <w:tcW w:w="5038" w:type="dxa"/>
          </w:tcPr>
          <w:p w:rsidR="004027AF" w:rsidRDefault="00402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Descripción</w:t>
            </w:r>
          </w:p>
        </w:tc>
      </w:tr>
      <w:tr w:rsidR="004027AF" w:rsidTr="0040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027AF" w:rsidRPr="004027AF" w:rsidRDefault="004027AF" w:rsidP="004027AF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Performance crear orden de transmisión</w:t>
            </w:r>
          </w:p>
        </w:tc>
        <w:tc>
          <w:tcPr>
            <w:tcW w:w="5038" w:type="dxa"/>
          </w:tcPr>
          <w:p w:rsidR="004027AF" w:rsidRDefault="00402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Verificar que cuando el ejecutivo seleccione el botón crear orden de transmisión se envie la petición y reciba respuesta.</w:t>
            </w:r>
          </w:p>
        </w:tc>
      </w:tr>
      <w:tr w:rsidR="004027AF" w:rsidTr="00402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4027AF" w:rsidRPr="00AB1CD1" w:rsidRDefault="00AB1CD1" w:rsidP="00AB1CD1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Performance de versionado</w:t>
            </w:r>
          </w:p>
        </w:tc>
        <w:tc>
          <w:tcPr>
            <w:tcW w:w="5038" w:type="dxa"/>
          </w:tcPr>
          <w:p w:rsidR="004027AF" w:rsidRDefault="00AB1C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Verificar la selección de crear dentro del modulo de versionado.</w:t>
            </w:r>
          </w:p>
        </w:tc>
      </w:tr>
      <w:tr w:rsidR="003F2070" w:rsidTr="0040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3F2070" w:rsidRDefault="003F2070" w:rsidP="00AB1CD1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Materiales</w:t>
            </w:r>
          </w:p>
        </w:tc>
        <w:tc>
          <w:tcPr>
            <w:tcW w:w="5038" w:type="dxa"/>
          </w:tcPr>
          <w:p w:rsidR="003F2070" w:rsidRDefault="003F2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El botón de edición de materiales no esta funcionando como debería, verificar.</w:t>
            </w:r>
          </w:p>
        </w:tc>
      </w:tr>
      <w:tr w:rsidR="003F2070" w:rsidTr="00402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3F2070" w:rsidRDefault="003F2070" w:rsidP="00AB1CD1">
            <w:pPr>
              <w:pStyle w:val="Prrafodelista"/>
              <w:numPr>
                <w:ilvl w:val="0"/>
                <w:numId w:val="2"/>
              </w:numPr>
              <w:rPr>
                <w:noProof/>
                <w:lang w:eastAsia="es-MX"/>
              </w:rPr>
            </w:pPr>
          </w:p>
        </w:tc>
        <w:tc>
          <w:tcPr>
            <w:tcW w:w="5038" w:type="dxa"/>
          </w:tcPr>
          <w:p w:rsidR="003F2070" w:rsidRDefault="003F2070" w:rsidP="00215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bookmarkStart w:id="0" w:name="_GoBack"/>
            <w:bookmarkEnd w:id="0"/>
          </w:p>
        </w:tc>
      </w:tr>
    </w:tbl>
    <w:p w:rsidR="000443E5" w:rsidRDefault="000443E5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p w:rsidR="004B4A84" w:rsidRDefault="004B4A84">
      <w:pPr>
        <w:rPr>
          <w:noProof/>
          <w:lang w:eastAsia="es-MX"/>
        </w:rPr>
      </w:pPr>
    </w:p>
    <w:sectPr w:rsidR="004B4A84" w:rsidSect="000443E5">
      <w:headerReference w:type="default" r:id="rId8"/>
      <w:pgSz w:w="12240" w:h="15840"/>
      <w:pgMar w:top="2552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7F8" w:rsidRDefault="006867F8" w:rsidP="00884CDF">
      <w:pPr>
        <w:spacing w:after="0" w:line="240" w:lineRule="auto"/>
      </w:pPr>
      <w:r>
        <w:separator/>
      </w:r>
    </w:p>
  </w:endnote>
  <w:endnote w:type="continuationSeparator" w:id="0">
    <w:p w:rsidR="006867F8" w:rsidRDefault="006867F8" w:rsidP="0088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7F8" w:rsidRDefault="006867F8" w:rsidP="00884CDF">
      <w:pPr>
        <w:spacing w:after="0" w:line="240" w:lineRule="auto"/>
      </w:pPr>
      <w:r>
        <w:separator/>
      </w:r>
    </w:p>
  </w:footnote>
  <w:footnote w:type="continuationSeparator" w:id="0">
    <w:p w:rsidR="006867F8" w:rsidRDefault="006867F8" w:rsidP="0088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CDF" w:rsidRDefault="00B6733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-445135</wp:posOffset>
          </wp:positionV>
          <wp:extent cx="7785253" cy="1419367"/>
          <wp:effectExtent l="0" t="0" r="635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259B8"/>
    <w:multiLevelType w:val="hybridMultilevel"/>
    <w:tmpl w:val="7BF84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8331F"/>
    <w:multiLevelType w:val="hybridMultilevel"/>
    <w:tmpl w:val="225A30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8F"/>
    <w:rsid w:val="000443E5"/>
    <w:rsid w:val="00113DFC"/>
    <w:rsid w:val="00153D73"/>
    <w:rsid w:val="00170F60"/>
    <w:rsid w:val="002026A1"/>
    <w:rsid w:val="00215403"/>
    <w:rsid w:val="002B1C32"/>
    <w:rsid w:val="003F2070"/>
    <w:rsid w:val="004027AF"/>
    <w:rsid w:val="004B4A84"/>
    <w:rsid w:val="005E7FF1"/>
    <w:rsid w:val="006860EC"/>
    <w:rsid w:val="006867F8"/>
    <w:rsid w:val="00884CDF"/>
    <w:rsid w:val="00A46202"/>
    <w:rsid w:val="00AB1CD1"/>
    <w:rsid w:val="00B67334"/>
    <w:rsid w:val="00B841FD"/>
    <w:rsid w:val="00BE76D2"/>
    <w:rsid w:val="00C571FD"/>
    <w:rsid w:val="00D6258F"/>
    <w:rsid w:val="00D94034"/>
    <w:rsid w:val="00DE4B9D"/>
    <w:rsid w:val="00EF351F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3E1E74-83B3-4EDA-B802-96EBE42A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2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CDF"/>
  </w:style>
  <w:style w:type="paragraph" w:styleId="Piedepgina">
    <w:name w:val="footer"/>
    <w:basedOn w:val="Normal"/>
    <w:link w:val="PiedepginaCar"/>
    <w:uiPriority w:val="99"/>
    <w:unhideWhenUsed/>
    <w:rsid w:val="00884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CDF"/>
  </w:style>
  <w:style w:type="character" w:customStyle="1" w:styleId="Ttulo1Car">
    <w:name w:val="Título 1 Car"/>
    <w:basedOn w:val="Fuentedeprrafopredeter"/>
    <w:link w:val="Ttulo1"/>
    <w:uiPriority w:val="9"/>
    <w:rsid w:val="00D625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25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6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625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D6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1_Duxstar\06_Material%20Dise&#241;o\05_Papeleria\H,%20Membretada\Duxstar%20en%20blan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63591-44B5-4895-BDE7-1DA368B1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Duxstar en blanco</Template>
  <TotalTime>67</TotalTime>
  <Pages>4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Duxstar</vt:lpstr>
    </vt:vector>
  </TitlesOfParts>
  <Company>Duxstar</Company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Duxstar</dc:title>
  <dc:subject/>
  <dc:creator>Connie Larios</dc:creator>
  <cp:keywords/>
  <dc:description/>
  <cp:lastModifiedBy>Connie Larios</cp:lastModifiedBy>
  <cp:revision>1</cp:revision>
  <dcterms:created xsi:type="dcterms:W3CDTF">2016-02-26T23:03:00Z</dcterms:created>
  <dcterms:modified xsi:type="dcterms:W3CDTF">2016-02-27T00:11:00Z</dcterms:modified>
</cp:coreProperties>
</file>