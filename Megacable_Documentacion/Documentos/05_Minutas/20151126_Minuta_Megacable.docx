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Default="00BF5175" w:rsidP="00D23587">
      <w:pPr>
        <w:pStyle w:val="Subttulo"/>
        <w:widowControl w:val="0"/>
        <w:suppressAutoHyphens/>
        <w:spacing w:line="240" w:lineRule="atLeast"/>
        <w:jc w:val="left"/>
      </w:pPr>
    </w:p>
    <w:p w:rsidR="00D23587" w:rsidRDefault="00D23587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</w:p>
    <w:p w:rsidR="00D23587" w:rsidRDefault="00D23587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</w:p>
    <w:p w:rsidR="002F7E26" w:rsidRDefault="00E100DE" w:rsidP="00D23587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Rastreo de correos de seguimiento por temas</w:t>
      </w:r>
    </w:p>
    <w:p w:rsidR="00E100DE" w:rsidRDefault="00E100DE" w:rsidP="00D23587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</w:p>
    <w:p w:rsidR="0075569A" w:rsidRDefault="00E100DE" w:rsidP="00E100D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 w:rsidRPr="00E100DE"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Facturación</w:t>
      </w:r>
    </w:p>
    <w:p w:rsidR="0075569A" w:rsidRDefault="0075569A" w:rsidP="00E100D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</w:p>
    <w:p w:rsidR="0075569A" w:rsidRDefault="0075569A" w:rsidP="00E100D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Documentación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84"/>
        <w:gridCol w:w="2661"/>
        <w:gridCol w:w="2023"/>
        <w:gridCol w:w="1837"/>
        <w:gridCol w:w="2209"/>
      </w:tblGrid>
      <w:tr w:rsidR="0075569A" w:rsidRPr="00E100DE" w:rsidTr="00E44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Fecha</w:t>
            </w:r>
          </w:p>
        </w:tc>
        <w:tc>
          <w:tcPr>
            <w:tcW w:w="2661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Remitente</w:t>
            </w:r>
          </w:p>
        </w:tc>
        <w:tc>
          <w:tcPr>
            <w:tcW w:w="2023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Destinatario</w:t>
            </w:r>
            <w:bookmarkStart w:id="0" w:name="_GoBack"/>
            <w:bookmarkEnd w:id="0"/>
          </w:p>
        </w:tc>
        <w:tc>
          <w:tcPr>
            <w:tcW w:w="1837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Asunto</w:t>
            </w:r>
          </w:p>
        </w:tc>
        <w:tc>
          <w:tcPr>
            <w:tcW w:w="2209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Estado</w:t>
            </w:r>
          </w:p>
        </w:tc>
      </w:tr>
      <w:tr w:rsidR="00E4407E" w:rsidTr="00E44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19-10</w:t>
            </w: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Equipo </w:t>
            </w:r>
            <w:proofErr w:type="spellStart"/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</w:p>
        </w:tc>
        <w:tc>
          <w:tcPr>
            <w:tcW w:w="1837" w:type="dxa"/>
          </w:tcPr>
          <w:p w:rsidR="00E4407E" w:rsidRDefault="00E4407E" w:rsidP="00E4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d</w:t>
            </w:r>
            <w:r w:rsidRPr="002904FB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.</w:t>
            </w:r>
          </w:p>
        </w:tc>
        <w:tc>
          <w:tcPr>
            <w:tcW w:w="2209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Sin respuesta</w:t>
            </w:r>
          </w:p>
        </w:tc>
      </w:tr>
      <w:tr w:rsidR="00E4407E" w:rsidTr="00E44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20-10</w:t>
            </w: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Equipo </w:t>
            </w:r>
            <w:proofErr w:type="spellStart"/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</w:p>
        </w:tc>
        <w:tc>
          <w:tcPr>
            <w:tcW w:w="1837" w:type="dxa"/>
          </w:tcPr>
          <w:p w:rsidR="00E4407E" w:rsidRDefault="00E4407E" w:rsidP="00E4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d</w:t>
            </w:r>
            <w:r w:rsidRPr="002904FB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.</w:t>
            </w:r>
          </w:p>
        </w:tc>
        <w:tc>
          <w:tcPr>
            <w:tcW w:w="2209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Sin respuesta</w:t>
            </w:r>
          </w:p>
        </w:tc>
      </w:tr>
      <w:tr w:rsidR="00E4407E" w:rsidTr="00E44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22-10</w:t>
            </w: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1837" w:type="dxa"/>
          </w:tcPr>
          <w:p w:rsidR="00E4407E" w:rsidRDefault="00E4407E" w:rsidP="00E4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d</w:t>
            </w:r>
            <w:r w:rsidRPr="002904FB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.</w:t>
            </w:r>
          </w:p>
        </w:tc>
        <w:tc>
          <w:tcPr>
            <w:tcW w:w="2209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Dudas de la solicitud</w:t>
            </w:r>
          </w:p>
        </w:tc>
      </w:tr>
      <w:tr w:rsidR="00E4407E" w:rsidTr="00E44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26-10</w:t>
            </w: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Equipo </w:t>
            </w:r>
            <w:proofErr w:type="spellStart"/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</w:p>
        </w:tc>
        <w:tc>
          <w:tcPr>
            <w:tcW w:w="1837" w:type="dxa"/>
          </w:tcPr>
          <w:p w:rsidR="00E4407E" w:rsidRDefault="00E4407E" w:rsidP="00E4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d</w:t>
            </w:r>
            <w:r w:rsidRPr="002904FB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.</w:t>
            </w:r>
          </w:p>
        </w:tc>
        <w:tc>
          <w:tcPr>
            <w:tcW w:w="2209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Sin respuesta</w:t>
            </w:r>
          </w:p>
        </w:tc>
      </w:tr>
      <w:tr w:rsidR="00E4407E" w:rsidTr="00E44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29-10</w:t>
            </w: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Equipo </w:t>
            </w:r>
            <w:proofErr w:type="spellStart"/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</w:p>
        </w:tc>
        <w:tc>
          <w:tcPr>
            <w:tcW w:w="1837" w:type="dxa"/>
          </w:tcPr>
          <w:p w:rsidR="00E4407E" w:rsidRDefault="00E4407E" w:rsidP="00E4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d</w:t>
            </w:r>
            <w:r w:rsidRPr="002904FB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.</w:t>
            </w:r>
          </w:p>
        </w:tc>
        <w:tc>
          <w:tcPr>
            <w:tcW w:w="2209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Responde Martin.</w:t>
            </w:r>
          </w:p>
        </w:tc>
      </w:tr>
      <w:tr w:rsidR="00E4407E" w:rsidTr="00E44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02-11</w:t>
            </w: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1837" w:type="dxa"/>
          </w:tcPr>
          <w:p w:rsidR="00E4407E" w:rsidRDefault="00E4407E" w:rsidP="00E4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d</w:t>
            </w:r>
            <w:r w:rsidRPr="002904FB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.</w:t>
            </w:r>
          </w:p>
        </w:tc>
        <w:tc>
          <w:tcPr>
            <w:tcW w:w="2209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</w:t>
            </w:r>
          </w:p>
        </w:tc>
      </w:tr>
    </w:tbl>
    <w:p w:rsidR="00E4407E" w:rsidRDefault="00E4407E" w:rsidP="00E4407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Resumen</w:t>
      </w: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:</w:t>
      </w:r>
    </w:p>
    <w:p w:rsidR="00E4407E" w:rsidRPr="00E100DE" w:rsidRDefault="00E4407E" w:rsidP="00E4407E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szCs w:val="30"/>
          <w:lang w:val="es-MX" w:eastAsia="ar-SA"/>
        </w:rPr>
      </w:pP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Se acumularon </w:t>
      </w: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>11</w:t>
      </w: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 días hábiles de atraso posterior a la solicitud.</w:t>
      </w:r>
    </w:p>
    <w:p w:rsidR="0075569A" w:rsidRDefault="0075569A" w:rsidP="00E100D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</w:p>
    <w:p w:rsidR="00E100DE" w:rsidRPr="0075569A" w:rsidRDefault="0075569A" w:rsidP="00E100D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 w:rsidRPr="0075569A"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Escenario de pruebas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84"/>
        <w:gridCol w:w="2661"/>
        <w:gridCol w:w="2023"/>
        <w:gridCol w:w="2023"/>
        <w:gridCol w:w="2023"/>
      </w:tblGrid>
      <w:tr w:rsidR="00E100DE" w:rsidRPr="00E100DE" w:rsidTr="00E10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Fecha</w:t>
            </w:r>
          </w:p>
        </w:tc>
        <w:tc>
          <w:tcPr>
            <w:tcW w:w="2661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Remitente</w:t>
            </w:r>
          </w:p>
        </w:tc>
        <w:tc>
          <w:tcPr>
            <w:tcW w:w="2023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Destinatario</w:t>
            </w:r>
          </w:p>
        </w:tc>
        <w:tc>
          <w:tcPr>
            <w:tcW w:w="2023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Asunto</w:t>
            </w:r>
          </w:p>
        </w:tc>
        <w:tc>
          <w:tcPr>
            <w:tcW w:w="2023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Estado</w:t>
            </w:r>
          </w:p>
        </w:tc>
      </w:tr>
      <w:tr w:rsidR="00E100DE" w:rsidTr="00E1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10-11-15</w:t>
            </w:r>
          </w:p>
        </w:tc>
        <w:tc>
          <w:tcPr>
            <w:tcW w:w="2661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023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Equipo </w:t>
            </w:r>
            <w:proofErr w:type="spellStart"/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</w:p>
        </w:tc>
        <w:tc>
          <w:tcPr>
            <w:tcW w:w="2023" w:type="dxa"/>
          </w:tcPr>
          <w:p w:rsidR="00E100DE" w:rsidRPr="00E100DE" w:rsidRDefault="00E4407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Facturación p.</w:t>
            </w:r>
          </w:p>
        </w:tc>
        <w:tc>
          <w:tcPr>
            <w:tcW w:w="2023" w:type="dxa"/>
          </w:tcPr>
          <w:p w:rsidR="00E100DE" w:rsidRPr="00E100DE" w:rsidRDefault="00E100DE" w:rsidP="00D23587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Sin respuesta</w:t>
            </w:r>
          </w:p>
        </w:tc>
      </w:tr>
      <w:tr w:rsidR="00E4407E" w:rsidTr="00E10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12-11-15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Equipo </w:t>
            </w:r>
            <w:proofErr w:type="spellStart"/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</w:p>
        </w:tc>
        <w:tc>
          <w:tcPr>
            <w:tcW w:w="2023" w:type="dxa"/>
          </w:tcPr>
          <w:p w:rsidR="00E4407E" w:rsidRDefault="00E4407E" w:rsidP="00E4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119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p.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Sin respuesta</w:t>
            </w:r>
          </w:p>
        </w:tc>
      </w:tr>
      <w:tr w:rsidR="00E4407E" w:rsidTr="00E1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13-11-15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Equipo </w:t>
            </w:r>
            <w:proofErr w:type="spellStart"/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</w:p>
        </w:tc>
        <w:tc>
          <w:tcPr>
            <w:tcW w:w="2023" w:type="dxa"/>
          </w:tcPr>
          <w:p w:rsidR="00E4407E" w:rsidRDefault="00E4407E" w:rsidP="00E4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119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p.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Sin respuesta</w:t>
            </w:r>
          </w:p>
        </w:tc>
      </w:tr>
      <w:tr w:rsidR="00E4407E" w:rsidTr="00E10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18-11-15</w:t>
            </w:r>
          </w:p>
        </w:tc>
        <w:tc>
          <w:tcPr>
            <w:tcW w:w="2661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Equipo Duxstar</w:t>
            </w:r>
          </w:p>
        </w:tc>
        <w:tc>
          <w:tcPr>
            <w:tcW w:w="2023" w:type="dxa"/>
          </w:tcPr>
          <w:p w:rsidR="00E4407E" w:rsidRDefault="00E4407E" w:rsidP="00E4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119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Facturación p.</w:t>
            </w:r>
          </w:p>
        </w:tc>
        <w:tc>
          <w:tcPr>
            <w:tcW w:w="2023" w:type="dxa"/>
          </w:tcPr>
          <w:p w:rsidR="00E4407E" w:rsidRPr="00E100DE" w:rsidRDefault="00E4407E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</w:t>
            </w:r>
          </w:p>
        </w:tc>
      </w:tr>
      <w:tr w:rsidR="00E100DE" w:rsidTr="00E10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661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023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023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023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</w:tr>
      <w:tr w:rsidR="00E100DE" w:rsidTr="00E10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661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023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023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023" w:type="dxa"/>
          </w:tcPr>
          <w:p w:rsidR="00E100DE" w:rsidRPr="00E100DE" w:rsidRDefault="00E100DE" w:rsidP="00E100D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</w:tr>
    </w:tbl>
    <w:p w:rsidR="00E100DE" w:rsidRDefault="00E100DE" w:rsidP="00E100DE">
      <w:pPr>
        <w:pStyle w:val="Subttulo"/>
        <w:widowControl w:val="0"/>
        <w:suppressAutoHyphens/>
        <w:spacing w:line="240" w:lineRule="atLeast"/>
        <w:jc w:val="left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</w:p>
    <w:p w:rsidR="00E100DE" w:rsidRDefault="00E100DE" w:rsidP="00E100D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 w:rsidRPr="00E100DE"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Antecedentes</w:t>
      </w: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:</w:t>
      </w:r>
    </w:p>
    <w:p w:rsidR="00E100DE" w:rsidRPr="00E100DE" w:rsidRDefault="00E100DE" w:rsidP="00E100DE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szCs w:val="30"/>
          <w:lang w:val="es-MX" w:eastAsia="ar-SA"/>
        </w:rPr>
      </w:pPr>
      <w:r w:rsidRPr="00E100DE">
        <w:rPr>
          <w:rFonts w:ascii="Calibri Light" w:hAnsi="Calibri Light"/>
          <w:bCs/>
          <w:i w:val="0"/>
          <w:iCs w:val="0"/>
          <w:szCs w:val="30"/>
          <w:lang w:val="es-MX" w:eastAsia="ar-SA"/>
        </w:rPr>
        <w:t>El escenario de pruebas para facturación se solicitó desde el día 4 de noviembre de manera presencial, fue hasta el 10 del mismo mes que se inició el seguimiento vía correo electrónico.</w:t>
      </w:r>
    </w:p>
    <w:p w:rsidR="002F7E26" w:rsidRDefault="002F7E26" w:rsidP="002F7E26">
      <w:pPr>
        <w:rPr>
          <w:rFonts w:cs="Arial"/>
          <w:b/>
          <w:bCs/>
        </w:rPr>
      </w:pPr>
    </w:p>
    <w:p w:rsidR="00E100DE" w:rsidRDefault="00E100DE" w:rsidP="00E100D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Resumen</w:t>
      </w: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:</w:t>
      </w:r>
    </w:p>
    <w:p w:rsidR="00E100DE" w:rsidRPr="00E100DE" w:rsidRDefault="00E100DE" w:rsidP="00E100DE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szCs w:val="30"/>
          <w:lang w:val="es-MX" w:eastAsia="ar-SA"/>
        </w:rPr>
      </w:pP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Se acumularon </w:t>
      </w:r>
      <w:r w:rsidR="0075569A">
        <w:rPr>
          <w:rFonts w:ascii="Calibri Light" w:hAnsi="Calibri Light"/>
          <w:bCs/>
          <w:i w:val="0"/>
          <w:iCs w:val="0"/>
          <w:szCs w:val="30"/>
          <w:lang w:val="es-MX" w:eastAsia="ar-SA"/>
        </w:rPr>
        <w:t>9 días hábiles de atraso posterior a la solicitud.</w:t>
      </w:r>
    </w:p>
    <w:p w:rsidR="00E04C0F" w:rsidRDefault="00E04C0F" w:rsidP="00D34D19">
      <w:pPr>
        <w:pStyle w:val="Ttulo2"/>
        <w:numPr>
          <w:ilvl w:val="0"/>
          <w:numId w:val="0"/>
        </w:numPr>
        <w:jc w:val="left"/>
        <w:rPr>
          <w:rFonts w:cs="Arial"/>
          <w:b w:val="0"/>
          <w:bCs w:val="0"/>
          <w:color w:val="4F81BD" w:themeColor="accent1"/>
          <w:sz w:val="28"/>
          <w:szCs w:val="28"/>
          <w:lang w:val="es-MX" w:eastAsia="ar-SA"/>
        </w:rPr>
      </w:pPr>
    </w:p>
    <w:p w:rsidR="0075569A" w:rsidRDefault="0075569A" w:rsidP="0075569A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BPM</w:t>
      </w:r>
    </w:p>
    <w:p w:rsidR="0075569A" w:rsidRPr="00E100DE" w:rsidRDefault="0075569A" w:rsidP="0075569A">
      <w:pPr>
        <w:pStyle w:val="Subttulo"/>
        <w:widowControl w:val="0"/>
        <w:suppressAutoHyphens/>
        <w:spacing w:line="240" w:lineRule="atLeast"/>
        <w:jc w:val="left"/>
        <w:outlineLvl w:val="1"/>
        <w:rPr>
          <w:rFonts w:ascii="Calibri Light" w:hAnsi="Calibri Light"/>
          <w:bCs/>
          <w:i w:val="0"/>
          <w:iCs w:val="0"/>
          <w:color w:val="FFFFFF" w:themeColor="background1"/>
          <w:sz w:val="28"/>
          <w:szCs w:val="30"/>
          <w:lang w:val="es-MX" w:eastAsia="ar-SA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1701"/>
        <w:gridCol w:w="2776"/>
      </w:tblGrid>
      <w:tr w:rsidR="0075569A" w:rsidRPr="00E100DE" w:rsidTr="0075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Fecha</w:t>
            </w:r>
          </w:p>
        </w:tc>
        <w:tc>
          <w:tcPr>
            <w:tcW w:w="21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Remitente</w:t>
            </w:r>
          </w:p>
        </w:tc>
        <w:tc>
          <w:tcPr>
            <w:tcW w:w="2127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Destinatario</w:t>
            </w:r>
          </w:p>
        </w:tc>
        <w:tc>
          <w:tcPr>
            <w:tcW w:w="1701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Asunto</w:t>
            </w:r>
          </w:p>
        </w:tc>
        <w:tc>
          <w:tcPr>
            <w:tcW w:w="277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Estado</w:t>
            </w:r>
          </w:p>
        </w:tc>
      </w:tr>
      <w:tr w:rsidR="0075569A" w:rsidTr="0075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06</w:t>
            </w: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-11-15</w:t>
            </w:r>
          </w:p>
        </w:tc>
        <w:tc>
          <w:tcPr>
            <w:tcW w:w="21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Equipo Duxstar</w:t>
            </w:r>
          </w:p>
        </w:tc>
        <w:tc>
          <w:tcPr>
            <w:tcW w:w="2127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Manuel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Damken</w:t>
            </w:r>
            <w:proofErr w:type="spellEnd"/>
          </w:p>
        </w:tc>
        <w:tc>
          <w:tcPr>
            <w:tcW w:w="1701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Diagrama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bpm</w:t>
            </w:r>
            <w:proofErr w:type="spellEnd"/>
          </w:p>
        </w:tc>
        <w:tc>
          <w:tcPr>
            <w:tcW w:w="277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Revisión conjunta, se acuerda que el miércoles 11 proporcionará resultados.</w:t>
            </w:r>
          </w:p>
        </w:tc>
      </w:tr>
      <w:tr w:rsidR="0075569A" w:rsidTr="00755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lastRenderedPageBreak/>
              <w:t>12-11-15</w:t>
            </w:r>
          </w:p>
        </w:tc>
        <w:tc>
          <w:tcPr>
            <w:tcW w:w="21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Manuel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Damken</w:t>
            </w:r>
            <w:proofErr w:type="spellEnd"/>
          </w:p>
        </w:tc>
        <w:tc>
          <w:tcPr>
            <w:tcW w:w="1701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Diagrama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bpm</w:t>
            </w:r>
            <w:proofErr w:type="spellEnd"/>
          </w:p>
        </w:tc>
        <w:tc>
          <w:tcPr>
            <w:tcW w:w="277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Sin respuesta</w:t>
            </w:r>
          </w:p>
        </w:tc>
      </w:tr>
      <w:tr w:rsidR="0075569A" w:rsidTr="0075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69A" w:rsidRPr="00E100DE" w:rsidRDefault="0075569A" w:rsidP="0075569A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13-11-15</w:t>
            </w:r>
          </w:p>
        </w:tc>
        <w:tc>
          <w:tcPr>
            <w:tcW w:w="2126" w:type="dxa"/>
          </w:tcPr>
          <w:p w:rsidR="0075569A" w:rsidRPr="00E100DE" w:rsidRDefault="0075569A" w:rsidP="0075569A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75569A" w:rsidRPr="00E100DE" w:rsidRDefault="0075569A" w:rsidP="0075569A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Manuel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Damken</w:t>
            </w:r>
            <w:proofErr w:type="spellEnd"/>
          </w:p>
        </w:tc>
        <w:tc>
          <w:tcPr>
            <w:tcW w:w="1701" w:type="dxa"/>
          </w:tcPr>
          <w:p w:rsidR="0075569A" w:rsidRPr="00E100DE" w:rsidRDefault="0075569A" w:rsidP="0075569A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Diagrama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bpm</w:t>
            </w:r>
            <w:proofErr w:type="spellEnd"/>
          </w:p>
        </w:tc>
        <w:tc>
          <w:tcPr>
            <w:tcW w:w="2776" w:type="dxa"/>
          </w:tcPr>
          <w:p w:rsidR="0075569A" w:rsidRPr="00E100DE" w:rsidRDefault="0075569A" w:rsidP="0075569A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Responde, solicita aplazar.</w:t>
            </w:r>
          </w:p>
        </w:tc>
      </w:tr>
      <w:tr w:rsidR="0075569A" w:rsidTr="00755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24</w:t>
            </w:r>
            <w:r w:rsidRPr="00E100DE"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-11-15</w:t>
            </w:r>
          </w:p>
        </w:tc>
        <w:tc>
          <w:tcPr>
            <w:tcW w:w="21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Manuel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Damken</w:t>
            </w:r>
            <w:proofErr w:type="spellEnd"/>
          </w:p>
        </w:tc>
        <w:tc>
          <w:tcPr>
            <w:tcW w:w="2127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Equipo Duxstar</w:t>
            </w:r>
          </w:p>
        </w:tc>
        <w:tc>
          <w:tcPr>
            <w:tcW w:w="1701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Diagrama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bpm</w:t>
            </w:r>
            <w:proofErr w:type="spellEnd"/>
          </w:p>
        </w:tc>
        <w:tc>
          <w:tcPr>
            <w:tcW w:w="277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</w:t>
            </w:r>
          </w:p>
        </w:tc>
      </w:tr>
      <w:tr w:rsidR="0075569A" w:rsidTr="0075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1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127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1701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77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</w:tr>
      <w:tr w:rsidR="0075569A" w:rsidTr="00755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1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127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1701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  <w:tc>
          <w:tcPr>
            <w:tcW w:w="277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color w:val="4F81BD" w:themeColor="accent1"/>
                <w:szCs w:val="30"/>
                <w:lang w:val="es-MX" w:eastAsia="ar-SA"/>
              </w:rPr>
            </w:pPr>
          </w:p>
        </w:tc>
      </w:tr>
    </w:tbl>
    <w:p w:rsidR="0075569A" w:rsidRDefault="0075569A" w:rsidP="0075569A">
      <w:pPr>
        <w:pStyle w:val="Subttulo"/>
        <w:widowControl w:val="0"/>
        <w:suppressAutoHyphens/>
        <w:spacing w:line="240" w:lineRule="atLeast"/>
        <w:jc w:val="left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</w:p>
    <w:p w:rsidR="0075569A" w:rsidRDefault="0075569A" w:rsidP="0075569A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 w:rsidRPr="00E100DE"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Antecedentes</w:t>
      </w: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:</w:t>
      </w:r>
    </w:p>
    <w:p w:rsidR="0075569A" w:rsidRPr="00E100DE" w:rsidRDefault="0075569A" w:rsidP="0075569A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szCs w:val="30"/>
          <w:lang w:val="es-MX" w:eastAsia="ar-SA"/>
        </w:rPr>
      </w:pP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>Se acordaron 3 días para que proporcionara respuesta.</w:t>
      </w:r>
    </w:p>
    <w:p w:rsidR="0075569A" w:rsidRDefault="0075569A" w:rsidP="0075569A">
      <w:pPr>
        <w:rPr>
          <w:rFonts w:cs="Arial"/>
          <w:b/>
          <w:bCs/>
        </w:rPr>
      </w:pPr>
    </w:p>
    <w:p w:rsidR="0075569A" w:rsidRDefault="0075569A" w:rsidP="0075569A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Resumen</w:t>
      </w: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:</w:t>
      </w:r>
    </w:p>
    <w:p w:rsidR="0075569A" w:rsidRPr="00E100DE" w:rsidRDefault="0075569A" w:rsidP="0075569A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szCs w:val="30"/>
          <w:lang w:val="es-MX" w:eastAsia="ar-SA"/>
        </w:rPr>
      </w:pP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Se acumularon </w:t>
      </w: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>8</w:t>
      </w: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 días hábiles de atraso posterior a la solicitud.</w:t>
      </w:r>
    </w:p>
    <w:p w:rsidR="0075569A" w:rsidRPr="00D34D19" w:rsidRDefault="0075569A" w:rsidP="0075569A">
      <w:pPr>
        <w:pStyle w:val="Ttulo2"/>
        <w:numPr>
          <w:ilvl w:val="0"/>
          <w:numId w:val="0"/>
        </w:numPr>
        <w:jc w:val="left"/>
        <w:rPr>
          <w:rFonts w:cs="Arial"/>
          <w:b w:val="0"/>
          <w:bCs w:val="0"/>
          <w:color w:val="4F81BD" w:themeColor="accent1"/>
          <w:sz w:val="28"/>
          <w:szCs w:val="28"/>
          <w:lang w:val="es-MX" w:eastAsia="ar-SA"/>
        </w:rPr>
      </w:pPr>
    </w:p>
    <w:p w:rsidR="0075569A" w:rsidRPr="0075569A" w:rsidRDefault="0075569A" w:rsidP="0075569A">
      <w:pPr>
        <w:rPr>
          <w:lang w:val="es-MX" w:eastAsia="ar-SA"/>
        </w:rPr>
      </w:pPr>
    </w:p>
    <w:sectPr w:rsidR="0075569A" w:rsidRPr="0075569A" w:rsidSect="00E04C0F">
      <w:footerReference w:type="even" r:id="rId8"/>
      <w:footerReference w:type="default" r:id="rId9"/>
      <w:headerReference w:type="first" r:id="rId10"/>
      <w:footerReference w:type="first" r:id="rId11"/>
      <w:pgSz w:w="12242" w:h="15842" w:code="119"/>
      <w:pgMar w:top="1412" w:right="1134" w:bottom="1134" w:left="1134" w:header="567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EB4" w:rsidRDefault="00971EB4" w:rsidP="00514F06">
      <w:pPr>
        <w:pStyle w:val="Ttulo1"/>
      </w:pPr>
      <w:r>
        <w:separator/>
      </w:r>
    </w:p>
  </w:endnote>
  <w:endnote w:type="continuationSeparator" w:id="0">
    <w:p w:rsidR="00971EB4" w:rsidRDefault="00971EB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E04C0F" w:rsidRPr="00596B48" w:rsidTr="00BF34C4">
      <w:trPr>
        <w:trHeight w:val="89"/>
      </w:trPr>
      <w:tc>
        <w:tcPr>
          <w:tcW w:w="3189" w:type="dxa"/>
        </w:tcPr>
        <w:p w:rsidR="00E04C0F" w:rsidRPr="00596B48" w:rsidRDefault="00E04C0F" w:rsidP="00BF34C4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28725" cy="371475"/>
                <wp:effectExtent l="0" t="0" r="9525" b="9525"/>
                <wp:docPr id="7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E04C0F" w:rsidRPr="00596B48" w:rsidRDefault="00E04C0F" w:rsidP="00BF34C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E04C0F" w:rsidRPr="00596B48" w:rsidRDefault="00E04C0F" w:rsidP="00BF34C4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672859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672859"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</w:t>
          </w:r>
          <w:r w:rsidR="00672859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672859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672859" w:rsidRPr="00281F91">
            <w:rPr>
              <w:rFonts w:ascii="Arial" w:hAnsi="Arial" w:cs="Arial"/>
            </w:rPr>
            <w:fldChar w:fldCharType="separate"/>
          </w:r>
          <w:r w:rsidR="007C2102">
            <w:rPr>
              <w:rFonts w:ascii="Arial" w:hAnsi="Arial" w:cs="Arial"/>
              <w:noProof/>
            </w:rPr>
            <w:t>2</w:t>
          </w:r>
          <w:r w:rsidR="00672859" w:rsidRPr="00281F91">
            <w:rPr>
              <w:rFonts w:ascii="Arial" w:hAnsi="Arial" w:cs="Arial"/>
            </w:rPr>
            <w:fldChar w:fldCharType="end"/>
          </w:r>
        </w:p>
        <w:p w:rsidR="00E04C0F" w:rsidRPr="00596B48" w:rsidRDefault="00E04C0F" w:rsidP="00BF34C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653684" w:rsidRPr="00596B48" w:rsidTr="00BF34C4">
      <w:trPr>
        <w:trHeight w:val="89"/>
      </w:trPr>
      <w:tc>
        <w:tcPr>
          <w:tcW w:w="3189" w:type="dxa"/>
        </w:tcPr>
        <w:p w:rsidR="00653684" w:rsidRPr="00596B48" w:rsidRDefault="00653684" w:rsidP="00160BC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041518" cy="371475"/>
                <wp:effectExtent l="0" t="0" r="635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518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653684" w:rsidRPr="00596B48" w:rsidRDefault="00653684" w:rsidP="00160BC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653684" w:rsidRPr="00596B48" w:rsidRDefault="00653684" w:rsidP="00BF34C4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4407E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4407E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</w:p>
        <w:p w:rsidR="00653684" w:rsidRPr="00596B48" w:rsidRDefault="00653684" w:rsidP="00BF34C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E04C0F" w:rsidRPr="00E04C0F" w:rsidRDefault="00E04C0F" w:rsidP="00E04C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B62" w:rsidRPr="00D34D19" w:rsidRDefault="00AD1B62" w:rsidP="00AD1B62">
    <w:pPr>
      <w:pStyle w:val="Piedepgina"/>
      <w:rPr>
        <w:color w:val="002060"/>
      </w:rPr>
    </w:pPr>
    <w:r>
      <w:tab/>
    </w:r>
    <w:r w:rsidRPr="00D34D19">
      <w:rPr>
        <w:color w:val="002060"/>
      </w:rPr>
      <w:t>Vidrio #1872</w:t>
    </w:r>
  </w:p>
  <w:p w:rsidR="00AD1B62" w:rsidRPr="00D34D19" w:rsidRDefault="00AD1B62" w:rsidP="00AD1B62">
    <w:pPr>
      <w:pStyle w:val="Piedepgina"/>
      <w:rPr>
        <w:color w:val="002060"/>
      </w:rPr>
    </w:pPr>
    <w:r w:rsidRPr="00D34D19">
      <w:rPr>
        <w:color w:val="002060"/>
      </w:rPr>
      <w:tab/>
      <w:t>Colonia Lafayette, C.P. 44150</w:t>
    </w:r>
  </w:p>
  <w:p w:rsidR="00D34D19" w:rsidRPr="00D34D19" w:rsidRDefault="00D34D19" w:rsidP="00D34D19">
    <w:pPr>
      <w:pStyle w:val="Piedepgina"/>
      <w:rPr>
        <w:color w:val="002060"/>
      </w:rPr>
    </w:pPr>
    <w:r w:rsidRPr="00D34D19">
      <w:rPr>
        <w:color w:val="002060"/>
      </w:rPr>
      <w:tab/>
    </w:r>
    <w:r w:rsidR="00AD1B62" w:rsidRPr="00D34D19">
      <w:rPr>
        <w:color w:val="002060"/>
      </w:rPr>
      <w:t>Guadalajara Jalisco</w:t>
    </w:r>
  </w:p>
  <w:p w:rsidR="00AD1B62" w:rsidRPr="00AD1B62" w:rsidRDefault="00D34D19" w:rsidP="00AD1B62">
    <w:pPr>
      <w:pStyle w:val="Piedepgina"/>
      <w:jc w:val="center"/>
    </w:pPr>
    <w:r w:rsidRPr="00D34D19">
      <w:rPr>
        <w:color w:val="002060"/>
      </w:rPr>
      <w:tab/>
      <w:t xml:space="preserve">Teléfono: (33) 32 68 37 00 </w:t>
    </w:r>
    <w:r w:rsidR="00AD1B62">
      <w:ptab w:relativeTo="margin" w:alignment="right" w:leader="none"/>
    </w:r>
    <w:r w:rsidR="00AD1B62" w:rsidRPr="00D34D19">
      <w:rPr>
        <w:b/>
        <w:color w:val="4F81BD" w:themeColor="accent1"/>
        <w:sz w:val="3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EB4" w:rsidRDefault="00971EB4" w:rsidP="00514F06">
      <w:pPr>
        <w:pStyle w:val="Ttulo1"/>
      </w:pPr>
      <w:r>
        <w:separator/>
      </w:r>
    </w:p>
  </w:footnote>
  <w:footnote w:type="continuationSeparator" w:id="0">
    <w:p w:rsidR="00971EB4" w:rsidRDefault="00971EB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3D6" w:rsidRPr="00D23587" w:rsidRDefault="00D23587" w:rsidP="00D23587">
    <w:pPr>
      <w:pStyle w:val="Encabezado"/>
      <w:jc w:val="right"/>
      <w:rPr>
        <w:color w:val="0070C0"/>
      </w:rPr>
    </w:pPr>
    <w:r>
      <w:rPr>
        <w:noProof/>
        <w:lang w:val="es-MX" w:eastAsia="es-MX"/>
      </w:rPr>
      <w:drawing>
        <wp:anchor distT="0" distB="0" distL="114300" distR="114300" simplePos="0" relativeHeight="251662848" behindDoc="1" locked="0" layoutInCell="1" allowOverlap="1" wp14:anchorId="28A4C2EF" wp14:editId="53D70C50">
          <wp:simplePos x="0" y="0"/>
          <wp:positionH relativeFrom="column">
            <wp:posOffset>3810</wp:posOffset>
          </wp:positionH>
          <wp:positionV relativeFrom="paragraph">
            <wp:posOffset>-302260</wp:posOffset>
          </wp:positionV>
          <wp:extent cx="2352675" cy="83931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iaviles\Documents\Amesol\Documentos Amesol\Ames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839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D23587">
      <w:rPr>
        <w:color w:val="0070C0"/>
      </w:rPr>
      <w:t>Minuta de reunión</w:t>
    </w:r>
  </w:p>
  <w:p w:rsidR="00D23587" w:rsidRPr="00D23587" w:rsidRDefault="00E100DE" w:rsidP="00D23587">
    <w:pPr>
      <w:pStyle w:val="Encabezado"/>
      <w:jc w:val="right"/>
      <w:rPr>
        <w:color w:val="0070C0"/>
      </w:rPr>
    </w:pPr>
    <w:r>
      <w:rPr>
        <w:color w:val="0070C0"/>
      </w:rPr>
      <w:t>26</w:t>
    </w:r>
    <w:r w:rsidR="00D85142">
      <w:rPr>
        <w:color w:val="0070C0"/>
      </w:rPr>
      <w:t>-11</w:t>
    </w:r>
    <w:r w:rsidR="007C2102">
      <w:rPr>
        <w:color w:val="0070C0"/>
      </w:rPr>
      <w:t>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2ACB"/>
    <w:multiLevelType w:val="hybridMultilevel"/>
    <w:tmpl w:val="DE3E8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BD"/>
    <w:multiLevelType w:val="hybridMultilevel"/>
    <w:tmpl w:val="AE849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7787"/>
    <w:multiLevelType w:val="hybridMultilevel"/>
    <w:tmpl w:val="A6989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A46CB"/>
    <w:multiLevelType w:val="hybridMultilevel"/>
    <w:tmpl w:val="6FF23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1C44"/>
    <w:multiLevelType w:val="hybridMultilevel"/>
    <w:tmpl w:val="2752E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52EF727C"/>
    <w:multiLevelType w:val="hybridMultilevel"/>
    <w:tmpl w:val="AA6A3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0908"/>
    <w:multiLevelType w:val="hybridMultilevel"/>
    <w:tmpl w:val="2B5CC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84F90"/>
    <w:multiLevelType w:val="hybridMultilevel"/>
    <w:tmpl w:val="2FFC5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728DA"/>
    <w:multiLevelType w:val="hybridMultilevel"/>
    <w:tmpl w:val="D1369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6648D8"/>
    <w:multiLevelType w:val="hybridMultilevel"/>
    <w:tmpl w:val="AA868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8"/>
  </w:num>
  <w:num w:numId="13">
    <w:abstractNumId w:val="1"/>
  </w:num>
  <w:num w:numId="14">
    <w:abstractNumId w:val="11"/>
  </w:num>
  <w:num w:numId="15">
    <w:abstractNumId w:val="2"/>
  </w:num>
  <w:num w:numId="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CD"/>
    <w:rsid w:val="00006873"/>
    <w:rsid w:val="00010BAE"/>
    <w:rsid w:val="00031CF8"/>
    <w:rsid w:val="000330BE"/>
    <w:rsid w:val="00037466"/>
    <w:rsid w:val="0005001B"/>
    <w:rsid w:val="00055766"/>
    <w:rsid w:val="00055E66"/>
    <w:rsid w:val="00064920"/>
    <w:rsid w:val="000671A5"/>
    <w:rsid w:val="00074319"/>
    <w:rsid w:val="00087962"/>
    <w:rsid w:val="00091857"/>
    <w:rsid w:val="000A5CDA"/>
    <w:rsid w:val="000A77DF"/>
    <w:rsid w:val="000B523A"/>
    <w:rsid w:val="000B5641"/>
    <w:rsid w:val="000C45BD"/>
    <w:rsid w:val="000C4A2D"/>
    <w:rsid w:val="000D58E6"/>
    <w:rsid w:val="000D5B6A"/>
    <w:rsid w:val="000F31CD"/>
    <w:rsid w:val="001017BB"/>
    <w:rsid w:val="00103CD5"/>
    <w:rsid w:val="001117A7"/>
    <w:rsid w:val="00125E35"/>
    <w:rsid w:val="0013530E"/>
    <w:rsid w:val="001416D3"/>
    <w:rsid w:val="00142850"/>
    <w:rsid w:val="001436DC"/>
    <w:rsid w:val="00147CB5"/>
    <w:rsid w:val="00152C0A"/>
    <w:rsid w:val="00155B9F"/>
    <w:rsid w:val="0016291D"/>
    <w:rsid w:val="00166BA6"/>
    <w:rsid w:val="0017341C"/>
    <w:rsid w:val="0017686C"/>
    <w:rsid w:val="00177278"/>
    <w:rsid w:val="00183F8B"/>
    <w:rsid w:val="00184046"/>
    <w:rsid w:val="00190BD2"/>
    <w:rsid w:val="001A60C2"/>
    <w:rsid w:val="001B09A2"/>
    <w:rsid w:val="001B100F"/>
    <w:rsid w:val="001B241B"/>
    <w:rsid w:val="001B254E"/>
    <w:rsid w:val="001C7F44"/>
    <w:rsid w:val="001D115D"/>
    <w:rsid w:val="001D1534"/>
    <w:rsid w:val="001D4B3B"/>
    <w:rsid w:val="001D4DE2"/>
    <w:rsid w:val="001D6F21"/>
    <w:rsid w:val="001D6F99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3A2E"/>
    <w:rsid w:val="00243D7B"/>
    <w:rsid w:val="0024718F"/>
    <w:rsid w:val="00261ED6"/>
    <w:rsid w:val="0026489A"/>
    <w:rsid w:val="002676A5"/>
    <w:rsid w:val="00267805"/>
    <w:rsid w:val="0027680F"/>
    <w:rsid w:val="002775F9"/>
    <w:rsid w:val="00293518"/>
    <w:rsid w:val="002B1EBB"/>
    <w:rsid w:val="002B403D"/>
    <w:rsid w:val="002B7DAA"/>
    <w:rsid w:val="002D6E72"/>
    <w:rsid w:val="002D7C7F"/>
    <w:rsid w:val="002E79E5"/>
    <w:rsid w:val="002F2A60"/>
    <w:rsid w:val="002F35F0"/>
    <w:rsid w:val="002F7E26"/>
    <w:rsid w:val="0031070D"/>
    <w:rsid w:val="003111A1"/>
    <w:rsid w:val="00317A9E"/>
    <w:rsid w:val="00320177"/>
    <w:rsid w:val="0032111A"/>
    <w:rsid w:val="0032400D"/>
    <w:rsid w:val="003400C4"/>
    <w:rsid w:val="00345480"/>
    <w:rsid w:val="0034773B"/>
    <w:rsid w:val="0035410E"/>
    <w:rsid w:val="00367AFC"/>
    <w:rsid w:val="003767A1"/>
    <w:rsid w:val="003817A4"/>
    <w:rsid w:val="00381A89"/>
    <w:rsid w:val="003A15EE"/>
    <w:rsid w:val="003A53E1"/>
    <w:rsid w:val="003A62B0"/>
    <w:rsid w:val="003A7F0E"/>
    <w:rsid w:val="003B24FD"/>
    <w:rsid w:val="003B7EAD"/>
    <w:rsid w:val="003C1C04"/>
    <w:rsid w:val="003C50F8"/>
    <w:rsid w:val="003C597C"/>
    <w:rsid w:val="003D746C"/>
    <w:rsid w:val="003F2901"/>
    <w:rsid w:val="003F2B87"/>
    <w:rsid w:val="0041669A"/>
    <w:rsid w:val="00417F67"/>
    <w:rsid w:val="004231DC"/>
    <w:rsid w:val="00434A75"/>
    <w:rsid w:val="00441A47"/>
    <w:rsid w:val="004507B3"/>
    <w:rsid w:val="004515F5"/>
    <w:rsid w:val="0045227F"/>
    <w:rsid w:val="00473B78"/>
    <w:rsid w:val="00485373"/>
    <w:rsid w:val="004B1F0D"/>
    <w:rsid w:val="004B623B"/>
    <w:rsid w:val="004D0ABF"/>
    <w:rsid w:val="004D25E2"/>
    <w:rsid w:val="004E0F0C"/>
    <w:rsid w:val="004E23D0"/>
    <w:rsid w:val="004F049D"/>
    <w:rsid w:val="004F1C65"/>
    <w:rsid w:val="004F3DBC"/>
    <w:rsid w:val="004F4AB5"/>
    <w:rsid w:val="0050675E"/>
    <w:rsid w:val="00514F06"/>
    <w:rsid w:val="00537CB4"/>
    <w:rsid w:val="005560A2"/>
    <w:rsid w:val="0056249F"/>
    <w:rsid w:val="00564EB7"/>
    <w:rsid w:val="00565B5A"/>
    <w:rsid w:val="00572DCE"/>
    <w:rsid w:val="005742E9"/>
    <w:rsid w:val="00580188"/>
    <w:rsid w:val="00591EB1"/>
    <w:rsid w:val="00593042"/>
    <w:rsid w:val="00596B48"/>
    <w:rsid w:val="005A09F5"/>
    <w:rsid w:val="005A45B6"/>
    <w:rsid w:val="005C45A9"/>
    <w:rsid w:val="005C6DBF"/>
    <w:rsid w:val="005D1D74"/>
    <w:rsid w:val="005D23A6"/>
    <w:rsid w:val="005E0690"/>
    <w:rsid w:val="005E1890"/>
    <w:rsid w:val="0060399E"/>
    <w:rsid w:val="00604E4A"/>
    <w:rsid w:val="0061340C"/>
    <w:rsid w:val="006140D5"/>
    <w:rsid w:val="00626421"/>
    <w:rsid w:val="00652D27"/>
    <w:rsid w:val="00653684"/>
    <w:rsid w:val="006637E6"/>
    <w:rsid w:val="0067172A"/>
    <w:rsid w:val="00671DCC"/>
    <w:rsid w:val="00672859"/>
    <w:rsid w:val="00681109"/>
    <w:rsid w:val="00690867"/>
    <w:rsid w:val="0069294B"/>
    <w:rsid w:val="00693A3E"/>
    <w:rsid w:val="006958E2"/>
    <w:rsid w:val="006A1233"/>
    <w:rsid w:val="006A2191"/>
    <w:rsid w:val="006A530B"/>
    <w:rsid w:val="006B4ECA"/>
    <w:rsid w:val="006C0E6B"/>
    <w:rsid w:val="006D33A1"/>
    <w:rsid w:val="006D72F3"/>
    <w:rsid w:val="006E3428"/>
    <w:rsid w:val="006E5DC5"/>
    <w:rsid w:val="006F20AC"/>
    <w:rsid w:val="006F6AA6"/>
    <w:rsid w:val="00704C9D"/>
    <w:rsid w:val="00724C8E"/>
    <w:rsid w:val="00725FF1"/>
    <w:rsid w:val="007330AA"/>
    <w:rsid w:val="00736226"/>
    <w:rsid w:val="00740191"/>
    <w:rsid w:val="00745A0C"/>
    <w:rsid w:val="00746A0D"/>
    <w:rsid w:val="007475C1"/>
    <w:rsid w:val="0075569A"/>
    <w:rsid w:val="00761A23"/>
    <w:rsid w:val="0077082B"/>
    <w:rsid w:val="0077308C"/>
    <w:rsid w:val="00775F8E"/>
    <w:rsid w:val="007833A5"/>
    <w:rsid w:val="00784763"/>
    <w:rsid w:val="00790C54"/>
    <w:rsid w:val="00797670"/>
    <w:rsid w:val="00797FC3"/>
    <w:rsid w:val="007B237B"/>
    <w:rsid w:val="007B7EDC"/>
    <w:rsid w:val="007C1A49"/>
    <w:rsid w:val="007C2102"/>
    <w:rsid w:val="007C3BBF"/>
    <w:rsid w:val="007C7E05"/>
    <w:rsid w:val="007D2D49"/>
    <w:rsid w:val="007D6B46"/>
    <w:rsid w:val="007E2CC4"/>
    <w:rsid w:val="007E3AAF"/>
    <w:rsid w:val="007E4E4D"/>
    <w:rsid w:val="007F0D41"/>
    <w:rsid w:val="007F60EF"/>
    <w:rsid w:val="007F6484"/>
    <w:rsid w:val="007F729A"/>
    <w:rsid w:val="00800F7B"/>
    <w:rsid w:val="00801A53"/>
    <w:rsid w:val="00805540"/>
    <w:rsid w:val="008105F4"/>
    <w:rsid w:val="00810607"/>
    <w:rsid w:val="00810822"/>
    <w:rsid w:val="00810C26"/>
    <w:rsid w:val="00813F82"/>
    <w:rsid w:val="00817318"/>
    <w:rsid w:val="008213DC"/>
    <w:rsid w:val="00821C89"/>
    <w:rsid w:val="00822723"/>
    <w:rsid w:val="00826CA2"/>
    <w:rsid w:val="00830A3D"/>
    <w:rsid w:val="00833ED3"/>
    <w:rsid w:val="0084265E"/>
    <w:rsid w:val="00847B4B"/>
    <w:rsid w:val="00854263"/>
    <w:rsid w:val="00857306"/>
    <w:rsid w:val="00863AEC"/>
    <w:rsid w:val="00864FD8"/>
    <w:rsid w:val="00872908"/>
    <w:rsid w:val="008817CF"/>
    <w:rsid w:val="00883DA2"/>
    <w:rsid w:val="00885E9D"/>
    <w:rsid w:val="008935DF"/>
    <w:rsid w:val="008943CA"/>
    <w:rsid w:val="008A19C2"/>
    <w:rsid w:val="008A2292"/>
    <w:rsid w:val="008A251B"/>
    <w:rsid w:val="008B18D7"/>
    <w:rsid w:val="008B5795"/>
    <w:rsid w:val="008C02CE"/>
    <w:rsid w:val="008C0F47"/>
    <w:rsid w:val="008D1B5D"/>
    <w:rsid w:val="008F0F61"/>
    <w:rsid w:val="008F2D82"/>
    <w:rsid w:val="008F33E3"/>
    <w:rsid w:val="008F7A87"/>
    <w:rsid w:val="009032E1"/>
    <w:rsid w:val="0090453B"/>
    <w:rsid w:val="00916D93"/>
    <w:rsid w:val="00921223"/>
    <w:rsid w:val="00931F4D"/>
    <w:rsid w:val="00937D9A"/>
    <w:rsid w:val="009446AF"/>
    <w:rsid w:val="00946744"/>
    <w:rsid w:val="00946D52"/>
    <w:rsid w:val="0096313A"/>
    <w:rsid w:val="00963EF0"/>
    <w:rsid w:val="00971190"/>
    <w:rsid w:val="00971EB4"/>
    <w:rsid w:val="00972453"/>
    <w:rsid w:val="00972995"/>
    <w:rsid w:val="00976B16"/>
    <w:rsid w:val="00976EC7"/>
    <w:rsid w:val="00982930"/>
    <w:rsid w:val="00991E62"/>
    <w:rsid w:val="00992E9D"/>
    <w:rsid w:val="009B237A"/>
    <w:rsid w:val="009B2EA8"/>
    <w:rsid w:val="009C0074"/>
    <w:rsid w:val="009C131E"/>
    <w:rsid w:val="009C637E"/>
    <w:rsid w:val="009C7CE7"/>
    <w:rsid w:val="009D2734"/>
    <w:rsid w:val="009E4781"/>
    <w:rsid w:val="009E5636"/>
    <w:rsid w:val="009E653C"/>
    <w:rsid w:val="009F2204"/>
    <w:rsid w:val="009F63D6"/>
    <w:rsid w:val="00A052FA"/>
    <w:rsid w:val="00A14130"/>
    <w:rsid w:val="00A1565F"/>
    <w:rsid w:val="00A24D3D"/>
    <w:rsid w:val="00A3159B"/>
    <w:rsid w:val="00A44CD8"/>
    <w:rsid w:val="00A60409"/>
    <w:rsid w:val="00A6045B"/>
    <w:rsid w:val="00A6310B"/>
    <w:rsid w:val="00A66BED"/>
    <w:rsid w:val="00A67752"/>
    <w:rsid w:val="00A71DEC"/>
    <w:rsid w:val="00A72134"/>
    <w:rsid w:val="00A750F9"/>
    <w:rsid w:val="00A83771"/>
    <w:rsid w:val="00A846D9"/>
    <w:rsid w:val="00AA0DA0"/>
    <w:rsid w:val="00AA5BDC"/>
    <w:rsid w:val="00AB7EF9"/>
    <w:rsid w:val="00AC20A7"/>
    <w:rsid w:val="00AC4AF3"/>
    <w:rsid w:val="00AD1098"/>
    <w:rsid w:val="00AD1B62"/>
    <w:rsid w:val="00AD2CE8"/>
    <w:rsid w:val="00AD42D8"/>
    <w:rsid w:val="00AE201F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22779"/>
    <w:rsid w:val="00B22901"/>
    <w:rsid w:val="00B24500"/>
    <w:rsid w:val="00B24BF3"/>
    <w:rsid w:val="00B26129"/>
    <w:rsid w:val="00B30DAA"/>
    <w:rsid w:val="00B325DF"/>
    <w:rsid w:val="00B41F17"/>
    <w:rsid w:val="00B44E8B"/>
    <w:rsid w:val="00B45BAF"/>
    <w:rsid w:val="00B52BCD"/>
    <w:rsid w:val="00B61D4C"/>
    <w:rsid w:val="00B63441"/>
    <w:rsid w:val="00B645CD"/>
    <w:rsid w:val="00B73AD2"/>
    <w:rsid w:val="00B8398F"/>
    <w:rsid w:val="00BA28AB"/>
    <w:rsid w:val="00BA6039"/>
    <w:rsid w:val="00BB40F9"/>
    <w:rsid w:val="00BC2E14"/>
    <w:rsid w:val="00BC5CDD"/>
    <w:rsid w:val="00BC7AF8"/>
    <w:rsid w:val="00BD184A"/>
    <w:rsid w:val="00BD38A4"/>
    <w:rsid w:val="00BD5C25"/>
    <w:rsid w:val="00BD75B1"/>
    <w:rsid w:val="00BE07CB"/>
    <w:rsid w:val="00BF192E"/>
    <w:rsid w:val="00BF5175"/>
    <w:rsid w:val="00C010FC"/>
    <w:rsid w:val="00C02DAB"/>
    <w:rsid w:val="00C04556"/>
    <w:rsid w:val="00C07145"/>
    <w:rsid w:val="00C1221B"/>
    <w:rsid w:val="00C15C18"/>
    <w:rsid w:val="00C170C5"/>
    <w:rsid w:val="00C17A46"/>
    <w:rsid w:val="00C27247"/>
    <w:rsid w:val="00C27877"/>
    <w:rsid w:val="00C2796C"/>
    <w:rsid w:val="00C35450"/>
    <w:rsid w:val="00C41500"/>
    <w:rsid w:val="00C620DD"/>
    <w:rsid w:val="00C65D27"/>
    <w:rsid w:val="00C73A4D"/>
    <w:rsid w:val="00C8344D"/>
    <w:rsid w:val="00C94BB2"/>
    <w:rsid w:val="00C97546"/>
    <w:rsid w:val="00CA05EF"/>
    <w:rsid w:val="00CB3A2E"/>
    <w:rsid w:val="00CB7F03"/>
    <w:rsid w:val="00CC25B1"/>
    <w:rsid w:val="00CC2DB1"/>
    <w:rsid w:val="00CC64E7"/>
    <w:rsid w:val="00CC7E66"/>
    <w:rsid w:val="00CE326B"/>
    <w:rsid w:val="00CE3DD7"/>
    <w:rsid w:val="00CF1674"/>
    <w:rsid w:val="00CF26B7"/>
    <w:rsid w:val="00CF4311"/>
    <w:rsid w:val="00D0319B"/>
    <w:rsid w:val="00D1269E"/>
    <w:rsid w:val="00D147A3"/>
    <w:rsid w:val="00D23587"/>
    <w:rsid w:val="00D32CE5"/>
    <w:rsid w:val="00D33B4B"/>
    <w:rsid w:val="00D34D19"/>
    <w:rsid w:val="00D44DE5"/>
    <w:rsid w:val="00D46327"/>
    <w:rsid w:val="00D4637A"/>
    <w:rsid w:val="00D51F74"/>
    <w:rsid w:val="00D6325C"/>
    <w:rsid w:val="00D65EF8"/>
    <w:rsid w:val="00D730A8"/>
    <w:rsid w:val="00D8224D"/>
    <w:rsid w:val="00D83C2C"/>
    <w:rsid w:val="00D85142"/>
    <w:rsid w:val="00D918CE"/>
    <w:rsid w:val="00D95BB2"/>
    <w:rsid w:val="00DA4938"/>
    <w:rsid w:val="00DB04C2"/>
    <w:rsid w:val="00DB05DA"/>
    <w:rsid w:val="00DB11B0"/>
    <w:rsid w:val="00DB1438"/>
    <w:rsid w:val="00DC716F"/>
    <w:rsid w:val="00DD3110"/>
    <w:rsid w:val="00DD61C4"/>
    <w:rsid w:val="00DD6376"/>
    <w:rsid w:val="00DD7890"/>
    <w:rsid w:val="00DE752F"/>
    <w:rsid w:val="00DF15DC"/>
    <w:rsid w:val="00DF5063"/>
    <w:rsid w:val="00E04C0F"/>
    <w:rsid w:val="00E100DE"/>
    <w:rsid w:val="00E121B2"/>
    <w:rsid w:val="00E15830"/>
    <w:rsid w:val="00E214F9"/>
    <w:rsid w:val="00E246D7"/>
    <w:rsid w:val="00E32F17"/>
    <w:rsid w:val="00E36A76"/>
    <w:rsid w:val="00E4407E"/>
    <w:rsid w:val="00E577D6"/>
    <w:rsid w:val="00E60A38"/>
    <w:rsid w:val="00E623CE"/>
    <w:rsid w:val="00E6339F"/>
    <w:rsid w:val="00E80189"/>
    <w:rsid w:val="00E82848"/>
    <w:rsid w:val="00E963A6"/>
    <w:rsid w:val="00EA19F8"/>
    <w:rsid w:val="00EA2B47"/>
    <w:rsid w:val="00EA434D"/>
    <w:rsid w:val="00EB26DB"/>
    <w:rsid w:val="00EB4D23"/>
    <w:rsid w:val="00EC1BF2"/>
    <w:rsid w:val="00EC3CC9"/>
    <w:rsid w:val="00ED094F"/>
    <w:rsid w:val="00ED0DF4"/>
    <w:rsid w:val="00ED1F00"/>
    <w:rsid w:val="00ED2A60"/>
    <w:rsid w:val="00ED41DA"/>
    <w:rsid w:val="00EE102F"/>
    <w:rsid w:val="00EE785A"/>
    <w:rsid w:val="00EF1328"/>
    <w:rsid w:val="00F031DC"/>
    <w:rsid w:val="00F109F6"/>
    <w:rsid w:val="00F207E6"/>
    <w:rsid w:val="00F23256"/>
    <w:rsid w:val="00F36B30"/>
    <w:rsid w:val="00F36E8B"/>
    <w:rsid w:val="00F563DB"/>
    <w:rsid w:val="00F87923"/>
    <w:rsid w:val="00F93DD4"/>
    <w:rsid w:val="00F94849"/>
    <w:rsid w:val="00FB2433"/>
    <w:rsid w:val="00FB29AA"/>
    <w:rsid w:val="00FB2E50"/>
    <w:rsid w:val="00FB4CDB"/>
    <w:rsid w:val="00FC3AA1"/>
    <w:rsid w:val="00FC4956"/>
    <w:rsid w:val="00FD1727"/>
    <w:rsid w:val="00FD68A1"/>
    <w:rsid w:val="00FE02AD"/>
    <w:rsid w:val="00FE0C00"/>
    <w:rsid w:val="00FE17A9"/>
    <w:rsid w:val="00FE3AB4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5F256E-F6FE-40E3-BF52-8353270E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C2E14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D235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235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AD1B62"/>
    <w:rPr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E100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arate.MX\Desktop\%5bPRY%5d_Minuta_%5baaaammdd%5d_PalabraClav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49007-275E-464B-93FE-7E5C3831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[PRY]_Minuta_[aaaammdd]_PalabraClave</Template>
  <TotalTime>4083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</vt:lpstr>
      <vt:lpstr>Glosario de Negocio</vt:lpstr>
    </vt:vector>
  </TitlesOfParts>
  <Company>Itera</Company>
  <LinksUpToDate>false</LinksUpToDate>
  <CharactersWithSpaces>1794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creator>Claudia Zarate</dc:creator>
  <cp:lastModifiedBy>Connie Larios</cp:lastModifiedBy>
  <cp:revision>9</cp:revision>
  <cp:lastPrinted>2015-09-25T19:50:00Z</cp:lastPrinted>
  <dcterms:created xsi:type="dcterms:W3CDTF">2013-08-05T22:08:00Z</dcterms:created>
  <dcterms:modified xsi:type="dcterms:W3CDTF">2015-11-26T18:10:00Z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