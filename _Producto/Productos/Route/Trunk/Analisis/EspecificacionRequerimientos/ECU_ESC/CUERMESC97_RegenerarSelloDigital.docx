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 w:rsidRPr="00AA62A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B78ED">
        <w:rPr>
          <w:szCs w:val="36"/>
        </w:rPr>
        <w:t>Regenerar</w:t>
      </w:r>
      <w:r w:rsidR="00AF5EFB">
        <w:rPr>
          <w:szCs w:val="36"/>
        </w:rPr>
        <w:t xml:space="preserve"> </w:t>
      </w:r>
      <w:r w:rsidR="00A63F43">
        <w:rPr>
          <w:szCs w:val="36"/>
        </w:rPr>
        <w:t>Sello Digital</w:t>
      </w:r>
      <w:r w:rsidR="006A1F98">
        <w:rPr>
          <w:szCs w:val="36"/>
        </w:rPr>
        <w:t xml:space="preserve"> 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A63F43" w:rsidRPr="00AA62A7">
        <w:rPr>
          <w:szCs w:val="36"/>
        </w:rPr>
        <w:t>ESC97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Pr="00481C4A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A63F43" w:rsidP="00D1606C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 w:rsidR="00AF5EFB">
              <w:t>01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CB78ED">
              <w:t>Regenerar</w:t>
            </w:r>
            <w:r w:rsidR="00AF5EFB">
              <w:t xml:space="preserve"> </w:t>
            </w:r>
            <w:r w:rsidR="00A63F43">
              <w:t>Sello Digital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A63F43" w:rsidP="0043257C">
            <w:pPr>
              <w:pStyle w:val="Tabletext"/>
            </w:pPr>
            <w:r>
              <w:t>Folio CAI 000087</w:t>
            </w:r>
            <w:r w:rsidR="0055504A">
              <w:t>6</w:t>
            </w:r>
          </w:p>
        </w:tc>
        <w:tc>
          <w:tcPr>
            <w:tcW w:w="2304" w:type="dxa"/>
          </w:tcPr>
          <w:p w:rsidR="00D1606C" w:rsidRDefault="00A63F43" w:rsidP="00AF5EFB">
            <w:pPr>
              <w:pStyle w:val="Tabletext"/>
            </w:pPr>
            <w:r>
              <w:t>Sandra Liliana Mayorga Bayona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C4653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4422767" w:history="1">
        <w:r w:rsidR="00C46530" w:rsidRPr="00531617">
          <w:rPr>
            <w:rStyle w:val="Hipervnculo"/>
          </w:rPr>
          <w:t>1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Introducción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_Toc284422767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68" w:history="1">
        <w:r w:rsidR="00C46530" w:rsidRPr="00531617">
          <w:rPr>
            <w:rStyle w:val="Hipervnculo"/>
          </w:rPr>
          <w:t>2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Caso de uso: Regenerar Sello Digital – CUERMESC97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_Toc284422768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69" w:history="1">
        <w:r w:rsidR="00C46530" w:rsidRPr="00531617">
          <w:rPr>
            <w:rStyle w:val="Hipervnculo"/>
            <w:rFonts w:cs="Arial"/>
            <w:noProof/>
          </w:rPr>
          <w:t>2.1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Descripción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_Toc284422769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70" w:history="1">
        <w:r w:rsidR="00C46530" w:rsidRPr="00531617">
          <w:rPr>
            <w:rStyle w:val="Hipervnculo"/>
          </w:rPr>
          <w:t>3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Diagrama de Casos de Uso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_Toc284422770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71" w:history="1">
        <w:r w:rsidR="00C46530" w:rsidRPr="00531617">
          <w:rPr>
            <w:rStyle w:val="Hipervnculo"/>
          </w:rPr>
          <w:t>4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Precondiciones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_Toc284422771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4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2" w:history="1">
        <w:r w:rsidR="00C46530" w:rsidRPr="00531617">
          <w:rPr>
            <w:rStyle w:val="Hipervnculo"/>
            <w:rFonts w:cs="Arial"/>
            <w:noProof/>
          </w:rPr>
          <w:t>4.1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Actores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_Toc284422772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3" w:history="1">
        <w:r w:rsidR="00C46530" w:rsidRPr="00531617">
          <w:rPr>
            <w:rStyle w:val="Hipervnculo"/>
            <w:rFonts w:cs="Arial"/>
            <w:noProof/>
          </w:rPr>
          <w:t>4.2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Generales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_Toc284422773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4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74" w:history="1">
        <w:r w:rsidR="00C46530" w:rsidRPr="00531617">
          <w:rPr>
            <w:rStyle w:val="Hipervnculo"/>
          </w:rPr>
          <w:t>5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Flujo de eventos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_Toc284422774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5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5" w:history="1">
        <w:r w:rsidR="00C46530" w:rsidRPr="00531617">
          <w:rPr>
            <w:rStyle w:val="Hipervnculo"/>
            <w:rFonts w:cs="Arial"/>
            <w:noProof/>
          </w:rPr>
          <w:t>5.1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Flujo básico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_Toc284422775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5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76" w:history="1">
        <w:r w:rsidR="00C46530" w:rsidRPr="00531617">
          <w:rPr>
            <w:rStyle w:val="Hipervnculo"/>
            <w:rFonts w:cs="Arial"/>
            <w:noProof/>
          </w:rPr>
          <w:t>5.2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Flujos alternos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_Toc284422776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77" w:history="1">
        <w:r w:rsidR="00C46530" w:rsidRPr="00531617">
          <w:rPr>
            <w:rStyle w:val="Hipervnculo"/>
            <w:noProof/>
          </w:rPr>
          <w:t>5.2.1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Opcionales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_Toc284422777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78" w:history="1">
        <w:r w:rsidR="00C46530" w:rsidRPr="00531617">
          <w:rPr>
            <w:rStyle w:val="Hipervnculo"/>
            <w:noProof/>
          </w:rPr>
          <w:t>5.2.2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Generales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_Toc284422778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79" w:history="1">
        <w:r w:rsidR="00C46530" w:rsidRPr="00531617">
          <w:rPr>
            <w:rStyle w:val="Hipervnculo"/>
            <w:noProof/>
          </w:rPr>
          <w:t>5.2.3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Extraordinarios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_Toc284422779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80" w:history="1">
        <w:r w:rsidR="00C46530" w:rsidRPr="00531617">
          <w:rPr>
            <w:rStyle w:val="Hipervnculo"/>
            <w:noProof/>
          </w:rPr>
          <w:t>5.2.4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De excepción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_Toc284422780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4422781" w:history="1">
        <w:r w:rsidR="00C46530" w:rsidRPr="00531617">
          <w:rPr>
            <w:rStyle w:val="Hipervnculo"/>
            <w:noProof/>
          </w:rPr>
          <w:t>5.2.5</w:t>
        </w:r>
        <w:r w:rsidR="00C465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noProof/>
          </w:rPr>
          <w:t>De Validación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_Toc284422781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2" w:history="1">
        <w:r w:rsidR="00C46530" w:rsidRPr="00531617">
          <w:rPr>
            <w:rStyle w:val="Hipervnculo"/>
          </w:rPr>
          <w:t>6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Poscondiciones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_Toc284422782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6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4422783" w:history="1">
        <w:r w:rsidR="00C46530" w:rsidRPr="00531617">
          <w:rPr>
            <w:rStyle w:val="Hipervnculo"/>
            <w:rFonts w:cs="Arial"/>
            <w:noProof/>
          </w:rPr>
          <w:t>6.1</w:t>
        </w:r>
        <w:r w:rsidR="00C465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  <w:rFonts w:cs="Arial"/>
            <w:noProof/>
          </w:rPr>
          <w:t>Generales</w:t>
        </w:r>
        <w:r w:rsidR="00C46530">
          <w:rPr>
            <w:noProof/>
            <w:webHidden/>
          </w:rPr>
          <w:tab/>
        </w:r>
        <w:r w:rsidR="00C46530">
          <w:rPr>
            <w:noProof/>
            <w:webHidden/>
          </w:rPr>
          <w:fldChar w:fldCharType="begin"/>
        </w:r>
        <w:r w:rsidR="00C46530">
          <w:rPr>
            <w:noProof/>
            <w:webHidden/>
          </w:rPr>
          <w:instrText xml:space="preserve"> PAGEREF _Toc284422783 \h </w:instrText>
        </w:r>
        <w:r w:rsidR="00C46530">
          <w:rPr>
            <w:noProof/>
            <w:webHidden/>
          </w:rPr>
        </w:r>
        <w:r w:rsidR="00C46530">
          <w:rPr>
            <w:noProof/>
            <w:webHidden/>
          </w:rPr>
          <w:fldChar w:fldCharType="separate"/>
        </w:r>
        <w:r w:rsidR="00C46530">
          <w:rPr>
            <w:noProof/>
            <w:webHidden/>
          </w:rPr>
          <w:t>6</w:t>
        </w:r>
        <w:r w:rsidR="00C46530">
          <w:rPr>
            <w:noProof/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4" w:history="1">
        <w:r w:rsidR="00C46530" w:rsidRPr="00531617">
          <w:rPr>
            <w:rStyle w:val="Hipervnculo"/>
          </w:rPr>
          <w:t>7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Anexos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_Toc284422784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6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5" w:history="1">
        <w:r w:rsidR="00C46530" w:rsidRPr="00531617">
          <w:rPr>
            <w:rStyle w:val="Hipervnculo"/>
          </w:rPr>
          <w:t>8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Diagramas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_Toc284422785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6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6" w:history="1">
        <w:r w:rsidR="00C46530" w:rsidRPr="00531617">
          <w:rPr>
            <w:rStyle w:val="Hipervnculo"/>
          </w:rPr>
          <w:t>9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Propuesta de Pantallas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_Toc284422786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7</w:t>
        </w:r>
        <w:r w:rsidR="00C46530">
          <w:rPr>
            <w:webHidden/>
          </w:rPr>
          <w:fldChar w:fldCharType="end"/>
        </w:r>
      </w:hyperlink>
    </w:p>
    <w:p w:rsidR="00C46530" w:rsidRDefault="00FB168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4422787" w:history="1">
        <w:r w:rsidR="00C46530" w:rsidRPr="00531617">
          <w:rPr>
            <w:rStyle w:val="Hipervnculo"/>
          </w:rPr>
          <w:t>10</w:t>
        </w:r>
        <w:r w:rsidR="00C465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46530" w:rsidRPr="00531617">
          <w:rPr>
            <w:rStyle w:val="Hipervnculo"/>
          </w:rPr>
          <w:t>Firmas de Aceptación</w:t>
        </w:r>
        <w:r w:rsidR="00C46530">
          <w:rPr>
            <w:webHidden/>
          </w:rPr>
          <w:tab/>
        </w:r>
        <w:r w:rsidR="00C46530">
          <w:rPr>
            <w:webHidden/>
          </w:rPr>
          <w:fldChar w:fldCharType="begin"/>
        </w:r>
        <w:r w:rsidR="00C46530">
          <w:rPr>
            <w:webHidden/>
          </w:rPr>
          <w:instrText xml:space="preserve"> PAGEREF _Toc284422787 \h </w:instrText>
        </w:r>
        <w:r w:rsidR="00C46530">
          <w:rPr>
            <w:webHidden/>
          </w:rPr>
        </w:r>
        <w:r w:rsidR="00C46530">
          <w:rPr>
            <w:webHidden/>
          </w:rPr>
          <w:fldChar w:fldCharType="separate"/>
        </w:r>
        <w:r w:rsidR="00C46530">
          <w:rPr>
            <w:webHidden/>
          </w:rPr>
          <w:t>8</w:t>
        </w:r>
        <w:r w:rsidR="00C4653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B78ED">
        <w:rPr>
          <w:szCs w:val="36"/>
        </w:rPr>
        <w:t>Regenerar</w:t>
      </w:r>
      <w:r w:rsidR="00AF5EFB">
        <w:rPr>
          <w:szCs w:val="36"/>
        </w:rPr>
        <w:t xml:space="preserve"> </w:t>
      </w:r>
      <w:r w:rsidR="00A63F43">
        <w:rPr>
          <w:szCs w:val="36"/>
        </w:rPr>
        <w:t>Sello Digital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ESC9</w:t>
      </w:r>
      <w:r w:rsidR="00A63F43">
        <w:rPr>
          <w:szCs w:val="36"/>
        </w:rPr>
        <w:t>7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84422767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28442276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CB78ED">
        <w:rPr>
          <w:szCs w:val="36"/>
        </w:rPr>
        <w:t>Regenerar</w:t>
      </w:r>
      <w:r w:rsidR="00417009">
        <w:rPr>
          <w:szCs w:val="36"/>
        </w:rPr>
        <w:t xml:space="preserve"> </w:t>
      </w:r>
      <w:r w:rsidR="00A63F43">
        <w:rPr>
          <w:szCs w:val="36"/>
        </w:rPr>
        <w:t>Sello Digital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ESC9</w:t>
      </w:r>
      <w:r w:rsidR="00A63F43">
        <w:rPr>
          <w:szCs w:val="36"/>
        </w:rPr>
        <w:t>7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8442276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Default="00B97BC5" w:rsidP="00481C4A">
      <w:pPr>
        <w:rPr>
          <w:i/>
          <w:iCs/>
          <w:color w:val="0000FF"/>
        </w:rPr>
      </w:pPr>
      <w:r w:rsidRPr="00C46530">
        <w:rPr>
          <w:rFonts w:cs="Arial"/>
          <w:sz w:val="20"/>
          <w:szCs w:val="20"/>
          <w:lang w:eastAsia="en-US"/>
        </w:rPr>
        <w:t xml:space="preserve">Permite </w:t>
      </w:r>
      <w:r w:rsidR="00A63F43" w:rsidRPr="00C46530">
        <w:rPr>
          <w:rFonts w:cs="Arial"/>
          <w:color w:val="000000"/>
          <w:sz w:val="20"/>
          <w:szCs w:val="20"/>
        </w:rPr>
        <w:t>regenerar el sello digital de las facturas, debido a un error de captura en el RFC</w:t>
      </w:r>
      <w:r w:rsidR="00A63F43">
        <w:rPr>
          <w:rFonts w:ascii="Verdana" w:hAnsi="Verdana"/>
          <w:color w:val="000000"/>
          <w:sz w:val="20"/>
          <w:szCs w:val="20"/>
        </w:rPr>
        <w:t>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84422770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F4388D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1513" cy="334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4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84422771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8442277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8442277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AC253C" w:rsidRDefault="00AC253C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existir </w:t>
      </w:r>
      <w:r w:rsidR="00A63F43">
        <w:rPr>
          <w:rFonts w:cs="Arial"/>
          <w:sz w:val="20"/>
          <w:szCs w:val="20"/>
        </w:rPr>
        <w:t>por lo menos una factura creada en el sistema</w:t>
      </w:r>
    </w:p>
    <w:p w:rsidR="004A3D61" w:rsidRPr="00786BF9" w:rsidRDefault="004A3D61" w:rsidP="00786BF9">
      <w:pPr>
        <w:ind w:left="708"/>
        <w:rPr>
          <w:rFonts w:cs="Arial"/>
          <w:sz w:val="20"/>
          <w:szCs w:val="20"/>
        </w:rPr>
      </w:pP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4422774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442277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615C1E" w:rsidRPr="00E337A3" w:rsidRDefault="00786BF9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caso de uso inicia cuando</w:t>
      </w:r>
      <w:r w:rsidR="001E1405">
        <w:rPr>
          <w:rFonts w:cs="Arial"/>
          <w:sz w:val="20"/>
          <w:szCs w:val="20"/>
        </w:rPr>
        <w:t xml:space="preserve"> </w:t>
      </w:r>
      <w:r w:rsidR="001E1405">
        <w:rPr>
          <w:rFonts w:cs="Arial"/>
          <w:color w:val="000000" w:themeColor="text1"/>
          <w:sz w:val="20"/>
          <w:szCs w:val="20"/>
        </w:rPr>
        <w:t>es invocado por</w:t>
      </w:r>
      <w:r w:rsidRPr="00ED445B">
        <w:rPr>
          <w:rFonts w:cs="Arial"/>
          <w:sz w:val="20"/>
          <w:szCs w:val="20"/>
        </w:rPr>
        <w:t xml:space="preserve"> </w:t>
      </w:r>
      <w:r w:rsidR="00D347AA">
        <w:rPr>
          <w:rFonts w:cs="Arial"/>
          <w:sz w:val="20"/>
          <w:szCs w:val="20"/>
        </w:rPr>
        <w:t xml:space="preserve">el caso de uso </w:t>
      </w:r>
      <w:r w:rsidR="00C82345">
        <w:rPr>
          <w:rFonts w:cs="Arial"/>
          <w:b/>
          <w:color w:val="0070C0"/>
          <w:sz w:val="20"/>
          <w:szCs w:val="20"/>
          <w:u w:val="single"/>
        </w:rPr>
        <w:t>Control de Accesos - CUERMESC99</w:t>
      </w:r>
      <w:r w:rsidR="00E337A3">
        <w:rPr>
          <w:rFonts w:cs="Arial"/>
          <w:color w:val="000000" w:themeColor="text1"/>
          <w:sz w:val="20"/>
          <w:szCs w:val="20"/>
        </w:rPr>
        <w:t xml:space="preserve"> </w:t>
      </w:r>
    </w:p>
    <w:p w:rsidR="003A7FA4" w:rsidRPr="003A7FA4" w:rsidRDefault="003A7FA4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3A7FA4">
        <w:rPr>
          <w:rFonts w:cs="Arial"/>
          <w:color w:val="000000"/>
          <w:sz w:val="20"/>
          <w:szCs w:val="20"/>
        </w:rPr>
        <w:t>El sistema obtiene la siguiente información:</w:t>
      </w:r>
    </w:p>
    <w:p w:rsidR="003A7FA4" w:rsidRPr="006B51C4" w:rsidRDefault="003A7FA4" w:rsidP="006B51C4">
      <w:pPr>
        <w:rPr>
          <w:rFonts w:cs="Arial"/>
          <w:sz w:val="20"/>
          <w:szCs w:val="20"/>
        </w:rPr>
      </w:pPr>
      <w:r w:rsidRPr="006B51C4">
        <w:rPr>
          <w:rFonts w:cs="Arial"/>
          <w:color w:val="000000"/>
          <w:sz w:val="20"/>
          <w:szCs w:val="20"/>
        </w:rPr>
        <w:t xml:space="preserve"> </w:t>
      </w:r>
      <w:r w:rsidR="00C46530">
        <w:rPr>
          <w:rFonts w:cs="Arial"/>
          <w:color w:val="000000"/>
          <w:sz w:val="20"/>
          <w:szCs w:val="20"/>
        </w:rPr>
        <w:t xml:space="preserve">       2</w:t>
      </w:r>
      <w:r w:rsidR="006B51C4">
        <w:rPr>
          <w:rFonts w:cs="Arial"/>
          <w:color w:val="000000"/>
          <w:sz w:val="20"/>
          <w:szCs w:val="20"/>
        </w:rPr>
        <w:t xml:space="preserve">.1 </w:t>
      </w:r>
      <w:r w:rsidR="00741B54">
        <w:rPr>
          <w:rFonts w:cs="Arial"/>
          <w:color w:val="000000"/>
          <w:sz w:val="20"/>
          <w:szCs w:val="20"/>
        </w:rPr>
        <w:t xml:space="preserve">   </w:t>
      </w:r>
      <w:r w:rsidRPr="006B51C4">
        <w:rPr>
          <w:rFonts w:cs="Arial"/>
          <w:color w:val="000000"/>
          <w:sz w:val="20"/>
          <w:szCs w:val="20"/>
        </w:rPr>
        <w:t>Cliente</w:t>
      </w:r>
    </w:p>
    <w:p w:rsidR="003A7FA4" w:rsidRPr="006B51C4" w:rsidRDefault="00C46530" w:rsidP="006B51C4">
      <w:pPr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              2</w:t>
      </w:r>
      <w:r w:rsidR="006B51C4">
        <w:rPr>
          <w:rFonts w:cs="Arial"/>
          <w:color w:val="000000"/>
          <w:sz w:val="20"/>
          <w:szCs w:val="20"/>
        </w:rPr>
        <w:t>.1.1</w:t>
      </w:r>
      <w:r w:rsidR="00A9059D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="000066EA" w:rsidRPr="006B51C4">
        <w:rPr>
          <w:rFonts w:cs="Arial"/>
          <w:color w:val="000000"/>
          <w:sz w:val="20"/>
          <w:szCs w:val="20"/>
        </w:rPr>
        <w:t>RazonSocial</w:t>
      </w:r>
      <w:proofErr w:type="spellEnd"/>
    </w:p>
    <w:p w:rsidR="003A7FA4" w:rsidRPr="006B51C4" w:rsidRDefault="00C46530" w:rsidP="006B51C4">
      <w:pPr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              2</w:t>
      </w:r>
      <w:r w:rsidR="006B51C4">
        <w:rPr>
          <w:rFonts w:cs="Arial"/>
          <w:color w:val="000000"/>
          <w:sz w:val="20"/>
          <w:szCs w:val="20"/>
        </w:rPr>
        <w:t>.1.2</w:t>
      </w:r>
      <w:r w:rsidR="00A9059D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="003A7FA4" w:rsidRPr="006B51C4">
        <w:rPr>
          <w:rFonts w:cs="Arial"/>
          <w:color w:val="000000"/>
          <w:sz w:val="20"/>
          <w:szCs w:val="20"/>
        </w:rPr>
        <w:t>F</w:t>
      </w:r>
      <w:r w:rsidR="000066EA" w:rsidRPr="006B51C4">
        <w:rPr>
          <w:rFonts w:cs="Arial"/>
          <w:color w:val="000000"/>
          <w:sz w:val="20"/>
          <w:szCs w:val="20"/>
        </w:rPr>
        <w:t>echaFacturacion</w:t>
      </w:r>
      <w:proofErr w:type="spellEnd"/>
    </w:p>
    <w:p w:rsidR="000066EA" w:rsidRPr="006B51C4" w:rsidRDefault="006B51C4" w:rsidP="000066EA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     </w:t>
      </w:r>
      <w:r w:rsidR="00C46530">
        <w:rPr>
          <w:rFonts w:cs="Arial"/>
          <w:color w:val="000000"/>
          <w:sz w:val="20"/>
          <w:szCs w:val="20"/>
        </w:rPr>
        <w:t>2</w:t>
      </w:r>
      <w:r w:rsidR="000066EA" w:rsidRPr="006B51C4">
        <w:rPr>
          <w:rFonts w:cs="Arial"/>
          <w:color w:val="000000"/>
          <w:sz w:val="20"/>
          <w:szCs w:val="20"/>
        </w:rPr>
        <w:t>.2</w:t>
      </w:r>
      <w:r w:rsidR="00A9059D">
        <w:rPr>
          <w:rFonts w:cs="Arial"/>
          <w:color w:val="000000"/>
          <w:sz w:val="20"/>
          <w:szCs w:val="20"/>
        </w:rPr>
        <w:t xml:space="preserve"> </w:t>
      </w:r>
      <w:r w:rsidR="00741B54">
        <w:rPr>
          <w:rFonts w:cs="Arial"/>
          <w:color w:val="000000"/>
          <w:sz w:val="20"/>
          <w:szCs w:val="20"/>
        </w:rPr>
        <w:t xml:space="preserve">   </w:t>
      </w:r>
      <w:proofErr w:type="spellStart"/>
      <w:r w:rsidR="00A9059D">
        <w:rPr>
          <w:rFonts w:cs="Arial"/>
          <w:color w:val="000000"/>
          <w:sz w:val="20"/>
          <w:szCs w:val="20"/>
        </w:rPr>
        <w:t>T</w:t>
      </w:r>
      <w:r w:rsidRPr="006B51C4">
        <w:rPr>
          <w:rFonts w:cs="Arial"/>
          <w:color w:val="000000"/>
          <w:sz w:val="20"/>
          <w:szCs w:val="20"/>
        </w:rPr>
        <w:t>ransProd</w:t>
      </w:r>
      <w:proofErr w:type="spellEnd"/>
    </w:p>
    <w:p w:rsidR="006B51C4" w:rsidRDefault="00C46530" w:rsidP="000066EA">
      <w:pPr>
        <w:pStyle w:val="Prrafodelista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 2</w:t>
      </w:r>
      <w:r w:rsidR="006B51C4">
        <w:rPr>
          <w:rFonts w:cs="Arial"/>
          <w:color w:val="000000"/>
          <w:sz w:val="20"/>
          <w:szCs w:val="20"/>
        </w:rPr>
        <w:t>.2.1 Folio</w:t>
      </w:r>
    </w:p>
    <w:p w:rsidR="006B51C4" w:rsidRDefault="00C46530" w:rsidP="000066EA">
      <w:pPr>
        <w:pStyle w:val="Prrafodelista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 2</w:t>
      </w:r>
      <w:r w:rsidR="006B51C4">
        <w:rPr>
          <w:rFonts w:cs="Arial"/>
          <w:color w:val="000000"/>
          <w:sz w:val="20"/>
          <w:szCs w:val="20"/>
        </w:rPr>
        <w:t xml:space="preserve">.2.2 </w:t>
      </w:r>
      <w:proofErr w:type="spellStart"/>
      <w:r w:rsidR="006B51C4">
        <w:rPr>
          <w:rFonts w:cs="Arial"/>
          <w:color w:val="000000"/>
          <w:sz w:val="20"/>
          <w:szCs w:val="20"/>
        </w:rPr>
        <w:t>SubEmpresa</w:t>
      </w:r>
      <w:proofErr w:type="spellEnd"/>
    </w:p>
    <w:p w:rsidR="00A9059D" w:rsidRDefault="00C46530" w:rsidP="00A9059D">
      <w:p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       2</w:t>
      </w:r>
      <w:r w:rsidR="00A9059D">
        <w:rPr>
          <w:rStyle w:val="Hipervnculo"/>
          <w:rFonts w:cs="Arial"/>
          <w:color w:val="auto"/>
          <w:sz w:val="20"/>
          <w:szCs w:val="20"/>
          <w:u w:val="none"/>
        </w:rPr>
        <w:t xml:space="preserve">.3 </w:t>
      </w:r>
      <w:r w:rsidR="00741B54">
        <w:rPr>
          <w:rStyle w:val="Hipervnculo"/>
          <w:rFonts w:cs="Arial"/>
          <w:color w:val="auto"/>
          <w:sz w:val="20"/>
          <w:szCs w:val="20"/>
          <w:u w:val="none"/>
        </w:rPr>
        <w:t xml:space="preserve">   </w:t>
      </w:r>
      <w:proofErr w:type="spellStart"/>
      <w:r w:rsidR="00A9059D">
        <w:rPr>
          <w:rStyle w:val="Hipervnculo"/>
          <w:rFonts w:cs="Arial"/>
          <w:color w:val="auto"/>
          <w:sz w:val="20"/>
          <w:szCs w:val="20"/>
          <w:u w:val="none"/>
        </w:rPr>
        <w:t>TrpDatoFiscal</w:t>
      </w:r>
      <w:proofErr w:type="spellEnd"/>
    </w:p>
    <w:p w:rsidR="00A9059D" w:rsidRPr="00A9059D" w:rsidRDefault="00C46530" w:rsidP="00A9059D">
      <w:p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                2</w:t>
      </w:r>
      <w:r w:rsidR="00A9059D">
        <w:rPr>
          <w:rStyle w:val="Hipervnculo"/>
          <w:rFonts w:cs="Arial"/>
          <w:color w:val="auto"/>
          <w:sz w:val="20"/>
          <w:szCs w:val="20"/>
          <w:u w:val="none"/>
        </w:rPr>
        <w:t>.3.1 RFC</w:t>
      </w:r>
    </w:p>
    <w:p w:rsidR="00D45372" w:rsidRPr="003A7FA4" w:rsidRDefault="001E1405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3_fb"/>
      <w:r>
        <w:rPr>
          <w:rFonts w:cs="Arial"/>
          <w:sz w:val="20"/>
          <w:szCs w:val="20"/>
        </w:rPr>
        <w:t>El sistema obtiene y presenta en una lista la siguiente información</w:t>
      </w:r>
      <w:r w:rsidR="00D45372">
        <w:rPr>
          <w:rFonts w:cs="Arial"/>
          <w:sz w:val="20"/>
          <w:szCs w:val="20"/>
        </w:rPr>
        <w:t>:</w:t>
      </w:r>
    </w:p>
    <w:bookmarkEnd w:id="23"/>
    <w:p w:rsidR="00D45372" w:rsidRPr="00A9059D" w:rsidRDefault="00C46530" w:rsidP="00A9059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3</w:t>
      </w:r>
      <w:r w:rsidR="00A9059D">
        <w:rPr>
          <w:rFonts w:cs="Arial"/>
          <w:sz w:val="20"/>
          <w:szCs w:val="20"/>
        </w:rPr>
        <w:t xml:space="preserve">.1 </w:t>
      </w:r>
      <w:r w:rsidR="00741B54">
        <w:rPr>
          <w:rFonts w:cs="Arial"/>
          <w:sz w:val="20"/>
          <w:szCs w:val="20"/>
        </w:rPr>
        <w:t xml:space="preserve">   </w:t>
      </w:r>
      <w:r w:rsidR="00E034AC" w:rsidRPr="00A9059D">
        <w:rPr>
          <w:rFonts w:cs="Arial"/>
          <w:sz w:val="20"/>
          <w:szCs w:val="20"/>
        </w:rPr>
        <w:t>Folio</w:t>
      </w:r>
    </w:p>
    <w:p w:rsidR="00D45372" w:rsidRPr="00A9059D" w:rsidRDefault="00C46530" w:rsidP="00A9059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3</w:t>
      </w:r>
      <w:r w:rsidR="00A9059D">
        <w:rPr>
          <w:rFonts w:cs="Arial"/>
          <w:sz w:val="20"/>
          <w:szCs w:val="20"/>
        </w:rPr>
        <w:t xml:space="preserve">.2 </w:t>
      </w:r>
      <w:r w:rsidR="00741B54">
        <w:rPr>
          <w:rFonts w:cs="Arial"/>
          <w:sz w:val="20"/>
          <w:szCs w:val="20"/>
        </w:rPr>
        <w:t xml:space="preserve">   </w:t>
      </w:r>
      <w:r w:rsidR="00A9059D">
        <w:rPr>
          <w:rFonts w:cs="Arial"/>
          <w:sz w:val="20"/>
          <w:szCs w:val="20"/>
        </w:rPr>
        <w:t>F</w:t>
      </w:r>
      <w:r w:rsidR="00E034AC" w:rsidRPr="00A9059D">
        <w:rPr>
          <w:rFonts w:cs="Arial"/>
          <w:sz w:val="20"/>
          <w:szCs w:val="20"/>
        </w:rPr>
        <w:t>echa</w:t>
      </w:r>
      <w:r w:rsidR="00C739F2">
        <w:rPr>
          <w:rFonts w:cs="Arial"/>
          <w:sz w:val="20"/>
          <w:szCs w:val="20"/>
        </w:rPr>
        <w:t xml:space="preserve"> </w:t>
      </w:r>
      <w:proofErr w:type="spellStart"/>
      <w:r w:rsidR="00E034AC" w:rsidRPr="00A9059D">
        <w:rPr>
          <w:rFonts w:cs="Arial"/>
          <w:sz w:val="20"/>
          <w:szCs w:val="20"/>
        </w:rPr>
        <w:t>Facturacion</w:t>
      </w:r>
      <w:proofErr w:type="spellEnd"/>
    </w:p>
    <w:p w:rsidR="00D45372" w:rsidRPr="00A9059D" w:rsidRDefault="00C46530" w:rsidP="00A9059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3</w:t>
      </w:r>
      <w:r w:rsidR="00A9059D">
        <w:rPr>
          <w:rFonts w:cs="Arial"/>
          <w:sz w:val="20"/>
          <w:szCs w:val="20"/>
        </w:rPr>
        <w:t xml:space="preserve">.3 </w:t>
      </w:r>
      <w:r w:rsidR="00741B54">
        <w:rPr>
          <w:rFonts w:cs="Arial"/>
          <w:sz w:val="20"/>
          <w:szCs w:val="20"/>
        </w:rPr>
        <w:t xml:space="preserve">   </w:t>
      </w:r>
      <w:proofErr w:type="spellStart"/>
      <w:r w:rsidR="00E034AC" w:rsidRPr="00A9059D">
        <w:rPr>
          <w:rFonts w:cs="Arial"/>
          <w:sz w:val="20"/>
          <w:szCs w:val="20"/>
        </w:rPr>
        <w:t>Razon</w:t>
      </w:r>
      <w:proofErr w:type="spellEnd"/>
      <w:r w:rsidR="00C739F2">
        <w:rPr>
          <w:rFonts w:cs="Arial"/>
          <w:sz w:val="20"/>
          <w:szCs w:val="20"/>
        </w:rPr>
        <w:t xml:space="preserve"> </w:t>
      </w:r>
      <w:r w:rsidR="00E034AC" w:rsidRPr="00A9059D">
        <w:rPr>
          <w:rFonts w:cs="Arial"/>
          <w:sz w:val="20"/>
          <w:szCs w:val="20"/>
        </w:rPr>
        <w:t>Social</w:t>
      </w:r>
    </w:p>
    <w:p w:rsidR="00D45372" w:rsidRPr="00A9059D" w:rsidRDefault="00C46530" w:rsidP="00A9059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3</w:t>
      </w:r>
      <w:r w:rsidR="00A9059D">
        <w:rPr>
          <w:rFonts w:cs="Arial"/>
          <w:sz w:val="20"/>
          <w:szCs w:val="20"/>
        </w:rPr>
        <w:t xml:space="preserve">.4 </w:t>
      </w:r>
      <w:r w:rsidR="00741B54">
        <w:rPr>
          <w:rFonts w:cs="Arial"/>
          <w:sz w:val="20"/>
          <w:szCs w:val="20"/>
        </w:rPr>
        <w:t xml:space="preserve">   </w:t>
      </w:r>
      <w:r w:rsidR="00E034AC" w:rsidRPr="00A9059D">
        <w:rPr>
          <w:rFonts w:cs="Arial"/>
          <w:sz w:val="20"/>
          <w:szCs w:val="20"/>
        </w:rPr>
        <w:t>RFC</w:t>
      </w:r>
    </w:p>
    <w:p w:rsidR="00EB0259" w:rsidRPr="00A9059D" w:rsidRDefault="00C46530" w:rsidP="00A9059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3</w:t>
      </w:r>
      <w:r w:rsidR="00A9059D">
        <w:rPr>
          <w:rFonts w:cs="Arial"/>
          <w:sz w:val="20"/>
          <w:szCs w:val="20"/>
        </w:rPr>
        <w:t xml:space="preserve">.5 </w:t>
      </w:r>
      <w:r w:rsidR="00741B54">
        <w:rPr>
          <w:rFonts w:cs="Arial"/>
          <w:sz w:val="20"/>
          <w:szCs w:val="20"/>
        </w:rPr>
        <w:t xml:space="preserve">   </w:t>
      </w:r>
      <w:proofErr w:type="spellStart"/>
      <w:r w:rsidR="00E034AC" w:rsidRPr="00A9059D">
        <w:rPr>
          <w:rFonts w:cs="Arial"/>
          <w:sz w:val="20"/>
          <w:szCs w:val="20"/>
        </w:rPr>
        <w:t>SubEmpresa</w:t>
      </w:r>
      <w:proofErr w:type="spellEnd"/>
    </w:p>
    <w:p w:rsidR="00B6762C" w:rsidRPr="00741B54" w:rsidRDefault="00EB0259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EB0259">
        <w:rPr>
          <w:rFonts w:cs="Arial"/>
          <w:sz w:val="20"/>
          <w:szCs w:val="20"/>
        </w:rPr>
        <w:t>El actor selecciona uno o varios elementos</w:t>
      </w:r>
      <w:r w:rsidR="00650940">
        <w:rPr>
          <w:rFonts w:cs="Arial"/>
          <w:sz w:val="20"/>
          <w:szCs w:val="20"/>
        </w:rPr>
        <w:t xml:space="preserve"> de la lista</w:t>
      </w:r>
    </w:p>
    <w:p w:rsidR="00A80417" w:rsidRPr="00EB0259" w:rsidRDefault="00C839D8" w:rsidP="002F2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EB0259">
        <w:rPr>
          <w:rFonts w:cs="Arial"/>
          <w:sz w:val="20"/>
          <w:szCs w:val="20"/>
        </w:rPr>
        <w:t xml:space="preserve">Si &lt;el actor selecciona la opción </w:t>
      </w:r>
      <w:r w:rsidRPr="00EB0259">
        <w:rPr>
          <w:rFonts w:cs="Arial"/>
          <w:b/>
          <w:sz w:val="20"/>
          <w:szCs w:val="20"/>
        </w:rPr>
        <w:t>Actualizar</w:t>
      </w:r>
      <w:r w:rsidRPr="00EB0259">
        <w:rPr>
          <w:rFonts w:cs="Arial"/>
          <w:sz w:val="20"/>
          <w:szCs w:val="20"/>
        </w:rPr>
        <w:t>&gt;,</w:t>
      </w:r>
      <w:r w:rsidR="00A80417" w:rsidRPr="00EB0259">
        <w:rPr>
          <w:rFonts w:cs="Arial"/>
          <w:sz w:val="20"/>
          <w:szCs w:val="20"/>
        </w:rPr>
        <w:t xml:space="preserve"> </w:t>
      </w:r>
      <w:r w:rsidR="00C46530">
        <w:rPr>
          <w:rFonts w:cs="Arial"/>
          <w:sz w:val="20"/>
          <w:szCs w:val="20"/>
        </w:rPr>
        <w:t>para</w:t>
      </w:r>
      <w:r w:rsidR="00357987" w:rsidRPr="00EB0259">
        <w:rPr>
          <w:rFonts w:cs="Arial"/>
          <w:sz w:val="20"/>
          <w:szCs w:val="20"/>
        </w:rPr>
        <w:t xml:space="preserve"> cada </w:t>
      </w:r>
      <w:r w:rsidR="00EB0259" w:rsidRPr="00EB0259">
        <w:rPr>
          <w:rFonts w:cs="Arial"/>
          <w:sz w:val="20"/>
          <w:szCs w:val="20"/>
        </w:rPr>
        <w:t>elemento</w:t>
      </w:r>
      <w:r w:rsidR="00357987" w:rsidRPr="00EB0259">
        <w:rPr>
          <w:rFonts w:cs="Arial"/>
          <w:sz w:val="20"/>
          <w:szCs w:val="20"/>
        </w:rPr>
        <w:t xml:space="preserve"> seleccionado </w:t>
      </w:r>
      <w:r w:rsidR="003A7FA4" w:rsidRPr="00EB0259">
        <w:rPr>
          <w:rFonts w:cs="Arial"/>
          <w:sz w:val="20"/>
          <w:szCs w:val="20"/>
        </w:rPr>
        <w:t>el sistema actualiza</w:t>
      </w:r>
      <w:r w:rsidR="00357987" w:rsidRPr="00EB0259">
        <w:rPr>
          <w:rFonts w:cs="Arial"/>
          <w:sz w:val="20"/>
          <w:szCs w:val="20"/>
        </w:rPr>
        <w:t>rá</w:t>
      </w:r>
      <w:r w:rsidR="003A7FA4" w:rsidRPr="00EB0259">
        <w:rPr>
          <w:rFonts w:cs="Arial"/>
          <w:sz w:val="20"/>
          <w:szCs w:val="20"/>
        </w:rPr>
        <w:t xml:space="preserve"> la siguiente información:</w:t>
      </w:r>
    </w:p>
    <w:p w:rsidR="00C839D8" w:rsidRDefault="00C46530" w:rsidP="00A80417">
      <w:pPr>
        <w:ind w:left="43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</w:t>
      </w:r>
      <w:r w:rsidR="00EB0259">
        <w:rPr>
          <w:rFonts w:cs="Arial"/>
          <w:sz w:val="20"/>
          <w:szCs w:val="20"/>
        </w:rPr>
        <w:t>.</w:t>
      </w:r>
      <w:r w:rsidR="00A80417">
        <w:rPr>
          <w:rFonts w:cs="Arial"/>
          <w:sz w:val="20"/>
          <w:szCs w:val="20"/>
        </w:rPr>
        <w:t xml:space="preserve">1 </w:t>
      </w:r>
      <w:r w:rsidR="00741B54">
        <w:rPr>
          <w:rFonts w:cs="Arial"/>
          <w:sz w:val="20"/>
          <w:szCs w:val="20"/>
        </w:rPr>
        <w:t xml:space="preserve">   </w:t>
      </w:r>
      <w:proofErr w:type="spellStart"/>
      <w:r w:rsidR="003A7FA4">
        <w:rPr>
          <w:rFonts w:cs="Arial"/>
          <w:sz w:val="20"/>
          <w:szCs w:val="20"/>
        </w:rPr>
        <w:t>TrpDatoFiscal</w:t>
      </w:r>
      <w:proofErr w:type="spellEnd"/>
      <w:r w:rsidR="00664A73" w:rsidRPr="00A80417">
        <w:rPr>
          <w:rFonts w:cs="Arial"/>
          <w:sz w:val="20"/>
          <w:szCs w:val="20"/>
        </w:rPr>
        <w:tab/>
      </w:r>
    </w:p>
    <w:p w:rsidR="00A80417" w:rsidRDefault="00A80417" w:rsidP="00A80417">
      <w:pPr>
        <w:rPr>
          <w:rFonts w:cs="Arial"/>
          <w:color w:val="000000"/>
          <w:sz w:val="20"/>
          <w:szCs w:val="20"/>
          <w:lang w:eastAsia="es-MX"/>
        </w:rPr>
      </w:pPr>
      <w:r w:rsidRPr="00A80417">
        <w:rPr>
          <w:rFonts w:cs="Arial"/>
          <w:sz w:val="20"/>
          <w:szCs w:val="20"/>
        </w:rPr>
        <w:t xml:space="preserve">     </w:t>
      </w:r>
      <w:r>
        <w:rPr>
          <w:rFonts w:cs="Arial"/>
          <w:sz w:val="20"/>
          <w:szCs w:val="20"/>
        </w:rPr>
        <w:t xml:space="preserve">            </w:t>
      </w:r>
      <w:r w:rsidR="00C46530">
        <w:rPr>
          <w:rFonts w:cs="Arial"/>
          <w:sz w:val="20"/>
          <w:szCs w:val="20"/>
        </w:rPr>
        <w:t>5</w:t>
      </w:r>
      <w:r w:rsidRPr="00A80417">
        <w:rPr>
          <w:rFonts w:cs="Arial"/>
          <w:sz w:val="20"/>
          <w:szCs w:val="20"/>
        </w:rPr>
        <w:t>.1.1</w:t>
      </w:r>
      <w:r>
        <w:rPr>
          <w:rFonts w:cs="Arial"/>
          <w:sz w:val="20"/>
          <w:szCs w:val="20"/>
        </w:rPr>
        <w:t xml:space="preserve">     </w:t>
      </w:r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A80417">
        <w:rPr>
          <w:rFonts w:cs="Arial"/>
          <w:color w:val="000000"/>
          <w:sz w:val="20"/>
          <w:szCs w:val="20"/>
          <w:lang w:eastAsia="es-MX"/>
        </w:rPr>
        <w:t>RazonSocial</w:t>
      </w:r>
      <w:proofErr w:type="spellEnd"/>
    </w:p>
    <w:p w:rsidR="00A80417" w:rsidRPr="008B26DE" w:rsidRDefault="00357987" w:rsidP="00A80417">
      <w:pPr>
        <w:rPr>
          <w:rFonts w:ascii="Calibri" w:hAnsi="Calibri" w:cs="Calibri"/>
          <w:color w:val="00000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                </w:t>
      </w:r>
      <w:r w:rsidR="00C46530">
        <w:rPr>
          <w:rFonts w:cs="Arial"/>
          <w:color w:val="000000"/>
          <w:sz w:val="20"/>
          <w:szCs w:val="20"/>
          <w:lang w:eastAsia="es-MX"/>
        </w:rPr>
        <w:t>5</w:t>
      </w:r>
      <w:r w:rsidR="00A80417">
        <w:rPr>
          <w:rFonts w:cs="Arial"/>
          <w:color w:val="000000"/>
          <w:sz w:val="20"/>
          <w:szCs w:val="20"/>
          <w:lang w:eastAsia="es-MX"/>
        </w:rPr>
        <w:t>.1.2</w:t>
      </w:r>
      <w:r w:rsidR="00A80417">
        <w:rPr>
          <w:rFonts w:ascii="Calibri" w:hAnsi="Calibri" w:cs="Calibri"/>
          <w:color w:val="000000"/>
          <w:lang w:eastAsia="es-MX"/>
        </w:rPr>
        <w:t xml:space="preserve">     </w:t>
      </w:r>
      <w:r w:rsidR="00A80417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A80417" w:rsidRPr="00A80417">
        <w:rPr>
          <w:rFonts w:cs="Arial"/>
          <w:color w:val="000000"/>
          <w:sz w:val="20"/>
          <w:szCs w:val="20"/>
          <w:lang w:eastAsia="es-MX"/>
        </w:rPr>
        <w:t>RFC</w:t>
      </w:r>
      <w:r w:rsidR="00A80417" w:rsidRPr="008B26DE">
        <w:rPr>
          <w:rFonts w:ascii="Courier New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A80417" w:rsidRDefault="00A80417" w:rsidP="00A80417">
      <w:pPr>
        <w:rPr>
          <w:rFonts w:cs="Arial"/>
          <w:color w:val="000000"/>
          <w:sz w:val="20"/>
          <w:szCs w:val="20"/>
          <w:lang w:eastAsia="es-MX"/>
        </w:rPr>
      </w:pPr>
      <w:r w:rsidRPr="00A80417">
        <w:rPr>
          <w:rFonts w:cs="Arial"/>
          <w:color w:val="000000"/>
          <w:sz w:val="20"/>
          <w:szCs w:val="20"/>
          <w:lang w:eastAsia="es-MX"/>
        </w:rPr>
        <w:t>        </w:t>
      </w:r>
      <w:r>
        <w:rPr>
          <w:rFonts w:cs="Arial"/>
          <w:color w:val="000000"/>
          <w:sz w:val="20"/>
          <w:szCs w:val="20"/>
          <w:lang w:eastAsia="es-MX"/>
        </w:rPr>
        <w:t xml:space="preserve">         </w:t>
      </w:r>
      <w:r w:rsidR="00C46530">
        <w:rPr>
          <w:rFonts w:cs="Arial"/>
          <w:color w:val="000000"/>
          <w:sz w:val="20"/>
          <w:szCs w:val="20"/>
          <w:lang w:eastAsia="es-MX"/>
        </w:rPr>
        <w:t>5</w:t>
      </w:r>
      <w:r w:rsidRPr="00A80417">
        <w:rPr>
          <w:rFonts w:cs="Arial"/>
          <w:color w:val="000000"/>
          <w:sz w:val="20"/>
          <w:szCs w:val="20"/>
          <w:lang w:eastAsia="es-MX"/>
        </w:rPr>
        <w:t xml:space="preserve">.1.3 </w:t>
      </w:r>
      <w:r>
        <w:rPr>
          <w:rFonts w:cs="Arial"/>
          <w:color w:val="000000"/>
          <w:sz w:val="20"/>
          <w:szCs w:val="20"/>
          <w:lang w:eastAsia="es-MX"/>
        </w:rPr>
        <w:t xml:space="preserve">     </w:t>
      </w:r>
      <w:proofErr w:type="spellStart"/>
      <w:r w:rsidRPr="00A80417">
        <w:rPr>
          <w:rFonts w:cs="Arial"/>
          <w:color w:val="000000"/>
          <w:sz w:val="20"/>
          <w:szCs w:val="20"/>
          <w:lang w:eastAsia="es-MX"/>
        </w:rPr>
        <w:t>TelefonoContacto</w:t>
      </w:r>
      <w:proofErr w:type="spellEnd"/>
      <w:r w:rsidRPr="00A80417"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EE2881" w:rsidRDefault="003A7FA4" w:rsidP="00A80417">
      <w:p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                </w:t>
      </w:r>
      <w:r w:rsidR="00C46530">
        <w:rPr>
          <w:rFonts w:cs="Arial"/>
          <w:color w:val="000000"/>
          <w:sz w:val="20"/>
          <w:szCs w:val="20"/>
          <w:lang w:eastAsia="es-MX"/>
        </w:rPr>
        <w:t>5</w:t>
      </w:r>
      <w:r w:rsidR="00EB0259">
        <w:rPr>
          <w:rFonts w:cs="Arial"/>
          <w:color w:val="000000"/>
          <w:sz w:val="20"/>
          <w:szCs w:val="20"/>
          <w:lang w:eastAsia="es-MX"/>
        </w:rPr>
        <w:t>.1</w:t>
      </w:r>
      <w:r w:rsidR="00357987">
        <w:rPr>
          <w:rFonts w:cs="Arial"/>
          <w:color w:val="000000"/>
          <w:sz w:val="20"/>
          <w:szCs w:val="20"/>
          <w:lang w:eastAsia="es-MX"/>
        </w:rPr>
        <w:t>.4</w:t>
      </w:r>
      <w:r w:rsidR="00EE2881">
        <w:rPr>
          <w:rFonts w:cs="Arial"/>
          <w:color w:val="000000"/>
          <w:sz w:val="20"/>
          <w:szCs w:val="20"/>
          <w:lang w:eastAsia="es-MX"/>
        </w:rPr>
        <w:t xml:space="preserve">      País</w:t>
      </w:r>
    </w:p>
    <w:p w:rsidR="00EE2881" w:rsidRDefault="00357987" w:rsidP="00A80417">
      <w:p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                </w:t>
      </w:r>
      <w:r w:rsidR="00C46530">
        <w:rPr>
          <w:rFonts w:cs="Arial"/>
          <w:color w:val="000000"/>
          <w:sz w:val="20"/>
          <w:szCs w:val="20"/>
          <w:lang w:eastAsia="es-MX"/>
        </w:rPr>
        <w:t>5</w:t>
      </w:r>
      <w:r w:rsidR="00EB0259">
        <w:rPr>
          <w:rFonts w:cs="Arial"/>
          <w:color w:val="000000"/>
          <w:sz w:val="20"/>
          <w:szCs w:val="20"/>
          <w:lang w:eastAsia="es-MX"/>
        </w:rPr>
        <w:t>.1</w:t>
      </w:r>
      <w:r>
        <w:rPr>
          <w:rFonts w:cs="Arial"/>
          <w:color w:val="000000"/>
          <w:sz w:val="20"/>
          <w:szCs w:val="20"/>
          <w:lang w:eastAsia="es-MX"/>
        </w:rPr>
        <w:t>.5</w:t>
      </w:r>
      <w:r w:rsidR="00EE2881">
        <w:rPr>
          <w:rFonts w:cs="Arial"/>
          <w:color w:val="000000"/>
          <w:sz w:val="20"/>
          <w:szCs w:val="20"/>
          <w:lang w:eastAsia="es-MX"/>
        </w:rPr>
        <w:t xml:space="preserve">      Calle</w:t>
      </w:r>
    </w:p>
    <w:p w:rsidR="00EE2881" w:rsidRDefault="00357987" w:rsidP="00A80417">
      <w:p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                </w:t>
      </w:r>
      <w:r w:rsidR="00C46530">
        <w:rPr>
          <w:rFonts w:cs="Arial"/>
          <w:color w:val="000000"/>
          <w:sz w:val="20"/>
          <w:szCs w:val="20"/>
          <w:lang w:eastAsia="es-MX"/>
        </w:rPr>
        <w:t>5</w:t>
      </w:r>
      <w:r w:rsidR="00EB0259">
        <w:rPr>
          <w:rFonts w:cs="Arial"/>
          <w:color w:val="000000"/>
          <w:sz w:val="20"/>
          <w:szCs w:val="20"/>
          <w:lang w:eastAsia="es-MX"/>
        </w:rPr>
        <w:t>.1</w:t>
      </w:r>
      <w:r>
        <w:rPr>
          <w:rFonts w:cs="Arial"/>
          <w:color w:val="000000"/>
          <w:sz w:val="20"/>
          <w:szCs w:val="20"/>
          <w:lang w:eastAsia="es-MX"/>
        </w:rPr>
        <w:t>.6</w:t>
      </w:r>
      <w:r w:rsidR="00EE2881">
        <w:rPr>
          <w:rFonts w:cs="Arial"/>
          <w:color w:val="000000"/>
          <w:sz w:val="20"/>
          <w:szCs w:val="20"/>
          <w:lang w:eastAsia="es-MX"/>
        </w:rPr>
        <w:t xml:space="preserve">      </w:t>
      </w:r>
      <w:proofErr w:type="spellStart"/>
      <w:r w:rsidR="00EE2881">
        <w:rPr>
          <w:rFonts w:cs="Arial"/>
          <w:color w:val="000000"/>
          <w:sz w:val="20"/>
          <w:szCs w:val="20"/>
          <w:lang w:eastAsia="es-MX"/>
        </w:rPr>
        <w:t>NumExt</w:t>
      </w:r>
      <w:proofErr w:type="spellEnd"/>
    </w:p>
    <w:p w:rsidR="00EE2881" w:rsidRDefault="00357987" w:rsidP="00A80417">
      <w:p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                </w:t>
      </w:r>
      <w:r w:rsidR="00C46530">
        <w:rPr>
          <w:rFonts w:cs="Arial"/>
          <w:color w:val="000000"/>
          <w:sz w:val="20"/>
          <w:szCs w:val="20"/>
          <w:lang w:eastAsia="es-MX"/>
        </w:rPr>
        <w:t>5</w:t>
      </w:r>
      <w:r w:rsidR="00EB0259">
        <w:rPr>
          <w:rFonts w:cs="Arial"/>
          <w:color w:val="000000"/>
          <w:sz w:val="20"/>
          <w:szCs w:val="20"/>
          <w:lang w:eastAsia="es-MX"/>
        </w:rPr>
        <w:t>.1</w:t>
      </w:r>
      <w:r>
        <w:rPr>
          <w:rFonts w:cs="Arial"/>
          <w:color w:val="000000"/>
          <w:sz w:val="20"/>
          <w:szCs w:val="20"/>
          <w:lang w:eastAsia="es-MX"/>
        </w:rPr>
        <w:t>.7</w:t>
      </w:r>
      <w:r w:rsidR="00EE2881">
        <w:rPr>
          <w:rFonts w:cs="Arial"/>
          <w:color w:val="000000"/>
          <w:sz w:val="20"/>
          <w:szCs w:val="20"/>
          <w:lang w:eastAsia="es-MX"/>
        </w:rPr>
        <w:t xml:space="preserve">      </w:t>
      </w:r>
      <w:proofErr w:type="spellStart"/>
      <w:r w:rsidR="00EE2881">
        <w:rPr>
          <w:rFonts w:cs="Arial"/>
          <w:color w:val="000000"/>
          <w:sz w:val="20"/>
          <w:szCs w:val="20"/>
          <w:lang w:eastAsia="es-MX"/>
        </w:rPr>
        <w:t>NumInt</w:t>
      </w:r>
      <w:proofErr w:type="spellEnd"/>
    </w:p>
    <w:p w:rsidR="00EE2881" w:rsidRPr="00C46530" w:rsidRDefault="00C46530" w:rsidP="00C46530">
      <w:pPr>
        <w:pStyle w:val="Prrafodelista"/>
        <w:numPr>
          <w:ilvl w:val="2"/>
          <w:numId w:val="10"/>
        </w:num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EE2881" w:rsidRPr="00C46530">
        <w:rPr>
          <w:rFonts w:cs="Arial"/>
          <w:color w:val="000000"/>
          <w:sz w:val="20"/>
          <w:szCs w:val="20"/>
          <w:lang w:eastAsia="es-MX"/>
        </w:rPr>
        <w:t>Colonia</w:t>
      </w:r>
    </w:p>
    <w:p w:rsidR="00EE2881" w:rsidRPr="00C46530" w:rsidRDefault="00C46530" w:rsidP="00C46530">
      <w:pPr>
        <w:ind w:left="944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5.1.9     </w:t>
      </w:r>
      <w:r w:rsidR="00EB0259" w:rsidRPr="00C46530">
        <w:rPr>
          <w:rFonts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="00EE2881" w:rsidRPr="00C46530">
        <w:rPr>
          <w:rFonts w:cs="Arial"/>
          <w:color w:val="000000"/>
          <w:sz w:val="20"/>
          <w:szCs w:val="20"/>
          <w:lang w:eastAsia="es-MX"/>
        </w:rPr>
        <w:t>CodigoPostal</w:t>
      </w:r>
      <w:proofErr w:type="spellEnd"/>
    </w:p>
    <w:p w:rsidR="00EE2881" w:rsidRPr="00EB0259" w:rsidRDefault="00C46530" w:rsidP="00EB0259">
      <w:pPr>
        <w:ind w:left="944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5</w:t>
      </w:r>
      <w:r w:rsidR="00EB0259">
        <w:rPr>
          <w:rFonts w:cs="Arial"/>
          <w:color w:val="000000"/>
          <w:sz w:val="20"/>
          <w:szCs w:val="20"/>
          <w:lang w:eastAsia="es-MX"/>
        </w:rPr>
        <w:t>.1.10</w:t>
      </w:r>
      <w:r w:rsidR="00EB0259" w:rsidRPr="00EB0259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EB0259">
        <w:rPr>
          <w:rFonts w:cs="Arial"/>
          <w:color w:val="000000"/>
          <w:sz w:val="20"/>
          <w:szCs w:val="20"/>
          <w:lang w:eastAsia="es-MX"/>
        </w:rPr>
        <w:t xml:space="preserve">   </w:t>
      </w:r>
      <w:proofErr w:type="spellStart"/>
      <w:r w:rsidR="00EE2881" w:rsidRPr="00EB0259">
        <w:rPr>
          <w:rFonts w:cs="Arial"/>
          <w:color w:val="000000"/>
          <w:sz w:val="20"/>
          <w:szCs w:val="20"/>
          <w:lang w:eastAsia="es-MX"/>
        </w:rPr>
        <w:t>ReferenciaDom</w:t>
      </w:r>
      <w:proofErr w:type="spellEnd"/>
    </w:p>
    <w:p w:rsidR="00EE2881" w:rsidRPr="00EB0259" w:rsidRDefault="00C46530" w:rsidP="00EB0259">
      <w:pPr>
        <w:ind w:left="944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5</w:t>
      </w:r>
      <w:r w:rsidR="00EB0259">
        <w:rPr>
          <w:rFonts w:cs="Arial"/>
          <w:color w:val="000000"/>
          <w:sz w:val="20"/>
          <w:szCs w:val="20"/>
          <w:lang w:eastAsia="es-MX"/>
        </w:rPr>
        <w:t xml:space="preserve">.1.11   </w:t>
      </w:r>
      <w:r w:rsidR="00357987" w:rsidRPr="00EB0259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EE2881" w:rsidRPr="00EB0259">
        <w:rPr>
          <w:rFonts w:cs="Arial"/>
          <w:color w:val="000000"/>
          <w:sz w:val="20"/>
          <w:szCs w:val="20"/>
          <w:lang w:eastAsia="es-MX"/>
        </w:rPr>
        <w:t>Localidad</w:t>
      </w:r>
    </w:p>
    <w:p w:rsidR="00EE2881" w:rsidRPr="00C46530" w:rsidRDefault="00357987" w:rsidP="00C46530">
      <w:pPr>
        <w:pStyle w:val="Prrafodelista"/>
        <w:numPr>
          <w:ilvl w:val="2"/>
          <w:numId w:val="11"/>
        </w:numPr>
        <w:rPr>
          <w:rFonts w:cs="Arial"/>
          <w:color w:val="000000"/>
          <w:sz w:val="20"/>
          <w:szCs w:val="20"/>
          <w:lang w:eastAsia="es-MX"/>
        </w:rPr>
      </w:pPr>
      <w:r w:rsidRPr="00C46530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EE2881" w:rsidRPr="00C46530">
        <w:rPr>
          <w:rFonts w:cs="Arial"/>
          <w:color w:val="000000"/>
          <w:sz w:val="20"/>
          <w:szCs w:val="20"/>
          <w:lang w:eastAsia="es-MX"/>
        </w:rPr>
        <w:t>Entidad</w:t>
      </w:r>
    </w:p>
    <w:p w:rsidR="00B6762C" w:rsidRPr="0041560F" w:rsidRDefault="00C46530" w:rsidP="0041560F">
      <w:pPr>
        <w:pStyle w:val="Prrafodelista"/>
        <w:numPr>
          <w:ilvl w:val="2"/>
          <w:numId w:val="11"/>
        </w:numPr>
        <w:rPr>
          <w:rFonts w:cs="Arial"/>
          <w:color w:val="000000"/>
          <w:sz w:val="20"/>
          <w:szCs w:val="20"/>
          <w:lang w:eastAsia="es-MX"/>
        </w:rPr>
      </w:pPr>
      <w:r w:rsidRPr="0041560F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EE2881" w:rsidRPr="0041560F">
        <w:rPr>
          <w:rFonts w:cs="Arial"/>
          <w:color w:val="000000"/>
          <w:sz w:val="20"/>
          <w:szCs w:val="20"/>
          <w:lang w:eastAsia="es-MX"/>
        </w:rPr>
        <w:t>Municipio</w:t>
      </w:r>
    </w:p>
    <w:p w:rsidR="00741B54" w:rsidRPr="0041560F" w:rsidRDefault="00CA2183" w:rsidP="0041560F">
      <w:pPr>
        <w:pStyle w:val="Prrafodelista"/>
        <w:numPr>
          <w:ilvl w:val="1"/>
          <w:numId w:val="11"/>
        </w:numPr>
        <w:rPr>
          <w:rFonts w:cs="Arial"/>
          <w:color w:val="000000"/>
          <w:sz w:val="20"/>
          <w:szCs w:val="20"/>
          <w:lang w:eastAsia="es-MX"/>
        </w:rPr>
      </w:pPr>
      <w:r w:rsidRPr="0041560F">
        <w:rPr>
          <w:rFonts w:cs="Arial"/>
          <w:color w:val="000000"/>
          <w:sz w:val="20"/>
          <w:szCs w:val="20"/>
          <w:lang w:eastAsia="es-MX"/>
        </w:rPr>
        <w:t xml:space="preserve">El </w:t>
      </w:r>
      <w:r w:rsidR="003A7FA4" w:rsidRPr="0041560F">
        <w:rPr>
          <w:rFonts w:cs="Arial"/>
          <w:color w:val="000000"/>
          <w:sz w:val="20"/>
          <w:szCs w:val="20"/>
          <w:lang w:eastAsia="es-MX"/>
        </w:rPr>
        <w:t xml:space="preserve">sistema </w:t>
      </w:r>
      <w:r w:rsidRPr="0041560F">
        <w:rPr>
          <w:rFonts w:cs="Arial"/>
          <w:color w:val="000000"/>
          <w:sz w:val="20"/>
          <w:szCs w:val="20"/>
          <w:lang w:eastAsia="es-MX"/>
        </w:rPr>
        <w:t>re</w:t>
      </w:r>
      <w:r w:rsidR="003A7FA4" w:rsidRPr="0041560F">
        <w:rPr>
          <w:rFonts w:cs="Arial"/>
          <w:color w:val="000000"/>
          <w:sz w:val="20"/>
          <w:szCs w:val="20"/>
          <w:lang w:eastAsia="es-MX"/>
        </w:rPr>
        <w:t>genera</w:t>
      </w:r>
      <w:r w:rsidR="00EE2881" w:rsidRPr="0041560F">
        <w:rPr>
          <w:rFonts w:cs="Arial"/>
          <w:color w:val="000000"/>
          <w:sz w:val="20"/>
          <w:szCs w:val="20"/>
          <w:lang w:eastAsia="es-MX"/>
        </w:rPr>
        <w:t xml:space="preserve"> la cadena original y a partir de ella el sello digital</w:t>
      </w:r>
      <w:r w:rsidRPr="0041560F">
        <w:rPr>
          <w:rFonts w:cs="Arial"/>
          <w:color w:val="000000"/>
          <w:sz w:val="20"/>
          <w:szCs w:val="20"/>
          <w:lang w:eastAsia="es-MX"/>
        </w:rPr>
        <w:t>,</w:t>
      </w:r>
      <w:r w:rsidR="00CB78ED" w:rsidRPr="0041560F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09650F" w:rsidRPr="0041560F">
        <w:rPr>
          <w:rFonts w:cs="Arial"/>
          <w:color w:val="000000"/>
          <w:sz w:val="20"/>
          <w:szCs w:val="20"/>
          <w:lang w:eastAsia="es-MX"/>
        </w:rPr>
        <w:t>el sistema</w:t>
      </w:r>
      <w:r w:rsidR="00F87FF5" w:rsidRPr="0041560F">
        <w:rPr>
          <w:rFonts w:cs="Arial"/>
          <w:color w:val="000000"/>
          <w:sz w:val="20"/>
          <w:szCs w:val="20"/>
          <w:lang w:eastAsia="es-MX"/>
        </w:rPr>
        <w:t xml:space="preserve"> incluye</w:t>
      </w:r>
      <w:r w:rsidR="006D53A7" w:rsidRPr="0041560F">
        <w:rPr>
          <w:rFonts w:cs="Arial"/>
          <w:color w:val="000000"/>
          <w:sz w:val="20"/>
          <w:szCs w:val="20"/>
          <w:lang w:eastAsia="es-MX"/>
        </w:rPr>
        <w:t xml:space="preserve"> la </w:t>
      </w:r>
      <w:r w:rsidR="00C22B7F" w:rsidRPr="0041560F">
        <w:rPr>
          <w:rFonts w:cs="Arial"/>
          <w:color w:val="000000"/>
          <w:sz w:val="20"/>
          <w:szCs w:val="20"/>
          <w:lang w:eastAsia="es-MX"/>
        </w:rPr>
        <w:t xml:space="preserve">  </w:t>
      </w:r>
      <w:r w:rsidR="0041560F" w:rsidRPr="0041560F">
        <w:rPr>
          <w:rFonts w:cs="Arial"/>
          <w:color w:val="000000"/>
          <w:sz w:val="20"/>
          <w:szCs w:val="20"/>
          <w:lang w:eastAsia="es-MX"/>
        </w:rPr>
        <w:t xml:space="preserve">  </w:t>
      </w:r>
      <w:r w:rsidR="006D53A7" w:rsidRPr="0041560F">
        <w:rPr>
          <w:rFonts w:cs="Arial"/>
          <w:color w:val="000000"/>
          <w:sz w:val="20"/>
          <w:szCs w:val="20"/>
          <w:lang w:eastAsia="es-MX"/>
        </w:rPr>
        <w:t xml:space="preserve">funcionalidad </w:t>
      </w:r>
      <w:r w:rsidRPr="0041560F">
        <w:rPr>
          <w:rFonts w:cs="Arial"/>
          <w:color w:val="000000"/>
          <w:sz w:val="20"/>
          <w:szCs w:val="20"/>
          <w:lang w:eastAsia="es-MX"/>
        </w:rPr>
        <w:t>del</w:t>
      </w:r>
      <w:r w:rsidR="00CB78ED" w:rsidRPr="0041560F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741B54" w:rsidRPr="0041560F"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CB78ED" w:rsidRPr="0041560F">
        <w:rPr>
          <w:rFonts w:cs="Arial"/>
          <w:color w:val="000000"/>
          <w:sz w:val="20"/>
          <w:szCs w:val="20"/>
          <w:lang w:eastAsia="es-MX"/>
        </w:rPr>
        <w:t>cas</w:t>
      </w:r>
      <w:r w:rsidR="007157D6" w:rsidRPr="0041560F">
        <w:rPr>
          <w:rFonts w:cs="Arial"/>
          <w:color w:val="000000"/>
          <w:sz w:val="20"/>
          <w:szCs w:val="20"/>
          <w:lang w:eastAsia="es-MX"/>
        </w:rPr>
        <w:t xml:space="preserve">o de uso </w:t>
      </w:r>
      <w:r w:rsidR="00C82345" w:rsidRPr="0041560F">
        <w:rPr>
          <w:rFonts w:cs="Arial"/>
          <w:b/>
          <w:color w:val="0070C0"/>
          <w:sz w:val="20"/>
          <w:szCs w:val="20"/>
          <w:u w:val="single"/>
          <w:lang w:eastAsia="es-MX"/>
        </w:rPr>
        <w:t>Generar</w:t>
      </w:r>
      <w:r w:rsidR="00DC5307" w:rsidRPr="0041560F">
        <w:rPr>
          <w:rFonts w:cs="Arial"/>
          <w:b/>
          <w:color w:val="0070C0"/>
          <w:sz w:val="20"/>
          <w:szCs w:val="20"/>
          <w:u w:val="single"/>
          <w:lang w:eastAsia="es-MX"/>
        </w:rPr>
        <w:t xml:space="preserve"> Sello Digital – CUERMESC98</w:t>
      </w:r>
      <w:r w:rsidR="00741B54" w:rsidRPr="0041560F">
        <w:rPr>
          <w:rFonts w:cs="Arial"/>
          <w:color w:val="000000"/>
          <w:sz w:val="20"/>
          <w:szCs w:val="20"/>
          <w:lang w:eastAsia="es-MX"/>
        </w:rPr>
        <w:t>,</w:t>
      </w:r>
    </w:p>
    <w:p w:rsidR="00000793" w:rsidRDefault="00D77BD1" w:rsidP="00C22B7F">
      <w:pPr>
        <w:pStyle w:val="Prrafodelista"/>
        <w:numPr>
          <w:ilvl w:val="1"/>
          <w:numId w:val="11"/>
        </w:num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El sistema actualiza</w:t>
      </w:r>
      <w:r w:rsidR="00615869">
        <w:rPr>
          <w:rFonts w:cs="Arial"/>
          <w:color w:val="000000"/>
          <w:sz w:val="20"/>
          <w:szCs w:val="20"/>
          <w:lang w:eastAsia="es-MX"/>
        </w:rPr>
        <w:t xml:space="preserve"> en </w:t>
      </w:r>
      <w:proofErr w:type="spellStart"/>
      <w:r w:rsidR="00615869">
        <w:rPr>
          <w:rFonts w:cs="Arial"/>
          <w:color w:val="000000"/>
          <w:sz w:val="20"/>
          <w:szCs w:val="20"/>
          <w:lang w:eastAsia="es-MX"/>
        </w:rPr>
        <w:t>TRPDatoFiscal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741B54">
        <w:rPr>
          <w:rFonts w:cs="Arial"/>
          <w:color w:val="000000"/>
          <w:sz w:val="20"/>
          <w:szCs w:val="20"/>
          <w:lang w:eastAsia="es-MX"/>
        </w:rPr>
        <w:t>la cadena y el sello digital regenerados</w:t>
      </w:r>
      <w:r w:rsidR="00000793">
        <w:rPr>
          <w:rFonts w:cs="Arial"/>
          <w:color w:val="000000"/>
          <w:sz w:val="20"/>
          <w:szCs w:val="20"/>
          <w:lang w:eastAsia="es-MX"/>
        </w:rPr>
        <w:t>:</w:t>
      </w:r>
    </w:p>
    <w:p w:rsidR="00000793" w:rsidRPr="00C22B7F" w:rsidRDefault="004B2BC5" w:rsidP="00C22B7F">
      <w:pPr>
        <w:pStyle w:val="Prrafodelista"/>
        <w:numPr>
          <w:ilvl w:val="2"/>
          <w:numId w:val="12"/>
        </w:numPr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C22B7F">
        <w:rPr>
          <w:rFonts w:cs="Arial"/>
          <w:color w:val="000000"/>
          <w:sz w:val="20"/>
          <w:szCs w:val="20"/>
          <w:lang w:eastAsia="es-MX"/>
        </w:rPr>
        <w:t>TRPDatoFiscal</w:t>
      </w:r>
      <w:proofErr w:type="spellEnd"/>
    </w:p>
    <w:p w:rsidR="004B2BC5" w:rsidRPr="00C22B7F" w:rsidRDefault="00C22B7F" w:rsidP="00C22B7F">
      <w:pPr>
        <w:ind w:left="1732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5.3.</w:t>
      </w:r>
      <w:r w:rsidR="00BE3A07">
        <w:rPr>
          <w:rFonts w:cs="Arial"/>
          <w:color w:val="000000"/>
          <w:sz w:val="20"/>
          <w:szCs w:val="20"/>
          <w:lang w:eastAsia="es-MX"/>
        </w:rPr>
        <w:t>2.1</w:t>
      </w:r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 w:rsidR="00BE3A07">
        <w:rPr>
          <w:rFonts w:cs="Arial"/>
          <w:color w:val="000000"/>
          <w:sz w:val="20"/>
          <w:szCs w:val="20"/>
          <w:lang w:eastAsia="es-MX"/>
        </w:rPr>
        <w:t xml:space="preserve">  </w:t>
      </w:r>
      <w:proofErr w:type="spellStart"/>
      <w:r w:rsidR="00C739F2" w:rsidRPr="00C22B7F">
        <w:rPr>
          <w:rFonts w:cs="Arial"/>
          <w:color w:val="000000"/>
          <w:sz w:val="20"/>
          <w:szCs w:val="20"/>
          <w:lang w:eastAsia="es-MX"/>
        </w:rPr>
        <w:t>Cadena</w:t>
      </w:r>
      <w:r w:rsidR="004B2BC5" w:rsidRPr="00C22B7F">
        <w:rPr>
          <w:rFonts w:cs="Arial"/>
          <w:color w:val="000000"/>
          <w:sz w:val="20"/>
          <w:szCs w:val="20"/>
          <w:lang w:eastAsia="es-MX"/>
        </w:rPr>
        <w:t>Original</w:t>
      </w:r>
      <w:proofErr w:type="spellEnd"/>
    </w:p>
    <w:p w:rsidR="00000793" w:rsidRPr="00C22B7F" w:rsidRDefault="00C22B7F" w:rsidP="00C22B7F">
      <w:pPr>
        <w:pStyle w:val="Prrafodelista"/>
        <w:ind w:left="1732"/>
        <w:rPr>
          <w:rFonts w:cs="Arial"/>
          <w:color w:val="00000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5</w:t>
      </w:r>
      <w:r w:rsidR="004B2BC5" w:rsidRPr="00C22B7F">
        <w:rPr>
          <w:rFonts w:cs="Arial"/>
          <w:color w:val="000000"/>
          <w:sz w:val="20"/>
          <w:szCs w:val="20"/>
          <w:lang w:eastAsia="es-MX"/>
        </w:rPr>
        <w:t xml:space="preserve">.3.2.2   </w:t>
      </w:r>
      <w:proofErr w:type="spellStart"/>
      <w:r w:rsidR="00000793" w:rsidRPr="00C22B7F">
        <w:rPr>
          <w:rFonts w:cs="Arial"/>
          <w:color w:val="000000"/>
          <w:sz w:val="20"/>
          <w:szCs w:val="20"/>
          <w:lang w:eastAsia="es-MX"/>
        </w:rPr>
        <w:t>SelloDigital</w:t>
      </w:r>
      <w:proofErr w:type="spellEnd"/>
    </w:p>
    <w:p w:rsidR="00A80417" w:rsidRPr="0041560F" w:rsidRDefault="0041560F" w:rsidP="0041560F">
      <w:p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        5.4     </w:t>
      </w:r>
      <w:r w:rsidR="00000793" w:rsidRPr="0041560F">
        <w:rPr>
          <w:rFonts w:cs="Arial"/>
          <w:color w:val="000000"/>
          <w:sz w:val="20"/>
          <w:szCs w:val="20"/>
          <w:lang w:eastAsia="es-MX"/>
        </w:rPr>
        <w:t>El sistema continúa con</w:t>
      </w:r>
      <w:r w:rsidR="00774A17" w:rsidRPr="0041560F">
        <w:rPr>
          <w:rFonts w:cs="Arial"/>
          <w:color w:val="000000"/>
          <w:sz w:val="20"/>
          <w:szCs w:val="20"/>
          <w:lang w:eastAsia="es-MX"/>
        </w:rPr>
        <w:t xml:space="preserve"> el </w:t>
      </w:r>
      <w:hyperlink w:anchor="paso3_fb" w:history="1">
        <w:r w:rsidR="00774A17" w:rsidRPr="00BB0E18">
          <w:rPr>
            <w:rStyle w:val="Hipervnculo"/>
            <w:rFonts w:cs="Arial"/>
            <w:b/>
            <w:sz w:val="20"/>
            <w:szCs w:val="20"/>
            <w:lang w:eastAsia="es-MX"/>
          </w:rPr>
          <w:t xml:space="preserve">paso </w:t>
        </w:r>
        <w:r w:rsidR="00BB0E18" w:rsidRPr="00BB0E18">
          <w:rPr>
            <w:rStyle w:val="Hipervnculo"/>
            <w:rFonts w:cs="Arial"/>
            <w:b/>
            <w:sz w:val="20"/>
            <w:szCs w:val="20"/>
            <w:lang w:eastAsia="es-MX"/>
          </w:rPr>
          <w:t>3</w:t>
        </w:r>
      </w:hyperlink>
      <w:r w:rsidR="00774A17" w:rsidRPr="0041560F">
        <w:rPr>
          <w:rFonts w:cs="Arial"/>
          <w:color w:val="000000"/>
          <w:sz w:val="20"/>
          <w:szCs w:val="20"/>
          <w:lang w:eastAsia="es-MX"/>
        </w:rPr>
        <w:t xml:space="preserve"> del flujo básico</w:t>
      </w:r>
    </w:p>
    <w:p w:rsidR="00E90A03" w:rsidRPr="00C22B7F" w:rsidRDefault="00BE3A07" w:rsidP="00C22B7F">
      <w:p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6      </w:t>
      </w:r>
      <w:r w:rsidR="00B52792" w:rsidRPr="00C22B7F">
        <w:rPr>
          <w:rFonts w:cs="Arial"/>
          <w:color w:val="000000"/>
          <w:sz w:val="20"/>
          <w:szCs w:val="20"/>
          <w:lang w:eastAsia="es-MX"/>
        </w:rPr>
        <w:t xml:space="preserve">Si &lt;el actor selecciona la opción </w:t>
      </w:r>
      <w:r w:rsidR="00B52792" w:rsidRPr="00C22B7F">
        <w:rPr>
          <w:rFonts w:cs="Arial"/>
          <w:b/>
          <w:color w:val="000000"/>
          <w:sz w:val="20"/>
          <w:szCs w:val="20"/>
          <w:lang w:eastAsia="es-MX"/>
        </w:rPr>
        <w:t>Cerrar</w:t>
      </w:r>
      <w:r w:rsidR="00B52792" w:rsidRPr="00C22B7F">
        <w:rPr>
          <w:rFonts w:cs="Arial"/>
          <w:color w:val="000000"/>
          <w:sz w:val="20"/>
          <w:szCs w:val="20"/>
          <w:lang w:eastAsia="es-MX"/>
        </w:rPr>
        <w:t xml:space="preserve">&gt; </w:t>
      </w:r>
    </w:p>
    <w:p w:rsidR="00B52792" w:rsidRPr="00B6762C" w:rsidRDefault="00E90A03" w:rsidP="002F2EF1">
      <w:pPr>
        <w:pStyle w:val="Prrafodelista"/>
        <w:numPr>
          <w:ilvl w:val="1"/>
          <w:numId w:val="7"/>
        </w:num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El sistema continúa con</w:t>
      </w:r>
      <w:r w:rsidR="00B52792" w:rsidRPr="00B6762C">
        <w:rPr>
          <w:rFonts w:cs="Arial"/>
          <w:color w:val="000000"/>
          <w:sz w:val="20"/>
          <w:szCs w:val="20"/>
          <w:lang w:eastAsia="es-MX"/>
        </w:rPr>
        <w:t xml:space="preserve"> el flujo</w:t>
      </w:r>
      <w:r w:rsidR="00B92DBB">
        <w:rPr>
          <w:rFonts w:cs="Arial"/>
          <w:color w:val="000000"/>
          <w:sz w:val="20"/>
          <w:szCs w:val="20"/>
          <w:lang w:eastAsia="es-MX"/>
        </w:rPr>
        <w:t xml:space="preserve"> alterno</w:t>
      </w:r>
      <w:r w:rsidR="00B52792" w:rsidRPr="00B6762C">
        <w:rPr>
          <w:rFonts w:cs="Arial"/>
          <w:color w:val="000000"/>
          <w:sz w:val="20"/>
          <w:szCs w:val="20"/>
          <w:lang w:eastAsia="es-MX"/>
        </w:rPr>
        <w:t xml:space="preserve"> general </w:t>
      </w:r>
      <w:bookmarkStart w:id="24" w:name="AG01_2"/>
      <w:r w:rsidR="00BF542B" w:rsidRPr="00B6762C">
        <w:rPr>
          <w:rFonts w:cs="Arial"/>
          <w:b/>
          <w:color w:val="000000"/>
          <w:sz w:val="20"/>
          <w:szCs w:val="20"/>
          <w:lang w:eastAsia="es-MX"/>
        </w:rPr>
        <w:fldChar w:fldCharType="begin"/>
      </w:r>
      <w:r w:rsidR="00BF542B" w:rsidRPr="00B6762C">
        <w:rPr>
          <w:rFonts w:cs="Arial"/>
          <w:b/>
          <w:color w:val="000000"/>
          <w:sz w:val="20"/>
          <w:szCs w:val="20"/>
          <w:lang w:eastAsia="es-MX"/>
        </w:rPr>
        <w:instrText xml:space="preserve"> HYPERLINK  \l "AG01" </w:instrText>
      </w:r>
      <w:r w:rsidR="00BF542B" w:rsidRPr="00B6762C">
        <w:rPr>
          <w:rFonts w:cs="Arial"/>
          <w:b/>
          <w:color w:val="000000"/>
          <w:sz w:val="20"/>
          <w:szCs w:val="20"/>
          <w:lang w:eastAsia="es-MX"/>
        </w:rPr>
        <w:fldChar w:fldCharType="separate"/>
      </w:r>
      <w:r w:rsidR="007855D2">
        <w:rPr>
          <w:rStyle w:val="Hipervnculo"/>
          <w:rFonts w:cs="Arial"/>
          <w:b/>
          <w:sz w:val="20"/>
          <w:szCs w:val="20"/>
          <w:lang w:eastAsia="es-MX"/>
        </w:rPr>
        <w:t>A</w:t>
      </w:r>
      <w:r w:rsidR="00B52792" w:rsidRPr="00B6762C">
        <w:rPr>
          <w:rStyle w:val="Hipervnculo"/>
          <w:rFonts w:cs="Arial"/>
          <w:b/>
          <w:sz w:val="20"/>
          <w:szCs w:val="20"/>
          <w:lang w:eastAsia="es-MX"/>
        </w:rPr>
        <w:t>G</w:t>
      </w:r>
      <w:r w:rsidR="007855D2">
        <w:rPr>
          <w:rStyle w:val="Hipervnculo"/>
          <w:rFonts w:cs="Arial"/>
          <w:b/>
          <w:sz w:val="20"/>
          <w:szCs w:val="20"/>
          <w:lang w:eastAsia="es-MX"/>
        </w:rPr>
        <w:t>0</w:t>
      </w:r>
      <w:r w:rsidR="00B52792" w:rsidRPr="00B6762C">
        <w:rPr>
          <w:rStyle w:val="Hipervnculo"/>
          <w:rFonts w:cs="Arial"/>
          <w:b/>
          <w:sz w:val="20"/>
          <w:szCs w:val="20"/>
          <w:lang w:eastAsia="es-MX"/>
        </w:rPr>
        <w:t>1 Cerrar Ventana</w:t>
      </w:r>
      <w:r w:rsidR="00BF542B" w:rsidRPr="00B6762C">
        <w:rPr>
          <w:rFonts w:cs="Arial"/>
          <w:b/>
          <w:color w:val="000000"/>
          <w:sz w:val="20"/>
          <w:szCs w:val="20"/>
          <w:lang w:eastAsia="es-MX"/>
        </w:rPr>
        <w:fldChar w:fldCharType="end"/>
      </w:r>
      <w:bookmarkEnd w:id="24"/>
    </w:p>
    <w:p w:rsidR="00DE7D26" w:rsidRPr="0041560F" w:rsidRDefault="0041560F" w:rsidP="0041560F">
      <w:pPr>
        <w:rPr>
          <w:rFonts w:cs="Arial"/>
          <w:sz w:val="20"/>
          <w:szCs w:val="20"/>
        </w:rPr>
      </w:pPr>
      <w:bookmarkStart w:id="25" w:name="paso7_fb"/>
      <w:r>
        <w:rPr>
          <w:rFonts w:cs="Arial"/>
          <w:sz w:val="20"/>
          <w:szCs w:val="20"/>
        </w:rPr>
        <w:t xml:space="preserve">7      </w:t>
      </w:r>
      <w:r w:rsidR="00DE7D26" w:rsidRPr="0041560F">
        <w:rPr>
          <w:rFonts w:cs="Arial"/>
          <w:sz w:val="20"/>
          <w:szCs w:val="20"/>
        </w:rPr>
        <w:t>Finaliza el caso de uso</w:t>
      </w:r>
    </w:p>
    <w:bookmarkEnd w:id="25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28442277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26"/>
    </w:p>
    <w:p w:rsidR="00082CD4" w:rsidRPr="00082CD4" w:rsidRDefault="00082CD4" w:rsidP="00082CD4"/>
    <w:p w:rsidR="00E4694B" w:rsidRDefault="00FC72FB" w:rsidP="00907A15">
      <w:pPr>
        <w:pStyle w:val="Ttulo3"/>
        <w:jc w:val="both"/>
      </w:pPr>
      <w:bookmarkStart w:id="27" w:name="_Toc52616587"/>
      <w:bookmarkStart w:id="28" w:name="_Toc182735731"/>
      <w:bookmarkStart w:id="29" w:name="_Toc284422777"/>
      <w:r>
        <w:lastRenderedPageBreak/>
        <w:t>5.2.1</w:t>
      </w:r>
      <w:r>
        <w:tab/>
      </w:r>
      <w:r w:rsidR="00481C4A" w:rsidRPr="007A1FC8">
        <w:t>Opcionales</w:t>
      </w:r>
      <w:bookmarkEnd w:id="27"/>
      <w:bookmarkEnd w:id="28"/>
      <w:bookmarkEnd w:id="29"/>
    </w:p>
    <w:p w:rsidR="00692080" w:rsidRDefault="00692080" w:rsidP="00692080"/>
    <w:p w:rsidR="00692080" w:rsidRPr="00FA6B61" w:rsidRDefault="00692080" w:rsidP="00E90A03">
      <w:pPr>
        <w:rPr>
          <w:sz w:val="20"/>
          <w:szCs w:val="20"/>
        </w:rPr>
      </w:pPr>
      <w:r w:rsidRPr="00692080">
        <w:rPr>
          <w:sz w:val="20"/>
          <w:szCs w:val="20"/>
        </w:rPr>
        <w:t>N/A</w:t>
      </w:r>
    </w:p>
    <w:p w:rsidR="00FA6B61" w:rsidRDefault="00FA6B61" w:rsidP="00662E8D"/>
    <w:p w:rsidR="00907A15" w:rsidRDefault="00FC72FB" w:rsidP="00692080">
      <w:pPr>
        <w:pStyle w:val="Ttulo3"/>
        <w:jc w:val="both"/>
        <w:rPr>
          <w:bCs w:val="0"/>
        </w:rPr>
      </w:pPr>
      <w:bookmarkStart w:id="30" w:name="_5.2.1.1_AO01_Crear"/>
      <w:bookmarkStart w:id="31" w:name="_Toc284422778"/>
      <w:bookmarkEnd w:id="30"/>
      <w:r>
        <w:t>5.2.2</w:t>
      </w:r>
      <w:r>
        <w:tab/>
      </w:r>
      <w:r w:rsidR="0049112A" w:rsidRPr="0033381A">
        <w:rPr>
          <w:bCs w:val="0"/>
        </w:rPr>
        <w:t>Generales</w:t>
      </w:r>
      <w:bookmarkStart w:id="32" w:name="_AG01_Cancelar"/>
      <w:bookmarkEnd w:id="31"/>
      <w:bookmarkEnd w:id="32"/>
    </w:p>
    <w:p w:rsidR="00B52792" w:rsidRDefault="00B52792" w:rsidP="00B52792"/>
    <w:p w:rsidR="00B52792" w:rsidRDefault="00B52792" w:rsidP="00B52792">
      <w:pPr>
        <w:rPr>
          <w:b/>
        </w:rPr>
      </w:pPr>
      <w:r w:rsidRPr="00BF542B">
        <w:rPr>
          <w:b/>
        </w:rPr>
        <w:t>5.2.2.1</w:t>
      </w:r>
      <w:r w:rsidRPr="00BF542B">
        <w:t xml:space="preserve"> </w:t>
      </w:r>
      <w:r w:rsidR="00BF542B">
        <w:t xml:space="preserve"> </w:t>
      </w:r>
      <w:bookmarkStart w:id="33" w:name="AG01"/>
      <w:r w:rsidR="00BF542B" w:rsidRPr="00BF542B">
        <w:rPr>
          <w:b/>
        </w:rPr>
        <w:fldChar w:fldCharType="begin"/>
      </w:r>
      <w:r w:rsidR="00BF542B" w:rsidRPr="00BF542B">
        <w:rPr>
          <w:b/>
        </w:rPr>
        <w:instrText xml:space="preserve"> HYPERLINK  \l "AG01_2" </w:instrText>
      </w:r>
      <w:r w:rsidR="00BF542B" w:rsidRPr="00BF542B">
        <w:rPr>
          <w:b/>
        </w:rPr>
        <w:fldChar w:fldCharType="separate"/>
      </w:r>
      <w:r w:rsidRPr="00BF542B">
        <w:rPr>
          <w:rStyle w:val="Hipervnculo"/>
          <w:b/>
        </w:rPr>
        <w:t>AG01 Cerrar Ventana</w:t>
      </w:r>
      <w:bookmarkEnd w:id="33"/>
      <w:r w:rsidR="00BF542B" w:rsidRPr="00BF542B">
        <w:rPr>
          <w:b/>
        </w:rPr>
        <w:fldChar w:fldCharType="end"/>
      </w:r>
    </w:p>
    <w:p w:rsidR="00E90A03" w:rsidRPr="00BF542B" w:rsidRDefault="00E90A03" w:rsidP="00B52792"/>
    <w:p w:rsidR="00E4631E" w:rsidRDefault="00E4631E" w:rsidP="002F2EF1">
      <w:pPr>
        <w:pStyle w:val="Prrafodelista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="00743661">
        <w:rPr>
          <w:sz w:val="20"/>
          <w:szCs w:val="20"/>
        </w:rPr>
        <w:t>a ventana actual se cierra</w:t>
      </w:r>
      <w:r w:rsidR="00E90A03" w:rsidRPr="00E90A03">
        <w:rPr>
          <w:sz w:val="20"/>
          <w:szCs w:val="20"/>
        </w:rPr>
        <w:t xml:space="preserve"> </w:t>
      </w:r>
    </w:p>
    <w:p w:rsidR="00585221" w:rsidRPr="00E90A03" w:rsidRDefault="00E4631E" w:rsidP="002F2EF1">
      <w:pPr>
        <w:pStyle w:val="Prrafodelista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E</w:t>
      </w:r>
      <w:r w:rsidR="00E90A03" w:rsidRPr="00E90A03">
        <w:rPr>
          <w:sz w:val="20"/>
          <w:szCs w:val="20"/>
        </w:rPr>
        <w:t xml:space="preserve">l </w:t>
      </w:r>
      <w:r w:rsidR="00E90A03">
        <w:rPr>
          <w:sz w:val="20"/>
          <w:szCs w:val="20"/>
        </w:rPr>
        <w:t>sistema contin</w:t>
      </w:r>
      <w:r w:rsidR="00743661">
        <w:rPr>
          <w:sz w:val="20"/>
          <w:szCs w:val="20"/>
        </w:rPr>
        <w:t xml:space="preserve">úa con </w:t>
      </w:r>
      <w:r w:rsidR="00BF542B" w:rsidRPr="00E90A03">
        <w:rPr>
          <w:sz w:val="20"/>
          <w:szCs w:val="20"/>
        </w:rPr>
        <w:t xml:space="preserve">el </w:t>
      </w:r>
      <w:hyperlink w:anchor="paso7_fb" w:history="1">
        <w:r w:rsidR="00BF542B" w:rsidRPr="006E646A">
          <w:rPr>
            <w:rStyle w:val="Hipervnculo"/>
            <w:b/>
            <w:sz w:val="20"/>
            <w:szCs w:val="20"/>
          </w:rPr>
          <w:t xml:space="preserve">paso </w:t>
        </w:r>
        <w:r w:rsidR="006E646A" w:rsidRPr="006E646A">
          <w:rPr>
            <w:rStyle w:val="Hipervnculo"/>
            <w:b/>
            <w:sz w:val="20"/>
            <w:szCs w:val="20"/>
          </w:rPr>
          <w:t>7</w:t>
        </w:r>
      </w:hyperlink>
      <w:r w:rsidR="00585221" w:rsidRPr="00E90A03">
        <w:rPr>
          <w:sz w:val="20"/>
          <w:szCs w:val="20"/>
        </w:rPr>
        <w:t xml:space="preserve"> del flujo básico</w:t>
      </w:r>
    </w:p>
    <w:p w:rsidR="006D1AEA" w:rsidRPr="00E90A03" w:rsidRDefault="00D22698" w:rsidP="00E90A03">
      <w:pPr>
        <w:rPr>
          <w:rFonts w:cs="Arial"/>
          <w:sz w:val="20"/>
          <w:szCs w:val="20"/>
        </w:rPr>
      </w:pPr>
      <w:r w:rsidRPr="00692080">
        <w:rPr>
          <w:rFonts w:cs="Arial"/>
          <w:sz w:val="20"/>
          <w:szCs w:val="20"/>
        </w:rPr>
        <w:t xml:space="preserve"> </w:t>
      </w:r>
      <w:bookmarkStart w:id="34" w:name="_Toc52616589"/>
      <w:bookmarkStart w:id="35" w:name="_Toc182735733"/>
    </w:p>
    <w:p w:rsidR="00481C4A" w:rsidRPr="00481C4A" w:rsidRDefault="000C224B" w:rsidP="007A1FC8">
      <w:pPr>
        <w:pStyle w:val="Ttulo3"/>
        <w:jc w:val="both"/>
      </w:pPr>
      <w:bookmarkStart w:id="36" w:name="_Toc284422779"/>
      <w:r>
        <w:t>5.2.3</w:t>
      </w:r>
      <w:r>
        <w:tab/>
      </w:r>
      <w:r w:rsidR="00481C4A" w:rsidRPr="00481C4A">
        <w:t>Extraordinarios</w:t>
      </w:r>
      <w:bookmarkEnd w:id="34"/>
      <w:bookmarkEnd w:id="35"/>
      <w:bookmarkEnd w:id="36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7" w:name="_Toc52616590"/>
      <w:bookmarkStart w:id="38" w:name="_Toc182735734"/>
      <w:bookmarkStart w:id="39" w:name="_Toc284422780"/>
      <w:r>
        <w:t>5.2.4</w:t>
      </w:r>
      <w:r>
        <w:tab/>
      </w:r>
      <w:r w:rsidR="00481C4A" w:rsidRPr="00481C4A">
        <w:t>De excepción</w:t>
      </w:r>
      <w:bookmarkEnd w:id="37"/>
      <w:bookmarkEnd w:id="38"/>
      <w:bookmarkEnd w:id="3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0" w:name="_Toc284422781"/>
      <w:r>
        <w:t>5.2.5</w:t>
      </w:r>
      <w:r>
        <w:tab/>
      </w:r>
      <w:r w:rsidR="004F6527">
        <w:t>De Validación</w:t>
      </w:r>
      <w:bookmarkEnd w:id="40"/>
    </w:p>
    <w:p w:rsidR="004F6527" w:rsidRDefault="004F6527" w:rsidP="004F6527">
      <w:pPr>
        <w:pStyle w:val="Textoindependiente"/>
        <w:rPr>
          <w:lang w:eastAsia="en-US"/>
        </w:rPr>
      </w:pPr>
    </w:p>
    <w:p w:rsidR="00F171B4" w:rsidRPr="004A377C" w:rsidRDefault="004A377C" w:rsidP="00411B9E">
      <w:pPr>
        <w:rPr>
          <w:sz w:val="20"/>
          <w:szCs w:val="20"/>
          <w:lang w:eastAsia="es-MX"/>
        </w:rPr>
      </w:pPr>
      <w:bookmarkStart w:id="41" w:name="_5.2.5.1_VA01_Validar"/>
      <w:bookmarkStart w:id="42" w:name="_Toc52616592"/>
      <w:bookmarkStart w:id="43" w:name="_Toc182735736"/>
      <w:bookmarkEnd w:id="41"/>
      <w:r w:rsidRPr="004A377C">
        <w:rPr>
          <w:sz w:val="20"/>
          <w:szCs w:val="20"/>
          <w:lang w:eastAsia="es-MX"/>
        </w:rPr>
        <w:t>N/A</w:t>
      </w:r>
    </w:p>
    <w:p w:rsidR="00A53198" w:rsidRPr="0073380D" w:rsidRDefault="00A53198" w:rsidP="00A53198">
      <w:pPr>
        <w:rPr>
          <w:lang w:eastAsia="es-MX"/>
        </w:rPr>
      </w:pPr>
    </w:p>
    <w:p w:rsidR="00C9200A" w:rsidRPr="005A2D5E" w:rsidRDefault="00C9200A" w:rsidP="005A2D5E">
      <w:pPr>
        <w:pStyle w:val="Ttulo1"/>
        <w:tabs>
          <w:tab w:val="clear" w:pos="720"/>
        </w:tabs>
        <w:autoSpaceDE/>
        <w:autoSpaceDN/>
        <w:adjustRightInd/>
        <w:ind w:left="431" w:hanging="431"/>
      </w:pPr>
      <w:bookmarkStart w:id="44" w:name="_Toc284422782"/>
      <w:r w:rsidRPr="00C9200A">
        <w:rPr>
          <w:bCs w:val="0"/>
        </w:rPr>
        <w:t>6</w:t>
      </w:r>
      <w:r>
        <w:tab/>
      </w:r>
      <w:proofErr w:type="spellStart"/>
      <w:r w:rsidR="00481C4A" w:rsidRPr="007A1FC8">
        <w:t>Poscondiciones</w:t>
      </w:r>
      <w:bookmarkEnd w:id="42"/>
      <w:bookmarkEnd w:id="43"/>
      <w:bookmarkEnd w:id="44"/>
      <w:proofErr w:type="spellEnd"/>
    </w:p>
    <w:p w:rsidR="00D46945" w:rsidRDefault="00FA72C4" w:rsidP="00A906D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5" w:name="_Toc264539610"/>
      <w:bookmarkStart w:id="46" w:name="_Toc284422783"/>
      <w:r>
        <w:rPr>
          <w:rFonts w:cs="Arial"/>
        </w:rPr>
        <w:t>6.1</w:t>
      </w:r>
      <w:r>
        <w:rPr>
          <w:rFonts w:cs="Arial"/>
        </w:rPr>
        <w:tab/>
      </w:r>
      <w:bookmarkEnd w:id="45"/>
      <w:r>
        <w:rPr>
          <w:rFonts w:cs="Arial"/>
        </w:rPr>
        <w:t>Generales</w:t>
      </w:r>
      <w:bookmarkEnd w:id="46"/>
    </w:p>
    <w:p w:rsidR="005A2D5E" w:rsidRPr="00E4631E" w:rsidRDefault="005A2D5E" w:rsidP="00E4631E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Actualización de la</w:t>
      </w:r>
      <w:r w:rsidR="00E4631E">
        <w:rPr>
          <w:sz w:val="20"/>
          <w:szCs w:val="20"/>
        </w:rPr>
        <w:t xml:space="preserve"> cadena original y sello digital en </w:t>
      </w:r>
      <w:proofErr w:type="spellStart"/>
      <w:r w:rsidR="00E4631E">
        <w:rPr>
          <w:sz w:val="20"/>
          <w:szCs w:val="20"/>
        </w:rPr>
        <w:t>TRPDatoFiscal</w:t>
      </w:r>
      <w:proofErr w:type="spellEnd"/>
    </w:p>
    <w:p w:rsidR="005A2D5E" w:rsidRPr="00A906DA" w:rsidRDefault="005A2D5E" w:rsidP="00A906DA">
      <w:pPr>
        <w:rPr>
          <w:sz w:val="20"/>
          <w:szCs w:val="20"/>
        </w:rPr>
      </w:pPr>
    </w:p>
    <w:p w:rsidR="00A906DA" w:rsidRPr="00A906DA" w:rsidRDefault="00A906DA" w:rsidP="00A906DA"/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284422784"/>
      <w:r>
        <w:t>7</w:t>
      </w:r>
      <w:r>
        <w:tab/>
      </w:r>
      <w:r w:rsidR="00D46945">
        <w:t>Anexos</w:t>
      </w:r>
      <w:bookmarkEnd w:id="4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284422785"/>
      <w:bookmarkStart w:id="49" w:name="_Toc207014958"/>
      <w:bookmarkStart w:id="50" w:name="_Toc207088193"/>
      <w:r>
        <w:t>8</w:t>
      </w:r>
      <w:r>
        <w:tab/>
      </w:r>
      <w:r w:rsidR="00160034">
        <w:t>Diagramas</w:t>
      </w:r>
      <w:bookmarkEnd w:id="48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B6762C">
        <w:rPr>
          <w:sz w:val="20"/>
          <w:szCs w:val="20"/>
          <w:lang w:val="es-MX" w:eastAsia="es-MX"/>
        </w:rPr>
        <w:t>Clases\CL_ESC\DCL_ESC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</w:t>
      </w:r>
      <w:r w:rsidR="002565AB">
        <w:rPr>
          <w:sz w:val="20"/>
          <w:szCs w:val="20"/>
          <w:lang w:val="es-MX" w:eastAsia="es-MX"/>
        </w:rPr>
        <w:t>7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D77BD1"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 w:rsidR="00B6762C">
        <w:rPr>
          <w:sz w:val="20"/>
          <w:szCs w:val="20"/>
          <w:lang w:val="es-MX" w:eastAsia="es-MX"/>
        </w:rPr>
        <w:t>Regenerar Sello Digital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</w:t>
      </w:r>
      <w:r w:rsidR="002565AB">
        <w:rPr>
          <w:sz w:val="20"/>
          <w:szCs w:val="20"/>
          <w:lang w:val="es-MX" w:eastAsia="es-MX"/>
        </w:rPr>
        <w:t>7</w:t>
      </w:r>
    </w:p>
    <w:p w:rsidR="00A53198" w:rsidRDefault="00A53198">
      <w:r>
        <w:br w:type="page"/>
      </w:r>
    </w:p>
    <w:p w:rsidR="00EE55AF" w:rsidRPr="0005363D" w:rsidRDefault="000C224B" w:rsidP="0005363D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284422786"/>
      <w:r>
        <w:lastRenderedPageBreak/>
        <w:t>9</w:t>
      </w:r>
      <w:r>
        <w:tab/>
      </w:r>
      <w:r w:rsidR="00160034">
        <w:t>Propuesta de Pantalla</w:t>
      </w:r>
      <w:r w:rsidR="0005363D">
        <w:t>s</w:t>
      </w:r>
      <w:bookmarkEnd w:id="51"/>
    </w:p>
    <w:p w:rsidR="00111DE6" w:rsidRDefault="00111DE6" w:rsidP="0005363D"/>
    <w:p w:rsidR="000005DB" w:rsidRDefault="00EE55AF" w:rsidP="000005DB">
      <w:pPr>
        <w:rPr>
          <w:sz w:val="20"/>
          <w:szCs w:val="20"/>
        </w:rPr>
      </w:pPr>
      <w:r w:rsidRPr="00EE55AF">
        <w:rPr>
          <w:sz w:val="20"/>
          <w:szCs w:val="20"/>
        </w:rPr>
        <w:t>Actualizar</w:t>
      </w:r>
    </w:p>
    <w:p w:rsidR="00EE55AF" w:rsidRPr="00EE55AF" w:rsidRDefault="00EE55AF" w:rsidP="000005DB">
      <w:pPr>
        <w:rPr>
          <w:sz w:val="20"/>
          <w:szCs w:val="20"/>
        </w:rPr>
      </w:pPr>
    </w:p>
    <w:p w:rsidR="000005DB" w:rsidRPr="000005DB" w:rsidRDefault="00D02433" w:rsidP="000005DB">
      <w:r>
        <w:object w:dxaOrig="10893" w:dyaOrig="6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16.5pt" o:ole="">
            <v:imagedata r:id="rId10" o:title=""/>
          </v:shape>
          <o:OLEObject Type="Embed" ProgID="Visio.Drawing.11" ShapeID="_x0000_i1025" DrawAspect="Content" ObjectID="_1358746931" r:id="rId11"/>
        </w:object>
      </w:r>
    </w:p>
    <w:p w:rsidR="000005DB" w:rsidRPr="000005DB" w:rsidRDefault="000005DB" w:rsidP="000005DB"/>
    <w:p w:rsidR="000005DB" w:rsidRPr="000005DB" w:rsidRDefault="000005DB" w:rsidP="000005DB"/>
    <w:p w:rsidR="000005DB" w:rsidRDefault="000005DB" w:rsidP="000005DB"/>
    <w:p w:rsidR="000005DB" w:rsidRDefault="000005DB" w:rsidP="000005DB">
      <w:pPr>
        <w:tabs>
          <w:tab w:val="left" w:pos="1230"/>
        </w:tabs>
      </w:pPr>
      <w:r>
        <w:tab/>
      </w:r>
    </w:p>
    <w:p w:rsidR="000005DB" w:rsidRDefault="000005DB" w:rsidP="000005DB">
      <w:pPr>
        <w:tabs>
          <w:tab w:val="left" w:pos="1230"/>
        </w:tabs>
      </w:pPr>
    </w:p>
    <w:p w:rsidR="000005DB" w:rsidRPr="000005DB" w:rsidRDefault="000005DB" w:rsidP="000005DB">
      <w:pPr>
        <w:tabs>
          <w:tab w:val="left" w:pos="1230"/>
        </w:tabs>
        <w:rPr>
          <w:sz w:val="20"/>
          <w:szCs w:val="20"/>
        </w:rPr>
      </w:pPr>
    </w:p>
    <w:p w:rsidR="00680AA5" w:rsidRDefault="00680AA5" w:rsidP="000005DB"/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284422787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2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6969A5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E946F0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Sandra Liliana Mayorga Bayona</w:t>
            </w:r>
            <w:bookmarkStart w:id="53" w:name="_GoBack"/>
            <w:bookmarkEnd w:id="53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686" w:rsidRDefault="00FB1686" w:rsidP="00514F06">
      <w:pPr>
        <w:pStyle w:val="Ttulo1"/>
      </w:pPr>
      <w:r>
        <w:separator/>
      </w:r>
    </w:p>
  </w:endnote>
  <w:endnote w:type="continuationSeparator" w:id="0">
    <w:p w:rsidR="00FB1686" w:rsidRDefault="00FB168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4AC" w:rsidRDefault="00E034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034AC" w:rsidRDefault="00E034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034AC" w:rsidRPr="00596B48" w:rsidTr="00B01427">
      <w:trPr>
        <w:trHeight w:val="539"/>
      </w:trPr>
      <w:tc>
        <w:tcPr>
          <w:tcW w:w="3331" w:type="dxa"/>
        </w:tcPr>
        <w:p w:rsidR="00E034AC" w:rsidRPr="00596B48" w:rsidRDefault="00E034A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7BBA79B" wp14:editId="1519AD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034AC" w:rsidRDefault="00E034A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E034AC" w:rsidRPr="00B01427" w:rsidRDefault="00E034A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E034AC" w:rsidRPr="00596B48" w:rsidRDefault="00E034A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946F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946F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034AC" w:rsidRPr="00596B48" w:rsidRDefault="00E034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686" w:rsidRDefault="00FB1686" w:rsidP="00514F06">
      <w:pPr>
        <w:pStyle w:val="Ttulo1"/>
      </w:pPr>
      <w:r>
        <w:separator/>
      </w:r>
    </w:p>
  </w:footnote>
  <w:footnote w:type="continuationSeparator" w:id="0">
    <w:p w:rsidR="00FB1686" w:rsidRDefault="00FB168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034AC" w:rsidRPr="00375A5D" w:rsidTr="003E5D6F">
      <w:tc>
        <w:tcPr>
          <w:tcW w:w="4604" w:type="dxa"/>
        </w:tcPr>
        <w:p w:rsidR="00E034AC" w:rsidRPr="00375A5D" w:rsidRDefault="00E034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034AC" w:rsidRPr="00375A5D" w:rsidRDefault="00E034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034AC" w:rsidRPr="00F52321" w:rsidTr="003E5D6F">
      <w:tc>
        <w:tcPr>
          <w:tcW w:w="4604" w:type="dxa"/>
        </w:tcPr>
        <w:p w:rsidR="00E034AC" w:rsidRPr="00BC0D4A" w:rsidRDefault="003A7FA4" w:rsidP="00BC0D4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CUERMESC97</w:t>
          </w:r>
          <w:r w:rsidR="00E034AC" w:rsidRPr="00C70293">
            <w:rPr>
              <w:rFonts w:ascii="Tahoma" w:hAnsi="Tahoma" w:cs="Tahoma"/>
              <w:sz w:val="20"/>
              <w:szCs w:val="20"/>
            </w:rPr>
            <w:t>_</w:t>
          </w:r>
          <w:r w:rsidR="00CB78ED">
            <w:rPr>
              <w:rFonts w:ascii="Tahoma" w:hAnsi="Tahoma" w:cs="Tahoma"/>
              <w:sz w:val="20"/>
              <w:szCs w:val="20"/>
            </w:rPr>
            <w:t>Regenerar</w:t>
          </w:r>
          <w:r>
            <w:rPr>
              <w:rFonts w:ascii="Tahoma" w:hAnsi="Tahoma" w:cs="Tahoma"/>
              <w:sz w:val="20"/>
              <w:szCs w:val="20"/>
            </w:rPr>
            <w:t>SelloDigital</w:t>
          </w:r>
        </w:p>
      </w:tc>
      <w:tc>
        <w:tcPr>
          <w:tcW w:w="4893" w:type="dxa"/>
        </w:tcPr>
        <w:p w:rsidR="00E034AC" w:rsidRPr="005D520D" w:rsidRDefault="00E034AC" w:rsidP="00BC0D4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:09/02/2011 </w:t>
          </w:r>
        </w:p>
      </w:tc>
    </w:tr>
  </w:tbl>
  <w:p w:rsidR="00E034AC" w:rsidRDefault="00E034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034AC" w:rsidTr="003104A1">
      <w:trPr>
        <w:cantSplit/>
        <w:trHeight w:val="1412"/>
      </w:trPr>
      <w:tc>
        <w:tcPr>
          <w:tcW w:w="10114" w:type="dxa"/>
          <w:vAlign w:val="center"/>
        </w:tcPr>
        <w:p w:rsidR="00E034AC" w:rsidRDefault="00E034AC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034AC" w:rsidRPr="00872B53" w:rsidRDefault="00E034AC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E034AC" w:rsidRDefault="00E034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97B"/>
    <w:multiLevelType w:val="multilevel"/>
    <w:tmpl w:val="D8F85754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54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1">
    <w:nsid w:val="04902A98"/>
    <w:multiLevelType w:val="hybridMultilevel"/>
    <w:tmpl w:val="675A6F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AB828B6"/>
    <w:multiLevelType w:val="multilevel"/>
    <w:tmpl w:val="F56AA9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0334F78"/>
    <w:multiLevelType w:val="multilevel"/>
    <w:tmpl w:val="D8F85754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54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6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86105D3"/>
    <w:multiLevelType w:val="hybridMultilevel"/>
    <w:tmpl w:val="4FEEAF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581757"/>
    <w:multiLevelType w:val="multilevel"/>
    <w:tmpl w:val="19E8190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8" w:hanging="1800"/>
      </w:pPr>
      <w:rPr>
        <w:rFonts w:hint="default"/>
      </w:rPr>
    </w:lvl>
  </w:abstractNum>
  <w:abstractNum w:abstractNumId="11">
    <w:nsid w:val="7BB75F3F"/>
    <w:multiLevelType w:val="multilevel"/>
    <w:tmpl w:val="9216E82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3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F43"/>
    <w:rsid w:val="000066EA"/>
    <w:rsid w:val="00006873"/>
    <w:rsid w:val="00022F2F"/>
    <w:rsid w:val="000243F2"/>
    <w:rsid w:val="00027361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F59"/>
    <w:rsid w:val="0005363D"/>
    <w:rsid w:val="00055766"/>
    <w:rsid w:val="00057CF7"/>
    <w:rsid w:val="00064630"/>
    <w:rsid w:val="00065CB2"/>
    <w:rsid w:val="000671A5"/>
    <w:rsid w:val="00074319"/>
    <w:rsid w:val="00082AAD"/>
    <w:rsid w:val="00082CD4"/>
    <w:rsid w:val="00090CEA"/>
    <w:rsid w:val="00093C69"/>
    <w:rsid w:val="00094A61"/>
    <w:rsid w:val="0009650F"/>
    <w:rsid w:val="00096D77"/>
    <w:rsid w:val="000A0597"/>
    <w:rsid w:val="000A1FCE"/>
    <w:rsid w:val="000A2BB6"/>
    <w:rsid w:val="000A56B8"/>
    <w:rsid w:val="000A5CDA"/>
    <w:rsid w:val="000A77DF"/>
    <w:rsid w:val="000B523A"/>
    <w:rsid w:val="000B5641"/>
    <w:rsid w:val="000C224B"/>
    <w:rsid w:val="000C393A"/>
    <w:rsid w:val="000C45BD"/>
    <w:rsid w:val="000D04F1"/>
    <w:rsid w:val="000D243E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15C2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86C7B"/>
    <w:rsid w:val="001927A9"/>
    <w:rsid w:val="00197C99"/>
    <w:rsid w:val="00197D83"/>
    <w:rsid w:val="001A0596"/>
    <w:rsid w:val="001A60C2"/>
    <w:rsid w:val="001A669A"/>
    <w:rsid w:val="001B09A2"/>
    <w:rsid w:val="001B0B8D"/>
    <w:rsid w:val="001B100F"/>
    <w:rsid w:val="001B1A4A"/>
    <w:rsid w:val="001B254E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1405"/>
    <w:rsid w:val="001E20AD"/>
    <w:rsid w:val="001F2EAE"/>
    <w:rsid w:val="001F34A1"/>
    <w:rsid w:val="001F38BE"/>
    <w:rsid w:val="001F395B"/>
    <w:rsid w:val="001F652E"/>
    <w:rsid w:val="001F7B73"/>
    <w:rsid w:val="001F7C30"/>
    <w:rsid w:val="00200213"/>
    <w:rsid w:val="0020099B"/>
    <w:rsid w:val="00203741"/>
    <w:rsid w:val="00205E29"/>
    <w:rsid w:val="002065C2"/>
    <w:rsid w:val="00210174"/>
    <w:rsid w:val="0021039E"/>
    <w:rsid w:val="002177DF"/>
    <w:rsid w:val="00220011"/>
    <w:rsid w:val="00222387"/>
    <w:rsid w:val="00223D45"/>
    <w:rsid w:val="00225DC0"/>
    <w:rsid w:val="00225F50"/>
    <w:rsid w:val="0022637D"/>
    <w:rsid w:val="00227281"/>
    <w:rsid w:val="002311A2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4CB3"/>
    <w:rsid w:val="0024718F"/>
    <w:rsid w:val="00247C95"/>
    <w:rsid w:val="002503CA"/>
    <w:rsid w:val="00250ED5"/>
    <w:rsid w:val="00252DE9"/>
    <w:rsid w:val="0025365C"/>
    <w:rsid w:val="00254BEB"/>
    <w:rsid w:val="002565AB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F10"/>
    <w:rsid w:val="002A4DA3"/>
    <w:rsid w:val="002B1EBB"/>
    <w:rsid w:val="002B34C8"/>
    <w:rsid w:val="002B417D"/>
    <w:rsid w:val="002B52ED"/>
    <w:rsid w:val="002B7A67"/>
    <w:rsid w:val="002B7C5C"/>
    <w:rsid w:val="002B7DAA"/>
    <w:rsid w:val="002C4FDC"/>
    <w:rsid w:val="002D20F5"/>
    <w:rsid w:val="002D4052"/>
    <w:rsid w:val="002D6E72"/>
    <w:rsid w:val="002D7C7F"/>
    <w:rsid w:val="002D7F0B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2EF1"/>
    <w:rsid w:val="002F42CB"/>
    <w:rsid w:val="002F5206"/>
    <w:rsid w:val="002F60E2"/>
    <w:rsid w:val="0030230B"/>
    <w:rsid w:val="00303499"/>
    <w:rsid w:val="0030499A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4B79"/>
    <w:rsid w:val="00336BFF"/>
    <w:rsid w:val="00336C8B"/>
    <w:rsid w:val="003400C4"/>
    <w:rsid w:val="00341547"/>
    <w:rsid w:val="00342F1C"/>
    <w:rsid w:val="00343145"/>
    <w:rsid w:val="00345480"/>
    <w:rsid w:val="0034773B"/>
    <w:rsid w:val="003532CA"/>
    <w:rsid w:val="0035410E"/>
    <w:rsid w:val="003549DB"/>
    <w:rsid w:val="00357987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3A0C"/>
    <w:rsid w:val="003958ED"/>
    <w:rsid w:val="003A20A2"/>
    <w:rsid w:val="003A41CD"/>
    <w:rsid w:val="003A4819"/>
    <w:rsid w:val="003A57F2"/>
    <w:rsid w:val="003A62B0"/>
    <w:rsid w:val="003A7F0E"/>
    <w:rsid w:val="003A7FA4"/>
    <w:rsid w:val="003B24FD"/>
    <w:rsid w:val="003B38AB"/>
    <w:rsid w:val="003C1C04"/>
    <w:rsid w:val="003C50F8"/>
    <w:rsid w:val="003C58D0"/>
    <w:rsid w:val="003C597C"/>
    <w:rsid w:val="003D0F91"/>
    <w:rsid w:val="003D26A7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6FB4"/>
    <w:rsid w:val="003F7C15"/>
    <w:rsid w:val="00411B9E"/>
    <w:rsid w:val="00413A1F"/>
    <w:rsid w:val="0041560F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3FC1"/>
    <w:rsid w:val="00465DB5"/>
    <w:rsid w:val="0046781E"/>
    <w:rsid w:val="004706CC"/>
    <w:rsid w:val="00473318"/>
    <w:rsid w:val="00473B78"/>
    <w:rsid w:val="0047663D"/>
    <w:rsid w:val="00476793"/>
    <w:rsid w:val="00481C4A"/>
    <w:rsid w:val="00485325"/>
    <w:rsid w:val="00485373"/>
    <w:rsid w:val="00485BDF"/>
    <w:rsid w:val="0049112A"/>
    <w:rsid w:val="00491B4C"/>
    <w:rsid w:val="004957FB"/>
    <w:rsid w:val="00496AEE"/>
    <w:rsid w:val="004A18C7"/>
    <w:rsid w:val="004A377C"/>
    <w:rsid w:val="004A3D61"/>
    <w:rsid w:val="004A3E7F"/>
    <w:rsid w:val="004B0A36"/>
    <w:rsid w:val="004B0D88"/>
    <w:rsid w:val="004B18E2"/>
    <w:rsid w:val="004B1F0D"/>
    <w:rsid w:val="004B2BC5"/>
    <w:rsid w:val="004B3D3C"/>
    <w:rsid w:val="004B3FC4"/>
    <w:rsid w:val="004B42C8"/>
    <w:rsid w:val="004B623B"/>
    <w:rsid w:val="004C29B5"/>
    <w:rsid w:val="004C560B"/>
    <w:rsid w:val="004C77B3"/>
    <w:rsid w:val="004C78B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7699"/>
    <w:rsid w:val="005334F4"/>
    <w:rsid w:val="00536C95"/>
    <w:rsid w:val="00537CB4"/>
    <w:rsid w:val="00545E3F"/>
    <w:rsid w:val="00551534"/>
    <w:rsid w:val="0055202B"/>
    <w:rsid w:val="0055504A"/>
    <w:rsid w:val="005560A2"/>
    <w:rsid w:val="00557A1B"/>
    <w:rsid w:val="00567B61"/>
    <w:rsid w:val="00572DCE"/>
    <w:rsid w:val="005742E9"/>
    <w:rsid w:val="00576CBF"/>
    <w:rsid w:val="00580188"/>
    <w:rsid w:val="00585221"/>
    <w:rsid w:val="00591BAA"/>
    <w:rsid w:val="00591EB1"/>
    <w:rsid w:val="00592803"/>
    <w:rsid w:val="00592D43"/>
    <w:rsid w:val="00593042"/>
    <w:rsid w:val="00596B48"/>
    <w:rsid w:val="005A09F5"/>
    <w:rsid w:val="005A0F0D"/>
    <w:rsid w:val="005A2D5E"/>
    <w:rsid w:val="005A45B6"/>
    <w:rsid w:val="005A4796"/>
    <w:rsid w:val="005B2848"/>
    <w:rsid w:val="005B4FAF"/>
    <w:rsid w:val="005B6A4D"/>
    <w:rsid w:val="005B6C04"/>
    <w:rsid w:val="005C1B2B"/>
    <w:rsid w:val="005C45A9"/>
    <w:rsid w:val="005C6DBF"/>
    <w:rsid w:val="005D1D74"/>
    <w:rsid w:val="005D23A6"/>
    <w:rsid w:val="005D3A27"/>
    <w:rsid w:val="005D3B21"/>
    <w:rsid w:val="005D417B"/>
    <w:rsid w:val="005D520D"/>
    <w:rsid w:val="005E1890"/>
    <w:rsid w:val="005E1F9C"/>
    <w:rsid w:val="005E2F2B"/>
    <w:rsid w:val="005E37D4"/>
    <w:rsid w:val="0060151C"/>
    <w:rsid w:val="0060399E"/>
    <w:rsid w:val="006072F8"/>
    <w:rsid w:val="00610041"/>
    <w:rsid w:val="006117D1"/>
    <w:rsid w:val="006132F6"/>
    <w:rsid w:val="0061340C"/>
    <w:rsid w:val="006140D5"/>
    <w:rsid w:val="00615869"/>
    <w:rsid w:val="00615BC4"/>
    <w:rsid w:val="00615C1E"/>
    <w:rsid w:val="00616072"/>
    <w:rsid w:val="00616478"/>
    <w:rsid w:val="0062269B"/>
    <w:rsid w:val="006232C3"/>
    <w:rsid w:val="00626212"/>
    <w:rsid w:val="00626421"/>
    <w:rsid w:val="006332DC"/>
    <w:rsid w:val="00633DC4"/>
    <w:rsid w:val="00634490"/>
    <w:rsid w:val="00635285"/>
    <w:rsid w:val="00635705"/>
    <w:rsid w:val="00643279"/>
    <w:rsid w:val="00650940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7B5E"/>
    <w:rsid w:val="00680AA5"/>
    <w:rsid w:val="00680B58"/>
    <w:rsid w:val="00682246"/>
    <w:rsid w:val="00692080"/>
    <w:rsid w:val="006922ED"/>
    <w:rsid w:val="0069294B"/>
    <w:rsid w:val="00693A3E"/>
    <w:rsid w:val="006958E2"/>
    <w:rsid w:val="006969A5"/>
    <w:rsid w:val="00697112"/>
    <w:rsid w:val="006A1233"/>
    <w:rsid w:val="006A1F98"/>
    <w:rsid w:val="006A2191"/>
    <w:rsid w:val="006A530B"/>
    <w:rsid w:val="006A744A"/>
    <w:rsid w:val="006A7F84"/>
    <w:rsid w:val="006B124C"/>
    <w:rsid w:val="006B51C4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53A7"/>
    <w:rsid w:val="006D645A"/>
    <w:rsid w:val="006D72F3"/>
    <w:rsid w:val="006D7557"/>
    <w:rsid w:val="006E2D65"/>
    <w:rsid w:val="006E3428"/>
    <w:rsid w:val="006E421E"/>
    <w:rsid w:val="006E5DBC"/>
    <w:rsid w:val="006E646A"/>
    <w:rsid w:val="006E656F"/>
    <w:rsid w:val="006F20AC"/>
    <w:rsid w:val="006F22EA"/>
    <w:rsid w:val="006F3E27"/>
    <w:rsid w:val="006F4EB8"/>
    <w:rsid w:val="006F6BF3"/>
    <w:rsid w:val="00700A3B"/>
    <w:rsid w:val="0070356D"/>
    <w:rsid w:val="00703D5D"/>
    <w:rsid w:val="00705392"/>
    <w:rsid w:val="007068F5"/>
    <w:rsid w:val="00707BBC"/>
    <w:rsid w:val="0071000B"/>
    <w:rsid w:val="0071507A"/>
    <w:rsid w:val="007157D6"/>
    <w:rsid w:val="00723FDF"/>
    <w:rsid w:val="00724941"/>
    <w:rsid w:val="0072573B"/>
    <w:rsid w:val="00725FF1"/>
    <w:rsid w:val="00730DEC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1B54"/>
    <w:rsid w:val="0074243B"/>
    <w:rsid w:val="0074295A"/>
    <w:rsid w:val="00743661"/>
    <w:rsid w:val="007439D4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4A17"/>
    <w:rsid w:val="00775F8E"/>
    <w:rsid w:val="00777555"/>
    <w:rsid w:val="00782519"/>
    <w:rsid w:val="007833A5"/>
    <w:rsid w:val="00784763"/>
    <w:rsid w:val="007855D2"/>
    <w:rsid w:val="00786BF9"/>
    <w:rsid w:val="00790196"/>
    <w:rsid w:val="00790C54"/>
    <w:rsid w:val="007948BC"/>
    <w:rsid w:val="00797670"/>
    <w:rsid w:val="00797C4E"/>
    <w:rsid w:val="00797FC3"/>
    <w:rsid w:val="007A1FC8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07B"/>
    <w:rsid w:val="007E4E4D"/>
    <w:rsid w:val="007F0C4A"/>
    <w:rsid w:val="007F23C9"/>
    <w:rsid w:val="007F4C05"/>
    <w:rsid w:val="007F60EF"/>
    <w:rsid w:val="007F6484"/>
    <w:rsid w:val="007F7327"/>
    <w:rsid w:val="00800F7B"/>
    <w:rsid w:val="00801A53"/>
    <w:rsid w:val="00805540"/>
    <w:rsid w:val="00810822"/>
    <w:rsid w:val="00811F2C"/>
    <w:rsid w:val="00813034"/>
    <w:rsid w:val="00813C5E"/>
    <w:rsid w:val="00813F82"/>
    <w:rsid w:val="00817318"/>
    <w:rsid w:val="008202A0"/>
    <w:rsid w:val="008213DC"/>
    <w:rsid w:val="008227D1"/>
    <w:rsid w:val="00822EAC"/>
    <w:rsid w:val="008273E4"/>
    <w:rsid w:val="00830A3D"/>
    <w:rsid w:val="00833ED3"/>
    <w:rsid w:val="0084265E"/>
    <w:rsid w:val="00843C0F"/>
    <w:rsid w:val="00846CC7"/>
    <w:rsid w:val="008474C7"/>
    <w:rsid w:val="00847B4B"/>
    <w:rsid w:val="00851274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808A6"/>
    <w:rsid w:val="00880F6E"/>
    <w:rsid w:val="008817CF"/>
    <w:rsid w:val="00883DA2"/>
    <w:rsid w:val="0088695D"/>
    <w:rsid w:val="00892DD0"/>
    <w:rsid w:val="008935DF"/>
    <w:rsid w:val="00894B60"/>
    <w:rsid w:val="008A19C2"/>
    <w:rsid w:val="008A251B"/>
    <w:rsid w:val="008A4D9A"/>
    <w:rsid w:val="008A598A"/>
    <w:rsid w:val="008B18D7"/>
    <w:rsid w:val="008B5023"/>
    <w:rsid w:val="008B795F"/>
    <w:rsid w:val="008C01B6"/>
    <w:rsid w:val="008C1A12"/>
    <w:rsid w:val="008C27A5"/>
    <w:rsid w:val="008C2D8A"/>
    <w:rsid w:val="008C73E6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5BCE"/>
    <w:rsid w:val="008F7A87"/>
    <w:rsid w:val="009003C6"/>
    <w:rsid w:val="009015F3"/>
    <w:rsid w:val="009032E1"/>
    <w:rsid w:val="0090453B"/>
    <w:rsid w:val="00904A6B"/>
    <w:rsid w:val="009072AB"/>
    <w:rsid w:val="00907A15"/>
    <w:rsid w:val="00907F4A"/>
    <w:rsid w:val="00917213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1CFD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F1C75"/>
    <w:rsid w:val="009F2204"/>
    <w:rsid w:val="009F63D6"/>
    <w:rsid w:val="009F6D98"/>
    <w:rsid w:val="00A006C5"/>
    <w:rsid w:val="00A052FA"/>
    <w:rsid w:val="00A07FE9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D3D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4CD8"/>
    <w:rsid w:val="00A46EAD"/>
    <w:rsid w:val="00A53198"/>
    <w:rsid w:val="00A54B9C"/>
    <w:rsid w:val="00A6084F"/>
    <w:rsid w:val="00A62576"/>
    <w:rsid w:val="00A6310B"/>
    <w:rsid w:val="00A63F43"/>
    <w:rsid w:val="00A640D5"/>
    <w:rsid w:val="00A644B9"/>
    <w:rsid w:val="00A66BED"/>
    <w:rsid w:val="00A71DEC"/>
    <w:rsid w:val="00A72134"/>
    <w:rsid w:val="00A75047"/>
    <w:rsid w:val="00A759D4"/>
    <w:rsid w:val="00A76CA6"/>
    <w:rsid w:val="00A80417"/>
    <w:rsid w:val="00A83771"/>
    <w:rsid w:val="00A846D9"/>
    <w:rsid w:val="00A9059D"/>
    <w:rsid w:val="00A906DA"/>
    <w:rsid w:val="00A93594"/>
    <w:rsid w:val="00A96448"/>
    <w:rsid w:val="00AA5BDC"/>
    <w:rsid w:val="00AA62A7"/>
    <w:rsid w:val="00AA6F79"/>
    <w:rsid w:val="00AB19EE"/>
    <w:rsid w:val="00AB29E9"/>
    <w:rsid w:val="00AB5A72"/>
    <w:rsid w:val="00AB5A88"/>
    <w:rsid w:val="00AC20A7"/>
    <w:rsid w:val="00AC253C"/>
    <w:rsid w:val="00AC3A93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7CF3"/>
    <w:rsid w:val="00B41F17"/>
    <w:rsid w:val="00B445CC"/>
    <w:rsid w:val="00B45B4B"/>
    <w:rsid w:val="00B45BAF"/>
    <w:rsid w:val="00B52792"/>
    <w:rsid w:val="00B52BCD"/>
    <w:rsid w:val="00B53891"/>
    <w:rsid w:val="00B54D14"/>
    <w:rsid w:val="00B63115"/>
    <w:rsid w:val="00B63342"/>
    <w:rsid w:val="00B6762C"/>
    <w:rsid w:val="00B70718"/>
    <w:rsid w:val="00B71BC6"/>
    <w:rsid w:val="00B73AD2"/>
    <w:rsid w:val="00B76D01"/>
    <w:rsid w:val="00B834D7"/>
    <w:rsid w:val="00B847C2"/>
    <w:rsid w:val="00B856AE"/>
    <w:rsid w:val="00B85BB7"/>
    <w:rsid w:val="00B871ED"/>
    <w:rsid w:val="00B9179A"/>
    <w:rsid w:val="00B92DBB"/>
    <w:rsid w:val="00B959D3"/>
    <w:rsid w:val="00B97138"/>
    <w:rsid w:val="00B971A4"/>
    <w:rsid w:val="00B973C1"/>
    <w:rsid w:val="00B97BC5"/>
    <w:rsid w:val="00BA0FC4"/>
    <w:rsid w:val="00BA3122"/>
    <w:rsid w:val="00BA6039"/>
    <w:rsid w:val="00BB0BFE"/>
    <w:rsid w:val="00BB0E18"/>
    <w:rsid w:val="00BB40F9"/>
    <w:rsid w:val="00BB42AB"/>
    <w:rsid w:val="00BB5731"/>
    <w:rsid w:val="00BB724E"/>
    <w:rsid w:val="00BC0D4A"/>
    <w:rsid w:val="00BC5CDD"/>
    <w:rsid w:val="00BD184A"/>
    <w:rsid w:val="00BD5C25"/>
    <w:rsid w:val="00BD75B1"/>
    <w:rsid w:val="00BE07CB"/>
    <w:rsid w:val="00BE0CE1"/>
    <w:rsid w:val="00BE18C5"/>
    <w:rsid w:val="00BE234E"/>
    <w:rsid w:val="00BE3A07"/>
    <w:rsid w:val="00BE4269"/>
    <w:rsid w:val="00BE623E"/>
    <w:rsid w:val="00BE79B6"/>
    <w:rsid w:val="00BF192E"/>
    <w:rsid w:val="00BF5175"/>
    <w:rsid w:val="00BF542B"/>
    <w:rsid w:val="00BF5640"/>
    <w:rsid w:val="00BF7837"/>
    <w:rsid w:val="00C00063"/>
    <w:rsid w:val="00C010FC"/>
    <w:rsid w:val="00C01177"/>
    <w:rsid w:val="00C01D3C"/>
    <w:rsid w:val="00C02DAB"/>
    <w:rsid w:val="00C0691D"/>
    <w:rsid w:val="00C07145"/>
    <w:rsid w:val="00C11A36"/>
    <w:rsid w:val="00C1221B"/>
    <w:rsid w:val="00C13476"/>
    <w:rsid w:val="00C15C18"/>
    <w:rsid w:val="00C170C5"/>
    <w:rsid w:val="00C22B7F"/>
    <w:rsid w:val="00C260C8"/>
    <w:rsid w:val="00C27247"/>
    <w:rsid w:val="00C27877"/>
    <w:rsid w:val="00C2796C"/>
    <w:rsid w:val="00C334D1"/>
    <w:rsid w:val="00C35450"/>
    <w:rsid w:val="00C4021F"/>
    <w:rsid w:val="00C404BD"/>
    <w:rsid w:val="00C4257C"/>
    <w:rsid w:val="00C46530"/>
    <w:rsid w:val="00C516D0"/>
    <w:rsid w:val="00C5646D"/>
    <w:rsid w:val="00C61BC8"/>
    <w:rsid w:val="00C620DD"/>
    <w:rsid w:val="00C70293"/>
    <w:rsid w:val="00C71851"/>
    <w:rsid w:val="00C739F2"/>
    <w:rsid w:val="00C74A4B"/>
    <w:rsid w:val="00C81658"/>
    <w:rsid w:val="00C82345"/>
    <w:rsid w:val="00C8344D"/>
    <w:rsid w:val="00C839D8"/>
    <w:rsid w:val="00C91EFA"/>
    <w:rsid w:val="00C9200A"/>
    <w:rsid w:val="00C93266"/>
    <w:rsid w:val="00C94F98"/>
    <w:rsid w:val="00C97546"/>
    <w:rsid w:val="00C97A80"/>
    <w:rsid w:val="00CA2183"/>
    <w:rsid w:val="00CA3035"/>
    <w:rsid w:val="00CA47E8"/>
    <w:rsid w:val="00CB0234"/>
    <w:rsid w:val="00CB0BD3"/>
    <w:rsid w:val="00CB3A2E"/>
    <w:rsid w:val="00CB3B89"/>
    <w:rsid w:val="00CB78ED"/>
    <w:rsid w:val="00CB7F03"/>
    <w:rsid w:val="00CC2DB1"/>
    <w:rsid w:val="00CC64E7"/>
    <w:rsid w:val="00CC7E66"/>
    <w:rsid w:val="00CE147C"/>
    <w:rsid w:val="00CE1627"/>
    <w:rsid w:val="00CF1674"/>
    <w:rsid w:val="00CF2C3B"/>
    <w:rsid w:val="00CF4311"/>
    <w:rsid w:val="00CF5C60"/>
    <w:rsid w:val="00CF5D4E"/>
    <w:rsid w:val="00CF5F52"/>
    <w:rsid w:val="00D00283"/>
    <w:rsid w:val="00D02433"/>
    <w:rsid w:val="00D02C18"/>
    <w:rsid w:val="00D0319B"/>
    <w:rsid w:val="00D065F2"/>
    <w:rsid w:val="00D06D0B"/>
    <w:rsid w:val="00D1269E"/>
    <w:rsid w:val="00D147A3"/>
    <w:rsid w:val="00D1535E"/>
    <w:rsid w:val="00D15DA8"/>
    <w:rsid w:val="00D1606C"/>
    <w:rsid w:val="00D21CC9"/>
    <w:rsid w:val="00D22698"/>
    <w:rsid w:val="00D22ACE"/>
    <w:rsid w:val="00D32808"/>
    <w:rsid w:val="00D32CE5"/>
    <w:rsid w:val="00D33B4B"/>
    <w:rsid w:val="00D347AA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3F4"/>
    <w:rsid w:val="00D65EF8"/>
    <w:rsid w:val="00D6613C"/>
    <w:rsid w:val="00D730A8"/>
    <w:rsid w:val="00D751A5"/>
    <w:rsid w:val="00D77BD1"/>
    <w:rsid w:val="00D8224D"/>
    <w:rsid w:val="00D865F4"/>
    <w:rsid w:val="00D86D1E"/>
    <w:rsid w:val="00D90F6C"/>
    <w:rsid w:val="00D918CE"/>
    <w:rsid w:val="00D95BB2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C1E3D"/>
    <w:rsid w:val="00DC2B16"/>
    <w:rsid w:val="00DC5307"/>
    <w:rsid w:val="00DC59BC"/>
    <w:rsid w:val="00DC6AD0"/>
    <w:rsid w:val="00DC716F"/>
    <w:rsid w:val="00DD1327"/>
    <w:rsid w:val="00DD3110"/>
    <w:rsid w:val="00DD365B"/>
    <w:rsid w:val="00DD61C4"/>
    <w:rsid w:val="00DD7890"/>
    <w:rsid w:val="00DD7EDE"/>
    <w:rsid w:val="00DE0123"/>
    <w:rsid w:val="00DE2337"/>
    <w:rsid w:val="00DE7346"/>
    <w:rsid w:val="00DE7D26"/>
    <w:rsid w:val="00DF1F20"/>
    <w:rsid w:val="00DF2E03"/>
    <w:rsid w:val="00DF3C27"/>
    <w:rsid w:val="00DF5063"/>
    <w:rsid w:val="00DF617A"/>
    <w:rsid w:val="00DF771F"/>
    <w:rsid w:val="00E01B60"/>
    <w:rsid w:val="00E034AC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30612"/>
    <w:rsid w:val="00E31A10"/>
    <w:rsid w:val="00E325EF"/>
    <w:rsid w:val="00E32F17"/>
    <w:rsid w:val="00E332D7"/>
    <w:rsid w:val="00E337A3"/>
    <w:rsid w:val="00E36A76"/>
    <w:rsid w:val="00E36F41"/>
    <w:rsid w:val="00E4631E"/>
    <w:rsid w:val="00E4694B"/>
    <w:rsid w:val="00E517C0"/>
    <w:rsid w:val="00E551D9"/>
    <w:rsid w:val="00E55775"/>
    <w:rsid w:val="00E57041"/>
    <w:rsid w:val="00E57AB1"/>
    <w:rsid w:val="00E57DCB"/>
    <w:rsid w:val="00E60A38"/>
    <w:rsid w:val="00E623CE"/>
    <w:rsid w:val="00E6339F"/>
    <w:rsid w:val="00E63450"/>
    <w:rsid w:val="00E67EE9"/>
    <w:rsid w:val="00E7055B"/>
    <w:rsid w:val="00E728E8"/>
    <w:rsid w:val="00E74481"/>
    <w:rsid w:val="00E7563E"/>
    <w:rsid w:val="00E82848"/>
    <w:rsid w:val="00E83D6A"/>
    <w:rsid w:val="00E873A1"/>
    <w:rsid w:val="00E903E2"/>
    <w:rsid w:val="00E90A03"/>
    <w:rsid w:val="00E946F0"/>
    <w:rsid w:val="00EA19F8"/>
    <w:rsid w:val="00EA434D"/>
    <w:rsid w:val="00EA7B1A"/>
    <w:rsid w:val="00EB00D7"/>
    <w:rsid w:val="00EB0259"/>
    <w:rsid w:val="00EB154D"/>
    <w:rsid w:val="00EB29AB"/>
    <w:rsid w:val="00EB4D23"/>
    <w:rsid w:val="00EB6EA1"/>
    <w:rsid w:val="00EB7666"/>
    <w:rsid w:val="00EB78AE"/>
    <w:rsid w:val="00EC1BF2"/>
    <w:rsid w:val="00EC3CC9"/>
    <w:rsid w:val="00EC4214"/>
    <w:rsid w:val="00EC5503"/>
    <w:rsid w:val="00ED0253"/>
    <w:rsid w:val="00ED0DF4"/>
    <w:rsid w:val="00ED1A2F"/>
    <w:rsid w:val="00ED1F00"/>
    <w:rsid w:val="00ED2A60"/>
    <w:rsid w:val="00EE102F"/>
    <w:rsid w:val="00EE2029"/>
    <w:rsid w:val="00EE2881"/>
    <w:rsid w:val="00EE4430"/>
    <w:rsid w:val="00EE55AF"/>
    <w:rsid w:val="00EF1328"/>
    <w:rsid w:val="00EF1E70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6B30"/>
    <w:rsid w:val="00F36E8B"/>
    <w:rsid w:val="00F40306"/>
    <w:rsid w:val="00F429C9"/>
    <w:rsid w:val="00F4388D"/>
    <w:rsid w:val="00F45C49"/>
    <w:rsid w:val="00F46075"/>
    <w:rsid w:val="00F563DB"/>
    <w:rsid w:val="00F6112B"/>
    <w:rsid w:val="00F62936"/>
    <w:rsid w:val="00F70B77"/>
    <w:rsid w:val="00F7568E"/>
    <w:rsid w:val="00F802E5"/>
    <w:rsid w:val="00F84052"/>
    <w:rsid w:val="00F87C05"/>
    <w:rsid w:val="00F87FF5"/>
    <w:rsid w:val="00F94849"/>
    <w:rsid w:val="00FA3494"/>
    <w:rsid w:val="00FA5974"/>
    <w:rsid w:val="00FA6B61"/>
    <w:rsid w:val="00FA72C4"/>
    <w:rsid w:val="00FB1686"/>
    <w:rsid w:val="00FB2433"/>
    <w:rsid w:val="00FB2E50"/>
    <w:rsid w:val="00FB4E26"/>
    <w:rsid w:val="00FC1F79"/>
    <w:rsid w:val="00FC4956"/>
    <w:rsid w:val="00FC4B96"/>
    <w:rsid w:val="00FC6D97"/>
    <w:rsid w:val="00FC72FB"/>
    <w:rsid w:val="00FC789D"/>
    <w:rsid w:val="00FC7C08"/>
    <w:rsid w:val="00FD68A1"/>
    <w:rsid w:val="00FE0C00"/>
    <w:rsid w:val="00FE17A9"/>
    <w:rsid w:val="00FE1CAC"/>
    <w:rsid w:val="00FE3AB4"/>
    <w:rsid w:val="00FF36FF"/>
    <w:rsid w:val="00FF4F6E"/>
    <w:rsid w:val="00FF6194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22AF4-316D-4E47-9435-588AC81C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1062</TotalTime>
  <Pages>8</Pages>
  <Words>930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6036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Sandra Mayorga</cp:lastModifiedBy>
  <cp:revision>76</cp:revision>
  <cp:lastPrinted>2008-09-11T22:09:00Z</cp:lastPrinted>
  <dcterms:created xsi:type="dcterms:W3CDTF">2011-01-28T23:33:00Z</dcterms:created>
  <dcterms:modified xsi:type="dcterms:W3CDTF">2011-02-09T14:56:00Z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