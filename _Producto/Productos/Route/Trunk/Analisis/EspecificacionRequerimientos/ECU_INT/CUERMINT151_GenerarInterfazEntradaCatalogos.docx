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CD28F3" w:rsidRDefault="00FE1CAC" w:rsidP="0060151C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13518D">
        <w:t>Entrada de Catálogos</w:t>
      </w:r>
      <w:r w:rsidR="00CD28F3">
        <w:t xml:space="preserve"> –</w:t>
      </w:r>
    </w:p>
    <w:p w:rsidR="0060151C" w:rsidRPr="00CA7A7F" w:rsidRDefault="0013518D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CUERMINT151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13518D" w:rsidP="008C7E3A">
            <w:pPr>
              <w:pStyle w:val="Tabletext"/>
              <w:jc w:val="center"/>
            </w:pPr>
            <w:r>
              <w:t>20/05</w:t>
            </w:r>
            <w:r w:rsidR="00533FCB">
              <w:t>/201</w:t>
            </w:r>
            <w:r>
              <w:t>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Generar Interfaz </w:t>
            </w:r>
            <w:r w:rsidR="0013518D">
              <w:t xml:space="preserve">de Entrada de catálogos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13518D">
            <w:pPr>
              <w:pStyle w:val="Tabletext"/>
            </w:pPr>
            <w:r>
              <w:t>Folio CAI 000</w:t>
            </w:r>
            <w:r w:rsidR="00D60A36">
              <w:t>3084</w:t>
            </w:r>
          </w:p>
        </w:tc>
        <w:tc>
          <w:tcPr>
            <w:tcW w:w="2304" w:type="dxa"/>
          </w:tcPr>
          <w:p w:rsidR="00533FCB" w:rsidRDefault="0013518D" w:rsidP="008C7E3A">
            <w:pPr>
              <w:pStyle w:val="Tabletex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2B7B3C" w:rsidRDefault="002B7B3C" w:rsidP="002B7B3C">
            <w:pPr>
              <w:pStyle w:val="Tabletext"/>
              <w:jc w:val="center"/>
              <w:rPr>
                <w:highlight w:val="yellow"/>
              </w:rPr>
            </w:pPr>
            <w:r w:rsidRPr="002B7B3C">
              <w:rPr>
                <w:highlight w:val="yellow"/>
              </w:rPr>
              <w:t>28/01/2015</w:t>
            </w:r>
          </w:p>
        </w:tc>
        <w:tc>
          <w:tcPr>
            <w:tcW w:w="1152" w:type="dxa"/>
          </w:tcPr>
          <w:p w:rsidR="007948BC" w:rsidRPr="002B7B3C" w:rsidRDefault="002B7B3C" w:rsidP="002B7B3C">
            <w:pPr>
              <w:pStyle w:val="Tabletext"/>
              <w:jc w:val="center"/>
              <w:rPr>
                <w:highlight w:val="yellow"/>
              </w:rPr>
            </w:pPr>
            <w:r w:rsidRPr="002B7B3C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2B7B3C" w:rsidRDefault="002B7B3C" w:rsidP="00DF3C27">
            <w:pPr>
              <w:pStyle w:val="Tabletext"/>
              <w:rPr>
                <w:highlight w:val="yellow"/>
              </w:rPr>
            </w:pPr>
            <w:r w:rsidRPr="002B7B3C">
              <w:rPr>
                <w:highlight w:val="yellow"/>
              </w:rPr>
              <w:t>Folio CAI:0003414</w:t>
            </w:r>
          </w:p>
          <w:p w:rsidR="002B7B3C" w:rsidRPr="002B7B3C" w:rsidRDefault="002B7B3C" w:rsidP="00DF3C27">
            <w:pPr>
              <w:pStyle w:val="Tabletext"/>
              <w:rPr>
                <w:highlight w:val="yellow"/>
              </w:rPr>
            </w:pPr>
            <w:r w:rsidRPr="002B7B3C">
              <w:rPr>
                <w:highlight w:val="yellow"/>
              </w:rPr>
              <w:t>Se tomará la información de las cuentas contables del catálogo de Almacenes y se registrará en el campo Teléfono de la tabla tmp_Almacen</w:t>
            </w:r>
          </w:p>
          <w:p w:rsidR="002B7B3C" w:rsidRPr="002B7B3C" w:rsidRDefault="002B7B3C" w:rsidP="00DF3C27">
            <w:pPr>
              <w:pStyle w:val="Tabletext"/>
              <w:rPr>
                <w:highlight w:val="yellow"/>
              </w:rPr>
            </w:pPr>
          </w:p>
          <w:p w:rsidR="002B7B3C" w:rsidRPr="002B7B3C" w:rsidRDefault="002B7B3C" w:rsidP="00DF3C27">
            <w:pPr>
              <w:pStyle w:val="Tabletext"/>
              <w:rPr>
                <w:highlight w:val="yellow"/>
              </w:rPr>
            </w:pPr>
            <w:r w:rsidRPr="002B7B3C">
              <w:rPr>
                <w:highlight w:val="yellow"/>
              </w:rPr>
              <w:t>Se realiza en la versión 4.6.0.1 y se replica a partir de la 4.7.2.0</w:t>
            </w:r>
          </w:p>
        </w:tc>
        <w:tc>
          <w:tcPr>
            <w:tcW w:w="2304" w:type="dxa"/>
          </w:tcPr>
          <w:p w:rsidR="007948BC" w:rsidRPr="002B7B3C" w:rsidRDefault="002B7B3C" w:rsidP="002B7B3C">
            <w:pPr>
              <w:pStyle w:val="Tabletext"/>
              <w:jc w:val="left"/>
              <w:rPr>
                <w:highlight w:val="yellow"/>
              </w:rPr>
            </w:pPr>
            <w:r w:rsidRPr="002B7B3C">
              <w:rPr>
                <w:highlight w:val="yellow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7440E4" w:rsidRDefault="007440E4" w:rsidP="007440E4">
            <w:pPr>
              <w:pStyle w:val="Tabletext"/>
              <w:jc w:val="center"/>
              <w:rPr>
                <w:highlight w:val="green"/>
              </w:rPr>
            </w:pPr>
            <w:r w:rsidRPr="007440E4">
              <w:rPr>
                <w:highlight w:val="green"/>
              </w:rPr>
              <w:t>07/06/2016</w:t>
            </w:r>
          </w:p>
        </w:tc>
        <w:tc>
          <w:tcPr>
            <w:tcW w:w="1152" w:type="dxa"/>
          </w:tcPr>
          <w:p w:rsidR="007948BC" w:rsidRPr="007440E4" w:rsidRDefault="007440E4" w:rsidP="007440E4">
            <w:pPr>
              <w:pStyle w:val="Tabletext"/>
              <w:jc w:val="center"/>
              <w:rPr>
                <w:highlight w:val="green"/>
              </w:rPr>
            </w:pPr>
            <w:r w:rsidRPr="007440E4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7948BC" w:rsidRPr="007440E4" w:rsidRDefault="007440E4" w:rsidP="00DF3C27">
            <w:pPr>
              <w:pStyle w:val="Tabletext"/>
              <w:rPr>
                <w:highlight w:val="green"/>
              </w:rPr>
            </w:pPr>
            <w:r w:rsidRPr="007440E4">
              <w:rPr>
                <w:highlight w:val="green"/>
              </w:rPr>
              <w:t>Folio CAI:0003934</w:t>
            </w:r>
          </w:p>
          <w:p w:rsidR="007440E4" w:rsidRPr="007440E4" w:rsidRDefault="007440E4" w:rsidP="00DF3C27">
            <w:pPr>
              <w:pStyle w:val="Tabletext"/>
            </w:pPr>
            <w:r w:rsidRPr="007440E4">
              <w:rPr>
                <w:highlight w:val="green"/>
              </w:rPr>
              <w:t>Se eliminará la validación para inactivar el cliente en caso de que el campo Blocked de la tabla CatCliSaldo este en 3 y en lugar de eso se inactivarán sus formas de venta relacionadas</w:t>
            </w:r>
          </w:p>
          <w:p w:rsidR="007440E4" w:rsidRPr="007440E4" w:rsidRDefault="007440E4" w:rsidP="00DF3C27">
            <w:pPr>
              <w:pStyle w:val="Tabletext"/>
            </w:pPr>
          </w:p>
          <w:p w:rsidR="007440E4" w:rsidRPr="007440E4" w:rsidRDefault="007440E4" w:rsidP="00DF3C27">
            <w:pPr>
              <w:pStyle w:val="Tabletext"/>
              <w:rPr>
                <w:b/>
              </w:rPr>
            </w:pPr>
            <w:r w:rsidRPr="007440E4">
              <w:rPr>
                <w:b/>
                <w:color w:val="FF0000"/>
              </w:rPr>
              <w:t>Se realiza en la versión 4.6.0.1 y se replica a partir de la 4.12.1.0</w:t>
            </w:r>
          </w:p>
        </w:tc>
        <w:tc>
          <w:tcPr>
            <w:tcW w:w="2304" w:type="dxa"/>
          </w:tcPr>
          <w:p w:rsidR="007948BC" w:rsidRPr="00CA7A7F" w:rsidRDefault="007440E4" w:rsidP="007440E4">
            <w:pPr>
              <w:pStyle w:val="Tabletext"/>
              <w:jc w:val="left"/>
            </w:pPr>
            <w:r w:rsidRPr="007440E4">
              <w:rPr>
                <w:highlight w:val="green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92578D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96119864" w:history="1">
        <w:r w:rsidR="0092578D" w:rsidRPr="00A32445">
          <w:rPr>
            <w:rStyle w:val="Hipervnculo"/>
            <w:lang w:val="es-GT"/>
          </w:rPr>
          <w:t xml:space="preserve">Especificación de Casos de Uso: </w:t>
        </w:r>
        <w:r w:rsidR="0092578D" w:rsidRPr="00A32445">
          <w:rPr>
            <w:rStyle w:val="Hipervnculo"/>
          </w:rPr>
          <w:t>Generar Interfaz de Entrada de Catálogos – CUERMINT51</w:t>
        </w:r>
        <w:r w:rsidR="0092578D">
          <w:rPr>
            <w:webHidden/>
          </w:rPr>
          <w:tab/>
        </w:r>
        <w:r w:rsidR="0092578D">
          <w:rPr>
            <w:webHidden/>
          </w:rPr>
          <w:fldChar w:fldCharType="begin"/>
        </w:r>
        <w:r w:rsidR="0092578D">
          <w:rPr>
            <w:webHidden/>
          </w:rPr>
          <w:instrText xml:space="preserve"> PAGEREF _Toc396119864 \h </w:instrText>
        </w:r>
        <w:r w:rsidR="0092578D">
          <w:rPr>
            <w:webHidden/>
          </w:rPr>
        </w:r>
        <w:r w:rsidR="0092578D">
          <w:rPr>
            <w:webHidden/>
          </w:rPr>
          <w:fldChar w:fldCharType="separate"/>
        </w:r>
        <w:r w:rsidR="0092578D">
          <w:rPr>
            <w:webHidden/>
          </w:rPr>
          <w:t>4</w:t>
        </w:r>
        <w:r w:rsidR="0092578D">
          <w:rPr>
            <w:webHidden/>
          </w:rPr>
          <w:fldChar w:fldCharType="end"/>
        </w:r>
      </w:hyperlink>
    </w:p>
    <w:p w:rsidR="0092578D" w:rsidRDefault="00573C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119865" w:history="1">
        <w:r w:rsidR="0092578D" w:rsidRPr="00A32445">
          <w:rPr>
            <w:rStyle w:val="Hipervnculo"/>
          </w:rPr>
          <w:t>Introducción</w:t>
        </w:r>
        <w:r w:rsidR="0092578D">
          <w:rPr>
            <w:webHidden/>
          </w:rPr>
          <w:tab/>
        </w:r>
        <w:r w:rsidR="0092578D">
          <w:rPr>
            <w:webHidden/>
          </w:rPr>
          <w:fldChar w:fldCharType="begin"/>
        </w:r>
        <w:r w:rsidR="0092578D">
          <w:rPr>
            <w:webHidden/>
          </w:rPr>
          <w:instrText xml:space="preserve"> PAGEREF _Toc396119865 \h </w:instrText>
        </w:r>
        <w:r w:rsidR="0092578D">
          <w:rPr>
            <w:webHidden/>
          </w:rPr>
        </w:r>
        <w:r w:rsidR="0092578D">
          <w:rPr>
            <w:webHidden/>
          </w:rPr>
          <w:fldChar w:fldCharType="separate"/>
        </w:r>
        <w:r w:rsidR="0092578D">
          <w:rPr>
            <w:webHidden/>
          </w:rPr>
          <w:t>4</w:t>
        </w:r>
        <w:r w:rsidR="0092578D">
          <w:rPr>
            <w:webHidden/>
          </w:rPr>
          <w:fldChar w:fldCharType="end"/>
        </w:r>
      </w:hyperlink>
    </w:p>
    <w:p w:rsidR="0092578D" w:rsidRDefault="00573C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119866" w:history="1">
        <w:r w:rsidR="0092578D" w:rsidRPr="00A32445">
          <w:rPr>
            <w:rStyle w:val="Hipervnculo"/>
          </w:rPr>
          <w:t>Caso de uso: Generar Interfaz de Entrada de Catálogos – CUERMINT151</w:t>
        </w:r>
        <w:r w:rsidR="0092578D">
          <w:rPr>
            <w:webHidden/>
          </w:rPr>
          <w:tab/>
        </w:r>
        <w:r w:rsidR="0092578D">
          <w:rPr>
            <w:webHidden/>
          </w:rPr>
          <w:fldChar w:fldCharType="begin"/>
        </w:r>
        <w:r w:rsidR="0092578D">
          <w:rPr>
            <w:webHidden/>
          </w:rPr>
          <w:instrText xml:space="preserve"> PAGEREF _Toc396119866 \h </w:instrText>
        </w:r>
        <w:r w:rsidR="0092578D">
          <w:rPr>
            <w:webHidden/>
          </w:rPr>
        </w:r>
        <w:r w:rsidR="0092578D">
          <w:rPr>
            <w:webHidden/>
          </w:rPr>
          <w:fldChar w:fldCharType="separate"/>
        </w:r>
        <w:r w:rsidR="0092578D">
          <w:rPr>
            <w:webHidden/>
          </w:rPr>
          <w:t>4</w:t>
        </w:r>
        <w:r w:rsidR="0092578D">
          <w:rPr>
            <w:webHidden/>
          </w:rPr>
          <w:fldChar w:fldCharType="end"/>
        </w:r>
      </w:hyperlink>
    </w:p>
    <w:p w:rsidR="0092578D" w:rsidRDefault="00573CA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119867" w:history="1">
        <w:r w:rsidR="0092578D" w:rsidRPr="00A32445">
          <w:rPr>
            <w:rStyle w:val="Hipervnculo"/>
            <w:rFonts w:cs="Arial"/>
            <w:noProof/>
            <w:lang w:val="es-MX"/>
          </w:rPr>
          <w:t>1.1</w:t>
        </w:r>
        <w:r w:rsidR="0092578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2578D" w:rsidRPr="00A32445">
          <w:rPr>
            <w:rStyle w:val="Hipervnculo"/>
            <w:rFonts w:cs="Arial"/>
            <w:noProof/>
            <w:lang w:val="es-MX"/>
          </w:rPr>
          <w:t>Descripción</w:t>
        </w:r>
        <w:r w:rsidR="0092578D">
          <w:rPr>
            <w:noProof/>
            <w:webHidden/>
          </w:rPr>
          <w:tab/>
        </w:r>
        <w:r w:rsidR="0092578D">
          <w:rPr>
            <w:noProof/>
            <w:webHidden/>
          </w:rPr>
          <w:fldChar w:fldCharType="begin"/>
        </w:r>
        <w:r w:rsidR="0092578D">
          <w:rPr>
            <w:noProof/>
            <w:webHidden/>
          </w:rPr>
          <w:instrText xml:space="preserve"> PAGEREF _Toc396119867 \h </w:instrText>
        </w:r>
        <w:r w:rsidR="0092578D">
          <w:rPr>
            <w:noProof/>
            <w:webHidden/>
          </w:rPr>
        </w:r>
        <w:r w:rsidR="0092578D">
          <w:rPr>
            <w:noProof/>
            <w:webHidden/>
          </w:rPr>
          <w:fldChar w:fldCharType="separate"/>
        </w:r>
        <w:r w:rsidR="0092578D">
          <w:rPr>
            <w:noProof/>
            <w:webHidden/>
          </w:rPr>
          <w:t>4</w:t>
        </w:r>
        <w:r w:rsidR="0092578D">
          <w:rPr>
            <w:noProof/>
            <w:webHidden/>
          </w:rPr>
          <w:fldChar w:fldCharType="end"/>
        </w:r>
      </w:hyperlink>
    </w:p>
    <w:p w:rsidR="0092578D" w:rsidRDefault="00573C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119868" w:history="1">
        <w:r w:rsidR="0092578D" w:rsidRPr="00A32445">
          <w:rPr>
            <w:rStyle w:val="Hipervnculo"/>
          </w:rPr>
          <w:t>Diagrama de Casos de Uso</w:t>
        </w:r>
        <w:r w:rsidR="0092578D">
          <w:rPr>
            <w:webHidden/>
          </w:rPr>
          <w:tab/>
        </w:r>
        <w:r w:rsidR="0092578D">
          <w:rPr>
            <w:webHidden/>
          </w:rPr>
          <w:fldChar w:fldCharType="begin"/>
        </w:r>
        <w:r w:rsidR="0092578D">
          <w:rPr>
            <w:webHidden/>
          </w:rPr>
          <w:instrText xml:space="preserve"> PAGEREF _Toc396119868 \h </w:instrText>
        </w:r>
        <w:r w:rsidR="0092578D">
          <w:rPr>
            <w:webHidden/>
          </w:rPr>
        </w:r>
        <w:r w:rsidR="0092578D">
          <w:rPr>
            <w:webHidden/>
          </w:rPr>
          <w:fldChar w:fldCharType="separate"/>
        </w:r>
        <w:r w:rsidR="0092578D">
          <w:rPr>
            <w:webHidden/>
          </w:rPr>
          <w:t>4</w:t>
        </w:r>
        <w:r w:rsidR="0092578D">
          <w:rPr>
            <w:webHidden/>
          </w:rPr>
          <w:fldChar w:fldCharType="end"/>
        </w:r>
      </w:hyperlink>
    </w:p>
    <w:p w:rsidR="0092578D" w:rsidRDefault="00573C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119869" w:history="1">
        <w:r w:rsidR="0092578D" w:rsidRPr="00A32445">
          <w:rPr>
            <w:rStyle w:val="Hipervnculo"/>
          </w:rPr>
          <w:t>Precondiciones</w:t>
        </w:r>
        <w:r w:rsidR="0092578D">
          <w:rPr>
            <w:webHidden/>
          </w:rPr>
          <w:tab/>
        </w:r>
        <w:r w:rsidR="0092578D">
          <w:rPr>
            <w:webHidden/>
          </w:rPr>
          <w:fldChar w:fldCharType="begin"/>
        </w:r>
        <w:r w:rsidR="0092578D">
          <w:rPr>
            <w:webHidden/>
          </w:rPr>
          <w:instrText xml:space="preserve"> PAGEREF _Toc396119869 \h </w:instrText>
        </w:r>
        <w:r w:rsidR="0092578D">
          <w:rPr>
            <w:webHidden/>
          </w:rPr>
        </w:r>
        <w:r w:rsidR="0092578D">
          <w:rPr>
            <w:webHidden/>
          </w:rPr>
          <w:fldChar w:fldCharType="separate"/>
        </w:r>
        <w:r w:rsidR="0092578D">
          <w:rPr>
            <w:webHidden/>
          </w:rPr>
          <w:t>4</w:t>
        </w:r>
        <w:r w:rsidR="0092578D">
          <w:rPr>
            <w:webHidden/>
          </w:rPr>
          <w:fldChar w:fldCharType="end"/>
        </w:r>
      </w:hyperlink>
    </w:p>
    <w:p w:rsidR="0092578D" w:rsidRDefault="00573CA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119870" w:history="1">
        <w:r w:rsidR="0092578D" w:rsidRPr="00A32445">
          <w:rPr>
            <w:rStyle w:val="Hipervnculo"/>
            <w:rFonts w:cs="Arial"/>
            <w:noProof/>
          </w:rPr>
          <w:t>1.2</w:t>
        </w:r>
        <w:r w:rsidR="0092578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2578D" w:rsidRPr="00A32445">
          <w:rPr>
            <w:rStyle w:val="Hipervnculo"/>
            <w:rFonts w:cs="Arial"/>
            <w:noProof/>
          </w:rPr>
          <w:t>Generales</w:t>
        </w:r>
        <w:r w:rsidR="0092578D">
          <w:rPr>
            <w:noProof/>
            <w:webHidden/>
          </w:rPr>
          <w:tab/>
        </w:r>
        <w:r w:rsidR="0092578D">
          <w:rPr>
            <w:noProof/>
            <w:webHidden/>
          </w:rPr>
          <w:fldChar w:fldCharType="begin"/>
        </w:r>
        <w:r w:rsidR="0092578D">
          <w:rPr>
            <w:noProof/>
            <w:webHidden/>
          </w:rPr>
          <w:instrText xml:space="preserve"> PAGEREF _Toc396119870 \h </w:instrText>
        </w:r>
        <w:r w:rsidR="0092578D">
          <w:rPr>
            <w:noProof/>
            <w:webHidden/>
          </w:rPr>
        </w:r>
        <w:r w:rsidR="0092578D">
          <w:rPr>
            <w:noProof/>
            <w:webHidden/>
          </w:rPr>
          <w:fldChar w:fldCharType="separate"/>
        </w:r>
        <w:r w:rsidR="0092578D">
          <w:rPr>
            <w:noProof/>
            <w:webHidden/>
          </w:rPr>
          <w:t>4</w:t>
        </w:r>
        <w:r w:rsidR="0092578D">
          <w:rPr>
            <w:noProof/>
            <w:webHidden/>
          </w:rPr>
          <w:fldChar w:fldCharType="end"/>
        </w:r>
      </w:hyperlink>
    </w:p>
    <w:p w:rsidR="0092578D" w:rsidRDefault="00573C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119871" w:history="1">
        <w:r w:rsidR="0092578D" w:rsidRPr="00A32445">
          <w:rPr>
            <w:rStyle w:val="Hipervnculo"/>
          </w:rPr>
          <w:t>Flujo de eventos</w:t>
        </w:r>
        <w:r w:rsidR="0092578D">
          <w:rPr>
            <w:webHidden/>
          </w:rPr>
          <w:tab/>
        </w:r>
        <w:r w:rsidR="0092578D">
          <w:rPr>
            <w:webHidden/>
          </w:rPr>
          <w:fldChar w:fldCharType="begin"/>
        </w:r>
        <w:r w:rsidR="0092578D">
          <w:rPr>
            <w:webHidden/>
          </w:rPr>
          <w:instrText xml:space="preserve"> PAGEREF _Toc396119871 \h </w:instrText>
        </w:r>
        <w:r w:rsidR="0092578D">
          <w:rPr>
            <w:webHidden/>
          </w:rPr>
        </w:r>
        <w:r w:rsidR="0092578D">
          <w:rPr>
            <w:webHidden/>
          </w:rPr>
          <w:fldChar w:fldCharType="separate"/>
        </w:r>
        <w:r w:rsidR="0092578D">
          <w:rPr>
            <w:webHidden/>
          </w:rPr>
          <w:t>5</w:t>
        </w:r>
        <w:r w:rsidR="0092578D">
          <w:rPr>
            <w:webHidden/>
          </w:rPr>
          <w:fldChar w:fldCharType="end"/>
        </w:r>
      </w:hyperlink>
    </w:p>
    <w:p w:rsidR="0092578D" w:rsidRDefault="00573CA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119872" w:history="1">
        <w:r w:rsidR="0092578D" w:rsidRPr="00A32445">
          <w:rPr>
            <w:rStyle w:val="Hipervnculo"/>
            <w:rFonts w:cs="Arial"/>
            <w:noProof/>
            <w:lang w:val="es-MX"/>
          </w:rPr>
          <w:t>1.3</w:t>
        </w:r>
        <w:r w:rsidR="0092578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2578D" w:rsidRPr="00A32445">
          <w:rPr>
            <w:rStyle w:val="Hipervnculo"/>
            <w:rFonts w:cs="Arial"/>
            <w:noProof/>
            <w:lang w:val="es-MX"/>
          </w:rPr>
          <w:t>Flujo básico</w:t>
        </w:r>
        <w:r w:rsidR="0092578D">
          <w:rPr>
            <w:noProof/>
            <w:webHidden/>
          </w:rPr>
          <w:tab/>
        </w:r>
        <w:r w:rsidR="0092578D">
          <w:rPr>
            <w:noProof/>
            <w:webHidden/>
          </w:rPr>
          <w:fldChar w:fldCharType="begin"/>
        </w:r>
        <w:r w:rsidR="0092578D">
          <w:rPr>
            <w:noProof/>
            <w:webHidden/>
          </w:rPr>
          <w:instrText xml:space="preserve"> PAGEREF _Toc396119872 \h </w:instrText>
        </w:r>
        <w:r w:rsidR="0092578D">
          <w:rPr>
            <w:noProof/>
            <w:webHidden/>
          </w:rPr>
        </w:r>
        <w:r w:rsidR="0092578D">
          <w:rPr>
            <w:noProof/>
            <w:webHidden/>
          </w:rPr>
          <w:fldChar w:fldCharType="separate"/>
        </w:r>
        <w:r w:rsidR="0092578D">
          <w:rPr>
            <w:noProof/>
            <w:webHidden/>
          </w:rPr>
          <w:t>5</w:t>
        </w:r>
        <w:r w:rsidR="0092578D">
          <w:rPr>
            <w:noProof/>
            <w:webHidden/>
          </w:rPr>
          <w:fldChar w:fldCharType="end"/>
        </w:r>
      </w:hyperlink>
    </w:p>
    <w:p w:rsidR="0092578D" w:rsidRDefault="00573CA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119873" w:history="1">
        <w:r w:rsidR="0092578D" w:rsidRPr="00A32445">
          <w:rPr>
            <w:rStyle w:val="Hipervnculo"/>
            <w:rFonts w:cs="Arial"/>
            <w:noProof/>
            <w:lang w:val="es-MX"/>
          </w:rPr>
          <w:t>1.4</w:t>
        </w:r>
        <w:r w:rsidR="0092578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2578D" w:rsidRPr="00A32445">
          <w:rPr>
            <w:rStyle w:val="Hipervnculo"/>
            <w:rFonts w:cs="Arial"/>
            <w:noProof/>
            <w:lang w:val="es-MX"/>
          </w:rPr>
          <w:t>Flujos alternos</w:t>
        </w:r>
        <w:r w:rsidR="0092578D">
          <w:rPr>
            <w:noProof/>
            <w:webHidden/>
          </w:rPr>
          <w:tab/>
        </w:r>
        <w:r w:rsidR="0092578D">
          <w:rPr>
            <w:noProof/>
            <w:webHidden/>
          </w:rPr>
          <w:fldChar w:fldCharType="begin"/>
        </w:r>
        <w:r w:rsidR="0092578D">
          <w:rPr>
            <w:noProof/>
            <w:webHidden/>
          </w:rPr>
          <w:instrText xml:space="preserve"> PAGEREF _Toc396119873 \h </w:instrText>
        </w:r>
        <w:r w:rsidR="0092578D">
          <w:rPr>
            <w:noProof/>
            <w:webHidden/>
          </w:rPr>
        </w:r>
        <w:r w:rsidR="0092578D">
          <w:rPr>
            <w:noProof/>
            <w:webHidden/>
          </w:rPr>
          <w:fldChar w:fldCharType="separate"/>
        </w:r>
        <w:r w:rsidR="0092578D">
          <w:rPr>
            <w:noProof/>
            <w:webHidden/>
          </w:rPr>
          <w:t>11</w:t>
        </w:r>
        <w:r w:rsidR="0092578D">
          <w:rPr>
            <w:noProof/>
            <w:webHidden/>
          </w:rPr>
          <w:fldChar w:fldCharType="end"/>
        </w:r>
      </w:hyperlink>
    </w:p>
    <w:p w:rsidR="0092578D" w:rsidRDefault="00573CA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119874" w:history="1">
        <w:r w:rsidR="0092578D" w:rsidRPr="00A32445">
          <w:rPr>
            <w:rStyle w:val="Hipervnculo"/>
            <w:noProof/>
            <w:lang w:val="es-MX"/>
          </w:rPr>
          <w:t>1.4.1</w:t>
        </w:r>
        <w:r w:rsidR="0092578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2578D" w:rsidRPr="00A32445">
          <w:rPr>
            <w:rStyle w:val="Hipervnculo"/>
            <w:noProof/>
            <w:lang w:val="es-MX"/>
          </w:rPr>
          <w:t>Opcionales</w:t>
        </w:r>
        <w:r w:rsidR="0092578D">
          <w:rPr>
            <w:noProof/>
            <w:webHidden/>
          </w:rPr>
          <w:tab/>
        </w:r>
        <w:r w:rsidR="0092578D">
          <w:rPr>
            <w:noProof/>
            <w:webHidden/>
          </w:rPr>
          <w:fldChar w:fldCharType="begin"/>
        </w:r>
        <w:r w:rsidR="0092578D">
          <w:rPr>
            <w:noProof/>
            <w:webHidden/>
          </w:rPr>
          <w:instrText xml:space="preserve"> PAGEREF _Toc396119874 \h </w:instrText>
        </w:r>
        <w:r w:rsidR="0092578D">
          <w:rPr>
            <w:noProof/>
            <w:webHidden/>
          </w:rPr>
        </w:r>
        <w:r w:rsidR="0092578D">
          <w:rPr>
            <w:noProof/>
            <w:webHidden/>
          </w:rPr>
          <w:fldChar w:fldCharType="separate"/>
        </w:r>
        <w:r w:rsidR="0092578D">
          <w:rPr>
            <w:noProof/>
            <w:webHidden/>
          </w:rPr>
          <w:t>11</w:t>
        </w:r>
        <w:r w:rsidR="0092578D">
          <w:rPr>
            <w:noProof/>
            <w:webHidden/>
          </w:rPr>
          <w:fldChar w:fldCharType="end"/>
        </w:r>
      </w:hyperlink>
    </w:p>
    <w:p w:rsidR="0092578D" w:rsidRDefault="00573CA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119875" w:history="1">
        <w:r w:rsidR="0092578D" w:rsidRPr="00A32445">
          <w:rPr>
            <w:rStyle w:val="Hipervnculo"/>
            <w:noProof/>
            <w:lang w:val="es-MX"/>
          </w:rPr>
          <w:t>1.4.2</w:t>
        </w:r>
        <w:r w:rsidR="0092578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2578D" w:rsidRPr="00A32445">
          <w:rPr>
            <w:rStyle w:val="Hipervnculo"/>
            <w:noProof/>
            <w:lang w:val="es-MX"/>
          </w:rPr>
          <w:t>Generales</w:t>
        </w:r>
        <w:r w:rsidR="0092578D">
          <w:rPr>
            <w:noProof/>
            <w:webHidden/>
          </w:rPr>
          <w:tab/>
        </w:r>
        <w:r w:rsidR="0092578D">
          <w:rPr>
            <w:noProof/>
            <w:webHidden/>
          </w:rPr>
          <w:fldChar w:fldCharType="begin"/>
        </w:r>
        <w:r w:rsidR="0092578D">
          <w:rPr>
            <w:noProof/>
            <w:webHidden/>
          </w:rPr>
          <w:instrText xml:space="preserve"> PAGEREF _Toc396119875 \h </w:instrText>
        </w:r>
        <w:r w:rsidR="0092578D">
          <w:rPr>
            <w:noProof/>
            <w:webHidden/>
          </w:rPr>
        </w:r>
        <w:r w:rsidR="0092578D">
          <w:rPr>
            <w:noProof/>
            <w:webHidden/>
          </w:rPr>
          <w:fldChar w:fldCharType="separate"/>
        </w:r>
        <w:r w:rsidR="0092578D">
          <w:rPr>
            <w:noProof/>
            <w:webHidden/>
          </w:rPr>
          <w:t>12</w:t>
        </w:r>
        <w:r w:rsidR="0092578D">
          <w:rPr>
            <w:noProof/>
            <w:webHidden/>
          </w:rPr>
          <w:fldChar w:fldCharType="end"/>
        </w:r>
      </w:hyperlink>
    </w:p>
    <w:p w:rsidR="0092578D" w:rsidRDefault="00573CA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119876" w:history="1">
        <w:r w:rsidR="0092578D" w:rsidRPr="00A32445">
          <w:rPr>
            <w:rStyle w:val="Hipervnculo"/>
            <w:noProof/>
            <w:lang w:val="es-MX"/>
          </w:rPr>
          <w:t>1.4.3</w:t>
        </w:r>
        <w:r w:rsidR="0092578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2578D" w:rsidRPr="00A32445">
          <w:rPr>
            <w:rStyle w:val="Hipervnculo"/>
            <w:noProof/>
            <w:lang w:val="es-MX"/>
          </w:rPr>
          <w:t>Extraordinarios</w:t>
        </w:r>
        <w:r w:rsidR="0092578D">
          <w:rPr>
            <w:noProof/>
            <w:webHidden/>
          </w:rPr>
          <w:tab/>
        </w:r>
        <w:r w:rsidR="0092578D">
          <w:rPr>
            <w:noProof/>
            <w:webHidden/>
          </w:rPr>
          <w:fldChar w:fldCharType="begin"/>
        </w:r>
        <w:r w:rsidR="0092578D">
          <w:rPr>
            <w:noProof/>
            <w:webHidden/>
          </w:rPr>
          <w:instrText xml:space="preserve"> PAGEREF _Toc396119876 \h </w:instrText>
        </w:r>
        <w:r w:rsidR="0092578D">
          <w:rPr>
            <w:noProof/>
            <w:webHidden/>
          </w:rPr>
        </w:r>
        <w:r w:rsidR="0092578D">
          <w:rPr>
            <w:noProof/>
            <w:webHidden/>
          </w:rPr>
          <w:fldChar w:fldCharType="separate"/>
        </w:r>
        <w:r w:rsidR="0092578D">
          <w:rPr>
            <w:noProof/>
            <w:webHidden/>
          </w:rPr>
          <w:t>12</w:t>
        </w:r>
        <w:r w:rsidR="0092578D">
          <w:rPr>
            <w:noProof/>
            <w:webHidden/>
          </w:rPr>
          <w:fldChar w:fldCharType="end"/>
        </w:r>
      </w:hyperlink>
    </w:p>
    <w:p w:rsidR="0092578D" w:rsidRDefault="00573CA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119877" w:history="1">
        <w:r w:rsidR="0092578D" w:rsidRPr="00A32445">
          <w:rPr>
            <w:rStyle w:val="Hipervnculo"/>
            <w:noProof/>
            <w:lang w:val="es-MX"/>
          </w:rPr>
          <w:t>1.4.4</w:t>
        </w:r>
        <w:r w:rsidR="0092578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2578D" w:rsidRPr="00A32445">
          <w:rPr>
            <w:rStyle w:val="Hipervnculo"/>
            <w:noProof/>
            <w:lang w:val="es-MX"/>
          </w:rPr>
          <w:t>De excepción</w:t>
        </w:r>
        <w:r w:rsidR="0092578D">
          <w:rPr>
            <w:noProof/>
            <w:webHidden/>
          </w:rPr>
          <w:tab/>
        </w:r>
        <w:r w:rsidR="0092578D">
          <w:rPr>
            <w:noProof/>
            <w:webHidden/>
          </w:rPr>
          <w:fldChar w:fldCharType="begin"/>
        </w:r>
        <w:r w:rsidR="0092578D">
          <w:rPr>
            <w:noProof/>
            <w:webHidden/>
          </w:rPr>
          <w:instrText xml:space="preserve"> PAGEREF _Toc396119877 \h </w:instrText>
        </w:r>
        <w:r w:rsidR="0092578D">
          <w:rPr>
            <w:noProof/>
            <w:webHidden/>
          </w:rPr>
        </w:r>
        <w:r w:rsidR="0092578D">
          <w:rPr>
            <w:noProof/>
            <w:webHidden/>
          </w:rPr>
          <w:fldChar w:fldCharType="separate"/>
        </w:r>
        <w:r w:rsidR="0092578D">
          <w:rPr>
            <w:noProof/>
            <w:webHidden/>
          </w:rPr>
          <w:t>12</w:t>
        </w:r>
        <w:r w:rsidR="0092578D">
          <w:rPr>
            <w:noProof/>
            <w:webHidden/>
          </w:rPr>
          <w:fldChar w:fldCharType="end"/>
        </w:r>
      </w:hyperlink>
    </w:p>
    <w:p w:rsidR="0092578D" w:rsidRDefault="00573C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119878" w:history="1">
        <w:r w:rsidR="0092578D" w:rsidRPr="00A32445">
          <w:rPr>
            <w:rStyle w:val="Hipervnculo"/>
          </w:rPr>
          <w:t>Poscondiciones</w:t>
        </w:r>
        <w:r w:rsidR="0092578D">
          <w:rPr>
            <w:webHidden/>
          </w:rPr>
          <w:tab/>
        </w:r>
        <w:r w:rsidR="0092578D">
          <w:rPr>
            <w:webHidden/>
          </w:rPr>
          <w:fldChar w:fldCharType="begin"/>
        </w:r>
        <w:r w:rsidR="0092578D">
          <w:rPr>
            <w:webHidden/>
          </w:rPr>
          <w:instrText xml:space="preserve"> PAGEREF _Toc396119878 \h </w:instrText>
        </w:r>
        <w:r w:rsidR="0092578D">
          <w:rPr>
            <w:webHidden/>
          </w:rPr>
        </w:r>
        <w:r w:rsidR="0092578D">
          <w:rPr>
            <w:webHidden/>
          </w:rPr>
          <w:fldChar w:fldCharType="separate"/>
        </w:r>
        <w:r w:rsidR="0092578D">
          <w:rPr>
            <w:webHidden/>
          </w:rPr>
          <w:t>12</w:t>
        </w:r>
        <w:r w:rsidR="0092578D">
          <w:rPr>
            <w:webHidden/>
          </w:rPr>
          <w:fldChar w:fldCharType="end"/>
        </w:r>
      </w:hyperlink>
    </w:p>
    <w:p w:rsidR="0092578D" w:rsidRDefault="00573CA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119879" w:history="1">
        <w:r w:rsidR="0092578D" w:rsidRPr="00A32445">
          <w:rPr>
            <w:rStyle w:val="Hipervnculo"/>
            <w:rFonts w:cs="Arial"/>
            <w:noProof/>
          </w:rPr>
          <w:t>1.5</w:t>
        </w:r>
        <w:r w:rsidR="0092578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2578D" w:rsidRPr="00A32445">
          <w:rPr>
            <w:rStyle w:val="Hipervnculo"/>
            <w:rFonts w:cs="Arial"/>
            <w:noProof/>
          </w:rPr>
          <w:t>Generales</w:t>
        </w:r>
        <w:r w:rsidR="0092578D">
          <w:rPr>
            <w:noProof/>
            <w:webHidden/>
          </w:rPr>
          <w:tab/>
        </w:r>
        <w:r w:rsidR="0092578D">
          <w:rPr>
            <w:noProof/>
            <w:webHidden/>
          </w:rPr>
          <w:fldChar w:fldCharType="begin"/>
        </w:r>
        <w:r w:rsidR="0092578D">
          <w:rPr>
            <w:noProof/>
            <w:webHidden/>
          </w:rPr>
          <w:instrText xml:space="preserve"> PAGEREF _Toc396119879 \h </w:instrText>
        </w:r>
        <w:r w:rsidR="0092578D">
          <w:rPr>
            <w:noProof/>
            <w:webHidden/>
          </w:rPr>
        </w:r>
        <w:r w:rsidR="0092578D">
          <w:rPr>
            <w:noProof/>
            <w:webHidden/>
          </w:rPr>
          <w:fldChar w:fldCharType="separate"/>
        </w:r>
        <w:r w:rsidR="0092578D">
          <w:rPr>
            <w:noProof/>
            <w:webHidden/>
          </w:rPr>
          <w:t>12</w:t>
        </w:r>
        <w:r w:rsidR="0092578D">
          <w:rPr>
            <w:noProof/>
            <w:webHidden/>
          </w:rPr>
          <w:fldChar w:fldCharType="end"/>
        </w:r>
      </w:hyperlink>
    </w:p>
    <w:p w:rsidR="0092578D" w:rsidRDefault="00573C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119880" w:history="1">
        <w:r w:rsidR="0092578D" w:rsidRPr="00A32445">
          <w:rPr>
            <w:rStyle w:val="Hipervnculo"/>
          </w:rPr>
          <w:t>Firmas de Aceptación</w:t>
        </w:r>
        <w:r w:rsidR="0092578D">
          <w:rPr>
            <w:webHidden/>
          </w:rPr>
          <w:tab/>
        </w:r>
        <w:r w:rsidR="0092578D">
          <w:rPr>
            <w:webHidden/>
          </w:rPr>
          <w:fldChar w:fldCharType="begin"/>
        </w:r>
        <w:r w:rsidR="0092578D">
          <w:rPr>
            <w:webHidden/>
          </w:rPr>
          <w:instrText xml:space="preserve"> PAGEREF _Toc396119880 \h </w:instrText>
        </w:r>
        <w:r w:rsidR="0092578D">
          <w:rPr>
            <w:webHidden/>
          </w:rPr>
        </w:r>
        <w:r w:rsidR="0092578D">
          <w:rPr>
            <w:webHidden/>
          </w:rPr>
          <w:fldChar w:fldCharType="separate"/>
        </w:r>
        <w:r w:rsidR="0092578D">
          <w:rPr>
            <w:webHidden/>
          </w:rPr>
          <w:t>12</w:t>
        </w:r>
        <w:r w:rsidR="0092578D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Default="00481C4A" w:rsidP="00481C4A">
      <w:pPr>
        <w:rPr>
          <w:lang w:val="es-MX"/>
        </w:rPr>
      </w:pPr>
    </w:p>
    <w:p w:rsidR="00366FC8" w:rsidRDefault="00366FC8" w:rsidP="00481C4A">
      <w:pPr>
        <w:rPr>
          <w:lang w:val="es-MX"/>
        </w:rPr>
      </w:pPr>
    </w:p>
    <w:p w:rsidR="00366FC8" w:rsidRPr="00CA7A7F" w:rsidRDefault="00366FC8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bookmarkStart w:id="0" w:name="_Toc423410238"/>
    <w:bookmarkStart w:id="1" w:name="_Toc425054504"/>
    <w:p w:rsidR="00752DDD" w:rsidRPr="00CA7A7F" w:rsidRDefault="000A2416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2" w:name="_Toc365897738"/>
      <w:bookmarkStart w:id="3" w:name="_Toc396119864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Start w:id="4" w:name="_Toc425054503"/>
      <w:bookmarkStart w:id="5" w:name="_Toc423410237"/>
      <w:r w:rsidR="00533FCB">
        <w:t xml:space="preserve">Generar Interfaz de </w:t>
      </w:r>
      <w:r w:rsidR="0013518D">
        <w:t>Entrada de Catálogos</w:t>
      </w:r>
      <w:r w:rsidR="00533FCB">
        <w:t xml:space="preserve"> </w:t>
      </w:r>
      <w:r w:rsidR="00533FCB" w:rsidRPr="00484888">
        <w:t>– CU</w:t>
      </w:r>
      <w:bookmarkEnd w:id="4"/>
      <w:bookmarkEnd w:id="5"/>
      <w:r w:rsidR="00533FCB" w:rsidRPr="00484888">
        <w:t>ERMINT</w:t>
      </w:r>
      <w:bookmarkEnd w:id="2"/>
      <w:r w:rsidR="0013518D">
        <w:t>51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96119865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96119866"/>
      <w:r w:rsidRPr="00CA7A7F">
        <w:t>Caso de uso</w:t>
      </w:r>
      <w:bookmarkEnd w:id="7"/>
      <w:r w:rsidR="00494D5F">
        <w:t>: Generar Interfaz</w:t>
      </w:r>
      <w:r w:rsidR="000908C8">
        <w:t xml:space="preserve"> de Entrada de Catálogos </w:t>
      </w:r>
      <w:r w:rsidR="00494D5F">
        <w:t>– CUERMINT1</w:t>
      </w:r>
      <w:r w:rsidR="000908C8">
        <w:t>51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396119867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94D5F" w:rsidRDefault="00292201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Permite establecer una relación entre las tablas intermedias del cliente y las tablas temporales de nuestro sistema, con la finalidad de insertar la información básica en las tablas correspondientes.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396119868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8D7F59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2219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2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96119869"/>
      <w:r w:rsidRPr="00CA7A7F">
        <w:t>Precondiciones</w:t>
      </w:r>
      <w:bookmarkEnd w:id="13"/>
      <w:bookmarkEnd w:id="14"/>
    </w:p>
    <w:p w:rsidR="0049039D" w:rsidRPr="00476793" w:rsidRDefault="0049039D" w:rsidP="0049039D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5897744"/>
      <w:bookmarkStart w:id="16" w:name="_Toc396119870"/>
      <w:r>
        <w:rPr>
          <w:rFonts w:cs="Arial"/>
        </w:rPr>
        <w:t>Generales</w:t>
      </w:r>
      <w:bookmarkEnd w:id="15"/>
      <w:bookmarkEnd w:id="16"/>
    </w:p>
    <w:p w:rsidR="0049039D" w:rsidRPr="00856BF5" w:rsidRDefault="0049039D" w:rsidP="0049039D">
      <w:pPr>
        <w:ind w:firstLine="708"/>
        <w:rPr>
          <w:rFonts w:cs="Arial"/>
          <w:sz w:val="20"/>
          <w:szCs w:val="20"/>
        </w:rPr>
      </w:pPr>
    </w:p>
    <w:p w:rsidR="0090389B" w:rsidRDefault="0090389B" w:rsidP="000739E1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Deben existir las siguientes entidades, dentro </w:t>
      </w:r>
      <w:r w:rsidR="00A249AB">
        <w:rPr>
          <w:sz w:val="20"/>
          <w:szCs w:val="20"/>
          <w:lang w:val="es-MX" w:eastAsia="en-US"/>
        </w:rPr>
        <w:t>de la base de datos intermedia de donde se tomarán los datos para ser insertados en las tablas temporales de Route.</w:t>
      </w:r>
    </w:p>
    <w:p w:rsidR="00A249AB" w:rsidRPr="00434B98" w:rsidRDefault="00A1186B" w:rsidP="00A249AB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CatCliSaldo</w:t>
      </w:r>
    </w:p>
    <w:p w:rsidR="00A249AB" w:rsidRPr="00434B98" w:rsidRDefault="00A1186B" w:rsidP="00A249AB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CatDirEnvio</w:t>
      </w:r>
    </w:p>
    <w:p w:rsidR="00434B98" w:rsidRPr="00434B98" w:rsidRDefault="00A1186B" w:rsidP="00434B98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CatProds</w:t>
      </w:r>
    </w:p>
    <w:p w:rsidR="00A249AB" w:rsidRPr="00434B98" w:rsidRDefault="00A1186B" w:rsidP="00A249AB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CatUnidMedProd</w:t>
      </w:r>
    </w:p>
    <w:p w:rsidR="00434B98" w:rsidRPr="00434B98" w:rsidRDefault="00923857" w:rsidP="00A249AB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CATNEGO</w:t>
      </w:r>
    </w:p>
    <w:p w:rsidR="00A249AB" w:rsidRPr="00434B98" w:rsidRDefault="00A1186B" w:rsidP="00A249AB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CatVendedores</w:t>
      </w:r>
    </w:p>
    <w:p w:rsidR="002B5453" w:rsidRDefault="00A1186B" w:rsidP="002A42DB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CatAlmacenes</w:t>
      </w:r>
    </w:p>
    <w:p w:rsidR="002B5453" w:rsidRDefault="002B5453" w:rsidP="002B5453">
      <w:pPr>
        <w:pStyle w:val="Prrafodelista"/>
        <w:numPr>
          <w:ilvl w:val="0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deber</w:t>
      </w:r>
      <w:r w:rsidR="003D3271">
        <w:rPr>
          <w:sz w:val="20"/>
          <w:szCs w:val="20"/>
          <w:lang w:val="es-MX" w:eastAsia="en-US"/>
        </w:rPr>
        <w:t>án de considerar</w:t>
      </w:r>
      <w:r>
        <w:rPr>
          <w:sz w:val="20"/>
          <w:szCs w:val="20"/>
          <w:lang w:val="es-MX" w:eastAsia="en-US"/>
        </w:rPr>
        <w:t xml:space="preserve"> las siguientes temporales de Route para la inserción de la información</w:t>
      </w:r>
      <w:r w:rsidR="003D3271">
        <w:rPr>
          <w:sz w:val="20"/>
          <w:szCs w:val="20"/>
          <w:lang w:val="es-MX" w:eastAsia="en-US"/>
        </w:rPr>
        <w:t xml:space="preserve"> en el siguiente orden</w:t>
      </w:r>
      <w:r>
        <w:rPr>
          <w:sz w:val="20"/>
          <w:szCs w:val="20"/>
          <w:lang w:val="es-MX" w:eastAsia="en-US"/>
        </w:rPr>
        <w:t>:</w:t>
      </w:r>
    </w:p>
    <w:p w:rsidR="00E12673" w:rsidRPr="00F10E7F" w:rsidRDefault="00E12673" w:rsidP="00E12673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Tmp_Esquema</w:t>
      </w:r>
    </w:p>
    <w:p w:rsidR="002B5453" w:rsidRPr="00F10E7F" w:rsidRDefault="002B5453" w:rsidP="002B5453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/>
        </w:rPr>
        <w:t>Tmp_</w:t>
      </w:r>
      <w:r w:rsidR="00D129C6" w:rsidRPr="00F10E7F">
        <w:rPr>
          <w:sz w:val="20"/>
          <w:szCs w:val="20"/>
          <w:lang w:val="es-MX"/>
        </w:rPr>
        <w:t>C</w:t>
      </w:r>
      <w:r w:rsidRPr="00F10E7F">
        <w:rPr>
          <w:sz w:val="20"/>
          <w:szCs w:val="20"/>
          <w:lang w:val="es-MX"/>
        </w:rPr>
        <w:t>liente</w:t>
      </w:r>
    </w:p>
    <w:p w:rsidR="002B5453" w:rsidRPr="00F10E7F" w:rsidRDefault="002B5453" w:rsidP="002B5453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/>
        </w:rPr>
        <w:t>Tmp_</w:t>
      </w:r>
      <w:r w:rsidR="00D129C6" w:rsidRPr="00F10E7F">
        <w:rPr>
          <w:sz w:val="20"/>
          <w:szCs w:val="20"/>
          <w:lang w:val="es-MX"/>
        </w:rPr>
        <w:t>C</w:t>
      </w:r>
      <w:r w:rsidRPr="00F10E7F">
        <w:rPr>
          <w:sz w:val="20"/>
          <w:szCs w:val="20"/>
          <w:lang w:val="es-MX"/>
        </w:rPr>
        <w:t>lientedomicilio</w:t>
      </w:r>
    </w:p>
    <w:p w:rsidR="002B5453" w:rsidRPr="00F10E7F" w:rsidRDefault="002B5453" w:rsidP="002B5453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Tmp_CliFormaVenta</w:t>
      </w:r>
    </w:p>
    <w:p w:rsidR="002B5453" w:rsidRPr="00F10E7F" w:rsidRDefault="002B5453" w:rsidP="002B5453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Tmp_ClienteEsquema</w:t>
      </w:r>
    </w:p>
    <w:p w:rsidR="00E12673" w:rsidRPr="00F10E7F" w:rsidRDefault="00E12673" w:rsidP="00E12673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Tmp_Precio</w:t>
      </w:r>
    </w:p>
    <w:p w:rsidR="00E12673" w:rsidRPr="00F10E7F" w:rsidRDefault="00E12673" w:rsidP="00E12673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Tmp_PrecioProductoVig</w:t>
      </w:r>
    </w:p>
    <w:p w:rsidR="002B5453" w:rsidRPr="00F10E7F" w:rsidRDefault="002B5453" w:rsidP="002B5453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</w:t>
      </w:r>
      <w:r w:rsidR="00D129C6" w:rsidRPr="00F10E7F">
        <w:rPr>
          <w:sz w:val="20"/>
          <w:szCs w:val="20"/>
          <w:lang w:val="es-MX" w:eastAsia="en-US"/>
        </w:rPr>
        <w:t>P</w:t>
      </w:r>
      <w:r w:rsidRPr="00F10E7F">
        <w:rPr>
          <w:sz w:val="20"/>
          <w:szCs w:val="20"/>
          <w:lang w:val="es-MX" w:eastAsia="en-US"/>
        </w:rPr>
        <w:t>recioClienteEsquema</w:t>
      </w:r>
    </w:p>
    <w:p w:rsidR="002B5453" w:rsidRPr="00F10E7F" w:rsidRDefault="002B5453" w:rsidP="002B5453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Tmp_Producto</w:t>
      </w:r>
    </w:p>
    <w:p w:rsidR="002B5453" w:rsidRPr="00F10E7F" w:rsidRDefault="002B5453" w:rsidP="002B5453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Tmp_ProductoUnidad</w:t>
      </w:r>
    </w:p>
    <w:p w:rsidR="002B5453" w:rsidRPr="00F10E7F" w:rsidRDefault="002B5453" w:rsidP="002B5453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Tmp_ProductoDetalle</w:t>
      </w:r>
    </w:p>
    <w:p w:rsidR="002B5453" w:rsidRPr="00F10E7F" w:rsidRDefault="002B5453" w:rsidP="002B5453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Tmp_ProductoImpuesto</w:t>
      </w:r>
    </w:p>
    <w:p w:rsidR="002B5453" w:rsidRPr="00F10E7F" w:rsidRDefault="003D3271" w:rsidP="002B5453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Tmp_ProductoEsquema</w:t>
      </w:r>
    </w:p>
    <w:p w:rsidR="003D3271" w:rsidRPr="00F10E7F" w:rsidRDefault="003D3271" w:rsidP="002B5453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Tmp_usuarioVendedor</w:t>
      </w:r>
    </w:p>
    <w:p w:rsidR="004D45D6" w:rsidRDefault="003D3271" w:rsidP="003D3271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Tmp_Almacen</w:t>
      </w:r>
    </w:p>
    <w:p w:rsidR="003464A8" w:rsidRDefault="003464A8" w:rsidP="003464A8">
      <w:pPr>
        <w:pStyle w:val="Prrafodelista"/>
        <w:numPr>
          <w:ilvl w:val="0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requiere que exista la siguiente tabla dentro de la base de datos de Route</w:t>
      </w:r>
    </w:p>
    <w:p w:rsidR="003464A8" w:rsidRPr="003D3271" w:rsidRDefault="003464A8" w:rsidP="003464A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LiquidacionNav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96119871"/>
      <w:r w:rsidRPr="00CA7A7F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47CAD" w:rsidRPr="008035FA" w:rsidRDefault="00481C4A" w:rsidP="008035F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396119872"/>
      <w:r w:rsidRPr="00CA7A7F">
        <w:rPr>
          <w:rFonts w:cs="Arial"/>
          <w:lang w:val="es-MX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A86332" w:rsidRDefault="00A86332" w:rsidP="006848E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realizará un SP, el cual se estará ejecutando cada cierto tiempo, mismo que será programado de acuerdo a las necesidades que se requieran. </w:t>
      </w:r>
      <w:r w:rsidR="00A606F4">
        <w:rPr>
          <w:sz w:val="20"/>
          <w:szCs w:val="20"/>
        </w:rPr>
        <w:t xml:space="preserve">Cuando se ejecute el SP, se considerará la fecha de la última modificación para saber si se va a leer información de las tablas </w:t>
      </w:r>
      <w:r w:rsidR="001178DD">
        <w:rPr>
          <w:b/>
          <w:sz w:val="20"/>
          <w:szCs w:val="20"/>
        </w:rPr>
        <w:t>&lt;</w:t>
      </w:r>
      <w:r w:rsidR="00A1186B">
        <w:rPr>
          <w:b/>
          <w:sz w:val="20"/>
          <w:szCs w:val="20"/>
        </w:rPr>
        <w:t>CatCliSaldo</w:t>
      </w:r>
      <w:r w:rsidR="006848E2" w:rsidRPr="000D7C52">
        <w:rPr>
          <w:b/>
          <w:sz w:val="20"/>
          <w:szCs w:val="20"/>
        </w:rPr>
        <w:t>&gt;</w:t>
      </w:r>
      <w:r w:rsidR="006848E2">
        <w:rPr>
          <w:sz w:val="20"/>
          <w:szCs w:val="20"/>
        </w:rPr>
        <w:t xml:space="preserve">, </w:t>
      </w:r>
      <w:r w:rsidR="001178DD">
        <w:rPr>
          <w:b/>
          <w:sz w:val="20"/>
          <w:szCs w:val="20"/>
        </w:rPr>
        <w:t>&lt;</w:t>
      </w:r>
      <w:r w:rsidR="00A1186B">
        <w:rPr>
          <w:b/>
          <w:sz w:val="20"/>
          <w:szCs w:val="20"/>
        </w:rPr>
        <w:t>CatDirEnvio</w:t>
      </w:r>
      <w:r w:rsidR="006848E2" w:rsidRPr="000D7C52">
        <w:rPr>
          <w:b/>
          <w:sz w:val="20"/>
          <w:szCs w:val="20"/>
        </w:rPr>
        <w:t>&gt;</w:t>
      </w:r>
      <w:r w:rsidR="006848E2">
        <w:rPr>
          <w:sz w:val="20"/>
          <w:szCs w:val="20"/>
        </w:rPr>
        <w:t xml:space="preserve"> y</w:t>
      </w:r>
      <w:r w:rsidR="00A606F4">
        <w:rPr>
          <w:sz w:val="20"/>
          <w:szCs w:val="20"/>
        </w:rPr>
        <w:t xml:space="preserve"> </w:t>
      </w:r>
      <w:r w:rsidR="001178DD">
        <w:rPr>
          <w:b/>
          <w:sz w:val="20"/>
          <w:szCs w:val="20"/>
        </w:rPr>
        <w:t>&lt;</w:t>
      </w:r>
      <w:r w:rsidR="00A1186B">
        <w:rPr>
          <w:b/>
          <w:sz w:val="20"/>
          <w:szCs w:val="20"/>
        </w:rPr>
        <w:t>CatProds</w:t>
      </w:r>
      <w:r w:rsidR="006848E2" w:rsidRPr="000D7C52">
        <w:rPr>
          <w:b/>
          <w:sz w:val="20"/>
          <w:szCs w:val="20"/>
        </w:rPr>
        <w:t>&gt;</w:t>
      </w:r>
      <w:r w:rsidR="006848E2">
        <w:rPr>
          <w:sz w:val="20"/>
          <w:szCs w:val="20"/>
        </w:rPr>
        <w:t xml:space="preserve">, si la fecha actual es igual o Mayor a </w:t>
      </w:r>
      <w:r w:rsidR="006848E2" w:rsidRPr="006848E2">
        <w:rPr>
          <w:sz w:val="20"/>
          <w:szCs w:val="20"/>
        </w:rPr>
        <w:t>LastDateModified</w:t>
      </w:r>
      <w:r w:rsidR="006848E2">
        <w:rPr>
          <w:sz w:val="20"/>
          <w:szCs w:val="20"/>
        </w:rPr>
        <w:t>, se lee la información de las mismas y se actualizan las temporales correspondientes. Todas las demás tablas serán leídas siempre.</w:t>
      </w:r>
    </w:p>
    <w:p w:rsidR="00190981" w:rsidRDefault="00190981" w:rsidP="006848E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Una vez que se inserte la información en las tabla</w:t>
      </w:r>
      <w:r w:rsidR="00E563D7">
        <w:rPr>
          <w:sz w:val="20"/>
          <w:szCs w:val="20"/>
        </w:rPr>
        <w:t>s, se ejecutará e</w:t>
      </w:r>
      <w:r>
        <w:rPr>
          <w:sz w:val="20"/>
          <w:szCs w:val="20"/>
        </w:rPr>
        <w:t>l trigger correspondiente de cada tmp, para realizar las validaciones que cada una de ellas contiene.</w:t>
      </w:r>
    </w:p>
    <w:p w:rsidR="007C73EE" w:rsidRPr="00BE34D5" w:rsidRDefault="001B3038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E34D5">
        <w:rPr>
          <w:sz w:val="20"/>
          <w:szCs w:val="20"/>
        </w:rPr>
        <w:t xml:space="preserve">El sistema obtiene toda la información correspondiente a la entidad </w:t>
      </w:r>
      <w:r w:rsidR="0028236A" w:rsidRPr="00BE34D5">
        <w:rPr>
          <w:b/>
          <w:sz w:val="20"/>
          <w:szCs w:val="20"/>
        </w:rPr>
        <w:t>&lt;</w:t>
      </w:r>
      <w:r w:rsidR="00A1186B">
        <w:rPr>
          <w:b/>
          <w:sz w:val="20"/>
          <w:szCs w:val="20"/>
        </w:rPr>
        <w:t>CatProds</w:t>
      </w:r>
      <w:r w:rsidRPr="00BE34D5">
        <w:rPr>
          <w:b/>
          <w:sz w:val="20"/>
          <w:szCs w:val="20"/>
        </w:rPr>
        <w:t>&gt;</w:t>
      </w:r>
      <w:r w:rsidR="00871C98" w:rsidRPr="00BE34D5">
        <w:rPr>
          <w:sz w:val="20"/>
          <w:szCs w:val="20"/>
        </w:rPr>
        <w:t xml:space="preserve"> y para cada registro diferente del campo </w:t>
      </w:r>
      <w:r w:rsidR="0028236A" w:rsidRPr="00BE34D5">
        <w:rPr>
          <w:sz w:val="20"/>
          <w:szCs w:val="20"/>
        </w:rPr>
        <w:t>&lt;</w:t>
      </w:r>
      <w:r w:rsidR="00A1186B">
        <w:rPr>
          <w:sz w:val="20"/>
          <w:szCs w:val="20"/>
        </w:rPr>
        <w:t>CatProds</w:t>
      </w:r>
      <w:r w:rsidR="0028236A" w:rsidRPr="00BE34D5">
        <w:rPr>
          <w:sz w:val="20"/>
          <w:szCs w:val="20"/>
        </w:rPr>
        <w:t>.No_</w:t>
      </w:r>
      <w:r w:rsidR="00871C98" w:rsidRPr="00BE34D5">
        <w:rPr>
          <w:sz w:val="20"/>
          <w:szCs w:val="20"/>
        </w:rPr>
        <w:t xml:space="preserve">&gt;, se </w:t>
      </w:r>
      <w:r w:rsidR="00A44915">
        <w:rPr>
          <w:sz w:val="20"/>
          <w:szCs w:val="20"/>
        </w:rPr>
        <w:t xml:space="preserve">revisa si la Familia del producto no tiene un Esquema ya creado &lt;tmp_Esquema.Clave &lt;&gt; Familia&gt; y si no lo tiene se </w:t>
      </w:r>
      <w:r w:rsidR="00871C98" w:rsidRPr="00BE34D5">
        <w:rPr>
          <w:sz w:val="20"/>
          <w:szCs w:val="20"/>
        </w:rPr>
        <w:t>realiza un registro en la entidad temporal tmp_Esquema, con la siguiente información</w:t>
      </w:r>
      <w:r w:rsidR="007C73EE" w:rsidRPr="00BE34D5">
        <w:rPr>
          <w:sz w:val="20"/>
          <w:szCs w:val="20"/>
        </w:rPr>
        <w:t>:</w:t>
      </w:r>
    </w:p>
    <w:p w:rsidR="003C5C02" w:rsidRPr="002605A6" w:rsidRDefault="003C5C02" w:rsidP="003C5C02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2605A6">
        <w:rPr>
          <w:b/>
          <w:sz w:val="20"/>
          <w:szCs w:val="20"/>
        </w:rPr>
        <w:t>Tmp_Esquema</w:t>
      </w:r>
    </w:p>
    <w:p w:rsidR="00871C98" w:rsidRPr="006B710E" w:rsidRDefault="00871C98" w:rsidP="003C5C0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6B710E">
        <w:rPr>
          <w:sz w:val="20"/>
          <w:szCs w:val="20"/>
        </w:rPr>
        <w:t>&lt;tmp_Esquema.Clave&gt;</w:t>
      </w:r>
      <w:r w:rsidR="00C80918" w:rsidRPr="006B710E">
        <w:rPr>
          <w:sz w:val="20"/>
          <w:szCs w:val="20"/>
        </w:rPr>
        <w:t xml:space="preserve"> = </w:t>
      </w:r>
      <w:r w:rsidR="0028236A">
        <w:rPr>
          <w:sz w:val="20"/>
          <w:szCs w:val="20"/>
        </w:rPr>
        <w:t>&lt;</w:t>
      </w:r>
      <w:r w:rsidR="00A1186B">
        <w:rPr>
          <w:sz w:val="20"/>
          <w:szCs w:val="20"/>
        </w:rPr>
        <w:t>CatProds</w:t>
      </w:r>
      <w:r w:rsidR="0028236A">
        <w:rPr>
          <w:sz w:val="20"/>
          <w:szCs w:val="20"/>
        </w:rPr>
        <w:t>.Familia</w:t>
      </w:r>
      <w:r w:rsidR="00823E3E" w:rsidRPr="006B710E">
        <w:rPr>
          <w:sz w:val="20"/>
          <w:szCs w:val="20"/>
        </w:rPr>
        <w:t>&gt;</w:t>
      </w:r>
    </w:p>
    <w:p w:rsidR="00871C98" w:rsidRPr="006B710E" w:rsidRDefault="00871C98" w:rsidP="003C5C0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6B710E">
        <w:rPr>
          <w:sz w:val="20"/>
          <w:szCs w:val="20"/>
        </w:rPr>
        <w:t>&lt;tmp_Esquema.EsquemaIDPadre&gt;</w:t>
      </w:r>
      <w:r w:rsidR="00C80918" w:rsidRPr="006B710E">
        <w:rPr>
          <w:sz w:val="20"/>
          <w:szCs w:val="20"/>
        </w:rPr>
        <w:t xml:space="preserve"> =</w:t>
      </w:r>
      <w:r w:rsidR="00823E3E" w:rsidRPr="006B710E">
        <w:rPr>
          <w:sz w:val="20"/>
          <w:szCs w:val="20"/>
        </w:rPr>
        <w:t xml:space="preserve"> NULL</w:t>
      </w:r>
    </w:p>
    <w:p w:rsidR="00871C98" w:rsidRPr="006B710E" w:rsidRDefault="00871C98" w:rsidP="003C5C0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6B710E">
        <w:rPr>
          <w:sz w:val="20"/>
          <w:szCs w:val="20"/>
        </w:rPr>
        <w:t>&lt;tmp_Esquema.Nombre&gt;</w:t>
      </w:r>
      <w:r w:rsidR="00C80918" w:rsidRPr="006B710E">
        <w:rPr>
          <w:sz w:val="20"/>
          <w:szCs w:val="20"/>
        </w:rPr>
        <w:t xml:space="preserve"> =</w:t>
      </w:r>
      <w:r w:rsidR="00823E3E" w:rsidRPr="006B710E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CatProds</w:t>
      </w:r>
      <w:r w:rsidR="0028236A">
        <w:rPr>
          <w:sz w:val="20"/>
          <w:szCs w:val="20"/>
        </w:rPr>
        <w:t>.Familia</w:t>
      </w:r>
      <w:r w:rsidR="00823E3E" w:rsidRPr="006B710E">
        <w:rPr>
          <w:sz w:val="20"/>
          <w:szCs w:val="20"/>
        </w:rPr>
        <w:t>&gt;</w:t>
      </w:r>
    </w:p>
    <w:p w:rsidR="00871C98" w:rsidRPr="006B710E" w:rsidRDefault="00871C98" w:rsidP="003C5C0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6B710E">
        <w:rPr>
          <w:sz w:val="20"/>
          <w:szCs w:val="20"/>
        </w:rPr>
        <w:t>&lt;tmp_Esquema.Abreviatura&gt;</w:t>
      </w:r>
      <w:r w:rsidR="00C80918" w:rsidRPr="006B710E">
        <w:rPr>
          <w:sz w:val="20"/>
          <w:szCs w:val="20"/>
        </w:rPr>
        <w:t xml:space="preserve"> =</w:t>
      </w:r>
      <w:r w:rsidR="00823E3E" w:rsidRPr="006B710E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CatProds</w:t>
      </w:r>
      <w:r w:rsidR="0028236A">
        <w:rPr>
          <w:sz w:val="20"/>
          <w:szCs w:val="20"/>
        </w:rPr>
        <w:t>.Familia</w:t>
      </w:r>
      <w:r w:rsidR="00823E3E" w:rsidRPr="006B710E">
        <w:rPr>
          <w:sz w:val="20"/>
          <w:szCs w:val="20"/>
        </w:rPr>
        <w:t>&gt;</w:t>
      </w:r>
    </w:p>
    <w:p w:rsidR="00871C98" w:rsidRPr="006B710E" w:rsidRDefault="00871C98" w:rsidP="003C5C0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6B710E">
        <w:rPr>
          <w:sz w:val="20"/>
          <w:szCs w:val="20"/>
        </w:rPr>
        <w:t>&lt;tmp_Esquema.Orden&gt;</w:t>
      </w:r>
      <w:r w:rsidR="00C80918" w:rsidRPr="006B710E">
        <w:rPr>
          <w:sz w:val="20"/>
          <w:szCs w:val="20"/>
        </w:rPr>
        <w:t xml:space="preserve"> =</w:t>
      </w:r>
      <w:r w:rsidR="00823E3E" w:rsidRPr="006B710E">
        <w:rPr>
          <w:sz w:val="20"/>
          <w:szCs w:val="20"/>
        </w:rPr>
        <w:t xml:space="preserve"> 0 (Cero)</w:t>
      </w:r>
    </w:p>
    <w:p w:rsidR="00871C98" w:rsidRPr="006B710E" w:rsidRDefault="00871C98" w:rsidP="003C5C0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6B710E">
        <w:rPr>
          <w:sz w:val="20"/>
          <w:szCs w:val="20"/>
        </w:rPr>
        <w:t>&lt;tmp_Esquema.Tipo&gt;</w:t>
      </w:r>
      <w:r w:rsidR="00C80918" w:rsidRPr="006B710E">
        <w:rPr>
          <w:sz w:val="20"/>
          <w:szCs w:val="20"/>
        </w:rPr>
        <w:t xml:space="preserve"> =</w:t>
      </w:r>
      <w:r w:rsidR="00823E3E" w:rsidRPr="006B710E">
        <w:rPr>
          <w:sz w:val="20"/>
          <w:szCs w:val="20"/>
        </w:rPr>
        <w:t xml:space="preserve"> 2 (Productos)</w:t>
      </w:r>
    </w:p>
    <w:p w:rsidR="00871C98" w:rsidRPr="006B710E" w:rsidRDefault="00871C98" w:rsidP="003C5C0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6B710E">
        <w:rPr>
          <w:sz w:val="20"/>
          <w:szCs w:val="20"/>
        </w:rPr>
        <w:t>&lt;tmp_Esquema.TipoEstado&gt;</w:t>
      </w:r>
      <w:r w:rsidR="00C80918" w:rsidRPr="006B710E">
        <w:rPr>
          <w:sz w:val="20"/>
          <w:szCs w:val="20"/>
        </w:rPr>
        <w:t xml:space="preserve"> =</w:t>
      </w:r>
      <w:r w:rsidR="00823E3E" w:rsidRPr="006B710E">
        <w:rPr>
          <w:sz w:val="20"/>
          <w:szCs w:val="20"/>
        </w:rPr>
        <w:t xml:space="preserve"> 1 (Activo)</w:t>
      </w:r>
    </w:p>
    <w:p w:rsidR="00871C98" w:rsidRPr="006B710E" w:rsidRDefault="00871C98" w:rsidP="003C5C0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6B710E">
        <w:rPr>
          <w:sz w:val="20"/>
          <w:szCs w:val="20"/>
        </w:rPr>
        <w:t>&lt;tmp_Esquema.Baja&gt;</w:t>
      </w:r>
      <w:r w:rsidR="00C80918" w:rsidRPr="006B710E">
        <w:rPr>
          <w:sz w:val="20"/>
          <w:szCs w:val="20"/>
        </w:rPr>
        <w:t xml:space="preserve"> =</w:t>
      </w:r>
      <w:r w:rsidR="00823E3E" w:rsidRPr="006B710E">
        <w:rPr>
          <w:sz w:val="20"/>
          <w:szCs w:val="20"/>
        </w:rPr>
        <w:t xml:space="preserve"> 0 (No dado de Baja)</w:t>
      </w:r>
    </w:p>
    <w:p w:rsidR="00871C98" w:rsidRPr="006B710E" w:rsidRDefault="00871C98" w:rsidP="003C5C0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6B710E">
        <w:rPr>
          <w:sz w:val="20"/>
          <w:szCs w:val="20"/>
        </w:rPr>
        <w:t>&lt;tmp_Esquema.Nivel&gt;</w:t>
      </w:r>
      <w:r w:rsidR="00C80918" w:rsidRPr="006B710E">
        <w:rPr>
          <w:sz w:val="20"/>
          <w:szCs w:val="20"/>
        </w:rPr>
        <w:t xml:space="preserve"> =</w:t>
      </w:r>
      <w:r w:rsidR="00823E3E" w:rsidRPr="006B710E">
        <w:rPr>
          <w:sz w:val="20"/>
          <w:szCs w:val="20"/>
        </w:rPr>
        <w:t xml:space="preserve"> 0 (Cero)</w:t>
      </w:r>
    </w:p>
    <w:p w:rsidR="00871C98" w:rsidRPr="006B710E" w:rsidRDefault="00871C98" w:rsidP="003C5C02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6B710E">
        <w:rPr>
          <w:sz w:val="20"/>
          <w:szCs w:val="20"/>
        </w:rPr>
        <w:t>&lt;tmp_Esquema.MFechaHora&gt;</w:t>
      </w:r>
      <w:r w:rsidR="00C80918" w:rsidRPr="006B710E">
        <w:rPr>
          <w:sz w:val="20"/>
          <w:szCs w:val="20"/>
        </w:rPr>
        <w:t xml:space="preserve"> =</w:t>
      </w:r>
      <w:r w:rsidR="00823E3E" w:rsidRPr="006B710E">
        <w:rPr>
          <w:sz w:val="20"/>
          <w:szCs w:val="20"/>
        </w:rPr>
        <w:t xml:space="preserve"> Fecha y Hora del sistema actual.</w:t>
      </w:r>
    </w:p>
    <w:p w:rsidR="00227DFF" w:rsidRDefault="00871C98" w:rsidP="000C2101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6B710E">
        <w:rPr>
          <w:sz w:val="20"/>
          <w:szCs w:val="20"/>
        </w:rPr>
        <w:t>&lt;tmp_Esquema.MUsuarioID&gt;</w:t>
      </w:r>
      <w:r w:rsidR="00C80918" w:rsidRPr="006B710E">
        <w:rPr>
          <w:sz w:val="20"/>
          <w:szCs w:val="20"/>
        </w:rPr>
        <w:t xml:space="preserve"> =</w:t>
      </w:r>
      <w:r w:rsidR="00823E3E" w:rsidRPr="006B710E">
        <w:rPr>
          <w:sz w:val="20"/>
          <w:szCs w:val="20"/>
        </w:rPr>
        <w:t xml:space="preserve"> “Interfaz”</w:t>
      </w:r>
    </w:p>
    <w:p w:rsidR="00411F65" w:rsidRPr="000C2101" w:rsidRDefault="00411F65" w:rsidP="00411F65">
      <w:pPr>
        <w:pStyle w:val="Prrafodelista"/>
        <w:tabs>
          <w:tab w:val="left" w:pos="851"/>
        </w:tabs>
        <w:ind w:left="1224"/>
        <w:jc w:val="both"/>
        <w:rPr>
          <w:sz w:val="20"/>
          <w:szCs w:val="20"/>
        </w:rPr>
      </w:pPr>
    </w:p>
    <w:p w:rsidR="00227DFF" w:rsidRPr="001178DD" w:rsidRDefault="00227DFF" w:rsidP="00E22DA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obtiene toda la información correspondiente a la entidad </w:t>
      </w:r>
      <w:r w:rsidRPr="001178DD">
        <w:rPr>
          <w:b/>
          <w:sz w:val="20"/>
          <w:szCs w:val="20"/>
        </w:rPr>
        <w:t>&lt;</w:t>
      </w:r>
      <w:r w:rsidR="00923857">
        <w:rPr>
          <w:b/>
          <w:sz w:val="20"/>
          <w:szCs w:val="20"/>
        </w:rPr>
        <w:t>CATNEGO</w:t>
      </w:r>
      <w:r w:rsidRPr="001178DD">
        <w:rPr>
          <w:b/>
          <w:sz w:val="20"/>
          <w:szCs w:val="20"/>
        </w:rPr>
        <w:t>&gt;</w:t>
      </w:r>
      <w:r w:rsidRPr="001178DD">
        <w:rPr>
          <w:sz w:val="20"/>
          <w:szCs w:val="20"/>
        </w:rPr>
        <w:t xml:space="preserve"> y para cada registro diferente del campo &lt;</w:t>
      </w:r>
      <w:r w:rsidR="00923857">
        <w:rPr>
          <w:sz w:val="20"/>
          <w:szCs w:val="20"/>
        </w:rPr>
        <w:t>CATNEGO</w:t>
      </w:r>
      <w:r w:rsidRPr="001178DD">
        <w:rPr>
          <w:sz w:val="20"/>
          <w:szCs w:val="20"/>
        </w:rPr>
        <w:t>.Codigo&gt;, se realiza un registro en la entidad temporal tmp_Esquema</w:t>
      </w:r>
      <w:r w:rsidR="00FE1117" w:rsidRPr="001178DD">
        <w:rPr>
          <w:sz w:val="20"/>
          <w:szCs w:val="20"/>
        </w:rPr>
        <w:t xml:space="preserve"> y tmp_Precio</w:t>
      </w:r>
      <w:r w:rsidRPr="001178DD">
        <w:rPr>
          <w:sz w:val="20"/>
          <w:szCs w:val="20"/>
        </w:rPr>
        <w:t>, con la siguiente información:</w:t>
      </w:r>
    </w:p>
    <w:p w:rsidR="00315A32" w:rsidRPr="001178DD" w:rsidRDefault="00315A32" w:rsidP="00315A32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178DD">
        <w:rPr>
          <w:b/>
          <w:sz w:val="20"/>
          <w:szCs w:val="20"/>
        </w:rPr>
        <w:t>Tmp_Esquema</w:t>
      </w:r>
    </w:p>
    <w:p w:rsidR="00227DFF" w:rsidRPr="001178DD" w:rsidRDefault="00227DFF" w:rsidP="00E22DA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 xml:space="preserve">&lt;tmp_Esquema.Clave&gt; = </w:t>
      </w:r>
      <w:r w:rsidR="007B2C4A" w:rsidRPr="001178DD">
        <w:rPr>
          <w:sz w:val="20"/>
          <w:szCs w:val="20"/>
        </w:rPr>
        <w:t>“L” + &lt;</w:t>
      </w:r>
      <w:r w:rsidR="00923857">
        <w:rPr>
          <w:sz w:val="20"/>
          <w:szCs w:val="20"/>
        </w:rPr>
        <w:t>CATNEGO</w:t>
      </w:r>
      <w:r w:rsidRPr="001178DD">
        <w:rPr>
          <w:sz w:val="20"/>
          <w:szCs w:val="20"/>
        </w:rPr>
        <w:t>.Codigo&gt;</w:t>
      </w:r>
    </w:p>
    <w:p w:rsidR="00227DFF" w:rsidRPr="001178DD" w:rsidRDefault="00227DFF" w:rsidP="00315A3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 xml:space="preserve">&lt;tmp_Esquema.EsquemaIDPadre&gt; = </w:t>
      </w:r>
      <w:r w:rsidR="007B2C4A" w:rsidRPr="001178DD">
        <w:rPr>
          <w:sz w:val="20"/>
          <w:szCs w:val="20"/>
        </w:rPr>
        <w:t>“CLI”</w:t>
      </w:r>
    </w:p>
    <w:p w:rsidR="00227DFF" w:rsidRPr="001178DD" w:rsidRDefault="00227DFF" w:rsidP="00E22DA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 xml:space="preserve">&lt;tmp_Esquema.Nombre&gt; = </w:t>
      </w:r>
      <w:r w:rsidR="007B2C4A" w:rsidRPr="001178DD">
        <w:rPr>
          <w:sz w:val="20"/>
          <w:szCs w:val="20"/>
        </w:rPr>
        <w:t>&lt;</w:t>
      </w:r>
      <w:r w:rsidR="00923857">
        <w:rPr>
          <w:sz w:val="20"/>
          <w:szCs w:val="20"/>
        </w:rPr>
        <w:t>CATNEGO</w:t>
      </w:r>
      <w:r w:rsidRPr="001178DD">
        <w:rPr>
          <w:sz w:val="20"/>
          <w:szCs w:val="20"/>
        </w:rPr>
        <w:t>.Descripcion&gt;</w:t>
      </w:r>
    </w:p>
    <w:p w:rsidR="00227DFF" w:rsidRPr="001178DD" w:rsidRDefault="00227DFF" w:rsidP="00315A3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 xml:space="preserve">&lt;tmp_Esquema.Abreviatura&gt; = </w:t>
      </w:r>
      <w:r w:rsidR="007B2C4A" w:rsidRPr="001178DD">
        <w:rPr>
          <w:sz w:val="20"/>
          <w:szCs w:val="20"/>
        </w:rPr>
        <w:t>&lt;</w:t>
      </w:r>
      <w:r w:rsidR="00E22DAF" w:rsidRPr="001178DD">
        <w:rPr>
          <w:sz w:val="20"/>
          <w:szCs w:val="20"/>
        </w:rPr>
        <w:t xml:space="preserve"> </w:t>
      </w:r>
      <w:r w:rsidR="00923857">
        <w:rPr>
          <w:sz w:val="20"/>
          <w:szCs w:val="20"/>
        </w:rPr>
        <w:t>CATNEGO</w:t>
      </w:r>
      <w:r w:rsidRPr="001178DD">
        <w:rPr>
          <w:sz w:val="20"/>
          <w:szCs w:val="20"/>
        </w:rPr>
        <w:t>.Codigo&gt;</w:t>
      </w:r>
    </w:p>
    <w:p w:rsidR="00227DFF" w:rsidRPr="001178DD" w:rsidRDefault="00227DFF" w:rsidP="00315A3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lastRenderedPageBreak/>
        <w:t>&lt;tmp_Esquema.Orden&gt; = 0 (Cero)</w:t>
      </w:r>
    </w:p>
    <w:p w:rsidR="00227DFF" w:rsidRPr="001178DD" w:rsidRDefault="00227DFF" w:rsidP="00315A3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 xml:space="preserve">&lt;tmp_Esquema.Tipo&gt; = </w:t>
      </w:r>
      <w:r w:rsidR="007B2C4A" w:rsidRPr="001178DD">
        <w:rPr>
          <w:sz w:val="20"/>
          <w:szCs w:val="20"/>
        </w:rPr>
        <w:t>1 (Clientes</w:t>
      </w:r>
      <w:r w:rsidRPr="001178DD">
        <w:rPr>
          <w:sz w:val="20"/>
          <w:szCs w:val="20"/>
        </w:rPr>
        <w:t>)</w:t>
      </w:r>
    </w:p>
    <w:p w:rsidR="00227DFF" w:rsidRPr="001178DD" w:rsidRDefault="00227DFF" w:rsidP="00315A3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&lt;tmp_Esquema.TipoEstado&gt; = 1 (Activo)</w:t>
      </w:r>
    </w:p>
    <w:p w:rsidR="00227DFF" w:rsidRPr="001178DD" w:rsidRDefault="00227DFF" w:rsidP="00315A3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&lt;tmp_Esquema.Baja&gt; = 0 (No dado de Baja)</w:t>
      </w:r>
    </w:p>
    <w:p w:rsidR="00227DFF" w:rsidRPr="001178DD" w:rsidRDefault="00227DFF" w:rsidP="00315A3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 xml:space="preserve">&lt;tmp_Esquema.Nivel&gt; = </w:t>
      </w:r>
      <w:r w:rsidR="007B2C4A" w:rsidRPr="001178DD">
        <w:rPr>
          <w:sz w:val="20"/>
          <w:szCs w:val="20"/>
        </w:rPr>
        <w:t>1 (Uno</w:t>
      </w:r>
      <w:r w:rsidRPr="001178DD">
        <w:rPr>
          <w:sz w:val="20"/>
          <w:szCs w:val="20"/>
        </w:rPr>
        <w:t>)</w:t>
      </w:r>
    </w:p>
    <w:p w:rsidR="007B2C4A" w:rsidRPr="001178DD" w:rsidRDefault="00227DFF" w:rsidP="00315A32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&lt;tmp_Esquema.MFechaHora&gt; = Fecha y Hora del sistema actual.</w:t>
      </w:r>
    </w:p>
    <w:p w:rsidR="00871C98" w:rsidRPr="001178DD" w:rsidRDefault="00227DFF" w:rsidP="00315A32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&lt;tmp_Esquema.MUsuarioID&gt; = “Interfaz”</w:t>
      </w:r>
    </w:p>
    <w:p w:rsidR="008F4EDB" w:rsidRPr="001178DD" w:rsidRDefault="008F4EDB" w:rsidP="008F4EDB">
      <w:pPr>
        <w:pStyle w:val="Prrafodelista"/>
        <w:numPr>
          <w:ilvl w:val="1"/>
          <w:numId w:val="7"/>
        </w:numPr>
        <w:tabs>
          <w:tab w:val="left" w:pos="851"/>
        </w:tabs>
        <w:jc w:val="both"/>
        <w:rPr>
          <w:b/>
          <w:sz w:val="20"/>
          <w:szCs w:val="20"/>
        </w:rPr>
      </w:pPr>
      <w:r w:rsidRPr="001178DD">
        <w:rPr>
          <w:b/>
          <w:sz w:val="20"/>
          <w:szCs w:val="20"/>
        </w:rPr>
        <w:t>Tmp_Precio</w:t>
      </w:r>
    </w:p>
    <w:p w:rsidR="008F4EDB" w:rsidRPr="001178DD" w:rsidRDefault="008F4EDB" w:rsidP="00E22DAF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</w:t>
      </w:r>
      <w:r w:rsidR="00905F0F" w:rsidRPr="001178DD">
        <w:rPr>
          <w:sz w:val="20"/>
          <w:szCs w:val="20"/>
        </w:rPr>
        <w:t>_Precio.PrecioClave&gt; = &lt;</w:t>
      </w:r>
      <w:r w:rsidR="00923857">
        <w:rPr>
          <w:sz w:val="20"/>
          <w:szCs w:val="20"/>
        </w:rPr>
        <w:t>CATNEGO</w:t>
      </w:r>
      <w:r w:rsidR="00905F0F" w:rsidRPr="001178DD">
        <w:rPr>
          <w:sz w:val="20"/>
          <w:szCs w:val="20"/>
        </w:rPr>
        <w:t>.Codigo&gt;</w:t>
      </w:r>
    </w:p>
    <w:p w:rsidR="00905F0F" w:rsidRPr="001178DD" w:rsidRDefault="00905F0F" w:rsidP="008F4EDB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&lt;tmp_Precio.Jerarquia&gt; = 0 (Cero)</w:t>
      </w:r>
    </w:p>
    <w:p w:rsidR="00905F0F" w:rsidRPr="001178DD" w:rsidRDefault="00905F0F" w:rsidP="00E22DAF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&lt;tmp_Precio.Nombre&gt; = &lt;</w:t>
      </w:r>
      <w:r w:rsidR="00923857">
        <w:rPr>
          <w:sz w:val="20"/>
          <w:szCs w:val="20"/>
        </w:rPr>
        <w:t>CATNEGO</w:t>
      </w:r>
      <w:r w:rsidRPr="001178DD">
        <w:rPr>
          <w:sz w:val="20"/>
          <w:szCs w:val="20"/>
        </w:rPr>
        <w:t>.Descripcion&gt;</w:t>
      </w:r>
    </w:p>
    <w:p w:rsidR="00905F0F" w:rsidRPr="001178DD" w:rsidRDefault="00905F0F" w:rsidP="008F4EDB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&lt;tmp_Precio.CFVTipo&gt; = NULL</w:t>
      </w:r>
    </w:p>
    <w:p w:rsidR="00905F0F" w:rsidRPr="001178DD" w:rsidRDefault="00905F0F" w:rsidP="008F4EDB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&lt;tmp_Precio.TipoEstado&gt; = 1 (Activo)</w:t>
      </w:r>
    </w:p>
    <w:p w:rsidR="00905F0F" w:rsidRPr="001178DD" w:rsidRDefault="00905F0F" w:rsidP="008F4EDB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&lt;tmp_Precio.MFechaHora&gt; = Fecha y Hora actual del sistema</w:t>
      </w:r>
    </w:p>
    <w:p w:rsidR="00905F0F" w:rsidRPr="001178DD" w:rsidRDefault="00905F0F" w:rsidP="008F4EDB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&lt;tmp_Precio.MUsuarioID&gt; = “Interfaz”</w:t>
      </w:r>
    </w:p>
    <w:p w:rsidR="00F02B59" w:rsidRPr="001178DD" w:rsidRDefault="00F02B59" w:rsidP="00F02B59">
      <w:pPr>
        <w:pStyle w:val="Prrafodelista"/>
        <w:tabs>
          <w:tab w:val="left" w:pos="851"/>
        </w:tabs>
        <w:ind w:left="1224"/>
        <w:jc w:val="both"/>
        <w:rPr>
          <w:sz w:val="20"/>
          <w:szCs w:val="20"/>
        </w:rPr>
      </w:pPr>
    </w:p>
    <w:p w:rsidR="00FE1117" w:rsidRPr="001178DD" w:rsidRDefault="00FE1117" w:rsidP="00FE1117">
      <w:pPr>
        <w:pStyle w:val="Prrafodelista"/>
        <w:numPr>
          <w:ilvl w:val="0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 xml:space="preserve">El sistema obtiene toda la información correspondiente a la entidad </w:t>
      </w:r>
      <w:r w:rsidRPr="001178DD">
        <w:rPr>
          <w:b/>
          <w:sz w:val="20"/>
          <w:szCs w:val="20"/>
        </w:rPr>
        <w:t>&lt;</w:t>
      </w:r>
      <w:r w:rsidR="00923857">
        <w:rPr>
          <w:b/>
          <w:sz w:val="20"/>
          <w:szCs w:val="20"/>
        </w:rPr>
        <w:t>CATNEGO</w:t>
      </w:r>
      <w:r w:rsidRPr="001178DD">
        <w:rPr>
          <w:b/>
          <w:sz w:val="20"/>
          <w:szCs w:val="20"/>
        </w:rPr>
        <w:t>&gt;</w:t>
      </w:r>
      <w:r w:rsidRPr="001178DD">
        <w:rPr>
          <w:sz w:val="20"/>
          <w:szCs w:val="20"/>
        </w:rPr>
        <w:t xml:space="preserve"> y para cada registro diferente del campo &lt;NEGOCIACIONES.NoProducto&gt;, se realiza un registro en la entidad temporal tmp_PrecioProductoVig, con la siguiente información:</w:t>
      </w:r>
    </w:p>
    <w:p w:rsidR="00FE1117" w:rsidRPr="001178DD" w:rsidRDefault="00FE1117" w:rsidP="00FE1117">
      <w:pPr>
        <w:pStyle w:val="Prrafodelista"/>
        <w:numPr>
          <w:ilvl w:val="1"/>
          <w:numId w:val="7"/>
        </w:numPr>
        <w:tabs>
          <w:tab w:val="left" w:pos="851"/>
        </w:tabs>
        <w:jc w:val="both"/>
        <w:rPr>
          <w:b/>
          <w:sz w:val="20"/>
          <w:szCs w:val="20"/>
        </w:rPr>
      </w:pPr>
      <w:r w:rsidRPr="001178DD">
        <w:rPr>
          <w:b/>
          <w:sz w:val="20"/>
          <w:szCs w:val="20"/>
        </w:rPr>
        <w:t>Tmp_PrecioProductoVig</w:t>
      </w:r>
    </w:p>
    <w:p w:rsidR="00FE1117" w:rsidRPr="001178DD" w:rsidRDefault="00FE1117" w:rsidP="00FE1117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&lt;tmp_PrecioProductoVig.</w:t>
      </w:r>
      <w:r w:rsidRPr="001178DD">
        <w:rPr>
          <w:sz w:val="20"/>
          <w:szCs w:val="20"/>
        </w:rPr>
        <w:tab/>
        <w:t xml:space="preserve">PrecioClave&gt; = </w:t>
      </w:r>
      <w:r w:rsidR="00F02B59" w:rsidRPr="001178DD">
        <w:rPr>
          <w:sz w:val="20"/>
          <w:szCs w:val="20"/>
        </w:rPr>
        <w:t>&lt;</w:t>
      </w:r>
      <w:r w:rsidR="00923857">
        <w:rPr>
          <w:sz w:val="20"/>
          <w:szCs w:val="20"/>
        </w:rPr>
        <w:t>CATNEGO</w:t>
      </w:r>
      <w:r w:rsidR="00F02B59" w:rsidRPr="001178DD">
        <w:rPr>
          <w:sz w:val="20"/>
          <w:szCs w:val="20"/>
        </w:rPr>
        <w:t>.Codigo&gt;</w:t>
      </w:r>
    </w:p>
    <w:p w:rsidR="00FE1117" w:rsidRPr="001178DD" w:rsidRDefault="00FE1117" w:rsidP="00777ECC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&lt;tmp_PrecioProductoVig.ProductoClave&gt; =</w:t>
      </w:r>
      <w:r w:rsidR="00F02B59" w:rsidRPr="001178DD">
        <w:rPr>
          <w:sz w:val="20"/>
          <w:szCs w:val="20"/>
        </w:rPr>
        <w:t xml:space="preserve"> &lt;</w:t>
      </w:r>
      <w:r w:rsidR="00923857">
        <w:rPr>
          <w:sz w:val="20"/>
          <w:szCs w:val="20"/>
        </w:rPr>
        <w:t>CATNEGO</w:t>
      </w:r>
      <w:r w:rsidR="00F02B59" w:rsidRPr="001178DD">
        <w:rPr>
          <w:sz w:val="20"/>
          <w:szCs w:val="20"/>
        </w:rPr>
        <w:t>.</w:t>
      </w:r>
      <w:r w:rsidR="00777ECC" w:rsidRPr="001178DD">
        <w:t xml:space="preserve"> </w:t>
      </w:r>
      <w:r w:rsidR="00777ECC" w:rsidRPr="001178DD">
        <w:rPr>
          <w:sz w:val="20"/>
          <w:szCs w:val="20"/>
        </w:rPr>
        <w:t xml:space="preserve">No_ Producto </w:t>
      </w:r>
      <w:r w:rsidR="00F02B59" w:rsidRPr="001178DD">
        <w:rPr>
          <w:sz w:val="20"/>
          <w:szCs w:val="20"/>
        </w:rPr>
        <w:t>&gt;</w:t>
      </w:r>
    </w:p>
    <w:p w:rsidR="00FE1117" w:rsidRPr="001178DD" w:rsidRDefault="00FE1117" w:rsidP="001D6CD7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&lt;tmp_PrecioProductoVig.PRUTipoUnidad&gt; =</w:t>
      </w:r>
      <w:r w:rsidR="00F02B59" w:rsidRPr="001178DD">
        <w:rPr>
          <w:sz w:val="20"/>
          <w:szCs w:val="20"/>
        </w:rPr>
        <w:t xml:space="preserve"> </w:t>
      </w:r>
      <w:r w:rsidR="004F3A50" w:rsidRPr="001178DD">
        <w:rPr>
          <w:sz w:val="20"/>
          <w:szCs w:val="20"/>
        </w:rPr>
        <w:t>&lt;</w:t>
      </w:r>
      <w:r w:rsidR="00923857">
        <w:rPr>
          <w:sz w:val="20"/>
          <w:szCs w:val="20"/>
        </w:rPr>
        <w:t>CATNEGO</w:t>
      </w:r>
      <w:r w:rsidR="001D6CD7" w:rsidRPr="001178DD">
        <w:rPr>
          <w:sz w:val="20"/>
          <w:szCs w:val="20"/>
        </w:rPr>
        <w:t>.Unidad</w:t>
      </w:r>
      <w:r w:rsidR="00777ECC" w:rsidRPr="001178DD">
        <w:rPr>
          <w:sz w:val="20"/>
          <w:szCs w:val="20"/>
        </w:rPr>
        <w:t xml:space="preserve"> </w:t>
      </w:r>
      <w:r w:rsidR="001D6CD7" w:rsidRPr="001178DD">
        <w:rPr>
          <w:sz w:val="20"/>
          <w:szCs w:val="20"/>
        </w:rPr>
        <w:t>de</w:t>
      </w:r>
      <w:r w:rsidR="00777ECC" w:rsidRPr="001178DD">
        <w:rPr>
          <w:sz w:val="20"/>
          <w:szCs w:val="20"/>
        </w:rPr>
        <w:t xml:space="preserve"> </w:t>
      </w:r>
      <w:r w:rsidR="001D6CD7" w:rsidRPr="001178DD">
        <w:rPr>
          <w:sz w:val="20"/>
          <w:szCs w:val="20"/>
        </w:rPr>
        <w:t>Medida</w:t>
      </w:r>
      <w:r w:rsidR="004F3A50" w:rsidRPr="001178DD">
        <w:rPr>
          <w:sz w:val="20"/>
          <w:szCs w:val="20"/>
        </w:rPr>
        <w:t>&gt;</w:t>
      </w:r>
    </w:p>
    <w:p w:rsidR="00FE1117" w:rsidRPr="001178DD" w:rsidRDefault="00FE1117" w:rsidP="00FE1117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&lt;tmp_PrecioProductoVig.PPVFechaInicio&gt; =</w:t>
      </w:r>
      <w:r w:rsidR="004F3A50" w:rsidRPr="001178DD">
        <w:rPr>
          <w:sz w:val="20"/>
          <w:szCs w:val="20"/>
        </w:rPr>
        <w:t xml:space="preserve"> Fecha Actual del sistema</w:t>
      </w:r>
    </w:p>
    <w:p w:rsidR="00FE1117" w:rsidRPr="001178DD" w:rsidRDefault="00FE1117" w:rsidP="001D6CD7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&lt;tmp_PrecioProductoVig.Precio&gt; =</w:t>
      </w:r>
      <w:r w:rsidR="004F3A50" w:rsidRPr="001178DD">
        <w:rPr>
          <w:sz w:val="20"/>
          <w:szCs w:val="20"/>
        </w:rPr>
        <w:t xml:space="preserve"> &lt;</w:t>
      </w:r>
      <w:r w:rsidR="00923857">
        <w:rPr>
          <w:sz w:val="20"/>
          <w:szCs w:val="20"/>
        </w:rPr>
        <w:t>CATNEGO</w:t>
      </w:r>
      <w:r w:rsidR="00777ECC" w:rsidRPr="001178DD">
        <w:rPr>
          <w:sz w:val="20"/>
          <w:szCs w:val="20"/>
        </w:rPr>
        <w:t xml:space="preserve">.Precio </w:t>
      </w:r>
      <w:r w:rsidR="001D6CD7" w:rsidRPr="001178DD">
        <w:rPr>
          <w:sz w:val="20"/>
          <w:szCs w:val="20"/>
        </w:rPr>
        <w:t>Venta</w:t>
      </w:r>
      <w:r w:rsidR="004F3A50" w:rsidRPr="001178DD">
        <w:rPr>
          <w:sz w:val="20"/>
          <w:szCs w:val="20"/>
        </w:rPr>
        <w:t>&gt;</w:t>
      </w:r>
    </w:p>
    <w:p w:rsidR="00FE1117" w:rsidRPr="001178DD" w:rsidRDefault="00FE1117" w:rsidP="00777ECC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&lt;tmp_PrecioProductoVig.PrecioMinimo&gt; =</w:t>
      </w:r>
      <w:r w:rsidR="004F3A50" w:rsidRPr="001178DD">
        <w:rPr>
          <w:sz w:val="20"/>
          <w:szCs w:val="20"/>
        </w:rPr>
        <w:t xml:space="preserve"> &lt;</w:t>
      </w:r>
      <w:r w:rsidR="00777ECC" w:rsidRPr="001178DD">
        <w:t xml:space="preserve"> </w:t>
      </w:r>
      <w:r w:rsidR="00923857">
        <w:rPr>
          <w:sz w:val="20"/>
          <w:szCs w:val="20"/>
        </w:rPr>
        <w:t>CATNEGO</w:t>
      </w:r>
      <w:r w:rsidR="00777ECC" w:rsidRPr="001178DD">
        <w:rPr>
          <w:sz w:val="20"/>
          <w:szCs w:val="20"/>
        </w:rPr>
        <w:t xml:space="preserve">.Precio Minimo </w:t>
      </w:r>
      <w:r w:rsidR="004F3A50" w:rsidRPr="001178DD">
        <w:rPr>
          <w:sz w:val="20"/>
          <w:szCs w:val="20"/>
        </w:rPr>
        <w:t>&gt;</w:t>
      </w:r>
    </w:p>
    <w:p w:rsidR="00FE1117" w:rsidRPr="001178DD" w:rsidRDefault="00FE1117" w:rsidP="00FE1117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&lt;tmp_PrecioProductoVig.TipoEstado&gt; =</w:t>
      </w:r>
      <w:r w:rsidR="004F3A50" w:rsidRPr="001178DD">
        <w:rPr>
          <w:sz w:val="20"/>
          <w:szCs w:val="20"/>
        </w:rPr>
        <w:t xml:space="preserve"> 1 (Activo)</w:t>
      </w:r>
    </w:p>
    <w:p w:rsidR="00FE1117" w:rsidRPr="001178DD" w:rsidRDefault="00FE1117" w:rsidP="00FE1117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&lt;tmp_PrecioProductoVig.MFechaHora&gt; =</w:t>
      </w:r>
      <w:r w:rsidR="004F3A50" w:rsidRPr="001178DD">
        <w:rPr>
          <w:sz w:val="20"/>
          <w:szCs w:val="20"/>
        </w:rPr>
        <w:t xml:space="preserve"> Fecha y Hora actual del sistema</w:t>
      </w:r>
    </w:p>
    <w:p w:rsidR="00FE1117" w:rsidRPr="001178DD" w:rsidRDefault="00FE1117" w:rsidP="00FE1117">
      <w:pPr>
        <w:pStyle w:val="Prrafodelista"/>
        <w:numPr>
          <w:ilvl w:val="2"/>
          <w:numId w:val="7"/>
        </w:numPr>
        <w:tabs>
          <w:tab w:val="left" w:pos="851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&lt;tmp_PrecioProductoVig.MUsuarioID&gt; =</w:t>
      </w:r>
      <w:r w:rsidR="004F3A50" w:rsidRPr="001178DD">
        <w:rPr>
          <w:sz w:val="20"/>
          <w:szCs w:val="20"/>
        </w:rPr>
        <w:t xml:space="preserve"> “Interfaz”</w:t>
      </w:r>
      <w:r w:rsidR="009B0A60" w:rsidRPr="001178DD">
        <w:rPr>
          <w:sz w:val="20"/>
          <w:szCs w:val="20"/>
        </w:rPr>
        <w:t>.</w:t>
      </w:r>
    </w:p>
    <w:p w:rsidR="001E5F81" w:rsidRPr="001178DD" w:rsidRDefault="001E5F81" w:rsidP="001E5F81">
      <w:pPr>
        <w:pStyle w:val="Prrafodelista"/>
        <w:tabs>
          <w:tab w:val="left" w:pos="851"/>
        </w:tabs>
        <w:ind w:left="792"/>
        <w:jc w:val="both"/>
        <w:rPr>
          <w:b/>
          <w:sz w:val="20"/>
          <w:szCs w:val="20"/>
        </w:rPr>
      </w:pPr>
    </w:p>
    <w:p w:rsidR="001E5F81" w:rsidRPr="001178DD" w:rsidRDefault="001E5F81" w:rsidP="00A906FC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 xml:space="preserve">El sistema obtiene toda la información correspondiente a la </w:t>
      </w:r>
      <w:r w:rsidR="00A906FC" w:rsidRPr="001178DD">
        <w:rPr>
          <w:sz w:val="20"/>
          <w:szCs w:val="20"/>
        </w:rPr>
        <w:t>Vista</w:t>
      </w:r>
      <w:r w:rsidRPr="001178DD">
        <w:rPr>
          <w:sz w:val="20"/>
          <w:szCs w:val="20"/>
        </w:rPr>
        <w:t xml:space="preserve"> </w:t>
      </w:r>
      <w:r w:rsidRPr="001178DD">
        <w:rPr>
          <w:b/>
          <w:sz w:val="20"/>
          <w:szCs w:val="20"/>
        </w:rPr>
        <w:t>&lt;</w:t>
      </w:r>
      <w:r w:rsidR="00A1186B">
        <w:rPr>
          <w:b/>
          <w:sz w:val="20"/>
          <w:szCs w:val="20"/>
        </w:rPr>
        <w:t>CatCliSaldo</w:t>
      </w:r>
      <w:r w:rsidRPr="001178DD">
        <w:rPr>
          <w:b/>
          <w:sz w:val="20"/>
          <w:szCs w:val="20"/>
        </w:rPr>
        <w:t>&gt;</w:t>
      </w:r>
      <w:r w:rsidRPr="001178DD">
        <w:rPr>
          <w:sz w:val="20"/>
          <w:szCs w:val="20"/>
        </w:rPr>
        <w:t xml:space="preserve"> y para cada registro diferente del campo &lt;</w:t>
      </w:r>
      <w:r w:rsidR="00A1186B">
        <w:rPr>
          <w:sz w:val="20"/>
          <w:szCs w:val="20"/>
        </w:rPr>
        <w:t>CatCliSaldo</w:t>
      </w:r>
      <w:r w:rsidR="00344C22" w:rsidRPr="001178DD">
        <w:rPr>
          <w:sz w:val="20"/>
          <w:szCs w:val="20"/>
        </w:rPr>
        <w:t>.</w:t>
      </w:r>
      <w:r w:rsidR="00A906FC" w:rsidRPr="001178DD">
        <w:t xml:space="preserve"> </w:t>
      </w:r>
      <w:r w:rsidR="00A906FC" w:rsidRPr="001178DD">
        <w:rPr>
          <w:sz w:val="20"/>
          <w:szCs w:val="20"/>
        </w:rPr>
        <w:t xml:space="preserve">No_ </w:t>
      </w:r>
      <w:r w:rsidRPr="001178DD">
        <w:rPr>
          <w:sz w:val="20"/>
          <w:szCs w:val="20"/>
        </w:rPr>
        <w:t>&gt;, se realiza un registro en la entidad temporal tmp_</w:t>
      </w:r>
      <w:r w:rsidR="00344C22" w:rsidRPr="001178DD">
        <w:rPr>
          <w:sz w:val="20"/>
          <w:szCs w:val="20"/>
        </w:rPr>
        <w:t>Cliente</w:t>
      </w:r>
      <w:r w:rsidRPr="001178DD">
        <w:rPr>
          <w:sz w:val="20"/>
          <w:szCs w:val="20"/>
        </w:rPr>
        <w:t>,</w:t>
      </w:r>
      <w:r w:rsidR="0081134A" w:rsidRPr="001178DD">
        <w:rPr>
          <w:sz w:val="20"/>
          <w:szCs w:val="20"/>
        </w:rPr>
        <w:t xml:space="preserve"> tmp_CliFormaVenta y tmp_ClienteEsquema</w:t>
      </w:r>
      <w:r w:rsidRPr="001178DD">
        <w:rPr>
          <w:sz w:val="20"/>
          <w:szCs w:val="20"/>
        </w:rPr>
        <w:t xml:space="preserve"> con la siguiente información:</w:t>
      </w:r>
    </w:p>
    <w:p w:rsidR="00286127" w:rsidRPr="001178DD" w:rsidRDefault="00286127" w:rsidP="00286127">
      <w:pPr>
        <w:pStyle w:val="Prrafodelista"/>
        <w:ind w:left="360"/>
        <w:jc w:val="both"/>
        <w:rPr>
          <w:sz w:val="20"/>
          <w:szCs w:val="20"/>
        </w:rPr>
      </w:pPr>
      <w:r w:rsidRPr="001178DD">
        <w:rPr>
          <w:sz w:val="20"/>
          <w:szCs w:val="20"/>
        </w:rPr>
        <w:t>NOTA: si el cliente tiene la forma de pago a Crédito, se deberá de generar el registro de la forma de venta a crédito con el campo &lt;tmp_CliFormaVenta.Inicial = 1&gt; y además otra forma de venta, pero esta de contado, con el campo &lt;tmp_C</w:t>
      </w:r>
      <w:r w:rsidR="00644256" w:rsidRPr="001178DD">
        <w:rPr>
          <w:sz w:val="20"/>
          <w:szCs w:val="20"/>
        </w:rPr>
        <w:t>liFormaVenta.Inicial = 0</w:t>
      </w:r>
      <w:r w:rsidRPr="001178DD">
        <w:rPr>
          <w:sz w:val="20"/>
          <w:szCs w:val="20"/>
        </w:rPr>
        <w:t>&gt;</w:t>
      </w:r>
      <w:r w:rsidR="00D86602" w:rsidRPr="001178DD">
        <w:rPr>
          <w:sz w:val="20"/>
          <w:szCs w:val="20"/>
        </w:rPr>
        <w:t xml:space="preserve">.  </w:t>
      </w:r>
    </w:p>
    <w:p w:rsidR="005B7E55" w:rsidRPr="001178DD" w:rsidRDefault="005B7E55" w:rsidP="005B7E55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178DD">
        <w:rPr>
          <w:b/>
          <w:sz w:val="20"/>
          <w:szCs w:val="20"/>
        </w:rPr>
        <w:t>Tmp_Cliente</w:t>
      </w:r>
    </w:p>
    <w:p w:rsidR="005B7E55" w:rsidRPr="001178DD" w:rsidRDefault="005B7E55" w:rsidP="005B7E5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&lt;tmp_Cliente.ClienteClave&gt;</w:t>
      </w:r>
      <w:r w:rsidR="006B710E" w:rsidRPr="001178DD">
        <w:rPr>
          <w:sz w:val="20"/>
          <w:szCs w:val="20"/>
        </w:rPr>
        <w:t xml:space="preserve"> = </w:t>
      </w:r>
      <w:r w:rsidR="00C35B08">
        <w:rPr>
          <w:sz w:val="20"/>
          <w:szCs w:val="20"/>
        </w:rPr>
        <w:t>&lt;CatCliSaldo</w:t>
      </w:r>
      <w:r w:rsidR="00C35B08" w:rsidRPr="001178DD">
        <w:rPr>
          <w:sz w:val="20"/>
          <w:szCs w:val="20"/>
        </w:rPr>
        <w:t>.No_&gt;</w:t>
      </w:r>
    </w:p>
    <w:p w:rsidR="005B7E55" w:rsidRPr="001178DD" w:rsidRDefault="005B7E55" w:rsidP="005B7E5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&lt;tmp_Cliente.CNPId&gt;</w:t>
      </w:r>
      <w:r w:rsidR="006B710E" w:rsidRPr="001178DD">
        <w:rPr>
          <w:sz w:val="20"/>
          <w:szCs w:val="20"/>
        </w:rPr>
        <w:t xml:space="preserve"> = </w:t>
      </w:r>
      <w:r w:rsidR="00163DEA" w:rsidRPr="001178DD">
        <w:rPr>
          <w:sz w:val="20"/>
          <w:szCs w:val="20"/>
        </w:rPr>
        <w:t>NULL</w:t>
      </w:r>
    </w:p>
    <w:p w:rsidR="005B7E55" w:rsidRPr="001178DD" w:rsidRDefault="005B7E55" w:rsidP="00A906F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&lt;tmp_Cliente.Clave&gt;</w:t>
      </w:r>
      <w:r w:rsidR="006B710E" w:rsidRPr="001178DD">
        <w:rPr>
          <w:sz w:val="20"/>
          <w:szCs w:val="20"/>
        </w:rPr>
        <w:t xml:space="preserve"> = </w:t>
      </w:r>
      <w:r w:rsidR="00163DEA" w:rsidRPr="001178DD">
        <w:rPr>
          <w:sz w:val="20"/>
          <w:szCs w:val="20"/>
        </w:rPr>
        <w:t>&lt;</w:t>
      </w:r>
      <w:r w:rsidR="00A1186B">
        <w:rPr>
          <w:sz w:val="20"/>
          <w:szCs w:val="20"/>
        </w:rPr>
        <w:t>CatCliSaldo</w:t>
      </w:r>
      <w:r w:rsidR="00A906FC" w:rsidRPr="001178DD">
        <w:rPr>
          <w:sz w:val="20"/>
          <w:szCs w:val="20"/>
        </w:rPr>
        <w:t>.No_</w:t>
      </w:r>
      <w:r w:rsidR="00163DEA" w:rsidRPr="001178DD">
        <w:rPr>
          <w:sz w:val="20"/>
          <w:szCs w:val="20"/>
        </w:rPr>
        <w:t>&gt;</w:t>
      </w:r>
    </w:p>
    <w:p w:rsidR="005B7E55" w:rsidRPr="001178DD" w:rsidRDefault="005B7E55" w:rsidP="005B7E5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&lt;tmp_Cliente.IdElectronico&gt;</w:t>
      </w:r>
      <w:r w:rsidR="006B710E" w:rsidRPr="001178DD">
        <w:rPr>
          <w:sz w:val="20"/>
          <w:szCs w:val="20"/>
        </w:rPr>
        <w:t xml:space="preserve"> = </w:t>
      </w:r>
      <w:r w:rsidR="00A906FC" w:rsidRPr="001178DD">
        <w:rPr>
          <w:sz w:val="20"/>
          <w:szCs w:val="20"/>
        </w:rPr>
        <w:t>&lt;</w:t>
      </w:r>
      <w:r w:rsidR="00A1186B">
        <w:rPr>
          <w:sz w:val="20"/>
          <w:szCs w:val="20"/>
        </w:rPr>
        <w:t>CatCliSaldo</w:t>
      </w:r>
      <w:r w:rsidR="00A906FC" w:rsidRPr="001178DD">
        <w:rPr>
          <w:sz w:val="20"/>
          <w:szCs w:val="20"/>
        </w:rPr>
        <w:t>.No_&gt;</w:t>
      </w:r>
    </w:p>
    <w:p w:rsidR="005B7E55" w:rsidRPr="001178DD" w:rsidRDefault="005B7E55" w:rsidP="00A906F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&lt;tmp_Cliente.IdFiscal&gt;</w:t>
      </w:r>
      <w:r w:rsidR="006B710E" w:rsidRPr="001178DD">
        <w:rPr>
          <w:sz w:val="20"/>
          <w:szCs w:val="20"/>
        </w:rPr>
        <w:t xml:space="preserve"> =</w:t>
      </w:r>
      <w:r w:rsidR="00163DEA" w:rsidRPr="001178DD">
        <w:rPr>
          <w:sz w:val="20"/>
          <w:szCs w:val="20"/>
        </w:rPr>
        <w:t xml:space="preserve"> </w:t>
      </w:r>
      <w:r w:rsidR="00BA7C3F" w:rsidRPr="001178DD">
        <w:rPr>
          <w:sz w:val="20"/>
          <w:szCs w:val="20"/>
        </w:rPr>
        <w:t>&lt;</w:t>
      </w:r>
      <w:r w:rsidR="00A1186B">
        <w:rPr>
          <w:sz w:val="20"/>
          <w:szCs w:val="20"/>
        </w:rPr>
        <w:t>CatCliSaldo</w:t>
      </w:r>
      <w:r w:rsidR="00A906FC" w:rsidRPr="001178DD">
        <w:rPr>
          <w:sz w:val="20"/>
          <w:szCs w:val="20"/>
        </w:rPr>
        <w:t>.VAT Registration No_</w:t>
      </w:r>
      <w:r w:rsidR="00BA7C3F" w:rsidRPr="001178DD">
        <w:rPr>
          <w:sz w:val="18"/>
          <w:szCs w:val="20"/>
        </w:rPr>
        <w:t>&gt;</w:t>
      </w:r>
    </w:p>
    <w:p w:rsidR="005B7E55" w:rsidRPr="001178DD" w:rsidRDefault="005B7E55" w:rsidP="00A906F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&lt;tmp_Cliente.RazonSocial&gt;</w:t>
      </w:r>
      <w:r w:rsidR="006B710E" w:rsidRPr="001178DD">
        <w:rPr>
          <w:sz w:val="20"/>
          <w:szCs w:val="20"/>
        </w:rPr>
        <w:t xml:space="preserve"> = </w:t>
      </w:r>
      <w:r w:rsidR="00BA7C3F" w:rsidRPr="001178DD">
        <w:rPr>
          <w:sz w:val="20"/>
          <w:szCs w:val="20"/>
        </w:rPr>
        <w:t>&lt;</w:t>
      </w:r>
      <w:r w:rsidR="00A1186B">
        <w:rPr>
          <w:sz w:val="20"/>
          <w:szCs w:val="20"/>
        </w:rPr>
        <w:t>CatCliSaldo</w:t>
      </w:r>
      <w:r w:rsidR="00A906FC" w:rsidRPr="001178DD">
        <w:rPr>
          <w:sz w:val="20"/>
          <w:szCs w:val="20"/>
        </w:rPr>
        <w:t xml:space="preserve">.Name + </w:t>
      </w:r>
      <w:r w:rsidR="00A1186B">
        <w:rPr>
          <w:sz w:val="20"/>
          <w:szCs w:val="20"/>
        </w:rPr>
        <w:t>CatCliSaldo</w:t>
      </w:r>
      <w:r w:rsidR="00A906FC" w:rsidRPr="001178DD">
        <w:rPr>
          <w:sz w:val="20"/>
          <w:szCs w:val="20"/>
        </w:rPr>
        <w:t>.Name 2</w:t>
      </w:r>
      <w:r w:rsidR="00BA7C3F" w:rsidRPr="001178DD">
        <w:rPr>
          <w:sz w:val="20"/>
          <w:szCs w:val="20"/>
        </w:rPr>
        <w:t>&gt;</w:t>
      </w:r>
    </w:p>
    <w:p w:rsidR="002F50F2" w:rsidRPr="001178DD" w:rsidRDefault="002F50F2" w:rsidP="005B7E5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&lt;tmp_Cliente.TipoFiscal&gt;</w:t>
      </w:r>
      <w:r w:rsidR="006B710E" w:rsidRPr="001178DD">
        <w:rPr>
          <w:sz w:val="20"/>
          <w:szCs w:val="20"/>
        </w:rPr>
        <w:t xml:space="preserve"> =</w:t>
      </w:r>
      <w:r w:rsidR="00BA7C3F" w:rsidRPr="001178DD">
        <w:rPr>
          <w:sz w:val="20"/>
          <w:szCs w:val="20"/>
        </w:rPr>
        <w:t xml:space="preserve"> 1 (Nota de Venta)</w:t>
      </w:r>
    </w:p>
    <w:p w:rsidR="002F50F2" w:rsidRPr="001178DD" w:rsidRDefault="002F50F2" w:rsidP="005B7E5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&lt;tmp_Cliente.TipoImpuesto&gt;</w:t>
      </w:r>
      <w:r w:rsidR="006B710E" w:rsidRPr="001178DD">
        <w:rPr>
          <w:sz w:val="20"/>
          <w:szCs w:val="20"/>
        </w:rPr>
        <w:t xml:space="preserve"> =</w:t>
      </w:r>
      <w:r w:rsidR="00BA7C3F" w:rsidRPr="001178DD">
        <w:rPr>
          <w:sz w:val="20"/>
          <w:szCs w:val="20"/>
        </w:rPr>
        <w:t xml:space="preserve"> 1 (General)</w:t>
      </w:r>
    </w:p>
    <w:p w:rsidR="002F50F2" w:rsidRPr="001178DD" w:rsidRDefault="002F50F2" w:rsidP="00A906F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&lt;tmp_Cliente.NombreContacto&gt;</w:t>
      </w:r>
      <w:r w:rsidR="006B710E" w:rsidRPr="001178DD">
        <w:rPr>
          <w:sz w:val="20"/>
          <w:szCs w:val="20"/>
        </w:rPr>
        <w:t xml:space="preserve"> =</w:t>
      </w:r>
      <w:r w:rsidR="00BA7C3F" w:rsidRPr="001178DD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CatCliSaldo</w:t>
      </w:r>
      <w:r w:rsidR="00A906FC" w:rsidRPr="001178DD">
        <w:rPr>
          <w:sz w:val="20"/>
          <w:szCs w:val="20"/>
        </w:rPr>
        <w:t>.Contact</w:t>
      </w:r>
      <w:r w:rsidR="00BA7C3F" w:rsidRPr="001178DD">
        <w:rPr>
          <w:sz w:val="20"/>
          <w:szCs w:val="20"/>
        </w:rPr>
        <w:t>&gt;</w:t>
      </w:r>
    </w:p>
    <w:p w:rsidR="002F50F2" w:rsidRPr="001178DD" w:rsidRDefault="002F50F2" w:rsidP="005B7E5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&lt;tmp_Cliente.TelefonoContacto&gt;</w:t>
      </w:r>
      <w:r w:rsidR="006B710E" w:rsidRPr="001178DD">
        <w:rPr>
          <w:sz w:val="20"/>
          <w:szCs w:val="20"/>
        </w:rPr>
        <w:t xml:space="preserve"> =</w:t>
      </w:r>
      <w:r w:rsidR="00BA7C3F" w:rsidRPr="001178DD">
        <w:rPr>
          <w:sz w:val="20"/>
          <w:szCs w:val="20"/>
        </w:rPr>
        <w:t xml:space="preserve"> NULL</w:t>
      </w:r>
    </w:p>
    <w:p w:rsidR="002F50F2" w:rsidRPr="001178DD" w:rsidRDefault="002F50F2" w:rsidP="005B7E5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&lt;tmp_Cliente.FechaRegistroSistema&gt;</w:t>
      </w:r>
      <w:r w:rsidR="006B710E" w:rsidRPr="001178DD">
        <w:rPr>
          <w:sz w:val="20"/>
          <w:szCs w:val="20"/>
        </w:rPr>
        <w:t xml:space="preserve"> =</w:t>
      </w:r>
      <w:r w:rsidR="00BA7C3F" w:rsidRPr="001178DD">
        <w:rPr>
          <w:sz w:val="20"/>
          <w:szCs w:val="20"/>
        </w:rPr>
        <w:t xml:space="preserve"> </w:t>
      </w:r>
      <w:r w:rsidR="00DA0457" w:rsidRPr="001178DD">
        <w:rPr>
          <w:sz w:val="20"/>
          <w:szCs w:val="20"/>
        </w:rPr>
        <w:t>Fecha actual del sistema.</w:t>
      </w:r>
    </w:p>
    <w:p w:rsidR="002F50F2" w:rsidRPr="001178DD" w:rsidRDefault="002F50F2" w:rsidP="005B7E5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&lt;tmp_Cliente.FechaNacimiento&gt;</w:t>
      </w:r>
      <w:r w:rsidR="006B710E" w:rsidRPr="001178DD">
        <w:rPr>
          <w:sz w:val="20"/>
          <w:szCs w:val="20"/>
        </w:rPr>
        <w:t xml:space="preserve"> =</w:t>
      </w:r>
      <w:r w:rsidR="00BA7C3F" w:rsidRPr="001178DD">
        <w:rPr>
          <w:sz w:val="20"/>
          <w:szCs w:val="20"/>
        </w:rPr>
        <w:t xml:space="preserve"> NULL</w:t>
      </w:r>
    </w:p>
    <w:p w:rsidR="002F50F2" w:rsidRPr="001178DD" w:rsidRDefault="002F50F2" w:rsidP="00A906F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&lt;tmp_Cliente.NombreCorto&gt;</w:t>
      </w:r>
      <w:r w:rsidR="006B710E" w:rsidRPr="001178DD">
        <w:rPr>
          <w:sz w:val="20"/>
          <w:szCs w:val="20"/>
        </w:rPr>
        <w:t xml:space="preserve"> =</w:t>
      </w:r>
      <w:r w:rsidR="00BA7C3F" w:rsidRPr="001178DD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CatCliSaldo</w:t>
      </w:r>
      <w:r w:rsidR="00A906FC" w:rsidRPr="001178DD">
        <w:rPr>
          <w:sz w:val="20"/>
          <w:szCs w:val="20"/>
        </w:rPr>
        <w:t>.Search Name</w:t>
      </w:r>
      <w:r w:rsidR="00BA7C3F" w:rsidRPr="001178DD">
        <w:rPr>
          <w:sz w:val="18"/>
          <w:szCs w:val="20"/>
        </w:rPr>
        <w:t>&gt;</w:t>
      </w:r>
    </w:p>
    <w:p w:rsidR="00F812E0" w:rsidRPr="001178DD" w:rsidRDefault="00F812E0" w:rsidP="00A906FC">
      <w:pPr>
        <w:pStyle w:val="Prrafodelista"/>
        <w:numPr>
          <w:ilvl w:val="2"/>
          <w:numId w:val="7"/>
        </w:numPr>
        <w:tabs>
          <w:tab w:val="left" w:pos="993"/>
        </w:tabs>
        <w:ind w:left="1418" w:hanging="698"/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&lt;tmp_Cliente.TipoEstado&gt;</w:t>
      </w:r>
      <w:r w:rsidR="006B710E" w:rsidRPr="001178DD">
        <w:rPr>
          <w:sz w:val="20"/>
          <w:szCs w:val="20"/>
        </w:rPr>
        <w:t xml:space="preserve"> =</w:t>
      </w:r>
      <w:r w:rsidR="00664613">
        <w:rPr>
          <w:sz w:val="20"/>
          <w:szCs w:val="20"/>
        </w:rPr>
        <w:t xml:space="preserve"> </w:t>
      </w:r>
      <w:r w:rsidR="00664613" w:rsidRPr="00664613">
        <w:rPr>
          <w:sz w:val="20"/>
          <w:szCs w:val="20"/>
          <w:highlight w:val="green"/>
        </w:rPr>
        <w:t>1(Activo)</w:t>
      </w:r>
      <w:r w:rsidR="00BA7C3F" w:rsidRPr="00664613">
        <w:rPr>
          <w:sz w:val="20"/>
          <w:szCs w:val="20"/>
          <w:highlight w:val="green"/>
        </w:rPr>
        <w:t xml:space="preserve"> </w:t>
      </w:r>
      <w:r w:rsidR="00BD73C1" w:rsidRPr="00664613">
        <w:rPr>
          <w:sz w:val="20"/>
          <w:szCs w:val="20"/>
          <w:highlight w:val="green"/>
        </w:rPr>
        <w:t xml:space="preserve"> </w:t>
      </w:r>
      <w:r w:rsidR="00BD73C1" w:rsidRPr="00664613">
        <w:rPr>
          <w:strike/>
          <w:sz w:val="20"/>
          <w:szCs w:val="20"/>
          <w:highlight w:val="green"/>
        </w:rPr>
        <w:t>Si &lt;</w:t>
      </w:r>
      <w:r w:rsidR="00A1186B" w:rsidRPr="00664613">
        <w:rPr>
          <w:strike/>
          <w:sz w:val="20"/>
          <w:szCs w:val="20"/>
          <w:highlight w:val="green"/>
        </w:rPr>
        <w:t>CatCliSaldo</w:t>
      </w:r>
      <w:r w:rsidR="00A906FC" w:rsidRPr="00664613">
        <w:rPr>
          <w:strike/>
          <w:sz w:val="20"/>
          <w:szCs w:val="20"/>
          <w:highlight w:val="green"/>
        </w:rPr>
        <w:t>.Blocked = 3</w:t>
      </w:r>
      <w:r w:rsidR="00BD73C1" w:rsidRPr="00664613">
        <w:rPr>
          <w:strike/>
          <w:sz w:val="20"/>
          <w:szCs w:val="20"/>
          <w:highlight w:val="green"/>
        </w:rPr>
        <w:t>&gt; entonces poner el valor 0 (Cero), de lo contrario será 1 (Uno).</w:t>
      </w:r>
    </w:p>
    <w:p w:rsidR="00F812E0" w:rsidRPr="001178DD" w:rsidRDefault="00F812E0" w:rsidP="00A906F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&lt;tmp_Cliente.SaldoEfectivo&gt;</w:t>
      </w:r>
      <w:r w:rsidR="006B710E" w:rsidRPr="001178DD">
        <w:rPr>
          <w:sz w:val="20"/>
          <w:szCs w:val="20"/>
        </w:rPr>
        <w:t xml:space="preserve"> =</w:t>
      </w:r>
      <w:r w:rsidR="003D0A41" w:rsidRPr="001178DD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CatCliSaldo</w:t>
      </w:r>
      <w:r w:rsidR="00A906FC" w:rsidRPr="001178DD">
        <w:rPr>
          <w:sz w:val="20"/>
          <w:szCs w:val="20"/>
        </w:rPr>
        <w:t>.Saldo</w:t>
      </w:r>
      <w:r w:rsidR="003D0A41" w:rsidRPr="001178DD">
        <w:rPr>
          <w:sz w:val="20"/>
          <w:szCs w:val="20"/>
        </w:rPr>
        <w:t>&gt;</w:t>
      </w:r>
    </w:p>
    <w:p w:rsidR="0014376C" w:rsidRPr="001178DD" w:rsidRDefault="0014376C" w:rsidP="005B7E5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&lt;tmp_Cliente.Prestamo&gt;</w:t>
      </w:r>
      <w:r w:rsidR="006B710E" w:rsidRPr="001178DD">
        <w:rPr>
          <w:sz w:val="20"/>
          <w:szCs w:val="20"/>
        </w:rPr>
        <w:t xml:space="preserve"> =</w:t>
      </w:r>
      <w:r w:rsidR="003D0A41" w:rsidRPr="001178DD">
        <w:rPr>
          <w:sz w:val="20"/>
          <w:szCs w:val="20"/>
        </w:rPr>
        <w:t xml:space="preserve"> 0 (No se presta el envase)</w:t>
      </w:r>
    </w:p>
    <w:p w:rsidR="0014376C" w:rsidRPr="001178DD" w:rsidRDefault="0014376C" w:rsidP="005B7E5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&lt;tmp_Cliente.Exclusividad&gt;</w:t>
      </w:r>
      <w:r w:rsidR="006B710E" w:rsidRPr="001178DD">
        <w:rPr>
          <w:sz w:val="20"/>
          <w:szCs w:val="20"/>
        </w:rPr>
        <w:t xml:space="preserve"> =</w:t>
      </w:r>
      <w:r w:rsidR="003D0A41" w:rsidRPr="001178DD">
        <w:rPr>
          <w:sz w:val="20"/>
          <w:szCs w:val="20"/>
        </w:rPr>
        <w:t xml:space="preserve"> 0 (No es exclusivo)</w:t>
      </w:r>
    </w:p>
    <w:p w:rsidR="0014376C" w:rsidRPr="001178DD" w:rsidRDefault="0014376C" w:rsidP="003D0A4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&lt;tmp_Cliente.VigExclusividad&gt;</w:t>
      </w:r>
      <w:r w:rsidR="006B710E" w:rsidRPr="001178DD">
        <w:rPr>
          <w:sz w:val="20"/>
          <w:szCs w:val="20"/>
        </w:rPr>
        <w:t xml:space="preserve"> =</w:t>
      </w:r>
      <w:r w:rsidR="00D86602" w:rsidRPr="001178DD">
        <w:rPr>
          <w:sz w:val="20"/>
          <w:szCs w:val="20"/>
        </w:rPr>
        <w:t xml:space="preserve"> “</w:t>
      </w:r>
      <w:r w:rsidR="003D0A41" w:rsidRPr="001178DD">
        <w:rPr>
          <w:sz w:val="20"/>
          <w:szCs w:val="20"/>
        </w:rPr>
        <w:t>Fecha 9998-01-01T00:00:00</w:t>
      </w:r>
      <w:r w:rsidR="00D86602" w:rsidRPr="001178DD">
        <w:rPr>
          <w:sz w:val="20"/>
          <w:szCs w:val="20"/>
        </w:rPr>
        <w:t>”</w:t>
      </w:r>
    </w:p>
    <w:p w:rsidR="0014376C" w:rsidRPr="001178DD" w:rsidRDefault="0014376C" w:rsidP="003D0A41">
      <w:pPr>
        <w:pStyle w:val="Prrafodelista"/>
        <w:numPr>
          <w:ilvl w:val="2"/>
          <w:numId w:val="7"/>
        </w:numPr>
        <w:ind w:left="1418" w:hanging="698"/>
        <w:jc w:val="both"/>
        <w:rPr>
          <w:sz w:val="20"/>
          <w:szCs w:val="20"/>
        </w:rPr>
      </w:pPr>
      <w:r w:rsidRPr="001178DD">
        <w:rPr>
          <w:sz w:val="20"/>
          <w:szCs w:val="20"/>
        </w:rPr>
        <w:lastRenderedPageBreak/>
        <w:t>&lt;tmp_Cliente.ActualizaSaldoCheque&gt;</w:t>
      </w:r>
      <w:r w:rsidR="006B710E" w:rsidRPr="001178DD">
        <w:rPr>
          <w:sz w:val="20"/>
          <w:szCs w:val="20"/>
        </w:rPr>
        <w:t xml:space="preserve"> =</w:t>
      </w:r>
      <w:r w:rsidR="003D0A41" w:rsidRPr="001178DD">
        <w:rPr>
          <w:sz w:val="20"/>
          <w:szCs w:val="20"/>
        </w:rPr>
        <w:t xml:space="preserve"> 0 (No serán tomados en cuenta los pagos con cheque para afectar el saldo del Cliente)</w:t>
      </w:r>
    </w:p>
    <w:p w:rsidR="0014376C" w:rsidRPr="001178DD" w:rsidRDefault="0014376C" w:rsidP="005B7E5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&lt;tmp_Cliente.VencimientoVenta&gt;</w:t>
      </w:r>
      <w:r w:rsidR="006B710E" w:rsidRPr="001178DD">
        <w:rPr>
          <w:sz w:val="20"/>
          <w:szCs w:val="20"/>
        </w:rPr>
        <w:t xml:space="preserve"> =</w:t>
      </w:r>
      <w:r w:rsidR="003D0A41" w:rsidRPr="001178DD">
        <w:rPr>
          <w:sz w:val="20"/>
          <w:szCs w:val="20"/>
        </w:rPr>
        <w:t xml:space="preserve"> 0 (No validar Vencimiento de las Ventas)</w:t>
      </w:r>
    </w:p>
    <w:p w:rsidR="0014376C" w:rsidRPr="001178DD" w:rsidRDefault="0014376C" w:rsidP="005B7E5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&lt;tmp_Cliente.DiasVencimiento&gt;</w:t>
      </w:r>
      <w:r w:rsidR="006B710E" w:rsidRPr="001178DD">
        <w:rPr>
          <w:sz w:val="20"/>
          <w:szCs w:val="20"/>
        </w:rPr>
        <w:t xml:space="preserve"> =</w:t>
      </w:r>
      <w:r w:rsidR="003D0A41" w:rsidRPr="001178DD">
        <w:rPr>
          <w:sz w:val="20"/>
          <w:szCs w:val="20"/>
        </w:rPr>
        <w:t xml:space="preserve"> </w:t>
      </w:r>
      <w:r w:rsidR="00C4023E" w:rsidRPr="001178DD">
        <w:rPr>
          <w:sz w:val="20"/>
          <w:szCs w:val="20"/>
        </w:rPr>
        <w:t>0 (Cero)</w:t>
      </w:r>
    </w:p>
    <w:p w:rsidR="00A74CAE" w:rsidRPr="001178DD" w:rsidRDefault="00A74CAE" w:rsidP="005B7E5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&lt;tmp_Cliente.FechaFactura&gt;</w:t>
      </w:r>
      <w:r w:rsidR="006B710E" w:rsidRPr="001178DD">
        <w:rPr>
          <w:sz w:val="20"/>
          <w:szCs w:val="20"/>
        </w:rPr>
        <w:t xml:space="preserve"> =</w:t>
      </w:r>
      <w:r w:rsidR="00C4023E" w:rsidRPr="001178DD">
        <w:rPr>
          <w:sz w:val="20"/>
          <w:szCs w:val="20"/>
        </w:rPr>
        <w:t xml:space="preserve"> NULL</w:t>
      </w:r>
    </w:p>
    <w:p w:rsidR="00A74CAE" w:rsidRPr="001178DD" w:rsidRDefault="00A74CAE" w:rsidP="005B7E5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&lt;tmp_Cliente.DesgloseImpuesto&gt;</w:t>
      </w:r>
      <w:r w:rsidR="006B710E" w:rsidRPr="001178DD">
        <w:rPr>
          <w:sz w:val="20"/>
          <w:szCs w:val="20"/>
        </w:rPr>
        <w:t xml:space="preserve"> =</w:t>
      </w:r>
      <w:r w:rsidR="00C4023E" w:rsidRPr="001178DD">
        <w:rPr>
          <w:sz w:val="20"/>
          <w:szCs w:val="20"/>
        </w:rPr>
        <w:t xml:space="preserve"> 1 (Desglosar Impuestos)</w:t>
      </w:r>
    </w:p>
    <w:p w:rsidR="00A74CAE" w:rsidRPr="001178DD" w:rsidRDefault="00A74CAE" w:rsidP="005B7E5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&lt;tmp_Cliente.CorreoElectronico&gt;</w:t>
      </w:r>
      <w:r w:rsidR="006B710E" w:rsidRPr="001178DD">
        <w:rPr>
          <w:sz w:val="20"/>
          <w:szCs w:val="20"/>
        </w:rPr>
        <w:t xml:space="preserve"> =</w:t>
      </w:r>
      <w:r w:rsidR="00C4023E" w:rsidRPr="001178DD">
        <w:rPr>
          <w:sz w:val="20"/>
          <w:szCs w:val="20"/>
        </w:rPr>
        <w:t xml:space="preserve"> NULL</w:t>
      </w:r>
    </w:p>
    <w:p w:rsidR="00A74CAE" w:rsidRPr="001178DD" w:rsidRDefault="00A74CAE" w:rsidP="00C4023E">
      <w:pPr>
        <w:pStyle w:val="Prrafodelista"/>
        <w:numPr>
          <w:ilvl w:val="2"/>
          <w:numId w:val="7"/>
        </w:numPr>
        <w:ind w:left="1418" w:hanging="698"/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&lt;tmp_Cliente.ExigirOrdenCompra&gt;</w:t>
      </w:r>
      <w:r w:rsidR="006B710E" w:rsidRPr="001178DD">
        <w:rPr>
          <w:sz w:val="20"/>
          <w:szCs w:val="20"/>
        </w:rPr>
        <w:t xml:space="preserve"> =</w:t>
      </w:r>
      <w:r w:rsidR="00C4023E" w:rsidRPr="001178DD">
        <w:rPr>
          <w:sz w:val="20"/>
          <w:szCs w:val="20"/>
        </w:rPr>
        <w:t xml:space="preserve"> 0 (Cero)</w:t>
      </w:r>
    </w:p>
    <w:p w:rsidR="00A74CAE" w:rsidRPr="001178DD" w:rsidRDefault="00A74CAE" w:rsidP="00C4023E">
      <w:pPr>
        <w:pStyle w:val="Prrafodelista"/>
        <w:numPr>
          <w:ilvl w:val="2"/>
          <w:numId w:val="7"/>
        </w:numPr>
        <w:ind w:left="1418" w:hanging="698"/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&lt;tmp_Cliente.ExigirPedidoAdicional&gt;</w:t>
      </w:r>
      <w:r w:rsidR="006B710E" w:rsidRPr="001178DD">
        <w:rPr>
          <w:sz w:val="20"/>
          <w:szCs w:val="20"/>
        </w:rPr>
        <w:t xml:space="preserve"> =</w:t>
      </w:r>
      <w:r w:rsidR="00C4023E" w:rsidRPr="001178DD">
        <w:rPr>
          <w:sz w:val="20"/>
          <w:szCs w:val="20"/>
        </w:rPr>
        <w:t xml:space="preserve"> 0 (Cero)</w:t>
      </w:r>
    </w:p>
    <w:p w:rsidR="00A74CAE" w:rsidRPr="001178DD" w:rsidRDefault="00A74CAE" w:rsidP="005B7E5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&lt;tmp_Cliente.FormatoPedidoAdicional&gt;</w:t>
      </w:r>
      <w:r w:rsidR="006B710E" w:rsidRPr="001178DD">
        <w:rPr>
          <w:sz w:val="20"/>
          <w:szCs w:val="20"/>
        </w:rPr>
        <w:t xml:space="preserve"> =</w:t>
      </w:r>
      <w:r w:rsidR="00C4023E" w:rsidRPr="001178DD">
        <w:rPr>
          <w:sz w:val="20"/>
          <w:szCs w:val="20"/>
        </w:rPr>
        <w:t xml:space="preserve"> NULL</w:t>
      </w:r>
    </w:p>
    <w:p w:rsidR="00A74CAE" w:rsidRPr="001178DD" w:rsidRDefault="00A74CAE" w:rsidP="00C4023E">
      <w:pPr>
        <w:pStyle w:val="Prrafodelista"/>
        <w:numPr>
          <w:ilvl w:val="2"/>
          <w:numId w:val="7"/>
        </w:numPr>
        <w:ind w:left="1418" w:hanging="698"/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&lt;tmp_Cliente.FacturacionMasiva&gt;</w:t>
      </w:r>
      <w:r w:rsidR="006B710E" w:rsidRPr="001178DD">
        <w:rPr>
          <w:sz w:val="20"/>
          <w:szCs w:val="20"/>
        </w:rPr>
        <w:t xml:space="preserve"> =</w:t>
      </w:r>
      <w:r w:rsidR="00C4023E" w:rsidRPr="001178DD">
        <w:rPr>
          <w:sz w:val="20"/>
          <w:szCs w:val="20"/>
        </w:rPr>
        <w:t xml:space="preserve"> 0 (No se realiza la facturación masiva de varios clientes y ventas)</w:t>
      </w:r>
    </w:p>
    <w:p w:rsidR="00A74CAE" w:rsidRPr="001178DD" w:rsidRDefault="00A74CAE" w:rsidP="00D068E5">
      <w:pPr>
        <w:pStyle w:val="Prrafodelista"/>
        <w:numPr>
          <w:ilvl w:val="2"/>
          <w:numId w:val="7"/>
        </w:numPr>
        <w:ind w:left="1418" w:hanging="698"/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&lt;tmp_Cliente.ExigirTomaInvMer&gt;</w:t>
      </w:r>
      <w:r w:rsidR="006B710E" w:rsidRPr="001178DD">
        <w:rPr>
          <w:sz w:val="20"/>
          <w:szCs w:val="20"/>
        </w:rPr>
        <w:t xml:space="preserve"> =</w:t>
      </w:r>
      <w:r w:rsidR="00D068E5" w:rsidRPr="001178DD">
        <w:rPr>
          <w:sz w:val="20"/>
          <w:szCs w:val="20"/>
        </w:rPr>
        <w:t xml:space="preserve"> 0 (No se exige la Toma de Inventario al Salir de la Visita del Cliente)</w:t>
      </w:r>
    </w:p>
    <w:p w:rsidR="00A74CAE" w:rsidRPr="001178DD" w:rsidRDefault="00A74CAE" w:rsidP="005B7E5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&lt;tmp_Cliente.LimiteEnvase&gt;</w:t>
      </w:r>
      <w:r w:rsidR="006B710E" w:rsidRPr="001178DD">
        <w:rPr>
          <w:sz w:val="20"/>
          <w:szCs w:val="20"/>
        </w:rPr>
        <w:t xml:space="preserve"> =</w:t>
      </w:r>
      <w:r w:rsidR="00D068E5" w:rsidRPr="001178DD">
        <w:rPr>
          <w:sz w:val="20"/>
          <w:szCs w:val="20"/>
        </w:rPr>
        <w:t xml:space="preserve"> </w:t>
      </w:r>
      <w:r w:rsidR="004A3101" w:rsidRPr="001178DD">
        <w:rPr>
          <w:sz w:val="20"/>
          <w:szCs w:val="20"/>
        </w:rPr>
        <w:t>NULL</w:t>
      </w:r>
    </w:p>
    <w:p w:rsidR="00A74CAE" w:rsidRDefault="00A74CAE" w:rsidP="004A310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&lt;tmp_Cliente.ValidaLimEnvase&gt;</w:t>
      </w:r>
      <w:r w:rsidR="006B710E" w:rsidRPr="001178DD">
        <w:rPr>
          <w:sz w:val="20"/>
          <w:szCs w:val="20"/>
        </w:rPr>
        <w:t xml:space="preserve"> =</w:t>
      </w:r>
      <w:r w:rsidR="004A3101" w:rsidRPr="001178DD">
        <w:rPr>
          <w:sz w:val="20"/>
          <w:szCs w:val="20"/>
        </w:rPr>
        <w:t xml:space="preserve"> 0 (No se valida el Limite de Préstamo de envase al cliente)</w:t>
      </w:r>
    </w:p>
    <w:p w:rsidR="00A043D1" w:rsidRPr="00A043D1" w:rsidRDefault="00A043D1" w:rsidP="00A043D1">
      <w:pPr>
        <w:pStyle w:val="Prrafodelista"/>
        <w:numPr>
          <w:ilvl w:val="2"/>
          <w:numId w:val="7"/>
        </w:numPr>
        <w:ind w:left="1418" w:hanging="698"/>
        <w:jc w:val="both"/>
        <w:rPr>
          <w:sz w:val="20"/>
          <w:szCs w:val="20"/>
        </w:rPr>
      </w:pPr>
      <w:r w:rsidRPr="00A043D1">
        <w:rPr>
          <w:sz w:val="20"/>
          <w:szCs w:val="20"/>
        </w:rPr>
        <w:t xml:space="preserve">&lt;tmp_Cliente.NumeroSAP&gt; = Se deberá de ir a obtener este dato de la vista </w:t>
      </w:r>
      <w:r w:rsidR="0092578D">
        <w:rPr>
          <w:b/>
          <w:sz w:val="20"/>
          <w:szCs w:val="20"/>
        </w:rPr>
        <w:t>CatDirEnvio</w:t>
      </w:r>
      <w:r w:rsidRPr="00A043D1">
        <w:rPr>
          <w:b/>
          <w:sz w:val="20"/>
          <w:szCs w:val="20"/>
        </w:rPr>
        <w:t xml:space="preserve"> </w:t>
      </w:r>
      <w:r w:rsidRPr="00A043D1">
        <w:rPr>
          <w:sz w:val="20"/>
          <w:szCs w:val="20"/>
        </w:rPr>
        <w:t>&lt;</w:t>
      </w:r>
      <w:r w:rsidR="00A1186B">
        <w:rPr>
          <w:sz w:val="20"/>
          <w:szCs w:val="20"/>
        </w:rPr>
        <w:t>CatDirEnvio</w:t>
      </w:r>
      <w:r w:rsidRPr="00A043D1">
        <w:rPr>
          <w:sz w:val="20"/>
          <w:szCs w:val="20"/>
        </w:rPr>
        <w:t>.</w:t>
      </w:r>
      <w:r w:rsidRPr="00A043D1">
        <w:t xml:space="preserve"> </w:t>
      </w:r>
      <w:r w:rsidRPr="00A043D1">
        <w:rPr>
          <w:sz w:val="20"/>
          <w:szCs w:val="20"/>
        </w:rPr>
        <w:t>NegociacionToAdress&gt;</w:t>
      </w:r>
    </w:p>
    <w:p w:rsidR="00A74CAE" w:rsidRPr="001178DD" w:rsidRDefault="00A74CAE" w:rsidP="005B7E5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&lt;tmp_Cliente.MFechaHora&gt;</w:t>
      </w:r>
      <w:r w:rsidR="006B710E" w:rsidRPr="001178DD">
        <w:rPr>
          <w:sz w:val="20"/>
          <w:szCs w:val="20"/>
        </w:rPr>
        <w:t xml:space="preserve"> =</w:t>
      </w:r>
      <w:r w:rsidR="004A3101" w:rsidRPr="001178DD">
        <w:rPr>
          <w:sz w:val="20"/>
          <w:szCs w:val="20"/>
        </w:rPr>
        <w:t xml:space="preserve"> </w:t>
      </w:r>
      <w:r w:rsidR="005A0B1F" w:rsidRPr="001178DD">
        <w:rPr>
          <w:sz w:val="20"/>
          <w:szCs w:val="20"/>
        </w:rPr>
        <w:t>Fecha y Hora Actual del sistema</w:t>
      </w:r>
    </w:p>
    <w:p w:rsidR="00A74CAE" w:rsidRPr="001178DD" w:rsidRDefault="00A74CAE" w:rsidP="005B7E5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&lt;tmp_Cliente.MUsuarioID&gt;</w:t>
      </w:r>
      <w:r w:rsidR="006B710E" w:rsidRPr="001178DD">
        <w:rPr>
          <w:sz w:val="20"/>
          <w:szCs w:val="20"/>
        </w:rPr>
        <w:t xml:space="preserve"> =</w:t>
      </w:r>
      <w:r w:rsidR="005A0B1F" w:rsidRPr="001178DD">
        <w:rPr>
          <w:sz w:val="20"/>
          <w:szCs w:val="20"/>
        </w:rPr>
        <w:t xml:space="preserve"> “Interfaz”</w:t>
      </w:r>
    </w:p>
    <w:p w:rsidR="00D21FC6" w:rsidRPr="001178DD" w:rsidRDefault="00D21FC6" w:rsidP="00D21FC6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178DD">
        <w:rPr>
          <w:b/>
          <w:sz w:val="20"/>
          <w:szCs w:val="20"/>
        </w:rPr>
        <w:t>Tmp_CliFormaVenta</w:t>
      </w:r>
    </w:p>
    <w:p w:rsidR="00D21FC6" w:rsidRPr="001178DD" w:rsidRDefault="00D21FC6" w:rsidP="002B245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&lt;tmp_CliFormaVenta.ClienteClave&gt; =</w:t>
      </w:r>
      <w:r w:rsidRPr="001178DD">
        <w:t xml:space="preserve"> &lt;</w:t>
      </w:r>
      <w:r w:rsidR="00A1186B">
        <w:rPr>
          <w:sz w:val="20"/>
          <w:szCs w:val="20"/>
        </w:rPr>
        <w:t>CatCliSaldo</w:t>
      </w:r>
      <w:r w:rsidR="002B2450" w:rsidRPr="001178DD">
        <w:rPr>
          <w:sz w:val="20"/>
          <w:szCs w:val="20"/>
        </w:rPr>
        <w:t>.No_</w:t>
      </w:r>
      <w:r w:rsidRPr="001178DD">
        <w:rPr>
          <w:sz w:val="20"/>
          <w:szCs w:val="20"/>
        </w:rPr>
        <w:t>&gt;</w:t>
      </w:r>
    </w:p>
    <w:p w:rsidR="000C313A" w:rsidRPr="001178DD" w:rsidRDefault="000C313A" w:rsidP="00D21FC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&lt;tmp_CliFormaVenta.CFVTipo&gt; =</w:t>
      </w:r>
      <w:r w:rsidR="00722641" w:rsidRPr="001178DD">
        <w:rPr>
          <w:sz w:val="20"/>
          <w:szCs w:val="20"/>
        </w:rPr>
        <w:t xml:space="preserve"> Si &lt;</w:t>
      </w:r>
      <w:r w:rsidR="002B2450" w:rsidRPr="001178DD">
        <w:rPr>
          <w:sz w:val="20"/>
          <w:szCs w:val="20"/>
        </w:rPr>
        <w:t xml:space="preserve"> </w:t>
      </w:r>
      <w:r w:rsidR="00A1186B">
        <w:rPr>
          <w:sz w:val="20"/>
          <w:szCs w:val="20"/>
        </w:rPr>
        <w:t>CatCliSaldo</w:t>
      </w:r>
      <w:r w:rsidR="002B2450" w:rsidRPr="001178DD">
        <w:rPr>
          <w:sz w:val="20"/>
          <w:szCs w:val="20"/>
        </w:rPr>
        <w:t>.Credito</w:t>
      </w:r>
      <w:r w:rsidR="00722641" w:rsidRPr="001178DD">
        <w:rPr>
          <w:sz w:val="20"/>
          <w:szCs w:val="20"/>
        </w:rPr>
        <w:t xml:space="preserve"> = 0</w:t>
      </w:r>
      <w:r w:rsidR="000922BF" w:rsidRPr="001178DD">
        <w:rPr>
          <w:sz w:val="20"/>
          <w:szCs w:val="20"/>
        </w:rPr>
        <w:t>&gt; entonces poner el valor 1 (Contado), de lo contrario poner el valor 2 (Crédito).</w:t>
      </w:r>
    </w:p>
    <w:p w:rsidR="000C313A" w:rsidRPr="001178DD" w:rsidRDefault="000C313A" w:rsidP="002B245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&lt;tmp_CliFormaVenta.LimiteCredito&gt; =</w:t>
      </w:r>
      <w:r w:rsidR="00722641" w:rsidRPr="001178DD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CatCliSaldo</w:t>
      </w:r>
      <w:r w:rsidR="002B2450" w:rsidRPr="001178DD">
        <w:rPr>
          <w:sz w:val="20"/>
          <w:szCs w:val="20"/>
        </w:rPr>
        <w:t>.Credito</w:t>
      </w:r>
      <w:r w:rsidR="00722641" w:rsidRPr="001178DD">
        <w:rPr>
          <w:sz w:val="20"/>
          <w:szCs w:val="20"/>
        </w:rPr>
        <w:t>&gt;</w:t>
      </w:r>
    </w:p>
    <w:p w:rsidR="000C313A" w:rsidRPr="001178DD" w:rsidRDefault="000C313A" w:rsidP="00EF609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&lt;tmp_CliFormaVenta.DiasCredito&gt; =</w:t>
      </w:r>
      <w:r w:rsidR="00E52412" w:rsidRPr="001178DD">
        <w:rPr>
          <w:sz w:val="20"/>
          <w:szCs w:val="20"/>
        </w:rPr>
        <w:t xml:space="preserve"> </w:t>
      </w:r>
      <w:r w:rsidR="0086663D" w:rsidRPr="001178DD">
        <w:rPr>
          <w:sz w:val="20"/>
          <w:szCs w:val="20"/>
        </w:rPr>
        <w:t xml:space="preserve">Si la forma de venta corresponde a contado poner 0 (Cero), de lo contrario poner </w:t>
      </w:r>
      <w:r w:rsidR="00A5089A" w:rsidRPr="001178DD">
        <w:rPr>
          <w:sz w:val="20"/>
          <w:szCs w:val="20"/>
        </w:rPr>
        <w:t>&lt;</w:t>
      </w:r>
      <w:r w:rsidR="00A1186B">
        <w:rPr>
          <w:sz w:val="20"/>
          <w:szCs w:val="20"/>
        </w:rPr>
        <w:t>CatCliSaldo</w:t>
      </w:r>
      <w:r w:rsidR="00EF6096" w:rsidRPr="001178DD">
        <w:rPr>
          <w:sz w:val="20"/>
          <w:szCs w:val="20"/>
        </w:rPr>
        <w:t>.Payment Terms Code</w:t>
      </w:r>
      <w:r w:rsidR="00A5089A" w:rsidRPr="001178DD">
        <w:rPr>
          <w:sz w:val="20"/>
          <w:szCs w:val="20"/>
        </w:rPr>
        <w:t>&gt;</w:t>
      </w:r>
    </w:p>
    <w:p w:rsidR="000C313A" w:rsidRPr="001178DD" w:rsidRDefault="000C313A" w:rsidP="00A5089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&lt;tmp_CliFormaVenta.Inicial&gt; =</w:t>
      </w:r>
      <w:r w:rsidR="00A5089A" w:rsidRPr="001178DD">
        <w:rPr>
          <w:sz w:val="20"/>
          <w:szCs w:val="20"/>
        </w:rPr>
        <w:t xml:space="preserve">  1 (Se sugiere la forma de venta en el pedido)</w:t>
      </w:r>
    </w:p>
    <w:p w:rsidR="000C313A" w:rsidRPr="001178DD" w:rsidRDefault="000C313A" w:rsidP="0072264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&lt;tmp_CliFormaVenta.CapturaDias&gt; =</w:t>
      </w:r>
      <w:r w:rsidR="00722641" w:rsidRPr="001178DD">
        <w:rPr>
          <w:sz w:val="20"/>
          <w:szCs w:val="20"/>
        </w:rPr>
        <w:t xml:space="preserve"> </w:t>
      </w:r>
      <w:r w:rsidR="00E52412" w:rsidRPr="001178DD">
        <w:rPr>
          <w:sz w:val="20"/>
          <w:szCs w:val="20"/>
        </w:rPr>
        <w:t>0 (Cero)</w:t>
      </w:r>
    </w:p>
    <w:p w:rsidR="000C313A" w:rsidRPr="001178DD" w:rsidRDefault="00255E2B" w:rsidP="00D21FC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&lt;tmp_CliFormaVenta.ValidaLimite&gt; =</w:t>
      </w:r>
      <w:r w:rsidR="00722641" w:rsidRPr="001178DD">
        <w:rPr>
          <w:sz w:val="20"/>
          <w:szCs w:val="20"/>
        </w:rPr>
        <w:t xml:space="preserve"> </w:t>
      </w:r>
      <w:r w:rsidR="00E52412" w:rsidRPr="001178DD">
        <w:rPr>
          <w:sz w:val="20"/>
          <w:szCs w:val="20"/>
        </w:rPr>
        <w:t>1 (Validar Limite de Crédito)</w:t>
      </w:r>
    </w:p>
    <w:p w:rsidR="00255E2B" w:rsidRPr="001178DD" w:rsidRDefault="00255E2B" w:rsidP="00D21FC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&lt;tmp_CliFormaVenta.ValidaPago&gt; =</w:t>
      </w:r>
      <w:r w:rsidR="00E52412" w:rsidRPr="001178DD">
        <w:rPr>
          <w:sz w:val="20"/>
          <w:szCs w:val="20"/>
        </w:rPr>
        <w:t xml:space="preserve"> 0 (Cero)</w:t>
      </w:r>
    </w:p>
    <w:p w:rsidR="00255E2B" w:rsidRPr="001178DD" w:rsidRDefault="00255E2B" w:rsidP="00D21FC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&lt;tmp_CliFormaVenta.Estado&gt; =</w:t>
      </w:r>
      <w:r w:rsidR="00FF52B1" w:rsidRPr="001178DD">
        <w:rPr>
          <w:sz w:val="20"/>
          <w:szCs w:val="20"/>
        </w:rPr>
        <w:t xml:space="preserve"> </w:t>
      </w:r>
      <w:r w:rsidR="00366FC8" w:rsidRPr="00366FC8">
        <w:rPr>
          <w:sz w:val="20"/>
          <w:szCs w:val="20"/>
          <w:highlight w:val="green"/>
        </w:rPr>
        <w:t xml:space="preserve">Si &lt;CatCliSaldo.Blocked = 3&gt; entonces poner el valor 0 (Cero), de lo contrario será 1 (Uno) </w:t>
      </w:r>
      <w:r w:rsidR="00366FC8" w:rsidRPr="00366FC8">
        <w:rPr>
          <w:i/>
          <w:sz w:val="20"/>
          <w:szCs w:val="20"/>
          <w:highlight w:val="green"/>
        </w:rPr>
        <w:t>**Si se crearon las dos formas de venta, a ambas aplica la validación anterior</w:t>
      </w:r>
      <w:r w:rsidR="009319C5">
        <w:rPr>
          <w:i/>
          <w:sz w:val="20"/>
          <w:szCs w:val="20"/>
        </w:rPr>
        <w:t xml:space="preserve">. </w:t>
      </w:r>
      <w:r w:rsidR="009319C5" w:rsidRPr="009319C5">
        <w:rPr>
          <w:sz w:val="20"/>
          <w:szCs w:val="20"/>
        </w:rPr>
        <w:t>Si &lt; CatCliSaldo.Credito &gt; 0&gt; entonces poner el valor 1 (Activo), de lo contrario poner el valor 0 (Inactivo).</w:t>
      </w:r>
      <w:bookmarkStart w:id="25" w:name="_GoBack"/>
      <w:bookmarkEnd w:id="25"/>
    </w:p>
    <w:p w:rsidR="00255E2B" w:rsidRPr="001178DD" w:rsidRDefault="00255E2B" w:rsidP="00D21FC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&lt;tmp_CliFormaVenta.MFechaHora&gt; =</w:t>
      </w:r>
      <w:r w:rsidR="00FF52B1" w:rsidRPr="001178DD">
        <w:rPr>
          <w:sz w:val="20"/>
          <w:szCs w:val="20"/>
        </w:rPr>
        <w:t xml:space="preserve"> Fecha y Hora </w:t>
      </w:r>
      <w:r w:rsidR="00A5089A" w:rsidRPr="001178DD">
        <w:rPr>
          <w:sz w:val="20"/>
          <w:szCs w:val="20"/>
        </w:rPr>
        <w:t>actual del sistema</w:t>
      </w:r>
    </w:p>
    <w:p w:rsidR="00255E2B" w:rsidRPr="001178DD" w:rsidRDefault="00255E2B" w:rsidP="00D21FC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&lt;tmp_CliFormaVenta.MUsuarioID&gt;  =</w:t>
      </w:r>
      <w:r w:rsidR="00FF52B1" w:rsidRPr="001178DD">
        <w:rPr>
          <w:sz w:val="20"/>
          <w:szCs w:val="20"/>
        </w:rPr>
        <w:t xml:space="preserve"> “Interfaz”</w:t>
      </w:r>
    </w:p>
    <w:p w:rsidR="00A043D1" w:rsidRPr="00A043D1" w:rsidRDefault="00A043D1" w:rsidP="00A5089A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Si &lt;Cliente.NumeroSAP &lt;&gt; “ “ o NULL&gt;</w:t>
      </w:r>
    </w:p>
    <w:p w:rsidR="00A043D1" w:rsidRPr="001178DD" w:rsidRDefault="00A043D1" w:rsidP="00A043D1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1178DD">
        <w:rPr>
          <w:b/>
          <w:sz w:val="20"/>
          <w:szCs w:val="20"/>
        </w:rPr>
        <w:t>Tmp_ClienteEsquema</w:t>
      </w:r>
    </w:p>
    <w:p w:rsidR="00A043D1" w:rsidRPr="001178DD" w:rsidRDefault="00A043D1" w:rsidP="00A043D1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&lt;tmp_ClienteEsquema.ClienteClave&gt; = &lt;</w:t>
      </w:r>
      <w:r w:rsidR="00A1186B">
        <w:rPr>
          <w:sz w:val="20"/>
          <w:szCs w:val="20"/>
        </w:rPr>
        <w:t>CatCliSaldo</w:t>
      </w:r>
      <w:r w:rsidRPr="001178DD">
        <w:rPr>
          <w:sz w:val="20"/>
          <w:szCs w:val="20"/>
        </w:rPr>
        <w:t>.No_ &gt;</w:t>
      </w:r>
    </w:p>
    <w:p w:rsidR="00A043D1" w:rsidRPr="001178DD" w:rsidRDefault="00A043D1" w:rsidP="00A043D1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&lt;tmp_ClienteEsquema.EsquemaID&gt; = &lt;</w:t>
      </w:r>
      <w:r>
        <w:rPr>
          <w:sz w:val="20"/>
          <w:szCs w:val="20"/>
        </w:rPr>
        <w:t>Cliente.NumeroSAP</w:t>
      </w:r>
      <w:r w:rsidRPr="001178DD">
        <w:rPr>
          <w:sz w:val="20"/>
          <w:szCs w:val="20"/>
        </w:rPr>
        <w:t>&gt;</w:t>
      </w:r>
    </w:p>
    <w:p w:rsidR="00A043D1" w:rsidRPr="001178DD" w:rsidRDefault="00A043D1" w:rsidP="00A043D1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&lt;tmp_ClienteEsquema.TipoEstado&gt; =  1 (Activo)</w:t>
      </w:r>
    </w:p>
    <w:p w:rsidR="00A043D1" w:rsidRDefault="00A043D1" w:rsidP="00A043D1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 xml:space="preserve">&lt;tmp_ClienteEsquema.MFechaHora&gt; = Fecha y Hora Actual del sistema </w:t>
      </w:r>
    </w:p>
    <w:p w:rsidR="00A043D1" w:rsidRDefault="00A043D1" w:rsidP="00A043D1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 w:rsidRPr="00A043D1">
        <w:rPr>
          <w:sz w:val="20"/>
          <w:szCs w:val="20"/>
        </w:rPr>
        <w:t>&lt;tmp_ClienteEsquema.MUsuarioID&gt; =  “Interfaz”</w:t>
      </w:r>
    </w:p>
    <w:p w:rsidR="00A043D1" w:rsidRPr="00A043D1" w:rsidRDefault="00A043D1" w:rsidP="00A043D1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 lo contrario</w:t>
      </w:r>
    </w:p>
    <w:p w:rsidR="00A5089A" w:rsidRPr="001178DD" w:rsidRDefault="00A5089A" w:rsidP="00A043D1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1178DD">
        <w:rPr>
          <w:b/>
          <w:sz w:val="20"/>
          <w:szCs w:val="20"/>
        </w:rPr>
        <w:t>Tmp_ClienteEsquema</w:t>
      </w:r>
    </w:p>
    <w:p w:rsidR="00A5089A" w:rsidRPr="001178DD" w:rsidRDefault="00A5089A" w:rsidP="00A043D1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&lt;tmp_ClienteEsquema.ClienteClave&gt; =</w:t>
      </w:r>
      <w:r w:rsidR="00D22310" w:rsidRPr="001178DD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CatCliSaldo</w:t>
      </w:r>
      <w:r w:rsidR="00601CDF" w:rsidRPr="001178DD">
        <w:rPr>
          <w:sz w:val="20"/>
          <w:szCs w:val="20"/>
        </w:rPr>
        <w:t xml:space="preserve">.No_ </w:t>
      </w:r>
      <w:r w:rsidR="00D22310" w:rsidRPr="001178DD">
        <w:rPr>
          <w:sz w:val="20"/>
          <w:szCs w:val="20"/>
        </w:rPr>
        <w:t>&gt;</w:t>
      </w:r>
    </w:p>
    <w:p w:rsidR="00A5089A" w:rsidRPr="001178DD" w:rsidRDefault="00A5089A" w:rsidP="00A043D1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&lt;tmp_ClienteEsquema.EsquemaID&gt; =</w:t>
      </w:r>
      <w:r w:rsidR="00D22310" w:rsidRPr="001178DD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CatCliSaldo</w:t>
      </w:r>
      <w:r w:rsidR="00601CDF" w:rsidRPr="001178DD">
        <w:rPr>
          <w:sz w:val="20"/>
          <w:szCs w:val="20"/>
        </w:rPr>
        <w:t>.NegociacionToCost</w:t>
      </w:r>
      <w:r w:rsidR="00D22310" w:rsidRPr="001178DD">
        <w:rPr>
          <w:sz w:val="20"/>
          <w:szCs w:val="20"/>
        </w:rPr>
        <w:t>&gt;</w:t>
      </w:r>
    </w:p>
    <w:p w:rsidR="00A5089A" w:rsidRPr="001178DD" w:rsidRDefault="00A5089A" w:rsidP="00A043D1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&lt;tmp_ClienteEsquema.TipoEstado&gt; =</w:t>
      </w:r>
      <w:r w:rsidR="00D22310" w:rsidRPr="001178DD">
        <w:rPr>
          <w:sz w:val="20"/>
          <w:szCs w:val="20"/>
        </w:rPr>
        <w:t xml:space="preserve">  1 (Activo)</w:t>
      </w:r>
    </w:p>
    <w:p w:rsidR="00A5089A" w:rsidRPr="001178DD" w:rsidRDefault="00A5089A" w:rsidP="00A043D1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&lt;tmp_ClienteEsquema.MFechaHora&gt; =</w:t>
      </w:r>
      <w:r w:rsidR="00D22310" w:rsidRPr="001178DD">
        <w:rPr>
          <w:sz w:val="20"/>
          <w:szCs w:val="20"/>
        </w:rPr>
        <w:t xml:space="preserve"> Fecha y Hora Actual del sistema </w:t>
      </w:r>
    </w:p>
    <w:p w:rsidR="00A5089A" w:rsidRPr="001178DD" w:rsidRDefault="00A5089A" w:rsidP="00A043D1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&lt;tmp_ClienteEsquema.MUsuarioID&gt; =</w:t>
      </w:r>
      <w:r w:rsidR="00D22310" w:rsidRPr="001178DD">
        <w:rPr>
          <w:sz w:val="20"/>
          <w:szCs w:val="20"/>
        </w:rPr>
        <w:t xml:space="preserve">  “Interfaz”</w:t>
      </w:r>
    </w:p>
    <w:p w:rsidR="00736A04" w:rsidRPr="001178DD" w:rsidRDefault="00736A04" w:rsidP="00736A04"/>
    <w:p w:rsidR="00651605" w:rsidRPr="001178DD" w:rsidRDefault="00CF671F" w:rsidP="00CF671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 xml:space="preserve">El sistema obtiene toda la información correspondiente a la entidad </w:t>
      </w:r>
      <w:r w:rsidR="00EC31CE" w:rsidRPr="001178DD">
        <w:rPr>
          <w:b/>
          <w:sz w:val="20"/>
          <w:szCs w:val="20"/>
        </w:rPr>
        <w:t>&lt;</w:t>
      </w:r>
      <w:r w:rsidR="00A1186B">
        <w:rPr>
          <w:b/>
          <w:sz w:val="20"/>
          <w:szCs w:val="20"/>
        </w:rPr>
        <w:t>CatCliSaldo</w:t>
      </w:r>
      <w:r w:rsidRPr="001178DD">
        <w:rPr>
          <w:b/>
          <w:sz w:val="20"/>
          <w:szCs w:val="20"/>
        </w:rPr>
        <w:t>&gt;</w:t>
      </w:r>
      <w:r w:rsidRPr="001178DD">
        <w:rPr>
          <w:sz w:val="20"/>
          <w:szCs w:val="20"/>
        </w:rPr>
        <w:t xml:space="preserve"> y para cada regis</w:t>
      </w:r>
      <w:r w:rsidR="00EC31CE" w:rsidRPr="001178DD">
        <w:rPr>
          <w:sz w:val="20"/>
          <w:szCs w:val="20"/>
        </w:rPr>
        <w:t>tro diferente del campo &lt;</w:t>
      </w:r>
      <w:r w:rsidR="00A1186B">
        <w:rPr>
          <w:sz w:val="20"/>
          <w:szCs w:val="20"/>
        </w:rPr>
        <w:t>CatCliSaldo</w:t>
      </w:r>
      <w:r w:rsidRPr="001178DD">
        <w:rPr>
          <w:sz w:val="20"/>
          <w:szCs w:val="20"/>
        </w:rPr>
        <w:t>.No&gt;, se realiza un registro en la entidad temporal tmp_Cliente</w:t>
      </w:r>
      <w:r w:rsidR="0089662F" w:rsidRPr="001178DD">
        <w:rPr>
          <w:sz w:val="20"/>
          <w:szCs w:val="20"/>
        </w:rPr>
        <w:t>Domicilio</w:t>
      </w:r>
      <w:r w:rsidRPr="001178DD">
        <w:rPr>
          <w:sz w:val="20"/>
          <w:szCs w:val="20"/>
        </w:rPr>
        <w:t>, con la siguiente información:</w:t>
      </w:r>
    </w:p>
    <w:p w:rsidR="00CF671F" w:rsidRPr="001178DD" w:rsidRDefault="00CF671F" w:rsidP="00CF671F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178DD">
        <w:rPr>
          <w:b/>
          <w:sz w:val="20"/>
          <w:szCs w:val="20"/>
        </w:rPr>
        <w:t>Tmp_ClienteDomicilio</w:t>
      </w:r>
    </w:p>
    <w:p w:rsidR="00CF671F" w:rsidRPr="001178DD" w:rsidRDefault="00CF671F" w:rsidP="00CF671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lastRenderedPageBreak/>
        <w:t xml:space="preserve">&lt;tmp_ClienteDomicilio.ClienteClave&gt; = </w:t>
      </w:r>
      <w:r w:rsidR="00EC31CE" w:rsidRPr="001178DD">
        <w:rPr>
          <w:sz w:val="20"/>
          <w:szCs w:val="20"/>
        </w:rPr>
        <w:t>&lt;</w:t>
      </w:r>
      <w:r w:rsidR="00A1186B">
        <w:rPr>
          <w:sz w:val="20"/>
          <w:szCs w:val="20"/>
        </w:rPr>
        <w:t>CatCliSaldo</w:t>
      </w:r>
      <w:r w:rsidR="00DC0B73" w:rsidRPr="001178DD">
        <w:rPr>
          <w:sz w:val="20"/>
          <w:szCs w:val="20"/>
        </w:rPr>
        <w:t>.No&gt;</w:t>
      </w:r>
    </w:p>
    <w:p w:rsidR="00CF671F" w:rsidRPr="00A1186B" w:rsidRDefault="00CF671F" w:rsidP="00CF671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n-US"/>
        </w:rPr>
      </w:pPr>
      <w:r w:rsidRPr="00A1186B">
        <w:rPr>
          <w:sz w:val="20"/>
          <w:szCs w:val="20"/>
          <w:lang w:val="en-US"/>
        </w:rPr>
        <w:t>&lt;tmp_ClienteDomicilio.ClienteDomicilioID&gt; =</w:t>
      </w:r>
      <w:r w:rsidR="00EC31CE" w:rsidRPr="00A1186B">
        <w:rPr>
          <w:sz w:val="20"/>
          <w:szCs w:val="20"/>
          <w:lang w:val="en-US"/>
        </w:rPr>
        <w:t xml:space="preserve"> &lt;</w:t>
      </w:r>
      <w:r w:rsidR="00A1186B" w:rsidRPr="00A1186B">
        <w:rPr>
          <w:sz w:val="20"/>
          <w:szCs w:val="20"/>
          <w:lang w:val="en-US"/>
        </w:rPr>
        <w:t>CatCliSaldo</w:t>
      </w:r>
      <w:r w:rsidR="00EC31CE" w:rsidRPr="00A1186B">
        <w:rPr>
          <w:sz w:val="20"/>
          <w:szCs w:val="20"/>
          <w:lang w:val="en-US"/>
        </w:rPr>
        <w:t>.No&gt;</w:t>
      </w:r>
    </w:p>
    <w:p w:rsidR="00CF671F" w:rsidRPr="001178DD" w:rsidRDefault="00CF671F" w:rsidP="00CF671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&lt;tmp_ClienteDomicilio.Tipo&gt; =</w:t>
      </w:r>
      <w:r w:rsidR="00DC0B73" w:rsidRPr="001178DD">
        <w:rPr>
          <w:sz w:val="20"/>
          <w:szCs w:val="20"/>
        </w:rPr>
        <w:t xml:space="preserve"> 2 (Visita)</w:t>
      </w:r>
    </w:p>
    <w:p w:rsidR="00CF671F" w:rsidRPr="001178DD" w:rsidRDefault="00CF671F" w:rsidP="00CF671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&lt;tmp_ClienteDomicilio.Calle&gt; =</w:t>
      </w:r>
      <w:r w:rsidR="00EC31CE" w:rsidRPr="001178DD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CatCliSaldo</w:t>
      </w:r>
      <w:r w:rsidR="00DC0B73" w:rsidRPr="001178DD">
        <w:rPr>
          <w:sz w:val="20"/>
          <w:szCs w:val="20"/>
        </w:rPr>
        <w:t>.Adress&gt;</w:t>
      </w:r>
    </w:p>
    <w:p w:rsidR="00CF671F" w:rsidRPr="001178DD" w:rsidRDefault="00CF671F" w:rsidP="0057058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&lt;tmp_ClienteDomicilio.Numero&gt; =</w:t>
      </w:r>
      <w:r w:rsidR="0057058C" w:rsidRPr="001178DD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CatCliSaldo</w:t>
      </w:r>
      <w:r w:rsidR="00DC0B73" w:rsidRPr="001178DD">
        <w:rPr>
          <w:sz w:val="20"/>
          <w:szCs w:val="20"/>
        </w:rPr>
        <w:t>.</w:t>
      </w:r>
      <w:r w:rsidR="0057058C" w:rsidRPr="001178DD">
        <w:rPr>
          <w:sz w:val="20"/>
          <w:szCs w:val="20"/>
        </w:rPr>
        <w:t>No_ Exterior</w:t>
      </w:r>
      <w:r w:rsidR="00DC0B73" w:rsidRPr="001178DD">
        <w:rPr>
          <w:sz w:val="20"/>
          <w:szCs w:val="20"/>
        </w:rPr>
        <w:t>&gt;</w:t>
      </w:r>
    </w:p>
    <w:p w:rsidR="00CF671F" w:rsidRPr="00A1186B" w:rsidRDefault="00CF671F" w:rsidP="0057058C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n-US"/>
        </w:rPr>
      </w:pPr>
      <w:r w:rsidRPr="00A1186B">
        <w:rPr>
          <w:sz w:val="20"/>
          <w:szCs w:val="20"/>
          <w:lang w:val="en-US"/>
        </w:rPr>
        <w:t>&lt;tmp_ClienteDomicilio.NumInt&gt; =</w:t>
      </w:r>
      <w:r w:rsidR="0057058C" w:rsidRPr="00A1186B">
        <w:rPr>
          <w:sz w:val="20"/>
          <w:szCs w:val="20"/>
          <w:lang w:val="en-US"/>
        </w:rPr>
        <w:t xml:space="preserve"> &lt;</w:t>
      </w:r>
      <w:r w:rsidR="00A1186B" w:rsidRPr="00A1186B">
        <w:rPr>
          <w:sz w:val="20"/>
          <w:szCs w:val="20"/>
          <w:lang w:val="en-US"/>
        </w:rPr>
        <w:t>CatCliSaldo</w:t>
      </w:r>
      <w:r w:rsidR="00DC0B73" w:rsidRPr="00A1186B">
        <w:rPr>
          <w:sz w:val="20"/>
          <w:szCs w:val="20"/>
          <w:lang w:val="en-US"/>
        </w:rPr>
        <w:t>.</w:t>
      </w:r>
      <w:r w:rsidR="0057058C" w:rsidRPr="00A1186B">
        <w:rPr>
          <w:sz w:val="20"/>
          <w:szCs w:val="20"/>
          <w:lang w:val="en-US"/>
        </w:rPr>
        <w:t>No_ Interior</w:t>
      </w:r>
      <w:r w:rsidR="00DC0B73" w:rsidRPr="00A1186B">
        <w:rPr>
          <w:sz w:val="20"/>
          <w:szCs w:val="20"/>
          <w:lang w:val="en-US"/>
        </w:rPr>
        <w:t>&gt;</w:t>
      </w:r>
    </w:p>
    <w:p w:rsidR="00CF671F" w:rsidRPr="001B5073" w:rsidRDefault="00004575" w:rsidP="00CF671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B5073">
        <w:rPr>
          <w:sz w:val="20"/>
          <w:szCs w:val="20"/>
        </w:rPr>
        <w:t>&lt;tmp_ClienteDomiclio.CodigoPostal&gt; =</w:t>
      </w:r>
      <w:r w:rsidR="001B5073" w:rsidRPr="001B5073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CatCliSaldo</w:t>
      </w:r>
      <w:r w:rsidR="00DC0B73" w:rsidRPr="001B5073">
        <w:rPr>
          <w:sz w:val="20"/>
          <w:szCs w:val="20"/>
        </w:rPr>
        <w:t>.</w:t>
      </w:r>
      <w:r w:rsidR="00782E2A" w:rsidRPr="001B5073">
        <w:rPr>
          <w:sz w:val="20"/>
          <w:szCs w:val="20"/>
        </w:rPr>
        <w:t xml:space="preserve"> Post</w:t>
      </w:r>
      <w:r w:rsidR="001B5073" w:rsidRPr="001B5073">
        <w:rPr>
          <w:sz w:val="20"/>
          <w:szCs w:val="20"/>
        </w:rPr>
        <w:t xml:space="preserve"> </w:t>
      </w:r>
      <w:r w:rsidR="00782E2A" w:rsidRPr="001B5073">
        <w:rPr>
          <w:sz w:val="20"/>
          <w:szCs w:val="20"/>
        </w:rPr>
        <w:t xml:space="preserve">Code </w:t>
      </w:r>
      <w:r w:rsidR="00DC0B73" w:rsidRPr="001B5073">
        <w:rPr>
          <w:sz w:val="20"/>
          <w:szCs w:val="20"/>
        </w:rPr>
        <w:t>&gt;</w:t>
      </w:r>
    </w:p>
    <w:p w:rsidR="00004575" w:rsidRPr="001178DD" w:rsidRDefault="00004575" w:rsidP="00CF671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&lt;tmp_ClienteDomicilio.ReferenciaDom&gt; =</w:t>
      </w:r>
      <w:r w:rsidR="00DC0B73" w:rsidRPr="001178DD">
        <w:rPr>
          <w:sz w:val="20"/>
          <w:szCs w:val="20"/>
        </w:rPr>
        <w:t xml:space="preserve"> NULL</w:t>
      </w:r>
    </w:p>
    <w:p w:rsidR="00004575" w:rsidRPr="001178DD" w:rsidRDefault="00004575" w:rsidP="00CF671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&lt;tmp_ClienteDocimilio.Colonia&gt; =</w:t>
      </w:r>
      <w:r w:rsidR="000A1A1F" w:rsidRPr="001178DD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CatCliSaldo</w:t>
      </w:r>
      <w:r w:rsidR="00DC0B73" w:rsidRPr="001178DD">
        <w:rPr>
          <w:sz w:val="20"/>
          <w:szCs w:val="20"/>
        </w:rPr>
        <w:t>.Coloni</w:t>
      </w:r>
      <w:r w:rsidR="000A1A1F" w:rsidRPr="001178DD">
        <w:rPr>
          <w:sz w:val="20"/>
          <w:szCs w:val="20"/>
        </w:rPr>
        <w:t>a</w:t>
      </w:r>
      <w:r w:rsidR="00DC0B73" w:rsidRPr="001178DD">
        <w:rPr>
          <w:sz w:val="20"/>
          <w:szCs w:val="20"/>
        </w:rPr>
        <w:t>&gt;</w:t>
      </w:r>
    </w:p>
    <w:p w:rsidR="00004575" w:rsidRPr="001178DD" w:rsidRDefault="00004575" w:rsidP="00CF671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&lt;tmp_ClienteDomicilio.Localidad&gt; =</w:t>
      </w:r>
      <w:r w:rsidR="00DC0B73" w:rsidRPr="001178DD">
        <w:rPr>
          <w:sz w:val="20"/>
          <w:szCs w:val="20"/>
        </w:rPr>
        <w:t xml:space="preserve"> NULL</w:t>
      </w:r>
    </w:p>
    <w:p w:rsidR="00004575" w:rsidRPr="001178DD" w:rsidRDefault="00004575" w:rsidP="00CF671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&lt;tmp_ClienteDomicilio.Pobacion&gt; =</w:t>
      </w:r>
      <w:r w:rsidR="000A1A1F" w:rsidRPr="001178DD">
        <w:rPr>
          <w:sz w:val="20"/>
          <w:szCs w:val="20"/>
        </w:rPr>
        <w:t xml:space="preserve"> &lt;obtener saldo cliente</w:t>
      </w:r>
      <w:r w:rsidR="00DC0B73" w:rsidRPr="001178DD">
        <w:rPr>
          <w:sz w:val="20"/>
          <w:szCs w:val="20"/>
        </w:rPr>
        <w:t>.City&gt;</w:t>
      </w:r>
    </w:p>
    <w:p w:rsidR="00004575" w:rsidRPr="001B5073" w:rsidRDefault="00004575" w:rsidP="00DC0B7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B5073">
        <w:rPr>
          <w:sz w:val="20"/>
          <w:szCs w:val="20"/>
        </w:rPr>
        <w:t>&lt;tmp_ClienteDomicilio.Entidad&gt; =</w:t>
      </w:r>
      <w:r w:rsidR="001B5073" w:rsidRPr="001B5073">
        <w:rPr>
          <w:sz w:val="20"/>
          <w:szCs w:val="20"/>
        </w:rPr>
        <w:t>&lt;</w:t>
      </w:r>
      <w:r w:rsidR="00A1186B">
        <w:rPr>
          <w:sz w:val="20"/>
          <w:szCs w:val="20"/>
        </w:rPr>
        <w:t>CatCliSaldo</w:t>
      </w:r>
      <w:r w:rsidR="00DC0B73" w:rsidRPr="001B5073">
        <w:rPr>
          <w:sz w:val="20"/>
          <w:szCs w:val="20"/>
        </w:rPr>
        <w:t>.County&gt;</w:t>
      </w:r>
    </w:p>
    <w:p w:rsidR="00004575" w:rsidRPr="001B5073" w:rsidRDefault="00004575" w:rsidP="00CF671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n-US"/>
        </w:rPr>
      </w:pPr>
      <w:r w:rsidRPr="00A1186B">
        <w:rPr>
          <w:sz w:val="20"/>
          <w:szCs w:val="20"/>
          <w:lang w:val="en-US"/>
        </w:rPr>
        <w:t>&lt;tmp_ClienteDomicilio.Pais&gt; =</w:t>
      </w:r>
      <w:r w:rsidR="001B5073" w:rsidRPr="00A1186B">
        <w:rPr>
          <w:sz w:val="20"/>
          <w:szCs w:val="20"/>
          <w:lang w:val="en-US"/>
        </w:rPr>
        <w:t xml:space="preserve"> &lt;</w:t>
      </w:r>
      <w:r w:rsidR="00A1186B" w:rsidRPr="00A1186B">
        <w:rPr>
          <w:sz w:val="20"/>
          <w:szCs w:val="20"/>
          <w:lang w:val="en-US"/>
        </w:rPr>
        <w:t>CatCliSaldo</w:t>
      </w:r>
      <w:r w:rsidR="00DC0B73" w:rsidRPr="00A1186B">
        <w:rPr>
          <w:sz w:val="20"/>
          <w:szCs w:val="20"/>
          <w:lang w:val="en-US"/>
        </w:rPr>
        <w:t xml:space="preserve">. </w:t>
      </w:r>
      <w:r w:rsidR="001B5073" w:rsidRPr="001B5073">
        <w:rPr>
          <w:sz w:val="20"/>
          <w:szCs w:val="20"/>
          <w:lang w:val="en-US"/>
        </w:rPr>
        <w:t>Country_</w:t>
      </w:r>
      <w:r w:rsidR="00DC0B73" w:rsidRPr="001B5073">
        <w:rPr>
          <w:sz w:val="20"/>
          <w:szCs w:val="20"/>
          <w:lang w:val="en-US"/>
        </w:rPr>
        <w:t>Region</w:t>
      </w:r>
      <w:r w:rsidR="001B5073" w:rsidRPr="001B5073">
        <w:rPr>
          <w:sz w:val="20"/>
          <w:szCs w:val="20"/>
          <w:lang w:val="en-US"/>
        </w:rPr>
        <w:t xml:space="preserve"> </w:t>
      </w:r>
      <w:r w:rsidR="00DC0B73" w:rsidRPr="001B5073">
        <w:rPr>
          <w:sz w:val="20"/>
          <w:szCs w:val="20"/>
          <w:lang w:val="en-US"/>
        </w:rPr>
        <w:t>Code&gt;</w:t>
      </w:r>
    </w:p>
    <w:p w:rsidR="00004575" w:rsidRPr="001178DD" w:rsidRDefault="00004575" w:rsidP="00CF671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&lt;tmp_ClienteDomicilio.LongitudX&gt;</w:t>
      </w:r>
      <w:r w:rsidR="00D42F28" w:rsidRPr="001178DD">
        <w:rPr>
          <w:sz w:val="20"/>
          <w:szCs w:val="20"/>
        </w:rPr>
        <w:t xml:space="preserve"> =</w:t>
      </w:r>
      <w:r w:rsidR="00DC0B73" w:rsidRPr="001178DD">
        <w:rPr>
          <w:sz w:val="20"/>
          <w:szCs w:val="20"/>
        </w:rPr>
        <w:t xml:space="preserve"> NULL</w:t>
      </w:r>
    </w:p>
    <w:p w:rsidR="00004575" w:rsidRPr="001178DD" w:rsidRDefault="00D42F28" w:rsidP="00CF671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&lt;tmp_ClienteDomicilio.LatitudY&gt; =</w:t>
      </w:r>
      <w:r w:rsidR="00DC0B73" w:rsidRPr="001178DD">
        <w:rPr>
          <w:sz w:val="20"/>
          <w:szCs w:val="20"/>
        </w:rPr>
        <w:t xml:space="preserve"> NULL</w:t>
      </w:r>
    </w:p>
    <w:p w:rsidR="00D42F28" w:rsidRPr="001178DD" w:rsidRDefault="000556FC" w:rsidP="00CF671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&lt;tmp_ClienteDomicilio.GLN&gt; =</w:t>
      </w:r>
      <w:r w:rsidR="00DC0B73" w:rsidRPr="001178DD">
        <w:rPr>
          <w:sz w:val="20"/>
          <w:szCs w:val="20"/>
        </w:rPr>
        <w:t xml:space="preserve"> NULL</w:t>
      </w:r>
    </w:p>
    <w:p w:rsidR="000556FC" w:rsidRPr="001178DD" w:rsidRDefault="000556FC" w:rsidP="00CF671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&lt;tmp_ClienteDomicilio.CrTienda&gt; =</w:t>
      </w:r>
      <w:r w:rsidR="00DC0B73" w:rsidRPr="001178DD">
        <w:rPr>
          <w:sz w:val="20"/>
          <w:szCs w:val="20"/>
        </w:rPr>
        <w:t xml:space="preserve"> NULL</w:t>
      </w:r>
    </w:p>
    <w:p w:rsidR="000556FC" w:rsidRPr="001178DD" w:rsidRDefault="000556FC" w:rsidP="00CF671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&lt;tmp_ClienteDomicilio.NombreTienda&gt; =</w:t>
      </w:r>
      <w:r w:rsidR="00DC0B73" w:rsidRPr="001178DD">
        <w:rPr>
          <w:sz w:val="20"/>
          <w:szCs w:val="20"/>
        </w:rPr>
        <w:t xml:space="preserve"> NULL</w:t>
      </w:r>
    </w:p>
    <w:p w:rsidR="000556FC" w:rsidRPr="001178DD" w:rsidRDefault="000556FC" w:rsidP="00CF671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&lt;tmp_ClienteDomicilio.MFechaHora&gt; =</w:t>
      </w:r>
      <w:r w:rsidR="00DC0B73" w:rsidRPr="001178DD">
        <w:rPr>
          <w:sz w:val="20"/>
          <w:szCs w:val="20"/>
        </w:rPr>
        <w:t xml:space="preserve"> Fecha y Hora actual del sistema</w:t>
      </w:r>
    </w:p>
    <w:p w:rsidR="000556FC" w:rsidRDefault="000556FC" w:rsidP="00CF671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&lt;tmp_ClienteDomicilio.MUsuario&gt; =</w:t>
      </w:r>
      <w:r w:rsidR="00DC0B73" w:rsidRPr="001178DD">
        <w:rPr>
          <w:sz w:val="20"/>
          <w:szCs w:val="20"/>
        </w:rPr>
        <w:t xml:space="preserve"> “Interfaz”</w:t>
      </w:r>
    </w:p>
    <w:p w:rsidR="00CF602A" w:rsidRDefault="00CF602A" w:rsidP="00CF602A">
      <w:pPr>
        <w:pStyle w:val="Prrafodelista"/>
        <w:ind w:left="1224"/>
        <w:jc w:val="both"/>
        <w:rPr>
          <w:sz w:val="20"/>
          <w:szCs w:val="20"/>
        </w:rPr>
      </w:pPr>
    </w:p>
    <w:p w:rsidR="00CF602A" w:rsidRDefault="00CF602A" w:rsidP="00CF602A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toda la información correspondiente a la entidad &lt;</w:t>
      </w:r>
      <w:r w:rsidR="00A1186B">
        <w:rPr>
          <w:b/>
          <w:sz w:val="20"/>
          <w:szCs w:val="20"/>
        </w:rPr>
        <w:t>CatDirEnvio</w:t>
      </w:r>
      <w:r>
        <w:rPr>
          <w:sz w:val="20"/>
          <w:szCs w:val="20"/>
        </w:rPr>
        <w:t>&gt; y para cada registro diferente del campo &lt;</w:t>
      </w:r>
      <w:r w:rsidR="00A1186B">
        <w:rPr>
          <w:sz w:val="20"/>
          <w:szCs w:val="20"/>
        </w:rPr>
        <w:t>CatDirEnvio</w:t>
      </w:r>
      <w:r>
        <w:rPr>
          <w:sz w:val="20"/>
          <w:szCs w:val="20"/>
        </w:rPr>
        <w:t>.Code&gt;,</w:t>
      </w:r>
      <w:r w:rsidR="00B23789">
        <w:rPr>
          <w:sz w:val="20"/>
          <w:szCs w:val="20"/>
        </w:rPr>
        <w:t xml:space="preserve"> </w:t>
      </w:r>
      <w:r>
        <w:rPr>
          <w:sz w:val="20"/>
          <w:szCs w:val="20"/>
        </w:rPr>
        <w:t>se obtiene la clave de cliente que tiene relacionada &lt;</w:t>
      </w:r>
      <w:r w:rsidR="00A1186B">
        <w:rPr>
          <w:sz w:val="20"/>
          <w:szCs w:val="20"/>
        </w:rPr>
        <w:t>CatDirEnvio</w:t>
      </w:r>
      <w:r w:rsidRPr="00CF602A">
        <w:rPr>
          <w:sz w:val="20"/>
          <w:szCs w:val="20"/>
        </w:rPr>
        <w:t>.Customer No_</w:t>
      </w:r>
      <w:r>
        <w:rPr>
          <w:sz w:val="20"/>
          <w:szCs w:val="20"/>
        </w:rPr>
        <w:t>&gt;, y en base a esa clave, se saca toda la información que contenga la vista &lt;</w:t>
      </w:r>
      <w:r w:rsidR="00A1186B">
        <w:rPr>
          <w:b/>
          <w:sz w:val="20"/>
          <w:szCs w:val="20"/>
        </w:rPr>
        <w:t>CatCliSaldo</w:t>
      </w:r>
      <w:r>
        <w:rPr>
          <w:sz w:val="20"/>
          <w:szCs w:val="20"/>
        </w:rPr>
        <w:t xml:space="preserve">&gt;, para </w:t>
      </w:r>
      <w:r w:rsidR="00B23789">
        <w:rPr>
          <w:sz w:val="20"/>
          <w:szCs w:val="20"/>
        </w:rPr>
        <w:t xml:space="preserve">generar </w:t>
      </w:r>
      <w:r>
        <w:rPr>
          <w:sz w:val="20"/>
          <w:szCs w:val="20"/>
        </w:rPr>
        <w:t xml:space="preserve">un registro en tmp_Cliente, </w:t>
      </w:r>
      <w:r w:rsidRPr="001178DD">
        <w:rPr>
          <w:sz w:val="20"/>
          <w:szCs w:val="20"/>
        </w:rPr>
        <w:t>tmp_CliFormaVenta</w:t>
      </w:r>
      <w:r w:rsidR="0041628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tmp_ClienteEsquema</w:t>
      </w:r>
      <w:r w:rsidR="00416280">
        <w:rPr>
          <w:sz w:val="20"/>
          <w:szCs w:val="20"/>
        </w:rPr>
        <w:t xml:space="preserve"> y tmp_ClienteDomicilio</w:t>
      </w:r>
      <w:r>
        <w:rPr>
          <w:sz w:val="20"/>
          <w:szCs w:val="20"/>
        </w:rPr>
        <w:t>.</w:t>
      </w:r>
    </w:p>
    <w:p w:rsidR="00BC25B5" w:rsidRDefault="00BC25B5" w:rsidP="00F219E0">
      <w:pPr>
        <w:pStyle w:val="Prrafodelista"/>
        <w:ind w:left="360"/>
        <w:jc w:val="both"/>
        <w:rPr>
          <w:sz w:val="20"/>
          <w:szCs w:val="20"/>
        </w:rPr>
      </w:pPr>
      <w:r w:rsidRPr="001178DD">
        <w:rPr>
          <w:sz w:val="20"/>
          <w:szCs w:val="20"/>
        </w:rPr>
        <w:t>NOTA: si el cliente tiene la forma de pago a Crédito, se deberá de generar el registro de la forma de venta a crédito con el campo &lt;tmp_CliFormaVenta.Inicial = 1&gt; y además otra forma de venta, pero esta de contado, con el campo &lt;tmp_CliFormaVenta.Inicial = 0&gt;</w:t>
      </w:r>
    </w:p>
    <w:p w:rsidR="00CF602A" w:rsidRPr="001178DD" w:rsidRDefault="00CF602A" w:rsidP="00CF602A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178DD">
        <w:rPr>
          <w:b/>
          <w:sz w:val="20"/>
          <w:szCs w:val="20"/>
        </w:rPr>
        <w:t>Tmp_Cliente</w:t>
      </w:r>
    </w:p>
    <w:p w:rsidR="00CF602A" w:rsidRPr="001178DD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 xml:space="preserve">&lt;tmp_Cliente.ClienteClave&gt; = </w:t>
      </w:r>
      <w:r w:rsidR="00567D41">
        <w:rPr>
          <w:sz w:val="20"/>
          <w:szCs w:val="20"/>
        </w:rPr>
        <w:t>KEYGEN()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&lt;tmp_Cliente.CNPId&gt; = NULL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&lt;tmp_Cliente.Clave&gt; = &lt;</w:t>
      </w:r>
      <w:r w:rsidR="00A1186B">
        <w:rPr>
          <w:sz w:val="20"/>
          <w:szCs w:val="20"/>
        </w:rPr>
        <w:t>CatCliSaldo</w:t>
      </w:r>
      <w:r w:rsidRPr="00396919">
        <w:rPr>
          <w:sz w:val="20"/>
          <w:szCs w:val="20"/>
        </w:rPr>
        <w:t>.No_&gt;</w:t>
      </w:r>
      <w:r w:rsidR="003B3E58" w:rsidRPr="00396919">
        <w:rPr>
          <w:sz w:val="20"/>
          <w:szCs w:val="20"/>
        </w:rPr>
        <w:t xml:space="preserve"> +”.” + &lt;</w:t>
      </w:r>
      <w:r w:rsidR="00A1186B">
        <w:rPr>
          <w:sz w:val="20"/>
          <w:szCs w:val="20"/>
        </w:rPr>
        <w:t>CatDirEnvio</w:t>
      </w:r>
      <w:r w:rsidR="003B3E58" w:rsidRPr="00396919">
        <w:rPr>
          <w:sz w:val="20"/>
          <w:szCs w:val="20"/>
        </w:rPr>
        <w:t>.Code&gt;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&lt;tmp_Cliente.IdElectronico&gt; = &lt;</w:t>
      </w:r>
      <w:r w:rsidR="00A1186B">
        <w:rPr>
          <w:sz w:val="20"/>
          <w:szCs w:val="20"/>
        </w:rPr>
        <w:t>CatCliSaldo</w:t>
      </w:r>
      <w:r w:rsidRPr="00396919">
        <w:rPr>
          <w:sz w:val="20"/>
          <w:szCs w:val="20"/>
        </w:rPr>
        <w:t>.No_&gt;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&lt;tmp_Cliente.IdFiscal&gt; = &lt;</w:t>
      </w:r>
      <w:r w:rsidR="00A1186B">
        <w:rPr>
          <w:sz w:val="20"/>
          <w:szCs w:val="20"/>
        </w:rPr>
        <w:t>CatCliSaldo</w:t>
      </w:r>
      <w:r w:rsidRPr="00396919">
        <w:rPr>
          <w:sz w:val="20"/>
          <w:szCs w:val="20"/>
        </w:rPr>
        <w:t>.VAT Registration No_</w:t>
      </w:r>
      <w:r w:rsidRPr="00396919">
        <w:rPr>
          <w:sz w:val="18"/>
          <w:szCs w:val="20"/>
        </w:rPr>
        <w:t>&gt;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&lt;tmp_Cliente.RazonSocial&gt; = &lt;</w:t>
      </w:r>
      <w:r w:rsidR="00A1186B">
        <w:rPr>
          <w:sz w:val="20"/>
          <w:szCs w:val="20"/>
        </w:rPr>
        <w:t>CatCliSaldo</w:t>
      </w:r>
      <w:r w:rsidRPr="00396919">
        <w:rPr>
          <w:sz w:val="20"/>
          <w:szCs w:val="20"/>
        </w:rPr>
        <w:t xml:space="preserve">.Name + </w:t>
      </w:r>
      <w:r w:rsidR="00A1186B">
        <w:rPr>
          <w:sz w:val="20"/>
          <w:szCs w:val="20"/>
        </w:rPr>
        <w:t>CatCliSaldo</w:t>
      </w:r>
      <w:r w:rsidRPr="00396919">
        <w:rPr>
          <w:sz w:val="20"/>
          <w:szCs w:val="20"/>
        </w:rPr>
        <w:t>.Name 2&gt;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&lt;tmp_Cliente.TipoFiscal&gt; = 1 (Nota de Venta)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&lt;tmp_Cliente.TipoImpuesto&gt; = 1 (General)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&lt;tmp_Cliente.NombreContacto&gt; = &lt;</w:t>
      </w:r>
      <w:r w:rsidR="00A1186B">
        <w:rPr>
          <w:sz w:val="20"/>
          <w:szCs w:val="20"/>
        </w:rPr>
        <w:t>CatCliSaldo</w:t>
      </w:r>
      <w:r w:rsidRPr="00396919">
        <w:rPr>
          <w:sz w:val="20"/>
          <w:szCs w:val="20"/>
        </w:rPr>
        <w:t>.Contact&gt;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&lt;tmp_Cliente.TelefonoContacto&gt; = NULL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&lt;tmp_Cliente.FechaRegistroSistema&gt; = Fecha actual del sistema.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&lt;tmp_Cliente.FechaNacimiento&gt; = NULL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&lt;tmp_Cliente.NombreCorto&gt; = &lt;</w:t>
      </w:r>
      <w:r w:rsidR="00A1186B">
        <w:rPr>
          <w:sz w:val="20"/>
          <w:szCs w:val="20"/>
        </w:rPr>
        <w:t>CatCliSaldo</w:t>
      </w:r>
      <w:r w:rsidRPr="00396919">
        <w:rPr>
          <w:sz w:val="20"/>
          <w:szCs w:val="20"/>
        </w:rPr>
        <w:t>.Search Name</w:t>
      </w:r>
      <w:r w:rsidRPr="00396919">
        <w:rPr>
          <w:sz w:val="18"/>
          <w:szCs w:val="20"/>
        </w:rPr>
        <w:t>&gt;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tabs>
          <w:tab w:val="left" w:pos="993"/>
        </w:tabs>
        <w:ind w:left="1418" w:hanging="698"/>
        <w:jc w:val="both"/>
        <w:rPr>
          <w:sz w:val="20"/>
          <w:szCs w:val="20"/>
        </w:rPr>
      </w:pPr>
      <w:r w:rsidRPr="00396919">
        <w:rPr>
          <w:sz w:val="20"/>
          <w:szCs w:val="20"/>
        </w:rPr>
        <w:t xml:space="preserve">&lt;tmp_Cliente.TipoEstado&gt; =  </w:t>
      </w:r>
      <w:r w:rsidR="00664613" w:rsidRPr="00664613">
        <w:rPr>
          <w:sz w:val="20"/>
          <w:szCs w:val="20"/>
          <w:highlight w:val="green"/>
        </w:rPr>
        <w:t xml:space="preserve">1(Activo)  </w:t>
      </w:r>
      <w:r w:rsidR="00664613" w:rsidRPr="00664613">
        <w:rPr>
          <w:strike/>
          <w:sz w:val="20"/>
          <w:szCs w:val="20"/>
          <w:highlight w:val="green"/>
        </w:rPr>
        <w:t>Si &lt;CatCliSaldo.Blocked = 3&gt; entonces poner el valor 0 (Cero), de lo contrario será 1 (Uno)</w:t>
      </w:r>
      <w:r w:rsidRPr="00396919">
        <w:rPr>
          <w:sz w:val="20"/>
          <w:szCs w:val="20"/>
        </w:rPr>
        <w:t>.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&lt;tmp_Cliente.SaldoEfectivo&gt; = &lt;</w:t>
      </w:r>
      <w:r w:rsidR="00A1186B">
        <w:rPr>
          <w:sz w:val="20"/>
          <w:szCs w:val="20"/>
        </w:rPr>
        <w:t>CatCliSaldo</w:t>
      </w:r>
      <w:r w:rsidRPr="00396919">
        <w:rPr>
          <w:sz w:val="20"/>
          <w:szCs w:val="20"/>
        </w:rPr>
        <w:t>.Saldo&gt;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&lt;tmp_Cliente.Prestamo&gt; = 0 (No se presta el envase)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&lt;tmp_Cliente.Exclusividad&gt; = 0 (No es exclusivo)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&lt;tmp_Cliente.VigExclusividad&gt; = “Fecha 9998-01-01T00:00:00”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ind w:left="1418" w:hanging="698"/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&lt;tmp_Cliente.ActualizaSaldoCheque&gt; = 0 (No serán tomados en cuenta los pagos con cheque para afectar el saldo del Cliente)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&lt;tmp_Cliente.VencimientoVenta&gt; = 0 (No validar Vencimiento de las Ventas)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&lt;tmp_Cliente.DiasVencimiento&gt; = 0 (Cero)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&lt;tmp_Cliente.FechaFactura&gt; = NULL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&lt;tmp_Cliente.DesgloseImpuesto&gt; = 1 (Desglosar Impuestos)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&lt;tmp_Cliente.CorreoElectronico&gt; = NULL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ind w:left="1418" w:hanging="698"/>
        <w:jc w:val="both"/>
        <w:rPr>
          <w:sz w:val="20"/>
          <w:szCs w:val="20"/>
        </w:rPr>
      </w:pPr>
      <w:r w:rsidRPr="00396919">
        <w:rPr>
          <w:sz w:val="20"/>
          <w:szCs w:val="20"/>
        </w:rPr>
        <w:lastRenderedPageBreak/>
        <w:t>&lt;tmp_Cliente.ExigirOrdenCompra&gt; = 0 (Cero)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ind w:left="1418" w:hanging="698"/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&lt;tmp_Cliente.ExigirPedidoAdicional&gt; = 0 (Cero)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&lt;tmp_Cliente.FormatoPedidoAdicional&gt; = NULL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ind w:left="1418" w:hanging="698"/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&lt;tmp_Cliente.FacturacionMasiva&gt; = 0 (No se realiza la facturación masiva de varios clientes y ventas)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ind w:left="1418" w:hanging="698"/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&lt;tmp_Cliente.ExigirTomaInvMer&gt; = 0 (No se exige la Toma de Inventario al Salir de la Visita del Cliente)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&lt;tmp_Cliente.LimiteEnvase&gt; = NULL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&lt;tmp_Cliente.ValidaLimEnvase&gt; = 0 (No se valida el Limite de Préstamo de envase al cliente)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&lt;tmp_Cliente.MFechaHora&gt; = Fecha y Hora Actual del sistema</w:t>
      </w:r>
    </w:p>
    <w:p w:rsidR="00CF602A" w:rsidRPr="00396919" w:rsidRDefault="00CF602A" w:rsidP="00CF602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&lt;tmp_Cliente.MUsuarioID&gt; = “Interfaz”</w:t>
      </w:r>
    </w:p>
    <w:p w:rsidR="003B3E58" w:rsidRPr="00396919" w:rsidRDefault="003B3E58" w:rsidP="003B3E58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396919">
        <w:rPr>
          <w:b/>
          <w:sz w:val="20"/>
          <w:szCs w:val="20"/>
        </w:rPr>
        <w:t>Tmp_CliFormaVenta</w:t>
      </w:r>
    </w:p>
    <w:p w:rsidR="003B3E58" w:rsidRPr="00396919" w:rsidRDefault="003B3E58" w:rsidP="003B3E5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&lt;tmp_CliFormaVenta.ClienteClave&gt; =</w:t>
      </w:r>
      <w:r w:rsidRPr="00396919">
        <w:t xml:space="preserve"> &lt;</w:t>
      </w:r>
      <w:r w:rsidR="00A1186B">
        <w:rPr>
          <w:sz w:val="20"/>
          <w:szCs w:val="20"/>
        </w:rPr>
        <w:t>CatCliSaldo</w:t>
      </w:r>
      <w:r w:rsidRPr="00396919">
        <w:rPr>
          <w:sz w:val="20"/>
          <w:szCs w:val="20"/>
        </w:rPr>
        <w:t>.No_&gt;+”.” + &lt;</w:t>
      </w:r>
      <w:r w:rsidR="00A1186B">
        <w:rPr>
          <w:sz w:val="20"/>
          <w:szCs w:val="20"/>
        </w:rPr>
        <w:t>CatDirEnvio</w:t>
      </w:r>
      <w:r w:rsidRPr="00396919">
        <w:rPr>
          <w:sz w:val="20"/>
          <w:szCs w:val="20"/>
        </w:rPr>
        <w:t>.Code&gt;</w:t>
      </w:r>
    </w:p>
    <w:p w:rsidR="003B3E58" w:rsidRPr="00396919" w:rsidRDefault="003B3E58" w:rsidP="003B3E5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 xml:space="preserve">&lt;tmp_CliFormaVenta.CFVTipo&gt; = Si &lt; </w:t>
      </w:r>
      <w:r w:rsidR="00A1186B">
        <w:rPr>
          <w:sz w:val="20"/>
          <w:szCs w:val="20"/>
        </w:rPr>
        <w:t>CatCliSaldo</w:t>
      </w:r>
      <w:r w:rsidRPr="00396919">
        <w:rPr>
          <w:sz w:val="20"/>
          <w:szCs w:val="20"/>
        </w:rPr>
        <w:t>.Credito = 0&gt; entonces poner el valor 1 (Contado), de lo contrario poner el valor 2 (Crédito).</w:t>
      </w:r>
    </w:p>
    <w:p w:rsidR="003B3E58" w:rsidRPr="00396919" w:rsidRDefault="003B3E58" w:rsidP="003B3E5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&lt;tmp_CliFormaVenta.LimiteCredito&gt; = &lt;</w:t>
      </w:r>
      <w:r w:rsidR="00A1186B">
        <w:rPr>
          <w:sz w:val="20"/>
          <w:szCs w:val="20"/>
        </w:rPr>
        <w:t>CatCliSaldo</w:t>
      </w:r>
      <w:r w:rsidRPr="00396919">
        <w:rPr>
          <w:sz w:val="20"/>
          <w:szCs w:val="20"/>
        </w:rPr>
        <w:t>.Credito&gt;</w:t>
      </w:r>
    </w:p>
    <w:p w:rsidR="003B3E58" w:rsidRPr="00396919" w:rsidRDefault="003B3E58" w:rsidP="003B3E5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&lt;tmp_CliFormaVenta.DiasCredito&gt; = Si la forma de venta corresponde a contado poner 0 (Cero), de lo contrario poner &lt;</w:t>
      </w:r>
      <w:r w:rsidR="00A1186B">
        <w:rPr>
          <w:sz w:val="20"/>
          <w:szCs w:val="20"/>
        </w:rPr>
        <w:t>CatCliSaldo</w:t>
      </w:r>
      <w:r w:rsidRPr="00396919">
        <w:rPr>
          <w:sz w:val="20"/>
          <w:szCs w:val="20"/>
        </w:rPr>
        <w:t>.Payment Terms Code&gt;</w:t>
      </w:r>
    </w:p>
    <w:p w:rsidR="003B3E58" w:rsidRPr="00396919" w:rsidRDefault="003B3E58" w:rsidP="003B3E5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&lt;tmp_CliFormaVenta.Inicial&gt; =  1 (Se sugiere la forma de venta en el pedido)</w:t>
      </w:r>
    </w:p>
    <w:p w:rsidR="003B3E58" w:rsidRPr="00396919" w:rsidRDefault="003B3E58" w:rsidP="003B3E5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&lt;tmp_CliFormaVenta.CapturaDias&gt; = 0 (Cero)</w:t>
      </w:r>
    </w:p>
    <w:p w:rsidR="003B3E58" w:rsidRPr="00396919" w:rsidRDefault="003B3E58" w:rsidP="003B3E5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&lt;tmp_CliFormaVenta.ValidaLimite&gt; = 1 (Validar Limite de Crédito)</w:t>
      </w:r>
    </w:p>
    <w:p w:rsidR="003B3E58" w:rsidRPr="00396919" w:rsidRDefault="003B3E58" w:rsidP="003B3E5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&lt;tmp_CliFormaVenta.ValidaPago&gt; = 0 (Cero)</w:t>
      </w:r>
    </w:p>
    <w:p w:rsidR="003B3E58" w:rsidRPr="00396919" w:rsidRDefault="003B3E58" w:rsidP="003B3E5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 xml:space="preserve">&lt;tmp_CliFormaVenta.Estado&gt; = </w:t>
      </w:r>
      <w:r w:rsidR="007A2323" w:rsidRPr="00366FC8">
        <w:rPr>
          <w:sz w:val="20"/>
          <w:szCs w:val="20"/>
          <w:highlight w:val="green"/>
        </w:rPr>
        <w:t xml:space="preserve">Si &lt;CatCliSaldo.Blocked = 3&gt; entonces poner el valor 0 (Cero), de lo contrario será 1 (Uno) </w:t>
      </w:r>
      <w:r w:rsidR="007A2323" w:rsidRPr="00366FC8">
        <w:rPr>
          <w:i/>
          <w:sz w:val="20"/>
          <w:szCs w:val="20"/>
          <w:highlight w:val="green"/>
        </w:rPr>
        <w:t>**Si se crearon las dos formas de venta, a ambas aplica la validación anterior</w:t>
      </w:r>
      <w:r w:rsidR="009319C5" w:rsidRPr="009319C5">
        <w:rPr>
          <w:i/>
          <w:sz w:val="20"/>
          <w:szCs w:val="20"/>
          <w:highlight w:val="green"/>
        </w:rPr>
        <w:t xml:space="preserve">. </w:t>
      </w:r>
      <w:r w:rsidR="009319C5" w:rsidRPr="009319C5">
        <w:rPr>
          <w:sz w:val="20"/>
          <w:szCs w:val="20"/>
        </w:rPr>
        <w:t>Si &lt; CatCliSaldo</w:t>
      </w:r>
      <w:r w:rsidR="009319C5" w:rsidRPr="009319C5">
        <w:rPr>
          <w:sz w:val="20"/>
          <w:szCs w:val="20"/>
        </w:rPr>
        <w:t xml:space="preserve">.Credito &gt; </w:t>
      </w:r>
      <w:r w:rsidR="009319C5" w:rsidRPr="009319C5">
        <w:rPr>
          <w:sz w:val="20"/>
          <w:szCs w:val="20"/>
        </w:rPr>
        <w:t>0&gt; en</w:t>
      </w:r>
      <w:r w:rsidR="009319C5" w:rsidRPr="009319C5">
        <w:rPr>
          <w:sz w:val="20"/>
          <w:szCs w:val="20"/>
        </w:rPr>
        <w:t>tonces poner el valor 1 (Activo</w:t>
      </w:r>
      <w:r w:rsidR="009319C5" w:rsidRPr="009319C5">
        <w:rPr>
          <w:sz w:val="20"/>
          <w:szCs w:val="20"/>
        </w:rPr>
        <w:t xml:space="preserve">), </w:t>
      </w:r>
      <w:r w:rsidR="009319C5" w:rsidRPr="009319C5">
        <w:rPr>
          <w:sz w:val="20"/>
          <w:szCs w:val="20"/>
        </w:rPr>
        <w:t>de lo contrario poner el valor 0 (Inactivo</w:t>
      </w:r>
      <w:r w:rsidR="009319C5" w:rsidRPr="009319C5">
        <w:rPr>
          <w:sz w:val="20"/>
          <w:szCs w:val="20"/>
        </w:rPr>
        <w:t>).</w:t>
      </w:r>
    </w:p>
    <w:p w:rsidR="003B3E58" w:rsidRPr="00396919" w:rsidRDefault="003B3E58" w:rsidP="003B3E5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&lt;tmp_CliFormaVenta.MFechaHora&gt; = Fecha y Hora actual del sistema</w:t>
      </w:r>
    </w:p>
    <w:p w:rsidR="003B3E58" w:rsidRPr="00396919" w:rsidRDefault="003B3E58" w:rsidP="003B3E5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&lt;tmp_CliFormaVenta.MUsuarioID&gt;  = “Interfaz”</w:t>
      </w:r>
    </w:p>
    <w:p w:rsidR="003B3E58" w:rsidRPr="00396919" w:rsidRDefault="003B3E58" w:rsidP="003B3E58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396919">
        <w:rPr>
          <w:b/>
          <w:sz w:val="20"/>
          <w:szCs w:val="20"/>
        </w:rPr>
        <w:t>Tmp_ClienteEsquema</w:t>
      </w:r>
    </w:p>
    <w:p w:rsidR="003B3E58" w:rsidRPr="00396919" w:rsidRDefault="003B3E58" w:rsidP="003B3E5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&lt;tmp_ClienteEsquema.ClienteClave&gt; = &lt;</w:t>
      </w:r>
      <w:r w:rsidR="00A1186B">
        <w:rPr>
          <w:sz w:val="20"/>
          <w:szCs w:val="20"/>
        </w:rPr>
        <w:t>CatCliSaldo</w:t>
      </w:r>
      <w:r w:rsidRPr="00396919">
        <w:rPr>
          <w:sz w:val="20"/>
          <w:szCs w:val="20"/>
        </w:rPr>
        <w:t>.No_ &gt;</w:t>
      </w:r>
      <w:r w:rsidR="00BC25B5" w:rsidRPr="00396919">
        <w:rPr>
          <w:sz w:val="20"/>
          <w:szCs w:val="20"/>
        </w:rPr>
        <w:t>+”.” + &lt;</w:t>
      </w:r>
      <w:r w:rsidR="00A1186B">
        <w:rPr>
          <w:sz w:val="20"/>
          <w:szCs w:val="20"/>
        </w:rPr>
        <w:t>CatDirEnvio</w:t>
      </w:r>
      <w:r w:rsidR="00BC25B5" w:rsidRPr="00396919">
        <w:rPr>
          <w:sz w:val="20"/>
          <w:szCs w:val="20"/>
        </w:rPr>
        <w:t>.Code&gt;</w:t>
      </w:r>
    </w:p>
    <w:p w:rsidR="003B3E58" w:rsidRPr="00396919" w:rsidRDefault="003B3E58" w:rsidP="003B3E5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&lt;tmp_ClienteEsquema.EsquemaID&gt; = &lt;</w:t>
      </w:r>
      <w:r w:rsidR="00A1186B">
        <w:rPr>
          <w:sz w:val="20"/>
          <w:szCs w:val="20"/>
        </w:rPr>
        <w:t>CatCliSaldo</w:t>
      </w:r>
      <w:r w:rsidRPr="00396919">
        <w:rPr>
          <w:sz w:val="20"/>
          <w:szCs w:val="20"/>
        </w:rPr>
        <w:t>.NegociacionToCost&gt;</w:t>
      </w:r>
    </w:p>
    <w:p w:rsidR="003B3E58" w:rsidRPr="00396919" w:rsidRDefault="003B3E58" w:rsidP="003B3E5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&lt;tmp_ClienteEsquema.TipoEstado&gt; =  1 (Activo)</w:t>
      </w:r>
    </w:p>
    <w:p w:rsidR="003B3E58" w:rsidRPr="00396919" w:rsidRDefault="003B3E58" w:rsidP="003B3E5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 xml:space="preserve">&lt;tmp_ClienteEsquema.MFechaHora&gt; = Fecha y Hora Actual del sistema </w:t>
      </w:r>
    </w:p>
    <w:p w:rsidR="009D0570" w:rsidRPr="00396919" w:rsidRDefault="003B3E58" w:rsidP="0041628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>&lt;tmp_ClienteEsquema.MUsuarioID&gt; =  “Interfaz”</w:t>
      </w:r>
    </w:p>
    <w:p w:rsidR="005E6B36" w:rsidRPr="00396919" w:rsidRDefault="005E6B36" w:rsidP="005E6B36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396919">
        <w:rPr>
          <w:b/>
          <w:sz w:val="20"/>
          <w:szCs w:val="20"/>
        </w:rPr>
        <w:t>Tmp_ClienteDomicilio</w:t>
      </w:r>
    </w:p>
    <w:p w:rsidR="005E6B36" w:rsidRPr="00396919" w:rsidRDefault="005E6B36" w:rsidP="00E4204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396919">
        <w:rPr>
          <w:sz w:val="20"/>
          <w:szCs w:val="20"/>
        </w:rPr>
        <w:t xml:space="preserve">&lt;tmp_ClienteDomicilio.ClienteClave&gt; = </w:t>
      </w:r>
      <w:r w:rsidR="00AF0A1D" w:rsidRPr="00396919">
        <w:rPr>
          <w:sz w:val="20"/>
          <w:szCs w:val="20"/>
        </w:rPr>
        <w:t>&lt;</w:t>
      </w:r>
      <w:r w:rsidR="00A1186B">
        <w:rPr>
          <w:sz w:val="20"/>
          <w:szCs w:val="20"/>
        </w:rPr>
        <w:t>CatDirEnvio</w:t>
      </w:r>
      <w:r w:rsidR="00AF0A1D" w:rsidRPr="00396919">
        <w:rPr>
          <w:sz w:val="20"/>
          <w:szCs w:val="20"/>
        </w:rPr>
        <w:t>.</w:t>
      </w:r>
      <w:r w:rsidR="00E4204F" w:rsidRPr="00396919">
        <w:rPr>
          <w:sz w:val="20"/>
          <w:szCs w:val="20"/>
        </w:rPr>
        <w:t>Customer No_</w:t>
      </w:r>
      <w:r w:rsidR="00AF0A1D" w:rsidRPr="00396919">
        <w:rPr>
          <w:sz w:val="20"/>
          <w:szCs w:val="20"/>
        </w:rPr>
        <w:t>&gt;</w:t>
      </w:r>
      <w:r w:rsidR="00416280" w:rsidRPr="00396919">
        <w:rPr>
          <w:sz w:val="20"/>
          <w:szCs w:val="20"/>
        </w:rPr>
        <w:t>+”.” + &lt;</w:t>
      </w:r>
      <w:r w:rsidR="00A1186B">
        <w:rPr>
          <w:sz w:val="20"/>
          <w:szCs w:val="20"/>
        </w:rPr>
        <w:t>CatDirEnvio</w:t>
      </w:r>
      <w:r w:rsidR="00416280" w:rsidRPr="00396919">
        <w:rPr>
          <w:sz w:val="20"/>
          <w:szCs w:val="20"/>
        </w:rPr>
        <w:t>.Code&gt;</w:t>
      </w:r>
    </w:p>
    <w:p w:rsidR="005E6B36" w:rsidRPr="00A1186B" w:rsidRDefault="005E6B36" w:rsidP="00AF0A1D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n-US"/>
        </w:rPr>
      </w:pPr>
      <w:r w:rsidRPr="00A1186B">
        <w:rPr>
          <w:sz w:val="20"/>
          <w:szCs w:val="20"/>
          <w:lang w:val="en-US"/>
        </w:rPr>
        <w:t>&lt;tmp_ClienteDomicilio.ClienteDomicilioID&gt; =</w:t>
      </w:r>
      <w:r w:rsidR="00AF0A1D" w:rsidRPr="00A1186B">
        <w:rPr>
          <w:sz w:val="20"/>
          <w:szCs w:val="20"/>
          <w:lang w:val="en-US"/>
        </w:rPr>
        <w:t xml:space="preserve"> &lt;</w:t>
      </w:r>
      <w:r w:rsidR="00A1186B" w:rsidRPr="00A1186B">
        <w:rPr>
          <w:sz w:val="20"/>
          <w:szCs w:val="20"/>
          <w:lang w:val="en-US"/>
        </w:rPr>
        <w:t>CatDirEnvio</w:t>
      </w:r>
      <w:r w:rsidR="00AF0A1D" w:rsidRPr="00A1186B">
        <w:rPr>
          <w:sz w:val="20"/>
          <w:szCs w:val="20"/>
          <w:lang w:val="en-US"/>
        </w:rPr>
        <w:t>.Code&gt;</w:t>
      </w:r>
    </w:p>
    <w:p w:rsidR="005E6B36" w:rsidRPr="00416280" w:rsidRDefault="005E6B36" w:rsidP="005E6B3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416280">
        <w:rPr>
          <w:sz w:val="20"/>
          <w:szCs w:val="20"/>
        </w:rPr>
        <w:t>&lt;tmp_ClienteDomicilio.Tipo&gt; =</w:t>
      </w:r>
      <w:r w:rsidR="00AF0A1D" w:rsidRPr="00416280">
        <w:rPr>
          <w:sz w:val="20"/>
          <w:szCs w:val="20"/>
        </w:rPr>
        <w:t xml:space="preserve"> </w:t>
      </w:r>
      <w:r w:rsidR="006070B1" w:rsidRPr="00416280">
        <w:rPr>
          <w:sz w:val="20"/>
          <w:szCs w:val="20"/>
        </w:rPr>
        <w:t>2 (Visita</w:t>
      </w:r>
      <w:r w:rsidR="00686E7A" w:rsidRPr="00416280">
        <w:rPr>
          <w:sz w:val="20"/>
          <w:szCs w:val="20"/>
        </w:rPr>
        <w:t>)</w:t>
      </w:r>
    </w:p>
    <w:p w:rsidR="005E6B36" w:rsidRPr="00416280" w:rsidRDefault="005E6B36" w:rsidP="00A355F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416280">
        <w:rPr>
          <w:sz w:val="20"/>
          <w:szCs w:val="20"/>
        </w:rPr>
        <w:t>&lt;tmp_ClienteDomicilio.Calle&gt; =</w:t>
      </w:r>
      <w:r w:rsidR="00A355F8" w:rsidRPr="00416280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CatDirEnvio</w:t>
      </w:r>
      <w:r w:rsidR="00A355F8" w:rsidRPr="00416280">
        <w:rPr>
          <w:sz w:val="20"/>
          <w:szCs w:val="20"/>
        </w:rPr>
        <w:t>.Adress&gt;</w:t>
      </w:r>
    </w:p>
    <w:p w:rsidR="005E6B36" w:rsidRPr="00416280" w:rsidRDefault="005E6B36" w:rsidP="006070B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416280">
        <w:rPr>
          <w:sz w:val="20"/>
          <w:szCs w:val="20"/>
        </w:rPr>
        <w:t>&lt;tmp_ClienteDomicilio.Numero&gt; =</w:t>
      </w:r>
      <w:r w:rsidR="00A355F8" w:rsidRPr="00416280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CatDirEnvio</w:t>
      </w:r>
      <w:r w:rsidR="00A355F8" w:rsidRPr="00416280">
        <w:rPr>
          <w:sz w:val="20"/>
          <w:szCs w:val="20"/>
        </w:rPr>
        <w:t>.</w:t>
      </w:r>
      <w:r w:rsidR="006070B1" w:rsidRPr="00416280">
        <w:rPr>
          <w:sz w:val="20"/>
          <w:szCs w:val="20"/>
        </w:rPr>
        <w:t>No_ Exterior</w:t>
      </w:r>
      <w:r w:rsidR="00A355F8" w:rsidRPr="00416280">
        <w:rPr>
          <w:sz w:val="20"/>
          <w:szCs w:val="20"/>
        </w:rPr>
        <w:t>&gt;</w:t>
      </w:r>
    </w:p>
    <w:p w:rsidR="005E6B36" w:rsidRPr="00A1186B" w:rsidRDefault="005E6B36" w:rsidP="006070B1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n-US"/>
        </w:rPr>
      </w:pPr>
      <w:r w:rsidRPr="00A1186B">
        <w:rPr>
          <w:sz w:val="20"/>
          <w:szCs w:val="20"/>
          <w:lang w:val="en-US"/>
        </w:rPr>
        <w:t>&lt;tmp_ClienteDomicilio.NumInt&gt; =</w:t>
      </w:r>
      <w:r w:rsidR="00A355F8" w:rsidRPr="00A1186B">
        <w:rPr>
          <w:sz w:val="20"/>
          <w:szCs w:val="20"/>
          <w:lang w:val="en-US"/>
        </w:rPr>
        <w:t xml:space="preserve"> &lt;</w:t>
      </w:r>
      <w:r w:rsidR="00A1186B" w:rsidRPr="00A1186B">
        <w:rPr>
          <w:sz w:val="20"/>
          <w:szCs w:val="20"/>
          <w:lang w:val="en-US"/>
        </w:rPr>
        <w:t>CatDirEnvio</w:t>
      </w:r>
      <w:r w:rsidR="00A355F8" w:rsidRPr="00A1186B">
        <w:rPr>
          <w:sz w:val="20"/>
          <w:szCs w:val="20"/>
          <w:lang w:val="en-US"/>
        </w:rPr>
        <w:t>.</w:t>
      </w:r>
      <w:r w:rsidR="006070B1" w:rsidRPr="00A1186B">
        <w:rPr>
          <w:sz w:val="20"/>
          <w:szCs w:val="20"/>
          <w:lang w:val="en-US"/>
        </w:rPr>
        <w:t>No_ Interior</w:t>
      </w:r>
      <w:r w:rsidR="00A355F8" w:rsidRPr="00A1186B">
        <w:rPr>
          <w:sz w:val="20"/>
          <w:szCs w:val="20"/>
          <w:lang w:val="en-US"/>
        </w:rPr>
        <w:t>&gt;</w:t>
      </w:r>
    </w:p>
    <w:p w:rsidR="005E6B36" w:rsidRPr="00416280" w:rsidRDefault="005E6B36" w:rsidP="006070B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416280">
        <w:rPr>
          <w:sz w:val="20"/>
          <w:szCs w:val="20"/>
        </w:rPr>
        <w:t>&lt;tmp_ClienteDomiclio.CodigoPostal&gt; =</w:t>
      </w:r>
      <w:r w:rsidR="00A355F8" w:rsidRPr="00416280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CatDirEnvio</w:t>
      </w:r>
      <w:r w:rsidR="006070B1" w:rsidRPr="00416280">
        <w:rPr>
          <w:sz w:val="20"/>
          <w:szCs w:val="20"/>
        </w:rPr>
        <w:t>.Post Code</w:t>
      </w:r>
      <w:r w:rsidR="00A355F8" w:rsidRPr="00416280">
        <w:rPr>
          <w:sz w:val="20"/>
          <w:szCs w:val="20"/>
        </w:rPr>
        <w:t>&gt;</w:t>
      </w:r>
    </w:p>
    <w:p w:rsidR="005E6B36" w:rsidRPr="00416280" w:rsidRDefault="005E6B36" w:rsidP="005E6B3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416280">
        <w:rPr>
          <w:sz w:val="20"/>
          <w:szCs w:val="20"/>
        </w:rPr>
        <w:t>&lt;tmp_ClienteDomicilio.ReferenciaDom&gt; =</w:t>
      </w:r>
      <w:r w:rsidR="00246C97" w:rsidRPr="00416280">
        <w:rPr>
          <w:sz w:val="20"/>
          <w:szCs w:val="20"/>
        </w:rPr>
        <w:t xml:space="preserve"> NULL</w:t>
      </w:r>
    </w:p>
    <w:p w:rsidR="005E6B36" w:rsidRPr="00416280" w:rsidRDefault="005E6B36" w:rsidP="006070B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416280">
        <w:rPr>
          <w:sz w:val="20"/>
          <w:szCs w:val="20"/>
        </w:rPr>
        <w:t>&lt;tmp_ClienteDocimilio.Colonia&gt; =</w:t>
      </w:r>
      <w:r w:rsidR="00246C97" w:rsidRPr="00416280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CatDirEnvio</w:t>
      </w:r>
      <w:r w:rsidR="00246C97" w:rsidRPr="00416280">
        <w:rPr>
          <w:sz w:val="20"/>
          <w:szCs w:val="20"/>
        </w:rPr>
        <w:t>.</w:t>
      </w:r>
      <w:r w:rsidR="006070B1" w:rsidRPr="00416280">
        <w:rPr>
          <w:sz w:val="20"/>
          <w:szCs w:val="20"/>
        </w:rPr>
        <w:t>Address 2</w:t>
      </w:r>
      <w:r w:rsidR="00246C97" w:rsidRPr="00416280">
        <w:rPr>
          <w:sz w:val="20"/>
          <w:szCs w:val="20"/>
        </w:rPr>
        <w:t>&gt;</w:t>
      </w:r>
    </w:p>
    <w:p w:rsidR="005E6B36" w:rsidRPr="00416280" w:rsidRDefault="005E6B36" w:rsidP="005E6B3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416280">
        <w:rPr>
          <w:sz w:val="20"/>
          <w:szCs w:val="20"/>
        </w:rPr>
        <w:t>&lt;tmp_ClienteDomicilio.Localidad&gt; =</w:t>
      </w:r>
      <w:r w:rsidR="00D43207" w:rsidRPr="00416280">
        <w:rPr>
          <w:sz w:val="20"/>
          <w:szCs w:val="20"/>
        </w:rPr>
        <w:t xml:space="preserve"> NULL</w:t>
      </w:r>
    </w:p>
    <w:p w:rsidR="005E6B36" w:rsidRPr="00416280" w:rsidRDefault="005E6B36" w:rsidP="00D43207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416280">
        <w:rPr>
          <w:sz w:val="20"/>
          <w:szCs w:val="20"/>
        </w:rPr>
        <w:t>&lt;tmp_ClienteDomicilio.Pobacion&gt; =</w:t>
      </w:r>
      <w:r w:rsidR="00D43207" w:rsidRPr="00416280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CatDirEnvio</w:t>
      </w:r>
      <w:r w:rsidR="00D43207" w:rsidRPr="00416280">
        <w:rPr>
          <w:sz w:val="20"/>
          <w:szCs w:val="20"/>
        </w:rPr>
        <w:t>.City&gt;</w:t>
      </w:r>
    </w:p>
    <w:p w:rsidR="005E6B36" w:rsidRPr="00A1186B" w:rsidRDefault="005E6B36" w:rsidP="00D43207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n-US"/>
        </w:rPr>
      </w:pPr>
      <w:r w:rsidRPr="00A1186B">
        <w:rPr>
          <w:sz w:val="20"/>
          <w:szCs w:val="20"/>
          <w:lang w:val="en-US"/>
        </w:rPr>
        <w:t>&lt;tmp_ClienteDomicilio.Entidad&gt; =</w:t>
      </w:r>
      <w:r w:rsidR="00D43207" w:rsidRPr="00A1186B">
        <w:rPr>
          <w:sz w:val="20"/>
          <w:szCs w:val="20"/>
          <w:lang w:val="en-US"/>
        </w:rPr>
        <w:t xml:space="preserve"> &lt;</w:t>
      </w:r>
      <w:r w:rsidR="00D43207" w:rsidRPr="00A1186B">
        <w:rPr>
          <w:lang w:val="en-US"/>
        </w:rPr>
        <w:t xml:space="preserve"> </w:t>
      </w:r>
      <w:r w:rsidR="00A1186B" w:rsidRPr="00A1186B">
        <w:rPr>
          <w:sz w:val="20"/>
          <w:szCs w:val="20"/>
          <w:lang w:val="en-US"/>
        </w:rPr>
        <w:t>CatDirEnvio</w:t>
      </w:r>
      <w:r w:rsidR="00DC0B73" w:rsidRPr="00A1186B">
        <w:rPr>
          <w:sz w:val="20"/>
          <w:szCs w:val="20"/>
          <w:lang w:val="en-US"/>
        </w:rPr>
        <w:t>.Count</w:t>
      </w:r>
      <w:r w:rsidR="00D43207" w:rsidRPr="00A1186B">
        <w:rPr>
          <w:sz w:val="20"/>
          <w:szCs w:val="20"/>
          <w:lang w:val="en-US"/>
        </w:rPr>
        <w:t>y&gt;</w:t>
      </w:r>
    </w:p>
    <w:p w:rsidR="005E6B36" w:rsidRPr="00A1186B" w:rsidRDefault="005E6B36" w:rsidP="006070B1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n-US"/>
        </w:rPr>
      </w:pPr>
      <w:r w:rsidRPr="00A1186B">
        <w:rPr>
          <w:sz w:val="20"/>
          <w:szCs w:val="20"/>
          <w:lang w:val="en-US"/>
        </w:rPr>
        <w:t>&lt;tmp_ClienteDomicilio.Pais&gt; =</w:t>
      </w:r>
      <w:r w:rsidR="00D43207" w:rsidRPr="00A1186B">
        <w:rPr>
          <w:sz w:val="20"/>
          <w:szCs w:val="20"/>
          <w:lang w:val="en-US"/>
        </w:rPr>
        <w:t xml:space="preserve"> &lt;</w:t>
      </w:r>
      <w:r w:rsidR="00A1186B" w:rsidRPr="00A1186B">
        <w:rPr>
          <w:sz w:val="20"/>
          <w:szCs w:val="20"/>
          <w:lang w:val="en-US"/>
        </w:rPr>
        <w:t>CatDirEnvio</w:t>
      </w:r>
      <w:r w:rsidR="00D43207" w:rsidRPr="00A1186B">
        <w:rPr>
          <w:sz w:val="20"/>
          <w:szCs w:val="20"/>
          <w:lang w:val="en-US"/>
        </w:rPr>
        <w:t>.</w:t>
      </w:r>
      <w:r w:rsidR="006070B1" w:rsidRPr="00A1186B">
        <w:rPr>
          <w:sz w:val="20"/>
          <w:szCs w:val="20"/>
          <w:lang w:val="en-US"/>
        </w:rPr>
        <w:t>Country_Region Code</w:t>
      </w:r>
      <w:r w:rsidR="00D43207" w:rsidRPr="00A1186B">
        <w:rPr>
          <w:sz w:val="20"/>
          <w:szCs w:val="20"/>
          <w:lang w:val="en-US"/>
        </w:rPr>
        <w:t>&gt;</w:t>
      </w:r>
    </w:p>
    <w:p w:rsidR="005E6B36" w:rsidRPr="00416280" w:rsidRDefault="005E6B36" w:rsidP="005E6B3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416280">
        <w:rPr>
          <w:sz w:val="20"/>
          <w:szCs w:val="20"/>
        </w:rPr>
        <w:t>&lt;tmp_ClienteDomicilio.LongitudX&gt; =</w:t>
      </w:r>
      <w:r w:rsidR="00D43207" w:rsidRPr="00416280">
        <w:rPr>
          <w:sz w:val="20"/>
          <w:szCs w:val="20"/>
        </w:rPr>
        <w:t xml:space="preserve"> NULL</w:t>
      </w:r>
    </w:p>
    <w:p w:rsidR="005E6B36" w:rsidRPr="00416280" w:rsidRDefault="005E6B36" w:rsidP="005E6B3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416280">
        <w:rPr>
          <w:sz w:val="20"/>
          <w:szCs w:val="20"/>
        </w:rPr>
        <w:t>&lt;tmp_ClienteDomicilio.LatitudY&gt; =</w:t>
      </w:r>
      <w:r w:rsidR="00D43207" w:rsidRPr="00416280">
        <w:rPr>
          <w:sz w:val="20"/>
          <w:szCs w:val="20"/>
        </w:rPr>
        <w:t xml:space="preserve"> NULL</w:t>
      </w:r>
    </w:p>
    <w:p w:rsidR="005E6B36" w:rsidRPr="00416280" w:rsidRDefault="005E6B36" w:rsidP="005E6B3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416280">
        <w:rPr>
          <w:sz w:val="20"/>
          <w:szCs w:val="20"/>
        </w:rPr>
        <w:t>&lt;tmp_ClienteDomicilio.GLN&gt; =</w:t>
      </w:r>
      <w:r w:rsidR="00D43207" w:rsidRPr="00416280">
        <w:rPr>
          <w:sz w:val="20"/>
          <w:szCs w:val="20"/>
        </w:rPr>
        <w:t xml:space="preserve"> NULL</w:t>
      </w:r>
    </w:p>
    <w:p w:rsidR="005E6B36" w:rsidRPr="00416280" w:rsidRDefault="005E6B36" w:rsidP="005E6B3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416280">
        <w:rPr>
          <w:sz w:val="20"/>
          <w:szCs w:val="20"/>
        </w:rPr>
        <w:t>&lt;tmp_ClienteDomicilio.CrTienda&gt; =</w:t>
      </w:r>
      <w:r w:rsidR="00D43207" w:rsidRPr="00416280">
        <w:rPr>
          <w:sz w:val="20"/>
          <w:szCs w:val="20"/>
        </w:rPr>
        <w:t xml:space="preserve"> NULL</w:t>
      </w:r>
    </w:p>
    <w:p w:rsidR="005E6B36" w:rsidRPr="00416280" w:rsidRDefault="005E6B36" w:rsidP="005E6B3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416280">
        <w:rPr>
          <w:sz w:val="20"/>
          <w:szCs w:val="20"/>
        </w:rPr>
        <w:t>&lt;tmp_ClienteDomicilio.NombreTienda&gt; =</w:t>
      </w:r>
      <w:r w:rsidR="00D43207" w:rsidRPr="00416280">
        <w:rPr>
          <w:sz w:val="20"/>
          <w:szCs w:val="20"/>
        </w:rPr>
        <w:t xml:space="preserve"> NULL</w:t>
      </w:r>
    </w:p>
    <w:p w:rsidR="001852BB" w:rsidRPr="00416280" w:rsidRDefault="005E6B36" w:rsidP="001852BB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416280">
        <w:rPr>
          <w:sz w:val="20"/>
          <w:szCs w:val="20"/>
        </w:rPr>
        <w:t>&lt;tmp_ClienteDomicilio.MFechaHora&gt; =</w:t>
      </w:r>
      <w:r w:rsidR="00D43207" w:rsidRPr="00416280">
        <w:rPr>
          <w:sz w:val="20"/>
          <w:szCs w:val="20"/>
        </w:rPr>
        <w:t xml:space="preserve"> </w:t>
      </w:r>
      <w:r w:rsidR="001852BB" w:rsidRPr="00416280">
        <w:rPr>
          <w:sz w:val="20"/>
          <w:szCs w:val="20"/>
        </w:rPr>
        <w:t>Fecha y Hora actual del sistema</w:t>
      </w:r>
    </w:p>
    <w:p w:rsidR="005E6B36" w:rsidRPr="00416280" w:rsidRDefault="005E6B36" w:rsidP="005E6B3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416280">
        <w:rPr>
          <w:sz w:val="20"/>
          <w:szCs w:val="20"/>
        </w:rPr>
        <w:t>&lt;tmp_ClienteDomicilio.MUsuario&gt; =</w:t>
      </w:r>
      <w:r w:rsidR="00D43207" w:rsidRPr="00416280">
        <w:rPr>
          <w:sz w:val="20"/>
          <w:szCs w:val="20"/>
        </w:rPr>
        <w:t xml:space="preserve"> “Interfaz”.</w:t>
      </w:r>
    </w:p>
    <w:p w:rsidR="00493C3B" w:rsidRDefault="00493C3B" w:rsidP="0020656B">
      <w:pPr>
        <w:ind w:left="720"/>
        <w:jc w:val="both"/>
        <w:rPr>
          <w:sz w:val="20"/>
          <w:szCs w:val="20"/>
        </w:rPr>
      </w:pPr>
    </w:p>
    <w:p w:rsidR="0089662F" w:rsidRPr="001178DD" w:rsidRDefault="0089662F" w:rsidP="0089662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El sistema obtiene toda la información correspondiente a la entidad </w:t>
      </w:r>
      <w:r w:rsidRPr="001178DD">
        <w:rPr>
          <w:b/>
          <w:sz w:val="20"/>
          <w:szCs w:val="20"/>
        </w:rPr>
        <w:t>&lt;</w:t>
      </w:r>
      <w:r w:rsidR="00923857">
        <w:rPr>
          <w:b/>
          <w:sz w:val="20"/>
          <w:szCs w:val="20"/>
        </w:rPr>
        <w:t>CATNEGO</w:t>
      </w:r>
      <w:r w:rsidRPr="001178DD">
        <w:rPr>
          <w:b/>
          <w:sz w:val="20"/>
          <w:szCs w:val="20"/>
        </w:rPr>
        <w:t>&gt;</w:t>
      </w:r>
      <w:r w:rsidRPr="001178DD">
        <w:rPr>
          <w:sz w:val="20"/>
          <w:szCs w:val="20"/>
        </w:rPr>
        <w:t xml:space="preserve"> y para cada registro diferente del campo &lt;</w:t>
      </w:r>
      <w:r w:rsidR="00923857">
        <w:rPr>
          <w:sz w:val="20"/>
          <w:szCs w:val="20"/>
        </w:rPr>
        <w:t>CATNEGO</w:t>
      </w:r>
      <w:r w:rsidR="00862D9B" w:rsidRPr="001178DD">
        <w:rPr>
          <w:sz w:val="20"/>
          <w:szCs w:val="20"/>
        </w:rPr>
        <w:t>.Codigo</w:t>
      </w:r>
      <w:r w:rsidRPr="001178DD">
        <w:rPr>
          <w:sz w:val="20"/>
          <w:szCs w:val="20"/>
        </w:rPr>
        <w:t>&gt;, se realiza un registro en</w:t>
      </w:r>
      <w:r w:rsidR="002605A6" w:rsidRPr="001178DD">
        <w:rPr>
          <w:sz w:val="20"/>
          <w:szCs w:val="20"/>
        </w:rPr>
        <w:t xml:space="preserve"> la entidad temporal tmp_PrecioClienteEsquema</w:t>
      </w:r>
      <w:r w:rsidRPr="001178DD">
        <w:rPr>
          <w:sz w:val="20"/>
          <w:szCs w:val="20"/>
        </w:rPr>
        <w:t>, con la siguiente información:</w:t>
      </w:r>
    </w:p>
    <w:p w:rsidR="004A6F31" w:rsidRPr="001178DD" w:rsidRDefault="004A6F31" w:rsidP="004A6F31">
      <w:pPr>
        <w:pStyle w:val="Prrafodelista"/>
        <w:ind w:left="360"/>
        <w:jc w:val="both"/>
        <w:rPr>
          <w:sz w:val="20"/>
          <w:szCs w:val="20"/>
        </w:rPr>
      </w:pPr>
      <w:r w:rsidRPr="001178DD">
        <w:rPr>
          <w:sz w:val="20"/>
          <w:szCs w:val="20"/>
        </w:rPr>
        <w:t>NOTA: Se realiza un registro por cada uno de los módulos; 9,13 y 22, para cada Negociación encontrada.</w:t>
      </w:r>
    </w:p>
    <w:p w:rsidR="002605A6" w:rsidRPr="001178DD" w:rsidRDefault="002605A6" w:rsidP="002605A6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178DD">
        <w:rPr>
          <w:b/>
          <w:sz w:val="20"/>
          <w:szCs w:val="20"/>
        </w:rPr>
        <w:t>Tmp_PrecioClienteEsquema</w:t>
      </w:r>
    </w:p>
    <w:p w:rsidR="002605A6" w:rsidRPr="001178DD" w:rsidRDefault="002605A6" w:rsidP="00862D9B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&lt;tmp_PrecioClienteEsquema.PrecioClave&gt;</w:t>
      </w:r>
      <w:r w:rsidR="00735746" w:rsidRPr="001178DD">
        <w:rPr>
          <w:sz w:val="20"/>
          <w:szCs w:val="20"/>
        </w:rPr>
        <w:t xml:space="preserve"> = </w:t>
      </w:r>
      <w:r w:rsidR="001961C6" w:rsidRPr="001178DD">
        <w:rPr>
          <w:sz w:val="20"/>
          <w:szCs w:val="20"/>
        </w:rPr>
        <w:t>&lt;</w:t>
      </w:r>
      <w:r w:rsidR="00923857">
        <w:rPr>
          <w:sz w:val="20"/>
          <w:szCs w:val="20"/>
        </w:rPr>
        <w:t>CATNEGO</w:t>
      </w:r>
      <w:r w:rsidR="00862D9B" w:rsidRPr="001178DD">
        <w:rPr>
          <w:sz w:val="20"/>
          <w:szCs w:val="20"/>
        </w:rPr>
        <w:t>.Codigo</w:t>
      </w:r>
      <w:r w:rsidR="001961C6" w:rsidRPr="001178DD">
        <w:rPr>
          <w:sz w:val="20"/>
          <w:szCs w:val="20"/>
        </w:rPr>
        <w:t>&gt;</w:t>
      </w:r>
    </w:p>
    <w:p w:rsidR="002605A6" w:rsidRPr="001178DD" w:rsidRDefault="002605A6" w:rsidP="002605A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&lt;tmp_PrecioClienteEsquema.</w:t>
      </w:r>
      <w:r w:rsidR="00735746" w:rsidRPr="001178DD">
        <w:rPr>
          <w:sz w:val="20"/>
          <w:szCs w:val="20"/>
        </w:rPr>
        <w:t>Modulo&gt; =</w:t>
      </w:r>
      <w:r w:rsidR="001961C6" w:rsidRPr="001178DD">
        <w:rPr>
          <w:sz w:val="20"/>
          <w:szCs w:val="20"/>
        </w:rPr>
        <w:t xml:space="preserve"> 9 ó 13 ó 22 (Un registro para cada módulo)</w:t>
      </w:r>
    </w:p>
    <w:p w:rsidR="00735746" w:rsidRPr="001178DD" w:rsidRDefault="00735746" w:rsidP="00862D9B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 xml:space="preserve">&lt;tmp_PrecioClienteEsquema.EsquemaID&gt; = </w:t>
      </w:r>
      <w:r w:rsidR="001961C6" w:rsidRPr="001178DD">
        <w:rPr>
          <w:sz w:val="20"/>
          <w:szCs w:val="20"/>
        </w:rPr>
        <w:t>&lt;</w:t>
      </w:r>
      <w:r w:rsidR="00A1186B">
        <w:rPr>
          <w:sz w:val="20"/>
          <w:szCs w:val="20"/>
        </w:rPr>
        <w:t>CatCliSaldo</w:t>
      </w:r>
      <w:r w:rsidR="00862D9B" w:rsidRPr="001178DD">
        <w:rPr>
          <w:sz w:val="20"/>
          <w:szCs w:val="20"/>
        </w:rPr>
        <w:t>.NegociacionToCost</w:t>
      </w:r>
      <w:r w:rsidR="001961C6" w:rsidRPr="001178DD">
        <w:rPr>
          <w:sz w:val="20"/>
          <w:szCs w:val="20"/>
        </w:rPr>
        <w:t>&gt; (donde &lt;</w:t>
      </w:r>
      <w:r w:rsidR="00A1186B">
        <w:rPr>
          <w:sz w:val="20"/>
          <w:szCs w:val="20"/>
        </w:rPr>
        <w:t>CatCliSaldo</w:t>
      </w:r>
      <w:r w:rsidR="00862D9B" w:rsidRPr="001178DD">
        <w:rPr>
          <w:sz w:val="20"/>
          <w:szCs w:val="20"/>
        </w:rPr>
        <w:t>.NegociacionToCost</w:t>
      </w:r>
      <w:r w:rsidR="001961C6" w:rsidRPr="001178DD">
        <w:rPr>
          <w:sz w:val="20"/>
          <w:szCs w:val="20"/>
        </w:rPr>
        <w:t xml:space="preserve">&gt; = </w:t>
      </w:r>
      <w:r w:rsidR="00923857">
        <w:rPr>
          <w:sz w:val="20"/>
          <w:szCs w:val="20"/>
        </w:rPr>
        <w:t>CATNEGO</w:t>
      </w:r>
      <w:r w:rsidR="00862D9B" w:rsidRPr="001178DD">
        <w:rPr>
          <w:sz w:val="20"/>
          <w:szCs w:val="20"/>
        </w:rPr>
        <w:t>.Codigo</w:t>
      </w:r>
      <w:r w:rsidR="001961C6" w:rsidRPr="001178DD">
        <w:rPr>
          <w:sz w:val="20"/>
          <w:szCs w:val="20"/>
        </w:rPr>
        <w:t xml:space="preserve"> (Actual en registro)</w:t>
      </w:r>
      <w:r w:rsidR="00334821" w:rsidRPr="001178DD">
        <w:rPr>
          <w:sz w:val="20"/>
          <w:szCs w:val="20"/>
        </w:rPr>
        <w:t>)</w:t>
      </w:r>
    </w:p>
    <w:p w:rsidR="00735746" w:rsidRPr="001178DD" w:rsidRDefault="00735746" w:rsidP="002605A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&lt;tmp_PrecioClienteEsquema.MFechaHora&gt; = Fecha y Hora actual del sistema.</w:t>
      </w:r>
    </w:p>
    <w:p w:rsidR="003E01CA" w:rsidRPr="001178DD" w:rsidRDefault="00735746" w:rsidP="003E01C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&lt;tmp_PrecioClienteEsquema.MUsuarioID&gt; = “Interfaz”</w:t>
      </w:r>
    </w:p>
    <w:p w:rsidR="003E01CA" w:rsidRPr="001178DD" w:rsidRDefault="003E01CA" w:rsidP="003E01CA">
      <w:pPr>
        <w:pStyle w:val="Prrafodelista"/>
        <w:ind w:left="1224"/>
        <w:jc w:val="both"/>
        <w:rPr>
          <w:sz w:val="20"/>
          <w:szCs w:val="20"/>
        </w:rPr>
      </w:pPr>
    </w:p>
    <w:p w:rsidR="003E01CA" w:rsidRPr="001178DD" w:rsidRDefault="003E01CA" w:rsidP="003E01CA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 xml:space="preserve">El sistema obtiene toda la información correspondiente a la entidad </w:t>
      </w:r>
      <w:r w:rsidRPr="001178DD">
        <w:rPr>
          <w:b/>
          <w:sz w:val="20"/>
          <w:szCs w:val="20"/>
        </w:rPr>
        <w:t>&lt;</w:t>
      </w:r>
      <w:r w:rsidR="00A1186B">
        <w:rPr>
          <w:b/>
          <w:sz w:val="20"/>
          <w:szCs w:val="20"/>
        </w:rPr>
        <w:t>CatProds</w:t>
      </w:r>
      <w:r w:rsidRPr="001178DD">
        <w:rPr>
          <w:b/>
          <w:sz w:val="20"/>
          <w:szCs w:val="20"/>
        </w:rPr>
        <w:t>&gt;</w:t>
      </w:r>
      <w:r w:rsidRPr="001178DD">
        <w:rPr>
          <w:sz w:val="20"/>
          <w:szCs w:val="20"/>
        </w:rPr>
        <w:t xml:space="preserve"> </w:t>
      </w:r>
      <w:r w:rsidR="00796FB7">
        <w:rPr>
          <w:sz w:val="20"/>
          <w:szCs w:val="20"/>
        </w:rPr>
        <w:t>donde &lt;CatProds.Item Category Code = PT&gt; y &lt;CatProds.No_ = Solo contenga números&gt;,</w:t>
      </w:r>
      <w:r w:rsidRPr="001178DD">
        <w:rPr>
          <w:sz w:val="20"/>
          <w:szCs w:val="20"/>
        </w:rPr>
        <w:t xml:space="preserve"> para cada registro diferente del campo &lt;</w:t>
      </w:r>
      <w:r w:rsidR="00A1186B">
        <w:rPr>
          <w:sz w:val="20"/>
          <w:szCs w:val="20"/>
        </w:rPr>
        <w:t>CatProds</w:t>
      </w:r>
      <w:r w:rsidR="00862D9B" w:rsidRPr="001178DD">
        <w:rPr>
          <w:sz w:val="20"/>
          <w:szCs w:val="20"/>
        </w:rPr>
        <w:t>.No_</w:t>
      </w:r>
      <w:r w:rsidRPr="001178DD">
        <w:rPr>
          <w:sz w:val="20"/>
          <w:szCs w:val="20"/>
        </w:rPr>
        <w:t>&gt;, se realiza un registro en la entidad temporal tmp_Producto,</w:t>
      </w:r>
      <w:r w:rsidR="004A6CDC" w:rsidRPr="001178DD">
        <w:rPr>
          <w:sz w:val="20"/>
          <w:szCs w:val="20"/>
        </w:rPr>
        <w:t xml:space="preserve"> tmp_ProductoUnidad</w:t>
      </w:r>
      <w:r w:rsidRPr="001178DD">
        <w:rPr>
          <w:sz w:val="20"/>
          <w:szCs w:val="20"/>
        </w:rPr>
        <w:t xml:space="preserve"> con la siguiente información:</w:t>
      </w:r>
      <w:r w:rsidR="00F8033A" w:rsidRPr="001178DD">
        <w:rPr>
          <w:sz w:val="20"/>
          <w:szCs w:val="20"/>
        </w:rPr>
        <w:t xml:space="preserve"> </w:t>
      </w:r>
    </w:p>
    <w:p w:rsidR="003E01CA" w:rsidRPr="001178DD" w:rsidRDefault="003E01CA" w:rsidP="003E01CA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178DD">
        <w:rPr>
          <w:b/>
          <w:sz w:val="20"/>
          <w:szCs w:val="20"/>
        </w:rPr>
        <w:t>Tmp_Producto</w:t>
      </w:r>
    </w:p>
    <w:p w:rsidR="003E01CA" w:rsidRPr="001178DD" w:rsidRDefault="003E01CA" w:rsidP="00607B9E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&lt;tmp_Producto.ProductoClave&gt; =</w:t>
      </w:r>
      <w:r w:rsidR="007E0F35" w:rsidRPr="001178DD">
        <w:rPr>
          <w:sz w:val="20"/>
          <w:szCs w:val="20"/>
        </w:rPr>
        <w:t xml:space="preserve"> </w:t>
      </w:r>
      <w:r w:rsidR="005C735D" w:rsidRPr="001178DD">
        <w:rPr>
          <w:sz w:val="20"/>
          <w:szCs w:val="20"/>
        </w:rPr>
        <w:t>&lt;</w:t>
      </w:r>
      <w:r w:rsidR="00A1186B">
        <w:rPr>
          <w:sz w:val="20"/>
          <w:szCs w:val="20"/>
        </w:rPr>
        <w:t>CatProds</w:t>
      </w:r>
      <w:r w:rsidR="00607B9E" w:rsidRPr="001178DD">
        <w:rPr>
          <w:sz w:val="20"/>
          <w:szCs w:val="20"/>
        </w:rPr>
        <w:t>.No_</w:t>
      </w:r>
      <w:r w:rsidR="005C735D" w:rsidRPr="001178DD">
        <w:rPr>
          <w:sz w:val="20"/>
          <w:szCs w:val="20"/>
        </w:rPr>
        <w:t>&gt;</w:t>
      </w:r>
    </w:p>
    <w:p w:rsidR="003E01CA" w:rsidRPr="00A1186B" w:rsidRDefault="003E01CA" w:rsidP="00607B9E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n-US"/>
        </w:rPr>
      </w:pPr>
      <w:r w:rsidRPr="00A1186B">
        <w:rPr>
          <w:sz w:val="20"/>
          <w:szCs w:val="20"/>
          <w:lang w:val="en-US"/>
        </w:rPr>
        <w:t>&lt;tmp_Producto.Nombre&gt; =</w:t>
      </w:r>
      <w:r w:rsidR="005C735D" w:rsidRPr="00A1186B">
        <w:rPr>
          <w:sz w:val="20"/>
          <w:szCs w:val="20"/>
          <w:lang w:val="en-US"/>
        </w:rPr>
        <w:t xml:space="preserve"> &lt;</w:t>
      </w:r>
      <w:r w:rsidR="00A1186B" w:rsidRPr="00A1186B">
        <w:rPr>
          <w:sz w:val="20"/>
          <w:szCs w:val="20"/>
          <w:lang w:val="en-US"/>
        </w:rPr>
        <w:t>CatProds</w:t>
      </w:r>
      <w:r w:rsidR="00607B9E" w:rsidRPr="00A1186B">
        <w:rPr>
          <w:sz w:val="20"/>
          <w:szCs w:val="20"/>
          <w:lang w:val="en-US"/>
        </w:rPr>
        <w:t>.Search Description</w:t>
      </w:r>
      <w:r w:rsidR="005C735D" w:rsidRPr="00A1186B">
        <w:rPr>
          <w:sz w:val="20"/>
          <w:szCs w:val="20"/>
          <w:lang w:val="en-US"/>
        </w:rPr>
        <w:t>&gt;</w:t>
      </w:r>
    </w:p>
    <w:p w:rsidR="003E01CA" w:rsidRPr="001178DD" w:rsidRDefault="003E01CA" w:rsidP="00F25E72">
      <w:pPr>
        <w:pStyle w:val="Prrafodelista"/>
        <w:numPr>
          <w:ilvl w:val="2"/>
          <w:numId w:val="7"/>
        </w:numPr>
        <w:ind w:left="1418" w:hanging="698"/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&lt;tmp_Producto.NombreLargo&gt; =</w:t>
      </w:r>
      <w:r w:rsidR="005C735D" w:rsidRPr="001178DD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CatProds</w:t>
      </w:r>
      <w:r w:rsidR="00F25E72" w:rsidRPr="001178DD">
        <w:rPr>
          <w:sz w:val="20"/>
          <w:szCs w:val="20"/>
        </w:rPr>
        <w:t xml:space="preserve">.Description + </w:t>
      </w:r>
      <w:r w:rsidR="00A1186B">
        <w:rPr>
          <w:sz w:val="20"/>
          <w:szCs w:val="20"/>
        </w:rPr>
        <w:t>CatProds</w:t>
      </w:r>
      <w:r w:rsidR="00F25E72" w:rsidRPr="001178DD">
        <w:rPr>
          <w:sz w:val="20"/>
          <w:szCs w:val="20"/>
        </w:rPr>
        <w:t>.Description 2</w:t>
      </w:r>
      <w:r w:rsidR="005C735D" w:rsidRPr="001178DD">
        <w:rPr>
          <w:sz w:val="20"/>
          <w:szCs w:val="20"/>
        </w:rPr>
        <w:t>&gt;</w:t>
      </w:r>
    </w:p>
    <w:p w:rsidR="003E01CA" w:rsidRPr="00A1186B" w:rsidRDefault="003E01CA" w:rsidP="00F25E72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n-US"/>
        </w:rPr>
      </w:pPr>
      <w:r w:rsidRPr="00A1186B">
        <w:rPr>
          <w:sz w:val="20"/>
          <w:szCs w:val="20"/>
          <w:lang w:val="en-US"/>
        </w:rPr>
        <w:t>&lt;tmp_Producto.Id&gt; =</w:t>
      </w:r>
      <w:r w:rsidR="005C735D" w:rsidRPr="00A1186B">
        <w:rPr>
          <w:sz w:val="20"/>
          <w:szCs w:val="20"/>
          <w:lang w:val="en-US"/>
        </w:rPr>
        <w:t xml:space="preserve"> &lt;</w:t>
      </w:r>
      <w:r w:rsidR="00A1186B" w:rsidRPr="00A1186B">
        <w:rPr>
          <w:sz w:val="20"/>
          <w:szCs w:val="20"/>
          <w:lang w:val="en-US"/>
        </w:rPr>
        <w:t>CatProds</w:t>
      </w:r>
      <w:r w:rsidR="00F25E72" w:rsidRPr="00A1186B">
        <w:rPr>
          <w:sz w:val="20"/>
          <w:szCs w:val="20"/>
          <w:lang w:val="en-US"/>
        </w:rPr>
        <w:t>.No_</w:t>
      </w:r>
      <w:r w:rsidR="005C735D" w:rsidRPr="00A1186B">
        <w:rPr>
          <w:sz w:val="20"/>
          <w:szCs w:val="20"/>
          <w:lang w:val="en-US"/>
        </w:rPr>
        <w:t>&gt;</w:t>
      </w:r>
    </w:p>
    <w:p w:rsidR="003E01CA" w:rsidRPr="001178DD" w:rsidRDefault="003E01CA" w:rsidP="003E01C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&lt;tmp_Producto.Tipo&gt; =</w:t>
      </w:r>
      <w:r w:rsidR="005C735D" w:rsidRPr="001178DD">
        <w:rPr>
          <w:sz w:val="20"/>
          <w:szCs w:val="20"/>
        </w:rPr>
        <w:t xml:space="preserve"> 1 (Línea)</w:t>
      </w:r>
    </w:p>
    <w:p w:rsidR="003E01CA" w:rsidRPr="001178DD" w:rsidRDefault="003E01CA" w:rsidP="0019098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&lt;tmp_Producto.SubEmpresaId&gt; =</w:t>
      </w:r>
      <w:r w:rsidR="00E127ED" w:rsidRPr="001178DD">
        <w:rPr>
          <w:sz w:val="20"/>
          <w:szCs w:val="20"/>
        </w:rPr>
        <w:t xml:space="preserve"> </w:t>
      </w:r>
      <w:r w:rsidR="00190981" w:rsidRPr="001178DD">
        <w:rPr>
          <w:sz w:val="20"/>
          <w:szCs w:val="20"/>
        </w:rPr>
        <w:t>DY3RPSWYZIT8P</w:t>
      </w:r>
    </w:p>
    <w:p w:rsidR="003E01CA" w:rsidRPr="001178DD" w:rsidRDefault="003E01CA" w:rsidP="003E01C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&lt;tmp_Producto.LimiteDescuento&gt; =</w:t>
      </w:r>
      <w:r w:rsidR="005C735D" w:rsidRPr="001178DD">
        <w:rPr>
          <w:sz w:val="20"/>
          <w:szCs w:val="20"/>
        </w:rPr>
        <w:t xml:space="preserve"> 0 (Cero)</w:t>
      </w:r>
    </w:p>
    <w:p w:rsidR="003E01CA" w:rsidRPr="001178DD" w:rsidRDefault="003E01CA" w:rsidP="003E01C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&lt;tmp_Producto.CaducoPermitido&gt; =</w:t>
      </w:r>
      <w:r w:rsidR="005C735D" w:rsidRPr="001178DD">
        <w:rPr>
          <w:sz w:val="20"/>
          <w:szCs w:val="20"/>
        </w:rPr>
        <w:t xml:space="preserve"> 0 (Cero)</w:t>
      </w:r>
    </w:p>
    <w:p w:rsidR="003E01CA" w:rsidRPr="001178DD" w:rsidRDefault="003E01CA" w:rsidP="003E01C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&lt;tmp_Producto.TipoAdquisicion&gt; =</w:t>
      </w:r>
      <w:r w:rsidR="005C735D" w:rsidRPr="001178DD">
        <w:rPr>
          <w:sz w:val="20"/>
          <w:szCs w:val="20"/>
        </w:rPr>
        <w:t xml:space="preserve"> NULL</w:t>
      </w:r>
    </w:p>
    <w:p w:rsidR="003E01CA" w:rsidRPr="001178DD" w:rsidRDefault="003E01CA" w:rsidP="00862D9B">
      <w:pPr>
        <w:pStyle w:val="Prrafodelista"/>
        <w:numPr>
          <w:ilvl w:val="2"/>
          <w:numId w:val="7"/>
        </w:numPr>
        <w:tabs>
          <w:tab w:val="left" w:pos="1560"/>
        </w:tabs>
        <w:ind w:left="1560" w:hanging="840"/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&lt;tmp_Producto.TipoFase&gt; =</w:t>
      </w:r>
      <w:r w:rsidR="005C735D" w:rsidRPr="001178DD">
        <w:rPr>
          <w:sz w:val="20"/>
          <w:szCs w:val="20"/>
        </w:rPr>
        <w:t xml:space="preserve">  Si &lt;</w:t>
      </w:r>
      <w:r w:rsidR="00A1186B">
        <w:rPr>
          <w:sz w:val="20"/>
          <w:szCs w:val="20"/>
        </w:rPr>
        <w:t>CatProds</w:t>
      </w:r>
      <w:r w:rsidR="00862D9B" w:rsidRPr="001178DD">
        <w:rPr>
          <w:sz w:val="20"/>
          <w:szCs w:val="20"/>
        </w:rPr>
        <w:t>.Blocked</w:t>
      </w:r>
      <w:r w:rsidR="005C735D" w:rsidRPr="001178DD">
        <w:rPr>
          <w:sz w:val="20"/>
          <w:szCs w:val="20"/>
        </w:rPr>
        <w:t>&gt; es verdadero entonces poner 0 (Cero), de lo contrario poner el valor 1 (uno)</w:t>
      </w:r>
    </w:p>
    <w:p w:rsidR="003E01CA" w:rsidRPr="001178DD" w:rsidRDefault="003E01CA" w:rsidP="00607B9E">
      <w:pPr>
        <w:pStyle w:val="Prrafodelista"/>
        <w:numPr>
          <w:ilvl w:val="2"/>
          <w:numId w:val="7"/>
        </w:numPr>
        <w:tabs>
          <w:tab w:val="left" w:pos="1560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&lt;tmp_Producto.Contenido&gt; =</w:t>
      </w:r>
      <w:r w:rsidR="005C735D" w:rsidRPr="001178DD">
        <w:rPr>
          <w:sz w:val="20"/>
          <w:szCs w:val="20"/>
        </w:rPr>
        <w:t xml:space="preserve"> 0 (No es contenido)</w:t>
      </w:r>
    </w:p>
    <w:p w:rsidR="003E01CA" w:rsidRPr="001178DD" w:rsidRDefault="003E01CA" w:rsidP="00607B9E">
      <w:pPr>
        <w:pStyle w:val="Prrafodelista"/>
        <w:numPr>
          <w:ilvl w:val="2"/>
          <w:numId w:val="7"/>
        </w:numPr>
        <w:tabs>
          <w:tab w:val="left" w:pos="1560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&lt;tmp_Producto.Venta&gt; =</w:t>
      </w:r>
      <w:r w:rsidR="005C735D" w:rsidRPr="001178DD">
        <w:rPr>
          <w:sz w:val="20"/>
          <w:szCs w:val="20"/>
        </w:rPr>
        <w:t xml:space="preserve"> 0 (No se puede vender)</w:t>
      </w:r>
    </w:p>
    <w:p w:rsidR="003E01CA" w:rsidRPr="001178DD" w:rsidRDefault="003E01CA" w:rsidP="00607B9E">
      <w:pPr>
        <w:pStyle w:val="Prrafodelista"/>
        <w:numPr>
          <w:ilvl w:val="2"/>
          <w:numId w:val="7"/>
        </w:numPr>
        <w:tabs>
          <w:tab w:val="left" w:pos="1560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&lt;tmp_Producto.DecimalProducto&gt; =</w:t>
      </w:r>
      <w:r w:rsidR="005C735D" w:rsidRPr="001178DD">
        <w:rPr>
          <w:sz w:val="20"/>
          <w:szCs w:val="20"/>
        </w:rPr>
        <w:t xml:space="preserve"> 0 (Cero)</w:t>
      </w:r>
    </w:p>
    <w:p w:rsidR="003E01CA" w:rsidRPr="001178DD" w:rsidRDefault="003E01CA" w:rsidP="00607B9E">
      <w:pPr>
        <w:pStyle w:val="Prrafodelista"/>
        <w:numPr>
          <w:ilvl w:val="2"/>
          <w:numId w:val="7"/>
        </w:numPr>
        <w:tabs>
          <w:tab w:val="left" w:pos="1560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&lt;tmp_Producto.CantidadProduccion&gt; =</w:t>
      </w:r>
      <w:r w:rsidR="005C735D" w:rsidRPr="001178DD">
        <w:rPr>
          <w:sz w:val="20"/>
          <w:szCs w:val="20"/>
        </w:rPr>
        <w:t xml:space="preserve"> 0 (Cero)</w:t>
      </w:r>
    </w:p>
    <w:p w:rsidR="003E01CA" w:rsidRPr="001178DD" w:rsidRDefault="003E01CA" w:rsidP="00607B9E">
      <w:pPr>
        <w:pStyle w:val="Prrafodelista"/>
        <w:numPr>
          <w:ilvl w:val="2"/>
          <w:numId w:val="7"/>
        </w:numPr>
        <w:tabs>
          <w:tab w:val="left" w:pos="1560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&lt;tmp_Producto.UnidadProduccion&gt; =</w:t>
      </w:r>
      <w:r w:rsidR="005C735D" w:rsidRPr="001178DD">
        <w:rPr>
          <w:sz w:val="20"/>
          <w:szCs w:val="20"/>
        </w:rPr>
        <w:t xml:space="preserve"> NULL</w:t>
      </w:r>
    </w:p>
    <w:p w:rsidR="003E01CA" w:rsidRPr="001178DD" w:rsidRDefault="003E01CA" w:rsidP="00607B9E">
      <w:pPr>
        <w:pStyle w:val="Prrafodelista"/>
        <w:numPr>
          <w:ilvl w:val="2"/>
          <w:numId w:val="7"/>
        </w:numPr>
        <w:tabs>
          <w:tab w:val="left" w:pos="1560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&lt;tmp_Producto.Nota&gt; =</w:t>
      </w:r>
      <w:r w:rsidR="005C735D" w:rsidRPr="001178DD">
        <w:rPr>
          <w:sz w:val="20"/>
          <w:szCs w:val="20"/>
        </w:rPr>
        <w:t xml:space="preserve"> NULL</w:t>
      </w:r>
    </w:p>
    <w:p w:rsidR="003E01CA" w:rsidRPr="001178DD" w:rsidRDefault="003E01CA" w:rsidP="00862D9B">
      <w:pPr>
        <w:pStyle w:val="Prrafodelista"/>
        <w:numPr>
          <w:ilvl w:val="2"/>
          <w:numId w:val="7"/>
        </w:numPr>
        <w:tabs>
          <w:tab w:val="left" w:pos="1560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&lt;tmp_Producto.MFechaHora&gt; =</w:t>
      </w:r>
      <w:r w:rsidR="005C735D" w:rsidRPr="001178DD">
        <w:rPr>
          <w:sz w:val="20"/>
          <w:szCs w:val="20"/>
        </w:rPr>
        <w:t xml:space="preserve"> &lt;</w:t>
      </w:r>
      <w:r w:rsidR="00862D9B" w:rsidRPr="001178DD">
        <w:rPr>
          <w:sz w:val="20"/>
          <w:szCs w:val="20"/>
        </w:rPr>
        <w:t xml:space="preserve"> </w:t>
      </w:r>
      <w:r w:rsidR="00A1186B">
        <w:rPr>
          <w:sz w:val="20"/>
          <w:szCs w:val="20"/>
        </w:rPr>
        <w:t>CatProds</w:t>
      </w:r>
      <w:r w:rsidR="00862D9B" w:rsidRPr="001178DD">
        <w:rPr>
          <w:sz w:val="20"/>
          <w:szCs w:val="20"/>
        </w:rPr>
        <w:t xml:space="preserve">.FEcha Ult Modif </w:t>
      </w:r>
      <w:r w:rsidR="005C735D" w:rsidRPr="001178DD">
        <w:rPr>
          <w:sz w:val="20"/>
          <w:szCs w:val="20"/>
        </w:rPr>
        <w:t>&gt;</w:t>
      </w:r>
    </w:p>
    <w:p w:rsidR="003E01CA" w:rsidRPr="001178DD" w:rsidRDefault="003E01CA" w:rsidP="00607B9E">
      <w:pPr>
        <w:pStyle w:val="Prrafodelista"/>
        <w:numPr>
          <w:ilvl w:val="2"/>
          <w:numId w:val="7"/>
        </w:numPr>
        <w:tabs>
          <w:tab w:val="left" w:pos="1560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&lt;tmp_Producto.MUsuarioId&gt; =</w:t>
      </w:r>
      <w:r w:rsidR="005C735D" w:rsidRPr="001178DD">
        <w:rPr>
          <w:sz w:val="20"/>
          <w:szCs w:val="20"/>
        </w:rPr>
        <w:t xml:space="preserve"> “Interfaz”</w:t>
      </w:r>
    </w:p>
    <w:p w:rsidR="004A6CDC" w:rsidRPr="001178DD" w:rsidRDefault="004A6CDC" w:rsidP="004A6CDC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178DD">
        <w:rPr>
          <w:b/>
          <w:sz w:val="20"/>
          <w:szCs w:val="20"/>
        </w:rPr>
        <w:t>Tmp_ProductoUnidad</w:t>
      </w:r>
    </w:p>
    <w:p w:rsidR="004A6CDC" w:rsidRPr="001178DD" w:rsidRDefault="004A6CDC" w:rsidP="00A55FD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&lt;tmp_ProductoUnidad.ProductoClave&gt;</w:t>
      </w:r>
      <w:r w:rsidR="00CD0272" w:rsidRPr="001178DD">
        <w:rPr>
          <w:sz w:val="20"/>
          <w:szCs w:val="20"/>
        </w:rPr>
        <w:t xml:space="preserve"> = &lt;</w:t>
      </w:r>
      <w:r w:rsidR="00A1186B">
        <w:rPr>
          <w:sz w:val="20"/>
          <w:szCs w:val="20"/>
        </w:rPr>
        <w:t>CatProds</w:t>
      </w:r>
      <w:r w:rsidR="00A55FD2" w:rsidRPr="001178DD">
        <w:rPr>
          <w:sz w:val="20"/>
          <w:szCs w:val="20"/>
        </w:rPr>
        <w:t>.No_</w:t>
      </w:r>
      <w:r w:rsidR="00CD0272" w:rsidRPr="001178DD">
        <w:rPr>
          <w:sz w:val="20"/>
          <w:szCs w:val="20"/>
        </w:rPr>
        <w:t>&gt;</w:t>
      </w:r>
    </w:p>
    <w:p w:rsidR="004A6CDC" w:rsidRPr="001178DD" w:rsidRDefault="004A6CDC" w:rsidP="00303BEA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n-US"/>
        </w:rPr>
      </w:pPr>
      <w:r w:rsidRPr="001178DD">
        <w:rPr>
          <w:sz w:val="20"/>
          <w:szCs w:val="20"/>
          <w:lang w:val="en-US"/>
        </w:rPr>
        <w:t>&lt;tmp_ProductoUnidad.PRUTipoUnidad&gt;</w:t>
      </w:r>
      <w:r w:rsidR="00CD0272" w:rsidRPr="001178DD">
        <w:rPr>
          <w:sz w:val="20"/>
          <w:szCs w:val="20"/>
          <w:lang w:val="en-US"/>
        </w:rPr>
        <w:t xml:space="preserve"> = &lt;</w:t>
      </w:r>
      <w:r w:rsidR="00A1186B">
        <w:rPr>
          <w:sz w:val="20"/>
          <w:szCs w:val="20"/>
          <w:lang w:val="en-US"/>
        </w:rPr>
        <w:t>CatProds</w:t>
      </w:r>
      <w:r w:rsidR="00303BEA" w:rsidRPr="001178DD">
        <w:rPr>
          <w:sz w:val="20"/>
          <w:szCs w:val="20"/>
          <w:lang w:val="en-US"/>
        </w:rPr>
        <w:t>.Base Unit of Measure</w:t>
      </w:r>
      <w:r w:rsidR="00CD0272" w:rsidRPr="001178DD">
        <w:rPr>
          <w:sz w:val="20"/>
          <w:szCs w:val="20"/>
          <w:lang w:val="en-US"/>
        </w:rPr>
        <w:t>&gt;</w:t>
      </w:r>
    </w:p>
    <w:p w:rsidR="004A6CDC" w:rsidRDefault="004A6CDC" w:rsidP="00303BE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&lt;tmp_ProductoUnidad.KgLts&gt;</w:t>
      </w:r>
      <w:r w:rsidR="00CD0272" w:rsidRPr="001178DD">
        <w:rPr>
          <w:sz w:val="20"/>
          <w:szCs w:val="20"/>
        </w:rPr>
        <w:t xml:space="preserve"> = &lt;</w:t>
      </w:r>
      <w:r w:rsidR="00A1186B">
        <w:rPr>
          <w:sz w:val="20"/>
          <w:szCs w:val="20"/>
        </w:rPr>
        <w:t>CatUnidMedProd</w:t>
      </w:r>
      <w:r w:rsidR="00303BEA" w:rsidRPr="001178DD">
        <w:rPr>
          <w:sz w:val="20"/>
          <w:szCs w:val="20"/>
        </w:rPr>
        <w:t>.Peso</w:t>
      </w:r>
      <w:r w:rsidR="00CD0272" w:rsidRPr="001178DD">
        <w:rPr>
          <w:sz w:val="20"/>
          <w:szCs w:val="20"/>
        </w:rPr>
        <w:t>&gt;</w:t>
      </w:r>
      <w:r w:rsidR="00E127ED" w:rsidRPr="001178DD">
        <w:rPr>
          <w:sz w:val="20"/>
          <w:szCs w:val="20"/>
        </w:rPr>
        <w:t xml:space="preserve"> donde (&lt;</w:t>
      </w:r>
      <w:r w:rsidR="00A1186B">
        <w:rPr>
          <w:sz w:val="20"/>
          <w:szCs w:val="20"/>
        </w:rPr>
        <w:t>CatUnidMedProd</w:t>
      </w:r>
      <w:r w:rsidR="00E127ED" w:rsidRPr="001178DD">
        <w:rPr>
          <w:sz w:val="20"/>
          <w:szCs w:val="20"/>
        </w:rPr>
        <w:t>.</w:t>
      </w:r>
      <w:r w:rsidR="00303BEA" w:rsidRPr="001178DD">
        <w:rPr>
          <w:sz w:val="20"/>
          <w:szCs w:val="20"/>
        </w:rPr>
        <w:t>Item No_</w:t>
      </w:r>
      <w:r w:rsidR="00E127ED" w:rsidRPr="001178DD">
        <w:rPr>
          <w:sz w:val="20"/>
          <w:szCs w:val="20"/>
        </w:rPr>
        <w:t xml:space="preserve"> = </w:t>
      </w:r>
      <w:r w:rsidR="00A1186B">
        <w:rPr>
          <w:sz w:val="20"/>
          <w:szCs w:val="20"/>
        </w:rPr>
        <w:t>CatProds</w:t>
      </w:r>
      <w:r w:rsidR="00303BEA" w:rsidRPr="001178DD">
        <w:rPr>
          <w:sz w:val="20"/>
          <w:szCs w:val="20"/>
        </w:rPr>
        <w:t>.No_&gt;</w:t>
      </w:r>
      <w:r w:rsidR="00303BEA">
        <w:rPr>
          <w:sz w:val="20"/>
          <w:szCs w:val="20"/>
        </w:rPr>
        <w:t xml:space="preserve"> </w:t>
      </w:r>
      <w:r w:rsidR="00E127ED">
        <w:rPr>
          <w:sz w:val="20"/>
          <w:szCs w:val="20"/>
        </w:rPr>
        <w:t>(Actual en registro))</w:t>
      </w:r>
    </w:p>
    <w:p w:rsidR="004A6CDC" w:rsidRDefault="004A6CDC" w:rsidP="007B3A67">
      <w:pPr>
        <w:pStyle w:val="Prrafodelista"/>
        <w:numPr>
          <w:ilvl w:val="2"/>
          <w:numId w:val="7"/>
        </w:numPr>
        <w:tabs>
          <w:tab w:val="left" w:pos="851"/>
        </w:tabs>
        <w:ind w:left="1418" w:hanging="698"/>
        <w:jc w:val="both"/>
        <w:rPr>
          <w:sz w:val="20"/>
          <w:szCs w:val="20"/>
        </w:rPr>
      </w:pPr>
      <w:r>
        <w:rPr>
          <w:sz w:val="20"/>
          <w:szCs w:val="20"/>
        </w:rPr>
        <w:t>&lt;tmp_ProductoUnidad.CodigoBarras&gt;</w:t>
      </w:r>
      <w:r w:rsidR="00CD0272">
        <w:rPr>
          <w:sz w:val="20"/>
          <w:szCs w:val="20"/>
        </w:rPr>
        <w:t xml:space="preserve"> =</w:t>
      </w:r>
      <w:r w:rsidR="00CD0272" w:rsidRPr="00CD0272">
        <w:t xml:space="preserve"> </w:t>
      </w:r>
      <w:r w:rsidR="00841494" w:rsidRPr="00841494">
        <w:rPr>
          <w:sz w:val="20"/>
          <w:szCs w:val="20"/>
        </w:rPr>
        <w:t>NULL</w:t>
      </w:r>
    </w:p>
    <w:p w:rsidR="004A6CDC" w:rsidRDefault="004A6CDC" w:rsidP="004A6CD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&lt;tmp_ProductoUnidad.TipoEstado&gt;</w:t>
      </w:r>
      <w:r w:rsidR="00CD0272">
        <w:rPr>
          <w:sz w:val="20"/>
          <w:szCs w:val="20"/>
        </w:rPr>
        <w:t xml:space="preserve"> = 1 (Activo)</w:t>
      </w:r>
    </w:p>
    <w:p w:rsidR="004A6CDC" w:rsidRDefault="004A6CDC" w:rsidP="004A6CD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&lt;tmp_ProductoUnidad.MFechaHora&gt;</w:t>
      </w:r>
      <w:r w:rsidR="00CD0272">
        <w:rPr>
          <w:sz w:val="20"/>
          <w:szCs w:val="20"/>
        </w:rPr>
        <w:t xml:space="preserve"> = Fecha y Hora Actual del sistema</w:t>
      </w:r>
    </w:p>
    <w:p w:rsidR="004A6CDC" w:rsidRDefault="004A6CDC" w:rsidP="004A6CD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&lt;tmp_ProductoUnidad.MUsuarioId&gt;</w:t>
      </w:r>
      <w:r w:rsidR="00CD0272">
        <w:rPr>
          <w:sz w:val="20"/>
          <w:szCs w:val="20"/>
        </w:rPr>
        <w:t xml:space="preserve"> = </w:t>
      </w:r>
      <w:r w:rsidR="00CE2E00">
        <w:rPr>
          <w:sz w:val="20"/>
          <w:szCs w:val="20"/>
        </w:rPr>
        <w:t>“Interfaz”</w:t>
      </w:r>
    </w:p>
    <w:p w:rsidR="00156EEB" w:rsidRPr="0090212C" w:rsidRDefault="00156EEB" w:rsidP="00156EEB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90212C">
        <w:rPr>
          <w:b/>
          <w:sz w:val="20"/>
          <w:szCs w:val="20"/>
        </w:rPr>
        <w:t>Tmp_ProductoImpuesto</w:t>
      </w:r>
    </w:p>
    <w:p w:rsidR="00156EEB" w:rsidRPr="001178DD" w:rsidRDefault="00156EEB" w:rsidP="00F23F1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&lt;tmp_</w:t>
      </w:r>
      <w:r w:rsidR="0090212C">
        <w:rPr>
          <w:sz w:val="20"/>
          <w:szCs w:val="20"/>
        </w:rPr>
        <w:t>ProductoImpuesto.</w:t>
      </w:r>
      <w:r>
        <w:rPr>
          <w:sz w:val="20"/>
          <w:szCs w:val="20"/>
        </w:rPr>
        <w:t>ProductoClave&gt;</w:t>
      </w:r>
      <w:r w:rsidR="0090212C">
        <w:rPr>
          <w:sz w:val="20"/>
          <w:szCs w:val="20"/>
        </w:rPr>
        <w:t xml:space="preserve"> = </w:t>
      </w:r>
      <w:r w:rsidR="0090212C" w:rsidRPr="001178DD">
        <w:rPr>
          <w:sz w:val="20"/>
          <w:szCs w:val="20"/>
        </w:rPr>
        <w:t>&lt;</w:t>
      </w:r>
      <w:r w:rsidR="00A1186B">
        <w:rPr>
          <w:sz w:val="20"/>
          <w:szCs w:val="20"/>
        </w:rPr>
        <w:t>CatProds</w:t>
      </w:r>
      <w:r w:rsidR="00F23F14" w:rsidRPr="001178DD">
        <w:rPr>
          <w:sz w:val="20"/>
          <w:szCs w:val="20"/>
        </w:rPr>
        <w:t>.No_</w:t>
      </w:r>
      <w:r w:rsidR="0090212C" w:rsidRPr="001178DD">
        <w:rPr>
          <w:sz w:val="20"/>
          <w:szCs w:val="20"/>
        </w:rPr>
        <w:t>&gt;</w:t>
      </w:r>
    </w:p>
    <w:p w:rsidR="00156EEB" w:rsidRPr="001178DD" w:rsidRDefault="0090212C" w:rsidP="00F23F1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&lt;tmp_ProductoImpuesto.ImpuestoClave&gt; = &lt;</w:t>
      </w:r>
      <w:r w:rsidR="00A1186B">
        <w:rPr>
          <w:sz w:val="20"/>
          <w:szCs w:val="20"/>
        </w:rPr>
        <w:t>CatProds</w:t>
      </w:r>
      <w:r w:rsidR="00F23F14" w:rsidRPr="001178DD">
        <w:rPr>
          <w:sz w:val="20"/>
          <w:szCs w:val="20"/>
        </w:rPr>
        <w:t>.IEPS</w:t>
      </w:r>
      <w:r w:rsidRPr="001178DD">
        <w:rPr>
          <w:sz w:val="20"/>
          <w:szCs w:val="20"/>
        </w:rPr>
        <w:t>&gt;</w:t>
      </w:r>
    </w:p>
    <w:p w:rsidR="0090212C" w:rsidRPr="001178DD" w:rsidRDefault="0090212C" w:rsidP="00156EEB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&lt;tmp_ProductoImpuesto.TipoEstado&gt; = 1 (Activo)</w:t>
      </w:r>
    </w:p>
    <w:p w:rsidR="0090212C" w:rsidRPr="001178DD" w:rsidRDefault="0090212C" w:rsidP="00156EEB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&lt;tmp_ProductoImpuesto.MFechaHora&gt; = Fecha y Hora Actual del sistema.</w:t>
      </w:r>
    </w:p>
    <w:p w:rsidR="0090212C" w:rsidRPr="001178DD" w:rsidRDefault="0090212C" w:rsidP="00156EEB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 xml:space="preserve">&lt;tmp_ProductoImpuesto.MUsuarioID&gt; = </w:t>
      </w:r>
      <w:r w:rsidR="00E838F4" w:rsidRPr="001178DD">
        <w:rPr>
          <w:sz w:val="20"/>
          <w:szCs w:val="20"/>
        </w:rPr>
        <w:t>“Interfaz”</w:t>
      </w:r>
    </w:p>
    <w:p w:rsidR="005A477C" w:rsidRPr="001178DD" w:rsidRDefault="005A477C" w:rsidP="005A477C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178DD">
        <w:rPr>
          <w:b/>
          <w:sz w:val="20"/>
          <w:szCs w:val="20"/>
        </w:rPr>
        <w:t>Tmp_ProductoEsquema</w:t>
      </w:r>
    </w:p>
    <w:p w:rsidR="005A477C" w:rsidRPr="001178DD" w:rsidRDefault="00BB79A7" w:rsidP="00180B7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&lt;tmp_ProductoEsquema.ProductoClave&gt; =</w:t>
      </w:r>
      <w:r w:rsidR="00A67370" w:rsidRPr="001178DD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CatProds</w:t>
      </w:r>
      <w:r w:rsidR="00180B7F" w:rsidRPr="001178DD">
        <w:rPr>
          <w:sz w:val="20"/>
          <w:szCs w:val="20"/>
        </w:rPr>
        <w:t>.No_</w:t>
      </w:r>
      <w:r w:rsidR="00A67370" w:rsidRPr="001178DD">
        <w:rPr>
          <w:sz w:val="20"/>
          <w:szCs w:val="20"/>
        </w:rPr>
        <w:t>&gt;</w:t>
      </w:r>
    </w:p>
    <w:p w:rsidR="00BB79A7" w:rsidRPr="001178DD" w:rsidRDefault="00BB79A7" w:rsidP="00180B7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&lt;tmp_ProductoEsquema.EsquemaID&gt; =</w:t>
      </w:r>
      <w:r w:rsidR="00A67370" w:rsidRPr="001178DD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CatProds</w:t>
      </w:r>
      <w:r w:rsidR="00180B7F" w:rsidRPr="001178DD">
        <w:rPr>
          <w:sz w:val="20"/>
          <w:szCs w:val="20"/>
        </w:rPr>
        <w:t>.Familia</w:t>
      </w:r>
      <w:r w:rsidR="00A67370" w:rsidRPr="001178DD">
        <w:rPr>
          <w:sz w:val="20"/>
          <w:szCs w:val="20"/>
        </w:rPr>
        <w:t>&gt;</w:t>
      </w:r>
    </w:p>
    <w:p w:rsidR="00BB79A7" w:rsidRPr="001178DD" w:rsidRDefault="00BB79A7" w:rsidP="005A477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&lt;tmp_ProductoEsquema.MFechaHora&gt; =</w:t>
      </w:r>
      <w:r w:rsidR="00A67370" w:rsidRPr="001178DD">
        <w:rPr>
          <w:sz w:val="20"/>
          <w:szCs w:val="20"/>
        </w:rPr>
        <w:t xml:space="preserve"> Fecha y Hora Actual del sistema</w:t>
      </w:r>
    </w:p>
    <w:p w:rsidR="00BB79A7" w:rsidRDefault="00BB79A7" w:rsidP="005A477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 xml:space="preserve">&lt;tmp_ProductoEsquema.MUsuarioID&gt; = </w:t>
      </w:r>
      <w:r w:rsidR="00A67370" w:rsidRPr="001178DD">
        <w:rPr>
          <w:sz w:val="20"/>
          <w:szCs w:val="20"/>
        </w:rPr>
        <w:t>“Interfaz”.</w:t>
      </w:r>
    </w:p>
    <w:p w:rsidR="007B2E1E" w:rsidRDefault="007B2E1E" w:rsidP="007B2E1E">
      <w:pPr>
        <w:pStyle w:val="Prrafodelista"/>
        <w:numPr>
          <w:ilvl w:val="1"/>
          <w:numId w:val="7"/>
        </w:numPr>
        <w:ind w:left="1418" w:hanging="1058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Si el producto no tiene relacionada una familia &lt;</w:t>
      </w:r>
      <w:r w:rsidR="00A1186B">
        <w:rPr>
          <w:sz w:val="20"/>
          <w:szCs w:val="20"/>
        </w:rPr>
        <w:t>CatProds</w:t>
      </w:r>
      <w:r>
        <w:rPr>
          <w:sz w:val="20"/>
          <w:szCs w:val="20"/>
        </w:rPr>
        <w:t>.Familia = “ “ o NULL&gt;, entonces se registra la siguiente información:</w:t>
      </w:r>
    </w:p>
    <w:p w:rsidR="007B2E1E" w:rsidRPr="001178DD" w:rsidRDefault="007B2E1E" w:rsidP="007B2E1E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1178DD">
        <w:rPr>
          <w:b/>
          <w:sz w:val="20"/>
          <w:szCs w:val="20"/>
        </w:rPr>
        <w:t>Tmp_ProductoEsquema</w:t>
      </w:r>
    </w:p>
    <w:p w:rsidR="007B2E1E" w:rsidRPr="001178DD" w:rsidRDefault="007B2E1E" w:rsidP="007B2E1E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&lt;tmp_ProductoEsquema.ProductoClave&gt; = &lt;</w:t>
      </w:r>
      <w:r w:rsidR="00A1186B">
        <w:rPr>
          <w:sz w:val="20"/>
          <w:szCs w:val="20"/>
        </w:rPr>
        <w:t>CatProds</w:t>
      </w:r>
      <w:r w:rsidRPr="001178DD">
        <w:rPr>
          <w:sz w:val="20"/>
          <w:szCs w:val="20"/>
        </w:rPr>
        <w:t>.No_&gt;</w:t>
      </w:r>
    </w:p>
    <w:p w:rsidR="007B2E1E" w:rsidRPr="001178DD" w:rsidRDefault="007B2E1E" w:rsidP="007B2E1E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&lt;tmp_ProductoEsquema.EsquemaID&gt; =</w:t>
      </w:r>
      <w:r>
        <w:rPr>
          <w:sz w:val="20"/>
          <w:szCs w:val="20"/>
        </w:rPr>
        <w:t xml:space="preserve"> PROD</w:t>
      </w:r>
    </w:p>
    <w:p w:rsidR="007B2E1E" w:rsidRPr="001178DD" w:rsidRDefault="007B2E1E" w:rsidP="007B2E1E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&lt;tmp_ProductoEsquema.MFechaHora&gt; = Fecha y Hora Actual del sistema</w:t>
      </w:r>
    </w:p>
    <w:p w:rsidR="007B2E1E" w:rsidRPr="001178DD" w:rsidRDefault="007B2E1E" w:rsidP="007B2E1E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&lt;tmp_ProductoEsquema.MUsuarioID&gt; = “Interfaz”.</w:t>
      </w:r>
    </w:p>
    <w:p w:rsidR="003E01CA" w:rsidRPr="001178DD" w:rsidRDefault="003E01CA" w:rsidP="003E01CA">
      <w:pPr>
        <w:jc w:val="both"/>
        <w:rPr>
          <w:sz w:val="20"/>
          <w:szCs w:val="20"/>
        </w:rPr>
      </w:pPr>
    </w:p>
    <w:p w:rsidR="00C078A1" w:rsidRPr="001178DD" w:rsidRDefault="00C078A1" w:rsidP="00C078A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 xml:space="preserve">El sistema obtiene toda la información correspondiente a la entidad </w:t>
      </w:r>
      <w:r w:rsidRPr="001178DD">
        <w:rPr>
          <w:b/>
          <w:sz w:val="20"/>
          <w:szCs w:val="20"/>
        </w:rPr>
        <w:t>&lt;</w:t>
      </w:r>
      <w:r w:rsidR="00A1186B">
        <w:rPr>
          <w:b/>
          <w:sz w:val="20"/>
          <w:szCs w:val="20"/>
        </w:rPr>
        <w:t>CatUnidMedProd</w:t>
      </w:r>
      <w:r w:rsidRPr="001178DD">
        <w:rPr>
          <w:b/>
          <w:sz w:val="20"/>
          <w:szCs w:val="20"/>
        </w:rPr>
        <w:t>&gt;</w:t>
      </w:r>
      <w:r w:rsidRPr="001178DD">
        <w:rPr>
          <w:sz w:val="20"/>
          <w:szCs w:val="20"/>
        </w:rPr>
        <w:t xml:space="preserve"> y para cada registro diferente del campo &lt;</w:t>
      </w:r>
      <w:r w:rsidR="00A1186B">
        <w:rPr>
          <w:sz w:val="20"/>
          <w:szCs w:val="20"/>
        </w:rPr>
        <w:t>CatUnidMedProd</w:t>
      </w:r>
      <w:r w:rsidR="00C61CC4" w:rsidRPr="001178DD">
        <w:rPr>
          <w:sz w:val="20"/>
          <w:szCs w:val="20"/>
        </w:rPr>
        <w:t>.Item No_</w:t>
      </w:r>
      <w:r w:rsidRPr="001178DD">
        <w:rPr>
          <w:sz w:val="20"/>
          <w:szCs w:val="20"/>
        </w:rPr>
        <w:t>&gt;, se realiza un registro en la entidad temporal tmp_ProductoDetalle con la siguiente información:</w:t>
      </w:r>
    </w:p>
    <w:p w:rsidR="00C078A1" w:rsidRPr="001178DD" w:rsidRDefault="00C078A1" w:rsidP="00C078A1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178DD">
        <w:rPr>
          <w:b/>
          <w:sz w:val="20"/>
          <w:szCs w:val="20"/>
        </w:rPr>
        <w:t>Tmp_ProductoDetalle</w:t>
      </w:r>
    </w:p>
    <w:p w:rsidR="00C078A1" w:rsidRPr="001178DD" w:rsidRDefault="00C078A1" w:rsidP="00C61CC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&lt;tmp_ProductoDetalle.ProductoClave&gt; = &lt;</w:t>
      </w:r>
      <w:r w:rsidR="00A1186B">
        <w:rPr>
          <w:sz w:val="20"/>
          <w:szCs w:val="20"/>
        </w:rPr>
        <w:t>CatUnidMedProd</w:t>
      </w:r>
      <w:r w:rsidR="00C61CC4" w:rsidRPr="001178DD">
        <w:rPr>
          <w:sz w:val="20"/>
          <w:szCs w:val="20"/>
        </w:rPr>
        <w:t>.Item No_</w:t>
      </w:r>
      <w:r w:rsidRPr="001178DD">
        <w:rPr>
          <w:sz w:val="20"/>
          <w:szCs w:val="20"/>
        </w:rPr>
        <w:t>&gt;</w:t>
      </w:r>
    </w:p>
    <w:p w:rsidR="00C078A1" w:rsidRPr="001178DD" w:rsidRDefault="00C078A1" w:rsidP="00562E4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&lt;tmp_ProductoDetalle.PRUTipoUnidad&gt; = &lt;</w:t>
      </w:r>
      <w:r w:rsidR="00A1186B">
        <w:rPr>
          <w:sz w:val="20"/>
          <w:szCs w:val="20"/>
        </w:rPr>
        <w:t>CatUnidMedProd</w:t>
      </w:r>
      <w:r w:rsidR="00562E46" w:rsidRPr="001178DD">
        <w:rPr>
          <w:sz w:val="20"/>
          <w:szCs w:val="20"/>
        </w:rPr>
        <w:t>.Code</w:t>
      </w:r>
      <w:r w:rsidRPr="001178DD">
        <w:rPr>
          <w:sz w:val="20"/>
          <w:szCs w:val="20"/>
        </w:rPr>
        <w:t>&gt;</w:t>
      </w:r>
    </w:p>
    <w:p w:rsidR="00C078A1" w:rsidRPr="001178DD" w:rsidRDefault="00C078A1" w:rsidP="00C078A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&lt;tmp_ProductoDetalle.ProductoDetClave&gt; =</w:t>
      </w:r>
      <w:r w:rsidR="00562E46" w:rsidRPr="001178DD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CatUnidMedProd</w:t>
      </w:r>
      <w:r w:rsidR="00562E46" w:rsidRPr="001178DD">
        <w:rPr>
          <w:sz w:val="20"/>
          <w:szCs w:val="20"/>
        </w:rPr>
        <w:t>.Item No_&gt;</w:t>
      </w:r>
    </w:p>
    <w:p w:rsidR="00C078A1" w:rsidRPr="001178DD" w:rsidRDefault="00C078A1" w:rsidP="00C078A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&lt;tmp_ProductoDetalle.Prestamo&gt; = 0 (No se puede prestar el envase)</w:t>
      </w:r>
    </w:p>
    <w:p w:rsidR="00C078A1" w:rsidRPr="001178DD" w:rsidRDefault="00C078A1" w:rsidP="00562E4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&lt;tmp_ProductoDetalle.Factor&gt; = &lt;</w:t>
      </w:r>
      <w:r w:rsidR="00A1186B">
        <w:rPr>
          <w:sz w:val="20"/>
          <w:szCs w:val="20"/>
        </w:rPr>
        <w:t>CatUnidMedProd</w:t>
      </w:r>
      <w:r w:rsidR="00562E46" w:rsidRPr="001178DD">
        <w:rPr>
          <w:sz w:val="20"/>
          <w:szCs w:val="20"/>
        </w:rPr>
        <w:t>.Cantpor unidad medida</w:t>
      </w:r>
      <w:r w:rsidRPr="001178DD">
        <w:rPr>
          <w:sz w:val="20"/>
          <w:szCs w:val="20"/>
        </w:rPr>
        <w:t>&gt;</w:t>
      </w:r>
    </w:p>
    <w:p w:rsidR="00C078A1" w:rsidRPr="001178DD" w:rsidRDefault="00C078A1" w:rsidP="00C078A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&lt;tmp_ProductoDetalle.MFechaHora&gt; = Fecha y Hora Actual del sistema</w:t>
      </w:r>
    </w:p>
    <w:p w:rsidR="00C078A1" w:rsidRPr="001178DD" w:rsidRDefault="00C078A1" w:rsidP="00C078A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&lt;tmp_ProductoDetalle.MUsuarioId&gt; = “Interfaz”</w:t>
      </w:r>
    </w:p>
    <w:p w:rsidR="00651605" w:rsidRPr="001178DD" w:rsidRDefault="00651605" w:rsidP="00736A04"/>
    <w:p w:rsidR="00A67370" w:rsidRPr="001178DD" w:rsidRDefault="00A67370" w:rsidP="00A67370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 xml:space="preserve">El sistema obtiene toda la información correspondiente a la entidad </w:t>
      </w:r>
      <w:r w:rsidRPr="001178DD">
        <w:rPr>
          <w:b/>
          <w:sz w:val="20"/>
          <w:szCs w:val="20"/>
        </w:rPr>
        <w:t>&lt;</w:t>
      </w:r>
      <w:r w:rsidR="00A1186B">
        <w:rPr>
          <w:b/>
          <w:sz w:val="20"/>
          <w:szCs w:val="20"/>
        </w:rPr>
        <w:t>CatVendedores</w:t>
      </w:r>
      <w:r w:rsidRPr="001178DD">
        <w:rPr>
          <w:b/>
          <w:sz w:val="20"/>
          <w:szCs w:val="20"/>
        </w:rPr>
        <w:t>&gt;</w:t>
      </w:r>
      <w:r w:rsidRPr="001178DD">
        <w:rPr>
          <w:sz w:val="20"/>
          <w:szCs w:val="20"/>
        </w:rPr>
        <w:t xml:space="preserve"> y para cada registro diferente del campo &lt;</w:t>
      </w:r>
      <w:r w:rsidR="00A1186B">
        <w:rPr>
          <w:sz w:val="20"/>
          <w:szCs w:val="20"/>
        </w:rPr>
        <w:t>CatVendedores</w:t>
      </w:r>
      <w:r w:rsidR="00C61CC4" w:rsidRPr="001178DD">
        <w:rPr>
          <w:sz w:val="20"/>
          <w:szCs w:val="20"/>
        </w:rPr>
        <w:t>.Code</w:t>
      </w:r>
      <w:r w:rsidRPr="001178DD">
        <w:rPr>
          <w:sz w:val="20"/>
          <w:szCs w:val="20"/>
        </w:rPr>
        <w:t>&gt;, se realiza un registro en la entidad temporal tmp_UsuarioVendedor con la siguiente información:</w:t>
      </w:r>
    </w:p>
    <w:p w:rsidR="00A67370" w:rsidRPr="001178DD" w:rsidRDefault="00A67370" w:rsidP="00A67370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178DD">
        <w:rPr>
          <w:b/>
          <w:sz w:val="20"/>
          <w:szCs w:val="20"/>
        </w:rPr>
        <w:t>Tmp_UsuarioVendedor</w:t>
      </w:r>
    </w:p>
    <w:p w:rsidR="00A67370" w:rsidRPr="001178DD" w:rsidRDefault="00A67370" w:rsidP="00C61CC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&lt;tmp_UsuarioVendedor.USUId&gt; =</w:t>
      </w:r>
      <w:r w:rsidR="00D632F1" w:rsidRPr="001178DD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CatVendedores</w:t>
      </w:r>
      <w:r w:rsidR="00C61CC4" w:rsidRPr="001178DD">
        <w:rPr>
          <w:sz w:val="20"/>
          <w:szCs w:val="20"/>
        </w:rPr>
        <w:t>.Code</w:t>
      </w:r>
      <w:r w:rsidR="00D632F1" w:rsidRPr="001178DD">
        <w:rPr>
          <w:sz w:val="20"/>
          <w:szCs w:val="20"/>
        </w:rPr>
        <w:t>&gt;</w:t>
      </w:r>
    </w:p>
    <w:p w:rsidR="00A67370" w:rsidRPr="001178DD" w:rsidRDefault="00A67370" w:rsidP="00A6737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&lt;tmp_UsuarioVendedor.PERClave&gt; =</w:t>
      </w:r>
      <w:r w:rsidR="00D632F1" w:rsidRPr="001178DD">
        <w:rPr>
          <w:sz w:val="20"/>
          <w:szCs w:val="20"/>
        </w:rPr>
        <w:t xml:space="preserve"> “VEN”</w:t>
      </w:r>
    </w:p>
    <w:p w:rsidR="00A67370" w:rsidRPr="001178DD" w:rsidRDefault="00A67370" w:rsidP="00C61CC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&lt;tmp_UsuarioVendedor.Clave&gt; =</w:t>
      </w:r>
      <w:r w:rsidR="00D632F1" w:rsidRPr="001178DD">
        <w:rPr>
          <w:sz w:val="20"/>
          <w:szCs w:val="20"/>
        </w:rPr>
        <w:t xml:space="preserve"> &lt;</w:t>
      </w:r>
      <w:r w:rsidR="00A1186B">
        <w:rPr>
          <w:sz w:val="20"/>
          <w:szCs w:val="20"/>
        </w:rPr>
        <w:t>CatVendedores</w:t>
      </w:r>
      <w:r w:rsidR="00C61CC4" w:rsidRPr="001178DD">
        <w:rPr>
          <w:sz w:val="20"/>
          <w:szCs w:val="20"/>
        </w:rPr>
        <w:t>.Code</w:t>
      </w:r>
      <w:r w:rsidR="00D632F1" w:rsidRPr="001178DD">
        <w:rPr>
          <w:sz w:val="20"/>
          <w:szCs w:val="20"/>
        </w:rPr>
        <w:t>&gt;</w:t>
      </w:r>
    </w:p>
    <w:p w:rsidR="00D632F1" w:rsidRPr="001178DD" w:rsidRDefault="00D632F1" w:rsidP="00C61CC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&lt;tmp_UsuarioVendedor.Nombre&gt; = &lt;</w:t>
      </w:r>
      <w:r w:rsidR="00A1186B">
        <w:rPr>
          <w:sz w:val="20"/>
          <w:szCs w:val="20"/>
        </w:rPr>
        <w:t>CatVendedores</w:t>
      </w:r>
      <w:r w:rsidR="00C61CC4" w:rsidRPr="001178DD">
        <w:rPr>
          <w:sz w:val="20"/>
          <w:szCs w:val="20"/>
        </w:rPr>
        <w:t>.Name</w:t>
      </w:r>
      <w:r w:rsidRPr="001178DD">
        <w:rPr>
          <w:sz w:val="20"/>
          <w:szCs w:val="20"/>
        </w:rPr>
        <w:t>&gt;</w:t>
      </w:r>
    </w:p>
    <w:p w:rsidR="00D632F1" w:rsidRPr="001178DD" w:rsidRDefault="00D632F1" w:rsidP="00A6737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&lt;tmp_UsuarioVendedor.ClaveAcceso&gt; = “123”</w:t>
      </w:r>
    </w:p>
    <w:p w:rsidR="00D632F1" w:rsidRPr="001178DD" w:rsidRDefault="00D632F1" w:rsidP="00A6737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&lt;tmp_UsuarioVendedor.DiasLimite&gt; = 0 (Cero)</w:t>
      </w:r>
    </w:p>
    <w:p w:rsidR="00D632F1" w:rsidRPr="001178DD" w:rsidRDefault="00D632F1" w:rsidP="00A6737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&lt;tmp_UsuarioVendedor.FechaMod&gt; = Fecha Actual del sistema.</w:t>
      </w:r>
    </w:p>
    <w:p w:rsidR="00D632F1" w:rsidRPr="001178DD" w:rsidRDefault="00D632F1" w:rsidP="00A6737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&lt;tmp_UsuarioVendedor.Tipo&gt; = 1 (Vendedor)</w:t>
      </w:r>
    </w:p>
    <w:p w:rsidR="00D632F1" w:rsidRPr="001178DD" w:rsidRDefault="00D632F1" w:rsidP="00D632F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&lt;tmp_UsuarioVendedor.Activo&gt; = 1 (Activo)</w:t>
      </w:r>
    </w:p>
    <w:p w:rsidR="00D632F1" w:rsidRPr="001178DD" w:rsidRDefault="00D632F1" w:rsidP="00D632F1">
      <w:pPr>
        <w:pStyle w:val="Prrafodelista"/>
        <w:numPr>
          <w:ilvl w:val="2"/>
          <w:numId w:val="7"/>
        </w:numPr>
        <w:tabs>
          <w:tab w:val="left" w:pos="1560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&lt;tmp_UsuarioVendedor.MFechaHora&gt; = Fecha y Hora Actual del Sistema</w:t>
      </w:r>
    </w:p>
    <w:p w:rsidR="00D632F1" w:rsidRPr="001178DD" w:rsidRDefault="00D632F1" w:rsidP="00D632F1">
      <w:pPr>
        <w:pStyle w:val="Prrafodelista"/>
        <w:numPr>
          <w:ilvl w:val="2"/>
          <w:numId w:val="7"/>
        </w:numPr>
        <w:tabs>
          <w:tab w:val="left" w:pos="1560"/>
        </w:tabs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&lt;tmp_UsuarioVendedor.MUsuarioID&gt; = “Interfaz”.</w:t>
      </w:r>
    </w:p>
    <w:p w:rsidR="003F3DD4" w:rsidRPr="001178DD" w:rsidRDefault="003F3DD4" w:rsidP="003F3DD4">
      <w:pPr>
        <w:pStyle w:val="Prrafodelista"/>
        <w:tabs>
          <w:tab w:val="left" w:pos="1560"/>
        </w:tabs>
        <w:ind w:left="1224"/>
        <w:jc w:val="both"/>
        <w:rPr>
          <w:sz w:val="20"/>
          <w:szCs w:val="20"/>
        </w:rPr>
      </w:pPr>
    </w:p>
    <w:p w:rsidR="003F3DD4" w:rsidRPr="001178DD" w:rsidRDefault="003F3DD4" w:rsidP="003F3DD4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 xml:space="preserve">El sistema obtiene toda la información correspondiente a la entidad </w:t>
      </w:r>
      <w:r w:rsidRPr="001178DD">
        <w:rPr>
          <w:b/>
          <w:sz w:val="20"/>
          <w:szCs w:val="20"/>
        </w:rPr>
        <w:t>&lt;</w:t>
      </w:r>
      <w:r w:rsidR="0094798F" w:rsidRPr="001178DD">
        <w:rPr>
          <w:b/>
          <w:sz w:val="20"/>
          <w:szCs w:val="20"/>
        </w:rPr>
        <w:t>Obtener Almacen</w:t>
      </w:r>
      <w:r w:rsidRPr="001178DD">
        <w:rPr>
          <w:b/>
          <w:sz w:val="20"/>
          <w:szCs w:val="20"/>
        </w:rPr>
        <w:t>&gt;</w:t>
      </w:r>
      <w:r w:rsidRPr="001178DD">
        <w:rPr>
          <w:sz w:val="20"/>
          <w:szCs w:val="20"/>
        </w:rPr>
        <w:t xml:space="preserve"> y para cada registro diferente del campo &lt;</w:t>
      </w:r>
      <w:r w:rsidR="00A1186B">
        <w:rPr>
          <w:sz w:val="20"/>
          <w:szCs w:val="20"/>
        </w:rPr>
        <w:t>CatAlmacenes</w:t>
      </w:r>
      <w:r w:rsidR="0094798F" w:rsidRPr="001178DD">
        <w:rPr>
          <w:sz w:val="20"/>
          <w:szCs w:val="20"/>
        </w:rPr>
        <w:t>.Code</w:t>
      </w:r>
      <w:r w:rsidRPr="001178DD">
        <w:rPr>
          <w:sz w:val="20"/>
          <w:szCs w:val="20"/>
        </w:rPr>
        <w:t>&gt;, se realiza un registro en la entidad temporal tmp_Almacen con la siguiente información:</w:t>
      </w:r>
    </w:p>
    <w:p w:rsidR="003F3DD4" w:rsidRPr="001178DD" w:rsidRDefault="003F3DD4" w:rsidP="003F3DD4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178DD">
        <w:rPr>
          <w:b/>
          <w:sz w:val="20"/>
          <w:szCs w:val="20"/>
        </w:rPr>
        <w:t>Tmp_Almacen</w:t>
      </w:r>
    </w:p>
    <w:p w:rsidR="003F3DD4" w:rsidRPr="001178DD" w:rsidRDefault="003F3DD4" w:rsidP="0094798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&lt;tmp_Almacen.AlmacenID&gt; = &lt;</w:t>
      </w:r>
      <w:r w:rsidR="00A1186B">
        <w:rPr>
          <w:sz w:val="20"/>
          <w:szCs w:val="20"/>
        </w:rPr>
        <w:t>CatAlmacenes</w:t>
      </w:r>
      <w:r w:rsidR="0094798F" w:rsidRPr="001178DD">
        <w:rPr>
          <w:sz w:val="20"/>
          <w:szCs w:val="20"/>
        </w:rPr>
        <w:t>.Code</w:t>
      </w:r>
      <w:r w:rsidRPr="001178DD">
        <w:rPr>
          <w:sz w:val="20"/>
          <w:szCs w:val="20"/>
        </w:rPr>
        <w:t>&gt;</w:t>
      </w:r>
    </w:p>
    <w:p w:rsidR="003F3DD4" w:rsidRPr="001178DD" w:rsidRDefault="003F3DD4" w:rsidP="0094798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&lt;tmp_Almacen.Clave&gt; = &lt;</w:t>
      </w:r>
      <w:r w:rsidR="00A1186B">
        <w:rPr>
          <w:sz w:val="20"/>
          <w:szCs w:val="20"/>
        </w:rPr>
        <w:t>CatAlmacenes</w:t>
      </w:r>
      <w:r w:rsidR="0094798F" w:rsidRPr="001178DD">
        <w:rPr>
          <w:sz w:val="20"/>
          <w:szCs w:val="20"/>
        </w:rPr>
        <w:t>.Code</w:t>
      </w:r>
      <w:r w:rsidRPr="001178DD">
        <w:rPr>
          <w:sz w:val="20"/>
          <w:szCs w:val="20"/>
        </w:rPr>
        <w:t>&gt;</w:t>
      </w:r>
    </w:p>
    <w:p w:rsidR="003F3DD4" w:rsidRPr="001178DD" w:rsidRDefault="003F3DD4" w:rsidP="0094798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&lt;tmp_Almacen.Nombre&gt; = &lt;</w:t>
      </w:r>
      <w:r w:rsidR="00A1186B">
        <w:rPr>
          <w:sz w:val="20"/>
          <w:szCs w:val="20"/>
        </w:rPr>
        <w:t>CatAlmacenes</w:t>
      </w:r>
      <w:r w:rsidR="0094798F" w:rsidRPr="001178DD">
        <w:rPr>
          <w:sz w:val="20"/>
          <w:szCs w:val="20"/>
        </w:rPr>
        <w:t>.Name</w:t>
      </w:r>
      <w:r w:rsidRPr="001178DD">
        <w:rPr>
          <w:sz w:val="20"/>
          <w:szCs w:val="20"/>
        </w:rPr>
        <w:t>&gt;</w:t>
      </w:r>
    </w:p>
    <w:p w:rsidR="003F3DD4" w:rsidRPr="001178DD" w:rsidRDefault="003F3DD4" w:rsidP="003F3DD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&lt;tmp_Almacen.Domicilio&gt; = NULL</w:t>
      </w:r>
    </w:p>
    <w:p w:rsidR="003F3DD4" w:rsidRPr="002B7B3C" w:rsidRDefault="002B7B3C" w:rsidP="003F3DD4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2B7B3C">
        <w:rPr>
          <w:sz w:val="20"/>
          <w:szCs w:val="20"/>
          <w:highlight w:val="yellow"/>
        </w:rPr>
        <w:t>&lt;tmp_Almacen.Telefono&gt; = &lt;CatAlmacenes.Caja&gt;</w:t>
      </w:r>
    </w:p>
    <w:p w:rsidR="003F3DD4" w:rsidRPr="001178DD" w:rsidRDefault="003F3DD4" w:rsidP="0094798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&lt;tmp_Almacen.Tipo&gt; = &lt;</w:t>
      </w:r>
      <w:r w:rsidR="00A1186B">
        <w:rPr>
          <w:sz w:val="20"/>
          <w:szCs w:val="20"/>
        </w:rPr>
        <w:t>CatAlmacenes</w:t>
      </w:r>
      <w:r w:rsidR="0094798F" w:rsidRPr="001178DD">
        <w:rPr>
          <w:sz w:val="20"/>
          <w:szCs w:val="20"/>
        </w:rPr>
        <w:t>.CEDI</w:t>
      </w:r>
      <w:r w:rsidRPr="001178DD">
        <w:rPr>
          <w:sz w:val="20"/>
          <w:szCs w:val="20"/>
        </w:rPr>
        <w:t>&gt;</w:t>
      </w:r>
    </w:p>
    <w:p w:rsidR="003F3DD4" w:rsidRPr="001178DD" w:rsidRDefault="003F3DD4" w:rsidP="003F3DD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&lt;tmp_Almacen.TipoEstado&gt; = 1 (Activo)</w:t>
      </w:r>
    </w:p>
    <w:p w:rsidR="003F3DD4" w:rsidRPr="001178DD" w:rsidRDefault="003F3DD4" w:rsidP="0094798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1178DD">
        <w:rPr>
          <w:sz w:val="20"/>
          <w:szCs w:val="20"/>
        </w:rPr>
        <w:t>&lt;tmp_Almacen.CodigoBarras&gt; = &lt;</w:t>
      </w:r>
      <w:r w:rsidR="00A1186B">
        <w:rPr>
          <w:sz w:val="20"/>
          <w:szCs w:val="20"/>
        </w:rPr>
        <w:t>CatAlmacenes</w:t>
      </w:r>
      <w:r w:rsidR="0094798F" w:rsidRPr="001178DD">
        <w:rPr>
          <w:sz w:val="20"/>
          <w:szCs w:val="20"/>
        </w:rPr>
        <w:t>.CBALMACEN</w:t>
      </w:r>
      <w:r w:rsidRPr="001178DD">
        <w:rPr>
          <w:sz w:val="20"/>
          <w:szCs w:val="20"/>
        </w:rPr>
        <w:t>&gt;</w:t>
      </w:r>
    </w:p>
    <w:p w:rsidR="003F3DD4" w:rsidRPr="00D632F1" w:rsidRDefault="003F3DD4" w:rsidP="003F3DD4">
      <w:pPr>
        <w:pStyle w:val="Prrafodelista"/>
        <w:numPr>
          <w:ilvl w:val="0"/>
          <w:numId w:val="7"/>
        </w:numPr>
        <w:tabs>
          <w:tab w:val="left" w:pos="1560"/>
        </w:tabs>
        <w:jc w:val="both"/>
        <w:rPr>
          <w:sz w:val="20"/>
          <w:szCs w:val="20"/>
        </w:rPr>
      </w:pPr>
    </w:p>
    <w:p w:rsidR="00651605" w:rsidRPr="00736A04" w:rsidRDefault="00651605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396119873"/>
      <w:r w:rsidRPr="00CA7A7F">
        <w:rPr>
          <w:rFonts w:cs="Arial"/>
          <w:lang w:val="es-MX"/>
        </w:rPr>
        <w:t>Flujos alternos</w:t>
      </w:r>
      <w:bookmarkEnd w:id="23"/>
      <w:bookmarkEnd w:id="24"/>
      <w:bookmarkEnd w:id="2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396119874"/>
      <w:r w:rsidRPr="00CA7A7F">
        <w:rPr>
          <w:lang w:val="es-MX"/>
        </w:rPr>
        <w:t>Opcionales</w:t>
      </w:r>
      <w:bookmarkEnd w:id="27"/>
      <w:bookmarkEnd w:id="28"/>
      <w:bookmarkEnd w:id="29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396119875"/>
      <w:r w:rsidRPr="00CA7A7F">
        <w:rPr>
          <w:lang w:val="es-MX"/>
        </w:rPr>
        <w:t>Generales</w:t>
      </w:r>
      <w:bookmarkEnd w:id="30"/>
    </w:p>
    <w:p w:rsidR="00736A04" w:rsidRPr="00736A04" w:rsidRDefault="00736A04" w:rsidP="00736A04">
      <w:pPr>
        <w:pStyle w:val="InfoBlue"/>
      </w:pPr>
      <w:r w:rsidRPr="00736A04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9"/>
      <w:bookmarkStart w:id="32" w:name="_Toc182735733"/>
      <w:bookmarkStart w:id="33" w:name="_Toc396119876"/>
      <w:r w:rsidRPr="00CA7A7F">
        <w:rPr>
          <w:lang w:val="es-MX"/>
        </w:rPr>
        <w:t>Extraordinarios</w:t>
      </w:r>
      <w:bookmarkEnd w:id="31"/>
      <w:bookmarkEnd w:id="32"/>
      <w:bookmarkEnd w:id="33"/>
      <w:r w:rsidRPr="00CA7A7F">
        <w:rPr>
          <w:lang w:val="es-MX"/>
        </w:rPr>
        <w:tab/>
      </w:r>
    </w:p>
    <w:p w:rsidR="00736A04" w:rsidRPr="00736A04" w:rsidRDefault="00736A04" w:rsidP="00736A04">
      <w:pPr>
        <w:pStyle w:val="InfoBlue"/>
      </w:pPr>
      <w:r w:rsidRPr="00736A04"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4" w:name="_Toc52616590"/>
      <w:bookmarkStart w:id="35" w:name="_Toc182735734"/>
      <w:bookmarkStart w:id="36" w:name="_Toc396119877"/>
      <w:r w:rsidRPr="00CA7A7F">
        <w:rPr>
          <w:lang w:val="es-MX"/>
        </w:rPr>
        <w:t>De excepción</w:t>
      </w:r>
      <w:bookmarkEnd w:id="34"/>
      <w:bookmarkEnd w:id="35"/>
      <w:bookmarkEnd w:id="36"/>
    </w:p>
    <w:p w:rsidR="00736A04" w:rsidRPr="00736A04" w:rsidRDefault="00736A04" w:rsidP="00736A04">
      <w:pPr>
        <w:pStyle w:val="InfoBlue"/>
      </w:pPr>
      <w:bookmarkStart w:id="37" w:name="_Toc52616591"/>
      <w:bookmarkStart w:id="38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52616592"/>
      <w:bookmarkStart w:id="40" w:name="_Toc182735736"/>
      <w:bookmarkStart w:id="41" w:name="_Toc396119878"/>
      <w:bookmarkEnd w:id="37"/>
      <w:bookmarkEnd w:id="38"/>
      <w:r w:rsidRPr="00CA7A7F">
        <w:t>Poscondiciones</w:t>
      </w:r>
      <w:bookmarkEnd w:id="39"/>
      <w:bookmarkEnd w:id="40"/>
      <w:bookmarkEnd w:id="41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2" w:name="_Toc365897754"/>
      <w:bookmarkStart w:id="43" w:name="_Toc396119879"/>
      <w:bookmarkStart w:id="44" w:name="_Toc207014958"/>
      <w:bookmarkStart w:id="45" w:name="_Toc207088193"/>
      <w:bookmarkEnd w:id="0"/>
      <w:bookmarkEnd w:id="1"/>
      <w:r>
        <w:rPr>
          <w:rFonts w:cs="Arial"/>
        </w:rPr>
        <w:t>Generales</w:t>
      </w:r>
      <w:bookmarkEnd w:id="42"/>
      <w:bookmarkEnd w:id="43"/>
    </w:p>
    <w:p w:rsidR="008E5B7F" w:rsidRPr="002B4512" w:rsidRDefault="00D541A0" w:rsidP="0019098C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 xml:space="preserve">Registro o Actualización </w:t>
      </w:r>
      <w:r w:rsidR="002B4512">
        <w:rPr>
          <w:rFonts w:cs="Arial"/>
          <w:sz w:val="20"/>
          <w:szCs w:val="20"/>
        </w:rPr>
        <w:t>de:</w:t>
      </w:r>
    </w:p>
    <w:p w:rsidR="002B4512" w:rsidRPr="00F10E7F" w:rsidRDefault="002B4512" w:rsidP="002B4512">
      <w:pPr>
        <w:pStyle w:val="Prrafodelista"/>
        <w:numPr>
          <w:ilvl w:val="1"/>
          <w:numId w:val="8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Tmp_Esquema</w:t>
      </w:r>
    </w:p>
    <w:p w:rsidR="002B4512" w:rsidRPr="00F10E7F" w:rsidRDefault="002B4512" w:rsidP="002B4512">
      <w:pPr>
        <w:pStyle w:val="Prrafodelista"/>
        <w:numPr>
          <w:ilvl w:val="1"/>
          <w:numId w:val="8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/>
        </w:rPr>
        <w:t>Tmp_Cliente</w:t>
      </w:r>
    </w:p>
    <w:p w:rsidR="002B4512" w:rsidRPr="00F10E7F" w:rsidRDefault="002B4512" w:rsidP="002B4512">
      <w:pPr>
        <w:pStyle w:val="Prrafodelista"/>
        <w:numPr>
          <w:ilvl w:val="1"/>
          <w:numId w:val="8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/>
        </w:rPr>
        <w:t>Tmp_Clientedomicilio</w:t>
      </w:r>
    </w:p>
    <w:p w:rsidR="002B4512" w:rsidRPr="00F10E7F" w:rsidRDefault="002B4512" w:rsidP="002B4512">
      <w:pPr>
        <w:pStyle w:val="Prrafodelista"/>
        <w:numPr>
          <w:ilvl w:val="1"/>
          <w:numId w:val="8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Tmp_CliFormaVenta</w:t>
      </w:r>
    </w:p>
    <w:p w:rsidR="002B4512" w:rsidRPr="00F10E7F" w:rsidRDefault="002B4512" w:rsidP="002B4512">
      <w:pPr>
        <w:pStyle w:val="Prrafodelista"/>
        <w:numPr>
          <w:ilvl w:val="1"/>
          <w:numId w:val="8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Tmp_ClienteEsquema</w:t>
      </w:r>
    </w:p>
    <w:p w:rsidR="002B4512" w:rsidRPr="00F10E7F" w:rsidRDefault="002B4512" w:rsidP="002B4512">
      <w:pPr>
        <w:pStyle w:val="Prrafodelista"/>
        <w:numPr>
          <w:ilvl w:val="1"/>
          <w:numId w:val="8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Tmp_Precio</w:t>
      </w:r>
    </w:p>
    <w:p w:rsidR="002B4512" w:rsidRPr="00F10E7F" w:rsidRDefault="002B4512" w:rsidP="002B4512">
      <w:pPr>
        <w:pStyle w:val="Prrafodelista"/>
        <w:numPr>
          <w:ilvl w:val="1"/>
          <w:numId w:val="8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Tmp_PrecioProductoVig</w:t>
      </w:r>
    </w:p>
    <w:p w:rsidR="002B4512" w:rsidRPr="00F10E7F" w:rsidRDefault="002B4512" w:rsidP="002B4512">
      <w:pPr>
        <w:pStyle w:val="Prrafodelista"/>
        <w:numPr>
          <w:ilvl w:val="1"/>
          <w:numId w:val="8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Tmp_PrecioClienteEsquema</w:t>
      </w:r>
    </w:p>
    <w:p w:rsidR="002B4512" w:rsidRPr="00F10E7F" w:rsidRDefault="002B4512" w:rsidP="002B4512">
      <w:pPr>
        <w:pStyle w:val="Prrafodelista"/>
        <w:numPr>
          <w:ilvl w:val="1"/>
          <w:numId w:val="8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Tmp_Producto</w:t>
      </w:r>
    </w:p>
    <w:p w:rsidR="002B4512" w:rsidRPr="00F10E7F" w:rsidRDefault="002B4512" w:rsidP="002B4512">
      <w:pPr>
        <w:pStyle w:val="Prrafodelista"/>
        <w:numPr>
          <w:ilvl w:val="1"/>
          <w:numId w:val="8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Tmp_ProductoUnidad</w:t>
      </w:r>
    </w:p>
    <w:p w:rsidR="002B4512" w:rsidRPr="00F10E7F" w:rsidRDefault="002B4512" w:rsidP="002B4512">
      <w:pPr>
        <w:pStyle w:val="Prrafodelista"/>
        <w:numPr>
          <w:ilvl w:val="1"/>
          <w:numId w:val="8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Tmp_ProductoDetalle</w:t>
      </w:r>
    </w:p>
    <w:p w:rsidR="002B4512" w:rsidRPr="00F10E7F" w:rsidRDefault="002B4512" w:rsidP="002B4512">
      <w:pPr>
        <w:pStyle w:val="Prrafodelista"/>
        <w:numPr>
          <w:ilvl w:val="1"/>
          <w:numId w:val="8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Tmp_ProductoImpuesto</w:t>
      </w:r>
    </w:p>
    <w:p w:rsidR="002B4512" w:rsidRPr="00F10E7F" w:rsidRDefault="002B4512" w:rsidP="002B4512">
      <w:pPr>
        <w:pStyle w:val="Prrafodelista"/>
        <w:numPr>
          <w:ilvl w:val="1"/>
          <w:numId w:val="8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Tmp_ProductoEsquema</w:t>
      </w:r>
    </w:p>
    <w:p w:rsidR="002B4512" w:rsidRPr="00F10E7F" w:rsidRDefault="002B4512" w:rsidP="002B4512">
      <w:pPr>
        <w:pStyle w:val="Prrafodelista"/>
        <w:numPr>
          <w:ilvl w:val="1"/>
          <w:numId w:val="8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F10E7F">
        <w:rPr>
          <w:sz w:val="20"/>
          <w:szCs w:val="20"/>
          <w:lang w:val="es-MX" w:eastAsia="en-US"/>
        </w:rPr>
        <w:t>Tmp_usuarioVendedor</w:t>
      </w:r>
    </w:p>
    <w:p w:rsidR="002B4512" w:rsidRPr="002B4512" w:rsidRDefault="002B4512" w:rsidP="002B4512">
      <w:pPr>
        <w:pStyle w:val="Prrafodelista"/>
        <w:numPr>
          <w:ilvl w:val="1"/>
          <w:numId w:val="8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Tmp_Almacen</w:t>
      </w:r>
    </w:p>
    <w:p w:rsidR="00017965" w:rsidRDefault="00017965" w:rsidP="00D541A0">
      <w:pPr>
        <w:rPr>
          <w:lang w:val="es-MX" w:eastAsia="es-MX"/>
        </w:rPr>
      </w:pPr>
    </w:p>
    <w:p w:rsidR="008E5B7F" w:rsidRPr="00D541A0" w:rsidRDefault="008E5B7F" w:rsidP="00D541A0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396119880"/>
      <w:r w:rsidRPr="00CA7A7F">
        <w:t>Firmas de Aceptación</w:t>
      </w:r>
      <w:bookmarkEnd w:id="44"/>
      <w:bookmarkEnd w:id="45"/>
      <w:bookmarkEnd w:id="46"/>
    </w:p>
    <w:p w:rsidR="007F4C05" w:rsidRDefault="007F4C05" w:rsidP="007F4C05">
      <w:pPr>
        <w:pStyle w:val="Listaconvietas"/>
      </w:pPr>
    </w:p>
    <w:p w:rsidR="00D541A0" w:rsidRDefault="00D541A0" w:rsidP="007F4C05">
      <w:pPr>
        <w:pStyle w:val="Listaconvietas"/>
      </w:pPr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30/05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30/05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lastRenderedPageBreak/>
              <w:t>J</w:t>
            </w:r>
            <w:r w:rsidR="0019098C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30/05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CAF" w:rsidRDefault="00573CAF" w:rsidP="00514F06">
      <w:pPr>
        <w:pStyle w:val="Ttulo1"/>
      </w:pPr>
      <w:r>
        <w:separator/>
      </w:r>
    </w:p>
  </w:endnote>
  <w:endnote w:type="continuationSeparator" w:id="0">
    <w:p w:rsidR="00573CAF" w:rsidRDefault="00573CA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0E4" w:rsidRDefault="007440E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440E4" w:rsidRDefault="007440E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440E4" w:rsidRPr="00596B48" w:rsidTr="00B01427">
      <w:trPr>
        <w:trHeight w:val="539"/>
      </w:trPr>
      <w:tc>
        <w:tcPr>
          <w:tcW w:w="3331" w:type="dxa"/>
        </w:tcPr>
        <w:p w:rsidR="007440E4" w:rsidRPr="00596B48" w:rsidRDefault="007440E4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65C47D61" wp14:editId="3E0AD2AC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7440E4" w:rsidRPr="00B01427" w:rsidRDefault="007440E4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7440E4" w:rsidRPr="00596B48" w:rsidRDefault="007440E4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319C5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319C5">
            <w:rPr>
              <w:rFonts w:ascii="Arial" w:hAnsi="Arial" w:cs="Arial"/>
              <w:noProof/>
            </w:rPr>
            <w:t>13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440E4" w:rsidRPr="00596B48" w:rsidRDefault="007440E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CAF" w:rsidRDefault="00573CAF" w:rsidP="00514F06">
      <w:pPr>
        <w:pStyle w:val="Ttulo1"/>
      </w:pPr>
      <w:r>
        <w:separator/>
      </w:r>
    </w:p>
  </w:footnote>
  <w:footnote w:type="continuationSeparator" w:id="0">
    <w:p w:rsidR="00573CAF" w:rsidRDefault="00573CA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7440E4" w:rsidRPr="00375A5D" w:rsidTr="003E5D6F">
      <w:tc>
        <w:tcPr>
          <w:tcW w:w="4604" w:type="dxa"/>
        </w:tcPr>
        <w:p w:rsidR="007440E4" w:rsidRPr="00375A5D" w:rsidRDefault="007440E4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7440E4" w:rsidRPr="00375A5D" w:rsidRDefault="007440E4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7440E4" w:rsidRPr="00F52321" w:rsidTr="003E5D6F">
      <w:tc>
        <w:tcPr>
          <w:tcW w:w="4604" w:type="dxa"/>
        </w:tcPr>
        <w:p w:rsidR="007440E4" w:rsidRPr="00E53B63" w:rsidRDefault="007440E4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CUERMINT151_GenerarInterfazEntradaCatalogos</w:t>
          </w:r>
        </w:p>
      </w:tc>
      <w:tc>
        <w:tcPr>
          <w:tcW w:w="4893" w:type="dxa"/>
        </w:tcPr>
        <w:p w:rsidR="007440E4" w:rsidRPr="00DF6EA0" w:rsidRDefault="007440E4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22/05/2014</w:t>
          </w:r>
        </w:p>
      </w:tc>
    </w:tr>
  </w:tbl>
  <w:p w:rsidR="007440E4" w:rsidRDefault="007440E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7440E4" w:rsidTr="003104A1">
      <w:trPr>
        <w:cantSplit/>
        <w:trHeight w:val="1412"/>
      </w:trPr>
      <w:tc>
        <w:tcPr>
          <w:tcW w:w="10114" w:type="dxa"/>
          <w:vAlign w:val="center"/>
        </w:tcPr>
        <w:p w:rsidR="007440E4" w:rsidRDefault="007440E4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7440E4" w:rsidRPr="00872B53" w:rsidRDefault="007440E4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7440E4" w:rsidRDefault="007440E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588A"/>
    <w:multiLevelType w:val="hybridMultilevel"/>
    <w:tmpl w:val="E8B04E2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40A3A53"/>
    <w:multiLevelType w:val="hybridMultilevel"/>
    <w:tmpl w:val="F4782284"/>
    <w:lvl w:ilvl="0" w:tplc="8FA8CB20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575"/>
    <w:rsid w:val="00006873"/>
    <w:rsid w:val="00017965"/>
    <w:rsid w:val="000330BE"/>
    <w:rsid w:val="00033722"/>
    <w:rsid w:val="00037466"/>
    <w:rsid w:val="00045D4F"/>
    <w:rsid w:val="00047BA4"/>
    <w:rsid w:val="0005001B"/>
    <w:rsid w:val="00053ECF"/>
    <w:rsid w:val="000556FC"/>
    <w:rsid w:val="00055766"/>
    <w:rsid w:val="000671A5"/>
    <w:rsid w:val="000739E1"/>
    <w:rsid w:val="00074319"/>
    <w:rsid w:val="00082AAD"/>
    <w:rsid w:val="00082CD4"/>
    <w:rsid w:val="00082F80"/>
    <w:rsid w:val="000908C8"/>
    <w:rsid w:val="000922BF"/>
    <w:rsid w:val="000A1A1F"/>
    <w:rsid w:val="000A2416"/>
    <w:rsid w:val="000A2BB6"/>
    <w:rsid w:val="000A5CDA"/>
    <w:rsid w:val="000A77DF"/>
    <w:rsid w:val="000B523A"/>
    <w:rsid w:val="000B5641"/>
    <w:rsid w:val="000C2101"/>
    <w:rsid w:val="000C313A"/>
    <w:rsid w:val="000C45BD"/>
    <w:rsid w:val="000D5B6A"/>
    <w:rsid w:val="000D7C52"/>
    <w:rsid w:val="000F175B"/>
    <w:rsid w:val="000F31CD"/>
    <w:rsid w:val="000F3582"/>
    <w:rsid w:val="00103CD5"/>
    <w:rsid w:val="00111303"/>
    <w:rsid w:val="001117A7"/>
    <w:rsid w:val="00114697"/>
    <w:rsid w:val="0011637E"/>
    <w:rsid w:val="001178DD"/>
    <w:rsid w:val="00125E35"/>
    <w:rsid w:val="0013518D"/>
    <w:rsid w:val="0013530E"/>
    <w:rsid w:val="00135DAA"/>
    <w:rsid w:val="00136627"/>
    <w:rsid w:val="001416D3"/>
    <w:rsid w:val="001436DC"/>
    <w:rsid w:val="0014376C"/>
    <w:rsid w:val="00147DAA"/>
    <w:rsid w:val="0015021D"/>
    <w:rsid w:val="00152C0A"/>
    <w:rsid w:val="00155B9F"/>
    <w:rsid w:val="00156EEB"/>
    <w:rsid w:val="001578F3"/>
    <w:rsid w:val="00160034"/>
    <w:rsid w:val="00163DEA"/>
    <w:rsid w:val="00166708"/>
    <w:rsid w:val="0017341C"/>
    <w:rsid w:val="0017419E"/>
    <w:rsid w:val="0017686C"/>
    <w:rsid w:val="00177278"/>
    <w:rsid w:val="00180B7F"/>
    <w:rsid w:val="00183F8B"/>
    <w:rsid w:val="00184046"/>
    <w:rsid w:val="001852BB"/>
    <w:rsid w:val="00190981"/>
    <w:rsid w:val="0019098C"/>
    <w:rsid w:val="00193B4B"/>
    <w:rsid w:val="00194440"/>
    <w:rsid w:val="001961C6"/>
    <w:rsid w:val="001A0596"/>
    <w:rsid w:val="001A122C"/>
    <w:rsid w:val="001A60C2"/>
    <w:rsid w:val="001B09A2"/>
    <w:rsid w:val="001B100F"/>
    <w:rsid w:val="001B1A4A"/>
    <w:rsid w:val="001B254E"/>
    <w:rsid w:val="001B3038"/>
    <w:rsid w:val="001B5073"/>
    <w:rsid w:val="001C7F44"/>
    <w:rsid w:val="001D0DC0"/>
    <w:rsid w:val="001D115D"/>
    <w:rsid w:val="001D1534"/>
    <w:rsid w:val="001D4B3B"/>
    <w:rsid w:val="001D4DE2"/>
    <w:rsid w:val="001D6CD7"/>
    <w:rsid w:val="001E20AD"/>
    <w:rsid w:val="001E5F81"/>
    <w:rsid w:val="001F34A1"/>
    <w:rsid w:val="001F395B"/>
    <w:rsid w:val="001F44E0"/>
    <w:rsid w:val="0020099B"/>
    <w:rsid w:val="00203741"/>
    <w:rsid w:val="002053B6"/>
    <w:rsid w:val="0020656B"/>
    <w:rsid w:val="002065C2"/>
    <w:rsid w:val="002177DF"/>
    <w:rsid w:val="00220011"/>
    <w:rsid w:val="00225DC0"/>
    <w:rsid w:val="0022637D"/>
    <w:rsid w:val="00227281"/>
    <w:rsid w:val="00227DFF"/>
    <w:rsid w:val="002311A2"/>
    <w:rsid w:val="00235761"/>
    <w:rsid w:val="002423AA"/>
    <w:rsid w:val="002424FE"/>
    <w:rsid w:val="00243A2E"/>
    <w:rsid w:val="00243D7B"/>
    <w:rsid w:val="00246C97"/>
    <w:rsid w:val="0024718F"/>
    <w:rsid w:val="002503CA"/>
    <w:rsid w:val="00250ED5"/>
    <w:rsid w:val="00252DE9"/>
    <w:rsid w:val="0025365C"/>
    <w:rsid w:val="00255E2B"/>
    <w:rsid w:val="002605A6"/>
    <w:rsid w:val="00261EC0"/>
    <w:rsid w:val="00261ED6"/>
    <w:rsid w:val="00272CB8"/>
    <w:rsid w:val="0027680F"/>
    <w:rsid w:val="002775F9"/>
    <w:rsid w:val="0028236A"/>
    <w:rsid w:val="00286127"/>
    <w:rsid w:val="00292201"/>
    <w:rsid w:val="00293518"/>
    <w:rsid w:val="002A1773"/>
    <w:rsid w:val="002A42DB"/>
    <w:rsid w:val="002A6A22"/>
    <w:rsid w:val="002B1EBB"/>
    <w:rsid w:val="002B2450"/>
    <w:rsid w:val="002B34C8"/>
    <w:rsid w:val="002B4512"/>
    <w:rsid w:val="002B52ED"/>
    <w:rsid w:val="002B5453"/>
    <w:rsid w:val="002B7B3C"/>
    <w:rsid w:val="002B7DAA"/>
    <w:rsid w:val="002C4FDC"/>
    <w:rsid w:val="002C5227"/>
    <w:rsid w:val="002D6E72"/>
    <w:rsid w:val="002D7C7F"/>
    <w:rsid w:val="002E3308"/>
    <w:rsid w:val="002E4A27"/>
    <w:rsid w:val="002E67FD"/>
    <w:rsid w:val="002E73A7"/>
    <w:rsid w:val="002E79E5"/>
    <w:rsid w:val="002F2A60"/>
    <w:rsid w:val="002F50F2"/>
    <w:rsid w:val="002F5206"/>
    <w:rsid w:val="002F60E2"/>
    <w:rsid w:val="00301050"/>
    <w:rsid w:val="00303BEA"/>
    <w:rsid w:val="003104A1"/>
    <w:rsid w:val="0031070D"/>
    <w:rsid w:val="003159E5"/>
    <w:rsid w:val="00315A32"/>
    <w:rsid w:val="003205AE"/>
    <w:rsid w:val="00322E1F"/>
    <w:rsid w:val="00334821"/>
    <w:rsid w:val="00337C26"/>
    <w:rsid w:val="003400C4"/>
    <w:rsid w:val="00344C22"/>
    <w:rsid w:val="00345480"/>
    <w:rsid w:val="003464A8"/>
    <w:rsid w:val="0034773B"/>
    <w:rsid w:val="0035410E"/>
    <w:rsid w:val="00366FC8"/>
    <w:rsid w:val="00367AFC"/>
    <w:rsid w:val="003767A1"/>
    <w:rsid w:val="003808ED"/>
    <w:rsid w:val="003817A4"/>
    <w:rsid w:val="003907BC"/>
    <w:rsid w:val="003922D3"/>
    <w:rsid w:val="00396919"/>
    <w:rsid w:val="003A4108"/>
    <w:rsid w:val="003A41CD"/>
    <w:rsid w:val="003A62B0"/>
    <w:rsid w:val="003A7F0E"/>
    <w:rsid w:val="003B24FD"/>
    <w:rsid w:val="003B3E58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2552"/>
    <w:rsid w:val="003E5882"/>
    <w:rsid w:val="003E5D6F"/>
    <w:rsid w:val="003F2901"/>
    <w:rsid w:val="003F2B87"/>
    <w:rsid w:val="003F3DD4"/>
    <w:rsid w:val="00411F65"/>
    <w:rsid w:val="00416280"/>
    <w:rsid w:val="00417F67"/>
    <w:rsid w:val="004231DC"/>
    <w:rsid w:val="00426152"/>
    <w:rsid w:val="00431F05"/>
    <w:rsid w:val="0043210A"/>
    <w:rsid w:val="00433423"/>
    <w:rsid w:val="00434B98"/>
    <w:rsid w:val="0043793F"/>
    <w:rsid w:val="00441A47"/>
    <w:rsid w:val="00447CAD"/>
    <w:rsid w:val="004515F5"/>
    <w:rsid w:val="0045227F"/>
    <w:rsid w:val="00461371"/>
    <w:rsid w:val="00473B78"/>
    <w:rsid w:val="00476793"/>
    <w:rsid w:val="00481C4A"/>
    <w:rsid w:val="00485373"/>
    <w:rsid w:val="0049039D"/>
    <w:rsid w:val="0049112A"/>
    <w:rsid w:val="00491B4C"/>
    <w:rsid w:val="00493C3B"/>
    <w:rsid w:val="00494D5F"/>
    <w:rsid w:val="004A3101"/>
    <w:rsid w:val="004A3A58"/>
    <w:rsid w:val="004A6CDC"/>
    <w:rsid w:val="004A6F31"/>
    <w:rsid w:val="004B0D88"/>
    <w:rsid w:val="004B1F0D"/>
    <w:rsid w:val="004B2C58"/>
    <w:rsid w:val="004B623B"/>
    <w:rsid w:val="004C083C"/>
    <w:rsid w:val="004C78B4"/>
    <w:rsid w:val="004C7AB0"/>
    <w:rsid w:val="004D45D6"/>
    <w:rsid w:val="004E23D0"/>
    <w:rsid w:val="004E2F40"/>
    <w:rsid w:val="004F049D"/>
    <w:rsid w:val="004F1C65"/>
    <w:rsid w:val="004F3A50"/>
    <w:rsid w:val="004F4AB5"/>
    <w:rsid w:val="004F6527"/>
    <w:rsid w:val="00501FD3"/>
    <w:rsid w:val="00504398"/>
    <w:rsid w:val="0050675E"/>
    <w:rsid w:val="00514F06"/>
    <w:rsid w:val="005228D7"/>
    <w:rsid w:val="005249B6"/>
    <w:rsid w:val="005255D0"/>
    <w:rsid w:val="00527B8D"/>
    <w:rsid w:val="005334F4"/>
    <w:rsid w:val="00533FCB"/>
    <w:rsid w:val="00536276"/>
    <w:rsid w:val="00537CB4"/>
    <w:rsid w:val="00540756"/>
    <w:rsid w:val="00544A8C"/>
    <w:rsid w:val="005560A2"/>
    <w:rsid w:val="00562E46"/>
    <w:rsid w:val="00566A0A"/>
    <w:rsid w:val="00567D41"/>
    <w:rsid w:val="005704B1"/>
    <w:rsid w:val="0057058C"/>
    <w:rsid w:val="00572DCE"/>
    <w:rsid w:val="00573CAF"/>
    <w:rsid w:val="005742E9"/>
    <w:rsid w:val="00580188"/>
    <w:rsid w:val="00591EB1"/>
    <w:rsid w:val="00592D43"/>
    <w:rsid w:val="00593042"/>
    <w:rsid w:val="00593A7B"/>
    <w:rsid w:val="00596B48"/>
    <w:rsid w:val="005A09F5"/>
    <w:rsid w:val="005A0B1F"/>
    <w:rsid w:val="005A27F0"/>
    <w:rsid w:val="005A45B6"/>
    <w:rsid w:val="005A477C"/>
    <w:rsid w:val="005B6EEC"/>
    <w:rsid w:val="005B7E55"/>
    <w:rsid w:val="005C1B2B"/>
    <w:rsid w:val="005C45A9"/>
    <w:rsid w:val="005C6DBF"/>
    <w:rsid w:val="005C735D"/>
    <w:rsid w:val="005D0853"/>
    <w:rsid w:val="005D1D74"/>
    <w:rsid w:val="005D23A6"/>
    <w:rsid w:val="005E1890"/>
    <w:rsid w:val="005E1B52"/>
    <w:rsid w:val="005E6B36"/>
    <w:rsid w:val="005E6C6A"/>
    <w:rsid w:val="005F6AB2"/>
    <w:rsid w:val="0060151C"/>
    <w:rsid w:val="00601CDF"/>
    <w:rsid w:val="0060399E"/>
    <w:rsid w:val="006070B1"/>
    <w:rsid w:val="00607B9E"/>
    <w:rsid w:val="00612419"/>
    <w:rsid w:val="0061268B"/>
    <w:rsid w:val="0061340C"/>
    <w:rsid w:val="006140D5"/>
    <w:rsid w:val="00626421"/>
    <w:rsid w:val="00635285"/>
    <w:rsid w:val="006414F5"/>
    <w:rsid w:val="00644256"/>
    <w:rsid w:val="00651605"/>
    <w:rsid w:val="00652D27"/>
    <w:rsid w:val="00664613"/>
    <w:rsid w:val="0067172A"/>
    <w:rsid w:val="00671DCC"/>
    <w:rsid w:val="006848E2"/>
    <w:rsid w:val="00684E9F"/>
    <w:rsid w:val="00686E7A"/>
    <w:rsid w:val="0069294B"/>
    <w:rsid w:val="00693A3E"/>
    <w:rsid w:val="006958E2"/>
    <w:rsid w:val="006A1233"/>
    <w:rsid w:val="006A1BB3"/>
    <w:rsid w:val="006A2191"/>
    <w:rsid w:val="006A530B"/>
    <w:rsid w:val="006B710E"/>
    <w:rsid w:val="006C07E2"/>
    <w:rsid w:val="006C0E6B"/>
    <w:rsid w:val="006C5969"/>
    <w:rsid w:val="006D4BBA"/>
    <w:rsid w:val="006D72F3"/>
    <w:rsid w:val="006D7557"/>
    <w:rsid w:val="006E3428"/>
    <w:rsid w:val="006E3DD9"/>
    <w:rsid w:val="006E5DBC"/>
    <w:rsid w:val="006F20AC"/>
    <w:rsid w:val="006F2920"/>
    <w:rsid w:val="00722641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40E4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77ECC"/>
    <w:rsid w:val="00782E2A"/>
    <w:rsid w:val="007833A5"/>
    <w:rsid w:val="00784763"/>
    <w:rsid w:val="00790C54"/>
    <w:rsid w:val="007948BC"/>
    <w:rsid w:val="00796FB7"/>
    <w:rsid w:val="00797670"/>
    <w:rsid w:val="00797FC3"/>
    <w:rsid w:val="007A1A6C"/>
    <w:rsid w:val="007A1FC8"/>
    <w:rsid w:val="007A2323"/>
    <w:rsid w:val="007A5824"/>
    <w:rsid w:val="007A78F2"/>
    <w:rsid w:val="007B2C4A"/>
    <w:rsid w:val="007B2E1E"/>
    <w:rsid w:val="007B3A67"/>
    <w:rsid w:val="007B6535"/>
    <w:rsid w:val="007B6C6C"/>
    <w:rsid w:val="007B7EDC"/>
    <w:rsid w:val="007C3BBF"/>
    <w:rsid w:val="007C5A67"/>
    <w:rsid w:val="007C73EE"/>
    <w:rsid w:val="007D2D49"/>
    <w:rsid w:val="007D6B46"/>
    <w:rsid w:val="007E0F35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35FA"/>
    <w:rsid w:val="0080442B"/>
    <w:rsid w:val="00805540"/>
    <w:rsid w:val="00810822"/>
    <w:rsid w:val="0081134A"/>
    <w:rsid w:val="00813F82"/>
    <w:rsid w:val="00814153"/>
    <w:rsid w:val="00817318"/>
    <w:rsid w:val="00820C59"/>
    <w:rsid w:val="008213DC"/>
    <w:rsid w:val="008226D2"/>
    <w:rsid w:val="00823E3E"/>
    <w:rsid w:val="00830A3D"/>
    <w:rsid w:val="00833ED3"/>
    <w:rsid w:val="00834405"/>
    <w:rsid w:val="00837C65"/>
    <w:rsid w:val="00841494"/>
    <w:rsid w:val="0084265E"/>
    <w:rsid w:val="00847B4B"/>
    <w:rsid w:val="00853D3E"/>
    <w:rsid w:val="00854263"/>
    <w:rsid w:val="00857306"/>
    <w:rsid w:val="0086101E"/>
    <w:rsid w:val="00862D9B"/>
    <w:rsid w:val="00863AEC"/>
    <w:rsid w:val="00864FD8"/>
    <w:rsid w:val="0086663D"/>
    <w:rsid w:val="00871C98"/>
    <w:rsid w:val="00872B53"/>
    <w:rsid w:val="00880008"/>
    <w:rsid w:val="008817CF"/>
    <w:rsid w:val="00883DA2"/>
    <w:rsid w:val="00886035"/>
    <w:rsid w:val="008935DF"/>
    <w:rsid w:val="00894B60"/>
    <w:rsid w:val="0089662F"/>
    <w:rsid w:val="008A19C2"/>
    <w:rsid w:val="008A251B"/>
    <w:rsid w:val="008B18D7"/>
    <w:rsid w:val="008B2AB9"/>
    <w:rsid w:val="008B4243"/>
    <w:rsid w:val="008B50FE"/>
    <w:rsid w:val="008C27A5"/>
    <w:rsid w:val="008C7E3A"/>
    <w:rsid w:val="008D7F59"/>
    <w:rsid w:val="008E3B30"/>
    <w:rsid w:val="008E5B7F"/>
    <w:rsid w:val="008F0F61"/>
    <w:rsid w:val="008F1C4C"/>
    <w:rsid w:val="008F2D82"/>
    <w:rsid w:val="008F33E3"/>
    <w:rsid w:val="008F4EDB"/>
    <w:rsid w:val="008F5333"/>
    <w:rsid w:val="008F7A87"/>
    <w:rsid w:val="0090212C"/>
    <w:rsid w:val="0090219F"/>
    <w:rsid w:val="009032E1"/>
    <w:rsid w:val="0090389B"/>
    <w:rsid w:val="0090453B"/>
    <w:rsid w:val="00905F0F"/>
    <w:rsid w:val="00921223"/>
    <w:rsid w:val="00923857"/>
    <w:rsid w:val="009248B5"/>
    <w:rsid w:val="00925298"/>
    <w:rsid w:val="0092578D"/>
    <w:rsid w:val="009319C5"/>
    <w:rsid w:val="009353A5"/>
    <w:rsid w:val="00936BEF"/>
    <w:rsid w:val="00937D9A"/>
    <w:rsid w:val="009408E6"/>
    <w:rsid w:val="009446AF"/>
    <w:rsid w:val="00946744"/>
    <w:rsid w:val="00946D52"/>
    <w:rsid w:val="0094798F"/>
    <w:rsid w:val="00951758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2930"/>
    <w:rsid w:val="00987B15"/>
    <w:rsid w:val="00991E62"/>
    <w:rsid w:val="00992E9D"/>
    <w:rsid w:val="00995AD9"/>
    <w:rsid w:val="009A4BD1"/>
    <w:rsid w:val="009B0A60"/>
    <w:rsid w:val="009B1CDA"/>
    <w:rsid w:val="009B237A"/>
    <w:rsid w:val="009B2EA8"/>
    <w:rsid w:val="009C1103"/>
    <w:rsid w:val="009C131E"/>
    <w:rsid w:val="009C42D4"/>
    <w:rsid w:val="009C637E"/>
    <w:rsid w:val="009C7CE7"/>
    <w:rsid w:val="009D0570"/>
    <w:rsid w:val="009D1FC7"/>
    <w:rsid w:val="009D2734"/>
    <w:rsid w:val="009D6BB3"/>
    <w:rsid w:val="009E653C"/>
    <w:rsid w:val="009F2204"/>
    <w:rsid w:val="009F63D6"/>
    <w:rsid w:val="009F6D98"/>
    <w:rsid w:val="00A006C5"/>
    <w:rsid w:val="00A028B1"/>
    <w:rsid w:val="00A043D1"/>
    <w:rsid w:val="00A052FA"/>
    <w:rsid w:val="00A1186B"/>
    <w:rsid w:val="00A11DB8"/>
    <w:rsid w:val="00A126BB"/>
    <w:rsid w:val="00A14130"/>
    <w:rsid w:val="00A1565F"/>
    <w:rsid w:val="00A249AB"/>
    <w:rsid w:val="00A24D3D"/>
    <w:rsid w:val="00A3159B"/>
    <w:rsid w:val="00A33088"/>
    <w:rsid w:val="00A355F8"/>
    <w:rsid w:val="00A36CBA"/>
    <w:rsid w:val="00A377E3"/>
    <w:rsid w:val="00A44915"/>
    <w:rsid w:val="00A44CD8"/>
    <w:rsid w:val="00A46EAD"/>
    <w:rsid w:val="00A5089A"/>
    <w:rsid w:val="00A54B9C"/>
    <w:rsid w:val="00A55FD2"/>
    <w:rsid w:val="00A5649C"/>
    <w:rsid w:val="00A606F4"/>
    <w:rsid w:val="00A6084F"/>
    <w:rsid w:val="00A62576"/>
    <w:rsid w:val="00A6310B"/>
    <w:rsid w:val="00A637C4"/>
    <w:rsid w:val="00A66BED"/>
    <w:rsid w:val="00A67370"/>
    <w:rsid w:val="00A67876"/>
    <w:rsid w:val="00A71DEC"/>
    <w:rsid w:val="00A72134"/>
    <w:rsid w:val="00A73DF3"/>
    <w:rsid w:val="00A74335"/>
    <w:rsid w:val="00A74CAE"/>
    <w:rsid w:val="00A80C22"/>
    <w:rsid w:val="00A83771"/>
    <w:rsid w:val="00A83BC3"/>
    <w:rsid w:val="00A846D9"/>
    <w:rsid w:val="00A86332"/>
    <w:rsid w:val="00A86E36"/>
    <w:rsid w:val="00A906FC"/>
    <w:rsid w:val="00A9349F"/>
    <w:rsid w:val="00A93594"/>
    <w:rsid w:val="00AA2792"/>
    <w:rsid w:val="00AA5BDC"/>
    <w:rsid w:val="00AB460A"/>
    <w:rsid w:val="00AB5A72"/>
    <w:rsid w:val="00AC20A7"/>
    <w:rsid w:val="00AC5D2E"/>
    <w:rsid w:val="00AD1098"/>
    <w:rsid w:val="00AD2CE8"/>
    <w:rsid w:val="00AD42D8"/>
    <w:rsid w:val="00AE246F"/>
    <w:rsid w:val="00AE525A"/>
    <w:rsid w:val="00AE5DD8"/>
    <w:rsid w:val="00AF0A1D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20347"/>
    <w:rsid w:val="00B22779"/>
    <w:rsid w:val="00B22901"/>
    <w:rsid w:val="00B22D0F"/>
    <w:rsid w:val="00B23789"/>
    <w:rsid w:val="00B24500"/>
    <w:rsid w:val="00B24BF3"/>
    <w:rsid w:val="00B26129"/>
    <w:rsid w:val="00B367CE"/>
    <w:rsid w:val="00B37478"/>
    <w:rsid w:val="00B41F17"/>
    <w:rsid w:val="00B45B4B"/>
    <w:rsid w:val="00B45BAF"/>
    <w:rsid w:val="00B52BCD"/>
    <w:rsid w:val="00B53891"/>
    <w:rsid w:val="00B663FD"/>
    <w:rsid w:val="00B71BC6"/>
    <w:rsid w:val="00B73AD2"/>
    <w:rsid w:val="00B81BCC"/>
    <w:rsid w:val="00B821A1"/>
    <w:rsid w:val="00B847C2"/>
    <w:rsid w:val="00B85BB7"/>
    <w:rsid w:val="00B86937"/>
    <w:rsid w:val="00B871ED"/>
    <w:rsid w:val="00B9179A"/>
    <w:rsid w:val="00BA3122"/>
    <w:rsid w:val="00BA6039"/>
    <w:rsid w:val="00BA7C3F"/>
    <w:rsid w:val="00BB0713"/>
    <w:rsid w:val="00BB0BFE"/>
    <w:rsid w:val="00BB318C"/>
    <w:rsid w:val="00BB40F9"/>
    <w:rsid w:val="00BB5731"/>
    <w:rsid w:val="00BB79A7"/>
    <w:rsid w:val="00BC25B5"/>
    <w:rsid w:val="00BC44EC"/>
    <w:rsid w:val="00BC5CDD"/>
    <w:rsid w:val="00BD184A"/>
    <w:rsid w:val="00BD5C25"/>
    <w:rsid w:val="00BD73C1"/>
    <w:rsid w:val="00BD75B1"/>
    <w:rsid w:val="00BE07CB"/>
    <w:rsid w:val="00BE34D5"/>
    <w:rsid w:val="00BE79B6"/>
    <w:rsid w:val="00BF192E"/>
    <w:rsid w:val="00BF5175"/>
    <w:rsid w:val="00C010FC"/>
    <w:rsid w:val="00C02DAB"/>
    <w:rsid w:val="00C07145"/>
    <w:rsid w:val="00C078A1"/>
    <w:rsid w:val="00C1221B"/>
    <w:rsid w:val="00C127FC"/>
    <w:rsid w:val="00C15C18"/>
    <w:rsid w:val="00C170C5"/>
    <w:rsid w:val="00C176B9"/>
    <w:rsid w:val="00C260C8"/>
    <w:rsid w:val="00C27247"/>
    <w:rsid w:val="00C27877"/>
    <w:rsid w:val="00C2796C"/>
    <w:rsid w:val="00C35450"/>
    <w:rsid w:val="00C35B08"/>
    <w:rsid w:val="00C4023E"/>
    <w:rsid w:val="00C516D0"/>
    <w:rsid w:val="00C61CC4"/>
    <w:rsid w:val="00C620DD"/>
    <w:rsid w:val="00C6665E"/>
    <w:rsid w:val="00C71851"/>
    <w:rsid w:val="00C80918"/>
    <w:rsid w:val="00C82F53"/>
    <w:rsid w:val="00C8344D"/>
    <w:rsid w:val="00C84919"/>
    <w:rsid w:val="00C869DB"/>
    <w:rsid w:val="00C91EFA"/>
    <w:rsid w:val="00C97546"/>
    <w:rsid w:val="00CA7A7F"/>
    <w:rsid w:val="00CB3A2E"/>
    <w:rsid w:val="00CB7F03"/>
    <w:rsid w:val="00CC2DB1"/>
    <w:rsid w:val="00CC64E7"/>
    <w:rsid w:val="00CC7E66"/>
    <w:rsid w:val="00CD0272"/>
    <w:rsid w:val="00CD28F3"/>
    <w:rsid w:val="00CD2B8B"/>
    <w:rsid w:val="00CD3D60"/>
    <w:rsid w:val="00CE2E00"/>
    <w:rsid w:val="00CE5EDF"/>
    <w:rsid w:val="00CF1674"/>
    <w:rsid w:val="00CF4311"/>
    <w:rsid w:val="00CF602A"/>
    <w:rsid w:val="00CF671F"/>
    <w:rsid w:val="00D00283"/>
    <w:rsid w:val="00D0319B"/>
    <w:rsid w:val="00D065F2"/>
    <w:rsid w:val="00D068E5"/>
    <w:rsid w:val="00D10288"/>
    <w:rsid w:val="00D1269E"/>
    <w:rsid w:val="00D129C6"/>
    <w:rsid w:val="00D147A3"/>
    <w:rsid w:val="00D15DA8"/>
    <w:rsid w:val="00D21FC6"/>
    <w:rsid w:val="00D22310"/>
    <w:rsid w:val="00D32CE5"/>
    <w:rsid w:val="00D33B4B"/>
    <w:rsid w:val="00D42F28"/>
    <w:rsid w:val="00D43207"/>
    <w:rsid w:val="00D44DE5"/>
    <w:rsid w:val="00D46327"/>
    <w:rsid w:val="00D46945"/>
    <w:rsid w:val="00D50DFC"/>
    <w:rsid w:val="00D51F74"/>
    <w:rsid w:val="00D541A0"/>
    <w:rsid w:val="00D54760"/>
    <w:rsid w:val="00D60A36"/>
    <w:rsid w:val="00D613F4"/>
    <w:rsid w:val="00D632F1"/>
    <w:rsid w:val="00D65EF8"/>
    <w:rsid w:val="00D730A8"/>
    <w:rsid w:val="00D8224D"/>
    <w:rsid w:val="00D8319B"/>
    <w:rsid w:val="00D86602"/>
    <w:rsid w:val="00D918C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C0B73"/>
    <w:rsid w:val="00DC2B16"/>
    <w:rsid w:val="00DC716F"/>
    <w:rsid w:val="00DD3110"/>
    <w:rsid w:val="00DD61C4"/>
    <w:rsid w:val="00DD7890"/>
    <w:rsid w:val="00DF1F20"/>
    <w:rsid w:val="00DF3C27"/>
    <w:rsid w:val="00DF5063"/>
    <w:rsid w:val="00E03B3E"/>
    <w:rsid w:val="00E03F4C"/>
    <w:rsid w:val="00E0519B"/>
    <w:rsid w:val="00E121B2"/>
    <w:rsid w:val="00E12673"/>
    <w:rsid w:val="00E127ED"/>
    <w:rsid w:val="00E12FAA"/>
    <w:rsid w:val="00E15830"/>
    <w:rsid w:val="00E16083"/>
    <w:rsid w:val="00E17131"/>
    <w:rsid w:val="00E213C5"/>
    <w:rsid w:val="00E214F9"/>
    <w:rsid w:val="00E22DAF"/>
    <w:rsid w:val="00E246D7"/>
    <w:rsid w:val="00E32F17"/>
    <w:rsid w:val="00E36A76"/>
    <w:rsid w:val="00E4204F"/>
    <w:rsid w:val="00E52412"/>
    <w:rsid w:val="00E551D9"/>
    <w:rsid w:val="00E563D7"/>
    <w:rsid w:val="00E60A38"/>
    <w:rsid w:val="00E623CE"/>
    <w:rsid w:val="00E6339F"/>
    <w:rsid w:val="00E8213E"/>
    <w:rsid w:val="00E82848"/>
    <w:rsid w:val="00E838F4"/>
    <w:rsid w:val="00E873A1"/>
    <w:rsid w:val="00E87C7A"/>
    <w:rsid w:val="00E903E2"/>
    <w:rsid w:val="00EA0487"/>
    <w:rsid w:val="00EA19F8"/>
    <w:rsid w:val="00EA434D"/>
    <w:rsid w:val="00EB00D7"/>
    <w:rsid w:val="00EB154D"/>
    <w:rsid w:val="00EB4D23"/>
    <w:rsid w:val="00EB78AE"/>
    <w:rsid w:val="00EC1BF2"/>
    <w:rsid w:val="00EC31CE"/>
    <w:rsid w:val="00EC3CC9"/>
    <w:rsid w:val="00ED0DF4"/>
    <w:rsid w:val="00ED1F00"/>
    <w:rsid w:val="00ED2A60"/>
    <w:rsid w:val="00EE102F"/>
    <w:rsid w:val="00EF1328"/>
    <w:rsid w:val="00EF1FCF"/>
    <w:rsid w:val="00EF6096"/>
    <w:rsid w:val="00F02B59"/>
    <w:rsid w:val="00F05941"/>
    <w:rsid w:val="00F109F6"/>
    <w:rsid w:val="00F10E7F"/>
    <w:rsid w:val="00F207E6"/>
    <w:rsid w:val="00F219E0"/>
    <w:rsid w:val="00F23256"/>
    <w:rsid w:val="00F23F14"/>
    <w:rsid w:val="00F25E72"/>
    <w:rsid w:val="00F36B30"/>
    <w:rsid w:val="00F36E8B"/>
    <w:rsid w:val="00F55587"/>
    <w:rsid w:val="00F563DB"/>
    <w:rsid w:val="00F7568E"/>
    <w:rsid w:val="00F8033A"/>
    <w:rsid w:val="00F812E0"/>
    <w:rsid w:val="00F94849"/>
    <w:rsid w:val="00FB2433"/>
    <w:rsid w:val="00FB2E50"/>
    <w:rsid w:val="00FB705E"/>
    <w:rsid w:val="00FC1F79"/>
    <w:rsid w:val="00FC4956"/>
    <w:rsid w:val="00FC789D"/>
    <w:rsid w:val="00FD68A1"/>
    <w:rsid w:val="00FE0684"/>
    <w:rsid w:val="00FE0C00"/>
    <w:rsid w:val="00FE1117"/>
    <w:rsid w:val="00FE17A9"/>
    <w:rsid w:val="00FE1CAC"/>
    <w:rsid w:val="00FE3359"/>
    <w:rsid w:val="00FE3AB4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28641F-7237-42D2-A1F9-C51BCB42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8751E-B692-4987-96A5-35916B2F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4042</TotalTime>
  <Pages>13</Pages>
  <Words>3752</Words>
  <Characters>20639</Characters>
  <Application>Microsoft Office Word</Application>
  <DocSecurity>0</DocSecurity>
  <Lines>171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24343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</cp:lastModifiedBy>
  <cp:revision>156</cp:revision>
  <cp:lastPrinted>2008-09-11T22:09:00Z</cp:lastPrinted>
  <dcterms:created xsi:type="dcterms:W3CDTF">2014-05-20T18:35:00Z</dcterms:created>
  <dcterms:modified xsi:type="dcterms:W3CDTF">2016-06-07T16:21:00Z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