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DC45A6">
        <w:rPr>
          <w:rFonts w:cs="Arial"/>
          <w:lang w:val="es-MX" w:eastAsia="en-US"/>
        </w:rPr>
        <w:t>8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r w:rsidRPr="00D00E19">
              <w:rPr>
                <w:lang w:val="es-ES"/>
              </w:rPr>
              <w:t>ListaPrecios</w:t>
            </w:r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>La búsqueda de producto espera como parámetro el moduloMovDetalle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>Para lograr esto se requiere hacer una modificación para recibir como parámetro el tipoIndice y el TipoMovimiento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&lt;MOTConfiguracion.RecoleccionEnvase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Agregar el Precio Sugerido del producto &lt;PrecioProductoVig.PrecioSugerido&gt;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>Se requiere agregar a ProductoUnidad.TipoEstado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>Se modifica en el e-Route Android las consultas que hacen referencia a ProductoUnidad para que no muestren los registros con ProductoUnidad.TipoEstado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TipoTransProd y TransProdId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&lt;MOTConfiguracion.ManejoDobleUnidad&gt;.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  <w:bookmarkStart w:id="0" w:name="_GoBack"/>
      <w:bookmarkEnd w:id="0"/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1278B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59043513" w:history="1">
        <w:r w:rsidR="00D1278B" w:rsidRPr="00892C81">
          <w:rPr>
            <w:rStyle w:val="Hipervnculo"/>
          </w:rPr>
          <w:t xml:space="preserve">Especificación del Caso de Uso: </w:t>
        </w:r>
        <w:r w:rsidR="00D1278B" w:rsidRPr="00892C81">
          <w:rPr>
            <w:rStyle w:val="Hipervnculo"/>
            <w:lang w:eastAsia="en-US"/>
          </w:rPr>
          <w:t>Buscar Productos - CUROLMOV20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_Toc459043513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7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14" w:history="1">
        <w:r w:rsidR="00D1278B" w:rsidRPr="00892C81">
          <w:rPr>
            <w:rStyle w:val="Hipervnculo"/>
          </w:rPr>
          <w:t>1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Introducción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_Toc459043514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7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15" w:history="1">
        <w:r w:rsidR="00D1278B" w:rsidRPr="00892C81">
          <w:rPr>
            <w:rStyle w:val="Hipervnculo"/>
          </w:rPr>
          <w:t>2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 xml:space="preserve">Caso de uso: </w:t>
        </w:r>
        <w:r w:rsidR="00D1278B" w:rsidRPr="00892C81">
          <w:rPr>
            <w:rStyle w:val="Hipervnculo"/>
            <w:lang w:eastAsia="en-US"/>
          </w:rPr>
          <w:t>Buscar Productos - CUROLMOV20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_Toc459043515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7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16" w:history="1">
        <w:r w:rsidR="00D1278B" w:rsidRPr="00892C81">
          <w:rPr>
            <w:rStyle w:val="Hipervnculo"/>
            <w:rFonts w:cs="Arial"/>
            <w:noProof/>
            <w:lang w:val="es-MX"/>
          </w:rPr>
          <w:t>2.1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Descripción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_Toc459043516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7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17" w:history="1">
        <w:r w:rsidR="00D1278B" w:rsidRPr="00892C81">
          <w:rPr>
            <w:rStyle w:val="Hipervnculo"/>
          </w:rPr>
          <w:t>3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Diagrama de Casos de Uso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_Toc459043517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18" w:history="1">
        <w:r w:rsidR="00D1278B" w:rsidRPr="00892C81">
          <w:rPr>
            <w:rStyle w:val="Hipervnculo"/>
          </w:rPr>
          <w:t>4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Precondiciones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_Toc459043518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19" w:history="1">
        <w:r w:rsidR="00D1278B" w:rsidRPr="00892C81">
          <w:rPr>
            <w:rStyle w:val="Hipervnculo"/>
            <w:rFonts w:cs="Arial"/>
            <w:noProof/>
            <w:lang w:val="es-MX"/>
          </w:rPr>
          <w:t>4.1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Actores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_Toc459043519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20" w:history="1">
        <w:r w:rsidR="00D1278B" w:rsidRPr="00892C81">
          <w:rPr>
            <w:rStyle w:val="Hipervnculo"/>
            <w:rFonts w:cs="Arial"/>
            <w:noProof/>
            <w:lang w:val="es-MX"/>
          </w:rPr>
          <w:t>4.2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Generales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_Toc459043520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21" w:history="1">
        <w:r w:rsidR="00D1278B" w:rsidRPr="00892C81">
          <w:rPr>
            <w:rStyle w:val="Hipervnculo"/>
            <w:rFonts w:cs="Arial"/>
            <w:noProof/>
            <w:lang w:val="es-MX"/>
          </w:rPr>
          <w:t>4.3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Parámetros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_Toc459043521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9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22" w:history="1">
        <w:r w:rsidR="00D1278B" w:rsidRPr="00892C81">
          <w:rPr>
            <w:rStyle w:val="Hipervnculo"/>
          </w:rPr>
          <w:t>5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Flujo de eventos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_Toc459043522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9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23" w:history="1">
        <w:r w:rsidR="00D1278B" w:rsidRPr="00892C81">
          <w:rPr>
            <w:rStyle w:val="Hipervnculo"/>
            <w:rFonts w:cs="Arial"/>
            <w:noProof/>
            <w:lang w:val="es-MX"/>
          </w:rPr>
          <w:t>5.1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Flujo básico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_Toc459043523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9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59043524" w:history="1">
        <w:r w:rsidR="00D1278B" w:rsidRPr="00892C81">
          <w:rPr>
            <w:rStyle w:val="Hipervnculo"/>
            <w:rFonts w:cs="Arial"/>
            <w:noProof/>
            <w:lang w:val="es-MX"/>
          </w:rPr>
          <w:t>5.2</w:t>
        </w:r>
        <w:r w:rsidR="00D1278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rFonts w:cs="Arial"/>
            <w:noProof/>
            <w:lang w:val="es-MX"/>
          </w:rPr>
          <w:t>Flujos alternos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_Toc459043524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043525" w:history="1">
        <w:r w:rsidR="00D1278B" w:rsidRPr="00892C81">
          <w:rPr>
            <w:rStyle w:val="Hipervnculo"/>
            <w:noProof/>
            <w:lang w:val="es-MX"/>
          </w:rPr>
          <w:t>5.2.1</w:t>
        </w:r>
        <w:r w:rsidR="00D1278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noProof/>
            <w:lang w:val="es-MX"/>
          </w:rPr>
          <w:t>Opcionales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_Toc459043525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043526" w:history="1">
        <w:r w:rsidR="00D1278B" w:rsidRPr="00892C81">
          <w:rPr>
            <w:rStyle w:val="Hipervnculo"/>
            <w:noProof/>
            <w:lang w:val="es-MX"/>
          </w:rPr>
          <w:t>5.2.2</w:t>
        </w:r>
        <w:r w:rsidR="00D1278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noProof/>
            <w:lang w:val="es-MX"/>
          </w:rPr>
          <w:t>Generales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_Toc459043526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043527" w:history="1">
        <w:r w:rsidR="00D1278B" w:rsidRPr="00892C81">
          <w:rPr>
            <w:rStyle w:val="Hipervnculo"/>
            <w:noProof/>
            <w:lang w:val="es-MX"/>
          </w:rPr>
          <w:t>5.2.3</w:t>
        </w:r>
        <w:r w:rsidR="00D1278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noProof/>
            <w:lang w:val="es-MX"/>
          </w:rPr>
          <w:t>Extraordinarios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_Toc459043527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043528" w:history="1">
        <w:r w:rsidR="00D1278B" w:rsidRPr="00892C81">
          <w:rPr>
            <w:rStyle w:val="Hipervnculo"/>
            <w:noProof/>
            <w:lang w:val="es-MX"/>
          </w:rPr>
          <w:t>5.2.4</w:t>
        </w:r>
        <w:r w:rsidR="00D1278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noProof/>
            <w:lang w:val="es-MX"/>
          </w:rPr>
          <w:t>De excepción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_Toc459043528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59043529" w:history="1">
        <w:r w:rsidR="00D1278B" w:rsidRPr="00892C81">
          <w:rPr>
            <w:rStyle w:val="Hipervnculo"/>
            <w:noProof/>
            <w:lang w:val="es-MX"/>
          </w:rPr>
          <w:t>5.2.5</w:t>
        </w:r>
        <w:r w:rsidR="00D1278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  <w:noProof/>
            <w:lang w:val="es-MX"/>
          </w:rPr>
          <w:t>De Validación</w:t>
        </w:r>
        <w:r w:rsidR="00D1278B">
          <w:rPr>
            <w:noProof/>
            <w:webHidden/>
          </w:rPr>
          <w:tab/>
        </w:r>
        <w:r w:rsidR="00D1278B">
          <w:rPr>
            <w:noProof/>
            <w:webHidden/>
          </w:rPr>
          <w:fldChar w:fldCharType="begin"/>
        </w:r>
        <w:r w:rsidR="00D1278B">
          <w:rPr>
            <w:noProof/>
            <w:webHidden/>
          </w:rPr>
          <w:instrText xml:space="preserve"> PAGEREF _Toc459043529 \h </w:instrText>
        </w:r>
        <w:r w:rsidR="00D1278B">
          <w:rPr>
            <w:noProof/>
            <w:webHidden/>
          </w:rPr>
        </w:r>
        <w:r w:rsidR="00D1278B">
          <w:rPr>
            <w:noProof/>
            <w:webHidden/>
          </w:rPr>
          <w:fldChar w:fldCharType="separate"/>
        </w:r>
        <w:r w:rsidR="00D1278B">
          <w:rPr>
            <w:noProof/>
            <w:webHidden/>
          </w:rPr>
          <w:t>18</w:t>
        </w:r>
        <w:r w:rsidR="00D1278B">
          <w:rPr>
            <w:noProof/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30" w:history="1">
        <w:r w:rsidR="00D1278B" w:rsidRPr="00892C81">
          <w:rPr>
            <w:rStyle w:val="Hipervnculo"/>
          </w:rPr>
          <w:t>6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Poscondiciones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_Toc459043530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18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31" w:history="1">
        <w:r w:rsidR="00D1278B" w:rsidRPr="00892C81">
          <w:rPr>
            <w:rStyle w:val="Hipervnculo"/>
          </w:rPr>
          <w:t>7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Anexos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_Toc459043531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18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32" w:history="1">
        <w:r w:rsidR="00D1278B" w:rsidRPr="00892C81">
          <w:rPr>
            <w:rStyle w:val="Hipervnculo"/>
          </w:rPr>
          <w:t>8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Diagramas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_Toc459043532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18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33" w:history="1">
        <w:r w:rsidR="00D1278B" w:rsidRPr="00892C81">
          <w:rPr>
            <w:rStyle w:val="Hipervnculo"/>
          </w:rPr>
          <w:t>9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Propuesta de Pantallas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_Toc459043533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18</w:t>
        </w:r>
        <w:r w:rsidR="00D1278B">
          <w:rPr>
            <w:webHidden/>
          </w:rPr>
          <w:fldChar w:fldCharType="end"/>
        </w:r>
      </w:hyperlink>
    </w:p>
    <w:p w:rsidR="00D1278B" w:rsidRDefault="00FE10E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59043534" w:history="1">
        <w:r w:rsidR="00D1278B" w:rsidRPr="00892C81">
          <w:rPr>
            <w:rStyle w:val="Hipervnculo"/>
          </w:rPr>
          <w:t>10</w:t>
        </w:r>
        <w:r w:rsidR="00D1278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1278B" w:rsidRPr="00892C81">
          <w:rPr>
            <w:rStyle w:val="Hipervnculo"/>
          </w:rPr>
          <w:t>Firmas de Aceptación</w:t>
        </w:r>
        <w:r w:rsidR="00D1278B">
          <w:rPr>
            <w:webHidden/>
          </w:rPr>
          <w:tab/>
        </w:r>
        <w:r w:rsidR="00D1278B">
          <w:rPr>
            <w:webHidden/>
          </w:rPr>
          <w:fldChar w:fldCharType="begin"/>
        </w:r>
        <w:r w:rsidR="00D1278B">
          <w:rPr>
            <w:webHidden/>
          </w:rPr>
          <w:instrText xml:space="preserve"> PAGEREF _Toc459043534 \h </w:instrText>
        </w:r>
        <w:r w:rsidR="00D1278B">
          <w:rPr>
            <w:webHidden/>
          </w:rPr>
        </w:r>
        <w:r w:rsidR="00D1278B">
          <w:rPr>
            <w:webHidden/>
          </w:rPr>
          <w:fldChar w:fldCharType="separate"/>
        </w:r>
        <w:r w:rsidR="00D1278B">
          <w:rPr>
            <w:webHidden/>
          </w:rPr>
          <w:t>18</w:t>
        </w:r>
        <w:r w:rsidR="00D1278B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459043513"/>
      <w:r>
        <w:lastRenderedPageBreak/>
        <w:t xml:space="preserve">Especificación del Caso de Uso: </w:t>
      </w:r>
      <w:r w:rsidR="00FE10E8">
        <w:fldChar w:fldCharType="begin"/>
      </w:r>
      <w:r w:rsidR="00FE10E8">
        <w:instrText xml:space="preserve"> TITLE   \* MERGEFORMAT </w:instrText>
      </w:r>
      <w:r w:rsidR="00FE10E8">
        <w:fldChar w:fldCharType="separate"/>
      </w:r>
      <w:r w:rsidR="00801B45">
        <w:rPr>
          <w:lang w:eastAsia="en-US"/>
        </w:rPr>
        <w:t>Buscar Productos</w:t>
      </w:r>
      <w:r w:rsidR="00EE792E">
        <w:rPr>
          <w:lang w:eastAsia="en-US"/>
        </w:rPr>
        <w:t xml:space="preserve"> - </w:t>
      </w:r>
      <w:r w:rsidR="00DA1805" w:rsidRPr="00DA1805">
        <w:rPr>
          <w:lang w:eastAsia="en-US"/>
        </w:rPr>
        <w:t>CUROLMOV</w:t>
      </w:r>
      <w:r w:rsidR="00801B45">
        <w:rPr>
          <w:lang w:eastAsia="en-US"/>
        </w:rPr>
        <w:t>20</w:t>
      </w:r>
      <w:bookmarkEnd w:id="3"/>
      <w:r w:rsidR="00FE10E8">
        <w:rPr>
          <w:lang w:eastAsia="en-US"/>
        </w:rPr>
        <w:fldChar w:fldCharType="end"/>
      </w:r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59043514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59043515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59043516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AC4BC6" w:rsidRPr="00A7721C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59043517"/>
      <w:r w:rsidRPr="00CA7A7F">
        <w:lastRenderedPageBreak/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59043518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59043519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59043520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59043521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ListaPrecios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59043522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59043523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FE10E8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FE10E8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FE10E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FE10E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FE10E8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C858B9" w:rsidRDefault="00FE10E8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4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FE10E8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5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FE10E8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FE10E8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r w:rsidRPr="00600FA8">
        <w:rPr>
          <w:rFonts w:cs="Arial"/>
          <w:b/>
          <w:sz w:val="20"/>
          <w:szCs w:val="20"/>
        </w:rPr>
        <w:t>VAVDescripcion</w:t>
      </w:r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537723">
        <w:rPr>
          <w:rFonts w:cs="Arial"/>
          <w:sz w:val="20"/>
          <w:szCs w:val="20"/>
        </w:rPr>
        <w:t>VAVClave</w:t>
      </w:r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Descripcion</w:t>
      </w:r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C127CF">
        <w:rPr>
          <w:b/>
          <w:sz w:val="20"/>
          <w:szCs w:val="20"/>
          <w:lang w:val="es-MX"/>
        </w:rPr>
        <w:t>MOTConfiguracion</w:t>
      </w:r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FiltrarProductos</w:t>
      </w:r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VendedorID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B3B66">
        <w:rPr>
          <w:sz w:val="20"/>
          <w:szCs w:val="20"/>
          <w:lang w:val="es-MX"/>
        </w:rPr>
        <w:t>AlmacenID</w:t>
      </w:r>
    </w:p>
    <w:p w:rsidR="005432C3" w:rsidRPr="005432C3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B3B66">
        <w:rPr>
          <w:sz w:val="20"/>
          <w:szCs w:val="20"/>
          <w:lang w:val="es-MX"/>
        </w:rPr>
        <w:t>USUId</w:t>
      </w:r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r w:rsidRPr="005432C3">
        <w:rPr>
          <w:b/>
          <w:sz w:val="20"/>
          <w:highlight w:val="cyan"/>
          <w:lang w:val="es-MX"/>
        </w:rPr>
        <w:t>ConfigParametro</w:t>
      </w:r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Parametro = OrdenVistaCtesFF</w:t>
      </w:r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AlmacenID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ListaPrecios</w:t>
      </w:r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lastRenderedPageBreak/>
        <w:t>TransProd</w:t>
      </w:r>
      <w:r w:rsidR="006321F2">
        <w:rPr>
          <w:sz w:val="20"/>
          <w:szCs w:val="20"/>
          <w:lang w:val="es-MX"/>
        </w:rPr>
        <w:t>IDs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 w:rsidRPr="00E922A1">
        <w:rPr>
          <w:sz w:val="20"/>
          <w:szCs w:val="20"/>
          <w:highlight w:val="magenta"/>
        </w:rPr>
        <w:t>TipoMovimiento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r>
        <w:rPr>
          <w:sz w:val="20"/>
          <w:szCs w:val="20"/>
          <w:highlight w:val="magenta"/>
        </w:rPr>
        <w:t>TipoTransProd</w:t>
      </w:r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6321F2">
        <w:rPr>
          <w:sz w:val="20"/>
          <w:szCs w:val="20"/>
          <w:highlight w:val="green"/>
        </w:rPr>
        <w:t>UbicacionExistencia</w:t>
      </w:r>
    </w:p>
    <w:p w:rsidR="00A7721C" w:rsidRPr="00A7721C" w:rsidRDefault="00A7721C" w:rsidP="00A7721C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r w:rsidRPr="00A7721C">
        <w:rPr>
          <w:sz w:val="20"/>
          <w:szCs w:val="20"/>
          <w:highlight w:val="darkCyan"/>
        </w:rPr>
        <w:t>BusquedaSimple</w:t>
      </w:r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2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2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3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r>
        <w:rPr>
          <w:sz w:val="20"/>
          <w:szCs w:val="20"/>
          <w:highlight w:val="blue"/>
          <w:lang w:val="es-MX"/>
        </w:rPr>
        <w:t>TipoEstado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3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(TipoTransProd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r w:rsidR="007A7ED9">
        <w:rPr>
          <w:sz w:val="20"/>
          <w:szCs w:val="20"/>
          <w:highlight w:val="red"/>
          <w:lang w:val="es-MX"/>
        </w:rPr>
        <w:t xml:space="preserve">TipoTransProd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r w:rsidR="007A7ED9">
        <w:rPr>
          <w:sz w:val="20"/>
          <w:szCs w:val="20"/>
          <w:highlight w:val="red"/>
          <w:lang w:val="es-MX"/>
        </w:rPr>
        <w:t xml:space="preserve">TipoTransProd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(TipoTransProd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r w:rsidR="007A7ED9">
        <w:rPr>
          <w:sz w:val="20"/>
          <w:szCs w:val="20"/>
          <w:highlight w:val="red"/>
          <w:lang w:val="es-MX"/>
        </w:rPr>
        <w:t xml:space="preserve">TipoTransProd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7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&lt;Producto.Contenido = 1 y Producto.Venta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(TipoTransProd = 3) de acuerdo con la regla de negocio</w:t>
      </w:r>
      <w:r w:rsidRPr="00A37A75">
        <w:rPr>
          <w:highlight w:val="darkGreen"/>
        </w:rPr>
        <w:t xml:space="preserve"> </w:t>
      </w:r>
      <w:hyperlink r:id="rId28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&lt;MOTConfiguracion.RecoleccionEnvase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, donde &lt;Producto.Contenido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3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29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0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ProductoClave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lastRenderedPageBreak/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NombreLargo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DecimalProducto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 w:rsidRPr="00AE46AA">
        <w:rPr>
          <w:b/>
          <w:sz w:val="20"/>
          <w:szCs w:val="20"/>
          <w:lang w:val="es-MX"/>
        </w:rPr>
        <w:t>ProductoDetalle</w:t>
      </w:r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ProductoClave</w:t>
      </w:r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PRUTipoUnidad</w:t>
      </w:r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1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r>
        <w:rPr>
          <w:b/>
          <w:sz w:val="20"/>
          <w:szCs w:val="20"/>
          <w:highlight w:val="blue"/>
          <w:lang w:val="es-MX"/>
        </w:rPr>
        <w:t>ProductoUnidad</w:t>
      </w:r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ProductoClave</w:t>
      </w:r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PRUTipoUnidad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r w:rsidRPr="00CF2102">
        <w:rPr>
          <w:sz w:val="20"/>
          <w:szCs w:val="20"/>
          <w:highlight w:val="blue"/>
          <w:lang w:val="es-MX"/>
        </w:rPr>
        <w:t>TipoEstado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(TransProdIDs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TransProdID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r w:rsidRPr="006321F2">
        <w:rPr>
          <w:sz w:val="20"/>
          <w:szCs w:val="20"/>
          <w:highlight w:val="green"/>
          <w:lang w:val="es-MX"/>
        </w:rPr>
        <w:t>ProductoClave</w:t>
      </w:r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(TipoTransProd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r>
        <w:rPr>
          <w:sz w:val="20"/>
          <w:szCs w:val="20"/>
          <w:highlight w:val="red"/>
          <w:lang w:val="es-MX"/>
        </w:rPr>
        <w:t xml:space="preserve">TipoTransProd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r>
        <w:rPr>
          <w:sz w:val="20"/>
          <w:szCs w:val="20"/>
          <w:highlight w:val="red"/>
          <w:lang w:val="es-MX"/>
        </w:rPr>
        <w:t xml:space="preserve">TipoTransProd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r w:rsidR="001E6C17">
        <w:rPr>
          <w:sz w:val="20"/>
          <w:szCs w:val="20"/>
          <w:highlight w:val="red"/>
          <w:lang w:val="es-MX"/>
        </w:rPr>
        <w:t xml:space="preserve">TipoTransProd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r>
        <w:rPr>
          <w:sz w:val="20"/>
          <w:szCs w:val="20"/>
          <w:highlight w:val="red"/>
          <w:lang w:val="es-MX"/>
        </w:rPr>
        <w:t xml:space="preserve">TipoTransProd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5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&lt;Producto.Contenido = 1 y Producto.Venta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(TipoTransProd = 3) de acuerdo con la regla de negocio</w:t>
      </w:r>
      <w:r w:rsidRPr="00A37A75">
        <w:rPr>
          <w:highlight w:val="darkGreen"/>
        </w:rPr>
        <w:t xml:space="preserve"> </w:t>
      </w:r>
      <w:hyperlink r:id="rId36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&lt;MOTConfiguracion.RecoleccionEnvase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, donde &lt;Producto.Contenido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&lt;no se debe validar la existencia de los productos (ValidarExistencia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7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(TipoTransProd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(TipoTransProd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3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39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0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PrecioProductoVig</w:t>
      </w:r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PrecioClave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ProductoClave</w:t>
      </w:r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PRUTipoUnidad</w:t>
      </w:r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PPVFechaInicio de acuerdo con la regla de negocio </w:t>
      </w:r>
      <w:hyperlink r:id="rId4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FechaFin de acuerdo con la regla de negocio </w:t>
      </w:r>
      <w:hyperlink r:id="rId43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lastRenderedPageBreak/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877F6" w:rsidRPr="00962CB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TipoEstado de acuerdo con la regla de negocio </w:t>
      </w:r>
      <w:hyperlink r:id="rId44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ProductoClave</w:t>
      </w:r>
    </w:p>
    <w:p w:rsidR="001F7D25" w:rsidRPr="00962CB5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AlmacenID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45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46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(TipoTransProd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4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 xml:space="preserve">i &lt;se debe validar la existencia de los productos (ValidarExistencia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 xml:space="preserve">Si &lt;la actividad actual NO es una transacción (TipoTransProd = ‘ ‘)  y es un movimiento de Salida (TipoMovimiento = 2) de acuerdo con la regla de negocio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 xml:space="preserve">&gt; y si &lt;no se deben buscar los precios de los productos (ListaPrecios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Disponible (UbicacionExistencia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4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NoDisponible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5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 xml:space="preserve">Si &lt;la ubicación en la que se debe validar la existencia de los productos corresponde al No Disponible (UbicacionExistencia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6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ProductoClave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AlmacenID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8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lastRenderedPageBreak/>
        <w:t>NoDisponible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(TipoTransProd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(TipoTransProd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59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 xml:space="preserve">(TipoTransProd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 xml:space="preserve">&gt; y si &lt;no se deben buscar los precios de los productos (ListaPrecios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1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 xml:space="preserve">el parámetro de configuración indica que se deben filtrar los productos (FiltrarProductos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2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4" w:name="paso_13_1"/>
      <w:r>
        <w:rPr>
          <w:sz w:val="20"/>
          <w:szCs w:val="20"/>
          <w:lang w:val="es-MX"/>
        </w:rPr>
        <w:t>Para cada producto obtenido</w:t>
      </w:r>
    </w:p>
    <w:bookmarkEnd w:id="24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3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6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r w:rsidRPr="00F10091">
        <w:rPr>
          <w:rFonts w:cs="Arial"/>
          <w:sz w:val="20"/>
          <w:szCs w:val="20"/>
          <w:highlight w:val="darkMagenta"/>
        </w:rPr>
        <w:t>PrecioSugerido</w:t>
      </w:r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67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176EA2">
        <w:rPr>
          <w:rFonts w:cs="Arial"/>
          <w:b/>
          <w:sz w:val="20"/>
          <w:szCs w:val="20"/>
        </w:rPr>
        <w:t>ProductoDetalle</w:t>
      </w:r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8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r w:rsidRPr="00475BA0">
        <w:rPr>
          <w:b/>
          <w:sz w:val="20"/>
          <w:szCs w:val="20"/>
          <w:highlight w:val="blue"/>
          <w:lang w:val="es-MX"/>
        </w:rPr>
        <w:t>ProductoUnidad</w:t>
      </w:r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ProductoClave</w:t>
      </w:r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PRUTipoUnidad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r w:rsidRPr="00475BA0">
        <w:rPr>
          <w:sz w:val="20"/>
          <w:szCs w:val="20"/>
          <w:highlight w:val="blue"/>
          <w:lang w:val="es-MX"/>
        </w:rPr>
        <w:t>TipoEstado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5" w:name="paso_13_1_2_2_1"/>
      <w:bookmarkEnd w:id="25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0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r w:rsidRPr="00176EA2">
        <w:rPr>
          <w:b/>
          <w:sz w:val="20"/>
          <w:szCs w:val="20"/>
          <w:lang w:val="es-MX"/>
        </w:rPr>
        <w:t>PrecioProductoVig</w:t>
      </w:r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PrecioClave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1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 xml:space="preserve">RNROLGEN001 </w:t>
        </w:r>
        <w:r w:rsidRPr="00176EA2">
          <w:rPr>
            <w:rStyle w:val="Hipervnculo"/>
            <w:rFonts w:cs="Arial"/>
            <w:b/>
            <w:sz w:val="20"/>
            <w:szCs w:val="20"/>
          </w:rPr>
          <w:lastRenderedPageBreak/>
          <w:t>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ProductoClave</w:t>
      </w:r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PRUTipoUnidad</w:t>
      </w:r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PPVFechaInicio de acuerdo con la regla de negocio </w:t>
      </w:r>
      <w:hyperlink r:id="rId72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FechaFin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t>PrecioSugerido</w:t>
      </w:r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TipoEstado de acuerdo con la regla de negocio </w:t>
      </w:r>
      <w:hyperlink r:id="rId74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6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(TipoModulo &lt;&gt; 2)&gt;</w:t>
      </w:r>
    </w:p>
    <w:bookmarkEnd w:id="26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7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5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7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6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7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 xml:space="preserve">el parámetro de configuración indica que no se deben filtrar los productos (FiltrarProductos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r w:rsidRPr="00931C34">
        <w:rPr>
          <w:b/>
          <w:sz w:val="20"/>
          <w:szCs w:val="20"/>
          <w:lang w:val="es-MX"/>
        </w:rPr>
        <w:t>PrecioProductoVig</w:t>
      </w:r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931C34">
        <w:rPr>
          <w:sz w:val="20"/>
          <w:szCs w:val="20"/>
          <w:lang w:val="es-MX"/>
        </w:rPr>
        <w:t xml:space="preserve">PrecioClave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3C56B2">
        <w:rPr>
          <w:sz w:val="20"/>
          <w:szCs w:val="20"/>
          <w:lang w:val="es-MX"/>
        </w:rPr>
        <w:t>ProductoClave</w:t>
      </w:r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PRUTipoUnidad</w:t>
      </w:r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PPVFechaInicio</w:t>
      </w:r>
      <w:r>
        <w:rPr>
          <w:rFonts w:cs="Arial"/>
          <w:sz w:val="20"/>
          <w:szCs w:val="20"/>
        </w:rPr>
        <w:t xml:space="preserve"> de acuerdo con la regla de negocio </w:t>
      </w:r>
      <w:hyperlink r:id="rId80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FechaFin</w:t>
      </w:r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r w:rsidRPr="00DF035F">
        <w:rPr>
          <w:rFonts w:cs="Arial"/>
          <w:sz w:val="20"/>
          <w:szCs w:val="20"/>
          <w:highlight w:val="darkMagenta"/>
        </w:rPr>
        <w:lastRenderedPageBreak/>
        <w:t>PrecioSugerido</w:t>
      </w:r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 xml:space="preserve">TipoEstado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82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ProductoClave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AlmacenID</w:t>
      </w:r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3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NoDisponible</w:t>
      </w:r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4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8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8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5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&lt;ConfigPara</w:t>
      </w:r>
      <w:r w:rsidR="00AF0AE1">
        <w:rPr>
          <w:sz w:val="20"/>
          <w:highlight w:val="cyan"/>
          <w:lang w:val="es-MX"/>
        </w:rPr>
        <w:t>metro.Parametro = OrdenBusqProducto</w:t>
      </w:r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&lt;ConfigParame</w:t>
      </w:r>
      <w:r w:rsidR="00AF0AE1">
        <w:rPr>
          <w:sz w:val="20"/>
          <w:highlight w:val="cyan"/>
          <w:lang w:val="es-MX"/>
        </w:rPr>
        <w:t>tro.Valor = &lt;Producto.Id</w:t>
      </w:r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&lt;Producto.ProductoClave</w:t>
      </w:r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&lt;Producto.ProductoClave</w:t>
      </w:r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6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(ValidarExistencia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7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(Lista</w:t>
      </w:r>
      <w:r w:rsidR="00114F66" w:rsidRPr="005432C3">
        <w:rPr>
          <w:sz w:val="20"/>
          <w:szCs w:val="20"/>
          <w:lang w:val="es-MX"/>
        </w:rPr>
        <w:t>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8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(TipoTransProd = 1) de acuerdo con la regla de negocio</w:t>
      </w:r>
      <w:r w:rsidRPr="001E6C17">
        <w:rPr>
          <w:highlight w:val="darkMagenta"/>
        </w:rPr>
        <w:t xml:space="preserve"> </w:t>
      </w:r>
      <w:hyperlink r:id="rId89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(TipoTransProd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0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&lt;MOTConfiguracion.MSIEVPreventa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1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18113A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18113A">
      <w:pPr>
        <w:pStyle w:val="Prrafodelista"/>
        <w:numPr>
          <w:ilvl w:val="3"/>
          <w:numId w:val="20"/>
        </w:numPr>
        <w:ind w:left="241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2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3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691270">
      <w:pPr>
        <w:pStyle w:val="Prrafodelista"/>
        <w:numPr>
          <w:ilvl w:val="0"/>
          <w:numId w:val="20"/>
        </w:numPr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 xml:space="preserve">Si &lt;NO se trata de la búsqueda simplificada de producto (BusquedaSimple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94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721C">
      <w:pPr>
        <w:pStyle w:val="Prrafodelista"/>
        <w:numPr>
          <w:ilvl w:val="1"/>
          <w:numId w:val="20"/>
        </w:numPr>
        <w:ind w:left="81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721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6912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E41EF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E41EF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 = Clave de Producto seleccionado</w:t>
      </w:r>
    </w:p>
    <w:p w:rsidR="00691270" w:rsidRPr="00727330" w:rsidRDefault="00691270" w:rsidP="006912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BB077F">
      <w:pPr>
        <w:pStyle w:val="Prrafodelista"/>
        <w:numPr>
          <w:ilvl w:val="2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BB077F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BB077F">
      <w:pPr>
        <w:pStyle w:val="Prrafodelista"/>
        <w:numPr>
          <w:ilvl w:val="4"/>
          <w:numId w:val="20"/>
        </w:numPr>
        <w:rPr>
          <w:b/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ProductoUnidad</w:t>
      </w:r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ProductoClave</w:t>
      </w:r>
      <w:r w:rsidR="00E41EFE" w:rsidRPr="00727330">
        <w:rPr>
          <w:sz w:val="20"/>
          <w:szCs w:val="20"/>
          <w:highlight w:val="darkBlue"/>
          <w:lang w:val="es-MX"/>
        </w:rPr>
        <w:t xml:space="preserve"> = S_ProductoClave</w:t>
      </w:r>
    </w:p>
    <w:p w:rsidR="00BB077F" w:rsidRPr="00727330" w:rsidRDefault="00BB077F" w:rsidP="009E08F7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PRUTipoUnidad</w:t>
      </w:r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lastRenderedPageBreak/>
        <w:t>KgLts</w:t>
      </w:r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9E08F7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&lt;PrecioProductoVig.Precio / ProductoUnidad.KgLts&gt; formato a dos decimales.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&lt;ProductoUnidad.KgLts&gt;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&lt;ProductoUnidad.PRUTipoUnidad&gt;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&lt;ProductoUnidad.KgLts&gt; con formato a dos decimales.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9" w:name="Paso_17"/>
      <w:bookmarkEnd w:id="29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r w:rsidR="001F05BF" w:rsidRPr="001F05BF">
        <w:rPr>
          <w:b/>
          <w:sz w:val="20"/>
          <w:szCs w:val="20"/>
          <w:lang w:val="es-MX"/>
        </w:rPr>
        <w:t>Enter</w:t>
      </w:r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&lt;MOTConfiguracion.CantidadMaxProd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 xml:space="preserve">Si &lt;la actividad actual corresponde al Pedido (TipoTransProd = 1) de acuerdo con la regla de negocio </w:t>
      </w:r>
      <w:hyperlink r:id="rId95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la actividad actual corresponde al Movimiento sin Inventario en Visita (TipoTransProd = 21) de acuerdo con la regla de negocio </w:t>
      </w:r>
      <w:hyperlink r:id="rId96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&lt;MOTConfiguracion.CantidadMaxProd&gt;&gt;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0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&lt;MOTConfiguracion.CantidadMaxProd&gt;.</w:t>
      </w:r>
    </w:p>
    <w:bookmarkEnd w:id="30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5D7D15">
      <w:pPr>
        <w:pStyle w:val="Prrafodelista"/>
        <w:numPr>
          <w:ilvl w:val="1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&lt;ConfigParametro.ValidarVtaMultiplo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16724D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16724D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</w:p>
    <w:p w:rsidR="0016724D" w:rsidRDefault="0016724D" w:rsidP="0016724D">
      <w:pPr>
        <w:pStyle w:val="Prrafodelista"/>
        <w:numPr>
          <w:ilvl w:val="4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</w:p>
    <w:p w:rsidR="00041866" w:rsidRDefault="001E4168" w:rsidP="00041866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CantidadProduccion</w:t>
      </w:r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&lt;Producto.CantidadProduccion&gt;</w:t>
      </w:r>
    </w:p>
    <w:p w:rsidR="001E4168" w:rsidRDefault="001E4168" w:rsidP="00EE316C">
      <w:pPr>
        <w:pStyle w:val="Prrafodelista"/>
        <w:numPr>
          <w:ilvl w:val="3"/>
          <w:numId w:val="20"/>
        </w:numPr>
        <w:tabs>
          <w:tab w:val="left" w:pos="851"/>
        </w:tabs>
        <w:ind w:left="212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1E4168">
      <w:pPr>
        <w:pStyle w:val="Prrafodelista"/>
        <w:numPr>
          <w:ilvl w:val="2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&lt;Multiplo es un número entero&gt;</w:t>
      </w:r>
    </w:p>
    <w:p w:rsidR="001E4168" w:rsidRPr="0016724D" w:rsidRDefault="001E4168" w:rsidP="001E4168">
      <w:pPr>
        <w:pStyle w:val="Prrafodelista"/>
        <w:numPr>
          <w:ilvl w:val="3"/>
          <w:numId w:val="20"/>
        </w:numPr>
        <w:tabs>
          <w:tab w:val="left" w:pos="851"/>
        </w:tabs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1" w:name="paso_16_2"/>
      <w:r>
        <w:rPr>
          <w:sz w:val="20"/>
          <w:szCs w:val="20"/>
          <w:lang w:val="es-MX"/>
        </w:rPr>
        <w:lastRenderedPageBreak/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 xml:space="preserve">se debe validar la existencia de los productos (ValidarExistencia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7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1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 xml:space="preserve">&lt;se deben buscar los precios de los productos (ListaPrecios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8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99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0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1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2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3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4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5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6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07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08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r w:rsidR="002B4B0F" w:rsidRPr="002B4B0F">
        <w:rPr>
          <w:b/>
          <w:sz w:val="20"/>
          <w:szCs w:val="20"/>
          <w:lang w:val="es-MX"/>
        </w:rPr>
        <w:t>Enter</w:t>
      </w:r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310B2E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r w:rsidR="00A7721C" w:rsidRPr="00A7721C">
        <w:rPr>
          <w:sz w:val="20"/>
          <w:szCs w:val="20"/>
          <w:highlight w:val="darkCyan"/>
          <w:lang w:val="es-MX"/>
        </w:rPr>
        <w:t>BusquedaSimple</w:t>
      </w:r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9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310B2E">
      <w:pPr>
        <w:pStyle w:val="Prrafodelista"/>
        <w:numPr>
          <w:ilvl w:val="1"/>
          <w:numId w:val="20"/>
        </w:numPr>
        <w:ind w:left="81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310B2E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310B2E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310B2E">
      <w:pPr>
        <w:pStyle w:val="Prrafodelista"/>
        <w:numPr>
          <w:ilvl w:val="1"/>
          <w:numId w:val="20"/>
        </w:numPr>
        <w:ind w:left="81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310B2E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310B2E">
      <w:pPr>
        <w:pStyle w:val="Prrafodelista"/>
        <w:numPr>
          <w:ilvl w:val="3"/>
          <w:numId w:val="20"/>
        </w:numPr>
        <w:ind w:left="241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10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1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(ListaPrecios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2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Pr="005432C3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2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2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52616586"/>
      <w:bookmarkStart w:id="34" w:name="_Toc182735730"/>
      <w:bookmarkStart w:id="35" w:name="_Toc459043524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6" w:name="_Toc317175727"/>
      <w:bookmarkStart w:id="37" w:name="_Toc459043525"/>
      <w:r w:rsidRPr="00CA7A7F">
        <w:rPr>
          <w:lang w:val="es-MX"/>
        </w:rPr>
        <w:t>Opcionales</w:t>
      </w:r>
      <w:bookmarkEnd w:id="36"/>
      <w:bookmarkEnd w:id="37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8" w:name="Paso_1"/>
      <w:bookmarkEnd w:id="38"/>
    </w:p>
    <w:p w:rsidR="0049112A" w:rsidRDefault="0049112A" w:rsidP="0049112A">
      <w:pPr>
        <w:pStyle w:val="Ttulo3"/>
        <w:jc w:val="both"/>
        <w:rPr>
          <w:lang w:val="es-MX"/>
        </w:rPr>
      </w:pPr>
      <w:bookmarkStart w:id="39" w:name="_Toc459043526"/>
      <w:r w:rsidRPr="00CA7A7F">
        <w:rPr>
          <w:lang w:val="es-MX"/>
        </w:rPr>
        <w:t>Generales</w:t>
      </w:r>
      <w:bookmarkEnd w:id="39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59043527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59043528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59043529"/>
      <w:r w:rsidRPr="00CA7A7F">
        <w:rPr>
          <w:lang w:val="es-MX"/>
        </w:rPr>
        <w:t>De Validación</w:t>
      </w:r>
      <w:bookmarkEnd w:id="46"/>
    </w:p>
    <w:p w:rsidR="00E87AFF" w:rsidRPr="003B2260" w:rsidRDefault="00E87AFF" w:rsidP="00E87AFF">
      <w:pPr>
        <w:rPr>
          <w:sz w:val="20"/>
          <w:lang w:val="es-MX"/>
        </w:rPr>
      </w:pPr>
      <w:bookmarkStart w:id="47" w:name="_Toc52616591"/>
      <w:bookmarkStart w:id="48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59043530"/>
      <w:bookmarkEnd w:id="47"/>
      <w:bookmarkEnd w:id="48"/>
      <w:r w:rsidRPr="00CA7A7F">
        <w:t>Poscondiciones</w:t>
      </w:r>
      <w:bookmarkEnd w:id="49"/>
      <w:bookmarkEnd w:id="50"/>
      <w:bookmarkEnd w:id="51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59043531"/>
      <w:r w:rsidRPr="00CA7A7F">
        <w:t>Anexos</w:t>
      </w:r>
      <w:bookmarkEnd w:id="52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459043532"/>
      <w:bookmarkStart w:id="54" w:name="_Toc207014958"/>
      <w:bookmarkStart w:id="55" w:name="_Toc207088193"/>
      <w:bookmarkEnd w:id="1"/>
      <w:bookmarkEnd w:id="2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59043533"/>
      <w:r w:rsidRPr="00176EA2">
        <w:t>Propuesta de Pantallas</w:t>
      </w:r>
      <w:bookmarkEnd w:id="56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FE10E8" w:rsidP="00160034">
      <w:pPr>
        <w:rPr>
          <w:sz w:val="20"/>
          <w:lang w:val="es-MX" w:eastAsia="es-MX"/>
        </w:rPr>
      </w:pPr>
      <w:hyperlink r:id="rId113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59043534"/>
      <w:r w:rsidRPr="004D4AA9"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14"/>
      <w:footerReference w:type="even" r:id="rId115"/>
      <w:footerReference w:type="default" r:id="rId116"/>
      <w:headerReference w:type="first" r:id="rId11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0E8" w:rsidRDefault="00FE10E8" w:rsidP="00514F06">
      <w:pPr>
        <w:pStyle w:val="Ttulo1"/>
      </w:pPr>
      <w:r>
        <w:separator/>
      </w:r>
    </w:p>
  </w:endnote>
  <w:endnote w:type="continuationSeparator" w:id="0">
    <w:p w:rsidR="00FE10E8" w:rsidRDefault="00FE10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C11" w:rsidRDefault="00183C1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83C11" w:rsidRDefault="00183C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83C11" w:rsidRPr="00596B48" w:rsidTr="00B01427">
      <w:trPr>
        <w:trHeight w:val="539"/>
      </w:trPr>
      <w:tc>
        <w:tcPr>
          <w:tcW w:w="3331" w:type="dxa"/>
        </w:tcPr>
        <w:p w:rsidR="00183C11" w:rsidRPr="00596B48" w:rsidRDefault="00183C11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83C11" w:rsidRPr="00B01427" w:rsidRDefault="00183C11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83C11" w:rsidRPr="00596B48" w:rsidRDefault="00183C11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A2EE6">
            <w:rPr>
              <w:rFonts w:ascii="Arial" w:hAnsi="Arial" w:cs="Arial"/>
              <w:noProof/>
            </w:rPr>
            <w:t>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A2EE6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83C11" w:rsidRPr="00596B48" w:rsidRDefault="00183C11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0E8" w:rsidRDefault="00FE10E8" w:rsidP="00514F06">
      <w:pPr>
        <w:pStyle w:val="Ttulo1"/>
      </w:pPr>
      <w:r>
        <w:separator/>
      </w:r>
    </w:p>
  </w:footnote>
  <w:footnote w:type="continuationSeparator" w:id="0">
    <w:p w:rsidR="00FE10E8" w:rsidRDefault="00FE10E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83C11" w:rsidRPr="00375A5D" w:rsidTr="003E5D6F">
      <w:tc>
        <w:tcPr>
          <w:tcW w:w="4604" w:type="dxa"/>
        </w:tcPr>
        <w:p w:rsidR="00183C11" w:rsidRPr="00375A5D" w:rsidRDefault="00183C1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83C11" w:rsidRPr="00375A5D" w:rsidRDefault="00183C11" w:rsidP="00DC45A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1.18</w:t>
          </w:r>
        </w:p>
      </w:tc>
    </w:tr>
    <w:tr w:rsidR="00183C11" w:rsidRPr="00F52321" w:rsidTr="003E5D6F">
      <w:tc>
        <w:tcPr>
          <w:tcW w:w="4604" w:type="dxa"/>
        </w:tcPr>
        <w:p w:rsidR="00183C11" w:rsidRPr="00E53B63" w:rsidRDefault="00183C11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183C11" w:rsidRPr="00DF6EA0" w:rsidRDefault="00183C11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183C11" w:rsidRDefault="00183C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83C11" w:rsidTr="003104A1">
      <w:trPr>
        <w:cantSplit/>
        <w:trHeight w:val="1412"/>
      </w:trPr>
      <w:tc>
        <w:tcPr>
          <w:tcW w:w="10114" w:type="dxa"/>
          <w:vAlign w:val="center"/>
        </w:tcPr>
        <w:p w:rsidR="00183C11" w:rsidRDefault="00183C11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83C11" w:rsidRPr="00872B53" w:rsidRDefault="00183C11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83C11" w:rsidRDefault="00183C11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header" Target="header2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User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Users\Route\Trunk\Analisis\EspecificacionRequerimientos\General\ERM_Glosario_de_Mensajes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Reglas_de_Negocio.docx" TargetMode="External"/><Relationship Id="rId113" Type="http://schemas.openxmlformats.org/officeDocument/2006/relationships/hyperlink" Target="https://www.justinmind.com/usernote/listPrototypes.action?projectId=10987681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footer" Target="footer2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Word\CUROLMOV41_Capturar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User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eader" Target="header1.xml"/><Relationship Id="rId119" Type="http://schemas.openxmlformats.org/officeDocument/2006/relationships/theme" Target="theme/theme1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User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Users\Route\Trunk\Analisis\EspecificacionRequerimientos\General\ERM_Glosario_de_Mensajes.docx" TargetMode="External"/><Relationship Id="rId101" Type="http://schemas.openxmlformats.org/officeDocument/2006/relationships/hyperlink" Target="file:///C:\User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Amesol\Producto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User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B345-CC52-4C20-BFF7-12DE17DD5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12627</TotalTime>
  <Pages>18</Pages>
  <Words>7312</Words>
  <Characters>40218</Characters>
  <Application>Microsoft Office Word</Application>
  <DocSecurity>0</DocSecurity>
  <Lines>335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47436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Belem</cp:lastModifiedBy>
  <cp:revision>42</cp:revision>
  <cp:lastPrinted>2008-09-11T22:09:00Z</cp:lastPrinted>
  <dcterms:created xsi:type="dcterms:W3CDTF">2012-06-05T03:16:00Z</dcterms:created>
  <dcterms:modified xsi:type="dcterms:W3CDTF">2016-08-25T19:36:00Z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