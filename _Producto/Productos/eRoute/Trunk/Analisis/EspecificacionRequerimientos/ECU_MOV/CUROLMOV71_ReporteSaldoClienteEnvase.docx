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7F1F0B">
        <w:rPr>
          <w:szCs w:val="36"/>
        </w:rPr>
        <w:t>Reporte de Saldo Cliente - Envase – CUROLMOV71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7F1F0B" w:rsidP="00047549">
            <w:pPr>
              <w:pStyle w:val="Tabletext"/>
              <w:jc w:val="center"/>
            </w:pPr>
            <w:r>
              <w:t>11</w:t>
            </w:r>
            <w:r w:rsidR="00D1606C" w:rsidRPr="00C70293">
              <w:t>/</w:t>
            </w:r>
            <w:r w:rsidR="000B0194">
              <w:t>0</w:t>
            </w:r>
            <w:r w:rsidR="00977E89">
              <w:t>4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F87B09">
              <w:t xml:space="preserve">Saldo Cliente -  </w:t>
            </w:r>
            <w:r w:rsidR="007F1F0B">
              <w:t>Envase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7F1F0B">
              <w:rPr>
                <w:sz w:val="20"/>
                <w:szCs w:val="20"/>
              </w:rPr>
              <w:t>873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C47CF2">
              <w:t>Route Lite, 1.6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CA24B8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48200260" w:history="1">
        <w:r w:rsidR="00CA24B8" w:rsidRPr="006B1C58">
          <w:rPr>
            <w:rStyle w:val="Hipervnculo"/>
          </w:rPr>
          <w:t>1</w:t>
        </w:r>
        <w:r w:rsidR="00CA24B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24B8" w:rsidRPr="006B1C58">
          <w:rPr>
            <w:rStyle w:val="Hipervnculo"/>
          </w:rPr>
          <w:t>Introducción</w:t>
        </w:r>
        <w:r w:rsidR="00CA24B8">
          <w:rPr>
            <w:webHidden/>
          </w:rPr>
          <w:tab/>
        </w:r>
        <w:r w:rsidR="00CA24B8">
          <w:rPr>
            <w:webHidden/>
          </w:rPr>
          <w:fldChar w:fldCharType="begin"/>
        </w:r>
        <w:r w:rsidR="00CA24B8">
          <w:rPr>
            <w:webHidden/>
          </w:rPr>
          <w:instrText xml:space="preserve"> PAGEREF _Toc448200260 \h </w:instrText>
        </w:r>
        <w:r w:rsidR="00CA24B8">
          <w:rPr>
            <w:webHidden/>
          </w:rPr>
        </w:r>
        <w:r w:rsidR="00CA24B8">
          <w:rPr>
            <w:webHidden/>
          </w:rPr>
          <w:fldChar w:fldCharType="separate"/>
        </w:r>
        <w:r w:rsidR="00CA24B8">
          <w:rPr>
            <w:webHidden/>
          </w:rPr>
          <w:t>4</w:t>
        </w:r>
        <w:r w:rsidR="00CA24B8">
          <w:rPr>
            <w:webHidden/>
          </w:rPr>
          <w:fldChar w:fldCharType="end"/>
        </w:r>
      </w:hyperlink>
    </w:p>
    <w:p w:rsidR="00CA24B8" w:rsidRDefault="00CA24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200261" w:history="1">
        <w:r w:rsidRPr="006B1C58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B1C58">
          <w:rPr>
            <w:rStyle w:val="Hipervnculo"/>
          </w:rPr>
          <w:t>Caso de uso: Reporte de Saldo Cliente - Envase – CUROLMOV71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_Toc448200261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A24B8" w:rsidRDefault="00CA24B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200262" w:history="1">
        <w:r w:rsidRPr="006B1C58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B1C58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_Toc448200262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4B8" w:rsidRDefault="00CA24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200263" w:history="1">
        <w:r w:rsidRPr="006B1C58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B1C58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_Toc448200263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A24B8" w:rsidRDefault="00CA24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200264" w:history="1">
        <w:r w:rsidRPr="006B1C58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B1C58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_Toc448200264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A24B8" w:rsidRDefault="00CA24B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200265" w:history="1">
        <w:r w:rsidRPr="006B1C58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B1C58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_Toc448200265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4B8" w:rsidRDefault="00CA24B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200266" w:history="1">
        <w:r w:rsidRPr="006B1C58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B1C58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_Toc448200266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4B8" w:rsidRDefault="00CA24B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200267" w:history="1">
        <w:r w:rsidRPr="006B1C58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B1C58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_Toc448200267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24B8" w:rsidRDefault="00CA24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200268" w:history="1">
        <w:r w:rsidRPr="006B1C58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B1C58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_Toc448200268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A24B8" w:rsidRDefault="00CA24B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200269" w:history="1">
        <w:r w:rsidRPr="006B1C58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B1C58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_Toc448200269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24B8" w:rsidRDefault="00CA24B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200270" w:history="1">
        <w:r w:rsidRPr="006B1C58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B1C58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_Toc448200270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24B8" w:rsidRDefault="00CA24B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8200271" w:history="1">
        <w:r w:rsidRPr="006B1C58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B1C58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_Toc448200271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24B8" w:rsidRDefault="00CA24B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8200272" w:history="1">
        <w:r w:rsidRPr="006B1C58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B1C58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_Toc448200272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24B8" w:rsidRDefault="00CA24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200273" w:history="1">
        <w:r w:rsidRPr="006B1C58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B1C58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_Toc448200273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A24B8" w:rsidRDefault="00CA24B8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200274" w:history="1">
        <w:r w:rsidRPr="006B1C58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B1C58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_Toc448200274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7F1F0B">
        <w:rPr>
          <w:szCs w:val="36"/>
        </w:rPr>
        <w:t>Reporte de Saldo Cliente - Envase – CUROLMOV71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48200260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48200261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7F1F0B">
        <w:rPr>
          <w:szCs w:val="36"/>
        </w:rPr>
        <w:t>Reporte de Saldo Cliente - Envase – CUROLMOV71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48200262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7F1F0B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7F1F0B" w:rsidRPr="007F1F0B">
        <w:rPr>
          <w:rFonts w:cs="Arial"/>
          <w:iCs/>
          <w:color w:val="000000" w:themeColor="text1"/>
          <w:sz w:val="20"/>
          <w:szCs w:val="20"/>
        </w:rPr>
        <w:t>la cantidad total de producto tipo contenido</w:t>
      </w:r>
      <w:r w:rsidR="007F1F0B">
        <w:rPr>
          <w:rFonts w:cs="Arial"/>
          <w:iCs/>
          <w:color w:val="000000" w:themeColor="text1"/>
          <w:sz w:val="20"/>
          <w:szCs w:val="20"/>
        </w:rPr>
        <w:t xml:space="preserve"> (envase)</w:t>
      </w:r>
      <w:r w:rsidR="007F1F0B" w:rsidRPr="007F1F0B">
        <w:rPr>
          <w:rFonts w:cs="Arial"/>
          <w:iCs/>
          <w:color w:val="000000" w:themeColor="text1"/>
          <w:sz w:val="20"/>
          <w:szCs w:val="20"/>
        </w:rPr>
        <w:t>, que no ha sido devuelta por los clientes</w:t>
      </w:r>
      <w:r w:rsidR="007F1F0B">
        <w:rPr>
          <w:rFonts w:cs="Arial"/>
          <w:iCs/>
          <w:color w:val="000000" w:themeColor="text1"/>
          <w:sz w:val="20"/>
          <w:szCs w:val="20"/>
        </w:rPr>
        <w:t>, es decir, que se encuentra en préstamo</w:t>
      </w:r>
      <w:r w:rsidR="007F1F0B" w:rsidRPr="007F1F0B">
        <w:rPr>
          <w:rFonts w:cs="Arial"/>
          <w:iCs/>
          <w:color w:val="000000" w:themeColor="text1"/>
          <w:sz w:val="20"/>
          <w:szCs w:val="20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48200263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7F1F0B" w:rsidP="00731EEF">
      <w:pPr>
        <w:rPr>
          <w:lang w:val="es-MX" w:eastAsia="es-MX"/>
        </w:rPr>
      </w:pPr>
      <w:r w:rsidRPr="007F1F0B">
        <w:rPr>
          <w:noProof/>
          <w:lang w:val="es-MX" w:eastAsia="es-MX"/>
        </w:rPr>
        <w:drawing>
          <wp:inline distT="0" distB="0" distL="0" distR="0">
            <wp:extent cx="52959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48200264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48200265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48200266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48200267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B747C6" w:rsidRDefault="00B747C6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:rsidR="00B747C6" w:rsidRDefault="00B747C6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:rsidR="004D45D6" w:rsidRDefault="00F87B0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Cliente(s)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48200268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977E89" w:rsidRDefault="00FC72FB" w:rsidP="00977E8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48200269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E0AA8" w:rsidRDefault="006E0AA8" w:rsidP="006E0AA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>El sistema obtiene la siguiente información de la compañía:</w:t>
      </w:r>
    </w:p>
    <w:p w:rsidR="006E0AA8" w:rsidRPr="00E37E8E" w:rsidRDefault="006E0AA8" w:rsidP="006E0AA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6E0AA8" w:rsidRPr="0056661C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6E0AA8" w:rsidRPr="0056661C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6E0AA8" w:rsidRPr="0056661C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</w:t>
      </w:r>
      <w:r w:rsidR="006E0AA8">
        <w:rPr>
          <w:rFonts w:cs="Arial"/>
          <w:sz w:val="20"/>
          <w:szCs w:val="20"/>
        </w:rPr>
        <w:t xml:space="preserve">ene la siguiente información del </w:t>
      </w:r>
      <w:r w:rsidR="007F1F0B">
        <w:rPr>
          <w:rFonts w:cs="Arial"/>
          <w:sz w:val="20"/>
          <w:szCs w:val="20"/>
        </w:rPr>
        <w:t xml:space="preserve">envase prestado al </w:t>
      </w:r>
      <w:r w:rsidR="006E0AA8">
        <w:rPr>
          <w:rFonts w:cs="Arial"/>
          <w:sz w:val="20"/>
          <w:szCs w:val="20"/>
        </w:rPr>
        <w:t>(los) cliente(s) seleccion</w:t>
      </w:r>
      <w:r w:rsidR="00806B99">
        <w:rPr>
          <w:rFonts w:cs="Arial"/>
          <w:sz w:val="20"/>
          <w:szCs w:val="20"/>
        </w:rPr>
        <w:t>a</w:t>
      </w:r>
      <w:r w:rsidR="006E0AA8">
        <w:rPr>
          <w:rFonts w:cs="Arial"/>
          <w:sz w:val="20"/>
          <w:szCs w:val="20"/>
        </w:rPr>
        <w:t>do</w:t>
      </w:r>
      <w:r w:rsidR="00806B99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como filtro:</w:t>
      </w:r>
    </w:p>
    <w:bookmarkEnd w:id="27"/>
    <w:p w:rsidR="00D63B38" w:rsidRDefault="007F1F0B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ProductoPrestamoCli</w:t>
      </w:r>
      <w:proofErr w:type="spellEnd"/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Cliente(s) seleccionado</w:t>
      </w:r>
      <w:r w:rsidRPr="005827C8">
        <w:rPr>
          <w:rFonts w:cs="Arial"/>
          <w:color w:val="FF0000"/>
          <w:sz w:val="20"/>
          <w:szCs w:val="20"/>
        </w:rPr>
        <w:t>(s)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por lo menos un cliente como filtro (Cliente(s) &lt;&gt; ‘ ‘ de acuerdo a la información recibida como parámetro)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323F1D" w:rsidRPr="00323F1D" w:rsidRDefault="00323F1D" w:rsidP="00323F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323F1D">
        <w:rPr>
          <w:rFonts w:cs="Arial"/>
          <w:b/>
          <w:sz w:val="20"/>
          <w:szCs w:val="20"/>
        </w:rPr>
        <w:t>Cliente</w:t>
      </w:r>
    </w:p>
    <w:p w:rsidR="00323F1D" w:rsidRDefault="00323F1D" w:rsidP="00323F1D">
      <w:pPr>
        <w:pStyle w:val="Prrafodelista"/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323F1D" w:rsidRDefault="00323F1D" w:rsidP="00323F1D">
      <w:pPr>
        <w:pStyle w:val="Prrafodelista"/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23F1D" w:rsidRDefault="00323F1D" w:rsidP="00323F1D">
      <w:pPr>
        <w:pStyle w:val="Prrafodelista"/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6E0AA8" w:rsidRDefault="007F1F0B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</w:t>
      </w:r>
      <w:r w:rsidR="006E0AA8">
        <w:rPr>
          <w:rFonts w:cs="Arial"/>
          <w:sz w:val="20"/>
          <w:szCs w:val="20"/>
        </w:rPr>
        <w:t>Clave</w:t>
      </w:r>
      <w:proofErr w:type="spellEnd"/>
    </w:p>
    <w:p w:rsidR="00323F1D" w:rsidRPr="00323F1D" w:rsidRDefault="00323F1D" w:rsidP="00323F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323F1D">
        <w:rPr>
          <w:rFonts w:cs="Arial"/>
          <w:b/>
          <w:sz w:val="20"/>
          <w:szCs w:val="20"/>
        </w:rPr>
        <w:t>Producto</w:t>
      </w:r>
    </w:p>
    <w:p w:rsidR="00323F1D" w:rsidRDefault="00323F1D" w:rsidP="00323F1D">
      <w:pPr>
        <w:pStyle w:val="Prrafodelista"/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323F1D" w:rsidRDefault="00323F1D" w:rsidP="00323F1D">
      <w:pPr>
        <w:pStyle w:val="Prrafodelista"/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E0AA8" w:rsidRPr="00D63B38" w:rsidRDefault="00323F1D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  <w:r w:rsidR="00FA76EC">
        <w:rPr>
          <w:rFonts w:cs="Arial"/>
          <w:sz w:val="20"/>
          <w:szCs w:val="20"/>
        </w:rPr>
        <w:t xml:space="preserve"> &lt;&gt; 0</w:t>
      </w:r>
    </w:p>
    <w:bookmarkEnd w:id="25"/>
    <w:bookmarkEnd w:id="26"/>
    <w:p w:rsidR="006E0AA8" w:rsidRPr="001C5F63" w:rsidRDefault="006E0AA8" w:rsidP="006E0AA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6E0AA8" w:rsidRDefault="006E0AA8" w:rsidP="006E0AA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6E0AA8" w:rsidRDefault="006E0AA8" w:rsidP="006E0AA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6E0AA8" w:rsidRDefault="006E0AA8" w:rsidP="006E0AA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</w:p>
    <w:p w:rsidR="006E0AA8" w:rsidRDefault="006E0AA8" w:rsidP="006E0AA8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092751" w:rsidRPr="00092751" w:rsidRDefault="00121C5D" w:rsidP="0009275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 w:rsidR="00323F1D">
        <w:rPr>
          <w:rFonts w:cs="Arial"/>
          <w:sz w:val="20"/>
          <w:szCs w:val="20"/>
        </w:rPr>
        <w:t xml:space="preserve">Se presenta el nombre del reporte. Si se seleccionó el filtro de Detallado (Detallado = 1) de acuerdo a la información recibida como parámetro, se presenta el nombre obtenido para el reporte seguido de la leyenda “– </w:t>
      </w:r>
      <w:r w:rsidR="00323F1D" w:rsidRPr="00092751">
        <w:rPr>
          <w:rFonts w:cs="Arial"/>
          <w:sz w:val="20"/>
          <w:szCs w:val="20"/>
        </w:rPr>
        <w:t>DETALLADO”. Si se seleccionó el filtro de General (General = 1) de acuerdo a la información recibida como parámetro, se presenta el nombre obtenido para el reporte seguido de la leyenda “</w:t>
      </w:r>
      <w:r w:rsidR="00323F1D">
        <w:rPr>
          <w:rFonts w:cs="Arial"/>
          <w:sz w:val="20"/>
          <w:szCs w:val="20"/>
        </w:rPr>
        <w:t xml:space="preserve">– </w:t>
      </w:r>
      <w:r w:rsidR="00323F1D" w:rsidRPr="00092751">
        <w:rPr>
          <w:rFonts w:cs="Arial"/>
          <w:sz w:val="20"/>
          <w:szCs w:val="20"/>
        </w:rPr>
        <w:t>GENERAL”.</w:t>
      </w:r>
    </w:p>
    <w:p w:rsidR="00BD73F7" w:rsidRPr="00BD73F7" w:rsidRDefault="00BD73F7" w:rsidP="00BD73F7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Detallada para el reporte (Detallado = 1) de acuerdo a la información recibida como parámetro&gt;</w:t>
      </w:r>
    </w:p>
    <w:p w:rsidR="00370E99" w:rsidRDefault="00370E99" w:rsidP="00BD73F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370E99" w:rsidRPr="00BD73F7" w:rsidRDefault="00323F1D" w:rsidP="00BD73F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BD73F7">
        <w:rPr>
          <w:rFonts w:cs="Arial"/>
          <w:sz w:val="20"/>
          <w:szCs w:val="20"/>
        </w:rPr>
        <w:t>Cliente</w:t>
      </w:r>
    </w:p>
    <w:p w:rsidR="00370E99" w:rsidRPr="00BD73F7" w:rsidRDefault="00323F1D" w:rsidP="00BD73F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BD73F7">
        <w:rPr>
          <w:rFonts w:cs="Arial"/>
          <w:sz w:val="20"/>
          <w:szCs w:val="20"/>
        </w:rPr>
        <w:t>Envase</w:t>
      </w:r>
    </w:p>
    <w:p w:rsidR="006E0AA8" w:rsidRPr="00BD73F7" w:rsidRDefault="006E0AA8" w:rsidP="00BD73F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BD73F7">
        <w:rPr>
          <w:rFonts w:cs="Arial"/>
          <w:sz w:val="20"/>
          <w:szCs w:val="20"/>
        </w:rPr>
        <w:t>Saldo</w:t>
      </w:r>
    </w:p>
    <w:p w:rsidR="00332DE5" w:rsidRDefault="00707A4D" w:rsidP="00BD73F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 w:rsidR="006E0AA8">
        <w:rPr>
          <w:rFonts w:cs="Arial"/>
          <w:sz w:val="20"/>
          <w:szCs w:val="20"/>
        </w:rPr>
        <w:t>Cliente obtenido</w:t>
      </w:r>
      <w:r w:rsidR="00323F1D">
        <w:rPr>
          <w:rFonts w:cs="Arial"/>
          <w:sz w:val="20"/>
          <w:szCs w:val="20"/>
        </w:rPr>
        <w:t xml:space="preserve"> con un saldo de envase</w:t>
      </w:r>
      <w:r w:rsidR="003B2CB3">
        <w:rPr>
          <w:rFonts w:cs="Arial"/>
          <w:sz w:val="20"/>
          <w:szCs w:val="20"/>
        </w:rPr>
        <w:t>:</w:t>
      </w:r>
    </w:p>
    <w:p w:rsidR="00F906D0" w:rsidRDefault="00F906D0" w:rsidP="00BD73F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</w:t>
      </w:r>
      <w:r w:rsidR="00D07AF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por </w:t>
      </w:r>
      <w:r w:rsidR="001C21C8">
        <w:rPr>
          <w:rFonts w:cs="Arial"/>
          <w:sz w:val="20"/>
          <w:szCs w:val="20"/>
        </w:rPr>
        <w:t xml:space="preserve">la </w:t>
      </w:r>
      <w:r w:rsidR="00FA76EC">
        <w:rPr>
          <w:rFonts w:cs="Arial"/>
          <w:sz w:val="20"/>
          <w:szCs w:val="20"/>
        </w:rPr>
        <w:t>clave del cliente</w:t>
      </w:r>
      <w:r>
        <w:rPr>
          <w:rFonts w:cs="Arial"/>
          <w:sz w:val="20"/>
          <w:szCs w:val="20"/>
        </w:rPr>
        <w:t xml:space="preserve"> &lt;</w:t>
      </w:r>
      <w:proofErr w:type="spellStart"/>
      <w:r w:rsidR="00FA76EC">
        <w:rPr>
          <w:rFonts w:cs="Arial"/>
          <w:sz w:val="20"/>
          <w:szCs w:val="20"/>
        </w:rPr>
        <w:t>Cliente</w:t>
      </w:r>
      <w:r>
        <w:rPr>
          <w:rFonts w:cs="Arial"/>
          <w:sz w:val="20"/>
          <w:szCs w:val="20"/>
        </w:rPr>
        <w:t>.</w:t>
      </w:r>
      <w:r w:rsidR="00FA76EC">
        <w:rPr>
          <w:rFonts w:cs="Arial"/>
          <w:sz w:val="20"/>
          <w:szCs w:val="20"/>
        </w:rPr>
        <w:t>Clave</w:t>
      </w:r>
      <w:proofErr w:type="spellEnd"/>
      <w:r>
        <w:rPr>
          <w:rFonts w:cs="Arial"/>
          <w:sz w:val="20"/>
          <w:szCs w:val="20"/>
        </w:rPr>
        <w:t>&gt;:</w:t>
      </w:r>
    </w:p>
    <w:p w:rsidR="00FA76EC" w:rsidRPr="00FA1BA7" w:rsidRDefault="00FA1BA7" w:rsidP="00BD73F7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="00D07AFD" w:rsidRPr="00BD3414">
        <w:rPr>
          <w:rFonts w:cs="Arial"/>
          <w:b/>
          <w:sz w:val="20"/>
          <w:szCs w:val="20"/>
        </w:rPr>
        <w:t>:</w:t>
      </w:r>
      <w:r w:rsidR="00D07AFD">
        <w:rPr>
          <w:rFonts w:cs="Arial"/>
          <w:b/>
          <w:sz w:val="20"/>
          <w:szCs w:val="20"/>
        </w:rPr>
        <w:t xml:space="preserve"> </w:t>
      </w:r>
      <w:r w:rsidR="00FA76EC">
        <w:rPr>
          <w:rFonts w:cs="Arial"/>
          <w:sz w:val="20"/>
          <w:szCs w:val="20"/>
        </w:rPr>
        <w:t>Se presenta la clave del cliente &lt;</w:t>
      </w:r>
      <w:proofErr w:type="spellStart"/>
      <w:r w:rsidR="00FA76EC">
        <w:rPr>
          <w:rFonts w:cs="Arial"/>
          <w:sz w:val="20"/>
          <w:szCs w:val="20"/>
        </w:rPr>
        <w:t>Cliente.Clave</w:t>
      </w:r>
      <w:proofErr w:type="spellEnd"/>
      <w:r w:rsidR="00FA76EC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seguida </w:t>
      </w:r>
      <w:r>
        <w:rPr>
          <w:rFonts w:cs="Arial"/>
          <w:sz w:val="20"/>
          <w:szCs w:val="20"/>
        </w:rPr>
        <w:t>de su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, separados por en espacio, ejemplo: “Clave </w:t>
      </w:r>
      <w:proofErr w:type="spellStart"/>
      <w:r>
        <w:rPr>
          <w:rFonts w:cs="Arial"/>
          <w:sz w:val="20"/>
          <w:szCs w:val="20"/>
        </w:rPr>
        <w:t>RazonSocial</w:t>
      </w:r>
      <w:proofErr w:type="spellEnd"/>
      <w:r>
        <w:rPr>
          <w:rFonts w:cs="Arial"/>
          <w:sz w:val="20"/>
          <w:szCs w:val="20"/>
        </w:rPr>
        <w:t>”</w:t>
      </w:r>
      <w:r w:rsidR="009457D0">
        <w:rPr>
          <w:rFonts w:cs="Arial"/>
          <w:sz w:val="20"/>
          <w:szCs w:val="20"/>
        </w:rPr>
        <w:t>.</w:t>
      </w:r>
    </w:p>
    <w:p w:rsidR="00FA1BA7" w:rsidRPr="00FA1BA7" w:rsidRDefault="00FA1BA7" w:rsidP="00BD73F7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producto </w:t>
      </w:r>
      <w:r w:rsidR="00BD73F7">
        <w:rPr>
          <w:rFonts w:cs="Arial"/>
          <w:sz w:val="20"/>
          <w:szCs w:val="20"/>
        </w:rPr>
        <w:t xml:space="preserve">obtenido </w:t>
      </w:r>
      <w:r>
        <w:rPr>
          <w:rFonts w:cs="Arial"/>
          <w:sz w:val="20"/>
          <w:szCs w:val="20"/>
        </w:rPr>
        <w:t xml:space="preserve">prestado al cliente </w:t>
      </w:r>
      <w:r w:rsidR="00BD73F7">
        <w:rPr>
          <w:rFonts w:cs="Arial"/>
          <w:sz w:val="20"/>
          <w:szCs w:val="20"/>
        </w:rPr>
        <w:t>actual</w:t>
      </w:r>
    </w:p>
    <w:p w:rsidR="00FA1BA7" w:rsidRPr="00FA76EC" w:rsidRDefault="00FA1BA7" w:rsidP="00BD73F7">
      <w:pPr>
        <w:pStyle w:val="Prrafodelista"/>
        <w:numPr>
          <w:ilvl w:val="4"/>
          <w:numId w:val="6"/>
        </w:numPr>
        <w:ind w:left="3402" w:hanging="85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información, ordenándola de manera ascendente por la clave del </w:t>
      </w:r>
      <w:r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ProductoPrestamoCli</w:t>
      </w:r>
      <w:r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Clave</w:t>
      </w:r>
      <w:proofErr w:type="spellEnd"/>
      <w:r>
        <w:rPr>
          <w:rFonts w:cs="Arial"/>
          <w:sz w:val="20"/>
          <w:szCs w:val="20"/>
        </w:rPr>
        <w:t>&gt;:</w:t>
      </w:r>
      <w:r>
        <w:rPr>
          <w:rFonts w:cs="Arial"/>
          <w:sz w:val="20"/>
          <w:szCs w:val="20"/>
        </w:rPr>
        <w:t xml:space="preserve"> </w:t>
      </w:r>
    </w:p>
    <w:p w:rsidR="00FA76EC" w:rsidRPr="00FA1BA7" w:rsidRDefault="00FA1BA7" w:rsidP="00BD73F7">
      <w:pPr>
        <w:pStyle w:val="Prrafodelista"/>
        <w:numPr>
          <w:ilvl w:val="5"/>
          <w:numId w:val="6"/>
        </w:numPr>
        <w:ind w:left="4536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Envase</w:t>
      </w:r>
      <w:r w:rsidR="00FA76EC">
        <w:rPr>
          <w:rFonts w:cs="Arial"/>
          <w:b/>
          <w:sz w:val="20"/>
          <w:szCs w:val="20"/>
        </w:rPr>
        <w:t xml:space="preserve">: </w:t>
      </w:r>
      <w:r w:rsidR="00FA76EC">
        <w:rPr>
          <w:rFonts w:cs="Arial"/>
          <w:sz w:val="20"/>
          <w:szCs w:val="20"/>
        </w:rPr>
        <w:t xml:space="preserve">Se presenta el nombre del </w:t>
      </w:r>
      <w:r>
        <w:rPr>
          <w:rFonts w:cs="Arial"/>
          <w:sz w:val="20"/>
          <w:szCs w:val="20"/>
        </w:rPr>
        <w:t>producto</w:t>
      </w:r>
      <w:r w:rsidR="00FA76EC"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</w:t>
      </w:r>
      <w:r w:rsidR="00FA76EC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Nombre</w:t>
      </w:r>
      <w:proofErr w:type="spellEnd"/>
      <w:r w:rsidR="00FA76EC">
        <w:rPr>
          <w:rFonts w:cs="Arial"/>
          <w:sz w:val="20"/>
          <w:szCs w:val="20"/>
        </w:rPr>
        <w:t>&gt;.</w:t>
      </w:r>
    </w:p>
    <w:p w:rsidR="00FA1BA7" w:rsidRDefault="00FA1BA7" w:rsidP="00BD73F7">
      <w:pPr>
        <w:pStyle w:val="Prrafodelista"/>
        <w:numPr>
          <w:ilvl w:val="5"/>
          <w:numId w:val="6"/>
        </w:numPr>
        <w:ind w:left="4536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Saldo: </w:t>
      </w:r>
      <w:r>
        <w:rPr>
          <w:rFonts w:cs="Arial"/>
          <w:sz w:val="20"/>
          <w:szCs w:val="20"/>
        </w:rPr>
        <w:t>Se presenta el saldo del préstamo del producto actual &lt;</w:t>
      </w:r>
      <w:proofErr w:type="spellStart"/>
      <w:r>
        <w:rPr>
          <w:rFonts w:cs="Arial"/>
          <w:sz w:val="20"/>
          <w:szCs w:val="20"/>
        </w:rPr>
        <w:t>ProductoPrestamoCli.Saldo</w:t>
      </w:r>
      <w:proofErr w:type="spellEnd"/>
      <w:r>
        <w:rPr>
          <w:rFonts w:cs="Arial"/>
          <w:sz w:val="20"/>
          <w:szCs w:val="20"/>
        </w:rPr>
        <w:t>&gt;</w:t>
      </w:r>
      <w:r w:rsidR="007F00E9">
        <w:rPr>
          <w:rFonts w:cs="Arial"/>
          <w:sz w:val="20"/>
          <w:szCs w:val="20"/>
        </w:rPr>
        <w:t>.</w:t>
      </w:r>
    </w:p>
    <w:p w:rsidR="00FA76EC" w:rsidRPr="00FA76EC" w:rsidRDefault="00FA76EC" w:rsidP="00BD73F7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FA76EC" w:rsidRPr="00D07AFD" w:rsidRDefault="00FA76EC" w:rsidP="00BD73F7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 xml:space="preserve">Se presenta la sumatoria del </w:t>
      </w:r>
      <w:r w:rsidRPr="00FA76EC">
        <w:rPr>
          <w:rFonts w:cs="Arial"/>
          <w:sz w:val="20"/>
          <w:szCs w:val="20"/>
        </w:rPr>
        <w:t>Saldo</w:t>
      </w:r>
      <w:r w:rsidR="007F00E9">
        <w:rPr>
          <w:rFonts w:cs="Arial"/>
          <w:sz w:val="20"/>
          <w:szCs w:val="20"/>
        </w:rPr>
        <w:t xml:space="preserve"> de envase</w:t>
      </w:r>
      <w:r>
        <w:rPr>
          <w:rFonts w:cs="Arial"/>
          <w:i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todos los clientes incluidos en el reporte.</w:t>
      </w:r>
    </w:p>
    <w:p w:rsidR="007F00E9" w:rsidRPr="0021537C" w:rsidRDefault="007F00E9" w:rsidP="00BD73F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el siguiente encabezado para </w:t>
      </w:r>
      <w:r w:rsidRPr="00F57545">
        <w:rPr>
          <w:sz w:val="20"/>
          <w:szCs w:val="20"/>
          <w:lang w:eastAsia="en-US"/>
        </w:rPr>
        <w:t xml:space="preserve">la sección </w:t>
      </w:r>
      <w:r>
        <w:rPr>
          <w:sz w:val="20"/>
          <w:szCs w:val="20"/>
          <w:lang w:eastAsia="en-US"/>
        </w:rPr>
        <w:t xml:space="preserve">de </w:t>
      </w:r>
      <w:r>
        <w:rPr>
          <w:sz w:val="20"/>
          <w:szCs w:val="20"/>
          <w:lang w:eastAsia="en-US"/>
        </w:rPr>
        <w:t>saldos por producto</w:t>
      </w:r>
      <w:r>
        <w:rPr>
          <w:sz w:val="20"/>
          <w:szCs w:val="20"/>
          <w:lang w:eastAsia="en-US"/>
        </w:rPr>
        <w:t>:</w:t>
      </w:r>
    </w:p>
    <w:p w:rsidR="007F00E9" w:rsidRDefault="007F00E9" w:rsidP="00BD73F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“RESUMEN”</w:t>
      </w:r>
    </w:p>
    <w:p w:rsidR="007F00E9" w:rsidRDefault="007F00E9" w:rsidP="00BD73F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producto incluido en </w:t>
      </w:r>
      <w:r>
        <w:rPr>
          <w:rFonts w:cs="Arial"/>
          <w:sz w:val="20"/>
          <w:szCs w:val="20"/>
        </w:rPr>
        <w:t>la información del préstamo de envase obtenida</w:t>
      </w:r>
    </w:p>
    <w:p w:rsidR="007F00E9" w:rsidRDefault="007F00E9" w:rsidP="00BD73F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ProductoPrestamoCli</w:t>
      </w:r>
      <w:r>
        <w:rPr>
          <w:rFonts w:cs="Arial"/>
          <w:sz w:val="20"/>
          <w:szCs w:val="20"/>
        </w:rPr>
        <w:t>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7F00E9" w:rsidRPr="0021537C" w:rsidRDefault="007F00E9" w:rsidP="00BD73F7">
      <w:pPr>
        <w:pStyle w:val="Prrafodelista"/>
        <w:numPr>
          <w:ilvl w:val="4"/>
          <w:numId w:val="6"/>
        </w:numPr>
        <w:ind w:left="3402" w:hanging="85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Envase</w:t>
      </w:r>
      <w:r w:rsidRPr="005F1D38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el nombre del producto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7F00E9" w:rsidRPr="00BD73F7" w:rsidRDefault="007F00E9" w:rsidP="00BD73F7">
      <w:pPr>
        <w:pStyle w:val="Prrafodelista"/>
        <w:numPr>
          <w:ilvl w:val="4"/>
          <w:numId w:val="6"/>
        </w:numPr>
        <w:ind w:left="3402" w:hanging="85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Saldo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la cantidad total</w:t>
      </w:r>
      <w:r w:rsidR="00BD73F7">
        <w:rPr>
          <w:rFonts w:cs="Arial"/>
          <w:sz w:val="20"/>
          <w:szCs w:val="20"/>
        </w:rPr>
        <w:t xml:space="preserve"> </w:t>
      </w:r>
      <w:r w:rsidR="00BD73F7">
        <w:rPr>
          <w:rFonts w:cs="Arial"/>
          <w:sz w:val="20"/>
          <w:szCs w:val="20"/>
        </w:rPr>
        <w:t xml:space="preserve">del </w:t>
      </w:r>
      <w:r w:rsidR="00BD73F7">
        <w:rPr>
          <w:sz w:val="20"/>
          <w:szCs w:val="20"/>
        </w:rPr>
        <w:t>producto actual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prestada</w:t>
      </w:r>
      <w:r>
        <w:rPr>
          <w:rFonts w:cs="Arial"/>
          <w:sz w:val="20"/>
          <w:szCs w:val="20"/>
        </w:rPr>
        <w:t xml:space="preserve"> </w:t>
      </w:r>
      <w:r w:rsidR="00BD73F7">
        <w:rPr>
          <w:rFonts w:cs="Arial"/>
          <w:sz w:val="20"/>
          <w:szCs w:val="20"/>
        </w:rPr>
        <w:t>a todos los clientes</w:t>
      </w:r>
      <w:r w:rsidR="00716079">
        <w:rPr>
          <w:rFonts w:cs="Arial"/>
          <w:sz w:val="20"/>
          <w:szCs w:val="20"/>
        </w:rPr>
        <w:t xml:space="preserve"> del reporte</w:t>
      </w:r>
      <w:r>
        <w:rPr>
          <w:sz w:val="20"/>
          <w:szCs w:val="20"/>
        </w:rPr>
        <w:t xml:space="preserve">, a partir de </w:t>
      </w:r>
      <w:r>
        <w:rPr>
          <w:rFonts w:cs="Arial"/>
          <w:sz w:val="20"/>
          <w:szCs w:val="20"/>
        </w:rPr>
        <w:t xml:space="preserve">la sumatoria de la cantidad de los </w:t>
      </w:r>
      <w:r>
        <w:rPr>
          <w:rFonts w:cs="Arial"/>
          <w:sz w:val="20"/>
          <w:szCs w:val="20"/>
        </w:rPr>
        <w:t>registros obtenidos para el producto</w:t>
      </w:r>
      <w:r w:rsidR="00BD73F7">
        <w:rPr>
          <w:rFonts w:cs="Arial"/>
          <w:sz w:val="20"/>
          <w:szCs w:val="20"/>
        </w:rPr>
        <w:t>: &lt;∑</w:t>
      </w:r>
      <w:proofErr w:type="spellStart"/>
      <w:r w:rsidR="00BD73F7">
        <w:rPr>
          <w:rFonts w:cs="Arial"/>
          <w:sz w:val="20"/>
          <w:szCs w:val="20"/>
        </w:rPr>
        <w:t>ProductoPrestamoCli.Saldo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 w:rsidR="00BD73F7">
        <w:rPr>
          <w:rFonts w:cs="Arial"/>
          <w:sz w:val="20"/>
          <w:szCs w:val="20"/>
        </w:rPr>
        <w:t>ProductoPrestamoCli</w:t>
      </w:r>
      <w:r>
        <w:rPr>
          <w:rFonts w:cs="Arial"/>
          <w:sz w:val="20"/>
          <w:szCs w:val="20"/>
        </w:rPr>
        <w:t>.ProductoClave</w:t>
      </w:r>
      <w:proofErr w:type="spellEnd"/>
      <w:r>
        <w:rPr>
          <w:rFonts w:cs="Arial"/>
          <w:sz w:val="20"/>
          <w:szCs w:val="20"/>
        </w:rPr>
        <w:t xml:space="preserve"> = Producto actual&gt;.</w:t>
      </w:r>
    </w:p>
    <w:p w:rsidR="00BD73F7" w:rsidRPr="00FA76EC" w:rsidRDefault="00BD73F7" w:rsidP="00716079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D73F7" w:rsidRPr="00716079" w:rsidRDefault="00BD73F7" w:rsidP="0071607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 xml:space="preserve">Se presenta la sumatoria del </w:t>
      </w:r>
      <w:r w:rsidRPr="00FA76EC">
        <w:rPr>
          <w:rFonts w:cs="Arial"/>
          <w:sz w:val="20"/>
          <w:szCs w:val="20"/>
        </w:rPr>
        <w:t>Saldo</w:t>
      </w:r>
      <w:r>
        <w:rPr>
          <w:rFonts w:cs="Arial"/>
          <w:sz w:val="20"/>
          <w:szCs w:val="20"/>
        </w:rPr>
        <w:t xml:space="preserve"> de envase</w:t>
      </w:r>
      <w:r>
        <w:rPr>
          <w:rFonts w:cs="Arial"/>
          <w:i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todos los </w:t>
      </w:r>
      <w:r>
        <w:rPr>
          <w:rFonts w:cs="Arial"/>
          <w:sz w:val="20"/>
          <w:szCs w:val="20"/>
        </w:rPr>
        <w:t>productos presentados</w:t>
      </w:r>
      <w:r>
        <w:rPr>
          <w:rFonts w:cs="Arial"/>
          <w:sz w:val="20"/>
          <w:szCs w:val="20"/>
        </w:rPr>
        <w:t>.</w:t>
      </w:r>
    </w:p>
    <w:p w:rsidR="00716079" w:rsidRDefault="00716079" w:rsidP="007160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:rsidR="00716079" w:rsidRDefault="00716079" w:rsidP="0071607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716079" w:rsidRPr="00BD73F7" w:rsidRDefault="00716079" w:rsidP="0071607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BD73F7">
        <w:rPr>
          <w:rFonts w:cs="Arial"/>
          <w:sz w:val="20"/>
          <w:szCs w:val="20"/>
        </w:rPr>
        <w:t>Cliente</w:t>
      </w:r>
    </w:p>
    <w:p w:rsidR="00716079" w:rsidRPr="00BD73F7" w:rsidRDefault="00716079" w:rsidP="0071607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BD73F7">
        <w:rPr>
          <w:rFonts w:cs="Arial"/>
          <w:sz w:val="20"/>
          <w:szCs w:val="20"/>
        </w:rPr>
        <w:t>Saldo</w:t>
      </w:r>
    </w:p>
    <w:p w:rsidR="00716079" w:rsidRDefault="00716079" w:rsidP="0071607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Cliente obtenido con un saldo de envase:</w:t>
      </w:r>
    </w:p>
    <w:p w:rsidR="00716079" w:rsidRDefault="00716079" w:rsidP="0071607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la clave del cliente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&gt;:</w:t>
      </w:r>
    </w:p>
    <w:p w:rsidR="00716079" w:rsidRPr="00716079" w:rsidRDefault="00716079" w:rsidP="0071607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Pr="00BD3414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del cliente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seguida de su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 xml:space="preserve">&gt;, separados por en espacio, ejemplo: “Clave </w:t>
      </w:r>
      <w:proofErr w:type="spellStart"/>
      <w:r>
        <w:rPr>
          <w:rFonts w:cs="Arial"/>
          <w:sz w:val="20"/>
          <w:szCs w:val="20"/>
        </w:rPr>
        <w:t>RazonSocial</w:t>
      </w:r>
      <w:proofErr w:type="spellEnd"/>
      <w:r>
        <w:rPr>
          <w:rFonts w:cs="Arial"/>
          <w:sz w:val="20"/>
          <w:szCs w:val="20"/>
        </w:rPr>
        <w:t>”.</w:t>
      </w:r>
    </w:p>
    <w:p w:rsidR="00716079" w:rsidRPr="00FA1BA7" w:rsidRDefault="00716079" w:rsidP="0071607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Saldo: </w:t>
      </w:r>
      <w:r>
        <w:rPr>
          <w:rFonts w:cs="Arial"/>
          <w:sz w:val="20"/>
          <w:szCs w:val="20"/>
        </w:rPr>
        <w:t xml:space="preserve">Se presenta la sumatoria del </w:t>
      </w:r>
      <w:r w:rsidRPr="00FA76EC">
        <w:rPr>
          <w:rFonts w:cs="Arial"/>
          <w:sz w:val="20"/>
          <w:szCs w:val="20"/>
        </w:rPr>
        <w:t>Saldo</w:t>
      </w:r>
      <w:r>
        <w:rPr>
          <w:rFonts w:cs="Arial"/>
          <w:sz w:val="20"/>
          <w:szCs w:val="20"/>
        </w:rPr>
        <w:t xml:space="preserve"> de todos los productos </w:t>
      </w:r>
      <w:r>
        <w:rPr>
          <w:rFonts w:cs="Arial"/>
          <w:sz w:val="20"/>
          <w:szCs w:val="20"/>
        </w:rPr>
        <w:t xml:space="preserve">prestados al cliente </w:t>
      </w:r>
      <w:r>
        <w:rPr>
          <w:rFonts w:cs="Arial"/>
          <w:sz w:val="20"/>
          <w:szCs w:val="20"/>
        </w:rPr>
        <w:t>&lt;∑</w:t>
      </w:r>
      <w:proofErr w:type="spellStart"/>
      <w:r>
        <w:rPr>
          <w:rFonts w:cs="Arial"/>
          <w:sz w:val="20"/>
          <w:szCs w:val="20"/>
        </w:rPr>
        <w:t>ProductoPrestamoCli.Saldo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ProductoPrestamoCli.</w:t>
      </w:r>
      <w:r>
        <w:rPr>
          <w:rFonts w:cs="Arial"/>
          <w:sz w:val="20"/>
          <w:szCs w:val="20"/>
        </w:rPr>
        <w:t>Cliente</w:t>
      </w:r>
      <w:r>
        <w:rPr>
          <w:rFonts w:cs="Arial"/>
          <w:sz w:val="20"/>
          <w:szCs w:val="20"/>
        </w:rPr>
        <w:t>Clave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Cliente</w:t>
      </w:r>
      <w:r>
        <w:rPr>
          <w:rFonts w:cs="Arial"/>
          <w:sz w:val="20"/>
          <w:szCs w:val="20"/>
        </w:rPr>
        <w:t xml:space="preserve"> actual&gt;.</w:t>
      </w:r>
    </w:p>
    <w:p w:rsidR="00716079" w:rsidRPr="00FA76EC" w:rsidRDefault="00716079" w:rsidP="00716079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716079" w:rsidRPr="00716079" w:rsidRDefault="00716079" w:rsidP="00716079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 xml:space="preserve">Se presenta la sumatoria del </w:t>
      </w:r>
      <w:r w:rsidRPr="00FA76EC">
        <w:rPr>
          <w:rFonts w:cs="Arial"/>
          <w:sz w:val="20"/>
          <w:szCs w:val="20"/>
        </w:rPr>
        <w:t>Saldo</w:t>
      </w:r>
      <w:r>
        <w:rPr>
          <w:rFonts w:cs="Arial"/>
          <w:sz w:val="20"/>
          <w:szCs w:val="20"/>
        </w:rPr>
        <w:t xml:space="preserve"> de envase</w:t>
      </w:r>
      <w:r>
        <w:rPr>
          <w:rFonts w:cs="Arial"/>
          <w:i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todos los clientes incluidos en el reporte.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716079">
          <w:rPr>
            <w:rStyle w:val="Hipervnculo"/>
            <w:rFonts w:cs="Arial"/>
            <w:b/>
            <w:sz w:val="20"/>
            <w:szCs w:val="20"/>
          </w:rPr>
          <w:t>pas</w:t>
        </w:r>
        <w:r w:rsidR="00716079">
          <w:rPr>
            <w:rStyle w:val="Hipervnculo"/>
            <w:rFonts w:cs="Arial"/>
            <w:b/>
            <w:sz w:val="20"/>
            <w:szCs w:val="20"/>
          </w:rPr>
          <w:t>o</w:t>
        </w:r>
        <w:r w:rsidR="00716079">
          <w:rPr>
            <w:rStyle w:val="Hipervnculo"/>
            <w:rFonts w:cs="Arial"/>
            <w:b/>
            <w:sz w:val="20"/>
            <w:szCs w:val="20"/>
          </w:rPr>
          <w:t xml:space="preserve"> 12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48200270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448200271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448200272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Pr="0073380D" w:rsidRDefault="00C956DA" w:rsidP="00A53198">
      <w:pPr>
        <w:rPr>
          <w:lang w:eastAsia="es-MX"/>
        </w:rPr>
      </w:pPr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48200273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Pr="00C956DA" w:rsidRDefault="00C956DA" w:rsidP="00C956DA">
      <w:pPr>
        <w:rPr>
          <w:lang w:val="es-MX" w:eastAsia="es-MX"/>
        </w:rPr>
      </w:pPr>
      <w:bookmarkStart w:id="40" w:name="_Toc207014958"/>
      <w:bookmarkStart w:id="41" w:name="_Toc207088193"/>
      <w:bookmarkEnd w:id="1"/>
      <w:bookmarkEnd w:id="2"/>
    </w:p>
    <w:p w:rsidR="00C956DA" w:rsidRDefault="000C224B" w:rsidP="00E4233E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2" w:name="_Toc448200274"/>
      <w:r>
        <w:t>10</w:t>
      </w:r>
      <w:r>
        <w:tab/>
      </w:r>
      <w:r w:rsidR="007F4C05">
        <w:t>Firmas de Aceptación</w:t>
      </w:r>
      <w:bookmarkEnd w:id="40"/>
      <w:bookmarkEnd w:id="41"/>
      <w:bookmarkEnd w:id="42"/>
    </w:p>
    <w:p w:rsidR="00C956DA" w:rsidRDefault="00C956DA" w:rsidP="00C956DA">
      <w:pPr>
        <w:rPr>
          <w:lang w:val="es-MX"/>
        </w:rPr>
      </w:pPr>
    </w:p>
    <w:p w:rsidR="00E4233E" w:rsidRPr="0094253D" w:rsidRDefault="00E4233E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E4233E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12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E4233E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12</w:t>
            </w:r>
            <w:r w:rsidR="00E86FF9" w:rsidRPr="0094253D">
              <w:rPr>
                <w:sz w:val="20"/>
                <w:szCs w:val="20"/>
                <w:lang w:val="es-MX"/>
              </w:rPr>
              <w:t>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E86FF9" w:rsidRPr="0094253D">
              <w:rPr>
                <w:sz w:val="20"/>
                <w:szCs w:val="20"/>
                <w:lang w:val="es-MX"/>
              </w:rPr>
              <w:t>/201</w:t>
            </w:r>
            <w:r w:rsidR="00E86FF9"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E4233E" w:rsidRDefault="00E4233E" w:rsidP="00F249AC">
            <w:pPr>
              <w:rPr>
                <w:i/>
                <w:sz w:val="20"/>
                <w:szCs w:val="20"/>
                <w:lang w:val="es-MX"/>
              </w:rPr>
            </w:pPr>
          </w:p>
          <w:p w:rsidR="00E4233E" w:rsidRDefault="00E4233E" w:rsidP="00F249AC">
            <w:pPr>
              <w:rPr>
                <w:i/>
                <w:sz w:val="20"/>
                <w:szCs w:val="20"/>
                <w:lang w:val="es-MX"/>
              </w:rPr>
            </w:pPr>
          </w:p>
          <w:p w:rsidR="00E4233E" w:rsidRPr="0094253D" w:rsidRDefault="00E4233E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E4233E" w:rsidP="00977E8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12</w:t>
            </w:r>
            <w:r w:rsidR="00977E89">
              <w:rPr>
                <w:sz w:val="20"/>
                <w:szCs w:val="20"/>
                <w:lang w:val="es-MX"/>
              </w:rPr>
              <w:t>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E86FF9" w:rsidRPr="0094253D">
              <w:rPr>
                <w:sz w:val="20"/>
                <w:szCs w:val="20"/>
                <w:lang w:val="es-MX"/>
              </w:rPr>
              <w:t>/201</w:t>
            </w:r>
            <w:r w:rsidR="00E86FF9"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E4233E" w:rsidRDefault="00E4233E" w:rsidP="000059B9">
      <w:pPr>
        <w:rPr>
          <w:lang w:val="es-MX"/>
        </w:rPr>
      </w:pPr>
    </w:p>
    <w:p w:rsidR="00E4233E" w:rsidRDefault="00E4233E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3DB" w:rsidRDefault="00B253DB" w:rsidP="00514F06">
      <w:pPr>
        <w:pStyle w:val="Ttulo1"/>
      </w:pPr>
      <w:r>
        <w:separator/>
      </w:r>
    </w:p>
  </w:endnote>
  <w:endnote w:type="continuationSeparator" w:id="0">
    <w:p w:rsidR="00B253DB" w:rsidRDefault="00B253D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C97" w:rsidRDefault="00B42C9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42C97" w:rsidRDefault="00B42C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42C97" w:rsidRPr="00596B48" w:rsidTr="00B01427">
      <w:trPr>
        <w:trHeight w:val="539"/>
      </w:trPr>
      <w:tc>
        <w:tcPr>
          <w:tcW w:w="3331" w:type="dxa"/>
        </w:tcPr>
        <w:p w:rsidR="00B42C97" w:rsidRPr="00596B48" w:rsidRDefault="00B42C97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42C97" w:rsidRPr="00B01427" w:rsidRDefault="00B42C97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B42C97" w:rsidRPr="00596B48" w:rsidRDefault="00B42C97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A24B8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A24B8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42C97" w:rsidRPr="00596B48" w:rsidRDefault="00B42C9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3DB" w:rsidRDefault="00B253DB" w:rsidP="00514F06">
      <w:pPr>
        <w:pStyle w:val="Ttulo1"/>
      </w:pPr>
      <w:r>
        <w:separator/>
      </w:r>
    </w:p>
  </w:footnote>
  <w:footnote w:type="continuationSeparator" w:id="0">
    <w:p w:rsidR="00B253DB" w:rsidRDefault="00B253D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42C97" w:rsidRPr="00375A5D" w:rsidTr="003E5D6F">
      <w:tc>
        <w:tcPr>
          <w:tcW w:w="4604" w:type="dxa"/>
        </w:tcPr>
        <w:p w:rsidR="00B42C97" w:rsidRPr="00375A5D" w:rsidRDefault="00B42C9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42C97" w:rsidRPr="00375A5D" w:rsidRDefault="00B42C97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B42C97" w:rsidRPr="00F52321" w:rsidTr="003E5D6F">
      <w:tc>
        <w:tcPr>
          <w:tcW w:w="4604" w:type="dxa"/>
        </w:tcPr>
        <w:p w:rsidR="00B42C97" w:rsidRPr="00BC0D4A" w:rsidRDefault="007F1F0B" w:rsidP="00F87B09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CUROLMOV71</w:t>
          </w:r>
          <w:r w:rsidR="00B42C97" w:rsidRPr="00C70293">
            <w:rPr>
              <w:rFonts w:ascii="Tahoma" w:hAnsi="Tahoma" w:cs="Tahoma"/>
              <w:sz w:val="20"/>
              <w:szCs w:val="20"/>
            </w:rPr>
            <w:t>_</w:t>
          </w:r>
          <w:r w:rsidR="00B42C97">
            <w:rPr>
              <w:rFonts w:ascii="Tahoma" w:hAnsi="Tahoma" w:cs="Tahoma"/>
              <w:sz w:val="20"/>
              <w:szCs w:val="20"/>
            </w:rPr>
            <w:t>Reporte</w:t>
          </w:r>
          <w:r>
            <w:rPr>
              <w:rFonts w:ascii="Tahoma" w:hAnsi="Tahoma" w:cs="Tahoma"/>
              <w:sz w:val="20"/>
              <w:szCs w:val="20"/>
            </w:rPr>
            <w:t>SaldoClienteEnvase</w:t>
          </w:r>
        </w:p>
      </w:tc>
      <w:tc>
        <w:tcPr>
          <w:tcW w:w="4893" w:type="dxa"/>
        </w:tcPr>
        <w:p w:rsidR="00B42C97" w:rsidRPr="005D520D" w:rsidRDefault="00B42C97" w:rsidP="00977E8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</w:t>
          </w:r>
          <w:r w:rsidR="00F87B09">
            <w:rPr>
              <w:rFonts w:ascii="Tahoma" w:hAnsi="Tahoma" w:cs="Tahoma"/>
              <w:sz w:val="20"/>
              <w:szCs w:val="20"/>
            </w:rPr>
            <w:t>12</w:t>
          </w:r>
          <w:r w:rsidR="00E86FF9">
            <w:rPr>
              <w:rFonts w:ascii="Tahoma" w:hAnsi="Tahoma" w:cs="Tahoma"/>
              <w:sz w:val="20"/>
              <w:szCs w:val="20"/>
            </w:rPr>
            <w:t>/04</w:t>
          </w:r>
          <w:r>
            <w:rPr>
              <w:rFonts w:ascii="Tahoma" w:hAnsi="Tahoma" w:cs="Tahoma"/>
              <w:sz w:val="20"/>
              <w:szCs w:val="20"/>
            </w:rPr>
            <w:t xml:space="preserve">/2016 </w:t>
          </w:r>
        </w:p>
      </w:tc>
    </w:tr>
  </w:tbl>
  <w:p w:rsidR="00B42C97" w:rsidRDefault="00B42C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42C97" w:rsidTr="003104A1">
      <w:trPr>
        <w:cantSplit/>
        <w:trHeight w:val="1412"/>
      </w:trPr>
      <w:tc>
        <w:tcPr>
          <w:tcW w:w="10114" w:type="dxa"/>
          <w:vAlign w:val="center"/>
        </w:tcPr>
        <w:p w:rsidR="00B42C97" w:rsidRDefault="00B42C97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42C97" w:rsidRPr="00872B53" w:rsidRDefault="00B42C97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42C97" w:rsidRDefault="00B42C9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C00E8F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2751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27A32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6F31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0CB3"/>
    <w:rsid w:val="001B100F"/>
    <w:rsid w:val="001B1A4A"/>
    <w:rsid w:val="001B254E"/>
    <w:rsid w:val="001B640E"/>
    <w:rsid w:val="001C0553"/>
    <w:rsid w:val="001C135F"/>
    <w:rsid w:val="001C21C8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537C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3F1D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0E99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26B9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A1B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56E"/>
    <w:rsid w:val="00446CD0"/>
    <w:rsid w:val="004515F5"/>
    <w:rsid w:val="0045227F"/>
    <w:rsid w:val="004524B9"/>
    <w:rsid w:val="0045371E"/>
    <w:rsid w:val="00457353"/>
    <w:rsid w:val="00461371"/>
    <w:rsid w:val="004658A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1D95"/>
    <w:rsid w:val="00483A0F"/>
    <w:rsid w:val="00485325"/>
    <w:rsid w:val="00485373"/>
    <w:rsid w:val="0049112A"/>
    <w:rsid w:val="00491B4C"/>
    <w:rsid w:val="00493C6E"/>
    <w:rsid w:val="004957BD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6D35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34C9"/>
    <w:rsid w:val="005742E9"/>
    <w:rsid w:val="0057531D"/>
    <w:rsid w:val="00580188"/>
    <w:rsid w:val="00586B01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C7C63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3EF5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82D"/>
    <w:rsid w:val="006C0E6B"/>
    <w:rsid w:val="006C21EF"/>
    <w:rsid w:val="006C27CD"/>
    <w:rsid w:val="006C4045"/>
    <w:rsid w:val="006C5969"/>
    <w:rsid w:val="006C67F2"/>
    <w:rsid w:val="006D137A"/>
    <w:rsid w:val="006D1AEA"/>
    <w:rsid w:val="006D2241"/>
    <w:rsid w:val="006D50F6"/>
    <w:rsid w:val="006D645A"/>
    <w:rsid w:val="006D72F3"/>
    <w:rsid w:val="006D7557"/>
    <w:rsid w:val="006E0AA8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A4D"/>
    <w:rsid w:val="00707BBC"/>
    <w:rsid w:val="0071000B"/>
    <w:rsid w:val="00715F48"/>
    <w:rsid w:val="00716079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6C6D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1749"/>
    <w:rsid w:val="007D2D49"/>
    <w:rsid w:val="007D345B"/>
    <w:rsid w:val="007D687F"/>
    <w:rsid w:val="007D6B46"/>
    <w:rsid w:val="007E02B4"/>
    <w:rsid w:val="007E0D17"/>
    <w:rsid w:val="007E2504"/>
    <w:rsid w:val="007E2CC4"/>
    <w:rsid w:val="007E334D"/>
    <w:rsid w:val="007E3AAF"/>
    <w:rsid w:val="007E4E4D"/>
    <w:rsid w:val="007F00E9"/>
    <w:rsid w:val="007F0C4A"/>
    <w:rsid w:val="007F1F0B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B99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98A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52B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2B86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57D0"/>
    <w:rsid w:val="00946744"/>
    <w:rsid w:val="00946D52"/>
    <w:rsid w:val="009501FD"/>
    <w:rsid w:val="00951758"/>
    <w:rsid w:val="00953BDC"/>
    <w:rsid w:val="00953BE0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77E89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0BD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1B62"/>
    <w:rsid w:val="00A31EEA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54C55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411E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D6BC0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7B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53DB"/>
    <w:rsid w:val="00B26129"/>
    <w:rsid w:val="00B300B5"/>
    <w:rsid w:val="00B3565F"/>
    <w:rsid w:val="00B37CF3"/>
    <w:rsid w:val="00B41873"/>
    <w:rsid w:val="00B41F17"/>
    <w:rsid w:val="00B42C97"/>
    <w:rsid w:val="00B43428"/>
    <w:rsid w:val="00B445CC"/>
    <w:rsid w:val="00B45B4B"/>
    <w:rsid w:val="00B45BAF"/>
    <w:rsid w:val="00B475F9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47C6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216A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3F7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46B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24B8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07AFD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032C"/>
    <w:rsid w:val="00D61135"/>
    <w:rsid w:val="00D613F4"/>
    <w:rsid w:val="00D6200D"/>
    <w:rsid w:val="00D63B38"/>
    <w:rsid w:val="00D6449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873A5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73F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4233E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6FF9"/>
    <w:rsid w:val="00E873A1"/>
    <w:rsid w:val="00E903E2"/>
    <w:rsid w:val="00E90D61"/>
    <w:rsid w:val="00E9143F"/>
    <w:rsid w:val="00E941E8"/>
    <w:rsid w:val="00E94FB2"/>
    <w:rsid w:val="00E961F2"/>
    <w:rsid w:val="00EA19F8"/>
    <w:rsid w:val="00EA434D"/>
    <w:rsid w:val="00EA443E"/>
    <w:rsid w:val="00EA6C59"/>
    <w:rsid w:val="00EA7B1A"/>
    <w:rsid w:val="00EB00D7"/>
    <w:rsid w:val="00EB128A"/>
    <w:rsid w:val="00EB154D"/>
    <w:rsid w:val="00EB1A2F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8D"/>
    <w:rsid w:val="00F802E5"/>
    <w:rsid w:val="00F84052"/>
    <w:rsid w:val="00F87051"/>
    <w:rsid w:val="00F87B09"/>
    <w:rsid w:val="00F87C05"/>
    <w:rsid w:val="00F906D0"/>
    <w:rsid w:val="00F91A17"/>
    <w:rsid w:val="00F94849"/>
    <w:rsid w:val="00FA0441"/>
    <w:rsid w:val="00FA1BA7"/>
    <w:rsid w:val="00FA3494"/>
    <w:rsid w:val="00FA5974"/>
    <w:rsid w:val="00FA72C4"/>
    <w:rsid w:val="00FA76EC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56AD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C266B-A7D5-4C2C-A3DF-9E6ABDFC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73</TotalTime>
  <Pages>7</Pages>
  <Words>1332</Words>
  <Characters>7329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8644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4</cp:revision>
  <cp:lastPrinted>2008-09-11T21:09:00Z</cp:lastPrinted>
  <dcterms:created xsi:type="dcterms:W3CDTF">2016-04-12T08:15:00Z</dcterms:created>
  <dcterms:modified xsi:type="dcterms:W3CDTF">2016-04-12T09:55:00Z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