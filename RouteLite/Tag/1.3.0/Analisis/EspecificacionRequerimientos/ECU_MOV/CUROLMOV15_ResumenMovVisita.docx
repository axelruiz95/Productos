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1C547E">
        <w:rPr>
          <w:szCs w:val="36"/>
          <w:lang w:val="es-MX"/>
        </w:rPr>
        <w:t xml:space="preserve">Resumen de Movimientos de la Visita </w:t>
      </w:r>
      <w:r w:rsidR="00707B68">
        <w:rPr>
          <w:szCs w:val="36"/>
          <w:lang w:val="es-MX"/>
        </w:rPr>
        <w:t>- CUROLMOV1</w:t>
      </w:r>
      <w:r w:rsidR="001C547E">
        <w:rPr>
          <w:szCs w:val="36"/>
          <w:lang w:val="es-MX"/>
        </w:rPr>
        <w:t>5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1C547E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16/04</w:t>
            </w:r>
            <w:r w:rsidR="00265973" w:rsidRPr="00C807AE">
              <w:rPr>
                <w:iCs/>
              </w:rPr>
              <w:t>/201</w:t>
            </w:r>
            <w:r>
              <w:rPr>
                <w:iCs/>
              </w:rPr>
              <w:t>1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1C547E">
              <w:t xml:space="preserve">Resumen de Movimientos de la Visita para </w:t>
            </w:r>
            <w:r w:rsidRPr="00C807AE">
              <w:t xml:space="preserve">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7948BC" w:rsidRPr="001C547E" w:rsidRDefault="00265973" w:rsidP="001C547E">
            <w:pPr>
              <w:pStyle w:val="Tabletext"/>
            </w:pPr>
            <w:r w:rsidRPr="00C807AE">
              <w:t xml:space="preserve">Folio CAI </w:t>
            </w:r>
            <w:r w:rsidR="001C547E">
              <w:t xml:space="preserve">: </w:t>
            </w:r>
            <w:r w:rsidRPr="00C807AE">
              <w:t>000</w:t>
            </w:r>
            <w:r w:rsidR="0036177E">
              <w:t xml:space="preserve"> </w:t>
            </w:r>
            <w:r w:rsidR="001C547E">
              <w:t>2011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2641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23890011" w:history="1">
        <w:r w:rsidR="00D26417" w:rsidRPr="00D8425A">
          <w:rPr>
            <w:rStyle w:val="Hipervnculo"/>
            <w:lang w:eastAsia="en-US"/>
          </w:rPr>
          <w:t>Resumen de Movimientos de la Visita - CUROLMOV15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_Toc323890011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4</w:t>
        </w:r>
        <w:r w:rsidR="00D26417">
          <w:rPr>
            <w:webHidden/>
          </w:rPr>
          <w:fldChar w:fldCharType="end"/>
        </w:r>
      </w:hyperlink>
    </w:p>
    <w:p w:rsidR="00D26417" w:rsidRDefault="004D44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3890012" w:history="1">
        <w:r w:rsidR="00D26417" w:rsidRPr="00D8425A">
          <w:rPr>
            <w:rStyle w:val="Hipervnculo"/>
          </w:rPr>
          <w:t>1</w:t>
        </w:r>
        <w:r w:rsidR="00D264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</w:rPr>
          <w:t>Introducción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_Toc323890012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4</w:t>
        </w:r>
        <w:r w:rsidR="00D26417">
          <w:rPr>
            <w:webHidden/>
          </w:rPr>
          <w:fldChar w:fldCharType="end"/>
        </w:r>
      </w:hyperlink>
    </w:p>
    <w:p w:rsidR="00D26417" w:rsidRDefault="004D44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3890013" w:history="1">
        <w:r w:rsidR="00D26417" w:rsidRPr="00D8425A">
          <w:rPr>
            <w:rStyle w:val="Hipervnculo"/>
          </w:rPr>
          <w:t>2</w:t>
        </w:r>
        <w:r w:rsidR="00D264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</w:rPr>
          <w:t xml:space="preserve">Caso de uso: </w:t>
        </w:r>
        <w:r w:rsidR="00D26417" w:rsidRPr="00D8425A">
          <w:rPr>
            <w:rStyle w:val="Hipervnculo"/>
            <w:lang w:eastAsia="en-US"/>
          </w:rPr>
          <w:t>Resumen de Movimientos de la Visita - CUROLMOV15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_Toc323890013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4</w:t>
        </w:r>
        <w:r w:rsidR="00D26417">
          <w:rPr>
            <w:webHidden/>
          </w:rPr>
          <w:fldChar w:fldCharType="end"/>
        </w:r>
      </w:hyperlink>
    </w:p>
    <w:p w:rsidR="00D26417" w:rsidRDefault="004D44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3890014" w:history="1">
        <w:r w:rsidR="00D26417" w:rsidRPr="00D8425A">
          <w:rPr>
            <w:rStyle w:val="Hipervnculo"/>
            <w:rFonts w:cs="Arial"/>
            <w:noProof/>
            <w:lang w:val="es-MX"/>
          </w:rPr>
          <w:t>2.1</w:t>
        </w:r>
        <w:r w:rsidR="00D264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rFonts w:cs="Arial"/>
            <w:noProof/>
            <w:lang w:val="es-MX"/>
          </w:rPr>
          <w:t>Descripción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_Toc323890014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4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3890015" w:history="1">
        <w:r w:rsidR="00D26417" w:rsidRPr="00D8425A">
          <w:rPr>
            <w:rStyle w:val="Hipervnculo"/>
          </w:rPr>
          <w:t>3</w:t>
        </w:r>
        <w:r w:rsidR="00D264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</w:rPr>
          <w:t>Diagrama de Casos de Uso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_Toc323890015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4</w:t>
        </w:r>
        <w:r w:rsidR="00D26417">
          <w:rPr>
            <w:webHidden/>
          </w:rPr>
          <w:fldChar w:fldCharType="end"/>
        </w:r>
      </w:hyperlink>
    </w:p>
    <w:p w:rsidR="00D26417" w:rsidRDefault="004D44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3890016" w:history="1">
        <w:r w:rsidR="00D26417" w:rsidRPr="00D8425A">
          <w:rPr>
            <w:rStyle w:val="Hipervnculo"/>
          </w:rPr>
          <w:t>4</w:t>
        </w:r>
        <w:r w:rsidR="00D264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</w:rPr>
          <w:t>Precondiciones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_Toc323890016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4</w:t>
        </w:r>
        <w:r w:rsidR="00D26417">
          <w:rPr>
            <w:webHidden/>
          </w:rPr>
          <w:fldChar w:fldCharType="end"/>
        </w:r>
      </w:hyperlink>
    </w:p>
    <w:p w:rsidR="00D26417" w:rsidRDefault="004D44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3890017" w:history="1">
        <w:r w:rsidR="00D26417" w:rsidRPr="00D8425A">
          <w:rPr>
            <w:rStyle w:val="Hipervnculo"/>
            <w:rFonts w:cs="Arial"/>
            <w:noProof/>
            <w:lang w:val="es-MX"/>
          </w:rPr>
          <w:t>4.1</w:t>
        </w:r>
        <w:r w:rsidR="00D264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rFonts w:cs="Arial"/>
            <w:noProof/>
            <w:lang w:val="es-MX"/>
          </w:rPr>
          <w:t>Actores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_Toc323890017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4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3890018" w:history="1">
        <w:r w:rsidR="00D26417" w:rsidRPr="00D8425A">
          <w:rPr>
            <w:rStyle w:val="Hipervnculo"/>
            <w:rFonts w:cs="Arial"/>
            <w:noProof/>
            <w:lang w:val="es-MX"/>
          </w:rPr>
          <w:t>4.2</w:t>
        </w:r>
        <w:r w:rsidR="00D264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rFonts w:cs="Arial"/>
            <w:noProof/>
            <w:lang w:val="es-MX"/>
          </w:rPr>
          <w:t>Generales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_Toc323890018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4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3890019" w:history="1">
        <w:r w:rsidR="00D26417" w:rsidRPr="00D8425A">
          <w:rPr>
            <w:rStyle w:val="Hipervnculo"/>
            <w:rFonts w:cs="Arial"/>
            <w:noProof/>
            <w:lang w:val="es-MX"/>
          </w:rPr>
          <w:t>4.3</w:t>
        </w:r>
        <w:r w:rsidR="00D264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rFonts w:cs="Arial"/>
            <w:noProof/>
            <w:lang w:val="es-MX"/>
          </w:rPr>
          <w:t>Parámetros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_Toc323890019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5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3890020" w:history="1">
        <w:r w:rsidR="00D26417" w:rsidRPr="00D8425A">
          <w:rPr>
            <w:rStyle w:val="Hipervnculo"/>
          </w:rPr>
          <w:t>5</w:t>
        </w:r>
        <w:r w:rsidR="00D264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</w:rPr>
          <w:t>Flujo de eventos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_Toc323890020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5</w:t>
        </w:r>
        <w:r w:rsidR="00D26417">
          <w:rPr>
            <w:webHidden/>
          </w:rPr>
          <w:fldChar w:fldCharType="end"/>
        </w:r>
      </w:hyperlink>
    </w:p>
    <w:p w:rsidR="00D26417" w:rsidRDefault="004D44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3890021" w:history="1">
        <w:r w:rsidR="00D26417" w:rsidRPr="00D8425A">
          <w:rPr>
            <w:rStyle w:val="Hipervnculo"/>
            <w:rFonts w:cs="Arial"/>
            <w:noProof/>
            <w:lang w:val="es-MX"/>
          </w:rPr>
          <w:t>5.1</w:t>
        </w:r>
        <w:r w:rsidR="00D264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rFonts w:cs="Arial"/>
            <w:noProof/>
            <w:lang w:val="es-MX"/>
          </w:rPr>
          <w:t>Flujo básico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_Toc323890021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5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3890022" w:history="1">
        <w:r w:rsidR="00D26417" w:rsidRPr="00D8425A">
          <w:rPr>
            <w:rStyle w:val="Hipervnculo"/>
            <w:rFonts w:cs="Arial"/>
            <w:noProof/>
            <w:lang w:val="es-MX"/>
          </w:rPr>
          <w:t>5.2</w:t>
        </w:r>
        <w:r w:rsidR="00D264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rFonts w:cs="Arial"/>
            <w:noProof/>
            <w:lang w:val="es-MX"/>
          </w:rPr>
          <w:t>Flujos alternos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_Toc323890022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5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3890023" w:history="1">
        <w:r w:rsidR="00D26417" w:rsidRPr="00D8425A">
          <w:rPr>
            <w:rStyle w:val="Hipervnculo"/>
            <w:noProof/>
            <w:lang w:val="es-MX"/>
          </w:rPr>
          <w:t>5.2.1</w:t>
        </w:r>
        <w:r w:rsidR="00D264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noProof/>
            <w:lang w:val="es-MX"/>
          </w:rPr>
          <w:t>Opcionales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_Toc323890023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5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3890024" w:history="1">
        <w:r w:rsidR="00D26417" w:rsidRPr="00D8425A">
          <w:rPr>
            <w:rStyle w:val="Hipervnculo"/>
            <w:noProof/>
            <w:lang w:val="es-MX"/>
          </w:rPr>
          <w:t>5.2.2</w:t>
        </w:r>
        <w:r w:rsidR="00D264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noProof/>
            <w:lang w:val="es-MX"/>
          </w:rPr>
          <w:t>Generales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_Toc323890024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18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3890025" w:history="1">
        <w:r w:rsidR="00D26417" w:rsidRPr="00D8425A">
          <w:rPr>
            <w:rStyle w:val="Hipervnculo"/>
            <w:noProof/>
            <w:lang w:val="es-MX"/>
          </w:rPr>
          <w:t>5.2.3</w:t>
        </w:r>
        <w:r w:rsidR="00D264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noProof/>
            <w:lang w:val="es-MX"/>
          </w:rPr>
          <w:t>Extraordinarios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_Toc323890025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18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3890026" w:history="1">
        <w:r w:rsidR="00D26417" w:rsidRPr="00D8425A">
          <w:rPr>
            <w:rStyle w:val="Hipervnculo"/>
            <w:noProof/>
            <w:lang w:val="es-MX"/>
          </w:rPr>
          <w:t>5.2.4</w:t>
        </w:r>
        <w:r w:rsidR="00D264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noProof/>
            <w:lang w:val="es-MX"/>
          </w:rPr>
          <w:t>De excepción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_Toc323890026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18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3890027" w:history="1">
        <w:r w:rsidR="00D26417" w:rsidRPr="00D8425A">
          <w:rPr>
            <w:rStyle w:val="Hipervnculo"/>
            <w:noProof/>
            <w:lang w:val="es-MX"/>
          </w:rPr>
          <w:t>5.2.5</w:t>
        </w:r>
        <w:r w:rsidR="00D264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  <w:noProof/>
            <w:lang w:val="es-MX"/>
          </w:rPr>
          <w:t>De Validación</w:t>
        </w:r>
        <w:r w:rsidR="00D26417">
          <w:rPr>
            <w:noProof/>
            <w:webHidden/>
          </w:rPr>
          <w:tab/>
        </w:r>
        <w:r w:rsidR="00D26417">
          <w:rPr>
            <w:noProof/>
            <w:webHidden/>
          </w:rPr>
          <w:fldChar w:fldCharType="begin"/>
        </w:r>
        <w:r w:rsidR="00D26417">
          <w:rPr>
            <w:noProof/>
            <w:webHidden/>
          </w:rPr>
          <w:instrText xml:space="preserve"> PAGEREF _Toc323890027 \h </w:instrText>
        </w:r>
        <w:r w:rsidR="00D26417">
          <w:rPr>
            <w:noProof/>
            <w:webHidden/>
          </w:rPr>
        </w:r>
        <w:r w:rsidR="00D26417">
          <w:rPr>
            <w:noProof/>
            <w:webHidden/>
          </w:rPr>
          <w:fldChar w:fldCharType="separate"/>
        </w:r>
        <w:r w:rsidR="00D26417">
          <w:rPr>
            <w:noProof/>
            <w:webHidden/>
          </w:rPr>
          <w:t>19</w:t>
        </w:r>
        <w:r w:rsidR="00D26417">
          <w:rPr>
            <w:noProof/>
            <w:webHidden/>
          </w:rPr>
          <w:fldChar w:fldCharType="end"/>
        </w:r>
      </w:hyperlink>
    </w:p>
    <w:p w:rsidR="00D26417" w:rsidRDefault="004D44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3890028" w:history="1">
        <w:r w:rsidR="00D26417" w:rsidRPr="00D8425A">
          <w:rPr>
            <w:rStyle w:val="Hipervnculo"/>
          </w:rPr>
          <w:t>6</w:t>
        </w:r>
        <w:r w:rsidR="00D264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</w:rPr>
          <w:t>Poscondiciones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_Toc323890028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19</w:t>
        </w:r>
        <w:r w:rsidR="00D26417">
          <w:rPr>
            <w:webHidden/>
          </w:rPr>
          <w:fldChar w:fldCharType="end"/>
        </w:r>
      </w:hyperlink>
    </w:p>
    <w:p w:rsidR="00D26417" w:rsidRDefault="004D44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3890029" w:history="1">
        <w:r w:rsidR="00D26417" w:rsidRPr="00D8425A">
          <w:rPr>
            <w:rStyle w:val="Hipervnculo"/>
          </w:rPr>
          <w:t>7</w:t>
        </w:r>
        <w:r w:rsidR="00D264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</w:rPr>
          <w:t>Anexos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_Toc323890029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19</w:t>
        </w:r>
        <w:r w:rsidR="00D26417">
          <w:rPr>
            <w:webHidden/>
          </w:rPr>
          <w:fldChar w:fldCharType="end"/>
        </w:r>
      </w:hyperlink>
    </w:p>
    <w:p w:rsidR="00D26417" w:rsidRDefault="004D44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3890030" w:history="1">
        <w:r w:rsidR="00D26417" w:rsidRPr="00D8425A">
          <w:rPr>
            <w:rStyle w:val="Hipervnculo"/>
          </w:rPr>
          <w:t>8</w:t>
        </w:r>
        <w:r w:rsidR="00D264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</w:rPr>
          <w:t>Diagramas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_Toc323890030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19</w:t>
        </w:r>
        <w:r w:rsidR="00D26417">
          <w:rPr>
            <w:webHidden/>
          </w:rPr>
          <w:fldChar w:fldCharType="end"/>
        </w:r>
      </w:hyperlink>
    </w:p>
    <w:p w:rsidR="00D26417" w:rsidRDefault="004D44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3890031" w:history="1">
        <w:r w:rsidR="00D26417" w:rsidRPr="00D8425A">
          <w:rPr>
            <w:rStyle w:val="Hipervnculo"/>
          </w:rPr>
          <w:t>9</w:t>
        </w:r>
        <w:r w:rsidR="00D264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</w:rPr>
          <w:t>Propuesta de Pantallas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_Toc323890031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19</w:t>
        </w:r>
        <w:r w:rsidR="00D26417">
          <w:rPr>
            <w:webHidden/>
          </w:rPr>
          <w:fldChar w:fldCharType="end"/>
        </w:r>
      </w:hyperlink>
    </w:p>
    <w:p w:rsidR="00D26417" w:rsidRDefault="004D44E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3890032" w:history="1">
        <w:r w:rsidR="00D26417" w:rsidRPr="00D8425A">
          <w:rPr>
            <w:rStyle w:val="Hipervnculo"/>
          </w:rPr>
          <w:t>10</w:t>
        </w:r>
        <w:r w:rsidR="00D264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26417" w:rsidRPr="00D8425A">
          <w:rPr>
            <w:rStyle w:val="Hipervnculo"/>
          </w:rPr>
          <w:t>Firmas de Aceptación</w:t>
        </w:r>
        <w:r w:rsidR="00D26417">
          <w:rPr>
            <w:webHidden/>
          </w:rPr>
          <w:tab/>
        </w:r>
        <w:r w:rsidR="00D26417">
          <w:rPr>
            <w:webHidden/>
          </w:rPr>
          <w:fldChar w:fldCharType="begin"/>
        </w:r>
        <w:r w:rsidR="00D26417">
          <w:rPr>
            <w:webHidden/>
          </w:rPr>
          <w:instrText xml:space="preserve"> PAGEREF _Toc323890032 \h </w:instrText>
        </w:r>
        <w:r w:rsidR="00D26417">
          <w:rPr>
            <w:webHidden/>
          </w:rPr>
        </w:r>
        <w:r w:rsidR="00D26417">
          <w:rPr>
            <w:webHidden/>
          </w:rPr>
          <w:fldChar w:fldCharType="separate"/>
        </w:r>
        <w:r w:rsidR="00D26417">
          <w:rPr>
            <w:webHidden/>
          </w:rPr>
          <w:t>19</w:t>
        </w:r>
        <w:r w:rsidR="00D26417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4D44ED">
        <w:lastRenderedPageBreak/>
        <w:fldChar w:fldCharType="begin"/>
      </w:r>
      <w:r w:rsidR="004D44ED">
        <w:instrText xml:space="preserve"> TITLE   \* MERGEFORMAT </w:instrText>
      </w:r>
      <w:r w:rsidR="004D44ED">
        <w:fldChar w:fldCharType="separate"/>
      </w:r>
      <w:bookmarkStart w:id="2" w:name="_Toc323890011"/>
      <w:r w:rsidR="001C547E">
        <w:rPr>
          <w:lang w:eastAsia="en-US"/>
        </w:rPr>
        <w:t>Resumen de Movimientos de la Visita</w:t>
      </w:r>
      <w:r w:rsidR="00DA1805" w:rsidRPr="00DA1805">
        <w:rPr>
          <w:lang w:eastAsia="en-US"/>
        </w:rPr>
        <w:t xml:space="preserve"> - CUROLMOV</w:t>
      </w:r>
      <w:r w:rsidR="0048659E">
        <w:rPr>
          <w:lang w:eastAsia="en-US"/>
        </w:rPr>
        <w:t>1</w:t>
      </w:r>
      <w:r w:rsidR="004D44ED">
        <w:rPr>
          <w:lang w:eastAsia="en-US"/>
        </w:rPr>
        <w:fldChar w:fldCharType="end"/>
      </w:r>
      <w:r w:rsidR="00CD0011">
        <w:rPr>
          <w:lang w:eastAsia="en-US"/>
        </w:rPr>
        <w:t>5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23890012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23890013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CD0011">
        <w:rPr>
          <w:lang w:eastAsia="en-US"/>
        </w:rPr>
        <w:t>Resumen de Movimientos de la Visita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</w:t>
      </w:r>
      <w:r w:rsidR="00F55587" w:rsidRPr="00DA1805">
        <w:rPr>
          <w:lang w:eastAsia="en-US"/>
        </w:rPr>
        <w:fldChar w:fldCharType="end"/>
      </w:r>
      <w:r w:rsidR="00CD0011">
        <w:rPr>
          <w:lang w:eastAsia="en-US"/>
        </w:rPr>
        <w:t>5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23890014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Pr="00CD0011" w:rsidRDefault="00CD0011" w:rsidP="00481C4A">
      <w:pPr>
        <w:rPr>
          <w:rFonts w:cs="Arial"/>
          <w:iCs/>
          <w:sz w:val="20"/>
          <w:lang w:val="es-MX"/>
        </w:rPr>
      </w:pPr>
      <w:r>
        <w:rPr>
          <w:rFonts w:cs="Arial"/>
          <w:color w:val="000000"/>
          <w:sz w:val="20"/>
          <w:szCs w:val="20"/>
        </w:rPr>
        <w:t>Permite</w:t>
      </w:r>
      <w:r w:rsidRPr="00CD0011">
        <w:rPr>
          <w:rFonts w:cs="Arial"/>
          <w:color w:val="000000"/>
          <w:sz w:val="20"/>
          <w:szCs w:val="20"/>
        </w:rPr>
        <w:t xml:space="preserve"> al actor visualizar cada una de las transacciones realizadas durante la visita, estas estarán agrupadas por el tipo y se presentarán en primera instancia solo de manera general, pudiendo expandir cada transacción y ver su detalle, de la misma manera existirá una sección de Cobranza y un botón de Imprimir que permitirá realizar la impresión de manera general o detallada</w:t>
      </w:r>
      <w:r w:rsidR="0048659E" w:rsidRPr="00CD0011">
        <w:rPr>
          <w:rFonts w:cs="Arial"/>
          <w:iCs/>
          <w:sz w:val="20"/>
          <w:lang w:val="es-MX"/>
        </w:rPr>
        <w:t>.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23890015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8243C5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3235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2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23890016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23890017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23890018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C57381" w:rsidRDefault="008243C5" w:rsidP="00C57381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visita al cliente seleccionado.</w:t>
      </w:r>
    </w:p>
    <w:p w:rsidR="003A4B7E" w:rsidRDefault="003A4B7E" w:rsidP="00C57381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movimiento relacionado al cliente.</w:t>
      </w:r>
    </w:p>
    <w:p w:rsidR="008243C5" w:rsidRPr="00102BC2" w:rsidRDefault="008243C5" w:rsidP="00102BC2">
      <w:pPr>
        <w:rPr>
          <w:sz w:val="20"/>
          <w:szCs w:val="20"/>
          <w:lang w:val="es-MX" w:eastAsia="en-US"/>
        </w:rPr>
      </w:pPr>
    </w:p>
    <w:p w:rsidR="00C57381" w:rsidRPr="00C57381" w:rsidRDefault="00C57381" w:rsidP="00F6240D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23890019"/>
      <w:r>
        <w:rPr>
          <w:rFonts w:cs="Arial"/>
          <w:lang w:val="es-MX"/>
        </w:rPr>
        <w:t>Parámetros</w:t>
      </w:r>
      <w:bookmarkEnd w:id="14"/>
    </w:p>
    <w:p w:rsidR="006A5551" w:rsidRDefault="00E3154C" w:rsidP="00CD0011">
      <w:pPr>
        <w:pStyle w:val="Prrafodelista"/>
        <w:numPr>
          <w:ilvl w:val="0"/>
          <w:numId w:val="21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ResumenMovimientos</w:t>
      </w:r>
      <w:proofErr w:type="spellEnd"/>
    </w:p>
    <w:p w:rsidR="00AB5F84" w:rsidRDefault="00AB5F84" w:rsidP="00AB5F84">
      <w:pPr>
        <w:pStyle w:val="Prrafodelista"/>
        <w:numPr>
          <w:ilvl w:val="1"/>
          <w:numId w:val="21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ClaveCliente</w:t>
      </w:r>
      <w:proofErr w:type="spellEnd"/>
    </w:p>
    <w:p w:rsidR="00AB5F84" w:rsidRDefault="00AB5F84" w:rsidP="00AB5F84">
      <w:pPr>
        <w:pStyle w:val="Prrafodelista"/>
        <w:numPr>
          <w:ilvl w:val="1"/>
          <w:numId w:val="21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ClaveVisita</w:t>
      </w:r>
      <w:proofErr w:type="spellEnd"/>
    </w:p>
    <w:p w:rsidR="00D86F77" w:rsidRPr="007927B6" w:rsidRDefault="00D86F77" w:rsidP="007927B6">
      <w:pPr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23890020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23890021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7B672A" w:rsidRDefault="004D44ED" w:rsidP="00AE678D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hyperlink r:id="rId10" w:history="1">
        <w:r w:rsidR="00E3154C" w:rsidRPr="00D86F77">
          <w:rPr>
            <w:rStyle w:val="Hipervnculo"/>
            <w:b/>
            <w:sz w:val="20"/>
            <w:szCs w:val="20"/>
            <w:lang w:val="es-MX"/>
          </w:rPr>
          <w:t>Mantenimiento de Visitas en la Terminal – CUROLMOV12</w:t>
        </w:r>
      </w:hyperlink>
    </w:p>
    <w:p w:rsidR="00D86F77" w:rsidRPr="00D86F77" w:rsidRDefault="00D86F77" w:rsidP="00D86F77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 parámetros:</w:t>
      </w:r>
    </w:p>
    <w:p w:rsidR="00D86F77" w:rsidRPr="00D86F77" w:rsidRDefault="00D86F77" w:rsidP="00D86F77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ResumenMovimientos</w:t>
      </w:r>
      <w:proofErr w:type="spellEnd"/>
    </w:p>
    <w:p w:rsidR="00D86F77" w:rsidRPr="00D86F77" w:rsidRDefault="00D86F77" w:rsidP="00D86F77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ResumenMovimientos</w:t>
      </w:r>
      <w:proofErr w:type="spellEnd"/>
      <w:r>
        <w:rPr>
          <w:sz w:val="20"/>
          <w:szCs w:val="20"/>
          <w:lang w:val="es-MX"/>
        </w:rPr>
        <w:t xml:space="preserve"> = Verdadero&gt;</w:t>
      </w:r>
    </w:p>
    <w:p w:rsidR="00D86F77" w:rsidRPr="007654AB" w:rsidRDefault="00D86F77" w:rsidP="00D86F77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1" w:name="AO01_r"/>
      <w:bookmarkEnd w:id="21"/>
      <w:r w:rsidR="00F3587B">
        <w:rPr>
          <w:b/>
          <w:sz w:val="20"/>
          <w:szCs w:val="20"/>
          <w:lang w:val="es-MX"/>
        </w:rPr>
        <w:fldChar w:fldCharType="begin"/>
      </w:r>
      <w:r w:rsidR="00F3587B">
        <w:rPr>
          <w:b/>
          <w:sz w:val="20"/>
          <w:szCs w:val="20"/>
          <w:lang w:val="es-MX"/>
        </w:rPr>
        <w:instrText xml:space="preserve"> HYPERLINK  \l "AO01" </w:instrText>
      </w:r>
      <w:r w:rsidR="00F3587B">
        <w:rPr>
          <w:b/>
          <w:sz w:val="20"/>
          <w:szCs w:val="20"/>
          <w:lang w:val="es-MX"/>
        </w:rPr>
        <w:fldChar w:fldCharType="separate"/>
      </w:r>
      <w:r w:rsidRPr="00F3587B">
        <w:rPr>
          <w:rStyle w:val="Hipervnculo"/>
          <w:b/>
          <w:sz w:val="20"/>
          <w:szCs w:val="20"/>
          <w:lang w:val="es-MX"/>
        </w:rPr>
        <w:t>AO01 Mostrar Resumen de Movimientos en la Visita</w:t>
      </w:r>
      <w:r w:rsidR="00F3587B">
        <w:rPr>
          <w:b/>
          <w:sz w:val="20"/>
          <w:szCs w:val="20"/>
          <w:lang w:val="es-MX"/>
        </w:rPr>
        <w:fldChar w:fldCharType="end"/>
      </w:r>
      <w:r>
        <w:rPr>
          <w:sz w:val="20"/>
          <w:szCs w:val="20"/>
          <w:lang w:val="es-MX"/>
        </w:rPr>
        <w:t>.</w:t>
      </w:r>
    </w:p>
    <w:p w:rsidR="008719D0" w:rsidRPr="00134A60" w:rsidRDefault="008719D0" w:rsidP="008719D0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 el actor selecciona la opción </w:t>
      </w:r>
      <w:r w:rsidRPr="008719D0">
        <w:rPr>
          <w:b/>
          <w:sz w:val="20"/>
          <w:szCs w:val="20"/>
          <w:lang w:val="es-MX"/>
        </w:rPr>
        <w:t>Regresar</w:t>
      </w:r>
      <w:r>
        <w:rPr>
          <w:sz w:val="20"/>
          <w:szCs w:val="20"/>
          <w:lang w:val="es-MX"/>
        </w:rPr>
        <w:t>&gt;</w:t>
      </w:r>
    </w:p>
    <w:p w:rsidR="00134A60" w:rsidRDefault="00134A60" w:rsidP="00134A60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general </w:t>
      </w:r>
      <w:bookmarkStart w:id="22" w:name="AG01_r"/>
      <w:bookmarkEnd w:id="22"/>
      <w:r w:rsidR="00930E24">
        <w:rPr>
          <w:b/>
          <w:sz w:val="20"/>
          <w:szCs w:val="20"/>
          <w:lang w:val="es-MX"/>
        </w:rPr>
        <w:fldChar w:fldCharType="begin"/>
      </w:r>
      <w:r w:rsidR="00930E24">
        <w:rPr>
          <w:b/>
          <w:sz w:val="20"/>
          <w:szCs w:val="20"/>
          <w:lang w:val="es-MX"/>
        </w:rPr>
        <w:instrText xml:space="preserve"> HYPERLINK  \l "AG01" </w:instrText>
      </w:r>
      <w:r w:rsidR="00930E24">
        <w:rPr>
          <w:b/>
          <w:sz w:val="20"/>
          <w:szCs w:val="20"/>
          <w:lang w:val="es-MX"/>
        </w:rPr>
        <w:fldChar w:fldCharType="separate"/>
      </w:r>
      <w:r w:rsidRPr="00930E24">
        <w:rPr>
          <w:rStyle w:val="Hipervnculo"/>
          <w:b/>
          <w:sz w:val="20"/>
          <w:szCs w:val="20"/>
          <w:lang w:val="es-MX"/>
        </w:rPr>
        <w:t>AG01 Regresar</w:t>
      </w:r>
      <w:r w:rsidR="00930E24">
        <w:rPr>
          <w:b/>
          <w:sz w:val="20"/>
          <w:szCs w:val="20"/>
          <w:lang w:val="es-MX"/>
        </w:rPr>
        <w:fldChar w:fldCharType="end"/>
      </w:r>
    </w:p>
    <w:p w:rsidR="00707B68" w:rsidRPr="00AE678D" w:rsidRDefault="00707B68" w:rsidP="00707B68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3" w:name="Paso_9"/>
      <w:bookmarkEnd w:id="23"/>
      <w:r>
        <w:rPr>
          <w:sz w:val="20"/>
          <w:szCs w:val="20"/>
          <w:lang w:val="es-MX"/>
        </w:rPr>
        <w:t>Finaliza el caso de uso.</w:t>
      </w:r>
    </w:p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4" w:name="_Toc52616586"/>
      <w:bookmarkStart w:id="25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23890022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323890023"/>
      <w:r w:rsidRPr="00CA7A7F">
        <w:rPr>
          <w:lang w:val="es-MX"/>
        </w:rPr>
        <w:t>Opcionales</w:t>
      </w:r>
      <w:bookmarkEnd w:id="27"/>
      <w:bookmarkEnd w:id="28"/>
    </w:p>
    <w:p w:rsidR="000E5EEC" w:rsidRPr="009211BA" w:rsidRDefault="000E5EEC" w:rsidP="000E5EEC">
      <w:pPr>
        <w:rPr>
          <w:lang w:val="es-MX"/>
        </w:rPr>
      </w:pPr>
    </w:p>
    <w:bookmarkStart w:id="29" w:name="AO01"/>
    <w:bookmarkEnd w:id="29"/>
    <w:p w:rsidR="000E5EEC" w:rsidRPr="00F3587B" w:rsidRDefault="000E5EEC" w:rsidP="000E5EEC">
      <w:pPr>
        <w:pStyle w:val="Ttulo4"/>
        <w:tabs>
          <w:tab w:val="left" w:pos="993"/>
          <w:tab w:val="left" w:pos="4536"/>
        </w:tabs>
        <w:jc w:val="left"/>
        <w:rPr>
          <w:rStyle w:val="Hipervnculo"/>
          <w:bCs w:val="0"/>
          <w:szCs w:val="20"/>
          <w:lang w:val="es-MX"/>
        </w:rPr>
      </w:pPr>
      <w:r w:rsidRPr="000E5EEC">
        <w:rPr>
          <w:lang w:val="es-MX"/>
        </w:rPr>
        <w:fldChar w:fldCharType="begin"/>
      </w:r>
      <w:r w:rsidR="00F3587B">
        <w:rPr>
          <w:lang w:val="es-MX"/>
        </w:rPr>
        <w:instrText>HYPERLINK  \l "AO01_r"</w:instrText>
      </w:r>
      <w:r w:rsidRPr="000E5EEC">
        <w:rPr>
          <w:lang w:val="es-MX"/>
        </w:rPr>
        <w:fldChar w:fldCharType="separate"/>
      </w:r>
      <w:r w:rsidRPr="00F3587B">
        <w:rPr>
          <w:rStyle w:val="Hipervnculo"/>
          <w:bCs w:val="0"/>
          <w:szCs w:val="20"/>
          <w:lang w:val="es-MX"/>
        </w:rPr>
        <w:t>AO01 Mostrar Resumen de Movimientos en la Visita</w:t>
      </w:r>
    </w:p>
    <w:p w:rsidR="002A70CE" w:rsidRDefault="000E5EEC" w:rsidP="002A70CE">
      <w:pPr>
        <w:pStyle w:val="Prrafodelista"/>
        <w:numPr>
          <w:ilvl w:val="0"/>
          <w:numId w:val="23"/>
        </w:numPr>
        <w:rPr>
          <w:sz w:val="20"/>
          <w:lang w:val="es-MX"/>
        </w:rPr>
      </w:pPr>
      <w:r w:rsidRPr="000E5EEC">
        <w:rPr>
          <w:lang w:val="es-MX"/>
        </w:rPr>
        <w:fldChar w:fldCharType="end"/>
      </w:r>
      <w:r w:rsidR="002A70CE" w:rsidRPr="002A70CE">
        <w:rPr>
          <w:sz w:val="20"/>
          <w:lang w:val="es-MX"/>
        </w:rPr>
        <w:t xml:space="preserve"> </w:t>
      </w:r>
      <w:r w:rsidR="002A70CE">
        <w:rPr>
          <w:sz w:val="20"/>
          <w:lang w:val="es-MX"/>
        </w:rPr>
        <w:t>El sistema obtiene de sesión la siguiente información:</w:t>
      </w:r>
    </w:p>
    <w:p w:rsidR="002A70CE" w:rsidRDefault="002A70CE" w:rsidP="002A70CE">
      <w:pPr>
        <w:pStyle w:val="Prrafodelista"/>
        <w:numPr>
          <w:ilvl w:val="1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ResumenMovimientos</w:t>
      </w:r>
      <w:proofErr w:type="spellEnd"/>
    </w:p>
    <w:p w:rsidR="002A70CE" w:rsidRDefault="002A70CE" w:rsidP="002A70CE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ClaveCliente</w:t>
      </w:r>
      <w:proofErr w:type="spellEnd"/>
    </w:p>
    <w:p w:rsidR="002A70CE" w:rsidRPr="002A70CE" w:rsidRDefault="002A70CE" w:rsidP="002A70CE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 w:rsidRPr="002A70CE">
        <w:rPr>
          <w:sz w:val="20"/>
          <w:lang w:val="es-MX"/>
        </w:rPr>
        <w:t>ClaveVisita</w:t>
      </w:r>
      <w:proofErr w:type="spellEnd"/>
    </w:p>
    <w:p w:rsidR="00A62B71" w:rsidRDefault="00A62B71" w:rsidP="002A70CE">
      <w:pPr>
        <w:numPr>
          <w:ilvl w:val="0"/>
          <w:numId w:val="25"/>
        </w:numPr>
        <w:rPr>
          <w:rFonts w:cs="Arial"/>
          <w:sz w:val="20"/>
          <w:szCs w:val="20"/>
        </w:rPr>
      </w:pPr>
      <w:r w:rsidRPr="00A62B7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El sistema obtiene la siguiente información</w:t>
      </w:r>
      <w:r w:rsidR="001D764A">
        <w:rPr>
          <w:rFonts w:cs="Arial"/>
          <w:sz w:val="20"/>
          <w:szCs w:val="20"/>
        </w:rPr>
        <w:t xml:space="preserve"> de la empresa</w:t>
      </w:r>
      <w:r>
        <w:rPr>
          <w:rFonts w:cs="Arial"/>
          <w:sz w:val="20"/>
          <w:szCs w:val="20"/>
        </w:rPr>
        <w:t>:</w:t>
      </w:r>
    </w:p>
    <w:p w:rsidR="00A62B71" w:rsidRPr="001D764A" w:rsidRDefault="00A62B71" w:rsidP="00A62B71">
      <w:pPr>
        <w:pStyle w:val="Prrafodelista"/>
        <w:numPr>
          <w:ilvl w:val="1"/>
          <w:numId w:val="25"/>
        </w:numPr>
        <w:ind w:left="993"/>
        <w:rPr>
          <w:rFonts w:cs="Arial"/>
          <w:b/>
          <w:sz w:val="20"/>
          <w:szCs w:val="20"/>
        </w:rPr>
      </w:pPr>
      <w:r w:rsidRPr="001D764A">
        <w:rPr>
          <w:rFonts w:cs="Arial"/>
          <w:b/>
          <w:sz w:val="20"/>
          <w:szCs w:val="20"/>
        </w:rPr>
        <w:t>Configuración</w:t>
      </w:r>
    </w:p>
    <w:p w:rsidR="00A62B71" w:rsidRDefault="00A62B71" w:rsidP="00A62B71">
      <w:pPr>
        <w:pStyle w:val="Prrafodelista"/>
        <w:numPr>
          <w:ilvl w:val="2"/>
          <w:numId w:val="2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A62B71" w:rsidRDefault="00A62B71" w:rsidP="00A62B71">
      <w:pPr>
        <w:pStyle w:val="Prrafodelista"/>
        <w:numPr>
          <w:ilvl w:val="2"/>
          <w:numId w:val="2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A62B71" w:rsidRDefault="00A62B71" w:rsidP="00A62B71">
      <w:pPr>
        <w:pStyle w:val="Prrafodelista"/>
        <w:numPr>
          <w:ilvl w:val="2"/>
          <w:numId w:val="2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A62B71" w:rsidRDefault="00A62B71" w:rsidP="00A62B71">
      <w:pPr>
        <w:pStyle w:val="Prrafodelista"/>
        <w:numPr>
          <w:ilvl w:val="2"/>
          <w:numId w:val="2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A62B71" w:rsidRDefault="00A62B71" w:rsidP="00A62B71">
      <w:pPr>
        <w:pStyle w:val="Prrafodelista"/>
        <w:numPr>
          <w:ilvl w:val="2"/>
          <w:numId w:val="2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A62B71" w:rsidRDefault="00A62B71" w:rsidP="00A62B71">
      <w:pPr>
        <w:pStyle w:val="Prrafodelista"/>
        <w:numPr>
          <w:ilvl w:val="2"/>
          <w:numId w:val="2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A62B71" w:rsidRPr="001D764A" w:rsidRDefault="00A62B71" w:rsidP="00A62B71">
      <w:pPr>
        <w:pStyle w:val="Prrafodelista"/>
        <w:numPr>
          <w:ilvl w:val="1"/>
          <w:numId w:val="25"/>
        </w:numPr>
        <w:ind w:left="993"/>
        <w:rPr>
          <w:rFonts w:cs="Arial"/>
          <w:b/>
          <w:sz w:val="20"/>
          <w:szCs w:val="20"/>
        </w:rPr>
      </w:pPr>
      <w:r w:rsidRPr="001D764A">
        <w:rPr>
          <w:rFonts w:cs="Arial"/>
          <w:b/>
          <w:sz w:val="20"/>
          <w:szCs w:val="20"/>
        </w:rPr>
        <w:t>Vendedor</w:t>
      </w:r>
    </w:p>
    <w:p w:rsidR="00A62B71" w:rsidRDefault="00A62B71" w:rsidP="00A62B71">
      <w:pPr>
        <w:pStyle w:val="Prrafodelista"/>
        <w:numPr>
          <w:ilvl w:val="2"/>
          <w:numId w:val="2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62B71" w:rsidRDefault="00A62B71" w:rsidP="00A62B71">
      <w:pPr>
        <w:pStyle w:val="Prrafodelista"/>
        <w:numPr>
          <w:ilvl w:val="2"/>
          <w:numId w:val="2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A62B71" w:rsidRPr="001D764A" w:rsidRDefault="00A62B71" w:rsidP="00A62B71">
      <w:pPr>
        <w:pStyle w:val="Prrafodelista"/>
        <w:numPr>
          <w:ilvl w:val="3"/>
          <w:numId w:val="25"/>
        </w:numPr>
        <w:ind w:left="2552"/>
        <w:rPr>
          <w:rFonts w:cs="Arial"/>
          <w:b/>
          <w:sz w:val="20"/>
          <w:szCs w:val="20"/>
        </w:rPr>
      </w:pPr>
      <w:proofErr w:type="spellStart"/>
      <w:r w:rsidRPr="001D764A">
        <w:rPr>
          <w:rFonts w:cs="Arial"/>
          <w:b/>
          <w:sz w:val="20"/>
          <w:szCs w:val="20"/>
        </w:rPr>
        <w:t>Almacen</w:t>
      </w:r>
      <w:proofErr w:type="spellEnd"/>
    </w:p>
    <w:p w:rsidR="00A62B71" w:rsidRDefault="00A62B71" w:rsidP="00A62B71">
      <w:pPr>
        <w:pStyle w:val="Prrafodelista"/>
        <w:numPr>
          <w:ilvl w:val="4"/>
          <w:numId w:val="25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AlmacenID</w:t>
      </w:r>
      <w:proofErr w:type="spellEnd"/>
    </w:p>
    <w:p w:rsidR="00A62B71" w:rsidRPr="00A62B71" w:rsidRDefault="00A62B71" w:rsidP="00A62B71">
      <w:pPr>
        <w:pStyle w:val="Prrafodelista"/>
        <w:numPr>
          <w:ilvl w:val="4"/>
          <w:numId w:val="25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E5EEC" w:rsidRDefault="000E5EEC" w:rsidP="000E5EEC">
      <w:pPr>
        <w:pStyle w:val="Prrafodelista"/>
        <w:numPr>
          <w:ilvl w:val="0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0E5EEC" w:rsidRPr="000E5EEC" w:rsidRDefault="000E5EEC" w:rsidP="000E5EEC">
      <w:pPr>
        <w:pStyle w:val="Prrafodelista"/>
        <w:numPr>
          <w:ilvl w:val="1"/>
          <w:numId w:val="23"/>
        </w:numPr>
        <w:rPr>
          <w:rFonts w:cs="Arial"/>
          <w:b/>
          <w:sz w:val="20"/>
          <w:szCs w:val="20"/>
        </w:rPr>
      </w:pPr>
      <w:r w:rsidRPr="000E5EEC">
        <w:rPr>
          <w:rFonts w:cs="Arial"/>
          <w:b/>
          <w:sz w:val="20"/>
          <w:szCs w:val="20"/>
        </w:rPr>
        <w:t>Vendedor</w:t>
      </w:r>
    </w:p>
    <w:p w:rsidR="000E5EEC" w:rsidRDefault="000E5EEC" w:rsidP="000E5EEC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E5EEC" w:rsidRDefault="000E5EEC" w:rsidP="000E5EEC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0E5EEC" w:rsidRPr="000E5EEC" w:rsidRDefault="000E5EEC" w:rsidP="000E5EEC">
      <w:pPr>
        <w:pStyle w:val="Prrafodelista"/>
        <w:numPr>
          <w:ilvl w:val="2"/>
          <w:numId w:val="23"/>
        </w:numPr>
        <w:rPr>
          <w:rFonts w:cs="Arial"/>
          <w:b/>
          <w:sz w:val="20"/>
          <w:szCs w:val="20"/>
        </w:rPr>
      </w:pPr>
      <w:proofErr w:type="spellStart"/>
      <w:r w:rsidRPr="000E5EEC">
        <w:rPr>
          <w:rFonts w:cs="Arial"/>
          <w:b/>
          <w:sz w:val="20"/>
          <w:szCs w:val="20"/>
        </w:rPr>
        <w:t>Almacen</w:t>
      </w:r>
      <w:proofErr w:type="spellEnd"/>
    </w:p>
    <w:p w:rsidR="000E5EEC" w:rsidRDefault="000E5EEC" w:rsidP="000E5EEC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0E5EEC" w:rsidRPr="00706656" w:rsidRDefault="000E5EEC" w:rsidP="000E5EEC">
      <w:pPr>
        <w:pStyle w:val="Prrafodelista"/>
        <w:numPr>
          <w:ilvl w:val="3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Nombre</w:t>
      </w:r>
    </w:p>
    <w:p w:rsidR="00706656" w:rsidRPr="00706656" w:rsidRDefault="00706656" w:rsidP="00706656">
      <w:pPr>
        <w:pStyle w:val="Prrafodelista"/>
        <w:numPr>
          <w:ilvl w:val="1"/>
          <w:numId w:val="23"/>
        </w:numPr>
        <w:rPr>
          <w:b/>
          <w:sz w:val="20"/>
          <w:lang w:val="es-MX"/>
        </w:rPr>
      </w:pPr>
      <w:r w:rsidRPr="00706656">
        <w:rPr>
          <w:b/>
          <w:sz w:val="20"/>
          <w:lang w:val="es-MX"/>
        </w:rPr>
        <w:t>Cliente</w:t>
      </w:r>
    </w:p>
    <w:p w:rsidR="00706656" w:rsidRDefault="00706656" w:rsidP="00706656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AC768D" w:rsidRDefault="00AC768D" w:rsidP="00706656">
      <w:pPr>
        <w:pStyle w:val="Prrafodelista"/>
        <w:numPr>
          <w:ilvl w:val="2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AC768D" w:rsidRDefault="00AC768D" w:rsidP="00706656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706656" w:rsidRDefault="00706656" w:rsidP="00706656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TipoImpuesto</w:t>
      </w:r>
      <w:proofErr w:type="spellEnd"/>
    </w:p>
    <w:p w:rsidR="00706656" w:rsidRDefault="00AC768D" w:rsidP="00706656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706656" w:rsidRDefault="00706656" w:rsidP="00706656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LimiteCreditoDinero</w:t>
      </w:r>
      <w:proofErr w:type="spellEnd"/>
    </w:p>
    <w:p w:rsidR="00706656" w:rsidRDefault="00706656" w:rsidP="00706656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TelefonoContacto</w:t>
      </w:r>
      <w:proofErr w:type="spellEnd"/>
    </w:p>
    <w:p w:rsidR="00706656" w:rsidRDefault="00AC768D" w:rsidP="00706656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SaldoEfectivo</w:t>
      </w:r>
      <w:proofErr w:type="spellEnd"/>
    </w:p>
    <w:p w:rsidR="00706656" w:rsidRPr="00706656" w:rsidRDefault="00706656" w:rsidP="00706656">
      <w:pPr>
        <w:pStyle w:val="Prrafodelista"/>
        <w:numPr>
          <w:ilvl w:val="2"/>
          <w:numId w:val="23"/>
        </w:numPr>
        <w:rPr>
          <w:b/>
          <w:sz w:val="20"/>
          <w:lang w:val="es-MX"/>
        </w:rPr>
      </w:pPr>
      <w:proofErr w:type="spellStart"/>
      <w:r w:rsidRPr="00706656">
        <w:rPr>
          <w:b/>
          <w:sz w:val="20"/>
          <w:lang w:val="es-MX"/>
        </w:rPr>
        <w:t>ClienteDomicilio</w:t>
      </w:r>
      <w:proofErr w:type="spellEnd"/>
      <w:r w:rsidR="00AD4316">
        <w:rPr>
          <w:b/>
          <w:sz w:val="20"/>
          <w:lang w:val="es-MX"/>
        </w:rPr>
        <w:t xml:space="preserve"> </w:t>
      </w:r>
      <w:r w:rsidR="00AD4316">
        <w:rPr>
          <w:rFonts w:cs="Arial"/>
          <w:sz w:val="20"/>
          <w:szCs w:val="20"/>
        </w:rPr>
        <w:t xml:space="preserve">de acuerdo con la regla de negocio </w:t>
      </w:r>
      <w:hyperlink r:id="rId11" w:anchor="RNMOV031" w:history="1">
        <w:r w:rsidR="00AD4316" w:rsidRPr="000D5634">
          <w:rPr>
            <w:rStyle w:val="Hipervnculo"/>
            <w:rFonts w:cs="Arial"/>
            <w:b/>
            <w:sz w:val="20"/>
            <w:szCs w:val="20"/>
          </w:rPr>
          <w:t>RNMOV031 Domicilio Tipo Punto de Entrega del Cliente</w:t>
        </w:r>
      </w:hyperlink>
    </w:p>
    <w:p w:rsidR="00706656" w:rsidRDefault="00706656" w:rsidP="00706656">
      <w:pPr>
        <w:pStyle w:val="Prrafodelista"/>
        <w:numPr>
          <w:ilvl w:val="3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706656" w:rsidRDefault="00706656" w:rsidP="00706656">
      <w:pPr>
        <w:pStyle w:val="Prrafodelista"/>
        <w:numPr>
          <w:ilvl w:val="3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706656" w:rsidRDefault="00706656" w:rsidP="00706656">
      <w:pPr>
        <w:pStyle w:val="Prrafodelista"/>
        <w:numPr>
          <w:ilvl w:val="3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NumInt</w:t>
      </w:r>
      <w:proofErr w:type="spellEnd"/>
    </w:p>
    <w:p w:rsidR="00706656" w:rsidRDefault="00706656" w:rsidP="00706656">
      <w:pPr>
        <w:pStyle w:val="Prrafodelista"/>
        <w:numPr>
          <w:ilvl w:val="3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706656" w:rsidRDefault="00706656" w:rsidP="00706656">
      <w:pPr>
        <w:pStyle w:val="Prrafodelista"/>
        <w:numPr>
          <w:ilvl w:val="3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48099D" w:rsidRDefault="0048099D" w:rsidP="0048099D">
      <w:pPr>
        <w:pStyle w:val="Prrafodelista"/>
        <w:numPr>
          <w:ilvl w:val="0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transacción relacionada al cliente de acuerdo con la regla de negocio </w:t>
      </w:r>
      <w:hyperlink r:id="rId12" w:anchor="RNROLMOV093" w:history="1">
        <w:r w:rsidRPr="006173FA">
          <w:rPr>
            <w:rStyle w:val="Hipervnculo"/>
            <w:b/>
            <w:sz w:val="20"/>
            <w:lang w:val="es-MX"/>
          </w:rPr>
          <w:t>RNROLMOV</w:t>
        </w:r>
        <w:r w:rsidR="006173FA" w:rsidRPr="006173FA">
          <w:rPr>
            <w:rStyle w:val="Hipervnculo"/>
            <w:b/>
            <w:sz w:val="20"/>
            <w:lang w:val="es-MX"/>
          </w:rPr>
          <w:t>093</w:t>
        </w:r>
        <w:r w:rsidRPr="006173FA">
          <w:rPr>
            <w:rStyle w:val="Hipervnculo"/>
            <w:b/>
            <w:sz w:val="20"/>
            <w:lang w:val="es-MX"/>
          </w:rPr>
          <w:t xml:space="preserve"> Transacciones relacionadas a la Visita</w:t>
        </w:r>
      </w:hyperlink>
      <w:r w:rsidRPr="00863499">
        <w:rPr>
          <w:b/>
          <w:sz w:val="20"/>
          <w:lang w:val="es-MX"/>
        </w:rPr>
        <w:t>.</w:t>
      </w:r>
    </w:p>
    <w:p w:rsidR="0048099D" w:rsidRDefault="0048099D" w:rsidP="0048099D">
      <w:pPr>
        <w:pStyle w:val="Prrafodelista"/>
        <w:numPr>
          <w:ilvl w:val="1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48099D" w:rsidRPr="00B05C8E" w:rsidRDefault="0048099D" w:rsidP="0048099D">
      <w:pPr>
        <w:pStyle w:val="Prrafodelista"/>
        <w:numPr>
          <w:ilvl w:val="2"/>
          <w:numId w:val="23"/>
        </w:numPr>
        <w:rPr>
          <w:b/>
          <w:sz w:val="20"/>
          <w:lang w:val="es-MX"/>
        </w:rPr>
      </w:pPr>
      <w:proofErr w:type="spellStart"/>
      <w:r w:rsidRPr="00B05C8E">
        <w:rPr>
          <w:b/>
          <w:sz w:val="20"/>
          <w:lang w:val="es-MX"/>
        </w:rPr>
        <w:t>TransProd</w:t>
      </w:r>
      <w:proofErr w:type="spellEnd"/>
    </w:p>
    <w:p w:rsidR="0048099D" w:rsidRDefault="0048099D" w:rsidP="00B05C8E">
      <w:pPr>
        <w:pStyle w:val="Prrafodelista"/>
        <w:numPr>
          <w:ilvl w:val="3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B05C8E" w:rsidRDefault="00B05C8E" w:rsidP="00B05C8E">
      <w:pPr>
        <w:pStyle w:val="Prrafodelista"/>
        <w:numPr>
          <w:ilvl w:val="3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05C8E" w:rsidRDefault="00B05C8E" w:rsidP="00B05C8E">
      <w:pPr>
        <w:pStyle w:val="Prrafodelista"/>
        <w:numPr>
          <w:ilvl w:val="3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7E7015" w:rsidRDefault="007E7015" w:rsidP="00B05C8E">
      <w:pPr>
        <w:pStyle w:val="Prrafodelista"/>
        <w:numPr>
          <w:ilvl w:val="3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:rsidR="004747DE" w:rsidRDefault="004747DE" w:rsidP="00B05C8E">
      <w:pPr>
        <w:pStyle w:val="Prrafodelista"/>
        <w:numPr>
          <w:ilvl w:val="3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4747DE" w:rsidRDefault="004747DE" w:rsidP="00B05C8E">
      <w:pPr>
        <w:pStyle w:val="Prrafodelista"/>
        <w:numPr>
          <w:ilvl w:val="3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E433EA" w:rsidRDefault="00E433EA" w:rsidP="00B05C8E">
      <w:pPr>
        <w:pStyle w:val="Prrafodelista"/>
        <w:numPr>
          <w:ilvl w:val="3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5E0E4B" w:rsidRDefault="005E0E4B" w:rsidP="00B05C8E">
      <w:pPr>
        <w:pStyle w:val="Prrafodelista"/>
        <w:numPr>
          <w:ilvl w:val="3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TipoMovimiento</w:t>
      </w:r>
      <w:proofErr w:type="spellEnd"/>
    </w:p>
    <w:p w:rsidR="00FD0F91" w:rsidRDefault="00FD0F91" w:rsidP="00B05C8E">
      <w:pPr>
        <w:pStyle w:val="Prrafodelista"/>
        <w:numPr>
          <w:ilvl w:val="3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DescuentoImp</w:t>
      </w:r>
      <w:proofErr w:type="spellEnd"/>
    </w:p>
    <w:p w:rsidR="00FD0F91" w:rsidRDefault="00FD0F91" w:rsidP="00B05C8E">
      <w:pPr>
        <w:pStyle w:val="Prrafodelista"/>
        <w:numPr>
          <w:ilvl w:val="3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DescuentoVendedor</w:t>
      </w:r>
      <w:proofErr w:type="spellEnd"/>
    </w:p>
    <w:p w:rsidR="009A601D" w:rsidRDefault="009A601D" w:rsidP="009A601D">
      <w:pPr>
        <w:pStyle w:val="Prrafodelista"/>
        <w:numPr>
          <w:ilvl w:val="2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Para cada transacción realizada</w:t>
      </w:r>
    </w:p>
    <w:p w:rsidR="009A601D" w:rsidRDefault="009A601D" w:rsidP="009A601D">
      <w:pPr>
        <w:pStyle w:val="Prrafodelista"/>
        <w:numPr>
          <w:ilvl w:val="3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9A601D" w:rsidRPr="009A601D" w:rsidRDefault="009A601D" w:rsidP="009A601D">
      <w:pPr>
        <w:pStyle w:val="Prrafodelista"/>
        <w:numPr>
          <w:ilvl w:val="4"/>
          <w:numId w:val="23"/>
        </w:numPr>
        <w:rPr>
          <w:b/>
          <w:sz w:val="20"/>
          <w:lang w:val="es-MX"/>
        </w:rPr>
      </w:pPr>
      <w:proofErr w:type="spellStart"/>
      <w:r w:rsidRPr="009A601D">
        <w:rPr>
          <w:b/>
          <w:sz w:val="20"/>
          <w:lang w:val="es-MX"/>
        </w:rPr>
        <w:t>TransProdDetalle</w:t>
      </w:r>
      <w:proofErr w:type="spellEnd"/>
    </w:p>
    <w:p w:rsidR="009A601D" w:rsidRDefault="009A601D" w:rsidP="009A601D">
      <w:pPr>
        <w:pStyle w:val="Prrafodelista"/>
        <w:numPr>
          <w:ilvl w:val="5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9A601D" w:rsidRDefault="009A601D" w:rsidP="009A601D">
      <w:pPr>
        <w:pStyle w:val="Prrafodelista"/>
        <w:numPr>
          <w:ilvl w:val="5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9A601D" w:rsidRDefault="009A601D" w:rsidP="009A601D">
      <w:pPr>
        <w:pStyle w:val="Prrafodelista"/>
        <w:numPr>
          <w:ilvl w:val="5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Para cada producto relacionado a la transacción</w:t>
      </w:r>
    </w:p>
    <w:p w:rsidR="009A601D" w:rsidRDefault="009A601D" w:rsidP="009A601D">
      <w:pPr>
        <w:pStyle w:val="Prrafodelista"/>
        <w:numPr>
          <w:ilvl w:val="6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1B5F31" w:rsidRDefault="001B5F31" w:rsidP="009A601D">
      <w:pPr>
        <w:pStyle w:val="Prrafodelista"/>
        <w:numPr>
          <w:ilvl w:val="6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9A601D" w:rsidRDefault="009A601D" w:rsidP="009A601D">
      <w:pPr>
        <w:pStyle w:val="Prrafodelista"/>
        <w:numPr>
          <w:ilvl w:val="6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9A601D" w:rsidRDefault="009A601D" w:rsidP="009A601D">
      <w:pPr>
        <w:pStyle w:val="Prrafodelista"/>
        <w:numPr>
          <w:ilvl w:val="6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FD0F91" w:rsidRDefault="00FD0F91" w:rsidP="009A601D">
      <w:pPr>
        <w:pStyle w:val="Prrafodelista"/>
        <w:numPr>
          <w:ilvl w:val="6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DescuentoImp</w:t>
      </w:r>
      <w:proofErr w:type="spellEnd"/>
    </w:p>
    <w:p w:rsidR="009A601D" w:rsidRDefault="009A601D" w:rsidP="009A601D">
      <w:pPr>
        <w:pStyle w:val="Prrafodelista"/>
        <w:numPr>
          <w:ilvl w:val="6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Impuesto</w:t>
      </w:r>
    </w:p>
    <w:p w:rsidR="00FE3C43" w:rsidRDefault="00FE3C43" w:rsidP="009A601D">
      <w:pPr>
        <w:pStyle w:val="Prrafodelista"/>
        <w:numPr>
          <w:ilvl w:val="6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Subtotal</w:t>
      </w:r>
    </w:p>
    <w:p w:rsidR="001B5F31" w:rsidRDefault="001B5F31" w:rsidP="009A601D">
      <w:pPr>
        <w:pStyle w:val="Prrafodelista"/>
        <w:numPr>
          <w:ilvl w:val="6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Promocion</w:t>
      </w:r>
      <w:proofErr w:type="spellEnd"/>
    </w:p>
    <w:p w:rsidR="009A601D" w:rsidRPr="001B5F31" w:rsidRDefault="009A601D" w:rsidP="009A601D">
      <w:pPr>
        <w:pStyle w:val="Prrafodelista"/>
        <w:numPr>
          <w:ilvl w:val="6"/>
          <w:numId w:val="23"/>
        </w:numPr>
        <w:rPr>
          <w:b/>
          <w:sz w:val="20"/>
          <w:lang w:val="es-MX"/>
        </w:rPr>
      </w:pPr>
      <w:r w:rsidRPr="001B5F31">
        <w:rPr>
          <w:b/>
          <w:sz w:val="20"/>
          <w:lang w:val="es-MX"/>
        </w:rPr>
        <w:t>Producto</w:t>
      </w:r>
    </w:p>
    <w:p w:rsidR="009A601D" w:rsidRDefault="009A601D" w:rsidP="009A601D">
      <w:pPr>
        <w:pStyle w:val="Prrafodelista"/>
        <w:numPr>
          <w:ilvl w:val="7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013DE6" w:rsidRDefault="00013DE6" w:rsidP="00013DE6">
      <w:pPr>
        <w:pStyle w:val="Prrafodelista"/>
        <w:numPr>
          <w:ilvl w:val="3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Para cada Detalle Obtenido</w:t>
      </w:r>
    </w:p>
    <w:p w:rsidR="00013DE6" w:rsidRDefault="00013DE6" w:rsidP="00013DE6">
      <w:pPr>
        <w:pStyle w:val="Prrafodelista"/>
        <w:numPr>
          <w:ilvl w:val="4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El sistema obtiene la siguiente información</w:t>
      </w:r>
    </w:p>
    <w:p w:rsidR="007F7449" w:rsidRDefault="007F7449" w:rsidP="007F7449">
      <w:pPr>
        <w:pStyle w:val="Prrafodelista"/>
        <w:numPr>
          <w:ilvl w:val="5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TrpPrp</w:t>
      </w:r>
      <w:proofErr w:type="spellEnd"/>
    </w:p>
    <w:p w:rsidR="007F7449" w:rsidRDefault="007F7449" w:rsidP="007F7449">
      <w:pPr>
        <w:pStyle w:val="Prrafodelista"/>
        <w:numPr>
          <w:ilvl w:val="6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7F7449" w:rsidRDefault="007F7449" w:rsidP="007F7449">
      <w:pPr>
        <w:pStyle w:val="Prrafodelista"/>
        <w:numPr>
          <w:ilvl w:val="6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7F7449" w:rsidRDefault="007F7449" w:rsidP="007F7449">
      <w:pPr>
        <w:pStyle w:val="Prrafodelista"/>
        <w:numPr>
          <w:ilvl w:val="6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PromocionClave</w:t>
      </w:r>
      <w:proofErr w:type="spellEnd"/>
    </w:p>
    <w:p w:rsidR="007F7449" w:rsidRDefault="007F7449" w:rsidP="007F7449">
      <w:pPr>
        <w:pStyle w:val="Prrafodelista"/>
        <w:numPr>
          <w:ilvl w:val="6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PromocionImp</w:t>
      </w:r>
      <w:proofErr w:type="spellEnd"/>
    </w:p>
    <w:p w:rsidR="007F7449" w:rsidRDefault="007F7449" w:rsidP="007F7449">
      <w:pPr>
        <w:pStyle w:val="Prrafodelista"/>
        <w:numPr>
          <w:ilvl w:val="6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Promocion</w:t>
      </w:r>
      <w:proofErr w:type="spellEnd"/>
    </w:p>
    <w:p w:rsidR="007F7449" w:rsidRDefault="007F7449" w:rsidP="007F7449">
      <w:pPr>
        <w:pStyle w:val="Prrafodelista"/>
        <w:numPr>
          <w:ilvl w:val="7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TipoAplicacion</w:t>
      </w:r>
      <w:proofErr w:type="spellEnd"/>
    </w:p>
    <w:p w:rsidR="007F7449" w:rsidRDefault="007F7449" w:rsidP="007F7449">
      <w:pPr>
        <w:pStyle w:val="Prrafodelista"/>
        <w:numPr>
          <w:ilvl w:val="7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 de Aplicación de la promoción es </w:t>
      </w:r>
      <w:r w:rsidRPr="006173FA">
        <w:rPr>
          <w:b/>
          <w:sz w:val="20"/>
          <w:lang w:val="es-MX"/>
        </w:rPr>
        <w:t>Descuento</w:t>
      </w:r>
      <w:r>
        <w:rPr>
          <w:sz w:val="20"/>
          <w:lang w:val="es-MX"/>
        </w:rPr>
        <w:t>&gt;</w:t>
      </w:r>
    </w:p>
    <w:p w:rsidR="00680826" w:rsidRDefault="00680826" w:rsidP="00676662">
      <w:pPr>
        <w:pStyle w:val="Prrafodelista"/>
        <w:numPr>
          <w:ilvl w:val="8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676662">
        <w:rPr>
          <w:sz w:val="20"/>
          <w:lang w:val="es-MX"/>
        </w:rPr>
        <w:t>:</w:t>
      </w:r>
    </w:p>
    <w:p w:rsidR="00676662" w:rsidRPr="00676662" w:rsidRDefault="00676662" w:rsidP="00676662">
      <w:pPr>
        <w:pStyle w:val="Prrafodelista"/>
        <w:numPr>
          <w:ilvl w:val="8"/>
          <w:numId w:val="23"/>
        </w:numPr>
        <w:ind w:left="5103" w:hanging="2223"/>
        <w:rPr>
          <w:b/>
          <w:sz w:val="20"/>
          <w:lang w:val="es-MX"/>
        </w:rPr>
      </w:pPr>
      <w:proofErr w:type="spellStart"/>
      <w:r w:rsidRPr="00676662">
        <w:rPr>
          <w:b/>
          <w:sz w:val="20"/>
          <w:lang w:val="es-MX"/>
        </w:rPr>
        <w:t>PromocionRegla</w:t>
      </w:r>
      <w:proofErr w:type="spellEnd"/>
    </w:p>
    <w:p w:rsidR="00676662" w:rsidRDefault="00676662" w:rsidP="00676662">
      <w:pPr>
        <w:pStyle w:val="Prrafodelista"/>
        <w:numPr>
          <w:ilvl w:val="8"/>
          <w:numId w:val="23"/>
        </w:numPr>
        <w:ind w:left="5387" w:hanging="2507"/>
        <w:rPr>
          <w:sz w:val="20"/>
          <w:lang w:val="es-MX"/>
        </w:rPr>
      </w:pPr>
      <w:proofErr w:type="spellStart"/>
      <w:r>
        <w:rPr>
          <w:sz w:val="20"/>
          <w:lang w:val="es-MX"/>
        </w:rPr>
        <w:t>PromocionClave</w:t>
      </w:r>
      <w:proofErr w:type="spellEnd"/>
    </w:p>
    <w:p w:rsidR="00676662" w:rsidRDefault="00676662" w:rsidP="00676662">
      <w:pPr>
        <w:pStyle w:val="Prrafodelista"/>
        <w:numPr>
          <w:ilvl w:val="8"/>
          <w:numId w:val="23"/>
        </w:numPr>
        <w:ind w:left="5387" w:hanging="2507"/>
        <w:rPr>
          <w:sz w:val="20"/>
          <w:lang w:val="es-MX"/>
        </w:rPr>
      </w:pPr>
      <w:r>
        <w:rPr>
          <w:sz w:val="20"/>
          <w:lang w:val="es-MX"/>
        </w:rPr>
        <w:t>Porcentaje</w:t>
      </w:r>
    </w:p>
    <w:p w:rsidR="00676662" w:rsidRDefault="00676662" w:rsidP="00676662">
      <w:pPr>
        <w:pStyle w:val="Prrafodelista"/>
        <w:numPr>
          <w:ilvl w:val="7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 de Aplicación de la promoción es </w:t>
      </w:r>
      <w:r w:rsidRPr="006173FA">
        <w:rPr>
          <w:b/>
          <w:sz w:val="20"/>
          <w:lang w:val="es-MX"/>
        </w:rPr>
        <w:t>Bonificación</w:t>
      </w:r>
      <w:r>
        <w:rPr>
          <w:sz w:val="20"/>
          <w:lang w:val="es-MX"/>
        </w:rPr>
        <w:t>&gt;</w:t>
      </w:r>
    </w:p>
    <w:p w:rsidR="00676662" w:rsidRDefault="00676662" w:rsidP="00676662">
      <w:pPr>
        <w:pStyle w:val="Prrafodelista"/>
        <w:numPr>
          <w:ilvl w:val="8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676662" w:rsidRPr="00676662" w:rsidRDefault="00676662" w:rsidP="00676662">
      <w:pPr>
        <w:pStyle w:val="Prrafodelista"/>
        <w:numPr>
          <w:ilvl w:val="8"/>
          <w:numId w:val="23"/>
        </w:numPr>
        <w:ind w:left="5103" w:hanging="2223"/>
        <w:rPr>
          <w:b/>
          <w:sz w:val="20"/>
          <w:lang w:val="es-MX"/>
        </w:rPr>
      </w:pPr>
      <w:proofErr w:type="spellStart"/>
      <w:r w:rsidRPr="00676662">
        <w:rPr>
          <w:b/>
          <w:sz w:val="20"/>
          <w:lang w:val="es-MX"/>
        </w:rPr>
        <w:t>PromocionRegla</w:t>
      </w:r>
      <w:proofErr w:type="spellEnd"/>
    </w:p>
    <w:p w:rsidR="00676662" w:rsidRDefault="00676662" w:rsidP="00676662">
      <w:pPr>
        <w:pStyle w:val="Prrafodelista"/>
        <w:numPr>
          <w:ilvl w:val="8"/>
          <w:numId w:val="23"/>
        </w:numPr>
        <w:ind w:left="5387" w:hanging="2507"/>
        <w:rPr>
          <w:sz w:val="20"/>
          <w:lang w:val="es-MX"/>
        </w:rPr>
      </w:pPr>
      <w:proofErr w:type="spellStart"/>
      <w:r>
        <w:rPr>
          <w:sz w:val="20"/>
          <w:lang w:val="es-MX"/>
        </w:rPr>
        <w:t>PromocionClave</w:t>
      </w:r>
      <w:proofErr w:type="spellEnd"/>
    </w:p>
    <w:p w:rsidR="00676662" w:rsidRDefault="00676662" w:rsidP="00676662">
      <w:pPr>
        <w:pStyle w:val="Prrafodelista"/>
        <w:numPr>
          <w:ilvl w:val="8"/>
          <w:numId w:val="23"/>
        </w:numPr>
        <w:ind w:left="5387" w:hanging="2507"/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AC6768" w:rsidRPr="00986442" w:rsidRDefault="00AC6768" w:rsidP="00AC6768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El sistema obtiene información de los abonos recibos durante la visita al cliente de acuerdo con la regla de negocio </w:t>
      </w:r>
      <w:hyperlink r:id="rId13" w:anchor="RNMOV033" w:history="1">
        <w:r w:rsidRPr="00986442">
          <w:rPr>
            <w:rStyle w:val="Hipervnculo"/>
            <w:b/>
            <w:sz w:val="20"/>
            <w:szCs w:val="20"/>
          </w:rPr>
          <w:t>RNMOV033 Abonos Recibidos Durante la Visita al Cliente</w:t>
        </w:r>
      </w:hyperlink>
      <w:r w:rsidRPr="00986442">
        <w:rPr>
          <w:rFonts w:cs="Arial"/>
          <w:sz w:val="20"/>
          <w:szCs w:val="20"/>
        </w:rPr>
        <w:t xml:space="preserve"> </w:t>
      </w:r>
    </w:p>
    <w:p w:rsidR="00AC6768" w:rsidRPr="00AC6768" w:rsidRDefault="00AC6768" w:rsidP="00AC6768">
      <w:pPr>
        <w:pStyle w:val="Prrafodelista"/>
        <w:numPr>
          <w:ilvl w:val="3"/>
          <w:numId w:val="23"/>
        </w:numPr>
        <w:rPr>
          <w:rFonts w:cs="Arial"/>
          <w:b/>
          <w:sz w:val="20"/>
          <w:szCs w:val="20"/>
        </w:rPr>
      </w:pPr>
      <w:r w:rsidRPr="00AC6768">
        <w:rPr>
          <w:rFonts w:cs="Arial"/>
          <w:b/>
          <w:sz w:val="20"/>
          <w:szCs w:val="20"/>
        </w:rPr>
        <w:t>Abono</w:t>
      </w:r>
    </w:p>
    <w:p w:rsidR="00AC6768" w:rsidRDefault="00AC6768" w:rsidP="00AC676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proofErr w:type="spellStart"/>
      <w:r w:rsidRPr="00AC6768">
        <w:rPr>
          <w:rFonts w:cs="Arial"/>
          <w:sz w:val="20"/>
          <w:szCs w:val="20"/>
        </w:rPr>
        <w:t>ABNId</w:t>
      </w:r>
      <w:proofErr w:type="spellEnd"/>
    </w:p>
    <w:p w:rsidR="00AC6768" w:rsidRPr="00AC6768" w:rsidRDefault="00AC6768" w:rsidP="00AC676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AC6768" w:rsidRPr="00AC6768" w:rsidRDefault="00AC6768" w:rsidP="00AC6768">
      <w:pPr>
        <w:pStyle w:val="Prrafodelista"/>
        <w:numPr>
          <w:ilvl w:val="4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Total</w:t>
      </w:r>
    </w:p>
    <w:p w:rsidR="00AC6768" w:rsidRPr="00AC6768" w:rsidRDefault="00AC6768" w:rsidP="00AC6768">
      <w:pPr>
        <w:pStyle w:val="Prrafodelista"/>
        <w:numPr>
          <w:ilvl w:val="0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D3F7A" w:rsidRPr="00FD3F7A" w:rsidRDefault="00FD3F7A" w:rsidP="00AC6768">
      <w:pPr>
        <w:pStyle w:val="Prrafodelista"/>
        <w:numPr>
          <w:ilvl w:val="1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Resumen de Movimientos de la Visita</w:t>
      </w:r>
    </w:p>
    <w:p w:rsidR="00AC6768" w:rsidRPr="00291977" w:rsidRDefault="00AC6768" w:rsidP="00AC6768">
      <w:pPr>
        <w:pStyle w:val="Prrafodelista"/>
        <w:numPr>
          <w:ilvl w:val="1"/>
          <w:numId w:val="23"/>
        </w:numPr>
        <w:rPr>
          <w:b/>
          <w:sz w:val="20"/>
          <w:lang w:val="es-MX"/>
        </w:rPr>
      </w:pPr>
      <w:r w:rsidRPr="00FC2C52">
        <w:rPr>
          <w:rFonts w:cs="Arial"/>
          <w:sz w:val="20"/>
          <w:szCs w:val="20"/>
        </w:rPr>
        <w:t>Visita &lt;número de visita&gt; de acuerdo con la regla de negocio</w:t>
      </w:r>
      <w:r w:rsidR="00291977" w:rsidRPr="00291977">
        <w:rPr>
          <w:rFonts w:cs="Arial"/>
          <w:b/>
          <w:sz w:val="20"/>
          <w:szCs w:val="20"/>
        </w:rPr>
        <w:t xml:space="preserve"> </w:t>
      </w:r>
      <w:hyperlink r:id="rId14" w:anchor="RNROLMOV092" w:history="1">
        <w:r w:rsidR="00291977" w:rsidRPr="006173FA">
          <w:rPr>
            <w:rStyle w:val="Hipervnculo"/>
            <w:rFonts w:cs="Arial"/>
            <w:b/>
            <w:sz w:val="20"/>
            <w:szCs w:val="20"/>
          </w:rPr>
          <w:t>R</w:t>
        </w:r>
        <w:r w:rsidR="006173FA" w:rsidRPr="006173FA">
          <w:rPr>
            <w:rStyle w:val="Hipervnculo"/>
            <w:rFonts w:cs="Arial"/>
            <w:b/>
            <w:sz w:val="20"/>
            <w:szCs w:val="20"/>
          </w:rPr>
          <w:t>NROLMOV092 Número de Visita Correspondiente</w:t>
        </w:r>
      </w:hyperlink>
    </w:p>
    <w:p w:rsidR="00721014" w:rsidRDefault="001E475F" w:rsidP="001E475F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los datos del cliente</w:t>
      </w:r>
    </w:p>
    <w:p w:rsidR="00291977" w:rsidRDefault="00291977" w:rsidP="00291977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Información del Cliente</w:t>
      </w:r>
    </w:p>
    <w:p w:rsidR="00852A17" w:rsidRPr="00986442" w:rsidRDefault="00852A17" w:rsidP="00852A17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Cliente de acuerdo con la regla de negocio </w:t>
      </w:r>
      <w:hyperlink r:id="rId15" w:anchor="RNGEN022" w:history="1">
        <w:r w:rsidR="00D95252" w:rsidRPr="00D95252">
          <w:rPr>
            <w:rStyle w:val="Hipervnculo"/>
            <w:rFonts w:cs="Arial"/>
            <w:b/>
            <w:sz w:val="20"/>
            <w:szCs w:val="20"/>
          </w:rPr>
          <w:t>RNGEN022 Concatenación de Clave y Razón Social del Cliente</w:t>
        </w:r>
      </w:hyperlink>
    </w:p>
    <w:p w:rsidR="00852A17" w:rsidRPr="00986442" w:rsidRDefault="00852A17" w:rsidP="00852A17">
      <w:pPr>
        <w:pStyle w:val="Prrafodelista"/>
        <w:numPr>
          <w:ilvl w:val="2"/>
          <w:numId w:val="23"/>
        </w:numPr>
        <w:rPr>
          <w:rFonts w:cs="Arial"/>
          <w:b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Propietario de acuerdo con la regla de negocio </w:t>
      </w:r>
      <w:hyperlink r:id="rId16" w:anchor="RNGEN030" w:history="1">
        <w:r w:rsidRPr="00986442">
          <w:rPr>
            <w:rStyle w:val="Hipervnculo"/>
            <w:rFonts w:cs="Arial"/>
            <w:b/>
            <w:sz w:val="20"/>
            <w:szCs w:val="20"/>
          </w:rPr>
          <w:t>RNGEN030 Referencia al Nombre de Contacto del Cliente</w:t>
        </w:r>
      </w:hyperlink>
    </w:p>
    <w:p w:rsidR="00852A17" w:rsidRPr="00986442" w:rsidRDefault="00852A17" w:rsidP="00852A17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Domicilio de acuerdo con la regla de negocio </w:t>
      </w:r>
      <w:hyperlink r:id="rId17" w:anchor="RNGEN029" w:history="1">
        <w:r w:rsidRPr="00986442">
          <w:rPr>
            <w:rStyle w:val="Hipervnculo"/>
            <w:rFonts w:cs="Arial"/>
            <w:b/>
            <w:sz w:val="20"/>
            <w:szCs w:val="20"/>
          </w:rPr>
          <w:t>RNGEN029 Domicilio del Cliente</w:t>
        </w:r>
      </w:hyperlink>
    </w:p>
    <w:p w:rsidR="00852A17" w:rsidRPr="00986442" w:rsidRDefault="00852A17" w:rsidP="00852A17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Colonia</w:t>
      </w:r>
    </w:p>
    <w:p w:rsidR="001E475F" w:rsidRDefault="00852A17" w:rsidP="00852A17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Teléfono</w:t>
      </w:r>
    </w:p>
    <w:p w:rsidR="008C6FD8" w:rsidRDefault="008C6FD8" w:rsidP="008C6FD8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existen transacciones de tipo </w:t>
      </w:r>
      <w:r w:rsidR="00B95946" w:rsidRPr="00B95946">
        <w:rPr>
          <w:rFonts w:cs="Arial"/>
          <w:b/>
          <w:sz w:val="20"/>
          <w:szCs w:val="20"/>
        </w:rPr>
        <w:t>P</w:t>
      </w:r>
      <w:r w:rsidRPr="00B95946">
        <w:rPr>
          <w:rFonts w:cs="Arial"/>
          <w:b/>
          <w:sz w:val="20"/>
          <w:szCs w:val="20"/>
        </w:rPr>
        <w:t>edido</w:t>
      </w:r>
      <w:r w:rsidR="00D95252">
        <w:rPr>
          <w:rFonts w:cs="Arial"/>
          <w:b/>
          <w:sz w:val="20"/>
          <w:szCs w:val="20"/>
        </w:rPr>
        <w:t xml:space="preserve"> o Venta</w:t>
      </w:r>
      <w:r>
        <w:rPr>
          <w:rFonts w:cs="Arial"/>
          <w:sz w:val="20"/>
          <w:szCs w:val="20"/>
        </w:rPr>
        <w:t>&gt;</w:t>
      </w:r>
    </w:p>
    <w:p w:rsidR="008C6FD8" w:rsidRDefault="008C6FD8" w:rsidP="008C6FD8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pedido </w:t>
      </w:r>
      <w:r w:rsidR="00210A78">
        <w:rPr>
          <w:rFonts w:cs="Arial"/>
          <w:sz w:val="20"/>
          <w:szCs w:val="20"/>
        </w:rPr>
        <w:t xml:space="preserve">o venta </w:t>
      </w:r>
      <w:r>
        <w:rPr>
          <w:rFonts w:cs="Arial"/>
          <w:sz w:val="20"/>
          <w:szCs w:val="20"/>
        </w:rPr>
        <w:t>relacionado al cliente</w:t>
      </w:r>
    </w:p>
    <w:p w:rsidR="008C6FD8" w:rsidRDefault="008C6FD8" w:rsidP="008C6FD8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C1B58">
        <w:rPr>
          <w:rFonts w:cs="Arial"/>
          <w:sz w:val="20"/>
          <w:szCs w:val="20"/>
        </w:rPr>
        <w:t xml:space="preserve"> de acuerdo con la regla de negocio </w:t>
      </w:r>
      <w:hyperlink r:id="rId18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rFonts w:cs="Arial"/>
          <w:sz w:val="20"/>
          <w:szCs w:val="20"/>
        </w:rPr>
        <w:t>:</w:t>
      </w:r>
    </w:p>
    <w:p w:rsidR="008C6FD8" w:rsidRDefault="008C6FD8" w:rsidP="008C6FD8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C6FD8" w:rsidRDefault="008C6FD8" w:rsidP="008C6FD8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C6FD8" w:rsidRDefault="008C6FD8" w:rsidP="008C6FD8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B95946">
        <w:rPr>
          <w:rFonts w:cs="Arial"/>
          <w:b/>
          <w:sz w:val="20"/>
          <w:szCs w:val="20"/>
        </w:rPr>
        <w:t>Expandir</w:t>
      </w:r>
      <w:r>
        <w:rPr>
          <w:rFonts w:cs="Arial"/>
          <w:sz w:val="20"/>
          <w:szCs w:val="20"/>
        </w:rPr>
        <w:t>&gt;</w:t>
      </w:r>
    </w:p>
    <w:p w:rsidR="00811168" w:rsidRDefault="00811168" w:rsidP="00811168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ya no presenta la siguiente información:</w:t>
      </w:r>
    </w:p>
    <w:p w:rsidR="00811168" w:rsidRDefault="00811168" w:rsidP="0081116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11168" w:rsidRDefault="00811168" w:rsidP="0081116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C6FD8" w:rsidRDefault="008C6FD8" w:rsidP="008C6FD8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 información</w:t>
      </w:r>
    </w:p>
    <w:p w:rsidR="008C6FD8" w:rsidRDefault="008C6FD8" w:rsidP="008C6FD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C6FD8" w:rsidRDefault="008C6FD8" w:rsidP="008C6FD8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8C6FD8" w:rsidRDefault="00210A78" w:rsidP="008C6FD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C6FD8" w:rsidRDefault="00210A78" w:rsidP="008C6FD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8C6FD8" w:rsidRDefault="00210A78" w:rsidP="008C6FD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C6FD8" w:rsidRDefault="00210A78" w:rsidP="008C6FD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8C6FD8" w:rsidRDefault="00210A78" w:rsidP="008C6FD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210A78" w:rsidRDefault="00210A78" w:rsidP="008C6FD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D55889" w:rsidRDefault="00D55889" w:rsidP="00D55889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Para cada producto relacionado al detalle de la transacción</w:t>
      </w:r>
    </w:p>
    <w:p w:rsidR="00093462" w:rsidRDefault="00093462" w:rsidP="00024C32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acuerdo con la</w:t>
      </w:r>
      <w:r w:rsidR="00D20864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D20864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9" w:anchor="RNWEB016" w:history="1">
        <w:r w:rsidRPr="00A47393">
          <w:rPr>
            <w:rStyle w:val="Hipervnculo"/>
            <w:rFonts w:cs="Arial"/>
            <w:b/>
            <w:sz w:val="20"/>
            <w:szCs w:val="20"/>
          </w:rPr>
          <w:t>RN</w:t>
        </w:r>
        <w:r w:rsidR="00A47393" w:rsidRPr="00A47393">
          <w:rPr>
            <w:rStyle w:val="Hipervnculo"/>
            <w:rFonts w:cs="Arial"/>
            <w:b/>
            <w:sz w:val="20"/>
            <w:szCs w:val="20"/>
          </w:rPr>
          <w:t>WEB016</w:t>
        </w:r>
        <w:r w:rsidRPr="00A47393">
          <w:rPr>
            <w:rStyle w:val="Hipervnculo"/>
            <w:rFonts w:cs="Arial"/>
            <w:b/>
            <w:sz w:val="20"/>
            <w:szCs w:val="20"/>
          </w:rPr>
          <w:t xml:space="preserve"> Ordena</w:t>
        </w:r>
        <w:r w:rsidR="00A47393" w:rsidRPr="00A47393">
          <w:rPr>
            <w:rStyle w:val="Hipervnculo"/>
            <w:rFonts w:cs="Arial"/>
            <w:b/>
            <w:sz w:val="20"/>
            <w:szCs w:val="20"/>
          </w:rPr>
          <w:t>r</w:t>
        </w:r>
        <w:r w:rsidRPr="00A47393">
          <w:rPr>
            <w:rStyle w:val="Hipervnculo"/>
            <w:rFonts w:cs="Arial"/>
            <w:b/>
            <w:sz w:val="20"/>
            <w:szCs w:val="20"/>
          </w:rPr>
          <w:t xml:space="preserve"> por Clave de Producto</w:t>
        </w:r>
      </w:hyperlink>
      <w:r w:rsidR="00D20864">
        <w:rPr>
          <w:rFonts w:cs="Arial"/>
          <w:b/>
          <w:sz w:val="20"/>
          <w:szCs w:val="20"/>
        </w:rPr>
        <w:t xml:space="preserve"> y </w:t>
      </w:r>
      <w:hyperlink r:id="rId20" w:anchor="RNGEN115" w:history="1">
        <w:r w:rsidR="00D20864" w:rsidRPr="000D1362">
          <w:rPr>
            <w:rStyle w:val="Hipervnculo"/>
            <w:rFonts w:cs="Arial"/>
            <w:b/>
            <w:sz w:val="20"/>
            <w:szCs w:val="20"/>
          </w:rPr>
          <w:t>RNGEN</w:t>
        </w:r>
        <w:r w:rsidR="000D1362" w:rsidRPr="000D1362">
          <w:rPr>
            <w:rStyle w:val="Hipervnculo"/>
            <w:rFonts w:cs="Arial"/>
            <w:b/>
            <w:sz w:val="20"/>
            <w:szCs w:val="20"/>
          </w:rPr>
          <w:t>115</w:t>
        </w:r>
        <w:r w:rsidR="00D20864" w:rsidRPr="000D1362">
          <w:rPr>
            <w:rStyle w:val="Hipervnculo"/>
            <w:rFonts w:cs="Arial"/>
            <w:b/>
            <w:sz w:val="20"/>
            <w:szCs w:val="20"/>
          </w:rPr>
          <w:t xml:space="preserve"> Ordenamiento por Precio de Producto</w:t>
        </w:r>
      </w:hyperlink>
      <w:r w:rsidR="00E433EA">
        <w:rPr>
          <w:rFonts w:cs="Arial"/>
          <w:b/>
          <w:sz w:val="20"/>
          <w:szCs w:val="20"/>
        </w:rPr>
        <w:t xml:space="preserve"> </w:t>
      </w:r>
    </w:p>
    <w:p w:rsidR="00D55889" w:rsidRDefault="00AC768D" w:rsidP="00024C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D55889" w:rsidRDefault="00AC768D" w:rsidP="00024C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D48D6" w:rsidRDefault="005D48D6" w:rsidP="00024C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48D6" w:rsidRDefault="005D48D6" w:rsidP="00024C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5D48D6" w:rsidRDefault="005D48D6" w:rsidP="00024C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FE3C43" w:rsidRDefault="00FE3C43" w:rsidP="00024C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D55889" w:rsidRDefault="00C2376B" w:rsidP="00D55889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</w:p>
    <w:p w:rsidR="00C2376B" w:rsidRDefault="00C2376B" w:rsidP="00937E2C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  <w:r w:rsidR="00024C32">
        <w:rPr>
          <w:rFonts w:cs="Arial"/>
          <w:sz w:val="20"/>
          <w:szCs w:val="20"/>
        </w:rPr>
        <w:t xml:space="preserve"> de acuerdo con la regla de negocio</w:t>
      </w:r>
      <w:r w:rsidR="000D1362">
        <w:rPr>
          <w:rFonts w:cs="Arial"/>
          <w:sz w:val="20"/>
          <w:szCs w:val="20"/>
        </w:rPr>
        <w:t xml:space="preserve"> </w:t>
      </w:r>
      <w:hyperlink r:id="rId21" w:anchor="RNMOV037" w:history="1">
        <w:r w:rsidR="00937E2C" w:rsidRPr="00937E2C">
          <w:rPr>
            <w:rStyle w:val="Hipervnculo"/>
            <w:rFonts w:cs="Arial"/>
            <w:b/>
            <w:sz w:val="20"/>
            <w:szCs w:val="20"/>
          </w:rPr>
          <w:t>RN</w:t>
        </w:r>
        <w:r w:rsidR="000D1362" w:rsidRPr="00937E2C">
          <w:rPr>
            <w:rStyle w:val="Hipervnculo"/>
            <w:rFonts w:cs="Arial"/>
            <w:b/>
            <w:sz w:val="20"/>
            <w:szCs w:val="20"/>
          </w:rPr>
          <w:t>MOV</w:t>
        </w:r>
        <w:r w:rsidR="00937E2C" w:rsidRPr="00937E2C">
          <w:rPr>
            <w:rStyle w:val="Hipervnculo"/>
            <w:rFonts w:cs="Arial"/>
            <w:b/>
            <w:sz w:val="20"/>
            <w:szCs w:val="20"/>
          </w:rPr>
          <w:t>037 Valor del Subtotal del Pedido</w:t>
        </w:r>
      </w:hyperlink>
    </w:p>
    <w:p w:rsidR="00C2376B" w:rsidRDefault="00C2376B" w:rsidP="00BC29DD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Descuentos</w:t>
      </w:r>
      <w:r w:rsidR="00024C32">
        <w:rPr>
          <w:rFonts w:cs="Arial"/>
          <w:sz w:val="20"/>
          <w:szCs w:val="20"/>
        </w:rPr>
        <w:t xml:space="preserve"> de acuerdo con la regla de negocio</w:t>
      </w:r>
      <w:r w:rsidR="000D1362">
        <w:rPr>
          <w:rFonts w:cs="Arial"/>
          <w:sz w:val="20"/>
          <w:szCs w:val="20"/>
        </w:rPr>
        <w:t xml:space="preserve"> </w:t>
      </w:r>
      <w:hyperlink r:id="rId22" w:anchor="RNWEB178" w:history="1">
        <w:r w:rsidR="000D1362" w:rsidRPr="00BC29DD">
          <w:rPr>
            <w:rStyle w:val="Hipervnculo"/>
            <w:rFonts w:cs="Arial"/>
            <w:b/>
            <w:sz w:val="20"/>
            <w:szCs w:val="20"/>
          </w:rPr>
          <w:t>RN</w:t>
        </w:r>
        <w:r w:rsidR="00BC29DD" w:rsidRPr="00BC29DD">
          <w:rPr>
            <w:rStyle w:val="Hipervnculo"/>
            <w:rFonts w:cs="Arial"/>
            <w:b/>
            <w:sz w:val="20"/>
            <w:szCs w:val="20"/>
          </w:rPr>
          <w:t>WEB178 Importe de Descuento</w:t>
        </w:r>
      </w:hyperlink>
    </w:p>
    <w:p w:rsidR="00024C32" w:rsidRDefault="00024C32" w:rsidP="006678E7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Impuestos de acuerdo con la regla de negocio</w:t>
      </w:r>
      <w:r w:rsidR="000D1362">
        <w:rPr>
          <w:rFonts w:cs="Arial"/>
          <w:sz w:val="20"/>
          <w:szCs w:val="20"/>
        </w:rPr>
        <w:t xml:space="preserve"> </w:t>
      </w:r>
      <w:hyperlink r:id="rId23" w:anchor="RNESC128" w:history="1">
        <w:r w:rsidR="000D1362" w:rsidRPr="006678E7">
          <w:rPr>
            <w:rStyle w:val="Hipervnculo"/>
            <w:rFonts w:cs="Arial"/>
            <w:b/>
            <w:sz w:val="20"/>
            <w:szCs w:val="20"/>
          </w:rPr>
          <w:t>RN</w:t>
        </w:r>
        <w:r w:rsidR="006678E7" w:rsidRPr="006678E7">
          <w:rPr>
            <w:rStyle w:val="Hipervnculo"/>
            <w:rFonts w:cs="Arial"/>
            <w:b/>
            <w:sz w:val="20"/>
            <w:szCs w:val="20"/>
          </w:rPr>
          <w:t>ESC128 Impuestos de la Venta</w:t>
        </w:r>
      </w:hyperlink>
    </w:p>
    <w:p w:rsidR="00C2376B" w:rsidRDefault="00C2376B" w:rsidP="00B33249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  <w:r w:rsidR="00024C32">
        <w:rPr>
          <w:rFonts w:cs="Arial"/>
          <w:sz w:val="20"/>
          <w:szCs w:val="20"/>
        </w:rPr>
        <w:t xml:space="preserve"> de acuerdo con la regla de negocio</w:t>
      </w:r>
      <w:r w:rsidR="000D1362">
        <w:rPr>
          <w:rFonts w:cs="Arial"/>
          <w:sz w:val="20"/>
          <w:szCs w:val="20"/>
        </w:rPr>
        <w:t xml:space="preserve"> </w:t>
      </w:r>
      <w:hyperlink r:id="rId24" w:anchor="RNROLMOV094" w:history="1">
        <w:r w:rsidR="000D1362" w:rsidRPr="00B33249">
          <w:rPr>
            <w:rStyle w:val="Hipervnculo"/>
            <w:rFonts w:cs="Arial"/>
            <w:b/>
            <w:sz w:val="20"/>
            <w:szCs w:val="20"/>
          </w:rPr>
          <w:t>RNROLMOV</w:t>
        </w:r>
        <w:r w:rsidR="00B33249" w:rsidRPr="00B33249">
          <w:rPr>
            <w:rStyle w:val="Hipervnculo"/>
            <w:rFonts w:cs="Arial"/>
            <w:b/>
            <w:sz w:val="20"/>
            <w:szCs w:val="20"/>
          </w:rPr>
          <w:t>094 Total por Pedido o Venta</w:t>
        </w:r>
      </w:hyperlink>
    </w:p>
    <w:p w:rsidR="00D652C9" w:rsidRDefault="00D652C9" w:rsidP="00D652C9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B95946">
        <w:rPr>
          <w:rFonts w:cs="Arial"/>
          <w:b/>
          <w:sz w:val="20"/>
          <w:szCs w:val="20"/>
        </w:rPr>
        <w:t>Contraer</w:t>
      </w:r>
      <w:r>
        <w:rPr>
          <w:rFonts w:cs="Arial"/>
          <w:sz w:val="20"/>
          <w:szCs w:val="20"/>
        </w:rPr>
        <w:t>&gt;</w:t>
      </w:r>
    </w:p>
    <w:p w:rsidR="00D652C9" w:rsidRDefault="00D652C9" w:rsidP="00D652C9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ya no presenta </w:t>
      </w:r>
      <w:r w:rsidR="00ED438B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información</w:t>
      </w:r>
      <w:r w:rsidR="00ED438B">
        <w:rPr>
          <w:rFonts w:cs="Arial"/>
          <w:sz w:val="20"/>
          <w:szCs w:val="20"/>
        </w:rPr>
        <w:t xml:space="preserve"> relacionada a las siguientes columnas</w:t>
      </w:r>
      <w:r>
        <w:rPr>
          <w:rFonts w:cs="Arial"/>
          <w:sz w:val="20"/>
          <w:szCs w:val="20"/>
        </w:rPr>
        <w:t>:</w:t>
      </w:r>
    </w:p>
    <w:p w:rsidR="001E378D" w:rsidRDefault="00ED438B" w:rsidP="00ED438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ED438B" w:rsidRDefault="00ED438B" w:rsidP="00ED438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ED438B" w:rsidRDefault="00ED438B" w:rsidP="00ED438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D438B" w:rsidRDefault="00ED438B" w:rsidP="00ED438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ED438B" w:rsidRDefault="00ED438B" w:rsidP="00ED438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ED438B" w:rsidRDefault="00ED438B" w:rsidP="00ED438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D438B" w:rsidRDefault="00ED438B" w:rsidP="00ED438B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ya no presenta la siguiente información del resumen de la transacción:</w:t>
      </w:r>
    </w:p>
    <w:p w:rsidR="00ED438B" w:rsidRDefault="00ED438B" w:rsidP="00ED438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D438B" w:rsidRDefault="00ED438B" w:rsidP="00ED438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Descuentos</w:t>
      </w:r>
    </w:p>
    <w:p w:rsidR="00ED438B" w:rsidRDefault="00ED438B" w:rsidP="00ED438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Impuestos</w:t>
      </w:r>
    </w:p>
    <w:p w:rsidR="00ED438B" w:rsidRDefault="00ED438B" w:rsidP="00ED438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A5BAB" w:rsidRDefault="007A5BAB" w:rsidP="007A5BAB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vuelve a presentar la siguiente información:</w:t>
      </w:r>
    </w:p>
    <w:p w:rsidR="007A5BAB" w:rsidRDefault="007A5BAB" w:rsidP="007A5BA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A5BAB" w:rsidRDefault="007A5BAB" w:rsidP="007A5BA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95946" w:rsidRDefault="00B95946" w:rsidP="00B95946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existen transacciones de tipo </w:t>
      </w:r>
      <w:r w:rsidRPr="007A5BAB">
        <w:rPr>
          <w:rFonts w:cs="Arial"/>
          <w:b/>
          <w:sz w:val="20"/>
          <w:szCs w:val="20"/>
        </w:rPr>
        <w:t>Devolución de Cliente</w:t>
      </w:r>
      <w:r>
        <w:rPr>
          <w:rFonts w:cs="Arial"/>
          <w:sz w:val="20"/>
          <w:szCs w:val="20"/>
        </w:rPr>
        <w:t>&gt;</w:t>
      </w:r>
    </w:p>
    <w:p w:rsidR="00B95946" w:rsidRDefault="00B95946" w:rsidP="00B95946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devolución relacionada al cliente</w:t>
      </w:r>
    </w:p>
    <w:p w:rsidR="00B95946" w:rsidRDefault="00B95946" w:rsidP="00B95946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C1B58">
        <w:rPr>
          <w:rFonts w:cs="Arial"/>
          <w:sz w:val="20"/>
          <w:szCs w:val="20"/>
        </w:rPr>
        <w:t xml:space="preserve"> de acuerdo con la regla de negocio </w:t>
      </w:r>
      <w:hyperlink r:id="rId25" w:anchor="RNMOV052" w:history="1">
        <w:r w:rsidR="002C1B58" w:rsidRPr="00B33249">
          <w:rPr>
            <w:rStyle w:val="Hipervnculo"/>
            <w:rFonts w:cs="Arial"/>
            <w:b/>
            <w:sz w:val="20"/>
            <w:szCs w:val="20"/>
          </w:rPr>
          <w:t>RN</w:t>
        </w:r>
        <w:r w:rsidR="00B33249" w:rsidRPr="00B33249">
          <w:rPr>
            <w:rStyle w:val="Hipervnculo"/>
            <w:rFonts w:cs="Arial"/>
            <w:b/>
            <w:sz w:val="20"/>
            <w:szCs w:val="20"/>
          </w:rPr>
          <w:t>MOV052 Ordenamiento de Transacción por Folio</w:t>
        </w:r>
      </w:hyperlink>
    </w:p>
    <w:p w:rsidR="00B95946" w:rsidRDefault="007A5BAB" w:rsidP="00B95946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433EA" w:rsidRDefault="00E433EA" w:rsidP="00B95946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</w:p>
    <w:p w:rsidR="007A5BAB" w:rsidRDefault="007A5BAB" w:rsidP="00B95946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95946" w:rsidRDefault="00A33642" w:rsidP="00B95946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el actor selecciona la opción </w:t>
      </w:r>
      <w:r w:rsidRPr="00432147">
        <w:rPr>
          <w:rFonts w:cs="Arial"/>
          <w:b/>
          <w:sz w:val="20"/>
          <w:szCs w:val="20"/>
        </w:rPr>
        <w:t>Expandir</w:t>
      </w:r>
      <w:r>
        <w:rPr>
          <w:rFonts w:cs="Arial"/>
          <w:sz w:val="20"/>
          <w:szCs w:val="20"/>
        </w:rPr>
        <w:t>&gt;</w:t>
      </w:r>
    </w:p>
    <w:p w:rsidR="00811168" w:rsidRDefault="00811168" w:rsidP="00811168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ya no presenta la siguiente información:</w:t>
      </w:r>
    </w:p>
    <w:p w:rsidR="00811168" w:rsidRDefault="00811168" w:rsidP="0081116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11168" w:rsidRDefault="00811168" w:rsidP="0081116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</w:p>
    <w:p w:rsidR="00811168" w:rsidRDefault="00811168" w:rsidP="00811168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33642" w:rsidRDefault="00A33642" w:rsidP="00A3364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33642" w:rsidRDefault="00E433EA" w:rsidP="00A3364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433EA" w:rsidRDefault="00E433EA" w:rsidP="00E433EA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E433EA" w:rsidRDefault="00E433EA" w:rsidP="00E433EA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E433EA" w:rsidRDefault="00E433EA" w:rsidP="00E433EA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E433EA" w:rsidRDefault="00E433EA" w:rsidP="00E433EA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433EA" w:rsidRDefault="00E433EA" w:rsidP="00E433EA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E433EA" w:rsidRDefault="00E433EA" w:rsidP="00E433EA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E433EA" w:rsidRDefault="00E433EA" w:rsidP="00E433EA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433EA" w:rsidRDefault="00E433EA" w:rsidP="00F5160D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Para cada producto relacionado al detalle de la transacció</w:t>
      </w:r>
      <w:r w:rsidR="00F5160D">
        <w:rPr>
          <w:rFonts w:cs="Arial"/>
          <w:sz w:val="20"/>
          <w:szCs w:val="20"/>
        </w:rPr>
        <w:t>n</w:t>
      </w:r>
    </w:p>
    <w:p w:rsidR="00F5160D" w:rsidRDefault="00F5160D" w:rsidP="00F5160D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26" w:anchor="RNWEB016" w:history="1">
        <w:r w:rsidR="00811168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811168">
        <w:rPr>
          <w:rFonts w:cs="Arial"/>
          <w:b/>
          <w:sz w:val="20"/>
          <w:szCs w:val="20"/>
        </w:rPr>
        <w:t xml:space="preserve"> y </w:t>
      </w:r>
      <w:hyperlink r:id="rId27" w:anchor="RNGEN115" w:history="1">
        <w:r w:rsidR="00811168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F5160D" w:rsidRDefault="00F5160D" w:rsidP="00F5160D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F5160D" w:rsidRDefault="00F5160D" w:rsidP="00F5160D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5160D" w:rsidRDefault="00F5160D" w:rsidP="00F5160D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5160D" w:rsidRDefault="00F5160D" w:rsidP="00F5160D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F5160D" w:rsidRDefault="00F5160D" w:rsidP="00F5160D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F5160D" w:rsidRPr="00F5160D" w:rsidRDefault="00F5160D" w:rsidP="00F5160D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A33642" w:rsidRDefault="00A33642" w:rsidP="00A33642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el actor selecciona la opción </w:t>
      </w:r>
      <w:r w:rsidRPr="00F5160D">
        <w:rPr>
          <w:rFonts w:cs="Arial"/>
          <w:b/>
          <w:sz w:val="20"/>
          <w:szCs w:val="20"/>
        </w:rPr>
        <w:t>Contraer</w:t>
      </w:r>
      <w:r>
        <w:rPr>
          <w:rFonts w:cs="Arial"/>
          <w:sz w:val="20"/>
          <w:szCs w:val="20"/>
        </w:rPr>
        <w:t>&gt;</w:t>
      </w:r>
    </w:p>
    <w:p w:rsidR="00F5160D" w:rsidRDefault="00F5160D" w:rsidP="00F5160D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ya no presenta la información relacionada a las siguientes columnas:</w:t>
      </w:r>
    </w:p>
    <w:p w:rsidR="00F5160D" w:rsidRDefault="00F5160D" w:rsidP="00F5160D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F5160D" w:rsidRDefault="00F5160D" w:rsidP="00F5160D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F5160D" w:rsidRDefault="00F5160D" w:rsidP="00F5160D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5160D" w:rsidRDefault="00F5160D" w:rsidP="00F5160D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F5160D" w:rsidRDefault="00F5160D" w:rsidP="00F5160D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A33642" w:rsidRDefault="00F5160D" w:rsidP="00F5160D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F5160D" w:rsidRDefault="00F5160D" w:rsidP="00F5160D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vuelve a presenta la siguiente información:</w:t>
      </w:r>
    </w:p>
    <w:p w:rsidR="00F5160D" w:rsidRDefault="00F5160D" w:rsidP="00F5160D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F5160D" w:rsidRDefault="00F5160D" w:rsidP="00F5160D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</w:p>
    <w:p w:rsidR="00F5160D" w:rsidRDefault="00F5160D" w:rsidP="00F5160D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33642" w:rsidRDefault="00A33642" w:rsidP="00A33642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existen transacciones de tipo </w:t>
      </w:r>
      <w:r w:rsidRPr="00F5160D">
        <w:rPr>
          <w:rFonts w:cs="Arial"/>
          <w:b/>
          <w:sz w:val="20"/>
          <w:szCs w:val="20"/>
        </w:rPr>
        <w:t>Factura</w:t>
      </w:r>
      <w:r>
        <w:rPr>
          <w:rFonts w:cs="Arial"/>
          <w:sz w:val="20"/>
          <w:szCs w:val="20"/>
        </w:rPr>
        <w:t>&gt;</w:t>
      </w:r>
    </w:p>
    <w:p w:rsidR="00A33642" w:rsidRDefault="00A33642" w:rsidP="00A33642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factura relacionada al cliente</w:t>
      </w:r>
    </w:p>
    <w:p w:rsidR="00A33642" w:rsidRDefault="00A33642" w:rsidP="00A33642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C1B58">
        <w:rPr>
          <w:rFonts w:cs="Arial"/>
          <w:sz w:val="20"/>
          <w:szCs w:val="20"/>
        </w:rPr>
        <w:t xml:space="preserve"> de acuerdo con la regla de negocio </w:t>
      </w:r>
      <w:hyperlink r:id="rId28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rFonts w:cs="Arial"/>
          <w:sz w:val="20"/>
          <w:szCs w:val="20"/>
        </w:rPr>
        <w:t>:</w:t>
      </w:r>
    </w:p>
    <w:p w:rsidR="00A33642" w:rsidRDefault="00740F15" w:rsidP="00A3364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40F15" w:rsidRDefault="00740F15" w:rsidP="00A3364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33642" w:rsidRDefault="00A33642" w:rsidP="00A33642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740F15">
        <w:rPr>
          <w:rFonts w:cs="Arial"/>
          <w:b/>
          <w:sz w:val="20"/>
          <w:szCs w:val="20"/>
        </w:rPr>
        <w:t>Cambio de Producto</w:t>
      </w:r>
      <w:r>
        <w:rPr>
          <w:rFonts w:cs="Arial"/>
          <w:sz w:val="20"/>
          <w:szCs w:val="20"/>
        </w:rPr>
        <w:t>&gt;</w:t>
      </w:r>
    </w:p>
    <w:p w:rsidR="00A33642" w:rsidRDefault="00A33642" w:rsidP="00A33642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cambio de producto relacionado al cliente</w:t>
      </w:r>
    </w:p>
    <w:p w:rsidR="00A33642" w:rsidRDefault="00A33642" w:rsidP="00C97F86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C1B58">
        <w:rPr>
          <w:rFonts w:cs="Arial"/>
          <w:sz w:val="20"/>
          <w:szCs w:val="20"/>
        </w:rPr>
        <w:t xml:space="preserve"> de acuerdo con la regla de negocio </w:t>
      </w:r>
      <w:hyperlink r:id="rId29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rFonts w:cs="Arial"/>
          <w:sz w:val="20"/>
          <w:szCs w:val="20"/>
        </w:rPr>
        <w:t>:</w:t>
      </w:r>
    </w:p>
    <w:p w:rsidR="00C97F86" w:rsidRDefault="00C97F86" w:rsidP="00C97F86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97F86" w:rsidRPr="00C97F86" w:rsidRDefault="00C97F86" w:rsidP="00C97F86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33642" w:rsidRDefault="00A33642" w:rsidP="00A33642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C97F86">
        <w:rPr>
          <w:rFonts w:cs="Arial"/>
          <w:b/>
          <w:sz w:val="20"/>
          <w:szCs w:val="20"/>
        </w:rPr>
        <w:t>Expandir</w:t>
      </w:r>
      <w:r>
        <w:rPr>
          <w:rFonts w:cs="Arial"/>
          <w:sz w:val="20"/>
          <w:szCs w:val="20"/>
        </w:rPr>
        <w:t>&gt;</w:t>
      </w:r>
    </w:p>
    <w:p w:rsidR="0025272B" w:rsidRDefault="0025272B" w:rsidP="0025272B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ya no presenta la siguiente información:</w:t>
      </w:r>
    </w:p>
    <w:p w:rsidR="0025272B" w:rsidRDefault="0025272B" w:rsidP="0025272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25272B" w:rsidRDefault="0025272B" w:rsidP="0025272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33642" w:rsidRDefault="00A33642" w:rsidP="00A3364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33642" w:rsidRDefault="005E0E4B" w:rsidP="00A3364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5E0E4B" w:rsidRDefault="005E0E4B" w:rsidP="005E0E4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Recibe </w:t>
      </w:r>
    </w:p>
    <w:p w:rsidR="009B497D" w:rsidRPr="006D53EB" w:rsidRDefault="009B497D" w:rsidP="009B497D">
      <w:pPr>
        <w:pStyle w:val="Prrafodelista"/>
        <w:numPr>
          <w:ilvl w:val="4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9B497D" w:rsidRPr="006D53EB" w:rsidRDefault="009B497D" w:rsidP="009B497D">
      <w:pPr>
        <w:pStyle w:val="Prrafodelista"/>
        <w:numPr>
          <w:ilvl w:val="5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Clave</w:t>
      </w:r>
    </w:p>
    <w:p w:rsidR="009B497D" w:rsidRPr="006D53EB" w:rsidRDefault="009B497D" w:rsidP="009B497D">
      <w:pPr>
        <w:pStyle w:val="Prrafodelista"/>
        <w:numPr>
          <w:ilvl w:val="5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Descripción</w:t>
      </w:r>
    </w:p>
    <w:p w:rsidR="009B497D" w:rsidRPr="006D53EB" w:rsidRDefault="009B497D" w:rsidP="009B497D">
      <w:pPr>
        <w:pStyle w:val="Prrafodelista"/>
        <w:numPr>
          <w:ilvl w:val="5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Cantidad</w:t>
      </w:r>
    </w:p>
    <w:p w:rsidR="009B497D" w:rsidRPr="006D53EB" w:rsidRDefault="009B497D" w:rsidP="009B497D">
      <w:pPr>
        <w:pStyle w:val="Prrafodelista"/>
        <w:numPr>
          <w:ilvl w:val="5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Unidad</w:t>
      </w:r>
    </w:p>
    <w:p w:rsidR="009B497D" w:rsidRPr="006D53EB" w:rsidRDefault="009B497D" w:rsidP="009B497D">
      <w:pPr>
        <w:pStyle w:val="Prrafodelista"/>
        <w:numPr>
          <w:ilvl w:val="5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Precio</w:t>
      </w:r>
    </w:p>
    <w:p w:rsidR="009B497D" w:rsidRDefault="009B497D" w:rsidP="009B497D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Subtota</w:t>
      </w:r>
      <w:proofErr w:type="spellEnd"/>
      <w:r>
        <w:rPr>
          <w:rFonts w:cs="Arial"/>
          <w:sz w:val="20"/>
          <w:szCs w:val="20"/>
        </w:rPr>
        <w:tab/>
        <w:t>l</w:t>
      </w:r>
    </w:p>
    <w:p w:rsidR="005E0E4B" w:rsidRPr="002D0579" w:rsidRDefault="005E0E4B" w:rsidP="00B321FB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 la transacción de acuerdo con la regla de nego</w:t>
      </w:r>
      <w:r w:rsidR="00B321FB">
        <w:rPr>
          <w:rFonts w:cs="Arial"/>
          <w:sz w:val="20"/>
          <w:szCs w:val="20"/>
        </w:rPr>
        <w:t xml:space="preserve">cio </w:t>
      </w:r>
      <w:hyperlink r:id="rId30" w:anchor="RNROLMOV099" w:history="1">
        <w:r w:rsidR="009C495C" w:rsidRPr="009C495C">
          <w:rPr>
            <w:rStyle w:val="Hipervnculo"/>
            <w:rFonts w:cs="Arial"/>
            <w:b/>
            <w:sz w:val="20"/>
            <w:szCs w:val="20"/>
          </w:rPr>
          <w:t>RNROLMOV099</w:t>
        </w:r>
        <w:r w:rsidR="00B321FB" w:rsidRPr="009C495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C495C" w:rsidRPr="009C495C">
          <w:rPr>
            <w:rStyle w:val="Hipervnculo"/>
            <w:rFonts w:cs="Arial"/>
            <w:b/>
            <w:sz w:val="20"/>
            <w:szCs w:val="20"/>
          </w:rPr>
          <w:t xml:space="preserve">Transacciones con </w:t>
        </w:r>
        <w:r w:rsidR="00B321FB" w:rsidRPr="009C495C">
          <w:rPr>
            <w:rStyle w:val="Hipervnculo"/>
            <w:rFonts w:cs="Arial"/>
            <w:b/>
            <w:sz w:val="20"/>
            <w:szCs w:val="20"/>
          </w:rPr>
          <w:t>Movimientos de Entrada</w:t>
        </w:r>
      </w:hyperlink>
    </w:p>
    <w:p w:rsidR="002D0579" w:rsidRDefault="002D0579" w:rsidP="002D0579">
      <w:pPr>
        <w:pStyle w:val="Prrafodelista"/>
        <w:numPr>
          <w:ilvl w:val="5"/>
          <w:numId w:val="23"/>
        </w:numPr>
        <w:ind w:left="2835" w:hanging="103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31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32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TipoUnidad</w:t>
      </w:r>
      <w:proofErr w:type="spellEnd"/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B321FB" w:rsidRDefault="00B321FB" w:rsidP="00B321FB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321FB" w:rsidRDefault="00B321FB" w:rsidP="00B321FB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Entrega</w:t>
      </w:r>
    </w:p>
    <w:p w:rsidR="00A06DAD" w:rsidRPr="000F15F8" w:rsidRDefault="00A06DAD" w:rsidP="00A06DAD">
      <w:pPr>
        <w:pStyle w:val="Prrafodelista"/>
        <w:numPr>
          <w:ilvl w:val="3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A06DAD" w:rsidRPr="000F15F8" w:rsidRDefault="00A06DAD" w:rsidP="00A06DAD">
      <w:pPr>
        <w:pStyle w:val="Prrafodelista"/>
        <w:numPr>
          <w:ilvl w:val="4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Clave</w:t>
      </w:r>
    </w:p>
    <w:p w:rsidR="00A06DAD" w:rsidRPr="000F15F8" w:rsidRDefault="00A06DAD" w:rsidP="00A06DAD">
      <w:pPr>
        <w:pStyle w:val="Prrafodelista"/>
        <w:numPr>
          <w:ilvl w:val="4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Descripción</w:t>
      </w:r>
    </w:p>
    <w:p w:rsidR="00A06DAD" w:rsidRPr="000F15F8" w:rsidRDefault="00A06DAD" w:rsidP="00A06DAD">
      <w:pPr>
        <w:pStyle w:val="Prrafodelista"/>
        <w:numPr>
          <w:ilvl w:val="4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Cantidad</w:t>
      </w:r>
    </w:p>
    <w:p w:rsidR="00A06DAD" w:rsidRPr="000F15F8" w:rsidRDefault="00A06DAD" w:rsidP="00A06DAD">
      <w:pPr>
        <w:pStyle w:val="Prrafodelista"/>
        <w:numPr>
          <w:ilvl w:val="4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Unidad</w:t>
      </w:r>
    </w:p>
    <w:p w:rsidR="00A06DAD" w:rsidRPr="000F15F8" w:rsidRDefault="00A06DAD" w:rsidP="00A06DAD">
      <w:pPr>
        <w:pStyle w:val="Prrafodelista"/>
        <w:numPr>
          <w:ilvl w:val="4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Precio</w:t>
      </w:r>
    </w:p>
    <w:p w:rsidR="00A06DAD" w:rsidRPr="000F15F8" w:rsidRDefault="00A06DAD" w:rsidP="00A06DAD">
      <w:pPr>
        <w:pStyle w:val="Prrafodelista"/>
        <w:numPr>
          <w:ilvl w:val="4"/>
          <w:numId w:val="23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B321FB" w:rsidRPr="002D0579" w:rsidRDefault="00B321FB" w:rsidP="00B321FB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relacionado a la transacción de acuerdo con la regla de negocio </w:t>
      </w:r>
      <w:hyperlink r:id="rId33" w:anchor="RNROLMOV100" w:history="1">
        <w:r w:rsidR="009C495C" w:rsidRPr="009C495C">
          <w:rPr>
            <w:rStyle w:val="Hipervnculo"/>
            <w:rFonts w:cs="Arial"/>
            <w:b/>
            <w:sz w:val="20"/>
            <w:szCs w:val="20"/>
          </w:rPr>
          <w:t>RNROLMOV100</w:t>
        </w:r>
        <w:r w:rsidRPr="009C495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C495C" w:rsidRPr="009C495C">
          <w:rPr>
            <w:rStyle w:val="Hipervnculo"/>
            <w:rFonts w:cs="Arial"/>
            <w:b/>
            <w:sz w:val="20"/>
            <w:szCs w:val="20"/>
          </w:rPr>
          <w:t xml:space="preserve">Transacciones con </w:t>
        </w:r>
        <w:r w:rsidRPr="009C495C">
          <w:rPr>
            <w:rStyle w:val="Hipervnculo"/>
            <w:rFonts w:cs="Arial"/>
            <w:b/>
            <w:sz w:val="20"/>
            <w:szCs w:val="20"/>
          </w:rPr>
          <w:t>Movimientos de Salida</w:t>
        </w:r>
      </w:hyperlink>
    </w:p>
    <w:p w:rsidR="002D0579" w:rsidRPr="002D0579" w:rsidRDefault="002D0579" w:rsidP="002D0579">
      <w:pPr>
        <w:pStyle w:val="Prrafodelista"/>
        <w:numPr>
          <w:ilvl w:val="5"/>
          <w:numId w:val="23"/>
        </w:numPr>
        <w:ind w:left="2835" w:hanging="103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34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35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321FB" w:rsidRPr="00B321FB" w:rsidRDefault="00B321FB" w:rsidP="002D0579">
      <w:pPr>
        <w:pStyle w:val="Prrafodelista"/>
        <w:numPr>
          <w:ilvl w:val="6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A33642" w:rsidRDefault="00A33642" w:rsidP="00A33642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B321FB">
        <w:rPr>
          <w:rFonts w:cs="Arial"/>
          <w:b/>
          <w:sz w:val="20"/>
          <w:szCs w:val="20"/>
        </w:rPr>
        <w:t>Contraer</w:t>
      </w:r>
      <w:r>
        <w:rPr>
          <w:rFonts w:cs="Arial"/>
          <w:sz w:val="20"/>
          <w:szCs w:val="20"/>
        </w:rPr>
        <w:t>&gt;</w:t>
      </w:r>
    </w:p>
    <w:p w:rsidR="0021684E" w:rsidRDefault="0021684E" w:rsidP="0021684E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ya no presenta la información relacionada a las siguientes columnas:</w:t>
      </w:r>
    </w:p>
    <w:p w:rsidR="0021684E" w:rsidRDefault="0021684E" w:rsidP="0021684E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1684E" w:rsidRDefault="0021684E" w:rsidP="0021684E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21684E" w:rsidRDefault="0021684E" w:rsidP="0021684E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21684E" w:rsidRDefault="0021684E" w:rsidP="0021684E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21684E" w:rsidRDefault="0021684E" w:rsidP="0021684E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21684E" w:rsidRDefault="0021684E" w:rsidP="0021684E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21684E" w:rsidRDefault="0021684E" w:rsidP="0021684E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vuelve a presenta la siguiente información:</w:t>
      </w:r>
    </w:p>
    <w:p w:rsidR="0021684E" w:rsidRDefault="0021684E" w:rsidP="0021684E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21684E" w:rsidRDefault="0021684E" w:rsidP="0021684E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33642" w:rsidRDefault="00386713" w:rsidP="00386713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existen transacciones de tipo </w:t>
      </w:r>
      <w:r w:rsidRPr="00EB30FF">
        <w:rPr>
          <w:rFonts w:cs="Arial"/>
          <w:b/>
          <w:sz w:val="20"/>
          <w:szCs w:val="20"/>
        </w:rPr>
        <w:t>Surtir Productos de Promociones</w:t>
      </w:r>
      <w:r>
        <w:rPr>
          <w:rFonts w:cs="Arial"/>
          <w:sz w:val="20"/>
          <w:szCs w:val="20"/>
        </w:rPr>
        <w:t>&gt;</w:t>
      </w:r>
    </w:p>
    <w:p w:rsidR="00386713" w:rsidRDefault="00386713" w:rsidP="00386713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surtido de productos de promociones relacionado al cliente</w:t>
      </w:r>
      <w:r w:rsidR="00B33249">
        <w:rPr>
          <w:rFonts w:cs="Arial"/>
          <w:sz w:val="20"/>
          <w:szCs w:val="20"/>
        </w:rPr>
        <w:t xml:space="preserve"> </w:t>
      </w:r>
    </w:p>
    <w:p w:rsidR="00B33249" w:rsidRDefault="00386713" w:rsidP="00B33249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33249">
        <w:rPr>
          <w:rFonts w:cs="Arial"/>
          <w:sz w:val="20"/>
          <w:szCs w:val="20"/>
        </w:rPr>
        <w:t xml:space="preserve"> de acuerdo con la regla de negocio </w:t>
      </w:r>
      <w:hyperlink r:id="rId36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</w:p>
    <w:p w:rsidR="00386713" w:rsidRDefault="002D0579" w:rsidP="00386713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Promoción</w:t>
      </w:r>
    </w:p>
    <w:p w:rsidR="00386713" w:rsidRDefault="00386713" w:rsidP="009513A7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 </w:t>
      </w:r>
      <w:r w:rsidRPr="002D0579">
        <w:rPr>
          <w:rFonts w:cs="Arial"/>
          <w:b/>
          <w:sz w:val="20"/>
          <w:szCs w:val="20"/>
        </w:rPr>
        <w:t>Expandir</w:t>
      </w:r>
      <w:r>
        <w:rPr>
          <w:rFonts w:cs="Arial"/>
          <w:sz w:val="20"/>
          <w:szCs w:val="20"/>
        </w:rPr>
        <w:t>&gt;</w:t>
      </w:r>
    </w:p>
    <w:p w:rsidR="009513A7" w:rsidRDefault="009513A7" w:rsidP="009513A7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9513A7" w:rsidRP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Promoción</w:t>
      </w:r>
    </w:p>
    <w:p w:rsidR="009513A7" w:rsidRDefault="009513A7" w:rsidP="009513A7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513A7" w:rsidRDefault="009513A7" w:rsidP="009513A7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detalle de la transacción</w:t>
      </w:r>
    </w:p>
    <w:p w:rsidR="009513A7" w:rsidRDefault="009513A7" w:rsidP="009513A7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37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38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9513A7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513A7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513A7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513A7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TipoUnidad</w:t>
      </w:r>
      <w:proofErr w:type="spellEnd"/>
    </w:p>
    <w:p w:rsidR="009513A7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9513A7" w:rsidRPr="00F5160D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513A7" w:rsidRDefault="009513A7" w:rsidP="009513A7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el actor selecciona la opción </w:t>
      </w:r>
      <w:r w:rsidRPr="00F5160D">
        <w:rPr>
          <w:rFonts w:cs="Arial"/>
          <w:b/>
          <w:sz w:val="20"/>
          <w:szCs w:val="20"/>
        </w:rPr>
        <w:t>Contraer</w:t>
      </w:r>
      <w:r>
        <w:rPr>
          <w:rFonts w:cs="Arial"/>
          <w:sz w:val="20"/>
          <w:szCs w:val="20"/>
        </w:rPr>
        <w:t>&gt;</w:t>
      </w:r>
    </w:p>
    <w:p w:rsidR="009513A7" w:rsidRDefault="009513A7" w:rsidP="009513A7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ya no presenta la información relacionada a las siguientes columnas: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513A7" w:rsidRDefault="009513A7" w:rsidP="009513A7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vuelve a presenta la siguiente información:</w:t>
      </w:r>
    </w:p>
    <w:p w:rsidR="00386713" w:rsidRP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Promoción</w:t>
      </w:r>
    </w:p>
    <w:p w:rsidR="00386713" w:rsidRDefault="00386713" w:rsidP="00386713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existen transacciones de tipo </w:t>
      </w:r>
      <w:r w:rsidRPr="009513A7">
        <w:rPr>
          <w:rFonts w:cs="Arial"/>
          <w:b/>
          <w:sz w:val="20"/>
          <w:szCs w:val="20"/>
        </w:rPr>
        <w:t>Movimiento sin Inventario</w:t>
      </w:r>
      <w:r>
        <w:rPr>
          <w:rFonts w:cs="Arial"/>
          <w:sz w:val="20"/>
          <w:szCs w:val="20"/>
        </w:rPr>
        <w:t>&gt;</w:t>
      </w:r>
    </w:p>
    <w:p w:rsidR="00386713" w:rsidRDefault="00386713" w:rsidP="00386713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sin Inventario relacionado al cliente</w:t>
      </w:r>
    </w:p>
    <w:p w:rsidR="00B33249" w:rsidRDefault="00386713" w:rsidP="00B33249">
      <w:pPr>
        <w:pStyle w:val="Prrafodelista"/>
        <w:numPr>
          <w:ilvl w:val="1"/>
          <w:numId w:val="23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3F52C9">
        <w:rPr>
          <w:rFonts w:cs="Arial"/>
          <w:sz w:val="20"/>
          <w:szCs w:val="20"/>
        </w:rPr>
        <w:t xml:space="preserve"> de acuerdo con la regla de negocio </w:t>
      </w:r>
      <w:hyperlink r:id="rId39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</w:p>
    <w:p w:rsidR="00386713" w:rsidRDefault="009513A7" w:rsidP="00386713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9513A7" w:rsidRDefault="009513A7" w:rsidP="00386713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86713" w:rsidRDefault="00386713" w:rsidP="00386713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9513A7">
        <w:rPr>
          <w:rFonts w:cs="Arial"/>
          <w:b/>
          <w:sz w:val="20"/>
          <w:szCs w:val="20"/>
        </w:rPr>
        <w:t>Expandir</w:t>
      </w:r>
      <w:r>
        <w:rPr>
          <w:rFonts w:cs="Arial"/>
          <w:sz w:val="20"/>
          <w:szCs w:val="20"/>
        </w:rPr>
        <w:t>&gt;</w:t>
      </w:r>
    </w:p>
    <w:p w:rsidR="001C0852" w:rsidRDefault="001C0852" w:rsidP="001C085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ya no presenta la siguiente información:</w:t>
      </w:r>
    </w:p>
    <w:p w:rsidR="001C0852" w:rsidRDefault="001C0852" w:rsidP="001C085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1C0852" w:rsidRDefault="001C0852" w:rsidP="001C085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86713" w:rsidRDefault="00386713" w:rsidP="00386713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86713" w:rsidRDefault="009513A7" w:rsidP="00386713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9513A7" w:rsidRDefault="009513A7" w:rsidP="009513A7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513A7" w:rsidRDefault="009513A7" w:rsidP="009513A7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detalle de la transacción</w:t>
      </w:r>
    </w:p>
    <w:p w:rsidR="009513A7" w:rsidRDefault="009513A7" w:rsidP="009513A7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40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41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9513A7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513A7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513A7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513A7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9513A7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9513A7" w:rsidRPr="00F5160D" w:rsidRDefault="009513A7" w:rsidP="009513A7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513A7" w:rsidRDefault="009513A7" w:rsidP="009513A7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el actor selecciona la opción </w:t>
      </w:r>
      <w:r w:rsidRPr="00F5160D">
        <w:rPr>
          <w:rFonts w:cs="Arial"/>
          <w:b/>
          <w:sz w:val="20"/>
          <w:szCs w:val="20"/>
        </w:rPr>
        <w:t>Contraer</w:t>
      </w:r>
      <w:r>
        <w:rPr>
          <w:rFonts w:cs="Arial"/>
          <w:sz w:val="20"/>
          <w:szCs w:val="20"/>
        </w:rPr>
        <w:t>&gt;</w:t>
      </w:r>
    </w:p>
    <w:p w:rsidR="009513A7" w:rsidRDefault="009513A7" w:rsidP="009513A7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ya no presenta la información relacionada a las siguientes columnas: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9513A7" w:rsidRDefault="009513A7" w:rsidP="009513A7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513A7" w:rsidRDefault="009513A7" w:rsidP="009513A7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vuelve a presenta la siguiente información:</w:t>
      </w:r>
    </w:p>
    <w:p w:rsidR="00386713" w:rsidRDefault="009513A7" w:rsidP="00386713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9513A7" w:rsidRDefault="009513A7" w:rsidP="00386713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86713" w:rsidRDefault="00386713" w:rsidP="00386713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existen transacciones de tipo </w:t>
      </w:r>
      <w:r w:rsidRPr="009513A7">
        <w:rPr>
          <w:rFonts w:cs="Arial"/>
          <w:b/>
          <w:sz w:val="20"/>
          <w:szCs w:val="20"/>
        </w:rPr>
        <w:t>Venta a Consignación</w:t>
      </w:r>
      <w:r>
        <w:rPr>
          <w:rFonts w:cs="Arial"/>
          <w:sz w:val="20"/>
          <w:szCs w:val="20"/>
        </w:rPr>
        <w:t>&gt;</w:t>
      </w:r>
    </w:p>
    <w:p w:rsidR="00386713" w:rsidRDefault="00386713" w:rsidP="00386713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a consignación relacionada al cliente</w:t>
      </w:r>
    </w:p>
    <w:p w:rsidR="00386713" w:rsidRDefault="00386713" w:rsidP="001C0852">
      <w:pPr>
        <w:pStyle w:val="Prrafodelista"/>
        <w:numPr>
          <w:ilvl w:val="2"/>
          <w:numId w:val="23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</w:t>
      </w:r>
      <w:r w:rsidR="003F52C9">
        <w:rPr>
          <w:rFonts w:cs="Arial"/>
          <w:sz w:val="20"/>
          <w:szCs w:val="20"/>
        </w:rPr>
        <w:t xml:space="preserve"> de acuerdo con la regla de negocio </w:t>
      </w:r>
      <w:hyperlink r:id="rId42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rFonts w:cs="Arial"/>
          <w:sz w:val="20"/>
          <w:szCs w:val="20"/>
        </w:rPr>
        <w:t>:</w:t>
      </w:r>
    </w:p>
    <w:p w:rsidR="00E81F32" w:rsidRDefault="00E81F32" w:rsidP="00E81F3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81F32" w:rsidRDefault="00E81F32" w:rsidP="00E81F3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E81F32" w:rsidRDefault="00E81F32" w:rsidP="00E81F32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9513A7">
        <w:rPr>
          <w:rFonts w:cs="Arial"/>
          <w:b/>
          <w:sz w:val="20"/>
          <w:szCs w:val="20"/>
        </w:rPr>
        <w:t>Expandir</w:t>
      </w:r>
      <w:r>
        <w:rPr>
          <w:rFonts w:cs="Arial"/>
          <w:sz w:val="20"/>
          <w:szCs w:val="20"/>
        </w:rPr>
        <w:t>&gt;</w:t>
      </w:r>
    </w:p>
    <w:p w:rsidR="00E81F32" w:rsidRDefault="00E81F32" w:rsidP="00E81F3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81F32" w:rsidRDefault="00E81F32" w:rsidP="00E81F3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81F32" w:rsidRDefault="00E81F32" w:rsidP="00E81F3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detalle de la transacción</w:t>
      </w:r>
    </w:p>
    <w:p w:rsidR="00E81F32" w:rsidRDefault="00E81F32" w:rsidP="00E81F32">
      <w:pPr>
        <w:pStyle w:val="Prrafodelista"/>
        <w:numPr>
          <w:ilvl w:val="4"/>
          <w:numId w:val="23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43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44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E81F32" w:rsidRDefault="00E81F32" w:rsidP="00E81F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E81F32" w:rsidRDefault="00E81F32" w:rsidP="00E81F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81F32" w:rsidRDefault="00E81F32" w:rsidP="00E81F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81F32" w:rsidRDefault="00E81F32" w:rsidP="00E81F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E81F32" w:rsidRDefault="00E81F32" w:rsidP="00E81F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E81F32" w:rsidRPr="00F5160D" w:rsidRDefault="00E81F32" w:rsidP="00E81F32">
      <w:pPr>
        <w:pStyle w:val="Prrafodelista"/>
        <w:numPr>
          <w:ilvl w:val="5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81F32" w:rsidRDefault="00E81F32" w:rsidP="00E81F32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el actor selecciona la opción </w:t>
      </w:r>
      <w:r w:rsidRPr="00F5160D">
        <w:rPr>
          <w:rFonts w:cs="Arial"/>
          <w:b/>
          <w:sz w:val="20"/>
          <w:szCs w:val="20"/>
        </w:rPr>
        <w:t>Contraer</w:t>
      </w:r>
      <w:r>
        <w:rPr>
          <w:rFonts w:cs="Arial"/>
          <w:sz w:val="20"/>
          <w:szCs w:val="20"/>
        </w:rPr>
        <w:t>&gt;</w:t>
      </w:r>
    </w:p>
    <w:p w:rsidR="00E81F32" w:rsidRDefault="00E81F32" w:rsidP="00E81F3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ya no presenta la información relacionada a las siguientes columnas: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81F32" w:rsidRDefault="00E81F32" w:rsidP="00E81F32">
      <w:pPr>
        <w:pStyle w:val="Prrafodelista"/>
        <w:numPr>
          <w:ilvl w:val="3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vuelve a presenta la siguiente información:</w:t>
      </w:r>
    </w:p>
    <w:p w:rsidR="00E81F32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386713" w:rsidRDefault="00E81F32" w:rsidP="00E81F32">
      <w:pPr>
        <w:pStyle w:val="Prrafodelista"/>
        <w:numPr>
          <w:ilvl w:val="4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C4855" w:rsidRDefault="008C4855" w:rsidP="008C4855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C4855" w:rsidRDefault="008C4855" w:rsidP="008C4855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Cobranza</w:t>
      </w:r>
    </w:p>
    <w:p w:rsidR="008C4855" w:rsidRDefault="008C4855" w:rsidP="008C4855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Por cada tipo de venta </w:t>
      </w:r>
    </w:p>
    <w:p w:rsidR="008C4855" w:rsidRDefault="008C4855" w:rsidP="008C4855">
      <w:pPr>
        <w:pStyle w:val="Prrafodelista"/>
        <w:numPr>
          <w:ilvl w:val="2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Venta</w:t>
      </w:r>
      <w:r w:rsidR="00F726C3">
        <w:rPr>
          <w:rFonts w:cs="Arial"/>
          <w:sz w:val="20"/>
          <w:szCs w:val="20"/>
        </w:rPr>
        <w:t xml:space="preserve"> de acuerdo con la regla de negocio</w:t>
      </w:r>
      <w:r w:rsidR="0035761F">
        <w:rPr>
          <w:rFonts w:cs="Arial"/>
          <w:sz w:val="20"/>
          <w:szCs w:val="20"/>
        </w:rPr>
        <w:t xml:space="preserve"> </w:t>
      </w:r>
      <w:hyperlink r:id="rId45" w:anchor="RNGEN033" w:history="1">
        <w:r w:rsidR="0035761F" w:rsidRPr="0035761F">
          <w:rPr>
            <w:rStyle w:val="Hipervnculo"/>
            <w:rFonts w:cs="Arial"/>
            <w:b/>
            <w:sz w:val="20"/>
            <w:szCs w:val="20"/>
          </w:rPr>
          <w:t>RNGEN033 Valor Formas de Venta</w:t>
        </w:r>
      </w:hyperlink>
    </w:p>
    <w:p w:rsidR="008C4855" w:rsidRDefault="008C4855" w:rsidP="0035761F">
      <w:pPr>
        <w:pStyle w:val="Prrafodelista"/>
        <w:numPr>
          <w:ilvl w:val="2"/>
          <w:numId w:val="23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  <w:r w:rsidR="004B3B33">
        <w:rPr>
          <w:rFonts w:cs="Arial"/>
          <w:sz w:val="20"/>
          <w:szCs w:val="20"/>
        </w:rPr>
        <w:t xml:space="preserve"> de acuerdo con la regla de negoci</w:t>
      </w:r>
      <w:r w:rsidR="001F31DD">
        <w:rPr>
          <w:rFonts w:cs="Arial"/>
          <w:sz w:val="20"/>
          <w:szCs w:val="20"/>
        </w:rPr>
        <w:t>o</w:t>
      </w:r>
      <w:r w:rsidR="00D9758E">
        <w:rPr>
          <w:rFonts w:cs="Arial"/>
          <w:sz w:val="20"/>
          <w:szCs w:val="20"/>
        </w:rPr>
        <w:t xml:space="preserve"> </w:t>
      </w:r>
      <w:hyperlink r:id="rId46" w:anchor="RNMOV088" w:history="1">
        <w:r w:rsidR="00D9758E" w:rsidRPr="00D9758E">
          <w:rPr>
            <w:rStyle w:val="Hipervnculo"/>
            <w:rFonts w:cs="Arial"/>
            <w:b/>
            <w:sz w:val="20"/>
            <w:szCs w:val="20"/>
          </w:rPr>
          <w:t>RNMOV088 Valor Total de Abonos en Efectivo Recolectados Durante el día de trabajo</w:t>
        </w:r>
      </w:hyperlink>
      <w:r w:rsidR="00D9758E">
        <w:rPr>
          <w:rFonts w:cs="Arial"/>
          <w:sz w:val="20"/>
          <w:szCs w:val="20"/>
        </w:rPr>
        <w:t xml:space="preserve"> o </w:t>
      </w:r>
      <w:hyperlink r:id="rId47" w:anchor="RNMOV088" w:history="1">
        <w:r w:rsidR="00D9758E" w:rsidRPr="00D9758E">
          <w:rPr>
            <w:rStyle w:val="Hipervnculo"/>
            <w:rFonts w:cs="Arial"/>
            <w:b/>
            <w:sz w:val="20"/>
            <w:szCs w:val="20"/>
          </w:rPr>
          <w:t>RNMOV089 Valor Total de Abonos recolectados</w:t>
        </w:r>
      </w:hyperlink>
    </w:p>
    <w:p w:rsidR="004B3B33" w:rsidRDefault="004B3B33" w:rsidP="00D9758E">
      <w:pPr>
        <w:pStyle w:val="Prrafodelista"/>
        <w:numPr>
          <w:ilvl w:val="1"/>
          <w:numId w:val="23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Neta de acuerdo con la regla de negocio</w:t>
      </w:r>
      <w:r w:rsidR="00D9758E">
        <w:rPr>
          <w:rFonts w:cs="Arial"/>
          <w:sz w:val="20"/>
          <w:szCs w:val="20"/>
        </w:rPr>
        <w:t xml:space="preserve"> </w:t>
      </w:r>
      <w:hyperlink r:id="rId48" w:anchor="RNWEB249" w:history="1">
        <w:r w:rsidR="00D9758E" w:rsidRPr="00D9758E">
          <w:rPr>
            <w:rStyle w:val="Hipervnculo"/>
            <w:rFonts w:cs="Arial"/>
            <w:b/>
            <w:sz w:val="20"/>
            <w:szCs w:val="20"/>
          </w:rPr>
          <w:t>RNWEB249 Total de Venta en Fecha Seleccionada</w:t>
        </w:r>
      </w:hyperlink>
      <w:r w:rsidR="00D9758E">
        <w:rPr>
          <w:rFonts w:cs="Arial"/>
          <w:sz w:val="20"/>
          <w:szCs w:val="20"/>
        </w:rPr>
        <w:t>.</w:t>
      </w:r>
    </w:p>
    <w:p w:rsidR="004B3B33" w:rsidRDefault="004B3B33" w:rsidP="00204DC2">
      <w:pPr>
        <w:pStyle w:val="Prrafodelista"/>
        <w:numPr>
          <w:ilvl w:val="1"/>
          <w:numId w:val="23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CONSIGNACIÓN de acuerdo con la regla de negocio</w:t>
      </w:r>
      <w:r w:rsidR="00D9758E">
        <w:rPr>
          <w:rFonts w:cs="Arial"/>
          <w:sz w:val="20"/>
          <w:szCs w:val="20"/>
        </w:rPr>
        <w:t xml:space="preserve"> </w:t>
      </w:r>
      <w:hyperlink r:id="rId49" w:anchor="RNWEB070" w:history="1">
        <w:r w:rsidR="00204DC2" w:rsidRPr="00204DC2">
          <w:rPr>
            <w:rStyle w:val="Hipervnculo"/>
            <w:rFonts w:cs="Arial"/>
            <w:b/>
            <w:sz w:val="20"/>
            <w:szCs w:val="20"/>
          </w:rPr>
          <w:t>RNWEB070 Consignaciones Liquidadas</w:t>
        </w:r>
      </w:hyperlink>
    </w:p>
    <w:p w:rsidR="004B3B33" w:rsidRDefault="004B3B33" w:rsidP="00204DC2">
      <w:pPr>
        <w:pStyle w:val="Prrafodelista"/>
        <w:numPr>
          <w:ilvl w:val="1"/>
          <w:numId w:val="23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Cobranza de acuerdo con la regla de negocio</w:t>
      </w:r>
      <w:r w:rsidR="00204DC2">
        <w:rPr>
          <w:rFonts w:cs="Arial"/>
          <w:sz w:val="20"/>
          <w:szCs w:val="20"/>
        </w:rPr>
        <w:t xml:space="preserve"> </w:t>
      </w:r>
      <w:hyperlink r:id="rId50" w:anchor="RNROLMOV095" w:history="1">
        <w:r w:rsidR="00204DC2" w:rsidRPr="00204DC2">
          <w:rPr>
            <w:rStyle w:val="Hipervnculo"/>
            <w:rFonts w:cs="Arial"/>
            <w:b/>
            <w:sz w:val="20"/>
            <w:szCs w:val="20"/>
          </w:rPr>
          <w:t>RNROLMOV095 Total de Cobranza Realizada</w:t>
        </w:r>
      </w:hyperlink>
    </w:p>
    <w:p w:rsidR="004B3B33" w:rsidRDefault="004B3B33" w:rsidP="004B3B33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Cargo de acuerdo con la regla de negocio</w:t>
      </w:r>
      <w:r w:rsidR="00204DC2">
        <w:rPr>
          <w:rFonts w:cs="Arial"/>
          <w:sz w:val="20"/>
          <w:szCs w:val="20"/>
        </w:rPr>
        <w:t xml:space="preserve"> </w:t>
      </w:r>
      <w:hyperlink r:id="rId51" w:anchor="RNROLMOV096" w:history="1">
        <w:r w:rsidR="00CD7B7A" w:rsidRPr="00CD7B7A">
          <w:rPr>
            <w:rStyle w:val="Hipervnculo"/>
            <w:rFonts w:cs="Arial"/>
            <w:b/>
            <w:sz w:val="20"/>
            <w:szCs w:val="20"/>
          </w:rPr>
          <w:t>RNROLMOV096 Cargo Pendiente por Saldar</w:t>
        </w:r>
      </w:hyperlink>
    </w:p>
    <w:p w:rsidR="004B3B33" w:rsidRDefault="004B3B33" w:rsidP="004B3B33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 Inicial de acuerdo con la regla de negocio</w:t>
      </w:r>
      <w:r w:rsidR="00CD7B7A">
        <w:rPr>
          <w:rFonts w:cs="Arial"/>
          <w:sz w:val="20"/>
          <w:szCs w:val="20"/>
        </w:rPr>
        <w:t xml:space="preserve"> </w:t>
      </w:r>
      <w:hyperlink r:id="rId52" w:anchor="RNROLMOV097" w:history="1">
        <w:r w:rsidR="00CD7B7A" w:rsidRPr="00CD7B7A">
          <w:rPr>
            <w:rStyle w:val="Hipervnculo"/>
            <w:rFonts w:cs="Arial"/>
            <w:b/>
            <w:sz w:val="20"/>
            <w:szCs w:val="20"/>
          </w:rPr>
          <w:t>RNROLMOV097 Saldo Inicial del Cliente</w:t>
        </w:r>
      </w:hyperlink>
    </w:p>
    <w:p w:rsidR="004B3B33" w:rsidRDefault="004B3B33" w:rsidP="004B3B33">
      <w:pPr>
        <w:pStyle w:val="Prrafodelista"/>
        <w:numPr>
          <w:ilvl w:val="1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 Final de acuerdo con la regla de negocio</w:t>
      </w:r>
      <w:r w:rsidR="00CD7B7A">
        <w:rPr>
          <w:rFonts w:cs="Arial"/>
          <w:sz w:val="20"/>
          <w:szCs w:val="20"/>
        </w:rPr>
        <w:t xml:space="preserve"> </w:t>
      </w:r>
      <w:hyperlink r:id="rId53" w:anchor="RNROLMOV098" w:history="1">
        <w:r w:rsidR="00CD7B7A" w:rsidRPr="00CD7B7A">
          <w:rPr>
            <w:rStyle w:val="Hipervnculo"/>
            <w:rFonts w:cs="Arial"/>
            <w:b/>
            <w:sz w:val="20"/>
            <w:szCs w:val="20"/>
          </w:rPr>
          <w:t>RNROLMOV098 Saldo Final del Cliente</w:t>
        </w:r>
      </w:hyperlink>
    </w:p>
    <w:p w:rsidR="00330819" w:rsidRPr="007927B6" w:rsidRDefault="00330819" w:rsidP="00330819">
      <w:pPr>
        <w:pStyle w:val="Prrafodelista"/>
        <w:numPr>
          <w:ilvl w:val="0"/>
          <w:numId w:val="23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selecciona la opción</w:t>
      </w:r>
      <w:r w:rsidRPr="007927B6">
        <w:rPr>
          <w:b/>
          <w:sz w:val="20"/>
          <w:szCs w:val="20"/>
          <w:lang w:val="es-MX"/>
        </w:rPr>
        <w:t xml:space="preserve"> Acceder a Tareas</w:t>
      </w:r>
      <w:r>
        <w:rPr>
          <w:sz w:val="20"/>
          <w:szCs w:val="20"/>
          <w:lang w:val="es-MX"/>
        </w:rPr>
        <w:t>&gt;</w:t>
      </w:r>
    </w:p>
    <w:p w:rsidR="00330819" w:rsidRPr="007927B6" w:rsidRDefault="00330819" w:rsidP="00330819">
      <w:pPr>
        <w:pStyle w:val="Prrafodelista"/>
        <w:numPr>
          <w:ilvl w:val="1"/>
          <w:numId w:val="23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las siguientes opciones:</w:t>
      </w:r>
    </w:p>
    <w:p w:rsidR="00330819" w:rsidRPr="007927B6" w:rsidRDefault="00330819" w:rsidP="00330819">
      <w:pPr>
        <w:pStyle w:val="Prrafodelista"/>
        <w:numPr>
          <w:ilvl w:val="2"/>
          <w:numId w:val="23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Impresión Detalle</w:t>
      </w:r>
    </w:p>
    <w:p w:rsidR="00330819" w:rsidRPr="007376A9" w:rsidRDefault="00330819" w:rsidP="00330819">
      <w:pPr>
        <w:pStyle w:val="Prrafodelista"/>
        <w:numPr>
          <w:ilvl w:val="2"/>
          <w:numId w:val="23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Impresión General</w:t>
      </w:r>
    </w:p>
    <w:p w:rsidR="00420598" w:rsidRPr="00420598" w:rsidRDefault="007376A9" w:rsidP="00420598">
      <w:pPr>
        <w:pStyle w:val="Prrafodelista"/>
        <w:numPr>
          <w:ilvl w:val="1"/>
          <w:numId w:val="23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selecciona la opción Impresión Detalle&gt;</w:t>
      </w:r>
    </w:p>
    <w:p w:rsidR="00330819" w:rsidRDefault="00330819" w:rsidP="00420598">
      <w:pPr>
        <w:pStyle w:val="Prrafodelista"/>
        <w:numPr>
          <w:ilvl w:val="2"/>
          <w:numId w:val="23"/>
        </w:numPr>
        <w:ind w:left="1418" w:hanging="698"/>
        <w:rPr>
          <w:b/>
          <w:sz w:val="20"/>
          <w:szCs w:val="20"/>
          <w:lang w:val="es-MX"/>
        </w:rPr>
      </w:pPr>
      <w:r w:rsidRPr="00420598">
        <w:rPr>
          <w:sz w:val="20"/>
          <w:szCs w:val="20"/>
          <w:lang w:val="es-MX"/>
        </w:rPr>
        <w:lastRenderedPageBreak/>
        <w:t xml:space="preserve">El sistema continúa con el flujo alterno opcional </w:t>
      </w:r>
      <w:bookmarkStart w:id="30" w:name="AO02_r"/>
      <w:bookmarkEnd w:id="30"/>
      <w:r w:rsidR="00D26417">
        <w:rPr>
          <w:b/>
          <w:sz w:val="20"/>
          <w:szCs w:val="20"/>
          <w:lang w:val="es-MX"/>
        </w:rPr>
        <w:fldChar w:fldCharType="begin"/>
      </w:r>
      <w:r w:rsidR="00D26417">
        <w:rPr>
          <w:b/>
          <w:sz w:val="20"/>
          <w:szCs w:val="20"/>
          <w:lang w:val="es-MX"/>
        </w:rPr>
        <w:instrText xml:space="preserve"> HYPERLINK  \l "AO02" </w:instrText>
      </w:r>
      <w:r w:rsidR="00D26417">
        <w:rPr>
          <w:b/>
          <w:sz w:val="20"/>
          <w:szCs w:val="20"/>
          <w:lang w:val="es-MX"/>
        </w:rPr>
        <w:fldChar w:fldCharType="separate"/>
      </w:r>
      <w:r w:rsidR="00A549D8" w:rsidRPr="00D26417">
        <w:rPr>
          <w:rStyle w:val="Hipervnculo"/>
          <w:b/>
          <w:sz w:val="20"/>
          <w:szCs w:val="20"/>
          <w:lang w:val="es-MX"/>
        </w:rPr>
        <w:t>AO02 Impresión del Detalle de los Movimientos de la Visita</w:t>
      </w:r>
      <w:r w:rsidR="00D26417">
        <w:rPr>
          <w:b/>
          <w:sz w:val="20"/>
          <w:szCs w:val="20"/>
          <w:lang w:val="es-MX"/>
        </w:rPr>
        <w:fldChar w:fldCharType="end"/>
      </w:r>
    </w:p>
    <w:p w:rsidR="00420598" w:rsidRPr="00317F0D" w:rsidRDefault="00420598" w:rsidP="00420598">
      <w:pPr>
        <w:pStyle w:val="Prrafodelista"/>
        <w:numPr>
          <w:ilvl w:val="1"/>
          <w:numId w:val="23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="00317F0D">
        <w:rPr>
          <w:sz w:val="20"/>
          <w:szCs w:val="20"/>
          <w:lang w:val="es-MX"/>
        </w:rPr>
        <w:t>el actor selecciona la opción Impresión General&gt;</w:t>
      </w:r>
    </w:p>
    <w:p w:rsidR="00317F0D" w:rsidRPr="00420598" w:rsidRDefault="00317F0D" w:rsidP="00D26417">
      <w:pPr>
        <w:pStyle w:val="Prrafodelista"/>
        <w:numPr>
          <w:ilvl w:val="2"/>
          <w:numId w:val="23"/>
        </w:numPr>
        <w:ind w:left="1418" w:hanging="698"/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31" w:name="AO03_r"/>
      <w:bookmarkEnd w:id="31"/>
      <w:r w:rsidR="00D26417">
        <w:rPr>
          <w:b/>
          <w:sz w:val="20"/>
          <w:szCs w:val="20"/>
          <w:lang w:val="es-MX"/>
        </w:rPr>
        <w:fldChar w:fldCharType="begin"/>
      </w:r>
      <w:r w:rsidR="00D26417">
        <w:rPr>
          <w:b/>
          <w:sz w:val="20"/>
          <w:szCs w:val="20"/>
          <w:lang w:val="es-MX"/>
        </w:rPr>
        <w:instrText xml:space="preserve"> HYPERLINK  \l "AO03" </w:instrText>
      </w:r>
      <w:r w:rsidR="00D26417">
        <w:rPr>
          <w:b/>
          <w:sz w:val="20"/>
          <w:szCs w:val="20"/>
          <w:lang w:val="es-MX"/>
        </w:rPr>
        <w:fldChar w:fldCharType="separate"/>
      </w:r>
      <w:r w:rsidRPr="00D26417">
        <w:rPr>
          <w:rStyle w:val="Hipervnculo"/>
          <w:b/>
          <w:sz w:val="20"/>
          <w:szCs w:val="20"/>
          <w:lang w:val="es-MX"/>
        </w:rPr>
        <w:t xml:space="preserve">AO03 </w:t>
      </w:r>
      <w:r w:rsidR="00D26417" w:rsidRPr="00D26417">
        <w:rPr>
          <w:rStyle w:val="Hipervnculo"/>
          <w:b/>
          <w:sz w:val="20"/>
          <w:szCs w:val="20"/>
          <w:lang w:val="es-MX"/>
        </w:rPr>
        <w:t>Impresión General de los Movimientos de la visita</w:t>
      </w:r>
      <w:r w:rsidR="00D26417">
        <w:rPr>
          <w:b/>
          <w:sz w:val="20"/>
          <w:szCs w:val="20"/>
          <w:lang w:val="es-MX"/>
        </w:rPr>
        <w:fldChar w:fldCharType="end"/>
      </w:r>
    </w:p>
    <w:p w:rsidR="000E5EEC" w:rsidRPr="009211BA" w:rsidRDefault="000E5EEC" w:rsidP="000E5EEC">
      <w:pPr>
        <w:rPr>
          <w:lang w:val="es-MX"/>
        </w:rPr>
      </w:pPr>
    </w:p>
    <w:bookmarkStart w:id="32" w:name="AO02"/>
    <w:bookmarkEnd w:id="32"/>
    <w:p w:rsidR="000E5EEC" w:rsidRPr="00A62B71" w:rsidRDefault="00D26417" w:rsidP="000E5EE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36578A" w:rsidRPr="00D26417">
        <w:rPr>
          <w:rStyle w:val="Hipervnculo"/>
          <w:lang w:val="es-MX"/>
        </w:rPr>
        <w:t>AO02 Impresión del</w:t>
      </w:r>
      <w:r w:rsidR="007927B6" w:rsidRPr="00D26417">
        <w:rPr>
          <w:rStyle w:val="Hipervnculo"/>
          <w:lang w:val="es-MX"/>
        </w:rPr>
        <w:t xml:space="preserve"> Detalle de</w:t>
      </w:r>
      <w:r w:rsidR="0036578A" w:rsidRPr="00D26417">
        <w:rPr>
          <w:rStyle w:val="Hipervnculo"/>
          <w:lang w:val="es-MX"/>
        </w:rPr>
        <w:t xml:space="preserve"> los</w:t>
      </w:r>
      <w:r w:rsidR="007927B6" w:rsidRPr="00D26417">
        <w:rPr>
          <w:rStyle w:val="Hipervnculo"/>
          <w:lang w:val="es-MX"/>
        </w:rPr>
        <w:t xml:space="preserve"> Movimientos de la Visita</w:t>
      </w:r>
      <w:r>
        <w:rPr>
          <w:lang w:val="es-MX"/>
        </w:rPr>
        <w:fldChar w:fldCharType="end"/>
      </w:r>
    </w:p>
    <w:p w:rsidR="007927B6" w:rsidRDefault="00F557FD" w:rsidP="00330819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557FD" w:rsidRDefault="00F557FD" w:rsidP="00F557FD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Resumen de Movimientos de la Visita</w:t>
      </w:r>
    </w:p>
    <w:p w:rsidR="00EC6262" w:rsidRPr="00986442" w:rsidRDefault="00EC6262" w:rsidP="00EC6262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bookmarkStart w:id="33" w:name="paso10"/>
      <w:r w:rsidRPr="00986442">
        <w:rPr>
          <w:rFonts w:cs="Arial"/>
          <w:sz w:val="20"/>
          <w:szCs w:val="20"/>
        </w:rPr>
        <w:t>El sistema presenta la siguiente información de la empresa:</w:t>
      </w:r>
    </w:p>
    <w:bookmarkEnd w:id="33"/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Nombre</w:t>
      </w:r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RFC</w:t>
      </w:r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Agencia</w:t>
      </w:r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Dirección de acuerdo con la regla de negocio </w:t>
      </w:r>
      <w:hyperlink r:id="rId54" w:anchor="RNGEN028" w:history="1">
        <w:r w:rsidRPr="00986442">
          <w:rPr>
            <w:rStyle w:val="Hipervnculo"/>
            <w:rFonts w:cs="Arial"/>
            <w:b/>
            <w:sz w:val="20"/>
            <w:szCs w:val="20"/>
          </w:rPr>
          <w:t>RNGEN028 Concatenación de Calle y Número de la Empresa</w:t>
        </w:r>
      </w:hyperlink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Colonia</w:t>
      </w:r>
    </w:p>
    <w:p w:rsidR="00A62B71" w:rsidRPr="00EC6262" w:rsidRDefault="00EC6262" w:rsidP="00EC6262">
      <w:pPr>
        <w:pStyle w:val="Prrafodelista"/>
        <w:numPr>
          <w:ilvl w:val="1"/>
          <w:numId w:val="26"/>
        </w:numPr>
        <w:rPr>
          <w:sz w:val="20"/>
          <w:lang w:val="es-MX"/>
        </w:rPr>
      </w:pPr>
      <w:r w:rsidRPr="00986442">
        <w:rPr>
          <w:rFonts w:cs="Arial"/>
          <w:sz w:val="20"/>
          <w:szCs w:val="20"/>
        </w:rPr>
        <w:t>Teléfono</w:t>
      </w:r>
    </w:p>
    <w:p w:rsidR="00EC6262" w:rsidRPr="00986442" w:rsidRDefault="00EC6262" w:rsidP="00EC6262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Ruta de acuerdo con la regla de negocio </w:t>
      </w:r>
      <w:hyperlink r:id="rId55" w:anchor="RNMOV034" w:history="1">
        <w:r w:rsidRPr="00986442">
          <w:rPr>
            <w:rStyle w:val="Hipervnculo"/>
            <w:rFonts w:cs="Arial"/>
            <w:b/>
            <w:sz w:val="20"/>
            <w:szCs w:val="20"/>
          </w:rPr>
          <w:t>RNMOV034 Rutas Asociadas al Vendedor</w:t>
        </w:r>
      </w:hyperlink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Vendedor de acuerdo con la regla de negocio </w:t>
      </w:r>
      <w:hyperlink r:id="rId56" w:anchor="RNGEN025" w:history="1">
        <w:r w:rsidRPr="00986442">
          <w:rPr>
            <w:rStyle w:val="Hipervnculo"/>
            <w:rFonts w:cs="Arial"/>
            <w:b/>
            <w:sz w:val="20"/>
            <w:szCs w:val="20"/>
          </w:rPr>
          <w:t>RNGEN025 Concatenación de Identificador y Nombre del Vendedor</w:t>
        </w:r>
      </w:hyperlink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Fecha de acuerdo con la regla de negocio </w:t>
      </w:r>
      <w:hyperlink r:id="rId57" w:anchor="RNMOV016" w:history="1">
        <w:r w:rsidRPr="00986442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EC6262" w:rsidRPr="00986442" w:rsidRDefault="00EC6262" w:rsidP="00EC6262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 del cliente:</w:t>
      </w:r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Cliente de acuerdo con la regla de negocio </w:t>
      </w:r>
      <w:hyperlink r:id="rId58" w:anchor="RNGEN003" w:history="1">
        <w:r w:rsidRPr="00986442">
          <w:rPr>
            <w:rStyle w:val="Hipervnculo"/>
            <w:rFonts w:cs="Arial"/>
            <w:b/>
            <w:sz w:val="20"/>
            <w:szCs w:val="20"/>
          </w:rPr>
          <w:t>RNGEN003 Referencia a la Clave de la Entidad</w:t>
        </w:r>
      </w:hyperlink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b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Propietario de acuerdo con la regla de negocio </w:t>
      </w:r>
      <w:hyperlink r:id="rId59" w:anchor="RNGEN030" w:history="1">
        <w:r w:rsidRPr="00986442">
          <w:rPr>
            <w:rStyle w:val="Hipervnculo"/>
            <w:rFonts w:cs="Arial"/>
            <w:b/>
            <w:sz w:val="20"/>
            <w:szCs w:val="20"/>
          </w:rPr>
          <w:t>RNGEN030 Referencia al Nombre de Contacto del Cliente</w:t>
        </w:r>
      </w:hyperlink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Domicilio de acuerdo con la regla de negocio </w:t>
      </w:r>
      <w:hyperlink r:id="rId60" w:anchor="RNGEN029" w:history="1">
        <w:r w:rsidRPr="00986442">
          <w:rPr>
            <w:rStyle w:val="Hipervnculo"/>
            <w:rFonts w:cs="Arial"/>
            <w:b/>
            <w:sz w:val="20"/>
            <w:szCs w:val="20"/>
          </w:rPr>
          <w:t>RNGEN029 Domicilio del Cliente</w:t>
        </w:r>
      </w:hyperlink>
    </w:p>
    <w:p w:rsidR="00EC6262" w:rsidRPr="00986442" w:rsidRDefault="00EC6262" w:rsidP="00EC6262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Colonia</w:t>
      </w:r>
    </w:p>
    <w:p w:rsidR="00EC6262" w:rsidRPr="0070760B" w:rsidRDefault="00EC6262" w:rsidP="00EC6262">
      <w:pPr>
        <w:pStyle w:val="Prrafodelista"/>
        <w:numPr>
          <w:ilvl w:val="1"/>
          <w:numId w:val="26"/>
        </w:numPr>
        <w:rPr>
          <w:sz w:val="20"/>
          <w:lang w:val="es-MX"/>
        </w:rPr>
      </w:pPr>
      <w:r w:rsidRPr="00986442">
        <w:rPr>
          <w:rFonts w:cs="Arial"/>
          <w:sz w:val="20"/>
          <w:szCs w:val="20"/>
        </w:rPr>
        <w:t>Teléfono</w:t>
      </w:r>
    </w:p>
    <w:p w:rsidR="0070760B" w:rsidRPr="0048124E" w:rsidRDefault="0070760B" w:rsidP="0048124E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70760B">
        <w:rPr>
          <w:rFonts w:cs="Arial"/>
          <w:b/>
          <w:sz w:val="20"/>
          <w:szCs w:val="20"/>
        </w:rPr>
        <w:t>Pedido</w:t>
      </w:r>
      <w:r>
        <w:rPr>
          <w:rFonts w:cs="Arial"/>
          <w:sz w:val="20"/>
          <w:szCs w:val="20"/>
        </w:rPr>
        <w:t xml:space="preserve"> o </w:t>
      </w:r>
      <w:r w:rsidRPr="0070760B">
        <w:rPr>
          <w:rFonts w:cs="Arial"/>
          <w:b/>
          <w:sz w:val="20"/>
          <w:szCs w:val="20"/>
        </w:rPr>
        <w:t>Venta</w:t>
      </w:r>
      <w:r>
        <w:rPr>
          <w:rFonts w:cs="Arial"/>
          <w:sz w:val="20"/>
          <w:szCs w:val="20"/>
        </w:rPr>
        <w:t>&gt;</w:t>
      </w:r>
    </w:p>
    <w:p w:rsidR="0048124E" w:rsidRPr="0070760B" w:rsidRDefault="0048124E" w:rsidP="0048124E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0760B" w:rsidRPr="0070760B" w:rsidRDefault="0070760B" w:rsidP="0048124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Venta</w:t>
      </w:r>
    </w:p>
    <w:p w:rsidR="0070760B" w:rsidRPr="0048124E" w:rsidRDefault="0070760B" w:rsidP="0048124E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Para cada Pedido o Venta relacionada al cliente</w:t>
      </w:r>
      <w:r w:rsidR="00805792">
        <w:rPr>
          <w:rFonts w:cs="Arial"/>
          <w:sz w:val="20"/>
          <w:szCs w:val="20"/>
        </w:rPr>
        <w:t xml:space="preserve"> de acuerdo con la regla de negocio </w:t>
      </w:r>
      <w:hyperlink r:id="rId61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</w:p>
    <w:p w:rsidR="0048124E" w:rsidRPr="0070760B" w:rsidRDefault="0048124E" w:rsidP="0048124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0760B" w:rsidRPr="0070760B" w:rsidRDefault="0070760B" w:rsidP="0048124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Folio</w:t>
      </w:r>
    </w:p>
    <w:p w:rsidR="0048124E" w:rsidRPr="0070760B" w:rsidRDefault="0048124E" w:rsidP="0048124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las siguientes columnas</w:t>
      </w:r>
    </w:p>
    <w:p w:rsidR="0048124E" w:rsidRPr="0048124E" w:rsidRDefault="0048124E" w:rsidP="0048124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Clave</w:t>
      </w:r>
    </w:p>
    <w:p w:rsidR="0048124E" w:rsidRPr="0048124E" w:rsidRDefault="0048124E" w:rsidP="0048124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Descripción</w:t>
      </w:r>
    </w:p>
    <w:p w:rsidR="0048124E" w:rsidRPr="0048124E" w:rsidRDefault="0048124E" w:rsidP="0048124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Cantidad</w:t>
      </w:r>
    </w:p>
    <w:p w:rsidR="0048124E" w:rsidRPr="0048124E" w:rsidRDefault="0048124E" w:rsidP="0048124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Unidad</w:t>
      </w:r>
    </w:p>
    <w:p w:rsidR="0048124E" w:rsidRPr="0048124E" w:rsidRDefault="0048124E" w:rsidP="0048124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Precio</w:t>
      </w:r>
    </w:p>
    <w:p w:rsidR="0048124E" w:rsidRPr="0048124E" w:rsidRDefault="0048124E" w:rsidP="0048124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48124E" w:rsidRDefault="0048124E" w:rsidP="0048124E">
      <w:pPr>
        <w:pStyle w:val="Prrafodelista"/>
        <w:numPr>
          <w:ilvl w:val="2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detalle de la transacción</w:t>
      </w:r>
    </w:p>
    <w:p w:rsidR="0048124E" w:rsidRDefault="0048124E" w:rsidP="0048124E">
      <w:pPr>
        <w:pStyle w:val="Prrafodelista"/>
        <w:numPr>
          <w:ilvl w:val="3"/>
          <w:numId w:val="26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62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63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48124E" w:rsidRDefault="0048124E" w:rsidP="0048124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48124E" w:rsidRDefault="0048124E" w:rsidP="0048124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8124E" w:rsidRDefault="0048124E" w:rsidP="0048124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48124E" w:rsidRDefault="0048124E" w:rsidP="0048124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48124E" w:rsidRDefault="0048124E" w:rsidP="0048124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48124E" w:rsidRDefault="0048124E" w:rsidP="0048124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48124E" w:rsidRDefault="0048124E" w:rsidP="0048124E">
      <w:pPr>
        <w:pStyle w:val="Prrafodelista"/>
        <w:numPr>
          <w:ilvl w:val="2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</w:p>
    <w:p w:rsidR="003F095C" w:rsidRDefault="003F095C" w:rsidP="003F095C">
      <w:pPr>
        <w:pStyle w:val="Prrafodelista"/>
        <w:numPr>
          <w:ilvl w:val="3"/>
          <w:numId w:val="26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Subtotal de acuerdo con la regla de negocio </w:t>
      </w:r>
      <w:hyperlink r:id="rId64" w:anchor="RNMOV037" w:history="1">
        <w:r w:rsidRPr="00937E2C">
          <w:rPr>
            <w:rStyle w:val="Hipervnculo"/>
            <w:rFonts w:cs="Arial"/>
            <w:b/>
            <w:sz w:val="20"/>
            <w:szCs w:val="20"/>
          </w:rPr>
          <w:t>RNMOV037 Valor del Subtotal del Pedido</w:t>
        </w:r>
      </w:hyperlink>
    </w:p>
    <w:p w:rsidR="003F095C" w:rsidRDefault="003F095C" w:rsidP="003F095C">
      <w:pPr>
        <w:pStyle w:val="Prrafodelista"/>
        <w:numPr>
          <w:ilvl w:val="3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Descuentos de acuerdo con la regla de negocio </w:t>
      </w:r>
      <w:hyperlink r:id="rId65" w:anchor="RNWEB178" w:history="1">
        <w:r w:rsidRPr="00BC29DD">
          <w:rPr>
            <w:rStyle w:val="Hipervnculo"/>
            <w:rFonts w:cs="Arial"/>
            <w:b/>
            <w:sz w:val="20"/>
            <w:szCs w:val="20"/>
          </w:rPr>
          <w:t>RNWEB178 Importe de Descuento</w:t>
        </w:r>
      </w:hyperlink>
    </w:p>
    <w:p w:rsidR="003F095C" w:rsidRDefault="003F095C" w:rsidP="003F095C">
      <w:pPr>
        <w:pStyle w:val="Prrafodelista"/>
        <w:numPr>
          <w:ilvl w:val="3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Impuestos de acuerdo con la regla de negocio </w:t>
      </w:r>
      <w:hyperlink r:id="rId66" w:anchor="RNESC128" w:history="1">
        <w:r w:rsidRPr="006678E7">
          <w:rPr>
            <w:rStyle w:val="Hipervnculo"/>
            <w:rFonts w:cs="Arial"/>
            <w:b/>
            <w:sz w:val="20"/>
            <w:szCs w:val="20"/>
          </w:rPr>
          <w:t>RNESC128 Impuestos de la Venta</w:t>
        </w:r>
      </w:hyperlink>
    </w:p>
    <w:p w:rsidR="003F095C" w:rsidRPr="003F095C" w:rsidRDefault="003F095C" w:rsidP="003F095C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Total de acuerdo con la regla de negocio </w:t>
      </w:r>
      <w:hyperlink r:id="rId67" w:anchor="RNROLMOV094" w:history="1">
        <w:r w:rsidRPr="00B33249">
          <w:rPr>
            <w:rStyle w:val="Hipervnculo"/>
            <w:rFonts w:cs="Arial"/>
            <w:b/>
            <w:sz w:val="20"/>
            <w:szCs w:val="20"/>
          </w:rPr>
          <w:t>RNROLMOV094 Total por Pedido o Venta</w:t>
        </w:r>
      </w:hyperlink>
    </w:p>
    <w:p w:rsidR="0048124E" w:rsidRPr="0048124E" w:rsidRDefault="0048124E" w:rsidP="003F095C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48124E">
        <w:rPr>
          <w:rFonts w:cs="Arial"/>
          <w:b/>
          <w:sz w:val="20"/>
          <w:szCs w:val="20"/>
        </w:rPr>
        <w:t>Devolución de Cliente</w:t>
      </w:r>
      <w:r>
        <w:rPr>
          <w:rFonts w:cs="Arial"/>
          <w:sz w:val="20"/>
          <w:szCs w:val="20"/>
        </w:rPr>
        <w:t>&gt;</w:t>
      </w:r>
    </w:p>
    <w:p w:rsidR="00C5257E" w:rsidRPr="00C5257E" w:rsidRDefault="00C5257E" w:rsidP="00C5257E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5257E" w:rsidRPr="00C5257E" w:rsidRDefault="00C5257E" w:rsidP="00C5257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Devoluciones de Cliente</w:t>
      </w:r>
    </w:p>
    <w:p w:rsidR="00C5257E" w:rsidRPr="00C5257E" w:rsidRDefault="00C5257E" w:rsidP="00C5257E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Para cada Devolución relacionada al Cliente</w:t>
      </w:r>
      <w:r w:rsidR="00805792">
        <w:rPr>
          <w:rFonts w:cs="Arial"/>
          <w:sz w:val="20"/>
          <w:szCs w:val="20"/>
        </w:rPr>
        <w:t xml:space="preserve"> de acuerdo con la regla de negocio </w:t>
      </w:r>
      <w:hyperlink r:id="rId68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rFonts w:cs="Arial"/>
          <w:sz w:val="20"/>
          <w:szCs w:val="20"/>
        </w:rPr>
        <w:t>:</w:t>
      </w:r>
    </w:p>
    <w:p w:rsidR="00C5257E" w:rsidRPr="00C5257E" w:rsidRDefault="00C5257E" w:rsidP="00C5257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5257E" w:rsidRPr="00546C45" w:rsidRDefault="00C5257E" w:rsidP="00C5257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Folio</w:t>
      </w:r>
    </w:p>
    <w:p w:rsidR="00546C45" w:rsidRPr="00C5257E" w:rsidRDefault="00546C45" w:rsidP="00C5257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Motivo</w:t>
      </w:r>
      <w:bookmarkStart w:id="34" w:name="_GoBack"/>
      <w:bookmarkEnd w:id="34"/>
    </w:p>
    <w:p w:rsidR="00C5257E" w:rsidRPr="00C5257E" w:rsidRDefault="00C5257E" w:rsidP="00C5257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las siguientes columnas</w:t>
      </w:r>
    </w:p>
    <w:p w:rsidR="00C5257E" w:rsidRPr="00C5257E" w:rsidRDefault="00C5257E" w:rsidP="00C5257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Clave</w:t>
      </w:r>
    </w:p>
    <w:p w:rsidR="00C5257E" w:rsidRPr="00C5257E" w:rsidRDefault="00C5257E" w:rsidP="00C5257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Descripción</w:t>
      </w:r>
    </w:p>
    <w:p w:rsidR="00C5257E" w:rsidRPr="00C5257E" w:rsidRDefault="00C5257E" w:rsidP="00C5257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Cantidad</w:t>
      </w:r>
    </w:p>
    <w:p w:rsidR="00C5257E" w:rsidRPr="00C5257E" w:rsidRDefault="00C5257E" w:rsidP="00C5257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Unidad</w:t>
      </w:r>
    </w:p>
    <w:p w:rsidR="00C5257E" w:rsidRPr="00C5257E" w:rsidRDefault="00C5257E" w:rsidP="00C5257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Precio</w:t>
      </w:r>
    </w:p>
    <w:p w:rsidR="00F3479F" w:rsidRPr="00F3479F" w:rsidRDefault="00C5257E" w:rsidP="00C5257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F3479F" w:rsidRDefault="00F3479F" w:rsidP="00F3479F">
      <w:pPr>
        <w:pStyle w:val="Prrafodelista"/>
        <w:numPr>
          <w:ilvl w:val="2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detalle de la transacción</w:t>
      </w:r>
    </w:p>
    <w:p w:rsidR="00F3479F" w:rsidRDefault="00F3479F" w:rsidP="00F3479F">
      <w:pPr>
        <w:pStyle w:val="Prrafodelista"/>
        <w:numPr>
          <w:ilvl w:val="3"/>
          <w:numId w:val="26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69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70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F3479F" w:rsidRDefault="00F3479F" w:rsidP="00F3479F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F3479F" w:rsidRDefault="00F3479F" w:rsidP="00F3479F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3479F" w:rsidRDefault="00F3479F" w:rsidP="00F3479F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3479F" w:rsidRDefault="00F3479F" w:rsidP="00F3479F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F3479F" w:rsidRDefault="00F3479F" w:rsidP="00F3479F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F3479F" w:rsidRPr="00F3479F" w:rsidRDefault="00F3479F" w:rsidP="00F3479F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F3479F" w:rsidRPr="00F3479F" w:rsidRDefault="00F3479F" w:rsidP="00F3479F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F3479F">
        <w:rPr>
          <w:rFonts w:cs="Arial"/>
          <w:b/>
          <w:sz w:val="20"/>
          <w:szCs w:val="20"/>
        </w:rPr>
        <w:t>Factura</w:t>
      </w:r>
      <w:r>
        <w:rPr>
          <w:rFonts w:cs="Arial"/>
          <w:sz w:val="20"/>
          <w:szCs w:val="20"/>
        </w:rPr>
        <w:t>&gt;</w:t>
      </w:r>
    </w:p>
    <w:p w:rsidR="00F3479F" w:rsidRPr="00F3479F" w:rsidRDefault="00F3479F" w:rsidP="00F3479F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45F6C" w:rsidRPr="00245F6C" w:rsidRDefault="00245F6C" w:rsidP="00245F6C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Facturación</w:t>
      </w:r>
    </w:p>
    <w:p w:rsidR="00090664" w:rsidRPr="00090664" w:rsidRDefault="00245F6C" w:rsidP="00090664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Para cada factura relacionada </w:t>
      </w:r>
      <w:r w:rsidR="00090664">
        <w:rPr>
          <w:rFonts w:cs="Arial"/>
          <w:sz w:val="20"/>
          <w:szCs w:val="20"/>
        </w:rPr>
        <w:t>al cliente</w:t>
      </w:r>
      <w:r w:rsidR="00805792">
        <w:rPr>
          <w:rFonts w:cs="Arial"/>
          <w:sz w:val="20"/>
          <w:szCs w:val="20"/>
        </w:rPr>
        <w:t xml:space="preserve"> </w:t>
      </w:r>
    </w:p>
    <w:p w:rsidR="00090664" w:rsidRPr="00090664" w:rsidRDefault="00090664" w:rsidP="0009066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</w:t>
      </w:r>
      <w:r w:rsidR="00805792">
        <w:rPr>
          <w:rFonts w:cs="Arial"/>
          <w:sz w:val="20"/>
          <w:szCs w:val="20"/>
        </w:rPr>
        <w:t xml:space="preserve"> de acuerdo con la regla de negocio </w:t>
      </w:r>
      <w:hyperlink r:id="rId71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rFonts w:cs="Arial"/>
          <w:sz w:val="20"/>
          <w:szCs w:val="20"/>
        </w:rPr>
        <w:t>:</w:t>
      </w:r>
    </w:p>
    <w:p w:rsidR="00090664" w:rsidRPr="00090664" w:rsidRDefault="00090664" w:rsidP="0009066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Folio</w:t>
      </w:r>
    </w:p>
    <w:p w:rsidR="00090664" w:rsidRPr="00090664" w:rsidRDefault="00090664" w:rsidP="0009066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Total</w:t>
      </w:r>
    </w:p>
    <w:p w:rsidR="00090664" w:rsidRPr="00090664" w:rsidRDefault="00090664" w:rsidP="0009066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7F4E9A">
        <w:rPr>
          <w:rFonts w:cs="Arial"/>
          <w:b/>
          <w:sz w:val="20"/>
          <w:szCs w:val="20"/>
        </w:rPr>
        <w:t>Cambios De Producto</w:t>
      </w:r>
      <w:r>
        <w:rPr>
          <w:rFonts w:cs="Arial"/>
          <w:sz w:val="20"/>
          <w:szCs w:val="20"/>
        </w:rPr>
        <w:t>&gt;</w:t>
      </w:r>
    </w:p>
    <w:p w:rsidR="007F4E9A" w:rsidRPr="007F4E9A" w:rsidRDefault="00090664" w:rsidP="00090664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</w:t>
      </w:r>
      <w:r w:rsidR="007F4E9A">
        <w:rPr>
          <w:rFonts w:cs="Arial"/>
          <w:sz w:val="20"/>
          <w:szCs w:val="20"/>
        </w:rPr>
        <w:t>:</w:t>
      </w:r>
    </w:p>
    <w:p w:rsidR="0070760B" w:rsidRPr="00805792" w:rsidRDefault="007F4E9A" w:rsidP="00D5069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Cambios de Producto</w:t>
      </w:r>
    </w:p>
    <w:p w:rsidR="00805792" w:rsidRPr="00805792" w:rsidRDefault="00805792" w:rsidP="00D5069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Para cada Cambio de Producto relacionada al cliente de acuerdo con la regla de negocio </w:t>
      </w:r>
      <w:hyperlink r:id="rId72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</w:p>
    <w:p w:rsidR="00805792" w:rsidRPr="00D50694" w:rsidRDefault="00805792" w:rsidP="00805792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Folio</w:t>
      </w:r>
    </w:p>
    <w:p w:rsidR="00D50694" w:rsidRPr="009C495C" w:rsidRDefault="00D50694" w:rsidP="00805792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Recibe</w:t>
      </w:r>
    </w:p>
    <w:p w:rsidR="006D53EB" w:rsidRPr="006D53EB" w:rsidRDefault="006D53EB" w:rsidP="00805792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6D53EB" w:rsidRPr="006D53EB" w:rsidRDefault="006D53EB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Clave</w:t>
      </w:r>
    </w:p>
    <w:p w:rsidR="006D53EB" w:rsidRPr="006D53EB" w:rsidRDefault="006D53EB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Descripción</w:t>
      </w:r>
    </w:p>
    <w:p w:rsidR="006D53EB" w:rsidRPr="006D53EB" w:rsidRDefault="006D53EB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Cantidad</w:t>
      </w:r>
    </w:p>
    <w:p w:rsidR="006D53EB" w:rsidRPr="006D53EB" w:rsidRDefault="006D53EB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Unidad</w:t>
      </w:r>
    </w:p>
    <w:p w:rsidR="006D53EB" w:rsidRPr="006D53EB" w:rsidRDefault="006D53EB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Precio</w:t>
      </w:r>
    </w:p>
    <w:p w:rsidR="006D53EB" w:rsidRPr="000F15F8" w:rsidRDefault="006D53EB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0F15F8" w:rsidRDefault="000F15F8" w:rsidP="00A06DAD">
      <w:pPr>
        <w:pStyle w:val="Prrafodelista"/>
        <w:numPr>
          <w:ilvl w:val="3"/>
          <w:numId w:val="26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detalle de la transacción</w:t>
      </w:r>
      <w:r w:rsidR="00A06DAD">
        <w:rPr>
          <w:rFonts w:cs="Arial"/>
          <w:sz w:val="20"/>
          <w:szCs w:val="20"/>
        </w:rPr>
        <w:t xml:space="preserve"> de acuerdo con la regla de negocio </w:t>
      </w:r>
      <w:hyperlink r:id="rId73" w:anchor="RNROLMOV099" w:history="1">
        <w:r w:rsidR="00A06DAD" w:rsidRPr="009C495C">
          <w:rPr>
            <w:rStyle w:val="Hipervnculo"/>
            <w:rFonts w:cs="Arial"/>
            <w:b/>
            <w:sz w:val="20"/>
            <w:szCs w:val="20"/>
          </w:rPr>
          <w:t>RNROLMOV099 Transacciones con Movimientos de Entrada</w:t>
        </w:r>
      </w:hyperlink>
    </w:p>
    <w:p w:rsidR="000F15F8" w:rsidRDefault="000F15F8" w:rsidP="00805792">
      <w:pPr>
        <w:pStyle w:val="Prrafodelista"/>
        <w:numPr>
          <w:ilvl w:val="4"/>
          <w:numId w:val="26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74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75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0F15F8" w:rsidRDefault="000F15F8" w:rsidP="00805792">
      <w:pPr>
        <w:pStyle w:val="Prrafodelista"/>
        <w:numPr>
          <w:ilvl w:val="5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F15F8" w:rsidRDefault="000F15F8" w:rsidP="00805792">
      <w:pPr>
        <w:pStyle w:val="Prrafodelista"/>
        <w:numPr>
          <w:ilvl w:val="5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Nombre</w:t>
      </w:r>
    </w:p>
    <w:p w:rsidR="000F15F8" w:rsidRDefault="000F15F8" w:rsidP="00805792">
      <w:pPr>
        <w:pStyle w:val="Prrafodelista"/>
        <w:numPr>
          <w:ilvl w:val="5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F15F8" w:rsidRDefault="000F15F8" w:rsidP="00805792">
      <w:pPr>
        <w:pStyle w:val="Prrafodelista"/>
        <w:numPr>
          <w:ilvl w:val="5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F15F8" w:rsidRDefault="000F15F8" w:rsidP="00805792">
      <w:pPr>
        <w:pStyle w:val="Prrafodelista"/>
        <w:numPr>
          <w:ilvl w:val="5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0F15F8" w:rsidRPr="000F15F8" w:rsidRDefault="000F15F8" w:rsidP="00805792">
      <w:pPr>
        <w:pStyle w:val="Prrafodelista"/>
        <w:numPr>
          <w:ilvl w:val="5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0F15F8" w:rsidRPr="000F15F8" w:rsidRDefault="000F15F8" w:rsidP="00805792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F15F8" w:rsidRPr="000F15F8" w:rsidRDefault="000F15F8" w:rsidP="00805792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Entrega</w:t>
      </w:r>
    </w:p>
    <w:p w:rsidR="000F15F8" w:rsidRPr="000F15F8" w:rsidRDefault="000F15F8" w:rsidP="00805792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0F15F8" w:rsidRPr="000F15F8" w:rsidRDefault="000F15F8" w:rsidP="00805792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Clave</w:t>
      </w:r>
    </w:p>
    <w:p w:rsidR="000F15F8" w:rsidRPr="000F15F8" w:rsidRDefault="000F15F8" w:rsidP="00805792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Descripción</w:t>
      </w:r>
    </w:p>
    <w:p w:rsidR="000F15F8" w:rsidRPr="000F15F8" w:rsidRDefault="000F15F8" w:rsidP="00805792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Cantidad</w:t>
      </w:r>
    </w:p>
    <w:p w:rsidR="000F15F8" w:rsidRPr="000F15F8" w:rsidRDefault="000F15F8" w:rsidP="00805792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Unidad</w:t>
      </w:r>
    </w:p>
    <w:p w:rsidR="000F15F8" w:rsidRPr="000F15F8" w:rsidRDefault="000F15F8" w:rsidP="00805792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Precio</w:t>
      </w:r>
    </w:p>
    <w:p w:rsidR="000F15F8" w:rsidRPr="000F15F8" w:rsidRDefault="000F15F8" w:rsidP="00805792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0F15F8" w:rsidRPr="000F15F8" w:rsidRDefault="000F15F8" w:rsidP="00805792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Para cada producto relacionado al detalle de la transacción</w:t>
      </w:r>
      <w:r w:rsidR="00A06DAD">
        <w:rPr>
          <w:rFonts w:cs="Arial"/>
          <w:sz w:val="20"/>
          <w:szCs w:val="20"/>
        </w:rPr>
        <w:t xml:space="preserve"> de acuerdo con la regla de negocio </w:t>
      </w:r>
      <w:hyperlink r:id="rId76" w:anchor="RNROLMOV100" w:history="1">
        <w:r w:rsidR="00A06DAD" w:rsidRPr="009C495C">
          <w:rPr>
            <w:rStyle w:val="Hipervnculo"/>
            <w:rFonts w:cs="Arial"/>
            <w:b/>
            <w:sz w:val="20"/>
            <w:szCs w:val="20"/>
          </w:rPr>
          <w:t>RNROLMOV100 Transacciones con Movimientos de Salida</w:t>
        </w:r>
      </w:hyperlink>
    </w:p>
    <w:p w:rsidR="000F15F8" w:rsidRPr="00793D41" w:rsidRDefault="000F15F8" w:rsidP="004919A3">
      <w:pPr>
        <w:pStyle w:val="Prrafodelista"/>
        <w:numPr>
          <w:ilvl w:val="3"/>
          <w:numId w:val="26"/>
        </w:numPr>
        <w:ind w:left="2127" w:hanging="1047"/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77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78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</w:p>
    <w:p w:rsidR="00793D41" w:rsidRPr="00793D41" w:rsidRDefault="00793D41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793D41" w:rsidRPr="00793D41" w:rsidRDefault="00793D41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Nombre</w:t>
      </w:r>
    </w:p>
    <w:p w:rsidR="00793D41" w:rsidRPr="00793D41" w:rsidRDefault="00793D41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Cantidad</w:t>
      </w:r>
    </w:p>
    <w:p w:rsidR="00793D41" w:rsidRPr="00793D41" w:rsidRDefault="00793D41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793D41" w:rsidRPr="00793D41" w:rsidRDefault="00793D41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Precio</w:t>
      </w:r>
    </w:p>
    <w:p w:rsidR="00793D41" w:rsidRPr="00793D41" w:rsidRDefault="00793D41" w:rsidP="00805792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793D41" w:rsidRPr="00793D41" w:rsidRDefault="00793D41" w:rsidP="00793D41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793D41">
        <w:rPr>
          <w:rFonts w:cs="Arial"/>
          <w:b/>
          <w:sz w:val="20"/>
          <w:szCs w:val="20"/>
        </w:rPr>
        <w:t>Surtir Producto de Promociones</w:t>
      </w:r>
      <w:r>
        <w:rPr>
          <w:rFonts w:cs="Arial"/>
          <w:sz w:val="20"/>
          <w:szCs w:val="20"/>
        </w:rPr>
        <w:t>&gt;</w:t>
      </w:r>
    </w:p>
    <w:p w:rsidR="00793D41" w:rsidRPr="00793D41" w:rsidRDefault="00793D41" w:rsidP="00793D41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93D41" w:rsidRDefault="00E536F9" w:rsidP="00E536F9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Surtir Productos de Promociones</w:t>
      </w:r>
    </w:p>
    <w:p w:rsidR="00E536F9" w:rsidRDefault="00E536F9" w:rsidP="00E536F9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promoción relacionada al cliente </w:t>
      </w:r>
    </w:p>
    <w:p w:rsidR="00E536F9" w:rsidRDefault="00E536F9" w:rsidP="00E536F9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8D366A">
        <w:rPr>
          <w:sz w:val="20"/>
          <w:lang w:val="es-MX"/>
        </w:rPr>
        <w:t xml:space="preserve"> de acuerdo con la regla de negocio </w:t>
      </w:r>
      <w:hyperlink r:id="rId79" w:anchor="RNMOV052" w:history="1">
        <w:r w:rsidR="008D366A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sz w:val="20"/>
          <w:lang w:val="es-MX"/>
        </w:rPr>
        <w:t>:</w:t>
      </w:r>
    </w:p>
    <w:p w:rsidR="00E536F9" w:rsidRDefault="00E536F9" w:rsidP="00E536F9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Clave de Promoción</w:t>
      </w:r>
    </w:p>
    <w:p w:rsidR="00E536F9" w:rsidRPr="00C5257E" w:rsidRDefault="00E536F9" w:rsidP="00E536F9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las siguientes columnas</w:t>
      </w:r>
    </w:p>
    <w:p w:rsidR="00E536F9" w:rsidRPr="00C5257E" w:rsidRDefault="00E536F9" w:rsidP="00E536F9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Clave</w:t>
      </w:r>
    </w:p>
    <w:p w:rsidR="00E536F9" w:rsidRPr="00C5257E" w:rsidRDefault="00E536F9" w:rsidP="00E536F9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Descripción</w:t>
      </w:r>
    </w:p>
    <w:p w:rsidR="00E536F9" w:rsidRPr="00C5257E" w:rsidRDefault="00E536F9" w:rsidP="00E536F9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Cantidad</w:t>
      </w:r>
    </w:p>
    <w:p w:rsidR="00E536F9" w:rsidRPr="00C5257E" w:rsidRDefault="00E536F9" w:rsidP="00E536F9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Unidad</w:t>
      </w:r>
    </w:p>
    <w:p w:rsidR="00E536F9" w:rsidRPr="00C5257E" w:rsidRDefault="00E536F9" w:rsidP="00E536F9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Precio</w:t>
      </w:r>
    </w:p>
    <w:p w:rsidR="00E536F9" w:rsidRPr="00F3479F" w:rsidRDefault="00E536F9" w:rsidP="00E536F9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E536F9" w:rsidRDefault="00E536F9" w:rsidP="00E536F9">
      <w:pPr>
        <w:pStyle w:val="Prrafodelista"/>
        <w:numPr>
          <w:ilvl w:val="2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detalle de la transacción</w:t>
      </w:r>
    </w:p>
    <w:p w:rsidR="00E536F9" w:rsidRDefault="00E536F9" w:rsidP="00E536F9">
      <w:pPr>
        <w:pStyle w:val="Prrafodelista"/>
        <w:numPr>
          <w:ilvl w:val="3"/>
          <w:numId w:val="26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80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81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E536F9" w:rsidRDefault="00E536F9" w:rsidP="00E536F9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E536F9" w:rsidRDefault="00E536F9" w:rsidP="00E536F9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536F9" w:rsidRDefault="00E536F9" w:rsidP="00E536F9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536F9" w:rsidRDefault="00E536F9" w:rsidP="00E536F9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E536F9" w:rsidRDefault="00E536F9" w:rsidP="00E536F9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7927B6" w:rsidRPr="003E141E" w:rsidRDefault="00E536F9" w:rsidP="007927B6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3E141E" w:rsidRPr="003E141E" w:rsidRDefault="003E141E" w:rsidP="003E141E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3E141E">
        <w:rPr>
          <w:rFonts w:cs="Arial"/>
          <w:b/>
          <w:sz w:val="20"/>
          <w:szCs w:val="20"/>
        </w:rPr>
        <w:t>Movimiento sin Inventario</w:t>
      </w:r>
      <w:r>
        <w:rPr>
          <w:rFonts w:cs="Arial"/>
          <w:sz w:val="20"/>
          <w:szCs w:val="20"/>
        </w:rPr>
        <w:t>&gt;</w:t>
      </w:r>
    </w:p>
    <w:p w:rsidR="003E141E" w:rsidRDefault="003E141E" w:rsidP="003E141E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3E141E" w:rsidRDefault="003E141E" w:rsidP="003E141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Movimiento sin Inventario</w:t>
      </w:r>
    </w:p>
    <w:p w:rsidR="003E141E" w:rsidRDefault="003E141E" w:rsidP="001C0852">
      <w:pPr>
        <w:pStyle w:val="Prrafodelista"/>
        <w:numPr>
          <w:ilvl w:val="1"/>
          <w:numId w:val="26"/>
        </w:numPr>
        <w:ind w:left="1418" w:hanging="1058"/>
        <w:rPr>
          <w:sz w:val="20"/>
          <w:lang w:val="es-MX"/>
        </w:rPr>
      </w:pPr>
      <w:r>
        <w:rPr>
          <w:sz w:val="20"/>
          <w:lang w:val="es-MX"/>
        </w:rPr>
        <w:t>Para cada movimiento sin inventario relacionado al cliente</w:t>
      </w:r>
      <w:r w:rsidR="001C0852">
        <w:rPr>
          <w:sz w:val="20"/>
          <w:lang w:val="es-MX"/>
        </w:rPr>
        <w:t xml:space="preserve"> </w:t>
      </w:r>
      <w:r w:rsidR="001C0852">
        <w:rPr>
          <w:rFonts w:cs="Arial"/>
          <w:sz w:val="20"/>
          <w:szCs w:val="20"/>
        </w:rPr>
        <w:t xml:space="preserve">de acuerdo con la regla de negocio </w:t>
      </w:r>
      <w:hyperlink r:id="rId82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</w:p>
    <w:p w:rsidR="003E141E" w:rsidRDefault="003E141E" w:rsidP="003E141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3E141E" w:rsidRDefault="003E141E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3E141E" w:rsidRDefault="003E141E" w:rsidP="003E141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El sistema presenta la siguientes columnas:</w:t>
      </w:r>
    </w:p>
    <w:p w:rsidR="003E141E" w:rsidRDefault="003E141E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3E141E" w:rsidRDefault="003E141E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Descripción</w:t>
      </w:r>
    </w:p>
    <w:p w:rsidR="003E141E" w:rsidRDefault="003E141E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3E141E" w:rsidRDefault="003E141E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Unidad</w:t>
      </w:r>
    </w:p>
    <w:p w:rsidR="003E141E" w:rsidRDefault="003E141E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3E141E" w:rsidRDefault="003E141E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Subtotal</w:t>
      </w:r>
    </w:p>
    <w:p w:rsidR="003E141E" w:rsidRDefault="003E141E" w:rsidP="003E141E">
      <w:pPr>
        <w:pStyle w:val="Prrafodelista"/>
        <w:numPr>
          <w:ilvl w:val="2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detalle de la transacción</w:t>
      </w:r>
    </w:p>
    <w:p w:rsidR="003E141E" w:rsidRDefault="003E141E" w:rsidP="003E141E">
      <w:pPr>
        <w:pStyle w:val="Prrafodelista"/>
        <w:numPr>
          <w:ilvl w:val="3"/>
          <w:numId w:val="26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83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84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3E141E" w:rsidRDefault="003E141E" w:rsidP="003E141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E141E" w:rsidRDefault="003E141E" w:rsidP="003E141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E141E" w:rsidRDefault="003E141E" w:rsidP="003E141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3E141E" w:rsidRDefault="003E141E" w:rsidP="003E141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3E141E" w:rsidRDefault="003E141E" w:rsidP="003E141E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3E141E" w:rsidRPr="003E141E" w:rsidRDefault="003E141E" w:rsidP="003E141E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3E141E" w:rsidRPr="003E141E" w:rsidRDefault="003E141E" w:rsidP="003E141E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3E141E">
        <w:rPr>
          <w:rFonts w:cs="Arial"/>
          <w:b/>
          <w:sz w:val="20"/>
          <w:szCs w:val="20"/>
        </w:rPr>
        <w:t>Venta a Consignación</w:t>
      </w:r>
      <w:r>
        <w:rPr>
          <w:rFonts w:cs="Arial"/>
          <w:sz w:val="20"/>
          <w:szCs w:val="20"/>
        </w:rPr>
        <w:t>&gt;</w:t>
      </w:r>
    </w:p>
    <w:p w:rsidR="003E141E" w:rsidRPr="003E141E" w:rsidRDefault="003E141E" w:rsidP="003E141E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E141E" w:rsidRPr="003E141E" w:rsidRDefault="003E141E" w:rsidP="003E141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Venta a Consignación</w:t>
      </w:r>
    </w:p>
    <w:p w:rsidR="003E141E" w:rsidRPr="003E141E" w:rsidRDefault="003E141E" w:rsidP="001C0852">
      <w:pPr>
        <w:pStyle w:val="Prrafodelista"/>
        <w:numPr>
          <w:ilvl w:val="1"/>
          <w:numId w:val="26"/>
        </w:numPr>
        <w:ind w:left="1418" w:hanging="1058"/>
        <w:rPr>
          <w:sz w:val="20"/>
          <w:lang w:val="es-MX"/>
        </w:rPr>
      </w:pPr>
      <w:r>
        <w:rPr>
          <w:rFonts w:cs="Arial"/>
          <w:sz w:val="20"/>
          <w:szCs w:val="20"/>
        </w:rPr>
        <w:t>Para cada movimiento sin inventario relacionado al cliente</w:t>
      </w:r>
      <w:r w:rsidR="001C0852">
        <w:rPr>
          <w:rFonts w:cs="Arial"/>
          <w:sz w:val="20"/>
          <w:szCs w:val="20"/>
        </w:rPr>
        <w:t xml:space="preserve"> de acuerdo con la regla de negocio </w:t>
      </w:r>
      <w:hyperlink r:id="rId85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</w:p>
    <w:p w:rsidR="003E141E" w:rsidRPr="003E141E" w:rsidRDefault="003E141E" w:rsidP="003E141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E141E" w:rsidRPr="003E141E" w:rsidRDefault="003E141E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Folio</w:t>
      </w:r>
    </w:p>
    <w:p w:rsidR="003E141E" w:rsidRPr="003E141E" w:rsidRDefault="003E141E" w:rsidP="003E141E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E141E" w:rsidRPr="00AE0311" w:rsidRDefault="00AE0311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Clave</w:t>
      </w:r>
    </w:p>
    <w:p w:rsidR="00AE0311" w:rsidRPr="00AE0311" w:rsidRDefault="00AE0311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Descripción</w:t>
      </w:r>
    </w:p>
    <w:p w:rsidR="00AE0311" w:rsidRPr="00AE0311" w:rsidRDefault="00AE0311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Cantidad</w:t>
      </w:r>
    </w:p>
    <w:p w:rsidR="00AE0311" w:rsidRPr="00AE0311" w:rsidRDefault="00AE0311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Unidad</w:t>
      </w:r>
    </w:p>
    <w:p w:rsidR="00AE0311" w:rsidRPr="00AE0311" w:rsidRDefault="00AE0311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Precio</w:t>
      </w:r>
    </w:p>
    <w:p w:rsidR="00AE0311" w:rsidRPr="00AE0311" w:rsidRDefault="00AE0311" w:rsidP="003E141E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AE0311" w:rsidRDefault="00AE0311" w:rsidP="00AE0311">
      <w:pPr>
        <w:pStyle w:val="Prrafodelista"/>
        <w:numPr>
          <w:ilvl w:val="2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detalle de la transacción</w:t>
      </w:r>
    </w:p>
    <w:p w:rsidR="00AE0311" w:rsidRDefault="00AE0311" w:rsidP="00AE0311">
      <w:pPr>
        <w:pStyle w:val="Prrafodelista"/>
        <w:numPr>
          <w:ilvl w:val="3"/>
          <w:numId w:val="26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86" w:anchor="RNWEB016" w:history="1">
        <w:r w:rsidR="004919A3" w:rsidRPr="00A47393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="004919A3">
        <w:rPr>
          <w:rFonts w:cs="Arial"/>
          <w:b/>
          <w:sz w:val="20"/>
          <w:szCs w:val="20"/>
        </w:rPr>
        <w:t xml:space="preserve"> y </w:t>
      </w:r>
      <w:hyperlink r:id="rId87" w:anchor="RNGEN115" w:history="1">
        <w:r w:rsidR="004919A3" w:rsidRPr="000D1362">
          <w:rPr>
            <w:rStyle w:val="Hipervnculo"/>
            <w:rFonts w:cs="Arial"/>
            <w:b/>
            <w:sz w:val="20"/>
            <w:szCs w:val="20"/>
          </w:rPr>
          <w:t>RNGEN115 Ordenamiento por Precio de Producto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AE0311" w:rsidRDefault="00AE0311" w:rsidP="00AE0311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AE0311" w:rsidRDefault="00AE0311" w:rsidP="00AE0311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E0311" w:rsidRDefault="00AE0311" w:rsidP="00AE0311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E0311" w:rsidRDefault="00AE0311" w:rsidP="00AE0311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AE0311" w:rsidRDefault="00AE0311" w:rsidP="00AE0311">
      <w:pPr>
        <w:pStyle w:val="Prrafodelista"/>
        <w:numPr>
          <w:ilvl w:val="4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AE0311" w:rsidRPr="00C61A23" w:rsidRDefault="00AE0311" w:rsidP="00AE0311">
      <w:pPr>
        <w:pStyle w:val="Prrafodelista"/>
        <w:numPr>
          <w:ilvl w:val="4"/>
          <w:numId w:val="2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Subtotal</w:t>
      </w:r>
    </w:p>
    <w:p w:rsidR="00F726C3" w:rsidRDefault="00F726C3" w:rsidP="00F726C3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726C3" w:rsidRDefault="00F726C3" w:rsidP="00F726C3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Cobranza</w:t>
      </w:r>
    </w:p>
    <w:p w:rsidR="00F726C3" w:rsidRDefault="00F726C3" w:rsidP="00F726C3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Por cada tipo de venta </w:t>
      </w:r>
    </w:p>
    <w:p w:rsidR="00CD7B7A" w:rsidRDefault="00CD7B7A" w:rsidP="00CD7B7A">
      <w:pPr>
        <w:pStyle w:val="Prrafodelista"/>
        <w:numPr>
          <w:ilvl w:val="2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Venta de acuerdo con la regla de negocio </w:t>
      </w:r>
      <w:hyperlink r:id="rId88" w:anchor="RNGEN033" w:history="1">
        <w:r w:rsidRPr="0035761F">
          <w:rPr>
            <w:rStyle w:val="Hipervnculo"/>
            <w:rFonts w:cs="Arial"/>
            <w:b/>
            <w:sz w:val="20"/>
            <w:szCs w:val="20"/>
          </w:rPr>
          <w:t>RNGEN033 Valor Formas de Venta</w:t>
        </w:r>
      </w:hyperlink>
    </w:p>
    <w:p w:rsidR="00CD7B7A" w:rsidRDefault="00CD7B7A" w:rsidP="00CD7B7A">
      <w:pPr>
        <w:pStyle w:val="Prrafodelista"/>
        <w:numPr>
          <w:ilvl w:val="2"/>
          <w:numId w:val="2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Cantidad de acuerdo con la regla de negocio </w:t>
      </w:r>
      <w:hyperlink r:id="rId89" w:anchor="RNMOV088" w:history="1">
        <w:r w:rsidRPr="00D9758E">
          <w:rPr>
            <w:rStyle w:val="Hipervnculo"/>
            <w:rFonts w:cs="Arial"/>
            <w:b/>
            <w:sz w:val="20"/>
            <w:szCs w:val="20"/>
          </w:rPr>
          <w:t>RNMOV088 Valor Total de Abonos en Efectivo Recolectados Durante el día de trabajo</w:t>
        </w:r>
      </w:hyperlink>
      <w:r>
        <w:rPr>
          <w:rFonts w:cs="Arial"/>
          <w:sz w:val="20"/>
          <w:szCs w:val="20"/>
        </w:rPr>
        <w:t xml:space="preserve"> o </w:t>
      </w:r>
      <w:hyperlink r:id="rId90" w:anchor="RNMOV088" w:history="1">
        <w:r w:rsidRPr="00D9758E">
          <w:rPr>
            <w:rStyle w:val="Hipervnculo"/>
            <w:rFonts w:cs="Arial"/>
            <w:b/>
            <w:sz w:val="20"/>
            <w:szCs w:val="20"/>
          </w:rPr>
          <w:t>RNMOV089 Valor Total de Abonos recolectados</w:t>
        </w:r>
      </w:hyperlink>
    </w:p>
    <w:p w:rsidR="00CD7B7A" w:rsidRDefault="00CD7B7A" w:rsidP="00CD7B7A">
      <w:pPr>
        <w:pStyle w:val="Prrafodelista"/>
        <w:numPr>
          <w:ilvl w:val="1"/>
          <w:numId w:val="26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Venta Neta de acuerdo con la regla de negocio </w:t>
      </w:r>
      <w:hyperlink r:id="rId91" w:anchor="RNWEB249" w:history="1">
        <w:r w:rsidRPr="00D9758E">
          <w:rPr>
            <w:rStyle w:val="Hipervnculo"/>
            <w:rFonts w:cs="Arial"/>
            <w:b/>
            <w:sz w:val="20"/>
            <w:szCs w:val="20"/>
          </w:rPr>
          <w:t>RNWEB249 Total de Venta en Fecha Seleccionada</w:t>
        </w:r>
      </w:hyperlink>
      <w:r>
        <w:rPr>
          <w:rFonts w:cs="Arial"/>
          <w:sz w:val="20"/>
          <w:szCs w:val="20"/>
        </w:rPr>
        <w:t>.</w:t>
      </w:r>
    </w:p>
    <w:p w:rsidR="00CD7B7A" w:rsidRDefault="00CD7B7A" w:rsidP="00CD7B7A">
      <w:pPr>
        <w:pStyle w:val="Prrafodelista"/>
        <w:numPr>
          <w:ilvl w:val="1"/>
          <w:numId w:val="26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CONSIGNACIÓN de acuerdo con la regla de negocio </w:t>
      </w:r>
      <w:hyperlink r:id="rId92" w:anchor="RNWEB070" w:history="1">
        <w:r w:rsidRPr="00204DC2">
          <w:rPr>
            <w:rStyle w:val="Hipervnculo"/>
            <w:rFonts w:cs="Arial"/>
            <w:b/>
            <w:sz w:val="20"/>
            <w:szCs w:val="20"/>
          </w:rPr>
          <w:t>RNWEB070 Consignaciones Liquidadas</w:t>
        </w:r>
      </w:hyperlink>
    </w:p>
    <w:p w:rsidR="00CD7B7A" w:rsidRDefault="00CD7B7A" w:rsidP="00CD7B7A">
      <w:pPr>
        <w:pStyle w:val="Prrafodelista"/>
        <w:numPr>
          <w:ilvl w:val="1"/>
          <w:numId w:val="26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Cobranza de acuerdo con la regla de negocio </w:t>
      </w:r>
      <w:hyperlink r:id="rId93" w:anchor="RNROLMOV095" w:history="1">
        <w:r w:rsidRPr="00204DC2">
          <w:rPr>
            <w:rStyle w:val="Hipervnculo"/>
            <w:rFonts w:cs="Arial"/>
            <w:b/>
            <w:sz w:val="20"/>
            <w:szCs w:val="20"/>
          </w:rPr>
          <w:t>RNROLMOV095 Total de Cobranza Realizada</w:t>
        </w:r>
      </w:hyperlink>
    </w:p>
    <w:p w:rsidR="00CD7B7A" w:rsidRDefault="00CD7B7A" w:rsidP="00CD7B7A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Cargo de acuerdo con la regla de negocio </w:t>
      </w:r>
      <w:hyperlink r:id="rId94" w:anchor="RNROLMOV096" w:history="1">
        <w:r w:rsidRPr="00CD7B7A">
          <w:rPr>
            <w:rStyle w:val="Hipervnculo"/>
            <w:rFonts w:cs="Arial"/>
            <w:b/>
            <w:sz w:val="20"/>
            <w:szCs w:val="20"/>
          </w:rPr>
          <w:t>RNROLMOV096 Cargo Pendiente por Saldar</w:t>
        </w:r>
      </w:hyperlink>
    </w:p>
    <w:p w:rsidR="00CD7B7A" w:rsidRDefault="00CD7B7A" w:rsidP="00CD7B7A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Inicial de acuerdo con la regla de negocio </w:t>
      </w:r>
      <w:hyperlink r:id="rId95" w:anchor="RNROLMOV097" w:history="1">
        <w:r w:rsidRPr="00CD7B7A">
          <w:rPr>
            <w:rStyle w:val="Hipervnculo"/>
            <w:rFonts w:cs="Arial"/>
            <w:b/>
            <w:sz w:val="20"/>
            <w:szCs w:val="20"/>
          </w:rPr>
          <w:t>RNROLMOV097 Saldo Inicial del Cliente</w:t>
        </w:r>
      </w:hyperlink>
    </w:p>
    <w:p w:rsidR="00CD7B7A" w:rsidRDefault="00CD7B7A" w:rsidP="00CD7B7A">
      <w:pPr>
        <w:pStyle w:val="Prrafodelista"/>
        <w:numPr>
          <w:ilvl w:val="1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Final de acuerdo con la regla de negocio </w:t>
      </w:r>
      <w:hyperlink r:id="rId96" w:anchor="RNROLMOV098" w:history="1">
        <w:r w:rsidRPr="00CD7B7A">
          <w:rPr>
            <w:rStyle w:val="Hipervnculo"/>
            <w:rFonts w:cs="Arial"/>
            <w:b/>
            <w:sz w:val="20"/>
            <w:szCs w:val="20"/>
          </w:rPr>
          <w:t>RNROLMOV098 Saldo Final del Cliente</w:t>
        </w:r>
      </w:hyperlink>
    </w:p>
    <w:p w:rsidR="00F726C3" w:rsidRPr="00C361BA" w:rsidRDefault="00F726C3" w:rsidP="00C361BA">
      <w:pPr>
        <w:ind w:left="360"/>
        <w:rPr>
          <w:rFonts w:cs="Arial"/>
          <w:sz w:val="20"/>
          <w:szCs w:val="20"/>
        </w:rPr>
      </w:pPr>
    </w:p>
    <w:bookmarkStart w:id="35" w:name="AO03"/>
    <w:bookmarkEnd w:id="35"/>
    <w:p w:rsidR="007927B6" w:rsidRPr="00C22F30" w:rsidRDefault="00D26417" w:rsidP="007927B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36578A" w:rsidRPr="00D26417">
        <w:rPr>
          <w:rStyle w:val="Hipervnculo"/>
          <w:lang w:val="es-MX"/>
        </w:rPr>
        <w:t>AO03 Impresión General</w:t>
      </w:r>
      <w:r w:rsidR="007927B6" w:rsidRPr="00D26417">
        <w:rPr>
          <w:rStyle w:val="Hipervnculo"/>
          <w:lang w:val="es-MX"/>
        </w:rPr>
        <w:t xml:space="preserve"> de</w:t>
      </w:r>
      <w:r w:rsidR="0036578A" w:rsidRPr="00D26417">
        <w:rPr>
          <w:rStyle w:val="Hipervnculo"/>
          <w:lang w:val="es-MX"/>
        </w:rPr>
        <w:t xml:space="preserve"> los</w:t>
      </w:r>
      <w:r w:rsidR="007927B6" w:rsidRPr="00D26417">
        <w:rPr>
          <w:rStyle w:val="Hipervnculo"/>
          <w:lang w:val="es-MX"/>
        </w:rPr>
        <w:t xml:space="preserve"> Movimientos de la Visita</w:t>
      </w:r>
      <w:r>
        <w:rPr>
          <w:lang w:val="es-MX"/>
        </w:rPr>
        <w:fldChar w:fldCharType="end"/>
      </w:r>
    </w:p>
    <w:p w:rsidR="00C22F30" w:rsidRDefault="00C22F30" w:rsidP="00C22F30">
      <w:pPr>
        <w:pStyle w:val="Prrafodelista"/>
        <w:numPr>
          <w:ilvl w:val="0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C22F30" w:rsidRDefault="00C22F30" w:rsidP="00C22F30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Resumen de Movimientos de la Visita</w:t>
      </w:r>
    </w:p>
    <w:p w:rsidR="00C22F30" w:rsidRPr="00986442" w:rsidRDefault="00C22F30" w:rsidP="00C22F3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 de la empresa:</w:t>
      </w:r>
    </w:p>
    <w:p w:rsidR="00C22F30" w:rsidRPr="00986442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Nombre</w:t>
      </w:r>
    </w:p>
    <w:p w:rsidR="00C22F30" w:rsidRPr="00986442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RFC</w:t>
      </w:r>
    </w:p>
    <w:p w:rsidR="00C22F30" w:rsidRPr="00986442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Agencia</w:t>
      </w:r>
    </w:p>
    <w:p w:rsidR="00C22F30" w:rsidRPr="00986442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Dirección de acuerdo con la regla de negocio </w:t>
      </w:r>
      <w:hyperlink r:id="rId97" w:anchor="RNGEN028" w:history="1">
        <w:r w:rsidRPr="002E2E63">
          <w:rPr>
            <w:rStyle w:val="Hipervnculo"/>
            <w:b/>
            <w:sz w:val="20"/>
            <w:szCs w:val="20"/>
          </w:rPr>
          <w:t>RNGEN028 Concatenación de Calle y Número de la Empresa</w:t>
        </w:r>
      </w:hyperlink>
    </w:p>
    <w:p w:rsidR="00C22F30" w:rsidRPr="00986442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Colonia</w:t>
      </w:r>
    </w:p>
    <w:p w:rsidR="00C22F30" w:rsidRPr="00EC6262" w:rsidRDefault="00C22F30" w:rsidP="00C22F30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986442">
        <w:rPr>
          <w:rFonts w:cs="Arial"/>
          <w:sz w:val="20"/>
          <w:szCs w:val="20"/>
        </w:rPr>
        <w:t>Teléfono</w:t>
      </w:r>
    </w:p>
    <w:p w:rsidR="00C22F30" w:rsidRPr="00986442" w:rsidRDefault="00C22F30" w:rsidP="00C22F3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C22F30" w:rsidRPr="00986442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Ruta de acuerdo con la regla de negocio </w:t>
      </w:r>
      <w:hyperlink r:id="rId98" w:anchor="RNMOV034" w:history="1">
        <w:r w:rsidRPr="005D0B4D">
          <w:rPr>
            <w:rStyle w:val="Hipervnculo"/>
            <w:b/>
            <w:sz w:val="20"/>
            <w:szCs w:val="20"/>
          </w:rPr>
          <w:t>RNMOV034 Rutas Asociadas al Vendedor</w:t>
        </w:r>
      </w:hyperlink>
    </w:p>
    <w:p w:rsidR="00C22F30" w:rsidRPr="00986442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Vendedor de acuerdo con la regla de negocio </w:t>
      </w:r>
      <w:hyperlink r:id="rId99" w:anchor="RNGEN025" w:history="1">
        <w:r w:rsidRPr="005D0B4D">
          <w:rPr>
            <w:rStyle w:val="Hipervnculo"/>
            <w:b/>
            <w:sz w:val="20"/>
            <w:szCs w:val="20"/>
          </w:rPr>
          <w:t>RNGEN025 Concatenación de Identificador y Nombre del Vendedor</w:t>
        </w:r>
      </w:hyperlink>
    </w:p>
    <w:p w:rsidR="00C22F30" w:rsidRPr="00986442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Fecha de acuerdo con la regla de negocio </w:t>
      </w:r>
      <w:hyperlink r:id="rId100" w:anchor="RNMOV016" w:history="1">
        <w:r w:rsidRPr="005D0B4D">
          <w:rPr>
            <w:rStyle w:val="Hipervnculo"/>
            <w:b/>
            <w:sz w:val="20"/>
            <w:szCs w:val="20"/>
          </w:rPr>
          <w:t>RNMOV016 Fecha y Hora de Impresión del Reporte</w:t>
        </w:r>
      </w:hyperlink>
    </w:p>
    <w:p w:rsidR="00C22F30" w:rsidRPr="00986442" w:rsidRDefault="00C22F30" w:rsidP="00C22F3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 del cliente:</w:t>
      </w:r>
    </w:p>
    <w:p w:rsidR="00C22F30" w:rsidRPr="00986442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Cliente de acuerdo con la regla de negocio </w:t>
      </w:r>
      <w:hyperlink r:id="rId101" w:anchor="RNGEN003" w:history="1">
        <w:r w:rsidRPr="005D0B4D">
          <w:rPr>
            <w:rStyle w:val="Hipervnculo"/>
            <w:b/>
            <w:sz w:val="20"/>
            <w:szCs w:val="20"/>
          </w:rPr>
          <w:t>RNGEN003 Referencia a la Clave de la Entidad</w:t>
        </w:r>
      </w:hyperlink>
    </w:p>
    <w:p w:rsidR="00C22F30" w:rsidRPr="005D0B4D" w:rsidRDefault="00C22F30" w:rsidP="00C22F30">
      <w:pPr>
        <w:pStyle w:val="Prrafodelista"/>
        <w:numPr>
          <w:ilvl w:val="1"/>
          <w:numId w:val="28"/>
        </w:numPr>
        <w:rPr>
          <w:rFonts w:cs="Arial"/>
          <w:b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Propietario de acuerdo con la regla de negocio </w:t>
      </w:r>
      <w:hyperlink r:id="rId102" w:anchor="RNGEN030" w:history="1">
        <w:r w:rsidRPr="005D0B4D">
          <w:rPr>
            <w:rStyle w:val="Hipervnculo"/>
            <w:b/>
            <w:sz w:val="20"/>
            <w:szCs w:val="20"/>
          </w:rPr>
          <w:t>RNGEN030 Referencia al Nombre de Contacto del Cliente</w:t>
        </w:r>
      </w:hyperlink>
    </w:p>
    <w:p w:rsidR="00C22F30" w:rsidRPr="00986442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Domicilio de acuerdo con la regla de negocio </w:t>
      </w:r>
      <w:hyperlink r:id="rId103" w:anchor="RNGEN029" w:history="1">
        <w:r w:rsidRPr="005D0B4D">
          <w:rPr>
            <w:rStyle w:val="Hipervnculo"/>
            <w:b/>
            <w:sz w:val="20"/>
            <w:szCs w:val="20"/>
          </w:rPr>
          <w:t>RNGEN029 Domicilio del Cliente</w:t>
        </w:r>
      </w:hyperlink>
    </w:p>
    <w:p w:rsidR="00C22F30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Colonia</w:t>
      </w:r>
    </w:p>
    <w:p w:rsidR="007927B6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C22F30">
        <w:rPr>
          <w:rFonts w:cs="Arial"/>
          <w:sz w:val="20"/>
          <w:szCs w:val="20"/>
        </w:rPr>
        <w:t>Teléfono</w:t>
      </w:r>
    </w:p>
    <w:p w:rsidR="00C22F30" w:rsidRDefault="00C22F30" w:rsidP="00C22F3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5D0B4D">
        <w:rPr>
          <w:rFonts w:cs="Arial"/>
          <w:b/>
          <w:sz w:val="20"/>
          <w:szCs w:val="20"/>
        </w:rPr>
        <w:t>Pedido o Venta</w:t>
      </w:r>
      <w:r>
        <w:rPr>
          <w:rFonts w:cs="Arial"/>
          <w:sz w:val="20"/>
          <w:szCs w:val="20"/>
        </w:rPr>
        <w:t>&gt;</w:t>
      </w:r>
    </w:p>
    <w:p w:rsidR="00C22F30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22F30" w:rsidRDefault="00C22F30" w:rsidP="00C22F30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361054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 pedido relacionado</w:t>
      </w:r>
      <w:r w:rsidR="00361054">
        <w:rPr>
          <w:rFonts w:cs="Arial"/>
          <w:sz w:val="20"/>
          <w:szCs w:val="20"/>
        </w:rPr>
        <w:t xml:space="preserve"> al cliente</w:t>
      </w:r>
      <w:r w:rsidR="00DD6D32">
        <w:rPr>
          <w:rFonts w:cs="Arial"/>
          <w:sz w:val="20"/>
          <w:szCs w:val="20"/>
        </w:rPr>
        <w:t xml:space="preserve"> </w:t>
      </w:r>
    </w:p>
    <w:p w:rsidR="00C22F30" w:rsidRDefault="00361054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  <w:t>E</w:t>
      </w:r>
      <w:r w:rsidR="00C22F30">
        <w:rPr>
          <w:rFonts w:cs="Arial"/>
          <w:sz w:val="20"/>
          <w:szCs w:val="20"/>
        </w:rPr>
        <w:t>l sistema presenta la siguiente información</w:t>
      </w:r>
      <w:r w:rsidR="00567F0D">
        <w:rPr>
          <w:rFonts w:cs="Arial"/>
          <w:sz w:val="20"/>
          <w:szCs w:val="20"/>
        </w:rPr>
        <w:t xml:space="preserve"> de acuerdo con la regla de negocio </w:t>
      </w:r>
      <w:hyperlink r:id="rId104" w:anchor="RNMOV052" w:history="1">
        <w:r w:rsidR="008D366A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</w:p>
    <w:p w:rsidR="00C22F30" w:rsidRDefault="00C22F30" w:rsidP="00361054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22F30" w:rsidRDefault="00C22F30" w:rsidP="00361054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22F30" w:rsidRDefault="00C22F30" w:rsidP="00C22F3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5D0B4D">
        <w:rPr>
          <w:rFonts w:cs="Arial"/>
          <w:b/>
          <w:sz w:val="20"/>
          <w:szCs w:val="20"/>
        </w:rPr>
        <w:t>Devolución de Cliente</w:t>
      </w:r>
      <w:r>
        <w:rPr>
          <w:rFonts w:cs="Arial"/>
          <w:sz w:val="20"/>
          <w:szCs w:val="20"/>
        </w:rPr>
        <w:t>&gt;</w:t>
      </w:r>
    </w:p>
    <w:p w:rsidR="00C22F30" w:rsidRDefault="00C22F30" w:rsidP="00C22F30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22F30" w:rsidRDefault="00C22F30" w:rsidP="00C22F30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Devoluciones de Cliente</w:t>
      </w:r>
    </w:p>
    <w:p w:rsidR="00CF798E" w:rsidRDefault="00C22F30" w:rsidP="00CF798E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devolución relacionada al cliente</w:t>
      </w:r>
      <w:r w:rsidR="00CF798E">
        <w:rPr>
          <w:rFonts w:cs="Arial"/>
          <w:sz w:val="20"/>
          <w:szCs w:val="20"/>
        </w:rPr>
        <w:t xml:space="preserve"> </w:t>
      </w:r>
    </w:p>
    <w:p w:rsidR="00C22F30" w:rsidRDefault="00C22F30" w:rsidP="00C22F30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67F0D">
        <w:rPr>
          <w:rFonts w:cs="Arial"/>
          <w:sz w:val="20"/>
          <w:szCs w:val="20"/>
        </w:rPr>
        <w:t xml:space="preserve"> de acuerdo con la regla de negocio </w:t>
      </w:r>
      <w:hyperlink r:id="rId105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 w:rsidR="00361054">
        <w:rPr>
          <w:rFonts w:cs="Arial"/>
          <w:sz w:val="20"/>
          <w:szCs w:val="20"/>
        </w:rPr>
        <w:t>:</w:t>
      </w:r>
    </w:p>
    <w:p w:rsidR="00361054" w:rsidRDefault="00361054" w:rsidP="00361054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361054" w:rsidRDefault="00361054" w:rsidP="00361054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</w:p>
    <w:p w:rsidR="00361054" w:rsidRDefault="00361054" w:rsidP="00361054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22F30" w:rsidRDefault="005D0B4D" w:rsidP="005D0B4D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5D0B4D">
        <w:rPr>
          <w:rFonts w:cs="Arial"/>
          <w:b/>
          <w:sz w:val="20"/>
          <w:szCs w:val="20"/>
        </w:rPr>
        <w:t>Factura</w:t>
      </w:r>
      <w:r>
        <w:rPr>
          <w:rFonts w:cs="Arial"/>
          <w:sz w:val="20"/>
          <w:szCs w:val="20"/>
        </w:rPr>
        <w:t>&gt;</w:t>
      </w:r>
    </w:p>
    <w:p w:rsidR="005D0B4D" w:rsidRDefault="005D0B4D" w:rsidP="005D0B4D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D0B4D" w:rsidRDefault="005D0B4D" w:rsidP="005D0B4D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Facturas</w:t>
      </w:r>
    </w:p>
    <w:p w:rsidR="00CF798E" w:rsidRDefault="00361054" w:rsidP="00CF798E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factura relacionada al cliente</w:t>
      </w:r>
      <w:r w:rsidR="00CF798E">
        <w:rPr>
          <w:rFonts w:cs="Arial"/>
          <w:sz w:val="20"/>
          <w:szCs w:val="20"/>
        </w:rPr>
        <w:t xml:space="preserve"> </w:t>
      </w:r>
    </w:p>
    <w:p w:rsidR="00567F0D" w:rsidRDefault="00361054" w:rsidP="00567F0D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67F0D">
        <w:rPr>
          <w:rFonts w:cs="Arial"/>
          <w:sz w:val="20"/>
          <w:szCs w:val="20"/>
        </w:rPr>
        <w:t xml:space="preserve"> de acuerdo con la regla de negocio </w:t>
      </w:r>
      <w:hyperlink r:id="rId106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</w:p>
    <w:p w:rsidR="00361054" w:rsidRDefault="00361054" w:rsidP="00361054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361054" w:rsidRDefault="00361054" w:rsidP="00361054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61054" w:rsidRDefault="00361054" w:rsidP="00361054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720307">
        <w:rPr>
          <w:rFonts w:cs="Arial"/>
          <w:b/>
          <w:sz w:val="20"/>
          <w:szCs w:val="20"/>
        </w:rPr>
        <w:t>Cambio de Producto</w:t>
      </w:r>
      <w:r>
        <w:rPr>
          <w:rFonts w:cs="Arial"/>
          <w:sz w:val="20"/>
          <w:szCs w:val="20"/>
        </w:rPr>
        <w:t>&gt;</w:t>
      </w:r>
    </w:p>
    <w:p w:rsidR="00361054" w:rsidRDefault="00361054" w:rsidP="00361054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61054" w:rsidRDefault="00361054" w:rsidP="00361054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Cambio de Producto</w:t>
      </w:r>
    </w:p>
    <w:p w:rsidR="00720307" w:rsidRDefault="00720307" w:rsidP="00720307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Cambio de Producto relacionado al cliente</w:t>
      </w:r>
      <w:r w:rsidR="00567F0D">
        <w:rPr>
          <w:rFonts w:cs="Arial"/>
          <w:sz w:val="20"/>
          <w:szCs w:val="20"/>
        </w:rPr>
        <w:t xml:space="preserve"> </w:t>
      </w:r>
    </w:p>
    <w:p w:rsidR="00720307" w:rsidRDefault="00720307" w:rsidP="00720307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67F0D">
        <w:rPr>
          <w:rFonts w:cs="Arial"/>
          <w:sz w:val="20"/>
          <w:szCs w:val="20"/>
        </w:rPr>
        <w:t xml:space="preserve"> de acuerdo con la regla de negocio </w:t>
      </w:r>
      <w:hyperlink r:id="rId107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rFonts w:cs="Arial"/>
          <w:sz w:val="20"/>
          <w:szCs w:val="20"/>
        </w:rPr>
        <w:t>:</w:t>
      </w:r>
    </w:p>
    <w:p w:rsidR="00720307" w:rsidRDefault="00720307" w:rsidP="00720307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20307" w:rsidRDefault="00720307" w:rsidP="00720307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Total</w:t>
      </w:r>
    </w:p>
    <w:p w:rsidR="00720307" w:rsidRDefault="00720307" w:rsidP="00720307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720307">
        <w:rPr>
          <w:rFonts w:cs="Arial"/>
          <w:b/>
          <w:sz w:val="20"/>
          <w:szCs w:val="20"/>
        </w:rPr>
        <w:t>Surtir Producto de Promociones</w:t>
      </w:r>
      <w:r>
        <w:rPr>
          <w:rFonts w:cs="Arial"/>
          <w:sz w:val="20"/>
          <w:szCs w:val="20"/>
        </w:rPr>
        <w:t>&gt;</w:t>
      </w:r>
    </w:p>
    <w:p w:rsidR="00720307" w:rsidRDefault="00720307" w:rsidP="00720307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20307" w:rsidRDefault="00720307" w:rsidP="00720307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Surtir Producto de Promociones:</w:t>
      </w:r>
    </w:p>
    <w:p w:rsidR="00720307" w:rsidRDefault="00720307" w:rsidP="00720307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Surtido de Producto de Promociones relacionada al cliente:</w:t>
      </w:r>
    </w:p>
    <w:p w:rsidR="00720307" w:rsidRDefault="00720307" w:rsidP="00720307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8D366A">
        <w:rPr>
          <w:rFonts w:cs="Arial"/>
          <w:sz w:val="20"/>
          <w:szCs w:val="20"/>
        </w:rPr>
        <w:t xml:space="preserve"> de acuerdo con la regla de negocio </w:t>
      </w:r>
      <w:hyperlink r:id="rId108" w:anchor="RNMOV052" w:history="1">
        <w:r w:rsidR="008D366A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rFonts w:cs="Arial"/>
          <w:sz w:val="20"/>
          <w:szCs w:val="20"/>
        </w:rPr>
        <w:t>:</w:t>
      </w:r>
    </w:p>
    <w:p w:rsidR="00720307" w:rsidRDefault="00720307" w:rsidP="00720307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Promoción</w:t>
      </w:r>
    </w:p>
    <w:p w:rsidR="00720307" w:rsidRDefault="00720307" w:rsidP="00720307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26303C">
        <w:rPr>
          <w:rFonts w:cs="Arial"/>
          <w:b/>
          <w:sz w:val="20"/>
          <w:szCs w:val="20"/>
        </w:rPr>
        <w:t>Movimiento sin Inventario</w:t>
      </w:r>
      <w:r>
        <w:rPr>
          <w:rFonts w:cs="Arial"/>
          <w:sz w:val="20"/>
          <w:szCs w:val="20"/>
        </w:rPr>
        <w:t>&gt;</w:t>
      </w:r>
    </w:p>
    <w:p w:rsidR="00720307" w:rsidRDefault="00720307" w:rsidP="00567F0D">
      <w:pPr>
        <w:pStyle w:val="Prrafodelista"/>
        <w:numPr>
          <w:ilvl w:val="1"/>
          <w:numId w:val="28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67F0D">
        <w:rPr>
          <w:rFonts w:cs="Arial"/>
          <w:sz w:val="20"/>
          <w:szCs w:val="20"/>
        </w:rPr>
        <w:t xml:space="preserve"> de acuerdo con la regla de negocio </w:t>
      </w:r>
      <w:hyperlink r:id="rId109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rFonts w:cs="Arial"/>
          <w:sz w:val="20"/>
          <w:szCs w:val="20"/>
        </w:rPr>
        <w:t>:</w:t>
      </w:r>
    </w:p>
    <w:p w:rsidR="00720307" w:rsidRDefault="00720307" w:rsidP="00720307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Movimiento sin Inventario</w:t>
      </w:r>
    </w:p>
    <w:p w:rsidR="00720307" w:rsidRDefault="00720307" w:rsidP="00720307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sin Inventario relacionado al cliente</w:t>
      </w:r>
      <w:r w:rsidR="00567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:</w:t>
      </w:r>
    </w:p>
    <w:p w:rsidR="00720307" w:rsidRDefault="00720307" w:rsidP="00720307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20307" w:rsidRDefault="00720307" w:rsidP="00720307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20307" w:rsidRDefault="00720307" w:rsidP="00720307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20307" w:rsidRDefault="0026303C" w:rsidP="00720307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&lt;existen transacciones de tipo </w:t>
      </w:r>
      <w:r w:rsidRPr="0026303C">
        <w:rPr>
          <w:rFonts w:cs="Arial"/>
          <w:b/>
          <w:sz w:val="20"/>
          <w:szCs w:val="20"/>
        </w:rPr>
        <w:t>Venta a Consignación</w:t>
      </w:r>
      <w:r>
        <w:rPr>
          <w:rFonts w:cs="Arial"/>
          <w:sz w:val="20"/>
          <w:szCs w:val="20"/>
        </w:rPr>
        <w:t>&gt;</w:t>
      </w:r>
    </w:p>
    <w:p w:rsidR="0026303C" w:rsidRDefault="0026303C" w:rsidP="00567F0D">
      <w:pPr>
        <w:pStyle w:val="Prrafodelista"/>
        <w:numPr>
          <w:ilvl w:val="1"/>
          <w:numId w:val="28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67F0D">
        <w:rPr>
          <w:rFonts w:cs="Arial"/>
          <w:sz w:val="20"/>
          <w:szCs w:val="20"/>
        </w:rPr>
        <w:t xml:space="preserve"> de acuerdo con la regla de negocio </w:t>
      </w:r>
      <w:hyperlink r:id="rId110" w:anchor="RNMOV052" w:history="1">
        <w:r w:rsidR="00B33249" w:rsidRPr="00B33249">
          <w:rPr>
            <w:rStyle w:val="Hipervnculo"/>
            <w:rFonts w:cs="Arial"/>
            <w:b/>
            <w:sz w:val="20"/>
            <w:szCs w:val="20"/>
          </w:rPr>
          <w:t>RNMOV052 Ordenamiento de Transacción por Folio</w:t>
        </w:r>
      </w:hyperlink>
      <w:r>
        <w:rPr>
          <w:rFonts w:cs="Arial"/>
          <w:sz w:val="20"/>
          <w:szCs w:val="20"/>
        </w:rPr>
        <w:t>:</w:t>
      </w:r>
    </w:p>
    <w:p w:rsidR="0026303C" w:rsidRDefault="0026303C" w:rsidP="0026303C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a consignación</w:t>
      </w:r>
    </w:p>
    <w:p w:rsidR="0026303C" w:rsidRDefault="0026303C" w:rsidP="0026303C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a Consignación relacionada al cliente</w:t>
      </w:r>
    </w:p>
    <w:p w:rsidR="0026303C" w:rsidRDefault="0026303C" w:rsidP="0026303C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6303C" w:rsidRDefault="0026303C" w:rsidP="0026303C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26303C" w:rsidRPr="00C22F30" w:rsidRDefault="0026303C" w:rsidP="0026303C">
      <w:pPr>
        <w:pStyle w:val="Prrafodelista"/>
        <w:numPr>
          <w:ilvl w:val="3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361BA" w:rsidRDefault="00C361BA" w:rsidP="00C361BA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361BA" w:rsidRDefault="00C361BA" w:rsidP="00C361BA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Cobranza</w:t>
      </w:r>
    </w:p>
    <w:p w:rsidR="00C361BA" w:rsidRDefault="00C361BA" w:rsidP="00C361BA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Por cada tipo de venta </w:t>
      </w:r>
    </w:p>
    <w:p w:rsidR="00CD7B7A" w:rsidRDefault="00CD7B7A" w:rsidP="00CD7B7A">
      <w:pPr>
        <w:pStyle w:val="Prrafodelista"/>
        <w:numPr>
          <w:ilvl w:val="2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Venta de acuerdo con la regla de negocio </w:t>
      </w:r>
      <w:hyperlink r:id="rId111" w:anchor="RNGEN033" w:history="1">
        <w:r w:rsidRPr="0035761F">
          <w:rPr>
            <w:rStyle w:val="Hipervnculo"/>
            <w:rFonts w:cs="Arial"/>
            <w:b/>
            <w:sz w:val="20"/>
            <w:szCs w:val="20"/>
          </w:rPr>
          <w:t>RNGEN033 Valor Formas de Venta</w:t>
        </w:r>
      </w:hyperlink>
    </w:p>
    <w:p w:rsidR="00CD7B7A" w:rsidRDefault="00CD7B7A" w:rsidP="00CD7B7A">
      <w:pPr>
        <w:pStyle w:val="Prrafodelista"/>
        <w:numPr>
          <w:ilvl w:val="2"/>
          <w:numId w:val="28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Cantidad de acuerdo con la regla de negocio </w:t>
      </w:r>
      <w:hyperlink r:id="rId112" w:anchor="RNMOV088" w:history="1">
        <w:r w:rsidRPr="00D9758E">
          <w:rPr>
            <w:rStyle w:val="Hipervnculo"/>
            <w:rFonts w:cs="Arial"/>
            <w:b/>
            <w:sz w:val="20"/>
            <w:szCs w:val="20"/>
          </w:rPr>
          <w:t>RNMOV088 Valor Total de Abonos en Efectivo Recolectados Durante el día de trabajo</w:t>
        </w:r>
      </w:hyperlink>
      <w:r>
        <w:rPr>
          <w:rFonts w:cs="Arial"/>
          <w:sz w:val="20"/>
          <w:szCs w:val="20"/>
        </w:rPr>
        <w:t xml:space="preserve"> o </w:t>
      </w:r>
      <w:hyperlink r:id="rId113" w:anchor="RNMOV088" w:history="1">
        <w:r w:rsidRPr="00D9758E">
          <w:rPr>
            <w:rStyle w:val="Hipervnculo"/>
            <w:rFonts w:cs="Arial"/>
            <w:b/>
            <w:sz w:val="20"/>
            <w:szCs w:val="20"/>
          </w:rPr>
          <w:t>RNMOV089 Valor Total de Abonos recolectados</w:t>
        </w:r>
      </w:hyperlink>
    </w:p>
    <w:p w:rsidR="00CD7B7A" w:rsidRDefault="00CD7B7A" w:rsidP="00CD7B7A">
      <w:pPr>
        <w:pStyle w:val="Prrafodelista"/>
        <w:numPr>
          <w:ilvl w:val="1"/>
          <w:numId w:val="28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Venta Neta de acuerdo con la regla de negocio </w:t>
      </w:r>
      <w:hyperlink r:id="rId114" w:anchor="RNWEB249" w:history="1">
        <w:r w:rsidRPr="00D9758E">
          <w:rPr>
            <w:rStyle w:val="Hipervnculo"/>
            <w:rFonts w:cs="Arial"/>
            <w:b/>
            <w:sz w:val="20"/>
            <w:szCs w:val="20"/>
          </w:rPr>
          <w:t>RNWEB249 Total de Venta en Fecha Seleccionada</w:t>
        </w:r>
      </w:hyperlink>
      <w:r>
        <w:rPr>
          <w:rFonts w:cs="Arial"/>
          <w:sz w:val="20"/>
          <w:szCs w:val="20"/>
        </w:rPr>
        <w:t>.</w:t>
      </w:r>
    </w:p>
    <w:p w:rsidR="00CD7B7A" w:rsidRDefault="00CD7B7A" w:rsidP="00CD7B7A">
      <w:pPr>
        <w:pStyle w:val="Prrafodelista"/>
        <w:numPr>
          <w:ilvl w:val="1"/>
          <w:numId w:val="28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CONSIGNACIÓN de acuerdo con la regla de negocio </w:t>
      </w:r>
      <w:hyperlink r:id="rId115" w:anchor="RNWEB070" w:history="1">
        <w:r w:rsidRPr="00204DC2">
          <w:rPr>
            <w:rStyle w:val="Hipervnculo"/>
            <w:rFonts w:cs="Arial"/>
            <w:b/>
            <w:sz w:val="20"/>
            <w:szCs w:val="20"/>
          </w:rPr>
          <w:t>RNWEB070 Consignaciones Liquidadas</w:t>
        </w:r>
      </w:hyperlink>
    </w:p>
    <w:p w:rsidR="00CD7B7A" w:rsidRDefault="00CD7B7A" w:rsidP="00CD7B7A">
      <w:pPr>
        <w:pStyle w:val="Prrafodelista"/>
        <w:numPr>
          <w:ilvl w:val="1"/>
          <w:numId w:val="28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Cobranza de acuerdo con la regla de negocio </w:t>
      </w:r>
      <w:hyperlink r:id="rId116" w:anchor="RNROLMOV095" w:history="1">
        <w:r w:rsidRPr="00204DC2">
          <w:rPr>
            <w:rStyle w:val="Hipervnculo"/>
            <w:rFonts w:cs="Arial"/>
            <w:b/>
            <w:sz w:val="20"/>
            <w:szCs w:val="20"/>
          </w:rPr>
          <w:t>RNROLMOV095 Total de Cobranza Realizada</w:t>
        </w:r>
      </w:hyperlink>
    </w:p>
    <w:p w:rsidR="00CD7B7A" w:rsidRDefault="00CD7B7A" w:rsidP="00CD7B7A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Cargo de acuerdo con la regla de negocio </w:t>
      </w:r>
      <w:hyperlink r:id="rId117" w:anchor="RNROLMOV096" w:history="1">
        <w:r w:rsidRPr="00CD7B7A">
          <w:rPr>
            <w:rStyle w:val="Hipervnculo"/>
            <w:rFonts w:cs="Arial"/>
            <w:b/>
            <w:sz w:val="20"/>
            <w:szCs w:val="20"/>
          </w:rPr>
          <w:t>RNROLMOV096 Cargo Pendiente por Saldar</w:t>
        </w:r>
      </w:hyperlink>
    </w:p>
    <w:p w:rsidR="00CD7B7A" w:rsidRDefault="00CD7B7A" w:rsidP="00CD7B7A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Inicial de acuerdo con la regla de negocio </w:t>
      </w:r>
      <w:hyperlink r:id="rId118" w:anchor="RNROLMOV097" w:history="1">
        <w:r w:rsidRPr="00CD7B7A">
          <w:rPr>
            <w:rStyle w:val="Hipervnculo"/>
            <w:rFonts w:cs="Arial"/>
            <w:b/>
            <w:sz w:val="20"/>
            <w:szCs w:val="20"/>
          </w:rPr>
          <w:t>RNROLMOV097 Saldo Inicial del Cliente</w:t>
        </w:r>
      </w:hyperlink>
    </w:p>
    <w:p w:rsidR="00CD7B7A" w:rsidRDefault="00CD7B7A" w:rsidP="00CD7B7A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Final de acuerdo con la regla de negocio </w:t>
      </w:r>
      <w:hyperlink r:id="rId119" w:anchor="RNROLMOV098" w:history="1">
        <w:r w:rsidRPr="00CD7B7A">
          <w:rPr>
            <w:rStyle w:val="Hipervnculo"/>
            <w:rFonts w:cs="Arial"/>
            <w:b/>
            <w:sz w:val="20"/>
            <w:szCs w:val="20"/>
          </w:rPr>
          <w:t>RNROLMOV098 Saldo Final del Cliente</w:t>
        </w:r>
      </w:hyperlink>
    </w:p>
    <w:p w:rsidR="00481C4A" w:rsidRPr="00CA7A7F" w:rsidRDefault="00481C4A" w:rsidP="000E5EEC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6" w:name="_Toc323890024"/>
      <w:r w:rsidRPr="00CA7A7F">
        <w:rPr>
          <w:lang w:val="es-MX"/>
        </w:rPr>
        <w:t>Generales</w:t>
      </w:r>
      <w:bookmarkEnd w:id="36"/>
    </w:p>
    <w:p w:rsidR="009211BA" w:rsidRPr="009211BA" w:rsidRDefault="009211BA" w:rsidP="009211BA">
      <w:pPr>
        <w:rPr>
          <w:lang w:val="es-MX"/>
        </w:rPr>
      </w:pPr>
    </w:p>
    <w:bookmarkStart w:id="37" w:name="AG01"/>
    <w:bookmarkEnd w:id="37"/>
    <w:p w:rsidR="0049112A" w:rsidRPr="00930E24" w:rsidRDefault="00930E24" w:rsidP="00483D26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930E24">
        <w:rPr>
          <w:rStyle w:val="Hipervnculo"/>
          <w:lang w:val="es-MX"/>
        </w:rPr>
        <w:t>AG01 Regresar</w:t>
      </w:r>
    </w:p>
    <w:p w:rsidR="00134A60" w:rsidRPr="008E2F77" w:rsidRDefault="00930E24" w:rsidP="00930E2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b/>
          <w:bCs/>
          <w:lang w:val="es-MX"/>
        </w:rPr>
        <w:fldChar w:fldCharType="end"/>
      </w:r>
      <w:r w:rsidR="00134A60" w:rsidRPr="008E2F77">
        <w:rPr>
          <w:sz w:val="20"/>
          <w:lang w:val="es-MX"/>
        </w:rPr>
        <w:t xml:space="preserve">El sistema presenta el mensaje </w:t>
      </w:r>
      <w:hyperlink r:id="rId120" w:anchor="MBP0002" w:history="1">
        <w:r w:rsidR="00134A60"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134A60" w:rsidRPr="008E2F77" w:rsidRDefault="00134A60" w:rsidP="00930E2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Si &lt;el actor selecciona </w:t>
      </w:r>
      <w:r w:rsidRPr="00134A60">
        <w:rPr>
          <w:b/>
          <w:sz w:val="20"/>
          <w:lang w:val="es-MX"/>
        </w:rPr>
        <w:t>Si</w:t>
      </w:r>
      <w:r w:rsidRPr="008E2F77">
        <w:rPr>
          <w:sz w:val="20"/>
          <w:lang w:val="es-MX"/>
        </w:rPr>
        <w:t>&gt;</w:t>
      </w:r>
    </w:p>
    <w:p w:rsidR="00134A60" w:rsidRPr="008E2F77" w:rsidRDefault="00134A60" w:rsidP="00930E2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134A60" w:rsidRPr="008E2F77" w:rsidRDefault="00134A60" w:rsidP="00930E2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Si &lt;el actor selecciona </w:t>
      </w:r>
      <w:r w:rsidRPr="00134A60">
        <w:rPr>
          <w:b/>
          <w:sz w:val="20"/>
          <w:lang w:val="es-MX"/>
        </w:rPr>
        <w:t>No</w:t>
      </w:r>
      <w:r w:rsidRPr="008E2F77">
        <w:rPr>
          <w:sz w:val="20"/>
          <w:lang w:val="es-MX"/>
        </w:rPr>
        <w:t>&gt;</w:t>
      </w:r>
    </w:p>
    <w:p w:rsidR="00134A60" w:rsidRPr="008E2F77" w:rsidRDefault="00134A60" w:rsidP="00930E2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9"/>
      <w:bookmarkStart w:id="39" w:name="_Toc182735733"/>
      <w:bookmarkStart w:id="40" w:name="_Toc323890025"/>
      <w:r w:rsidRPr="00CA7A7F">
        <w:rPr>
          <w:lang w:val="es-MX"/>
        </w:rPr>
        <w:t>Extraordinarios</w:t>
      </w:r>
      <w:bookmarkEnd w:id="38"/>
      <w:bookmarkEnd w:id="39"/>
      <w:bookmarkEnd w:id="4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1" w:name="_Toc52616590"/>
      <w:bookmarkStart w:id="42" w:name="_Toc182735734"/>
      <w:bookmarkStart w:id="43" w:name="_Toc323890026"/>
      <w:r w:rsidRPr="00CA7A7F">
        <w:rPr>
          <w:lang w:val="es-MX"/>
        </w:rPr>
        <w:t>De excepción</w:t>
      </w:r>
      <w:bookmarkEnd w:id="41"/>
      <w:bookmarkEnd w:id="42"/>
      <w:bookmarkEnd w:id="4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Default="004F6527" w:rsidP="004F6527">
      <w:pPr>
        <w:pStyle w:val="Ttulo3"/>
        <w:jc w:val="left"/>
        <w:rPr>
          <w:lang w:val="es-MX"/>
        </w:rPr>
      </w:pPr>
      <w:bookmarkStart w:id="44" w:name="_Toc323890027"/>
      <w:r w:rsidRPr="00CA7A7F">
        <w:rPr>
          <w:lang w:val="es-MX"/>
        </w:rPr>
        <w:lastRenderedPageBreak/>
        <w:t>De Validación</w:t>
      </w:r>
      <w:bookmarkEnd w:id="44"/>
    </w:p>
    <w:p w:rsidR="00CD7B7A" w:rsidRPr="00CD7B7A" w:rsidRDefault="00CD7B7A" w:rsidP="00CD7B7A">
      <w:pPr>
        <w:rPr>
          <w:sz w:val="20"/>
          <w:lang w:val="es-MX"/>
        </w:rPr>
      </w:pPr>
      <w:r w:rsidRPr="00CD7B7A">
        <w:rPr>
          <w:sz w:val="20"/>
          <w:lang w:val="es-MX"/>
        </w:rPr>
        <w:t>N/A</w:t>
      </w:r>
    </w:p>
    <w:p w:rsidR="00F837F4" w:rsidRPr="00F837F4" w:rsidRDefault="00F837F4" w:rsidP="00F837F4">
      <w:pPr>
        <w:pStyle w:val="Prrafodelista"/>
        <w:ind w:left="360"/>
        <w:rPr>
          <w:sz w:val="20"/>
          <w:lang w:val="es-MX"/>
        </w:rPr>
      </w:pPr>
      <w:bookmarkStart w:id="45" w:name="_Toc52616591"/>
      <w:bookmarkStart w:id="46" w:name="_Toc182735735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52616592"/>
      <w:bookmarkStart w:id="48" w:name="_Toc182735736"/>
      <w:bookmarkStart w:id="49" w:name="_Toc323890028"/>
      <w:bookmarkEnd w:id="45"/>
      <w:bookmarkEnd w:id="46"/>
      <w:proofErr w:type="spellStart"/>
      <w:r w:rsidRPr="00CA7A7F">
        <w:t>Poscondiciones</w:t>
      </w:r>
      <w:bookmarkEnd w:id="47"/>
      <w:bookmarkEnd w:id="48"/>
      <w:bookmarkEnd w:id="49"/>
      <w:proofErr w:type="spellEnd"/>
    </w:p>
    <w:p w:rsidR="00B4431D" w:rsidRPr="00FF3172" w:rsidRDefault="00B4431D" w:rsidP="00B4431D">
      <w:pPr>
        <w:rPr>
          <w:sz w:val="20"/>
          <w:lang w:val="es-MX"/>
        </w:rPr>
      </w:pPr>
      <w:r>
        <w:rPr>
          <w:sz w:val="20"/>
          <w:lang w:val="es-MX"/>
        </w:rPr>
        <w:t>N/A</w:t>
      </w: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323890029"/>
      <w:r w:rsidRPr="00CA7A7F">
        <w:t>Anexos</w:t>
      </w:r>
      <w:bookmarkEnd w:id="50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23890030"/>
      <w:bookmarkStart w:id="52" w:name="_Toc207014958"/>
      <w:bookmarkStart w:id="53" w:name="_Toc207088193"/>
      <w:bookmarkEnd w:id="0"/>
      <w:bookmarkEnd w:id="1"/>
      <w:r w:rsidRPr="00CA7A7F">
        <w:t>Diagramas</w:t>
      </w:r>
      <w:bookmarkEnd w:id="51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323890031"/>
      <w:r w:rsidRPr="00CA7A7F">
        <w:t>Propuesta de Pantallas</w:t>
      </w:r>
      <w:bookmarkEnd w:id="54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323890032"/>
      <w:r w:rsidRPr="004D4AA9">
        <w:t>Firmas de Aceptación</w:t>
      </w:r>
      <w:bookmarkEnd w:id="52"/>
      <w:bookmarkEnd w:id="53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1"/>
      <w:footerReference w:type="even" r:id="rId122"/>
      <w:footerReference w:type="default" r:id="rId123"/>
      <w:headerReference w:type="first" r:id="rId1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4ED" w:rsidRDefault="004D44ED" w:rsidP="00514F06">
      <w:pPr>
        <w:pStyle w:val="Ttulo1"/>
      </w:pPr>
      <w:r>
        <w:separator/>
      </w:r>
    </w:p>
  </w:endnote>
  <w:endnote w:type="continuationSeparator" w:id="0">
    <w:p w:rsidR="004D44ED" w:rsidRDefault="004D44E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97D" w:rsidRDefault="009B497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B497D" w:rsidRDefault="009B497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B497D" w:rsidRPr="00596B48" w:rsidTr="00B01427">
      <w:trPr>
        <w:trHeight w:val="539"/>
      </w:trPr>
      <w:tc>
        <w:tcPr>
          <w:tcW w:w="3331" w:type="dxa"/>
        </w:tcPr>
        <w:p w:rsidR="009B497D" w:rsidRPr="00596B48" w:rsidRDefault="009B497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9B497D" w:rsidRPr="00B01427" w:rsidRDefault="009B497D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9B497D" w:rsidRPr="00596B48" w:rsidRDefault="009B497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46C45">
            <w:rPr>
              <w:rFonts w:ascii="Arial" w:hAnsi="Arial" w:cs="Arial"/>
              <w:noProof/>
            </w:rPr>
            <w:t>14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46C45">
            <w:rPr>
              <w:rFonts w:ascii="Arial" w:hAnsi="Arial" w:cs="Arial"/>
              <w:noProof/>
            </w:rPr>
            <w:t>19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B497D" w:rsidRPr="00596B48" w:rsidRDefault="009B497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4ED" w:rsidRDefault="004D44ED" w:rsidP="00514F06">
      <w:pPr>
        <w:pStyle w:val="Ttulo1"/>
      </w:pPr>
      <w:r>
        <w:separator/>
      </w:r>
    </w:p>
  </w:footnote>
  <w:footnote w:type="continuationSeparator" w:id="0">
    <w:p w:rsidR="004D44ED" w:rsidRDefault="004D44E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B497D" w:rsidRPr="00375A5D" w:rsidTr="003E5D6F">
      <w:tc>
        <w:tcPr>
          <w:tcW w:w="4604" w:type="dxa"/>
        </w:tcPr>
        <w:p w:rsidR="009B497D" w:rsidRPr="00375A5D" w:rsidRDefault="009B497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B497D" w:rsidRPr="00375A5D" w:rsidRDefault="009B497D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B497D" w:rsidRPr="00F52321" w:rsidTr="003E5D6F">
      <w:tc>
        <w:tcPr>
          <w:tcW w:w="4604" w:type="dxa"/>
        </w:tcPr>
        <w:p w:rsidR="009B497D" w:rsidRPr="00E53B63" w:rsidRDefault="009B497D" w:rsidP="001C547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CUROLMOV15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ResumenMovVisita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9B497D" w:rsidRPr="00DF6EA0" w:rsidRDefault="009B497D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14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9B497D" w:rsidRDefault="009B497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B497D" w:rsidTr="003104A1">
      <w:trPr>
        <w:cantSplit/>
        <w:trHeight w:val="1412"/>
      </w:trPr>
      <w:tc>
        <w:tcPr>
          <w:tcW w:w="10114" w:type="dxa"/>
          <w:vAlign w:val="center"/>
        </w:tcPr>
        <w:p w:rsidR="009B497D" w:rsidRDefault="009B497D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B497D" w:rsidRPr="00872B53" w:rsidRDefault="009B497D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9B497D" w:rsidRDefault="009B497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24BE"/>
    <w:multiLevelType w:val="multilevel"/>
    <w:tmpl w:val="7EF273D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844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0A4447"/>
    <w:multiLevelType w:val="multilevel"/>
    <w:tmpl w:val="82209B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52059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512D86"/>
    <w:multiLevelType w:val="multilevel"/>
    <w:tmpl w:val="8AAA44A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A85781"/>
    <w:multiLevelType w:val="multilevel"/>
    <w:tmpl w:val="4DFAD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4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F3552A"/>
    <w:multiLevelType w:val="multilevel"/>
    <w:tmpl w:val="53D0D0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4B6638B"/>
    <w:multiLevelType w:val="multilevel"/>
    <w:tmpl w:val="4DFAD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23D5145"/>
    <w:multiLevelType w:val="multilevel"/>
    <w:tmpl w:val="2FFC3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9"/>
  </w:num>
  <w:num w:numId="3">
    <w:abstractNumId w:val="16"/>
  </w:num>
  <w:num w:numId="4">
    <w:abstractNumId w:val="26"/>
  </w:num>
  <w:num w:numId="5">
    <w:abstractNumId w:val="9"/>
  </w:num>
  <w:num w:numId="6">
    <w:abstractNumId w:val="13"/>
  </w:num>
  <w:num w:numId="7">
    <w:abstractNumId w:val="25"/>
  </w:num>
  <w:num w:numId="8">
    <w:abstractNumId w:val="1"/>
  </w:num>
  <w:num w:numId="9">
    <w:abstractNumId w:val="10"/>
  </w:num>
  <w:num w:numId="10">
    <w:abstractNumId w:val="18"/>
  </w:num>
  <w:num w:numId="11">
    <w:abstractNumId w:val="8"/>
  </w:num>
  <w:num w:numId="12">
    <w:abstractNumId w:val="22"/>
  </w:num>
  <w:num w:numId="13">
    <w:abstractNumId w:val="3"/>
  </w:num>
  <w:num w:numId="14">
    <w:abstractNumId w:val="17"/>
  </w:num>
  <w:num w:numId="15">
    <w:abstractNumId w:val="5"/>
  </w:num>
  <w:num w:numId="16">
    <w:abstractNumId w:val="14"/>
  </w:num>
  <w:num w:numId="17">
    <w:abstractNumId w:val="27"/>
  </w:num>
  <w:num w:numId="18">
    <w:abstractNumId w:val="23"/>
  </w:num>
  <w:num w:numId="19">
    <w:abstractNumId w:val="21"/>
  </w:num>
  <w:num w:numId="20">
    <w:abstractNumId w:val="11"/>
  </w:num>
  <w:num w:numId="21">
    <w:abstractNumId w:val="7"/>
  </w:num>
  <w:num w:numId="22">
    <w:abstractNumId w:val="4"/>
  </w:num>
  <w:num w:numId="23">
    <w:abstractNumId w:val="24"/>
  </w:num>
  <w:num w:numId="24">
    <w:abstractNumId w:val="2"/>
  </w:num>
  <w:num w:numId="25">
    <w:abstractNumId w:val="0"/>
  </w:num>
  <w:num w:numId="26">
    <w:abstractNumId w:val="20"/>
  </w:num>
  <w:num w:numId="27">
    <w:abstractNumId w:val="15"/>
  </w:num>
  <w:num w:numId="2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13DE6"/>
    <w:rsid w:val="00020509"/>
    <w:rsid w:val="00024C32"/>
    <w:rsid w:val="000330BE"/>
    <w:rsid w:val="00033722"/>
    <w:rsid w:val="0003746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90664"/>
    <w:rsid w:val="00092A13"/>
    <w:rsid w:val="00093462"/>
    <w:rsid w:val="000A2BB6"/>
    <w:rsid w:val="000A5CDA"/>
    <w:rsid w:val="000A77DF"/>
    <w:rsid w:val="000B43B9"/>
    <w:rsid w:val="000B523A"/>
    <w:rsid w:val="000B5641"/>
    <w:rsid w:val="000C3ED1"/>
    <w:rsid w:val="000C45BD"/>
    <w:rsid w:val="000D1362"/>
    <w:rsid w:val="000D5B6A"/>
    <w:rsid w:val="000D6D20"/>
    <w:rsid w:val="000E018C"/>
    <w:rsid w:val="000E5EEC"/>
    <w:rsid w:val="000F15F8"/>
    <w:rsid w:val="000F175B"/>
    <w:rsid w:val="000F31CD"/>
    <w:rsid w:val="000F3582"/>
    <w:rsid w:val="00102BC2"/>
    <w:rsid w:val="00103CD5"/>
    <w:rsid w:val="00111303"/>
    <w:rsid w:val="001117A7"/>
    <w:rsid w:val="00112D10"/>
    <w:rsid w:val="0011637E"/>
    <w:rsid w:val="00117972"/>
    <w:rsid w:val="00125E35"/>
    <w:rsid w:val="00134A60"/>
    <w:rsid w:val="0013530E"/>
    <w:rsid w:val="00136627"/>
    <w:rsid w:val="001416D3"/>
    <w:rsid w:val="001436DC"/>
    <w:rsid w:val="00146B37"/>
    <w:rsid w:val="001513B7"/>
    <w:rsid w:val="00152C0A"/>
    <w:rsid w:val="00155B9F"/>
    <w:rsid w:val="00160034"/>
    <w:rsid w:val="00160703"/>
    <w:rsid w:val="00163BB8"/>
    <w:rsid w:val="0017341C"/>
    <w:rsid w:val="001740A3"/>
    <w:rsid w:val="0017419E"/>
    <w:rsid w:val="0017686C"/>
    <w:rsid w:val="00177278"/>
    <w:rsid w:val="00183F8B"/>
    <w:rsid w:val="00184046"/>
    <w:rsid w:val="00193579"/>
    <w:rsid w:val="00194440"/>
    <w:rsid w:val="001A0596"/>
    <w:rsid w:val="001A0DA0"/>
    <w:rsid w:val="001A5BB7"/>
    <w:rsid w:val="001A60C2"/>
    <w:rsid w:val="001B09A2"/>
    <w:rsid w:val="001B100F"/>
    <w:rsid w:val="001B1A4A"/>
    <w:rsid w:val="001B254E"/>
    <w:rsid w:val="001B526A"/>
    <w:rsid w:val="001B5F31"/>
    <w:rsid w:val="001B73E8"/>
    <w:rsid w:val="001C0852"/>
    <w:rsid w:val="001C3C12"/>
    <w:rsid w:val="001C4EB6"/>
    <w:rsid w:val="001C547E"/>
    <w:rsid w:val="001C7F44"/>
    <w:rsid w:val="001D0DC0"/>
    <w:rsid w:val="001D115D"/>
    <w:rsid w:val="001D1534"/>
    <w:rsid w:val="001D3D0A"/>
    <w:rsid w:val="001D4B3B"/>
    <w:rsid w:val="001D4DE2"/>
    <w:rsid w:val="001D764A"/>
    <w:rsid w:val="001E20AD"/>
    <w:rsid w:val="001E378D"/>
    <w:rsid w:val="001E475F"/>
    <w:rsid w:val="001F31DD"/>
    <w:rsid w:val="001F34A1"/>
    <w:rsid w:val="001F395B"/>
    <w:rsid w:val="0020099B"/>
    <w:rsid w:val="00203741"/>
    <w:rsid w:val="002041D2"/>
    <w:rsid w:val="00204DC2"/>
    <w:rsid w:val="002065C2"/>
    <w:rsid w:val="00210A78"/>
    <w:rsid w:val="00212618"/>
    <w:rsid w:val="0021684E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5F6C"/>
    <w:rsid w:val="0024718F"/>
    <w:rsid w:val="002503CA"/>
    <w:rsid w:val="00250ED5"/>
    <w:rsid w:val="0025272B"/>
    <w:rsid w:val="00252DE9"/>
    <w:rsid w:val="0025365C"/>
    <w:rsid w:val="00260C09"/>
    <w:rsid w:val="00261EC0"/>
    <w:rsid w:val="00261ED6"/>
    <w:rsid w:val="0026303C"/>
    <w:rsid w:val="00265973"/>
    <w:rsid w:val="002659B4"/>
    <w:rsid w:val="0027061A"/>
    <w:rsid w:val="0027262C"/>
    <w:rsid w:val="002729B7"/>
    <w:rsid w:val="0027680F"/>
    <w:rsid w:val="002775F9"/>
    <w:rsid w:val="00290FBD"/>
    <w:rsid w:val="00291977"/>
    <w:rsid w:val="00293518"/>
    <w:rsid w:val="002A4ED2"/>
    <w:rsid w:val="002A70CE"/>
    <w:rsid w:val="002B1EBB"/>
    <w:rsid w:val="002B34C8"/>
    <w:rsid w:val="002B4B51"/>
    <w:rsid w:val="002B52ED"/>
    <w:rsid w:val="002B7DAA"/>
    <w:rsid w:val="002C1B58"/>
    <w:rsid w:val="002C4FDC"/>
    <w:rsid w:val="002C5EF9"/>
    <w:rsid w:val="002D0579"/>
    <w:rsid w:val="002D6E72"/>
    <w:rsid w:val="002D7C7F"/>
    <w:rsid w:val="002E2E63"/>
    <w:rsid w:val="002E3308"/>
    <w:rsid w:val="002E67FD"/>
    <w:rsid w:val="002E79E5"/>
    <w:rsid w:val="002F2A60"/>
    <w:rsid w:val="002F5206"/>
    <w:rsid w:val="002F60E2"/>
    <w:rsid w:val="003104A1"/>
    <w:rsid w:val="0031070D"/>
    <w:rsid w:val="0031438E"/>
    <w:rsid w:val="00317F0D"/>
    <w:rsid w:val="003205AE"/>
    <w:rsid w:val="00322E1F"/>
    <w:rsid w:val="00330819"/>
    <w:rsid w:val="003400C4"/>
    <w:rsid w:val="00345480"/>
    <w:rsid w:val="0034773B"/>
    <w:rsid w:val="00350F32"/>
    <w:rsid w:val="00352080"/>
    <w:rsid w:val="0035410E"/>
    <w:rsid w:val="003560D1"/>
    <w:rsid w:val="0035761F"/>
    <w:rsid w:val="00361054"/>
    <w:rsid w:val="0036177E"/>
    <w:rsid w:val="0036578A"/>
    <w:rsid w:val="00367AFC"/>
    <w:rsid w:val="00370B8D"/>
    <w:rsid w:val="00372668"/>
    <w:rsid w:val="003767A1"/>
    <w:rsid w:val="003817A4"/>
    <w:rsid w:val="003818F5"/>
    <w:rsid w:val="0038625D"/>
    <w:rsid w:val="00386713"/>
    <w:rsid w:val="003907BC"/>
    <w:rsid w:val="00394DE7"/>
    <w:rsid w:val="003A41CD"/>
    <w:rsid w:val="003A4B7E"/>
    <w:rsid w:val="003A62B0"/>
    <w:rsid w:val="003A7F0E"/>
    <w:rsid w:val="003B24FD"/>
    <w:rsid w:val="003C1C04"/>
    <w:rsid w:val="003C50F8"/>
    <w:rsid w:val="003C58D0"/>
    <w:rsid w:val="003C597C"/>
    <w:rsid w:val="003D0BB2"/>
    <w:rsid w:val="003E141E"/>
    <w:rsid w:val="003E43FB"/>
    <w:rsid w:val="003E5882"/>
    <w:rsid w:val="003E5B5A"/>
    <w:rsid w:val="003E5D6F"/>
    <w:rsid w:val="003F095C"/>
    <w:rsid w:val="003F2901"/>
    <w:rsid w:val="003F2B87"/>
    <w:rsid w:val="003F52C9"/>
    <w:rsid w:val="00410674"/>
    <w:rsid w:val="0041347A"/>
    <w:rsid w:val="00417F67"/>
    <w:rsid w:val="00420598"/>
    <w:rsid w:val="004231DC"/>
    <w:rsid w:val="00432147"/>
    <w:rsid w:val="00433423"/>
    <w:rsid w:val="0043793F"/>
    <w:rsid w:val="00441A47"/>
    <w:rsid w:val="00441F41"/>
    <w:rsid w:val="004515F5"/>
    <w:rsid w:val="0045227F"/>
    <w:rsid w:val="00461371"/>
    <w:rsid w:val="00473B78"/>
    <w:rsid w:val="004747DE"/>
    <w:rsid w:val="00476793"/>
    <w:rsid w:val="0048099D"/>
    <w:rsid w:val="0048124E"/>
    <w:rsid w:val="00481C4A"/>
    <w:rsid w:val="00483D26"/>
    <w:rsid w:val="00485373"/>
    <w:rsid w:val="0048659E"/>
    <w:rsid w:val="0049112A"/>
    <w:rsid w:val="004919A3"/>
    <w:rsid w:val="00491B4C"/>
    <w:rsid w:val="00492945"/>
    <w:rsid w:val="004B0D88"/>
    <w:rsid w:val="004B1F0D"/>
    <w:rsid w:val="004B3B33"/>
    <w:rsid w:val="004B623B"/>
    <w:rsid w:val="004C1960"/>
    <w:rsid w:val="004C33AD"/>
    <w:rsid w:val="004C78B4"/>
    <w:rsid w:val="004D130C"/>
    <w:rsid w:val="004D3DA2"/>
    <w:rsid w:val="004D44ED"/>
    <w:rsid w:val="004D45D6"/>
    <w:rsid w:val="004D4AA9"/>
    <w:rsid w:val="004E23D0"/>
    <w:rsid w:val="004E7906"/>
    <w:rsid w:val="004F049D"/>
    <w:rsid w:val="004F1C65"/>
    <w:rsid w:val="004F4AB5"/>
    <w:rsid w:val="004F5087"/>
    <w:rsid w:val="004F6527"/>
    <w:rsid w:val="00504398"/>
    <w:rsid w:val="0050675E"/>
    <w:rsid w:val="00510EF0"/>
    <w:rsid w:val="00514F06"/>
    <w:rsid w:val="00520410"/>
    <w:rsid w:val="005249B6"/>
    <w:rsid w:val="005334F4"/>
    <w:rsid w:val="00537CB4"/>
    <w:rsid w:val="00540756"/>
    <w:rsid w:val="00546C45"/>
    <w:rsid w:val="005560A2"/>
    <w:rsid w:val="00561E71"/>
    <w:rsid w:val="00563175"/>
    <w:rsid w:val="00567F0D"/>
    <w:rsid w:val="00572DCE"/>
    <w:rsid w:val="005742E9"/>
    <w:rsid w:val="00580188"/>
    <w:rsid w:val="00585EFC"/>
    <w:rsid w:val="00587461"/>
    <w:rsid w:val="00591EB1"/>
    <w:rsid w:val="00592D43"/>
    <w:rsid w:val="00593042"/>
    <w:rsid w:val="00596B48"/>
    <w:rsid w:val="005A09F5"/>
    <w:rsid w:val="005A3263"/>
    <w:rsid w:val="005A45B6"/>
    <w:rsid w:val="005C1B2B"/>
    <w:rsid w:val="005C45A9"/>
    <w:rsid w:val="005C6DBF"/>
    <w:rsid w:val="005D0B4D"/>
    <w:rsid w:val="005D1D74"/>
    <w:rsid w:val="005D23A6"/>
    <w:rsid w:val="005D48D6"/>
    <w:rsid w:val="005E0E4B"/>
    <w:rsid w:val="005E1890"/>
    <w:rsid w:val="005F02EE"/>
    <w:rsid w:val="005F58DB"/>
    <w:rsid w:val="0060151C"/>
    <w:rsid w:val="00601616"/>
    <w:rsid w:val="00602CE5"/>
    <w:rsid w:val="0060399E"/>
    <w:rsid w:val="0061340C"/>
    <w:rsid w:val="006140D5"/>
    <w:rsid w:val="00616080"/>
    <w:rsid w:val="006173FA"/>
    <w:rsid w:val="00626421"/>
    <w:rsid w:val="006273A6"/>
    <w:rsid w:val="00633D0C"/>
    <w:rsid w:val="00635285"/>
    <w:rsid w:val="00637DD3"/>
    <w:rsid w:val="006414F5"/>
    <w:rsid w:val="00645B86"/>
    <w:rsid w:val="00651B10"/>
    <w:rsid w:val="00652D27"/>
    <w:rsid w:val="006579D6"/>
    <w:rsid w:val="00662FF4"/>
    <w:rsid w:val="006678E7"/>
    <w:rsid w:val="0067172A"/>
    <w:rsid w:val="00671DCC"/>
    <w:rsid w:val="00676662"/>
    <w:rsid w:val="00680826"/>
    <w:rsid w:val="00685AB3"/>
    <w:rsid w:val="00691A7C"/>
    <w:rsid w:val="0069294B"/>
    <w:rsid w:val="00693855"/>
    <w:rsid w:val="00693A3E"/>
    <w:rsid w:val="006958E2"/>
    <w:rsid w:val="006A1233"/>
    <w:rsid w:val="006A2191"/>
    <w:rsid w:val="006A530B"/>
    <w:rsid w:val="006A5551"/>
    <w:rsid w:val="006C07E2"/>
    <w:rsid w:val="006C0E6B"/>
    <w:rsid w:val="006C5969"/>
    <w:rsid w:val="006D4BBA"/>
    <w:rsid w:val="006D53EB"/>
    <w:rsid w:val="006D72F3"/>
    <w:rsid w:val="006D7557"/>
    <w:rsid w:val="006E15CF"/>
    <w:rsid w:val="006E3428"/>
    <w:rsid w:val="006E5DBC"/>
    <w:rsid w:val="006F0524"/>
    <w:rsid w:val="006F20AC"/>
    <w:rsid w:val="00706656"/>
    <w:rsid w:val="0070760B"/>
    <w:rsid w:val="00707B68"/>
    <w:rsid w:val="0071333A"/>
    <w:rsid w:val="00720307"/>
    <w:rsid w:val="00721014"/>
    <w:rsid w:val="00725FF1"/>
    <w:rsid w:val="00730DEC"/>
    <w:rsid w:val="007330AA"/>
    <w:rsid w:val="00736226"/>
    <w:rsid w:val="00737377"/>
    <w:rsid w:val="007376A9"/>
    <w:rsid w:val="00740191"/>
    <w:rsid w:val="00740F15"/>
    <w:rsid w:val="0074295A"/>
    <w:rsid w:val="00745A0C"/>
    <w:rsid w:val="00746A0D"/>
    <w:rsid w:val="00752DDD"/>
    <w:rsid w:val="00762081"/>
    <w:rsid w:val="007654AB"/>
    <w:rsid w:val="0077082B"/>
    <w:rsid w:val="0077308C"/>
    <w:rsid w:val="0077385C"/>
    <w:rsid w:val="007741B0"/>
    <w:rsid w:val="00775F8E"/>
    <w:rsid w:val="007833A5"/>
    <w:rsid w:val="00784763"/>
    <w:rsid w:val="007906FD"/>
    <w:rsid w:val="00790C54"/>
    <w:rsid w:val="007927B6"/>
    <w:rsid w:val="00793B9E"/>
    <w:rsid w:val="00793D41"/>
    <w:rsid w:val="007948BC"/>
    <w:rsid w:val="00797670"/>
    <w:rsid w:val="00797FC3"/>
    <w:rsid w:val="007A1FC8"/>
    <w:rsid w:val="007A5BAB"/>
    <w:rsid w:val="007B359B"/>
    <w:rsid w:val="007B6535"/>
    <w:rsid w:val="007B672A"/>
    <w:rsid w:val="007B7EDC"/>
    <w:rsid w:val="007C12E3"/>
    <w:rsid w:val="007C3BBF"/>
    <w:rsid w:val="007C6CBF"/>
    <w:rsid w:val="007D20D8"/>
    <w:rsid w:val="007D2D49"/>
    <w:rsid w:val="007D6B46"/>
    <w:rsid w:val="007E2CC4"/>
    <w:rsid w:val="007E334D"/>
    <w:rsid w:val="007E3AAF"/>
    <w:rsid w:val="007E4E4D"/>
    <w:rsid w:val="007E7015"/>
    <w:rsid w:val="007F0C4A"/>
    <w:rsid w:val="007F44CD"/>
    <w:rsid w:val="007F4C05"/>
    <w:rsid w:val="007F4E9A"/>
    <w:rsid w:val="007F60EF"/>
    <w:rsid w:val="007F6484"/>
    <w:rsid w:val="007F7327"/>
    <w:rsid w:val="007F7449"/>
    <w:rsid w:val="00800F7B"/>
    <w:rsid w:val="00801A53"/>
    <w:rsid w:val="00805540"/>
    <w:rsid w:val="00805792"/>
    <w:rsid w:val="00810822"/>
    <w:rsid w:val="00811168"/>
    <w:rsid w:val="00811FD2"/>
    <w:rsid w:val="00813F82"/>
    <w:rsid w:val="00817318"/>
    <w:rsid w:val="008213DC"/>
    <w:rsid w:val="008243C5"/>
    <w:rsid w:val="00830A3D"/>
    <w:rsid w:val="00833ED3"/>
    <w:rsid w:val="0084265E"/>
    <w:rsid w:val="00847B4B"/>
    <w:rsid w:val="00852A17"/>
    <w:rsid w:val="00854263"/>
    <w:rsid w:val="00857306"/>
    <w:rsid w:val="00863499"/>
    <w:rsid w:val="00863A30"/>
    <w:rsid w:val="00863AEC"/>
    <w:rsid w:val="00864FD8"/>
    <w:rsid w:val="008719D0"/>
    <w:rsid w:val="00872B53"/>
    <w:rsid w:val="008817CF"/>
    <w:rsid w:val="00883DA2"/>
    <w:rsid w:val="008901F7"/>
    <w:rsid w:val="008935DF"/>
    <w:rsid w:val="00894B60"/>
    <w:rsid w:val="008A0E21"/>
    <w:rsid w:val="008A19C2"/>
    <w:rsid w:val="008A251B"/>
    <w:rsid w:val="008A4373"/>
    <w:rsid w:val="008A669C"/>
    <w:rsid w:val="008B18D7"/>
    <w:rsid w:val="008B71D3"/>
    <w:rsid w:val="008C27A5"/>
    <w:rsid w:val="008C3F55"/>
    <w:rsid w:val="008C4855"/>
    <w:rsid w:val="008C6FD8"/>
    <w:rsid w:val="008D0A4E"/>
    <w:rsid w:val="008D366A"/>
    <w:rsid w:val="008E573C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0E24"/>
    <w:rsid w:val="009353A5"/>
    <w:rsid w:val="00937D9A"/>
    <w:rsid w:val="00937E2C"/>
    <w:rsid w:val="009446AF"/>
    <w:rsid w:val="00946744"/>
    <w:rsid w:val="00946D52"/>
    <w:rsid w:val="009513A7"/>
    <w:rsid w:val="00951758"/>
    <w:rsid w:val="00956AD9"/>
    <w:rsid w:val="0096313A"/>
    <w:rsid w:val="00963EF0"/>
    <w:rsid w:val="00966AB3"/>
    <w:rsid w:val="00971190"/>
    <w:rsid w:val="00972453"/>
    <w:rsid w:val="00972720"/>
    <w:rsid w:val="00972995"/>
    <w:rsid w:val="00976B16"/>
    <w:rsid w:val="0098004B"/>
    <w:rsid w:val="00982930"/>
    <w:rsid w:val="009834BC"/>
    <w:rsid w:val="009847CB"/>
    <w:rsid w:val="009872FB"/>
    <w:rsid w:val="00991E62"/>
    <w:rsid w:val="00992E9D"/>
    <w:rsid w:val="009A1B14"/>
    <w:rsid w:val="009A601D"/>
    <w:rsid w:val="009B1CDA"/>
    <w:rsid w:val="009B237A"/>
    <w:rsid w:val="009B2EA8"/>
    <w:rsid w:val="009B497D"/>
    <w:rsid w:val="009B5C13"/>
    <w:rsid w:val="009C1103"/>
    <w:rsid w:val="009C131E"/>
    <w:rsid w:val="009C42D4"/>
    <w:rsid w:val="009C495C"/>
    <w:rsid w:val="009C637E"/>
    <w:rsid w:val="009C6CD1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06DAD"/>
    <w:rsid w:val="00A126BB"/>
    <w:rsid w:val="00A14130"/>
    <w:rsid w:val="00A1565F"/>
    <w:rsid w:val="00A1572E"/>
    <w:rsid w:val="00A24D3D"/>
    <w:rsid w:val="00A30192"/>
    <w:rsid w:val="00A3159B"/>
    <w:rsid w:val="00A3174A"/>
    <w:rsid w:val="00A33088"/>
    <w:rsid w:val="00A33642"/>
    <w:rsid w:val="00A36CBA"/>
    <w:rsid w:val="00A377E3"/>
    <w:rsid w:val="00A44CD8"/>
    <w:rsid w:val="00A46EAD"/>
    <w:rsid w:val="00A47393"/>
    <w:rsid w:val="00A532F5"/>
    <w:rsid w:val="00A549D8"/>
    <w:rsid w:val="00A54B9C"/>
    <w:rsid w:val="00A6084F"/>
    <w:rsid w:val="00A62576"/>
    <w:rsid w:val="00A62B71"/>
    <w:rsid w:val="00A6310B"/>
    <w:rsid w:val="00A66BED"/>
    <w:rsid w:val="00A71371"/>
    <w:rsid w:val="00A71DEC"/>
    <w:rsid w:val="00A72134"/>
    <w:rsid w:val="00A73761"/>
    <w:rsid w:val="00A83771"/>
    <w:rsid w:val="00A83FFD"/>
    <w:rsid w:val="00A846D9"/>
    <w:rsid w:val="00A848CC"/>
    <w:rsid w:val="00A93594"/>
    <w:rsid w:val="00AA5BDC"/>
    <w:rsid w:val="00AB5A72"/>
    <w:rsid w:val="00AB5F84"/>
    <w:rsid w:val="00AC20A7"/>
    <w:rsid w:val="00AC65A0"/>
    <w:rsid w:val="00AC6768"/>
    <w:rsid w:val="00AC768D"/>
    <w:rsid w:val="00AD1098"/>
    <w:rsid w:val="00AD2CE8"/>
    <w:rsid w:val="00AD42D8"/>
    <w:rsid w:val="00AD4316"/>
    <w:rsid w:val="00AE0311"/>
    <w:rsid w:val="00AE1F28"/>
    <w:rsid w:val="00AE246F"/>
    <w:rsid w:val="00AE525A"/>
    <w:rsid w:val="00AE5DD8"/>
    <w:rsid w:val="00AE5E19"/>
    <w:rsid w:val="00AE678D"/>
    <w:rsid w:val="00AF0A89"/>
    <w:rsid w:val="00AF1F72"/>
    <w:rsid w:val="00AF3759"/>
    <w:rsid w:val="00AF71FC"/>
    <w:rsid w:val="00AF73BE"/>
    <w:rsid w:val="00B002F3"/>
    <w:rsid w:val="00B01427"/>
    <w:rsid w:val="00B02D40"/>
    <w:rsid w:val="00B055EF"/>
    <w:rsid w:val="00B05C8E"/>
    <w:rsid w:val="00B06265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21FB"/>
    <w:rsid w:val="00B33249"/>
    <w:rsid w:val="00B33F88"/>
    <w:rsid w:val="00B36525"/>
    <w:rsid w:val="00B41F17"/>
    <w:rsid w:val="00B4431D"/>
    <w:rsid w:val="00B45081"/>
    <w:rsid w:val="00B45B4B"/>
    <w:rsid w:val="00B45BAF"/>
    <w:rsid w:val="00B52BCD"/>
    <w:rsid w:val="00B53891"/>
    <w:rsid w:val="00B71BC6"/>
    <w:rsid w:val="00B73AD2"/>
    <w:rsid w:val="00B76DA4"/>
    <w:rsid w:val="00B847C2"/>
    <w:rsid w:val="00B84EF5"/>
    <w:rsid w:val="00B85BB7"/>
    <w:rsid w:val="00B871ED"/>
    <w:rsid w:val="00B9179A"/>
    <w:rsid w:val="00B9329C"/>
    <w:rsid w:val="00B95946"/>
    <w:rsid w:val="00BA3122"/>
    <w:rsid w:val="00BA6039"/>
    <w:rsid w:val="00BB0BFE"/>
    <w:rsid w:val="00BB40F9"/>
    <w:rsid w:val="00BB5731"/>
    <w:rsid w:val="00BC29DD"/>
    <w:rsid w:val="00BC44EC"/>
    <w:rsid w:val="00BC5CDD"/>
    <w:rsid w:val="00BD184A"/>
    <w:rsid w:val="00BD5C25"/>
    <w:rsid w:val="00BD75B1"/>
    <w:rsid w:val="00BE0065"/>
    <w:rsid w:val="00BE07CB"/>
    <w:rsid w:val="00BE79B6"/>
    <w:rsid w:val="00BF009A"/>
    <w:rsid w:val="00BF192E"/>
    <w:rsid w:val="00BF1EE4"/>
    <w:rsid w:val="00BF5175"/>
    <w:rsid w:val="00BF778F"/>
    <w:rsid w:val="00C010FC"/>
    <w:rsid w:val="00C01C1F"/>
    <w:rsid w:val="00C02DAB"/>
    <w:rsid w:val="00C04E87"/>
    <w:rsid w:val="00C07145"/>
    <w:rsid w:val="00C10565"/>
    <w:rsid w:val="00C1221B"/>
    <w:rsid w:val="00C15C18"/>
    <w:rsid w:val="00C170C5"/>
    <w:rsid w:val="00C176B9"/>
    <w:rsid w:val="00C22F16"/>
    <w:rsid w:val="00C22F30"/>
    <w:rsid w:val="00C2376B"/>
    <w:rsid w:val="00C25581"/>
    <w:rsid w:val="00C260C8"/>
    <w:rsid w:val="00C27247"/>
    <w:rsid w:val="00C27877"/>
    <w:rsid w:val="00C2796C"/>
    <w:rsid w:val="00C35450"/>
    <w:rsid w:val="00C361BA"/>
    <w:rsid w:val="00C4182D"/>
    <w:rsid w:val="00C516D0"/>
    <w:rsid w:val="00C5257E"/>
    <w:rsid w:val="00C561EC"/>
    <w:rsid w:val="00C57381"/>
    <w:rsid w:val="00C61A23"/>
    <w:rsid w:val="00C620DD"/>
    <w:rsid w:val="00C71851"/>
    <w:rsid w:val="00C807AE"/>
    <w:rsid w:val="00C82F53"/>
    <w:rsid w:val="00C8344D"/>
    <w:rsid w:val="00C86321"/>
    <w:rsid w:val="00C869F5"/>
    <w:rsid w:val="00C87758"/>
    <w:rsid w:val="00C91EFA"/>
    <w:rsid w:val="00C97546"/>
    <w:rsid w:val="00C97F86"/>
    <w:rsid w:val="00CA7A7F"/>
    <w:rsid w:val="00CB3A2E"/>
    <w:rsid w:val="00CB5D03"/>
    <w:rsid w:val="00CB7F03"/>
    <w:rsid w:val="00CC2DB1"/>
    <w:rsid w:val="00CC64E7"/>
    <w:rsid w:val="00CC7E66"/>
    <w:rsid w:val="00CD0011"/>
    <w:rsid w:val="00CD7B7A"/>
    <w:rsid w:val="00CE45D6"/>
    <w:rsid w:val="00CE763A"/>
    <w:rsid w:val="00CF1674"/>
    <w:rsid w:val="00CF325F"/>
    <w:rsid w:val="00CF4311"/>
    <w:rsid w:val="00CF4587"/>
    <w:rsid w:val="00CF798E"/>
    <w:rsid w:val="00D00283"/>
    <w:rsid w:val="00D0319B"/>
    <w:rsid w:val="00D065F2"/>
    <w:rsid w:val="00D1269E"/>
    <w:rsid w:val="00D147A3"/>
    <w:rsid w:val="00D15DA8"/>
    <w:rsid w:val="00D20864"/>
    <w:rsid w:val="00D26417"/>
    <w:rsid w:val="00D31DAF"/>
    <w:rsid w:val="00D32CE5"/>
    <w:rsid w:val="00D33B4B"/>
    <w:rsid w:val="00D44DE5"/>
    <w:rsid w:val="00D46327"/>
    <w:rsid w:val="00D46945"/>
    <w:rsid w:val="00D50694"/>
    <w:rsid w:val="00D51F74"/>
    <w:rsid w:val="00D54760"/>
    <w:rsid w:val="00D55889"/>
    <w:rsid w:val="00D613F4"/>
    <w:rsid w:val="00D652C9"/>
    <w:rsid w:val="00D65EF8"/>
    <w:rsid w:val="00D730A8"/>
    <w:rsid w:val="00D8224D"/>
    <w:rsid w:val="00D82C71"/>
    <w:rsid w:val="00D85126"/>
    <w:rsid w:val="00D86F77"/>
    <w:rsid w:val="00D918CE"/>
    <w:rsid w:val="00D9389A"/>
    <w:rsid w:val="00D95252"/>
    <w:rsid w:val="00D95BB2"/>
    <w:rsid w:val="00D9758E"/>
    <w:rsid w:val="00DA1766"/>
    <w:rsid w:val="00DA1805"/>
    <w:rsid w:val="00DA4938"/>
    <w:rsid w:val="00DB04C2"/>
    <w:rsid w:val="00DB05DA"/>
    <w:rsid w:val="00DB1438"/>
    <w:rsid w:val="00DB294C"/>
    <w:rsid w:val="00DC2B16"/>
    <w:rsid w:val="00DC716F"/>
    <w:rsid w:val="00DD3110"/>
    <w:rsid w:val="00DD61C4"/>
    <w:rsid w:val="00DD6D32"/>
    <w:rsid w:val="00DD7890"/>
    <w:rsid w:val="00DF00C6"/>
    <w:rsid w:val="00DF1F20"/>
    <w:rsid w:val="00DF3402"/>
    <w:rsid w:val="00DF3C27"/>
    <w:rsid w:val="00DF5063"/>
    <w:rsid w:val="00E0164F"/>
    <w:rsid w:val="00E03F4C"/>
    <w:rsid w:val="00E121B2"/>
    <w:rsid w:val="00E12FAA"/>
    <w:rsid w:val="00E15830"/>
    <w:rsid w:val="00E16C53"/>
    <w:rsid w:val="00E214F9"/>
    <w:rsid w:val="00E246D7"/>
    <w:rsid w:val="00E3154C"/>
    <w:rsid w:val="00E32F17"/>
    <w:rsid w:val="00E34BE1"/>
    <w:rsid w:val="00E36A76"/>
    <w:rsid w:val="00E433EA"/>
    <w:rsid w:val="00E536F9"/>
    <w:rsid w:val="00E551D9"/>
    <w:rsid w:val="00E60A38"/>
    <w:rsid w:val="00E623CE"/>
    <w:rsid w:val="00E6339F"/>
    <w:rsid w:val="00E81F32"/>
    <w:rsid w:val="00E82848"/>
    <w:rsid w:val="00E83BC3"/>
    <w:rsid w:val="00E873A1"/>
    <w:rsid w:val="00E903E2"/>
    <w:rsid w:val="00EA041B"/>
    <w:rsid w:val="00EA19F8"/>
    <w:rsid w:val="00EA200D"/>
    <w:rsid w:val="00EA434D"/>
    <w:rsid w:val="00EB00D7"/>
    <w:rsid w:val="00EB154D"/>
    <w:rsid w:val="00EB30FF"/>
    <w:rsid w:val="00EB4D23"/>
    <w:rsid w:val="00EB78AE"/>
    <w:rsid w:val="00EC1BF2"/>
    <w:rsid w:val="00EC2FF3"/>
    <w:rsid w:val="00EC3CC9"/>
    <w:rsid w:val="00EC6262"/>
    <w:rsid w:val="00ED0AB0"/>
    <w:rsid w:val="00ED0DF4"/>
    <w:rsid w:val="00ED1F00"/>
    <w:rsid w:val="00ED2A60"/>
    <w:rsid w:val="00ED438B"/>
    <w:rsid w:val="00EE102F"/>
    <w:rsid w:val="00EF1328"/>
    <w:rsid w:val="00EF1AF6"/>
    <w:rsid w:val="00F04AB9"/>
    <w:rsid w:val="00F05941"/>
    <w:rsid w:val="00F109F6"/>
    <w:rsid w:val="00F1271E"/>
    <w:rsid w:val="00F13E21"/>
    <w:rsid w:val="00F158DF"/>
    <w:rsid w:val="00F207E6"/>
    <w:rsid w:val="00F22E7F"/>
    <w:rsid w:val="00F23256"/>
    <w:rsid w:val="00F308ED"/>
    <w:rsid w:val="00F3479F"/>
    <w:rsid w:val="00F3576E"/>
    <w:rsid w:val="00F3587B"/>
    <w:rsid w:val="00F36B30"/>
    <w:rsid w:val="00F36E8B"/>
    <w:rsid w:val="00F42976"/>
    <w:rsid w:val="00F5160D"/>
    <w:rsid w:val="00F55587"/>
    <w:rsid w:val="00F557FD"/>
    <w:rsid w:val="00F563DB"/>
    <w:rsid w:val="00F6240D"/>
    <w:rsid w:val="00F663B3"/>
    <w:rsid w:val="00F726C3"/>
    <w:rsid w:val="00F7568E"/>
    <w:rsid w:val="00F837F4"/>
    <w:rsid w:val="00F94849"/>
    <w:rsid w:val="00FA0B15"/>
    <w:rsid w:val="00FA29A8"/>
    <w:rsid w:val="00FA39FD"/>
    <w:rsid w:val="00FA6C82"/>
    <w:rsid w:val="00FB2433"/>
    <w:rsid w:val="00FB2E50"/>
    <w:rsid w:val="00FB4A84"/>
    <w:rsid w:val="00FB63E6"/>
    <w:rsid w:val="00FC09DD"/>
    <w:rsid w:val="00FC1F79"/>
    <w:rsid w:val="00FC2C52"/>
    <w:rsid w:val="00FC4956"/>
    <w:rsid w:val="00FC789D"/>
    <w:rsid w:val="00FD0F91"/>
    <w:rsid w:val="00FD3F7A"/>
    <w:rsid w:val="00FD68A1"/>
    <w:rsid w:val="00FE0C00"/>
    <w:rsid w:val="00FE1649"/>
    <w:rsid w:val="00FE17A9"/>
    <w:rsid w:val="00FE1CAC"/>
    <w:rsid w:val="00FE3AB4"/>
    <w:rsid w:val="00FE3C43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hyperlink" Target="../../../../../Route/Trunk/Analisis/EspecificacionRequerimientos/General/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../../../../../Route/Trunk/Analisis/EspecificacionRequerimientos/General/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footer" Target="footer2.xml"/><Relationship Id="rId5" Type="http://schemas.openxmlformats.org/officeDocument/2006/relationships/settings" Target="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../../../../../Route/Trunk/Analisis/EspecificacionRequerimientos/General/ERM_Reglas_de_Negocio.docx" TargetMode="External"/><Relationship Id="rId95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../../../../../Route/Trunk/Analisis/EspecificacionRequerimientos/General/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../../../../../Route/Trunk/Analisis/EspecificacionRequerimientos/General/ERM_Reglas_de_Negocio.docx" TargetMode="External"/><Relationship Id="rId118" Type="http://schemas.openxmlformats.org/officeDocument/2006/relationships/hyperlink" Target="../../../../../Route/Trunk/Analisis/EspecificacionRequerimientos/General/ERM_Reglas_de_Negocio.docx" TargetMode="External"/><Relationship Id="rId12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../../../../../Route/Trunk/Analisis/EspecificacionRequerimientos/General/ERM_Reglas_de_Negocio.docx" TargetMode="External"/><Relationship Id="rId124" Type="http://schemas.openxmlformats.org/officeDocument/2006/relationships/header" Target="header2.xm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../../../../../Route/Trunk/Analisis/EspecificacionRequerimientos/General/ERM_Reglas_de_Negocio.docx" TargetMode="External"/><Relationship Id="rId96" Type="http://schemas.openxmlformats.org/officeDocument/2006/relationships/hyperlink" Target="../../../../../Route/Trunk/Analisis/EspecificacionRequerimientos/General/ERM_Reglas_de_Negocio.docx" TargetMode="External"/><Relationship Id="rId111" Type="http://schemas.openxmlformats.org/officeDocument/2006/relationships/hyperlink" Target="../../../../../Route/Trunk/Analisis/EspecificacionRequerimientos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../../../../../Route/Trunk/Analisis/EspecificacionRequerimientos/General/ERM_Reglas_de_Negocio.docx" TargetMode="External"/><Relationship Id="rId119" Type="http://schemas.openxmlformats.org/officeDocument/2006/relationships/hyperlink" Target="../../../../../Route/Trunk/Analisis/EspecificacionRequerimientos/General/ERM_Reglas_de_Negocio.docx" TargetMode="External"/><Relationship Id="rId10" Type="http://schemas.openxmlformats.org/officeDocument/2006/relationships/hyperlink" Target="CUROLMOV12_ManttoVisitasTerminal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../../../../../Route/Trunk/Analisis/EspecificacionRequerimientos/General/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Glosario_de_Mensajes.docx" TargetMode="External"/><Relationship Id="rId125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../../../../../Route/Trunk/Analisis/EspecificacionRequerimientos/General/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E0839-C7E2-4ECD-8F9E-BB1D65B5E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3501</TotalTime>
  <Pages>19</Pages>
  <Words>6767</Words>
  <Characters>37224</Characters>
  <Application>Microsoft Office Word</Application>
  <DocSecurity>0</DocSecurity>
  <Lines>310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43904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nvillalobos</cp:lastModifiedBy>
  <cp:revision>36</cp:revision>
  <cp:lastPrinted>2008-09-11T22:09:00Z</cp:lastPrinted>
  <dcterms:created xsi:type="dcterms:W3CDTF">2012-04-02T18:55:00Z</dcterms:created>
  <dcterms:modified xsi:type="dcterms:W3CDTF">2012-05-09T20:55:00Z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