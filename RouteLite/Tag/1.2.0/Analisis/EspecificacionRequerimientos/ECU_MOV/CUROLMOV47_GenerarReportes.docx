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214679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proofErr w:type="spellStart"/>
            <w:r w:rsidR="00470BF4" w:rsidRPr="001D479D">
              <w:t>Route</w:t>
            </w:r>
            <w:proofErr w:type="spellEnd"/>
            <w:r w:rsidR="00470BF4" w:rsidRPr="001D479D">
              <w:t xml:space="preserve">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 xml:space="preserve">Belem </w:t>
            </w:r>
            <w:proofErr w:type="spellStart"/>
            <w:r w:rsidRPr="001D479D">
              <w:rPr>
                <w:rStyle w:val="Nmerodepgina"/>
              </w:rPr>
              <w:t>Lizeth</w:t>
            </w:r>
            <w:proofErr w:type="spellEnd"/>
            <w:r w:rsidRPr="001D479D">
              <w:rPr>
                <w:rStyle w:val="Nmerodepgina"/>
              </w:rPr>
              <w:t xml:space="preserve">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14/10/2014</w:t>
            </w:r>
          </w:p>
        </w:tc>
        <w:tc>
          <w:tcPr>
            <w:tcW w:w="1152" w:type="dxa"/>
          </w:tcPr>
          <w:p w:rsidR="007948BC" w:rsidRPr="00AA1815" w:rsidRDefault="00AA1815" w:rsidP="000471E0">
            <w:pPr>
              <w:pStyle w:val="Tabletext"/>
              <w:jc w:val="center"/>
              <w:rPr>
                <w:highlight w:val="yellow"/>
              </w:rPr>
            </w:pPr>
            <w:r w:rsidRPr="00AA181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Generación de Reporte de Inventario en el móvil de acuerdo al formato enviado como ejemplo.</w:t>
            </w:r>
          </w:p>
          <w:p w:rsidR="000471E0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- Impresión del reporte en tamaño Carta y 2".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Folio CAI 0003255</w:t>
            </w:r>
          </w:p>
          <w:p w:rsidR="00AA1815" w:rsidRPr="00AA1815" w:rsidRDefault="00AA1815" w:rsidP="00AA181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AA1815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AA1815" w:rsidRDefault="00AA1815" w:rsidP="00DF3C27">
            <w:pPr>
              <w:pStyle w:val="Tabletext"/>
              <w:rPr>
                <w:highlight w:val="yellow"/>
              </w:rPr>
            </w:pPr>
            <w:r>
              <w:rPr>
                <w:rStyle w:val="Nmerodepgina"/>
                <w:highlight w:val="yellow"/>
              </w:rPr>
              <w:t xml:space="preserve">Belem </w:t>
            </w:r>
            <w:proofErr w:type="spellStart"/>
            <w:r>
              <w:rPr>
                <w:rStyle w:val="Nmerodepgina"/>
                <w:highlight w:val="yellow"/>
              </w:rPr>
              <w:t>Lizeth</w:t>
            </w:r>
            <w:proofErr w:type="spellEnd"/>
            <w:r>
              <w:rPr>
                <w:rStyle w:val="Nmerodepgina"/>
                <w:highlight w:val="yellow"/>
              </w:rPr>
              <w:t xml:space="preserve"> </w:t>
            </w:r>
            <w:r w:rsidRPr="00AA1815">
              <w:rPr>
                <w:rStyle w:val="Nmerodepgina"/>
                <w:highlight w:val="yellow"/>
              </w:rPr>
              <w:t>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15/10/2014</w:t>
            </w:r>
          </w:p>
        </w:tc>
        <w:tc>
          <w:tcPr>
            <w:tcW w:w="1152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Impresión del reporte en tamaño 2".</w:t>
            </w:r>
          </w:p>
          <w:p w:rsid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Folio CAI 0003264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rPr>
                <w:highlight w:val="green"/>
              </w:rPr>
            </w:pPr>
            <w:r w:rsidRPr="00BE2243">
              <w:rPr>
                <w:rStyle w:val="Nmerodepgina"/>
                <w:highlight w:val="green"/>
              </w:rPr>
              <w:t xml:space="preserve">Belem </w:t>
            </w:r>
            <w:proofErr w:type="spellStart"/>
            <w:r w:rsidRPr="00BE2243">
              <w:rPr>
                <w:rStyle w:val="Nmerodepgina"/>
                <w:highlight w:val="green"/>
              </w:rPr>
              <w:t>Lizeth</w:t>
            </w:r>
            <w:proofErr w:type="spellEnd"/>
            <w:r w:rsidRPr="00BE2243">
              <w:rPr>
                <w:rStyle w:val="Nmerodepgina"/>
                <w:highlight w:val="green"/>
              </w:rPr>
              <w:t xml:space="preserve">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16/10/2014</w:t>
            </w:r>
          </w:p>
        </w:tc>
        <w:tc>
          <w:tcPr>
            <w:tcW w:w="1152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Generación de Reporte de Liquidación de Ventas en el móvil, de acuerdo al formato enviado como ejemplo.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Impresión del reporte en tamaño 2".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 xml:space="preserve">- El reporte está basado en el reporte de “Resumen de Movimientos” creado para Preventa, sólo que éste incluye las ventas de contado que se hicieron y los pedidos que se hayan capturado desde </w:t>
            </w:r>
            <w:proofErr w:type="spellStart"/>
            <w:r w:rsidRPr="00B175B5">
              <w:rPr>
                <w:sz w:val="20"/>
                <w:szCs w:val="20"/>
                <w:highlight w:val="cyan"/>
              </w:rPr>
              <w:t>Autoventa</w:t>
            </w:r>
            <w:proofErr w:type="spellEnd"/>
            <w:r w:rsidRPr="00B175B5">
              <w:rPr>
                <w:sz w:val="20"/>
                <w:szCs w:val="20"/>
                <w:highlight w:val="cyan"/>
              </w:rPr>
              <w:t>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Folio CAI 0003270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rPr>
                <w:highlight w:val="cyan"/>
              </w:rPr>
            </w:pPr>
            <w:r w:rsidRPr="00B175B5">
              <w:rPr>
                <w:rStyle w:val="Nmerodepgina"/>
                <w:highlight w:val="cyan"/>
              </w:rPr>
              <w:t xml:space="preserve">Belem </w:t>
            </w:r>
            <w:proofErr w:type="spellStart"/>
            <w:r w:rsidRPr="00B175B5">
              <w:rPr>
                <w:rStyle w:val="Nmerodepgina"/>
                <w:highlight w:val="cyan"/>
              </w:rPr>
              <w:t>Lizeth</w:t>
            </w:r>
            <w:proofErr w:type="spellEnd"/>
            <w:r w:rsidRPr="00B175B5">
              <w:rPr>
                <w:rStyle w:val="Nmerodepgina"/>
                <w:highlight w:val="cyan"/>
              </w:rPr>
              <w:t xml:space="preserve">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08/12/2014</w:t>
            </w:r>
          </w:p>
        </w:tc>
        <w:tc>
          <w:tcPr>
            <w:tcW w:w="1152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Folio CAI 0003373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(GONAC, 1.2.0.0)</w:t>
            </w:r>
          </w:p>
        </w:tc>
        <w:tc>
          <w:tcPr>
            <w:tcW w:w="2304" w:type="dxa"/>
          </w:tcPr>
          <w:p w:rsidR="00214679" w:rsidRPr="00B175B5" w:rsidRDefault="00214679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214679">
              <w:rPr>
                <w:rStyle w:val="Nmerodepgina"/>
                <w:highlight w:val="magenta"/>
              </w:rPr>
              <w:lastRenderedPageBreak/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14679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801909" w:history="1">
        <w:r w:rsidR="00214679" w:rsidRPr="00154B91">
          <w:rPr>
            <w:rStyle w:val="Hipervnculo"/>
            <w:lang w:val="es-GT"/>
          </w:rPr>
          <w:t xml:space="preserve">Especificación de Casos de Uso: </w:t>
        </w:r>
        <w:r w:rsidR="00214679" w:rsidRPr="00154B91">
          <w:rPr>
            <w:rStyle w:val="Hipervnculo"/>
          </w:rPr>
          <w:t xml:space="preserve"> Generar Reportes – CUROLMOV47</w:t>
        </w:r>
        <w:r w:rsidR="00214679">
          <w:rPr>
            <w:webHidden/>
          </w:rPr>
          <w:tab/>
        </w:r>
        <w:r w:rsidR="00214679">
          <w:rPr>
            <w:webHidden/>
          </w:rPr>
          <w:fldChar w:fldCharType="begin"/>
        </w:r>
        <w:r w:rsidR="00214679">
          <w:rPr>
            <w:webHidden/>
          </w:rPr>
          <w:instrText xml:space="preserve"> PAGEREF _Toc405801909 \h </w:instrText>
        </w:r>
        <w:r w:rsidR="00214679">
          <w:rPr>
            <w:webHidden/>
          </w:rPr>
        </w:r>
        <w:r w:rsidR="00214679">
          <w:rPr>
            <w:webHidden/>
          </w:rPr>
          <w:fldChar w:fldCharType="separate"/>
        </w:r>
        <w:r w:rsidR="00214679">
          <w:rPr>
            <w:webHidden/>
          </w:rPr>
          <w:t>5</w:t>
        </w:r>
        <w:r w:rsidR="00214679">
          <w:rPr>
            <w:webHidden/>
          </w:rPr>
          <w:fldChar w:fldCharType="end"/>
        </w:r>
      </w:hyperlink>
    </w:p>
    <w:p w:rsidR="00214679" w:rsidRDefault="002146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1910" w:history="1">
        <w:r w:rsidRPr="00154B91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_Toc405801910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14679" w:rsidRDefault="002146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1911" w:history="1">
        <w:r w:rsidRPr="00154B91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_Toc405801911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14679" w:rsidRDefault="002146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1914" w:history="1">
        <w:r w:rsidRPr="00154B9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B91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_Toc405801914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679" w:rsidRDefault="002146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1915" w:history="1">
        <w:r w:rsidRPr="00154B91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_Toc405801915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14679" w:rsidRDefault="002146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1916" w:history="1">
        <w:r w:rsidRPr="00154B91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_Toc405801916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14679" w:rsidRDefault="002146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1919" w:history="1">
        <w:r w:rsidRPr="00154B91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B91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_Toc405801919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679" w:rsidRDefault="002146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1920" w:history="1">
        <w:r w:rsidRPr="00154B91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B9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_Toc405801920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679" w:rsidRDefault="002146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1921" w:history="1">
        <w:r w:rsidRPr="00154B91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B9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_Toc405801921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679" w:rsidRDefault="002146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1922" w:history="1">
        <w:r w:rsidRPr="00154B91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_Toc405801922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14679" w:rsidRDefault="002146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1924" w:history="1">
        <w:r w:rsidRPr="00154B91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B91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_Toc405801924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679" w:rsidRDefault="002146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801925" w:history="1">
        <w:r w:rsidRPr="00154B91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54B91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_Toc405801925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4679" w:rsidRDefault="002146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801926" w:history="1">
        <w:r w:rsidRPr="00154B91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54B91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_Toc405801926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4679" w:rsidRDefault="002146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801927" w:history="1">
        <w:r w:rsidRPr="00154B91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54B91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_Toc405801927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4679" w:rsidRDefault="002146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801928" w:history="1">
        <w:r w:rsidRPr="00154B91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54B91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_Toc405801928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4679" w:rsidRDefault="002146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1929" w:history="1">
        <w:r w:rsidRPr="00154B91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_Toc405801929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14679" w:rsidRDefault="002146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801930" w:history="1">
        <w:r w:rsidRPr="00154B91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_Toc405801930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405801909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1D479D">
        <w:t>Generar Reportes – CUROLMOV47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5801910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5801911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1D479D">
        <w:t>Generar Reportes – CUROLMOV47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80408753"/>
      <w:bookmarkStart w:id="13" w:name="_Toc381877157"/>
      <w:bookmarkStart w:id="14" w:name="_Toc388891326"/>
      <w:bookmarkStart w:id="15" w:name="_Toc388948274"/>
      <w:bookmarkStart w:id="16" w:name="_Toc389729880"/>
      <w:bookmarkStart w:id="17" w:name="_Toc391302552"/>
      <w:bookmarkStart w:id="18" w:name="_Toc391309729"/>
      <w:bookmarkStart w:id="19" w:name="_Toc397352746"/>
      <w:bookmarkStart w:id="20" w:name="_Toc397353418"/>
      <w:bookmarkStart w:id="21" w:name="_Toc401070646"/>
      <w:bookmarkStart w:id="22" w:name="_Toc401140701"/>
      <w:bookmarkStart w:id="23" w:name="_Toc401140723"/>
      <w:bookmarkStart w:id="24" w:name="_Toc401265118"/>
      <w:bookmarkStart w:id="25" w:name="_Toc182735725"/>
      <w:bookmarkStart w:id="26" w:name="_Toc40580191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6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7" w:name="_Toc371876255"/>
      <w:bookmarkStart w:id="28" w:name="_Toc371876856"/>
      <w:bookmarkStart w:id="29" w:name="_Toc375058653"/>
      <w:bookmarkStart w:id="30" w:name="_Toc375058759"/>
      <w:bookmarkStart w:id="31" w:name="_Toc375068675"/>
      <w:bookmarkStart w:id="32" w:name="_Toc380408754"/>
      <w:bookmarkStart w:id="33" w:name="_Toc381877158"/>
      <w:bookmarkStart w:id="34" w:name="_Toc388891327"/>
      <w:bookmarkStart w:id="35" w:name="_Toc388948275"/>
      <w:bookmarkStart w:id="36" w:name="_Toc389729881"/>
      <w:bookmarkStart w:id="37" w:name="_Toc391302553"/>
      <w:bookmarkStart w:id="38" w:name="_Toc391309730"/>
      <w:bookmarkStart w:id="39" w:name="_Toc397352747"/>
      <w:bookmarkStart w:id="40" w:name="_Toc397353419"/>
      <w:bookmarkStart w:id="41" w:name="_Toc401070647"/>
      <w:bookmarkStart w:id="42" w:name="_Toc401140702"/>
      <w:bookmarkStart w:id="43" w:name="_Toc401140724"/>
      <w:bookmarkStart w:id="44" w:name="_Toc401265119"/>
      <w:bookmarkStart w:id="45" w:name="_Toc405801913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46" w:name="_Toc405801914"/>
      <w:r w:rsidRPr="00CA7A7F">
        <w:t>Descripción</w:t>
      </w:r>
      <w:bookmarkEnd w:id="25"/>
      <w:bookmarkEnd w:id="46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182735724"/>
      <w:bookmarkStart w:id="48" w:name="_Toc405801915"/>
      <w:r>
        <w:t xml:space="preserve">3  </w:t>
      </w:r>
      <w:r w:rsidR="007B6535" w:rsidRPr="00CA7A7F">
        <w:t>Diagrama de Casos de Uso</w:t>
      </w:r>
      <w:bookmarkEnd w:id="48"/>
    </w:p>
    <w:bookmarkEnd w:id="47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405801916"/>
      <w:r>
        <w:t xml:space="preserve">4  </w:t>
      </w:r>
      <w:bookmarkStart w:id="50" w:name="_Toc182735726"/>
      <w:r w:rsidR="00481C4A" w:rsidRPr="00CA7A7F">
        <w:t>Precondiciones</w:t>
      </w:r>
      <w:bookmarkEnd w:id="49"/>
      <w:bookmarkEnd w:id="5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1" w:name="_Toc371876259"/>
      <w:bookmarkStart w:id="52" w:name="_Toc371876860"/>
      <w:bookmarkStart w:id="53" w:name="_Toc375058657"/>
      <w:bookmarkStart w:id="54" w:name="_Toc375058763"/>
      <w:bookmarkStart w:id="55" w:name="_Toc375068679"/>
      <w:bookmarkStart w:id="56" w:name="_Toc380408758"/>
      <w:bookmarkStart w:id="57" w:name="_Toc381877162"/>
      <w:bookmarkStart w:id="58" w:name="_Toc388891331"/>
      <w:bookmarkStart w:id="59" w:name="_Toc388948279"/>
      <w:bookmarkStart w:id="60" w:name="_Toc389729885"/>
      <w:bookmarkStart w:id="61" w:name="_Toc391302557"/>
      <w:bookmarkStart w:id="62" w:name="_Toc391309734"/>
      <w:bookmarkStart w:id="63" w:name="_Toc397352751"/>
      <w:bookmarkStart w:id="64" w:name="_Toc397353423"/>
      <w:bookmarkStart w:id="65" w:name="_Toc401070651"/>
      <w:bookmarkStart w:id="66" w:name="_Toc401140706"/>
      <w:bookmarkStart w:id="67" w:name="_Toc401140728"/>
      <w:bookmarkStart w:id="68" w:name="_Toc401265123"/>
      <w:bookmarkStart w:id="69" w:name="_Toc365897744"/>
      <w:bookmarkStart w:id="70" w:name="_Toc405801917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7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1" w:name="_Toc371876260"/>
      <w:bookmarkStart w:id="72" w:name="_Toc371876861"/>
      <w:bookmarkStart w:id="73" w:name="_Toc375058658"/>
      <w:bookmarkStart w:id="74" w:name="_Toc375058764"/>
      <w:bookmarkStart w:id="75" w:name="_Toc375068680"/>
      <w:bookmarkStart w:id="76" w:name="_Toc380408759"/>
      <w:bookmarkStart w:id="77" w:name="_Toc381877163"/>
      <w:bookmarkStart w:id="78" w:name="_Toc388891332"/>
      <w:bookmarkStart w:id="79" w:name="_Toc388948280"/>
      <w:bookmarkStart w:id="80" w:name="_Toc389729886"/>
      <w:bookmarkStart w:id="81" w:name="_Toc391302558"/>
      <w:bookmarkStart w:id="82" w:name="_Toc391309735"/>
      <w:bookmarkStart w:id="83" w:name="_Toc397352752"/>
      <w:bookmarkStart w:id="84" w:name="_Toc397353424"/>
      <w:bookmarkStart w:id="85" w:name="_Toc401070652"/>
      <w:bookmarkStart w:id="86" w:name="_Toc401140707"/>
      <w:bookmarkStart w:id="87" w:name="_Toc401140729"/>
      <w:bookmarkStart w:id="88" w:name="_Toc401265124"/>
      <w:bookmarkStart w:id="89" w:name="_Toc405801918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90" w:name="_Toc405801919"/>
      <w:r>
        <w:t>Actores</w:t>
      </w:r>
      <w:bookmarkEnd w:id="90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1" w:name="_Toc405801920"/>
      <w:r>
        <w:rPr>
          <w:rFonts w:cs="Arial"/>
        </w:rPr>
        <w:t>Generales</w:t>
      </w:r>
      <w:bookmarkEnd w:id="69"/>
      <w:bookmarkEnd w:id="91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lastRenderedPageBreak/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2" w:name="_Toc371872081"/>
      <w:bookmarkStart w:id="93" w:name="_Toc405801921"/>
      <w:r>
        <w:rPr>
          <w:rFonts w:cs="Arial"/>
        </w:rPr>
        <w:t>Parámetros</w:t>
      </w:r>
      <w:bookmarkEnd w:id="92"/>
      <w:bookmarkEnd w:id="93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4" w:name="_Toc52616584"/>
      <w:bookmarkStart w:id="95" w:name="_Toc182735728"/>
      <w:bookmarkStart w:id="96" w:name="_Toc405801922"/>
      <w:r>
        <w:t xml:space="preserve">5  </w:t>
      </w:r>
      <w:r w:rsidR="00481C4A" w:rsidRPr="00CA7A7F">
        <w:t>Flujo de eventos</w:t>
      </w:r>
      <w:bookmarkEnd w:id="94"/>
      <w:bookmarkEnd w:id="95"/>
      <w:bookmarkEnd w:id="9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7" w:name="_Toc371876265"/>
      <w:bookmarkStart w:id="98" w:name="_Toc371876866"/>
      <w:bookmarkStart w:id="99" w:name="_Toc375058663"/>
      <w:bookmarkStart w:id="100" w:name="_Toc375058769"/>
      <w:bookmarkStart w:id="101" w:name="_Toc375068685"/>
      <w:bookmarkStart w:id="102" w:name="_Toc380408764"/>
      <w:bookmarkStart w:id="103" w:name="_Toc381877168"/>
      <w:bookmarkStart w:id="104" w:name="_Toc388891337"/>
      <w:bookmarkStart w:id="105" w:name="_Toc388948285"/>
      <w:bookmarkStart w:id="106" w:name="_Toc389729891"/>
      <w:bookmarkStart w:id="107" w:name="_Toc391302563"/>
      <w:bookmarkStart w:id="108" w:name="_Toc391309740"/>
      <w:bookmarkStart w:id="109" w:name="_Toc397352757"/>
      <w:bookmarkStart w:id="110" w:name="_Toc397353429"/>
      <w:bookmarkStart w:id="111" w:name="_Toc401070657"/>
      <w:bookmarkStart w:id="112" w:name="_Toc401140712"/>
      <w:bookmarkStart w:id="113" w:name="_Toc401140734"/>
      <w:bookmarkStart w:id="114" w:name="_Toc401265129"/>
      <w:bookmarkStart w:id="115" w:name="_Toc52616585"/>
      <w:bookmarkStart w:id="116" w:name="_Toc182735729"/>
      <w:bookmarkStart w:id="117" w:name="_Toc405801923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7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18" w:name="_Toc405801924"/>
      <w:r w:rsidRPr="00CA7A7F">
        <w:t>Flujo básico</w:t>
      </w:r>
      <w:bookmarkStart w:id="119" w:name="_Toc52616586"/>
      <w:bookmarkStart w:id="120" w:name="_Toc182735730"/>
      <w:bookmarkEnd w:id="115"/>
      <w:bookmarkEnd w:id="116"/>
      <w:bookmarkEnd w:id="118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F700C2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403874" w:rsidRPr="00B93A6F" w:rsidRDefault="00403874" w:rsidP="00403874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B93A6F">
        <w:rPr>
          <w:b w:val="0"/>
          <w:sz w:val="20"/>
          <w:lang w:eastAsia="en-US"/>
        </w:rPr>
        <w:t xml:space="preserve">Si &lt;no se </w:t>
      </w:r>
      <w:r w:rsidR="00B93A6F" w:rsidRPr="00B93A6F">
        <w:rPr>
          <w:b w:val="0"/>
          <w:sz w:val="20"/>
          <w:lang w:eastAsia="en-US"/>
        </w:rPr>
        <w:t>seleccionó</w:t>
      </w:r>
      <w:r w:rsidRPr="00B93A6F">
        <w:rPr>
          <w:b w:val="0"/>
          <w:sz w:val="20"/>
          <w:lang w:eastAsia="en-US"/>
        </w:rPr>
        <w:t xml:space="preserve"> un </w:t>
      </w:r>
      <w:r w:rsidR="00B93A6F" w:rsidRPr="00B93A6F">
        <w:rPr>
          <w:b w:val="0"/>
          <w:sz w:val="20"/>
          <w:lang w:eastAsia="en-US"/>
        </w:rPr>
        <w:t>reporte diferente al valor ‘No definido’</w:t>
      </w:r>
      <w:r w:rsidRPr="00B93A6F">
        <w:rPr>
          <w:b w:val="0"/>
          <w:sz w:val="20"/>
          <w:lang w:eastAsia="en-US"/>
        </w:rPr>
        <w:t xml:space="preserve">&gt;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F86ABB" w:rsidRPr="0064064F" w:rsidRDefault="00F86ABB" w:rsidP="00F86ABB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selecciona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1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AA1815" w:rsidRDefault="00AA1815" w:rsidP="00AA181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yellow"/>
          <w:lang w:eastAsia="en-US"/>
        </w:rPr>
      </w:pPr>
      <w:r w:rsidRPr="00AA1815">
        <w:rPr>
          <w:b w:val="0"/>
          <w:sz w:val="20"/>
          <w:highlight w:val="yellow"/>
          <w:lang w:eastAsia="en-US"/>
        </w:rPr>
        <w:t xml:space="preserve">Si &lt;el actor selecciona el reporte </w:t>
      </w:r>
      <w:proofErr w:type="spellStart"/>
      <w:r>
        <w:rPr>
          <w:sz w:val="20"/>
          <w:highlight w:val="yellow"/>
          <w:lang w:eastAsia="en-US"/>
        </w:rPr>
        <w:t>Reporte</w:t>
      </w:r>
      <w:proofErr w:type="spellEnd"/>
      <w:r>
        <w:rPr>
          <w:sz w:val="20"/>
          <w:highlight w:val="yellow"/>
          <w:lang w:eastAsia="en-US"/>
        </w:rPr>
        <w:t xml:space="preserve"> de Inventario</w:t>
      </w:r>
      <w:r w:rsidRPr="00AA1815">
        <w:rPr>
          <w:sz w:val="20"/>
          <w:highlight w:val="yellow"/>
          <w:lang w:eastAsia="en-US"/>
        </w:rPr>
        <w:t xml:space="preserve"> (La Costeña) (</w:t>
      </w:r>
      <w:proofErr w:type="spellStart"/>
      <w:r w:rsidRPr="00AA1815">
        <w:rPr>
          <w:sz w:val="20"/>
          <w:highlight w:val="yellow"/>
          <w:lang w:eastAsia="en-US"/>
        </w:rPr>
        <w:t>VAVClave</w:t>
      </w:r>
      <w:proofErr w:type="spellEnd"/>
      <w:r w:rsidRPr="00AA1815">
        <w:rPr>
          <w:sz w:val="20"/>
          <w:highlight w:val="yellow"/>
          <w:lang w:eastAsia="en-US"/>
        </w:rPr>
        <w:t xml:space="preserve"> = </w:t>
      </w:r>
      <w:r>
        <w:rPr>
          <w:sz w:val="20"/>
          <w:highlight w:val="yellow"/>
          <w:lang w:eastAsia="en-US"/>
        </w:rPr>
        <w:t>2</w:t>
      </w:r>
      <w:r w:rsidRPr="00AA1815">
        <w:rPr>
          <w:sz w:val="20"/>
          <w:highlight w:val="yellow"/>
          <w:lang w:eastAsia="en-US"/>
        </w:rPr>
        <w:t>)</w:t>
      </w:r>
      <w:r w:rsidRPr="00AA1815">
        <w:rPr>
          <w:b w:val="0"/>
          <w:sz w:val="20"/>
          <w:highlight w:val="yellow"/>
          <w:lang w:eastAsia="en-US"/>
        </w:rPr>
        <w:t>&gt;</w:t>
      </w:r>
    </w:p>
    <w:p w:rsidR="00AA1815" w:rsidRPr="00BE2243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AA1815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12" w:history="1">
        <w:r w:rsidRPr="00AA1815">
          <w:rPr>
            <w:rStyle w:val="Hipervnculo"/>
            <w:b/>
            <w:sz w:val="20"/>
            <w:highlight w:val="yellow"/>
            <w:lang w:eastAsia="en-US"/>
          </w:rPr>
          <w:t>Reporte de Inventario – CUROLMOV50</w:t>
        </w:r>
      </w:hyperlink>
    </w:p>
    <w:p w:rsidR="00BE2243" w:rsidRPr="00BE2243" w:rsidRDefault="00BE2243" w:rsidP="00BE2243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green"/>
          <w:lang w:eastAsia="en-US"/>
        </w:rPr>
      </w:pPr>
      <w:r w:rsidRPr="00BE2243">
        <w:rPr>
          <w:b w:val="0"/>
          <w:sz w:val="20"/>
          <w:highlight w:val="green"/>
          <w:lang w:eastAsia="en-US"/>
        </w:rPr>
        <w:t xml:space="preserve">Si &lt;el actor selecciona el reporte </w:t>
      </w:r>
      <w:proofErr w:type="spellStart"/>
      <w:r w:rsidRPr="00BE2243">
        <w:rPr>
          <w:sz w:val="20"/>
          <w:highlight w:val="green"/>
          <w:lang w:eastAsia="en-US"/>
        </w:rPr>
        <w:t>Reporte</w:t>
      </w:r>
      <w:proofErr w:type="spellEnd"/>
      <w:r w:rsidRPr="00BE2243">
        <w:rPr>
          <w:sz w:val="20"/>
          <w:highlight w:val="green"/>
          <w:lang w:eastAsia="en-US"/>
        </w:rPr>
        <w:t xml:space="preserve"> de Cuadre de Caja (La Costeña) (</w:t>
      </w:r>
      <w:proofErr w:type="spellStart"/>
      <w:r w:rsidRPr="00BE2243">
        <w:rPr>
          <w:sz w:val="20"/>
          <w:highlight w:val="green"/>
          <w:lang w:eastAsia="en-US"/>
        </w:rPr>
        <w:t>VAVClave</w:t>
      </w:r>
      <w:proofErr w:type="spellEnd"/>
      <w:r w:rsidRPr="00BE2243">
        <w:rPr>
          <w:sz w:val="20"/>
          <w:highlight w:val="green"/>
          <w:lang w:eastAsia="en-US"/>
        </w:rPr>
        <w:t xml:space="preserve"> = 3)</w:t>
      </w:r>
      <w:r w:rsidRPr="00BE2243">
        <w:rPr>
          <w:b w:val="0"/>
          <w:sz w:val="20"/>
          <w:highlight w:val="green"/>
          <w:lang w:eastAsia="en-US"/>
        </w:rPr>
        <w:t>&gt;</w:t>
      </w:r>
    </w:p>
    <w:p w:rsidR="00BE2243" w:rsidRPr="00B175B5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green"/>
          <w:u w:val="none"/>
          <w:lang w:eastAsia="en-US"/>
        </w:rPr>
      </w:pPr>
      <w:r w:rsidRPr="00BE2243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13" w:history="1">
        <w:r w:rsidRPr="00BE2243">
          <w:rPr>
            <w:rStyle w:val="Hipervnculo"/>
            <w:b/>
            <w:sz w:val="20"/>
            <w:highlight w:val="green"/>
            <w:lang w:eastAsia="en-US"/>
          </w:rPr>
          <w:t>Reporte de Cuadre de Caja – CUROLMOV51</w:t>
        </w:r>
      </w:hyperlink>
    </w:p>
    <w:p w:rsidR="00B175B5" w:rsidRPr="00B175B5" w:rsidRDefault="00B175B5" w:rsidP="00B175B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cyan"/>
          <w:lang w:eastAsia="en-US"/>
        </w:rPr>
      </w:pPr>
      <w:r w:rsidRPr="00B175B5">
        <w:rPr>
          <w:b w:val="0"/>
          <w:sz w:val="20"/>
          <w:highlight w:val="cyan"/>
          <w:lang w:eastAsia="en-US"/>
        </w:rPr>
        <w:t xml:space="preserve">Si &lt;el actor selecciona el reporte </w:t>
      </w:r>
      <w:proofErr w:type="spellStart"/>
      <w:r w:rsidRPr="00B175B5">
        <w:rPr>
          <w:sz w:val="20"/>
          <w:highlight w:val="cyan"/>
          <w:lang w:eastAsia="en-US"/>
        </w:rPr>
        <w:t>Reporte</w:t>
      </w:r>
      <w:proofErr w:type="spellEnd"/>
      <w:r w:rsidRPr="00B175B5">
        <w:rPr>
          <w:sz w:val="20"/>
          <w:highlight w:val="cyan"/>
          <w:lang w:eastAsia="en-US"/>
        </w:rPr>
        <w:t xml:space="preserve"> de </w:t>
      </w:r>
      <w:r>
        <w:rPr>
          <w:sz w:val="20"/>
          <w:highlight w:val="cyan"/>
          <w:lang w:eastAsia="en-US"/>
        </w:rPr>
        <w:t>Liquidación de Ventas (La Costeña) (</w:t>
      </w:r>
      <w:proofErr w:type="spellStart"/>
      <w:r>
        <w:rPr>
          <w:sz w:val="20"/>
          <w:highlight w:val="cyan"/>
          <w:lang w:eastAsia="en-US"/>
        </w:rPr>
        <w:t>VAVClave</w:t>
      </w:r>
      <w:proofErr w:type="spellEnd"/>
      <w:r>
        <w:rPr>
          <w:sz w:val="20"/>
          <w:highlight w:val="cyan"/>
          <w:lang w:eastAsia="en-US"/>
        </w:rPr>
        <w:t xml:space="preserve"> = 4</w:t>
      </w:r>
      <w:r w:rsidRPr="00B175B5">
        <w:rPr>
          <w:sz w:val="20"/>
          <w:highlight w:val="cyan"/>
          <w:lang w:eastAsia="en-US"/>
        </w:rPr>
        <w:t>)</w:t>
      </w:r>
      <w:r w:rsidRPr="00B175B5">
        <w:rPr>
          <w:b w:val="0"/>
          <w:sz w:val="20"/>
          <w:highlight w:val="cyan"/>
          <w:lang w:eastAsia="en-US"/>
        </w:rPr>
        <w:t>&gt;</w:t>
      </w:r>
    </w:p>
    <w:p w:rsidR="00B175B5" w:rsidRPr="00214679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B175B5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14" w:history="1">
        <w:r w:rsidRPr="00B175B5">
          <w:rPr>
            <w:rStyle w:val="Hipervnculo"/>
            <w:b/>
            <w:sz w:val="20"/>
            <w:highlight w:val="cyan"/>
            <w:lang w:eastAsia="en-US"/>
          </w:rPr>
          <w:t>Reporte de Liquidación de Ventas – CUROLMOV52</w:t>
        </w:r>
      </w:hyperlink>
    </w:p>
    <w:p w:rsidR="00214679" w:rsidRPr="00214679" w:rsidRDefault="00214679" w:rsidP="00214679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magenta"/>
          <w:lang w:eastAsia="en-US"/>
        </w:rPr>
      </w:pPr>
      <w:r w:rsidRPr="00214679">
        <w:rPr>
          <w:b w:val="0"/>
          <w:sz w:val="20"/>
          <w:highlight w:val="magenta"/>
          <w:lang w:eastAsia="en-US"/>
        </w:rPr>
        <w:t xml:space="preserve">Si &lt;el actor selecciona el reporte </w:t>
      </w:r>
      <w:proofErr w:type="spellStart"/>
      <w:r w:rsidRPr="00214679">
        <w:rPr>
          <w:sz w:val="20"/>
          <w:highlight w:val="magenta"/>
          <w:lang w:eastAsia="en-US"/>
        </w:rPr>
        <w:t>Reporte</w:t>
      </w:r>
      <w:proofErr w:type="spellEnd"/>
      <w:r w:rsidRPr="00214679">
        <w:rPr>
          <w:sz w:val="20"/>
          <w:highlight w:val="magenta"/>
          <w:lang w:eastAsia="en-US"/>
        </w:rPr>
        <w:t xml:space="preserve"> de </w:t>
      </w:r>
      <w:r>
        <w:rPr>
          <w:sz w:val="20"/>
          <w:highlight w:val="magenta"/>
          <w:lang w:eastAsia="en-US"/>
        </w:rPr>
        <w:t>Pedido Preventa (GONAC)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5</w:t>
      </w:r>
      <w:r w:rsidRPr="00214679">
        <w:rPr>
          <w:b w:val="0"/>
          <w:sz w:val="20"/>
          <w:highlight w:val="magenta"/>
          <w:lang w:eastAsia="en-US"/>
        </w:rPr>
        <w:t>&gt;</w:t>
      </w:r>
    </w:p>
    <w:p w:rsidR="00214679" w:rsidRPr="00214679" w:rsidRDefault="00214679" w:rsidP="00214679">
      <w:pPr>
        <w:numPr>
          <w:ilvl w:val="2"/>
          <w:numId w:val="7"/>
        </w:numPr>
        <w:ind w:left="1418" w:hanging="624"/>
        <w:rPr>
          <w:color w:val="FF0000"/>
          <w:sz w:val="20"/>
          <w:highlight w:val="magenta"/>
          <w:lang w:eastAsia="en-US"/>
        </w:rPr>
      </w:pPr>
      <w:r w:rsidRPr="00214679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15" w:history="1">
        <w:r w:rsidRPr="00214679">
          <w:rPr>
            <w:rStyle w:val="Hipervnculo"/>
            <w:b/>
            <w:sz w:val="20"/>
            <w:highlight w:val="magenta"/>
            <w:lang w:eastAsia="en-US"/>
          </w:rPr>
          <w:t>Reporte de Pedido Preventa – CUROLMOV54</w:t>
        </w:r>
      </w:hyperlink>
      <w:bookmarkStart w:id="121" w:name="_GoBack"/>
      <w:bookmarkEnd w:id="121"/>
    </w:p>
    <w:p w:rsidR="001F3A6F" w:rsidRPr="006D3438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64064F">
      <w:pPr>
        <w:pStyle w:val="Textoindependiente"/>
        <w:numPr>
          <w:ilvl w:val="1"/>
          <w:numId w:val="7"/>
        </w:numPr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6D3438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6D3438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6D3438">
      <w:pPr>
        <w:pStyle w:val="Prrafodelista"/>
        <w:numPr>
          <w:ilvl w:val="4"/>
          <w:numId w:val="7"/>
        </w:numPr>
        <w:ind w:left="3261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lastRenderedPageBreak/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22" w:name="Paso_FIN"/>
      <w:bookmarkEnd w:id="12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3" w:name="_Toc405801925"/>
      <w:r w:rsidRPr="00CA7A7F">
        <w:rPr>
          <w:rFonts w:cs="Arial"/>
          <w:lang w:val="es-MX"/>
        </w:rPr>
        <w:t>Flujos alternos</w:t>
      </w:r>
      <w:bookmarkEnd w:id="119"/>
      <w:bookmarkEnd w:id="120"/>
      <w:bookmarkEnd w:id="12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24" w:name="_Toc52616587"/>
      <w:bookmarkStart w:id="125" w:name="_Toc182735731"/>
      <w:bookmarkStart w:id="126" w:name="_Toc405801926"/>
      <w:r w:rsidRPr="00CA7A7F">
        <w:rPr>
          <w:lang w:val="es-MX"/>
        </w:rPr>
        <w:t>Opcionales</w:t>
      </w:r>
      <w:bookmarkEnd w:id="124"/>
      <w:bookmarkEnd w:id="125"/>
      <w:bookmarkEnd w:id="12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27" w:name="_Toc405801927"/>
      <w:r w:rsidRPr="00CA7A7F">
        <w:rPr>
          <w:lang w:val="es-MX"/>
        </w:rPr>
        <w:t>Generales</w:t>
      </w:r>
      <w:bookmarkEnd w:id="127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28" w:name="_Toc405801928"/>
      <w:r>
        <w:rPr>
          <w:lang w:val="es-MX"/>
        </w:rPr>
        <w:t>Validación</w:t>
      </w:r>
      <w:bookmarkEnd w:id="128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29" w:name="_Toc52616591"/>
      <w:bookmarkStart w:id="130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1" w:name="_Toc405801929"/>
      <w:bookmarkEnd w:id="129"/>
      <w:bookmarkEnd w:id="130"/>
      <w:r>
        <w:t xml:space="preserve">6  </w:t>
      </w:r>
      <w:bookmarkStart w:id="132" w:name="_Toc52616592"/>
      <w:bookmarkStart w:id="133" w:name="_Toc182735736"/>
      <w:proofErr w:type="spellStart"/>
      <w:r w:rsidR="00481C4A" w:rsidRPr="00CA7A7F">
        <w:t>Poscondiciones</w:t>
      </w:r>
      <w:bookmarkEnd w:id="131"/>
      <w:bookmarkEnd w:id="132"/>
      <w:bookmarkEnd w:id="133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134" w:name="_Toc207014958"/>
      <w:bookmarkStart w:id="135" w:name="_Toc207088193"/>
      <w:bookmarkEnd w:id="0"/>
      <w:bookmarkEnd w:id="1"/>
    </w:p>
    <w:p w:rsidR="006D3438" w:rsidRDefault="006D3438" w:rsidP="006D3438">
      <w:pPr>
        <w:pStyle w:val="Textoindependiente"/>
        <w:rPr>
          <w:lang w:eastAsia="en-US"/>
        </w:rPr>
      </w:pPr>
    </w:p>
    <w:p w:rsidR="006D3438" w:rsidRPr="006D3438" w:rsidRDefault="006D3438" w:rsidP="006D3438">
      <w:pPr>
        <w:pStyle w:val="Textoindependiente"/>
        <w:rPr>
          <w:lang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36" w:name="_Toc405801930"/>
      <w:r>
        <w:t xml:space="preserve">7  </w:t>
      </w:r>
      <w:r w:rsidR="007F4C05" w:rsidRPr="00CA7A7F">
        <w:t>Firmas de Aceptación</w:t>
      </w:r>
      <w:bookmarkEnd w:id="134"/>
      <w:bookmarkEnd w:id="135"/>
      <w:bookmarkEnd w:id="136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Belem </w:t>
            </w:r>
            <w:proofErr w:type="spellStart"/>
            <w:r w:rsidRPr="0094253D">
              <w:rPr>
                <w:sz w:val="20"/>
                <w:szCs w:val="20"/>
                <w:lang w:val="es-MX"/>
              </w:rPr>
              <w:t>Lizeth</w:t>
            </w:r>
            <w:proofErr w:type="spellEnd"/>
            <w:r w:rsidRPr="0094253D">
              <w:rPr>
                <w:sz w:val="20"/>
                <w:szCs w:val="20"/>
                <w:lang w:val="es-MX"/>
              </w:rPr>
              <w:t xml:space="preserve">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E77EB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E77EB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6D3438" w:rsidRPr="0094253D" w:rsidTr="00E77EB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E77EB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6D3438" w:rsidRPr="0094253D" w:rsidRDefault="006D3438" w:rsidP="006D3438">
      <w:pPr>
        <w:rPr>
          <w:sz w:val="20"/>
          <w:szCs w:val="20"/>
          <w:lang w:val="es-MX"/>
        </w:rPr>
      </w:pPr>
    </w:p>
    <w:p w:rsidR="006D3438" w:rsidRPr="0094253D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6"/>
      <w:footerReference w:type="even" r:id="rId17"/>
      <w:footerReference w:type="default" r:id="rId18"/>
      <w:headerReference w:type="first" r:id="rId1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0C2" w:rsidRDefault="00F700C2" w:rsidP="00514F06">
      <w:pPr>
        <w:pStyle w:val="Ttulo1"/>
      </w:pPr>
      <w:r>
        <w:separator/>
      </w:r>
    </w:p>
  </w:endnote>
  <w:endnote w:type="continuationSeparator" w:id="0">
    <w:p w:rsidR="00F700C2" w:rsidRDefault="00F700C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B37F55A" wp14:editId="7CCC43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D0047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214679">
            <w:rPr>
              <w:rFonts w:ascii="Arial" w:hAnsi="Arial" w:cs="Arial"/>
              <w:noProof/>
            </w:rPr>
            <w:t>5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214679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0C2" w:rsidRDefault="00F700C2" w:rsidP="00514F06">
      <w:pPr>
        <w:pStyle w:val="Ttulo1"/>
      </w:pPr>
      <w:r>
        <w:separator/>
      </w:r>
    </w:p>
  </w:footnote>
  <w:footnote w:type="continuationSeparator" w:id="0">
    <w:p w:rsidR="00F700C2" w:rsidRDefault="00F700C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B175B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214679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1D479D">
            <w:rPr>
              <w:rFonts w:ascii="Tahoma" w:hAnsi="Tahoma" w:cs="Tahoma"/>
              <w:sz w:val="20"/>
              <w:szCs w:val="20"/>
            </w:rPr>
            <w:t>47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1D479D">
            <w:rPr>
              <w:rFonts w:ascii="Tahoma" w:hAnsi="Tahoma" w:cs="Tahoma"/>
              <w:sz w:val="20"/>
              <w:szCs w:val="20"/>
            </w:rPr>
            <w:t>GenerarReportes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1D479D">
            <w:rPr>
              <w:rFonts w:ascii="Tahoma" w:hAnsi="Tahoma" w:cs="Tahoma"/>
              <w:sz w:val="20"/>
              <w:szCs w:val="20"/>
            </w:rPr>
            <w:t>30/08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00924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1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0"/>
  </w:num>
  <w:num w:numId="14">
    <w:abstractNumId w:val="18"/>
  </w:num>
  <w:num w:numId="15">
    <w:abstractNumId w:val="2"/>
  </w:num>
  <w:num w:numId="16">
    <w:abstractNumId w:val="3"/>
  </w:num>
  <w:num w:numId="17">
    <w:abstractNumId w:val="1"/>
  </w:num>
  <w:num w:numId="18">
    <w:abstractNumId w:val="21"/>
  </w:num>
  <w:num w:numId="19">
    <w:abstractNumId w:val="12"/>
  </w:num>
  <w:num w:numId="20">
    <w:abstractNumId w:val="8"/>
  </w:num>
  <w:num w:numId="21">
    <w:abstractNumId w:val="13"/>
  </w:num>
  <w:num w:numId="22">
    <w:abstractNumId w:val="10"/>
  </w:num>
  <w:num w:numId="23">
    <w:abstractNumId w:val="6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24D53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07AF"/>
    <w:rsid w:val="00053ECF"/>
    <w:rsid w:val="00055766"/>
    <w:rsid w:val="00061D2F"/>
    <w:rsid w:val="00066AF1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0C2"/>
    <w:rsid w:val="000D5B6A"/>
    <w:rsid w:val="000E0A84"/>
    <w:rsid w:val="000E255D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B6"/>
    <w:rsid w:val="002065C2"/>
    <w:rsid w:val="00206DE8"/>
    <w:rsid w:val="00212A48"/>
    <w:rsid w:val="00214679"/>
    <w:rsid w:val="002177DF"/>
    <w:rsid w:val="00217F91"/>
    <w:rsid w:val="00220011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205AE"/>
    <w:rsid w:val="00322E1F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2901"/>
    <w:rsid w:val="003F2B87"/>
    <w:rsid w:val="003F4F53"/>
    <w:rsid w:val="003F6BD1"/>
    <w:rsid w:val="00403874"/>
    <w:rsid w:val="004068FC"/>
    <w:rsid w:val="004073E1"/>
    <w:rsid w:val="00415C4C"/>
    <w:rsid w:val="00417F67"/>
    <w:rsid w:val="004231DC"/>
    <w:rsid w:val="00425050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3E2E"/>
    <w:rsid w:val="00476793"/>
    <w:rsid w:val="00481C4A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2901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72DCE"/>
    <w:rsid w:val="005742E9"/>
    <w:rsid w:val="00576C10"/>
    <w:rsid w:val="00580188"/>
    <w:rsid w:val="0058230E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4B1"/>
    <w:rsid w:val="0061268B"/>
    <w:rsid w:val="0061340C"/>
    <w:rsid w:val="006140D5"/>
    <w:rsid w:val="00626421"/>
    <w:rsid w:val="00635285"/>
    <w:rsid w:val="0064064F"/>
    <w:rsid w:val="006414F5"/>
    <w:rsid w:val="00643C63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3438"/>
    <w:rsid w:val="006D4BBA"/>
    <w:rsid w:val="006D72F3"/>
    <w:rsid w:val="006D7557"/>
    <w:rsid w:val="006E3428"/>
    <w:rsid w:val="006E5DBC"/>
    <w:rsid w:val="006F20AC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6A2B"/>
    <w:rsid w:val="008C7E3A"/>
    <w:rsid w:val="008D1830"/>
    <w:rsid w:val="008D636C"/>
    <w:rsid w:val="008E59B1"/>
    <w:rsid w:val="008E5B7F"/>
    <w:rsid w:val="008F0837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201B7"/>
    <w:rsid w:val="00921223"/>
    <w:rsid w:val="00923B93"/>
    <w:rsid w:val="00925298"/>
    <w:rsid w:val="00927B3D"/>
    <w:rsid w:val="009353A5"/>
    <w:rsid w:val="0093548B"/>
    <w:rsid w:val="00937D9A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60F9"/>
    <w:rsid w:val="00B175B5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B4B"/>
    <w:rsid w:val="00B45BAF"/>
    <w:rsid w:val="00B52BCD"/>
    <w:rsid w:val="00B53891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2243"/>
    <w:rsid w:val="00BE4113"/>
    <w:rsid w:val="00BE79B6"/>
    <w:rsid w:val="00BF192E"/>
    <w:rsid w:val="00BF26E8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3C99"/>
    <w:rsid w:val="00C260C8"/>
    <w:rsid w:val="00C27247"/>
    <w:rsid w:val="00C27877"/>
    <w:rsid w:val="00C2796C"/>
    <w:rsid w:val="00C31BF6"/>
    <w:rsid w:val="00C35450"/>
    <w:rsid w:val="00C516D0"/>
    <w:rsid w:val="00C620DD"/>
    <w:rsid w:val="00C626F4"/>
    <w:rsid w:val="00C71851"/>
    <w:rsid w:val="00C82F53"/>
    <w:rsid w:val="00C8344D"/>
    <w:rsid w:val="00C84919"/>
    <w:rsid w:val="00C869DB"/>
    <w:rsid w:val="00C91EFA"/>
    <w:rsid w:val="00C92C36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276A7"/>
    <w:rsid w:val="00F36B30"/>
    <w:rsid w:val="00F36E8B"/>
    <w:rsid w:val="00F4701A"/>
    <w:rsid w:val="00F55587"/>
    <w:rsid w:val="00F563DB"/>
    <w:rsid w:val="00F700C2"/>
    <w:rsid w:val="00F7568E"/>
    <w:rsid w:val="00F76ACB"/>
    <w:rsid w:val="00F86ABB"/>
    <w:rsid w:val="00F94849"/>
    <w:rsid w:val="00F96140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1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UROLMOV51_ReporteCuadreDeCaja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CUROLMOV50_ReporteDeInventario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ROLMOV48_ReporteResumenMovimientos.docx" TargetMode="External"/><Relationship Id="rId5" Type="http://schemas.openxmlformats.org/officeDocument/2006/relationships/settings" Target="settings.xml"/><Relationship Id="rId15" Type="http://schemas.openxmlformats.org/officeDocument/2006/relationships/hyperlink" Target="CUROLMOV54_ReportePedidoPreventa.docx" TargetMode="External"/><Relationship Id="rId10" Type="http://schemas.openxmlformats.org/officeDocument/2006/relationships/hyperlink" Target="file:///C:\Duxstar\Productos\RouteLite\Trunk\Analisis\EspecificacionRequerimientos\ECU_MOV\CUROLMOV03_SeleccionarActividadesVend.doc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CUROLMOV52_ReporteLiquidaci&#243;nDeVentas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CC0C3-27D2-4822-9AC9-FDE79B78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4232</TotalTime>
  <Pages>6</Pages>
  <Words>1194</Words>
  <Characters>6571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7750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15</cp:revision>
  <cp:lastPrinted>2008-09-11T22:09:00Z</cp:lastPrinted>
  <dcterms:created xsi:type="dcterms:W3CDTF">2014-08-28T20:54:00Z</dcterms:created>
  <dcterms:modified xsi:type="dcterms:W3CDTF">2014-12-08T17:38:00Z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