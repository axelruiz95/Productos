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F04AB9">
        <w:rPr>
          <w:szCs w:val="36"/>
          <w:lang w:val="es-MX"/>
        </w:rPr>
        <w:t>Consultar Cliente</w:t>
      </w:r>
      <w:r w:rsidR="00065CCF">
        <w:rPr>
          <w:szCs w:val="36"/>
          <w:lang w:val="es-MX"/>
        </w:rPr>
        <w:t>- CUROLMOV09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1.0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65973" w:rsidP="00065CCF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</w:t>
            </w:r>
            <w:r w:rsidR="00065CCF">
              <w:rPr>
                <w:iCs/>
              </w:rPr>
              <w:t>7</w:t>
            </w:r>
            <w:r w:rsidRPr="00C807AE">
              <w:rPr>
                <w:iCs/>
              </w:rPr>
              <w:t>/02/2012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F04AB9">
              <w:t>Consultar</w:t>
            </w:r>
            <w:r w:rsidR="00065CCF">
              <w:t xml:space="preserve"> Cliente</w:t>
            </w:r>
            <w:r w:rsidRPr="00C807AE">
              <w:t xml:space="preserve"> para el 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C22F16">
              <w:t>1908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0C3ED1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18187825" w:history="1">
        <w:r w:rsidR="000C3ED1" w:rsidRPr="00B9754D">
          <w:rPr>
            <w:rStyle w:val="Hipervnculo"/>
            <w:lang w:eastAsia="en-US"/>
          </w:rPr>
          <w:t>Consultar Cliente - CUROLMOV09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_Toc318187825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B154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26" w:history="1">
        <w:r w:rsidR="000C3ED1" w:rsidRPr="00B9754D">
          <w:rPr>
            <w:rStyle w:val="Hipervnculo"/>
          </w:rPr>
          <w:t>1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Introducción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_Toc318187826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B154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27" w:history="1">
        <w:r w:rsidR="000C3ED1" w:rsidRPr="00B9754D">
          <w:rPr>
            <w:rStyle w:val="Hipervnculo"/>
          </w:rPr>
          <w:t>2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 xml:space="preserve">Caso de uso: </w:t>
        </w:r>
        <w:r w:rsidR="000C3ED1" w:rsidRPr="00B9754D">
          <w:rPr>
            <w:rStyle w:val="Hipervnculo"/>
            <w:lang w:eastAsia="en-US"/>
          </w:rPr>
          <w:t>Consultar Cliente - CUROLMOV09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_Toc318187827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B154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28" w:history="1">
        <w:r w:rsidR="000C3ED1" w:rsidRPr="00B9754D">
          <w:rPr>
            <w:rStyle w:val="Hipervnculo"/>
            <w:rFonts w:cs="Arial"/>
            <w:noProof/>
            <w:lang w:val="es-MX"/>
          </w:rPr>
          <w:t>2.1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Descripción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_Toc318187828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4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B154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29" w:history="1">
        <w:r w:rsidR="000C3ED1" w:rsidRPr="00B9754D">
          <w:rPr>
            <w:rStyle w:val="Hipervnculo"/>
          </w:rPr>
          <w:t>3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Diagrama de Casos de Uso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_Toc318187829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B154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30" w:history="1">
        <w:r w:rsidR="000C3ED1" w:rsidRPr="00B9754D">
          <w:rPr>
            <w:rStyle w:val="Hipervnculo"/>
          </w:rPr>
          <w:t>4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Precondiciones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_Toc318187830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B154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1" w:history="1">
        <w:r w:rsidR="000C3ED1" w:rsidRPr="00B9754D">
          <w:rPr>
            <w:rStyle w:val="Hipervnculo"/>
            <w:rFonts w:cs="Arial"/>
            <w:noProof/>
            <w:lang w:val="es-MX"/>
          </w:rPr>
          <w:t>4.1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Actores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_Toc318187831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4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B154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2" w:history="1">
        <w:r w:rsidR="000C3ED1" w:rsidRPr="00B9754D">
          <w:rPr>
            <w:rStyle w:val="Hipervnculo"/>
            <w:rFonts w:cs="Arial"/>
            <w:noProof/>
            <w:lang w:val="es-MX"/>
          </w:rPr>
          <w:t>4.2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Generales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_Toc318187832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4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B154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3" w:history="1">
        <w:r w:rsidR="000C3ED1" w:rsidRPr="00B9754D">
          <w:rPr>
            <w:rStyle w:val="Hipervnculo"/>
            <w:rFonts w:cs="Arial"/>
            <w:noProof/>
            <w:lang w:val="es-MX"/>
          </w:rPr>
          <w:t>4.3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Parámetros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_Toc318187833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5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B154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34" w:history="1">
        <w:r w:rsidR="000C3ED1" w:rsidRPr="00B9754D">
          <w:rPr>
            <w:rStyle w:val="Hipervnculo"/>
          </w:rPr>
          <w:t>5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Flujo de eventos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_Toc318187834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5</w:t>
        </w:r>
        <w:r w:rsidR="000C3ED1">
          <w:rPr>
            <w:webHidden/>
          </w:rPr>
          <w:fldChar w:fldCharType="end"/>
        </w:r>
      </w:hyperlink>
    </w:p>
    <w:p w:rsidR="000C3ED1" w:rsidRDefault="00B154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5" w:history="1">
        <w:r w:rsidR="000C3ED1" w:rsidRPr="00B9754D">
          <w:rPr>
            <w:rStyle w:val="Hipervnculo"/>
            <w:rFonts w:cs="Arial"/>
            <w:noProof/>
            <w:lang w:val="es-MX"/>
          </w:rPr>
          <w:t>5.1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Flujo básico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_Toc318187835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5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B1540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6" w:history="1">
        <w:r w:rsidR="000C3ED1" w:rsidRPr="00B9754D">
          <w:rPr>
            <w:rStyle w:val="Hipervnculo"/>
            <w:rFonts w:cs="Arial"/>
            <w:noProof/>
            <w:lang w:val="es-MX"/>
          </w:rPr>
          <w:t>5.2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Flujos alternos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_Toc318187836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B154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37" w:history="1">
        <w:r w:rsidR="000C3ED1" w:rsidRPr="00B9754D">
          <w:rPr>
            <w:rStyle w:val="Hipervnculo"/>
            <w:noProof/>
            <w:lang w:val="es-MX"/>
          </w:rPr>
          <w:t>5.2.1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Opcionales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_Toc318187837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B154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38" w:history="1">
        <w:r w:rsidR="000C3ED1" w:rsidRPr="00B9754D">
          <w:rPr>
            <w:rStyle w:val="Hipervnculo"/>
            <w:noProof/>
            <w:lang w:val="es-MX"/>
          </w:rPr>
          <w:t>5.2.2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Opcionales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_Toc318187838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B154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39" w:history="1">
        <w:r w:rsidR="000C3ED1" w:rsidRPr="00B9754D">
          <w:rPr>
            <w:rStyle w:val="Hipervnculo"/>
            <w:noProof/>
            <w:lang w:val="es-MX"/>
          </w:rPr>
          <w:t>5.2.3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Generales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_Toc318187839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B154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40" w:history="1">
        <w:r w:rsidR="000C3ED1" w:rsidRPr="00B9754D">
          <w:rPr>
            <w:rStyle w:val="Hipervnculo"/>
            <w:noProof/>
            <w:lang w:val="es-MX"/>
          </w:rPr>
          <w:t>5.2.4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Extraordinarios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_Toc318187840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B154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41" w:history="1">
        <w:r w:rsidR="000C3ED1" w:rsidRPr="00B9754D">
          <w:rPr>
            <w:rStyle w:val="Hipervnculo"/>
            <w:noProof/>
            <w:lang w:val="es-MX"/>
          </w:rPr>
          <w:t>5.2.5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De excepción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_Toc318187841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B1540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42" w:history="1">
        <w:r w:rsidR="000C3ED1" w:rsidRPr="00B9754D">
          <w:rPr>
            <w:rStyle w:val="Hipervnculo"/>
            <w:noProof/>
            <w:lang w:val="es-MX"/>
          </w:rPr>
          <w:t>5.2.6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De Validación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_Toc318187842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B154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3" w:history="1">
        <w:r w:rsidR="000C3ED1" w:rsidRPr="00B9754D">
          <w:rPr>
            <w:rStyle w:val="Hipervnculo"/>
          </w:rPr>
          <w:t>6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Poscondiciones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_Toc318187843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B154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4" w:history="1">
        <w:r w:rsidR="000C3ED1" w:rsidRPr="00B9754D">
          <w:rPr>
            <w:rStyle w:val="Hipervnculo"/>
          </w:rPr>
          <w:t>7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Anexos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_Toc318187844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B154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5" w:history="1">
        <w:r w:rsidR="000C3ED1" w:rsidRPr="00B9754D">
          <w:rPr>
            <w:rStyle w:val="Hipervnculo"/>
          </w:rPr>
          <w:t>8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Diagramas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_Toc318187845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B1540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6" w:history="1">
        <w:r w:rsidR="000C3ED1" w:rsidRPr="00B9754D">
          <w:rPr>
            <w:rStyle w:val="Hipervnculo"/>
          </w:rPr>
          <w:t>9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Propuesta de Pantallas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_Toc318187846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B1540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7" w:history="1">
        <w:r w:rsidR="000C3ED1" w:rsidRPr="00B9754D">
          <w:rPr>
            <w:rStyle w:val="Hipervnculo"/>
          </w:rPr>
          <w:t>10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Firmas de Aceptación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_Toc318187847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7</w:t>
        </w:r>
        <w:r w:rsidR="000C3ED1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B1540C">
        <w:lastRenderedPageBreak/>
        <w:fldChar w:fldCharType="begin"/>
      </w:r>
      <w:r w:rsidR="00B1540C">
        <w:instrText xml:space="preserve"> TITLE   \* MERGEFORMAT </w:instrText>
      </w:r>
      <w:r w:rsidR="00B1540C">
        <w:fldChar w:fldCharType="separate"/>
      </w:r>
      <w:bookmarkStart w:id="2" w:name="_Toc318187825"/>
      <w:r w:rsidR="00C22F16">
        <w:rPr>
          <w:lang w:eastAsia="en-US"/>
        </w:rPr>
        <w:t>Consultar</w:t>
      </w:r>
      <w:r w:rsidR="002B4B51">
        <w:rPr>
          <w:lang w:eastAsia="en-US"/>
        </w:rPr>
        <w:t xml:space="preserve"> Cliente</w:t>
      </w:r>
      <w:r w:rsidR="00DA1805" w:rsidRPr="00DA1805">
        <w:rPr>
          <w:lang w:eastAsia="en-US"/>
        </w:rPr>
        <w:t xml:space="preserve"> - CUROLMOV0</w:t>
      </w:r>
      <w:r w:rsidR="00B1540C">
        <w:rPr>
          <w:lang w:eastAsia="en-US"/>
        </w:rPr>
        <w:fldChar w:fldCharType="end"/>
      </w:r>
      <w:r w:rsidR="002B4B51">
        <w:rPr>
          <w:lang w:eastAsia="en-US"/>
        </w:rPr>
        <w:t>9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18187826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18187827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C22F16">
        <w:rPr>
          <w:lang w:eastAsia="en-US"/>
        </w:rPr>
        <w:t>Consultar</w:t>
      </w:r>
      <w:r w:rsidR="002B4B51">
        <w:rPr>
          <w:lang w:eastAsia="en-US"/>
        </w:rPr>
        <w:t xml:space="preserve"> Cliente</w:t>
      </w:r>
      <w:r w:rsidR="00DA1805" w:rsidRPr="00DA1805">
        <w:rPr>
          <w:lang w:eastAsia="en-US"/>
        </w:rPr>
        <w:t xml:space="preserve"> - CUROLMOV0</w:t>
      </w:r>
      <w:r w:rsidR="002B4B51">
        <w:rPr>
          <w:lang w:eastAsia="en-US"/>
        </w:rPr>
        <w:t>9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18187828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 visualizar la información general de un cliente seleccionado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18187829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5F02EE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8770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87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18187830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18187831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18187832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  <w:bookmarkStart w:id="14" w:name="_GoBack"/>
      <w:bookmarkEnd w:id="14"/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18187833"/>
      <w:r>
        <w:rPr>
          <w:rFonts w:cs="Arial"/>
          <w:lang w:val="es-MX"/>
        </w:rPr>
        <w:t>Parámetros</w:t>
      </w:r>
      <w:bookmarkEnd w:id="15"/>
    </w:p>
    <w:p w:rsidR="00350F32" w:rsidRPr="00CE45D6" w:rsidRDefault="00CE45D6" w:rsidP="00CE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18187834"/>
      <w:r w:rsidRPr="00CA7A7F">
        <w:t>Flujo de eventos</w:t>
      </w:r>
      <w:bookmarkEnd w:id="16"/>
      <w:bookmarkEnd w:id="17"/>
      <w:bookmarkEnd w:id="18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318187835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F02EE" w:rsidRDefault="00633D0C" w:rsidP="00633D0C">
      <w:pPr>
        <w:pStyle w:val="Prrafodelista"/>
        <w:numPr>
          <w:ilvl w:val="0"/>
          <w:numId w:val="18"/>
        </w:numPr>
        <w:rPr>
          <w:sz w:val="20"/>
          <w:lang w:val="es-MX"/>
        </w:rPr>
      </w:pPr>
      <w:r w:rsidRPr="005F02EE">
        <w:rPr>
          <w:sz w:val="20"/>
          <w:lang w:val="es-MX"/>
        </w:rPr>
        <w:t xml:space="preserve">El caso de uso inicia cuando es invocado por el caso de uso </w:t>
      </w:r>
      <w:hyperlink r:id="rId10" w:history="1">
        <w:r w:rsidR="005F02EE" w:rsidRPr="005F02EE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C86321" w:rsidRPr="005F02EE" w:rsidRDefault="00C86321" w:rsidP="00633D0C">
      <w:pPr>
        <w:pStyle w:val="Prrafodelista"/>
        <w:numPr>
          <w:ilvl w:val="0"/>
          <w:numId w:val="18"/>
        </w:numPr>
        <w:rPr>
          <w:sz w:val="20"/>
          <w:lang w:val="es-MX"/>
        </w:rPr>
      </w:pPr>
      <w:r w:rsidRPr="005F02EE">
        <w:rPr>
          <w:sz w:val="20"/>
          <w:lang w:val="es-MX"/>
        </w:rPr>
        <w:t>El sistema obtiene la siguiente información del sistema</w:t>
      </w:r>
      <w:r w:rsidR="002659B4" w:rsidRPr="005F02EE">
        <w:rPr>
          <w:sz w:val="20"/>
          <w:lang w:val="es-MX"/>
        </w:rPr>
        <w:t xml:space="preserve"> de acuerdo con la regla de negocio </w:t>
      </w:r>
      <w:hyperlink r:id="rId11" w:anchor="RNROLMOV059" w:history="1">
        <w:r w:rsidR="002659B4" w:rsidRPr="005F02EE">
          <w:rPr>
            <w:rStyle w:val="Hipervnculo"/>
            <w:b/>
            <w:sz w:val="20"/>
            <w:lang w:val="es-MX"/>
          </w:rPr>
          <w:t>RNROLMOV</w:t>
        </w:r>
        <w:r w:rsidR="00ED0AB0" w:rsidRPr="005F02EE">
          <w:rPr>
            <w:rStyle w:val="Hipervnculo"/>
            <w:b/>
            <w:sz w:val="20"/>
            <w:lang w:val="es-MX"/>
          </w:rPr>
          <w:t>059</w:t>
        </w:r>
        <w:r w:rsidR="002659B4" w:rsidRPr="005F02EE">
          <w:rPr>
            <w:rStyle w:val="Hipervnculo"/>
            <w:b/>
            <w:sz w:val="20"/>
            <w:lang w:val="es-MX"/>
          </w:rPr>
          <w:t xml:space="preserve"> Agenda del Vendedor</w:t>
        </w:r>
      </w:hyperlink>
      <w:r w:rsidRPr="005F02EE">
        <w:rPr>
          <w:b/>
          <w:sz w:val="20"/>
          <w:lang w:val="es-MX"/>
        </w:rPr>
        <w:t>:</w:t>
      </w:r>
    </w:p>
    <w:p w:rsidR="00BF009A" w:rsidRPr="00AA4859" w:rsidRDefault="00BF009A" w:rsidP="00BF009A">
      <w:pPr>
        <w:pStyle w:val="Prrafodelista"/>
        <w:numPr>
          <w:ilvl w:val="2"/>
          <w:numId w:val="18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Agenda</w:t>
      </w:r>
    </w:p>
    <w:p w:rsidR="00BF009A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BF009A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BF009A" w:rsidRPr="00050E5D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BF009A" w:rsidRPr="00AA4859" w:rsidRDefault="00BF009A" w:rsidP="00BF009A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Ruta</w:t>
      </w:r>
    </w:p>
    <w:p w:rsidR="00BF009A" w:rsidRDefault="00BF009A" w:rsidP="00BF009A">
      <w:pPr>
        <w:pStyle w:val="Prrafodelista"/>
        <w:numPr>
          <w:ilvl w:val="4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BF009A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811FD2" w:rsidRPr="00811FD2" w:rsidRDefault="00811FD2" w:rsidP="00811FD2">
      <w:pPr>
        <w:pStyle w:val="Prrafodelista"/>
        <w:numPr>
          <w:ilvl w:val="3"/>
          <w:numId w:val="18"/>
        </w:numPr>
        <w:ind w:left="2127" w:hanging="1047"/>
        <w:rPr>
          <w:b/>
          <w:sz w:val="20"/>
          <w:lang w:val="es-MX"/>
        </w:rPr>
      </w:pPr>
      <w:r>
        <w:rPr>
          <w:sz w:val="20"/>
          <w:lang w:val="es-MX"/>
        </w:rPr>
        <w:t xml:space="preserve">Para cada cliente de acuerdo con la regla de negocio </w:t>
      </w:r>
      <w:hyperlink r:id="rId12" w:anchor="RNROLMOV060" w:history="1">
        <w:r w:rsidRPr="000C3ED1">
          <w:rPr>
            <w:rStyle w:val="Hipervnculo"/>
            <w:b/>
            <w:sz w:val="20"/>
            <w:lang w:val="es-MX"/>
          </w:rPr>
          <w:t>RNROLMOV</w:t>
        </w:r>
        <w:r w:rsidR="00117972" w:rsidRPr="000C3ED1">
          <w:rPr>
            <w:rStyle w:val="Hipervnculo"/>
            <w:b/>
            <w:sz w:val="20"/>
            <w:lang w:val="es-MX"/>
          </w:rPr>
          <w:t>060</w:t>
        </w:r>
        <w:r w:rsidR="000C3ED1" w:rsidRPr="000C3ED1">
          <w:rPr>
            <w:rStyle w:val="Hipervnculo"/>
            <w:b/>
            <w:sz w:val="20"/>
            <w:lang w:val="es-MX"/>
          </w:rPr>
          <w:t xml:space="preserve"> </w:t>
        </w:r>
        <w:r w:rsidRPr="000C3ED1">
          <w:rPr>
            <w:rStyle w:val="Hipervnculo"/>
            <w:b/>
            <w:sz w:val="20"/>
            <w:lang w:val="es-MX"/>
          </w:rPr>
          <w:t xml:space="preserve">Clientes </w:t>
        </w:r>
        <w:proofErr w:type="spellStart"/>
        <w:r w:rsidRPr="000C3ED1">
          <w:rPr>
            <w:rStyle w:val="Hipervnculo"/>
            <w:b/>
            <w:sz w:val="20"/>
            <w:lang w:val="es-MX"/>
          </w:rPr>
          <w:t>Agendados</w:t>
        </w:r>
        <w:proofErr w:type="spellEnd"/>
      </w:hyperlink>
    </w:p>
    <w:p w:rsidR="00BF009A" w:rsidRPr="002B52A5" w:rsidRDefault="00BF009A" w:rsidP="00811FD2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r w:rsidRPr="002B52A5">
        <w:rPr>
          <w:b/>
          <w:sz w:val="20"/>
          <w:lang w:val="es-MX"/>
        </w:rPr>
        <w:t>Cliente</w:t>
      </w:r>
    </w:p>
    <w:p w:rsidR="00BF009A" w:rsidRDefault="00BF009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</w:p>
    <w:p w:rsidR="00BF009A" w:rsidRDefault="00BF009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NombreContacto</w:t>
      </w:r>
      <w:proofErr w:type="spellEnd"/>
    </w:p>
    <w:p w:rsidR="00BF009A" w:rsidRDefault="00BF009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NombreCorto</w:t>
      </w:r>
      <w:proofErr w:type="spellEnd"/>
    </w:p>
    <w:p w:rsidR="00CE763A" w:rsidRDefault="00CE763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Para cada domicilio relacionado al cliente</w:t>
      </w:r>
    </w:p>
    <w:p w:rsidR="00BF009A" w:rsidRDefault="00BF009A" w:rsidP="00CE763A">
      <w:pPr>
        <w:pStyle w:val="Prrafodelista"/>
        <w:numPr>
          <w:ilvl w:val="6"/>
          <w:numId w:val="18"/>
        </w:numPr>
        <w:rPr>
          <w:b/>
          <w:sz w:val="20"/>
          <w:lang w:val="es-MX"/>
        </w:rPr>
      </w:pPr>
      <w:proofErr w:type="spellStart"/>
      <w:r w:rsidRPr="00557AD5">
        <w:rPr>
          <w:b/>
          <w:sz w:val="20"/>
          <w:lang w:val="es-MX"/>
        </w:rPr>
        <w:t>ClienteDomicilio</w:t>
      </w:r>
      <w:proofErr w:type="spellEnd"/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557AD5">
        <w:rPr>
          <w:sz w:val="20"/>
          <w:lang w:val="es-MX"/>
        </w:rPr>
        <w:t>Tipo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NumeroInt</w:t>
      </w:r>
      <w:proofErr w:type="spellEnd"/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CodigoPostal</w:t>
      </w:r>
      <w:proofErr w:type="spellEnd"/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Localidad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Poblacion</w:t>
      </w:r>
      <w:proofErr w:type="spellEnd"/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BF009A" w:rsidRDefault="00BF009A" w:rsidP="00CE763A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Pais</w:t>
      </w:r>
      <w:proofErr w:type="spellEnd"/>
    </w:p>
    <w:p w:rsidR="00DB294C" w:rsidRDefault="00DB294C" w:rsidP="00DB294C">
      <w:pPr>
        <w:pStyle w:val="Prrafodelista"/>
        <w:numPr>
          <w:ilvl w:val="0"/>
          <w:numId w:val="18"/>
        </w:numPr>
        <w:tabs>
          <w:tab w:val="left" w:pos="2977"/>
        </w:tabs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B294C" w:rsidRDefault="00DB294C" w:rsidP="00DB294C">
      <w:pPr>
        <w:pStyle w:val="Prrafodelista"/>
        <w:numPr>
          <w:ilvl w:val="1"/>
          <w:numId w:val="18"/>
        </w:numPr>
        <w:tabs>
          <w:tab w:val="left" w:pos="2977"/>
        </w:tabs>
        <w:rPr>
          <w:sz w:val="20"/>
          <w:lang w:val="es-MX"/>
        </w:rPr>
      </w:pPr>
      <w:r>
        <w:rPr>
          <w:sz w:val="20"/>
          <w:lang w:val="es-MX"/>
        </w:rPr>
        <w:t>Datos Generales del Cliente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Clave</w:t>
      </w:r>
    </w:p>
    <w:p w:rsidR="00F158DF" w:rsidRPr="00CE763A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CE763A">
        <w:rPr>
          <w:sz w:val="20"/>
          <w:lang w:val="es-MX"/>
        </w:rPr>
        <w:t>Razón Social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domicilio de entrega&gt;</w:t>
      </w:r>
    </w:p>
    <w:p w:rsidR="00F158DF" w:rsidRPr="0048155B" w:rsidRDefault="00F158DF" w:rsidP="00F158DF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Domicilio de entrega de acuerdo con la regla de negocio </w:t>
      </w:r>
      <w:hyperlink r:id="rId13" w:anchor="RNGEN082" w:history="1">
        <w:r w:rsidRPr="00BB5C25">
          <w:rPr>
            <w:rStyle w:val="Hipervnculo"/>
            <w:b/>
            <w:sz w:val="20"/>
            <w:lang w:val="es-MX"/>
          </w:rPr>
          <w:t>RNGEN082 Concatenación de los datos del Domicilio de Entrega</w:t>
        </w:r>
      </w:hyperlink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&lt;no existe domicilio de entrega&gt;</w:t>
      </w:r>
    </w:p>
    <w:p w:rsidR="00F158DF" w:rsidRPr="005F02EE" w:rsidRDefault="00F158DF" w:rsidP="00F158DF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BB5C25">
        <w:rPr>
          <w:sz w:val="20"/>
          <w:lang w:val="es-MX"/>
        </w:rPr>
        <w:t xml:space="preserve">Domicilio de entrega de acuerdo con la regla de negocio </w:t>
      </w:r>
      <w:hyperlink r:id="rId14" w:anchor="RNGEN083" w:history="1">
        <w:r w:rsidRPr="00BB5C25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5F02EE" w:rsidRDefault="005F02EE" w:rsidP="005F02E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domicilio Fiscal&gt;</w:t>
      </w:r>
    </w:p>
    <w:p w:rsidR="005F02EE" w:rsidRPr="0048155B" w:rsidRDefault="005F02EE" w:rsidP="005F02EE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Domicilio Fiscal de acuerdo con la regla de negocio </w:t>
      </w:r>
      <w:hyperlink r:id="rId15" w:anchor="RNGEN082" w:history="1">
        <w:r w:rsidRPr="005F02EE">
          <w:rPr>
            <w:rStyle w:val="Hipervnculo"/>
            <w:b/>
            <w:sz w:val="20"/>
            <w:highlight w:val="yellow"/>
            <w:lang w:val="es-MX"/>
          </w:rPr>
          <w:t>RNGEN091 Concatenación de los datos del Domicilio Fiscal</w:t>
        </w:r>
      </w:hyperlink>
    </w:p>
    <w:p w:rsidR="005F02EE" w:rsidRDefault="005F02EE" w:rsidP="005F02E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Si &lt;no existe domicilio Fiscal&gt;</w:t>
      </w:r>
    </w:p>
    <w:p w:rsidR="005F02EE" w:rsidRPr="005F02EE" w:rsidRDefault="005F02EE" w:rsidP="005F02EE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5F02EE">
        <w:rPr>
          <w:sz w:val="20"/>
          <w:lang w:val="es-MX"/>
        </w:rPr>
        <w:t xml:space="preserve">Domicilio </w:t>
      </w:r>
      <w:r>
        <w:rPr>
          <w:sz w:val="20"/>
          <w:lang w:val="es-MX"/>
        </w:rPr>
        <w:t>Fiscal</w:t>
      </w:r>
      <w:r w:rsidRPr="005F02EE">
        <w:rPr>
          <w:sz w:val="20"/>
          <w:lang w:val="es-MX"/>
        </w:rPr>
        <w:t xml:space="preserve"> de acuerdo con la regla de negocio </w:t>
      </w:r>
      <w:hyperlink r:id="rId16" w:anchor="RNGEN083" w:history="1">
        <w:r w:rsidRPr="005F02EE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Nombre Corto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Si&lt;se requiere mostrar mensaje de acuerdo con la regla de negocio </w:t>
      </w:r>
      <w:hyperlink r:id="rId17" w:anchor="RNROLMOV037" w:history="1">
        <w:r w:rsidRPr="002E7D55">
          <w:rPr>
            <w:rStyle w:val="Hipervnculo"/>
            <w:b/>
            <w:sz w:val="20"/>
            <w:lang w:val="es-MX"/>
          </w:rPr>
          <w:t>RNROLMOV037 Configuración de Mensajes del Cliente</w:t>
        </w:r>
      </w:hyperlink>
      <w:r>
        <w:rPr>
          <w:sz w:val="20"/>
          <w:lang w:val="es-MX"/>
        </w:rPr>
        <w:t>&gt;</w:t>
      </w:r>
    </w:p>
    <w:p w:rsidR="00F158DF" w:rsidRPr="00BB5C25" w:rsidRDefault="00F158DF" w:rsidP="00F158DF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Si&lt;el cliente tiene mensajes activos&gt;</w:t>
      </w:r>
    </w:p>
    <w:p w:rsidR="00F158DF" w:rsidRPr="00FA39FD" w:rsidRDefault="00F158DF" w:rsidP="00F158DF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Mensajes de acuerdo con la regla de negocio </w:t>
      </w:r>
      <w:hyperlink r:id="rId18" w:anchor="RNROLMOV038" w:history="1">
        <w:r w:rsidRPr="00F51B61">
          <w:rPr>
            <w:rStyle w:val="Hipervnculo"/>
            <w:b/>
            <w:sz w:val="20"/>
            <w:lang w:val="es-MX"/>
          </w:rPr>
          <w:t>RNROLMOV038 Formato de Presentación de Mensajes</w:t>
        </w:r>
      </w:hyperlink>
    </w:p>
    <w:p w:rsidR="00FA39FD" w:rsidRDefault="00FA39FD" w:rsidP="00FA39FD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FA39FD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FA39FD" w:rsidRPr="00287574" w:rsidRDefault="00FA39FD" w:rsidP="00FA39FD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hyperlink w:anchor="AG01" w:history="1">
        <w:r w:rsidRPr="00FA39FD">
          <w:rPr>
            <w:rStyle w:val="Hipervnculo"/>
            <w:b/>
            <w:sz w:val="20"/>
            <w:lang w:val="es-MX"/>
          </w:rPr>
          <w:t>AG01 Regresar</w:t>
        </w:r>
      </w:hyperlink>
    </w:p>
    <w:p w:rsidR="00C86321" w:rsidRPr="00811FD2" w:rsidRDefault="00C86321" w:rsidP="00811FD2">
      <w:pPr>
        <w:rPr>
          <w:sz w:val="20"/>
          <w:lang w:val="es-MX"/>
        </w:rPr>
      </w:pP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  <w:bookmarkStart w:id="22" w:name="_Toc52616586"/>
      <w:bookmarkStart w:id="23" w:name="_Toc182735730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4" w:name="_Toc318187836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4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5" w:name="_Toc317175727"/>
      <w:bookmarkStart w:id="26" w:name="_Toc318187837"/>
      <w:r w:rsidRPr="00CA7A7F">
        <w:rPr>
          <w:lang w:val="es-MX"/>
        </w:rPr>
        <w:t>Opcionales</w:t>
      </w:r>
      <w:bookmarkEnd w:id="25"/>
      <w:bookmarkEnd w:id="26"/>
    </w:p>
    <w:p w:rsidR="002A4ED2" w:rsidRPr="00FA39FD" w:rsidRDefault="00FA39FD" w:rsidP="002A4ED2">
      <w:pPr>
        <w:rPr>
          <w:sz w:val="20"/>
          <w:lang w:val="es-MX"/>
        </w:rPr>
      </w:pPr>
      <w:r w:rsidRPr="00FA39FD">
        <w:rPr>
          <w:sz w:val="20"/>
          <w:lang w:val="es-MX"/>
        </w:rPr>
        <w:t>N/A</w:t>
      </w:r>
    </w:p>
    <w:p w:rsidR="00CF325F" w:rsidRPr="00CA7A7F" w:rsidRDefault="00CF325F" w:rsidP="00082CD4">
      <w:pPr>
        <w:rPr>
          <w:lang w:val="es-MX"/>
        </w:rPr>
      </w:pPr>
      <w:bookmarkStart w:id="27" w:name="AO01"/>
      <w:bookmarkEnd w:id="27"/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318187838"/>
      <w:r w:rsidRPr="00CA7A7F">
        <w:rPr>
          <w:lang w:val="es-MX"/>
        </w:rPr>
        <w:t>Opcionales</w:t>
      </w:r>
      <w:bookmarkEnd w:id="28"/>
      <w:bookmarkEnd w:id="29"/>
      <w:bookmarkEnd w:id="3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1" w:name="_Toc318187839"/>
      <w:r w:rsidRPr="00CA7A7F">
        <w:rPr>
          <w:lang w:val="es-MX"/>
        </w:rPr>
        <w:t>Generales</w:t>
      </w:r>
      <w:bookmarkEnd w:id="31"/>
    </w:p>
    <w:p w:rsidR="009211BA" w:rsidRPr="009211BA" w:rsidRDefault="009211BA" w:rsidP="009211BA">
      <w:pPr>
        <w:rPr>
          <w:lang w:val="es-MX"/>
        </w:rPr>
      </w:pPr>
    </w:p>
    <w:bookmarkStart w:id="32" w:name="AG01"/>
    <w:bookmarkEnd w:id="32"/>
    <w:p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9211BA" w:rsidP="00FA39FD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52616589"/>
      <w:bookmarkStart w:id="34" w:name="_Toc182735733"/>
      <w:bookmarkStart w:id="35" w:name="_Toc318187840"/>
      <w:r w:rsidRPr="00CA7A7F">
        <w:rPr>
          <w:lang w:val="es-MX"/>
        </w:rPr>
        <w:t>Extraordinarios</w:t>
      </w:r>
      <w:bookmarkEnd w:id="33"/>
      <w:bookmarkEnd w:id="34"/>
      <w:bookmarkEnd w:id="3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6" w:name="_Toc52616590"/>
      <w:bookmarkStart w:id="37" w:name="_Toc182735734"/>
      <w:bookmarkStart w:id="38" w:name="_Toc318187841"/>
      <w:r w:rsidRPr="00CA7A7F">
        <w:rPr>
          <w:lang w:val="es-MX"/>
        </w:rPr>
        <w:t>De excepción</w:t>
      </w:r>
      <w:bookmarkEnd w:id="36"/>
      <w:bookmarkEnd w:id="37"/>
      <w:bookmarkEnd w:id="3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9" w:name="_Toc318187842"/>
      <w:r w:rsidRPr="00CA7A7F">
        <w:rPr>
          <w:lang w:val="es-MX"/>
        </w:rPr>
        <w:t>De Validación</w:t>
      </w:r>
      <w:bookmarkEnd w:id="39"/>
    </w:p>
    <w:p w:rsidR="00EA041B" w:rsidRPr="00FF3172" w:rsidRDefault="00CE45D6" w:rsidP="00EA041B">
      <w:pPr>
        <w:rPr>
          <w:sz w:val="20"/>
          <w:lang w:val="es-MX"/>
        </w:rPr>
      </w:pPr>
      <w:bookmarkStart w:id="40" w:name="VA01"/>
      <w:bookmarkStart w:id="41" w:name="_Toc52616591"/>
      <w:bookmarkStart w:id="42" w:name="_Toc182735735"/>
      <w:bookmarkEnd w:id="40"/>
      <w:r>
        <w:rPr>
          <w:sz w:val="20"/>
          <w:lang w:val="es-MX"/>
        </w:rPr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3" w:name="VA02"/>
      <w:bookmarkStart w:id="44" w:name="VA03"/>
      <w:bookmarkEnd w:id="43"/>
      <w:bookmarkEnd w:id="44"/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5" w:name="_Toc52616592"/>
      <w:bookmarkStart w:id="46" w:name="_Toc182735736"/>
      <w:bookmarkStart w:id="47" w:name="_Toc318187843"/>
      <w:bookmarkEnd w:id="41"/>
      <w:bookmarkEnd w:id="42"/>
      <w:proofErr w:type="spellStart"/>
      <w:r w:rsidRPr="00CA7A7F">
        <w:t>Poscondiciones</w:t>
      </w:r>
      <w:bookmarkEnd w:id="45"/>
      <w:bookmarkEnd w:id="46"/>
      <w:bookmarkEnd w:id="47"/>
      <w:proofErr w:type="spellEnd"/>
    </w:p>
    <w:p w:rsidR="00B4431D" w:rsidRPr="00FF3172" w:rsidRDefault="00B4431D" w:rsidP="00B4431D">
      <w:pPr>
        <w:rPr>
          <w:sz w:val="20"/>
          <w:lang w:val="es-MX"/>
        </w:rPr>
      </w:pPr>
      <w:r>
        <w:rPr>
          <w:sz w:val="20"/>
          <w:lang w:val="es-MX"/>
        </w:rPr>
        <w:t>N/A</w:t>
      </w:r>
    </w:p>
    <w:p w:rsidR="00B4431D" w:rsidRPr="00CA7A7F" w:rsidRDefault="00B4431D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318187844"/>
      <w:r w:rsidRPr="00CA7A7F">
        <w:t>Anexos</w:t>
      </w:r>
      <w:bookmarkEnd w:id="48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9" w:name="_Toc318187845"/>
      <w:bookmarkStart w:id="50" w:name="_Toc207014958"/>
      <w:bookmarkStart w:id="51" w:name="_Toc207088193"/>
      <w:bookmarkEnd w:id="0"/>
      <w:bookmarkEnd w:id="1"/>
      <w:r w:rsidRPr="00CA7A7F">
        <w:t>Diagramas</w:t>
      </w:r>
      <w:bookmarkEnd w:id="49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318187846"/>
      <w:r w:rsidRPr="00CA7A7F">
        <w:t>Propuesta de Pantallas</w:t>
      </w:r>
      <w:bookmarkEnd w:id="52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18187847"/>
      <w:r w:rsidRPr="004D4AA9">
        <w:t>Firmas de Aceptación</w:t>
      </w:r>
      <w:bookmarkEnd w:id="50"/>
      <w:bookmarkEnd w:id="51"/>
      <w:bookmarkEnd w:id="53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9"/>
      <w:footerReference w:type="even" r:id="rId20"/>
      <w:footerReference w:type="default" r:id="rId21"/>
      <w:headerReference w:type="first" r:id="rId2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40C" w:rsidRDefault="00B1540C" w:rsidP="00514F06">
      <w:pPr>
        <w:pStyle w:val="Ttulo1"/>
      </w:pPr>
      <w:r>
        <w:separator/>
      </w:r>
    </w:p>
  </w:endnote>
  <w:endnote w:type="continuationSeparator" w:id="0">
    <w:p w:rsidR="00B1540C" w:rsidRDefault="00B1540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CF" w:rsidRDefault="00065CC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65CCF" w:rsidRDefault="00065C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65CCF" w:rsidRPr="00596B48" w:rsidTr="00B01427">
      <w:trPr>
        <w:trHeight w:val="539"/>
      </w:trPr>
      <w:tc>
        <w:tcPr>
          <w:tcW w:w="3331" w:type="dxa"/>
        </w:tcPr>
        <w:p w:rsidR="00065CCF" w:rsidRPr="00596B48" w:rsidRDefault="00065CC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B053811" wp14:editId="0244B997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65CCF" w:rsidRPr="00B01427" w:rsidRDefault="00065CCF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065CCF" w:rsidRPr="00596B48" w:rsidRDefault="00065CC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F2E1A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F2E1A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65CCF" w:rsidRPr="00596B48" w:rsidRDefault="00065CC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40C" w:rsidRDefault="00B1540C" w:rsidP="00514F06">
      <w:pPr>
        <w:pStyle w:val="Ttulo1"/>
      </w:pPr>
      <w:r>
        <w:separator/>
      </w:r>
    </w:p>
  </w:footnote>
  <w:footnote w:type="continuationSeparator" w:id="0">
    <w:p w:rsidR="00B1540C" w:rsidRDefault="00B1540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65CCF" w:rsidRPr="00375A5D" w:rsidTr="003E5D6F">
      <w:tc>
        <w:tcPr>
          <w:tcW w:w="4604" w:type="dxa"/>
        </w:tcPr>
        <w:p w:rsidR="00065CCF" w:rsidRPr="00375A5D" w:rsidRDefault="00065CC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65CCF" w:rsidRPr="00375A5D" w:rsidRDefault="00065CCF" w:rsidP="002659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65CCF" w:rsidRPr="00F52321" w:rsidTr="003E5D6F">
      <w:tc>
        <w:tcPr>
          <w:tcW w:w="4604" w:type="dxa"/>
        </w:tcPr>
        <w:p w:rsidR="00065CCF" w:rsidRPr="00E53B63" w:rsidRDefault="00065CCF" w:rsidP="00C22F1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2B4B51">
            <w:rPr>
              <w:rFonts w:ascii="Tahoma" w:hAnsi="Tahoma" w:cs="Tahoma"/>
              <w:sz w:val="20"/>
              <w:szCs w:val="20"/>
            </w:rPr>
            <w:t>9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 w:rsidR="00C22F16">
            <w:rPr>
              <w:rFonts w:ascii="Tahoma" w:hAnsi="Tahoma" w:cs="Tahoma"/>
              <w:sz w:val="20"/>
              <w:szCs w:val="20"/>
            </w:rPr>
            <w:t>ConsultarCliente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065CCF" w:rsidRPr="00DF6EA0" w:rsidRDefault="00065CCF" w:rsidP="00C22F1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13/0</w:t>
          </w:r>
          <w:r w:rsidR="00C22F16">
            <w:rPr>
              <w:rFonts w:ascii="Tahoma" w:hAnsi="Tahoma" w:cs="Tahoma"/>
              <w:sz w:val="20"/>
              <w:szCs w:val="20"/>
            </w:rPr>
            <w:t>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065CCF" w:rsidRDefault="00065CC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65CCF" w:rsidTr="003104A1">
      <w:trPr>
        <w:cantSplit/>
        <w:trHeight w:val="1412"/>
      </w:trPr>
      <w:tc>
        <w:tcPr>
          <w:tcW w:w="10114" w:type="dxa"/>
          <w:vAlign w:val="center"/>
        </w:tcPr>
        <w:p w:rsidR="00065CCF" w:rsidRDefault="00065CCF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65CCF" w:rsidRPr="00872B53" w:rsidRDefault="00065CCF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065CCF" w:rsidRDefault="00065CC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C900DC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7"/>
  </w:num>
  <w:num w:numId="5">
    <w:abstractNumId w:val="5"/>
  </w:num>
  <w:num w:numId="6">
    <w:abstractNumId w:val="7"/>
  </w:num>
  <w:num w:numId="7">
    <w:abstractNumId w:val="16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4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 w:numId="17">
    <w:abstractNumId w:val="18"/>
  </w:num>
  <w:num w:numId="18">
    <w:abstractNumId w:val="15"/>
  </w:num>
  <w:num w:numId="1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330BE"/>
    <w:rsid w:val="00033722"/>
    <w:rsid w:val="00037466"/>
    <w:rsid w:val="00047BA4"/>
    <w:rsid w:val="0005001B"/>
    <w:rsid w:val="0005018A"/>
    <w:rsid w:val="00055766"/>
    <w:rsid w:val="00065CCF"/>
    <w:rsid w:val="000671A5"/>
    <w:rsid w:val="00070DB0"/>
    <w:rsid w:val="00074319"/>
    <w:rsid w:val="00082AAD"/>
    <w:rsid w:val="00082CD4"/>
    <w:rsid w:val="000A2BB6"/>
    <w:rsid w:val="000A5CDA"/>
    <w:rsid w:val="000A77DF"/>
    <w:rsid w:val="000B523A"/>
    <w:rsid w:val="000B5641"/>
    <w:rsid w:val="000C3ED1"/>
    <w:rsid w:val="000C45BD"/>
    <w:rsid w:val="000D5B6A"/>
    <w:rsid w:val="000D6D20"/>
    <w:rsid w:val="000F175B"/>
    <w:rsid w:val="000F31CD"/>
    <w:rsid w:val="000F3582"/>
    <w:rsid w:val="00103CD5"/>
    <w:rsid w:val="00111303"/>
    <w:rsid w:val="001117A7"/>
    <w:rsid w:val="00112D10"/>
    <w:rsid w:val="0011637E"/>
    <w:rsid w:val="00117972"/>
    <w:rsid w:val="00125E35"/>
    <w:rsid w:val="0013530E"/>
    <w:rsid w:val="00136627"/>
    <w:rsid w:val="001416D3"/>
    <w:rsid w:val="001436DC"/>
    <w:rsid w:val="00152C0A"/>
    <w:rsid w:val="00155B9F"/>
    <w:rsid w:val="00160034"/>
    <w:rsid w:val="0017341C"/>
    <w:rsid w:val="001740A3"/>
    <w:rsid w:val="0017419E"/>
    <w:rsid w:val="0017686C"/>
    <w:rsid w:val="00177278"/>
    <w:rsid w:val="00183F8B"/>
    <w:rsid w:val="00184046"/>
    <w:rsid w:val="00194440"/>
    <w:rsid w:val="001A0596"/>
    <w:rsid w:val="001A5BB7"/>
    <w:rsid w:val="001A60C2"/>
    <w:rsid w:val="001B09A2"/>
    <w:rsid w:val="001B100F"/>
    <w:rsid w:val="001B1A4A"/>
    <w:rsid w:val="001B254E"/>
    <w:rsid w:val="001B526A"/>
    <w:rsid w:val="001B73E8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5973"/>
    <w:rsid w:val="002659B4"/>
    <w:rsid w:val="0027061A"/>
    <w:rsid w:val="002729B7"/>
    <w:rsid w:val="0027680F"/>
    <w:rsid w:val="002775F9"/>
    <w:rsid w:val="00290FBD"/>
    <w:rsid w:val="00293518"/>
    <w:rsid w:val="002A4ED2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2E1F"/>
    <w:rsid w:val="003400C4"/>
    <w:rsid w:val="00345480"/>
    <w:rsid w:val="0034773B"/>
    <w:rsid w:val="00350F32"/>
    <w:rsid w:val="00352080"/>
    <w:rsid w:val="0035410E"/>
    <w:rsid w:val="00367AFC"/>
    <w:rsid w:val="003767A1"/>
    <w:rsid w:val="003817A4"/>
    <w:rsid w:val="003818F5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410674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3D26"/>
    <w:rsid w:val="00485373"/>
    <w:rsid w:val="0049112A"/>
    <w:rsid w:val="00491B4C"/>
    <w:rsid w:val="004B0D88"/>
    <w:rsid w:val="004B1F0D"/>
    <w:rsid w:val="004B623B"/>
    <w:rsid w:val="004C1960"/>
    <w:rsid w:val="004C78B4"/>
    <w:rsid w:val="004D130C"/>
    <w:rsid w:val="004D45D6"/>
    <w:rsid w:val="004D4AA9"/>
    <w:rsid w:val="004E23D0"/>
    <w:rsid w:val="004F049D"/>
    <w:rsid w:val="004F1C65"/>
    <w:rsid w:val="004F4AB5"/>
    <w:rsid w:val="004F5087"/>
    <w:rsid w:val="004F6527"/>
    <w:rsid w:val="00504398"/>
    <w:rsid w:val="0050675E"/>
    <w:rsid w:val="00510EF0"/>
    <w:rsid w:val="00514F06"/>
    <w:rsid w:val="00520410"/>
    <w:rsid w:val="005249B6"/>
    <w:rsid w:val="005334F4"/>
    <w:rsid w:val="00537CB4"/>
    <w:rsid w:val="00540756"/>
    <w:rsid w:val="005560A2"/>
    <w:rsid w:val="00572DCE"/>
    <w:rsid w:val="005742E9"/>
    <w:rsid w:val="00580188"/>
    <w:rsid w:val="00585EFC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F02EE"/>
    <w:rsid w:val="005F58DB"/>
    <w:rsid w:val="0060151C"/>
    <w:rsid w:val="0060399E"/>
    <w:rsid w:val="0061340C"/>
    <w:rsid w:val="006140D5"/>
    <w:rsid w:val="00626421"/>
    <w:rsid w:val="00633D0C"/>
    <w:rsid w:val="00635285"/>
    <w:rsid w:val="006414F5"/>
    <w:rsid w:val="00645B86"/>
    <w:rsid w:val="00652D27"/>
    <w:rsid w:val="006579D6"/>
    <w:rsid w:val="0067172A"/>
    <w:rsid w:val="00671DCC"/>
    <w:rsid w:val="00685AB3"/>
    <w:rsid w:val="0069294B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1FD2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EC"/>
    <w:rsid w:val="00864FD8"/>
    <w:rsid w:val="00872B53"/>
    <w:rsid w:val="008817CF"/>
    <w:rsid w:val="00883DA2"/>
    <w:rsid w:val="008935DF"/>
    <w:rsid w:val="00894B60"/>
    <w:rsid w:val="008A0E21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720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46D9"/>
    <w:rsid w:val="00A848CC"/>
    <w:rsid w:val="00A93594"/>
    <w:rsid w:val="00AA5BDC"/>
    <w:rsid w:val="00AB5A72"/>
    <w:rsid w:val="00AC20A7"/>
    <w:rsid w:val="00AC65A0"/>
    <w:rsid w:val="00AD1098"/>
    <w:rsid w:val="00AD2CE8"/>
    <w:rsid w:val="00AD42D8"/>
    <w:rsid w:val="00AE1F2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5EF"/>
    <w:rsid w:val="00B06265"/>
    <w:rsid w:val="00B117E4"/>
    <w:rsid w:val="00B133BA"/>
    <w:rsid w:val="00B13AA1"/>
    <w:rsid w:val="00B1540C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431D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329C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009A"/>
    <w:rsid w:val="00BF192E"/>
    <w:rsid w:val="00BF5175"/>
    <w:rsid w:val="00BF778F"/>
    <w:rsid w:val="00C010FC"/>
    <w:rsid w:val="00C02DAB"/>
    <w:rsid w:val="00C07145"/>
    <w:rsid w:val="00C1221B"/>
    <w:rsid w:val="00C15C18"/>
    <w:rsid w:val="00C170C5"/>
    <w:rsid w:val="00C176B9"/>
    <w:rsid w:val="00C22F16"/>
    <w:rsid w:val="00C260C8"/>
    <w:rsid w:val="00C27247"/>
    <w:rsid w:val="00C27877"/>
    <w:rsid w:val="00C2796C"/>
    <w:rsid w:val="00C35450"/>
    <w:rsid w:val="00C4182D"/>
    <w:rsid w:val="00C516D0"/>
    <w:rsid w:val="00C620DD"/>
    <w:rsid w:val="00C71851"/>
    <w:rsid w:val="00C807AE"/>
    <w:rsid w:val="00C82F53"/>
    <w:rsid w:val="00C8344D"/>
    <w:rsid w:val="00C86321"/>
    <w:rsid w:val="00C869F5"/>
    <w:rsid w:val="00C91EFA"/>
    <w:rsid w:val="00C97546"/>
    <w:rsid w:val="00CA7A7F"/>
    <w:rsid w:val="00CB3A2E"/>
    <w:rsid w:val="00CB7F03"/>
    <w:rsid w:val="00CC2DB1"/>
    <w:rsid w:val="00CC64E7"/>
    <w:rsid w:val="00CC7E66"/>
    <w:rsid w:val="00CE45D6"/>
    <w:rsid w:val="00CE763A"/>
    <w:rsid w:val="00CF1674"/>
    <w:rsid w:val="00CF2E1A"/>
    <w:rsid w:val="00CF325F"/>
    <w:rsid w:val="00CF4311"/>
    <w:rsid w:val="00D00283"/>
    <w:rsid w:val="00D0319B"/>
    <w:rsid w:val="00D065F2"/>
    <w:rsid w:val="00D1269E"/>
    <w:rsid w:val="00D147A3"/>
    <w:rsid w:val="00D15DA8"/>
    <w:rsid w:val="00D31DAF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2C71"/>
    <w:rsid w:val="00D85126"/>
    <w:rsid w:val="00D918CE"/>
    <w:rsid w:val="00D95BB2"/>
    <w:rsid w:val="00DA1766"/>
    <w:rsid w:val="00DA1805"/>
    <w:rsid w:val="00DA4938"/>
    <w:rsid w:val="00DB04C2"/>
    <w:rsid w:val="00DB05DA"/>
    <w:rsid w:val="00DB1438"/>
    <w:rsid w:val="00DB294C"/>
    <w:rsid w:val="00DC2B16"/>
    <w:rsid w:val="00DC716F"/>
    <w:rsid w:val="00DD3110"/>
    <w:rsid w:val="00DD61C4"/>
    <w:rsid w:val="00DD7890"/>
    <w:rsid w:val="00DF00C6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434D"/>
    <w:rsid w:val="00EB00D7"/>
    <w:rsid w:val="00EB154D"/>
    <w:rsid w:val="00EB4D23"/>
    <w:rsid w:val="00EB78AE"/>
    <w:rsid w:val="00EC1BF2"/>
    <w:rsid w:val="00EC3CC9"/>
    <w:rsid w:val="00ED0AB0"/>
    <w:rsid w:val="00ED0DF4"/>
    <w:rsid w:val="00ED1F00"/>
    <w:rsid w:val="00ED2A60"/>
    <w:rsid w:val="00EE102F"/>
    <w:rsid w:val="00EF1328"/>
    <w:rsid w:val="00F04AB9"/>
    <w:rsid w:val="00F05941"/>
    <w:rsid w:val="00F109F6"/>
    <w:rsid w:val="00F158DF"/>
    <w:rsid w:val="00F207E6"/>
    <w:rsid w:val="00F23256"/>
    <w:rsid w:val="00F308ED"/>
    <w:rsid w:val="00F36B30"/>
    <w:rsid w:val="00F36E8B"/>
    <w:rsid w:val="00F55587"/>
    <w:rsid w:val="00F563DB"/>
    <w:rsid w:val="00F7568E"/>
    <w:rsid w:val="00F94849"/>
    <w:rsid w:val="00FA0B15"/>
    <w:rsid w:val="00FA39FD"/>
    <w:rsid w:val="00FB2433"/>
    <w:rsid w:val="00FB2E50"/>
    <w:rsid w:val="00FB4A84"/>
    <w:rsid w:val="00FC1F79"/>
    <w:rsid w:val="00FC4956"/>
    <w:rsid w:val="00FC789D"/>
    <w:rsid w:val="00FD68A1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CUROLMOV07_AtenderMisClientes.docx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3C8F3-0BD5-46AC-B70F-6419E5C24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79</TotalTime>
  <Pages>7</Pages>
  <Words>1119</Words>
  <Characters>6159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7264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nvillalobos</cp:lastModifiedBy>
  <cp:revision>4</cp:revision>
  <cp:lastPrinted>2008-09-11T22:09:00Z</cp:lastPrinted>
  <dcterms:created xsi:type="dcterms:W3CDTF">2012-03-01T19:28:00Z</dcterms:created>
  <dcterms:modified xsi:type="dcterms:W3CDTF">2012-03-08T18:43:00Z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