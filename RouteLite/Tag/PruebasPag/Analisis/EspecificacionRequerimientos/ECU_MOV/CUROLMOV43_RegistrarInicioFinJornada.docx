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A42044">
        <w:t xml:space="preserve">Registrar </w:t>
      </w:r>
      <w:r w:rsidR="00950746">
        <w:t xml:space="preserve">Inicio y Fin de Jornada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5C735C">
        <w:rPr>
          <w:rFonts w:cs="Arial"/>
          <w:lang w:val="es-MX" w:eastAsia="en-US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5C735C">
      <w:pPr>
        <w:tabs>
          <w:tab w:val="center" w:pos="4987"/>
          <w:tab w:val="left" w:pos="8805"/>
        </w:tabs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5C735C">
        <w:rPr>
          <w:b/>
          <w:lang w:val="es-MX"/>
        </w:rPr>
        <w:lastRenderedPageBreak/>
        <w:tab/>
      </w:r>
      <w:r w:rsidR="001436DC" w:rsidRPr="00CA7A7F">
        <w:rPr>
          <w:b/>
          <w:lang w:val="es-MX"/>
        </w:rPr>
        <w:t>HISTÓ</w:t>
      </w:r>
      <w:r w:rsidR="009F63D6" w:rsidRPr="00CA7A7F">
        <w:rPr>
          <w:b/>
          <w:lang w:val="es-MX"/>
        </w:rPr>
        <w:t>RICO DE REVISIÓN</w:t>
      </w:r>
      <w:r w:rsidR="005C735C">
        <w:rPr>
          <w:b/>
          <w:lang w:val="es-MX"/>
        </w:rPr>
        <w:tab/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A42044" w:rsidP="008C7E3A">
            <w:pPr>
              <w:pStyle w:val="Tabletext"/>
              <w:jc w:val="center"/>
            </w:pPr>
            <w:r>
              <w:t>14/02/2014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A42044">
              <w:t xml:space="preserve">Registrar </w:t>
            </w:r>
            <w:r w:rsidR="00DC7A21">
              <w:t>Inicio y Fin de Jornada</w:t>
            </w:r>
            <w:r w:rsidR="008146AC">
              <w:t xml:space="preserve"> </w:t>
            </w:r>
            <w:r w:rsidR="00470BF4">
              <w:t>para el P</w:t>
            </w:r>
            <w:r>
              <w:t xml:space="preserve">royecto </w:t>
            </w:r>
            <w:r w:rsidR="00470BF4">
              <w:t>Route Lite</w:t>
            </w:r>
            <w:r>
              <w:t xml:space="preserve"> de acuerdo al Estándar de Casos de Uso 1.4</w:t>
            </w:r>
            <w:r w:rsidRPr="00AE2E70">
              <w:t>.</w:t>
            </w:r>
          </w:p>
          <w:p w:rsidR="00533FCB" w:rsidRPr="00820938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820938">
              <w:rPr>
                <w:sz w:val="20"/>
                <w:szCs w:val="20"/>
              </w:rPr>
              <w:t>Folio CAI 000</w:t>
            </w:r>
            <w:r w:rsidR="00A42044">
              <w:rPr>
                <w:sz w:val="20"/>
                <w:szCs w:val="20"/>
              </w:rPr>
              <w:t>29</w:t>
            </w:r>
            <w:r w:rsidR="00DC7A21">
              <w:rPr>
                <w:sz w:val="20"/>
                <w:szCs w:val="20"/>
              </w:rPr>
              <w:t>68</w:t>
            </w:r>
          </w:p>
          <w:p w:rsidR="00820938" w:rsidRDefault="00820938" w:rsidP="00820938">
            <w:pPr>
              <w:pStyle w:val="Sinespaciado"/>
            </w:pPr>
            <w:r w:rsidRPr="00820938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533FCB" w:rsidRDefault="00A42044" w:rsidP="00A42044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0471E0" w:rsidRDefault="000471E0" w:rsidP="000471E0">
            <w:pPr>
              <w:pStyle w:val="Tabletext"/>
              <w:jc w:val="center"/>
              <w:rPr>
                <w:highlight w:val="yellow"/>
              </w:rPr>
            </w:pPr>
            <w:r w:rsidRPr="000471E0">
              <w:rPr>
                <w:highlight w:val="yellow"/>
              </w:rPr>
              <w:t>26/05/2014</w:t>
            </w:r>
          </w:p>
        </w:tc>
        <w:tc>
          <w:tcPr>
            <w:tcW w:w="1152" w:type="dxa"/>
          </w:tcPr>
          <w:p w:rsidR="007948BC" w:rsidRPr="000471E0" w:rsidRDefault="000471E0" w:rsidP="000471E0">
            <w:pPr>
              <w:pStyle w:val="Tabletext"/>
              <w:jc w:val="center"/>
              <w:rPr>
                <w:highlight w:val="yellow"/>
              </w:rPr>
            </w:pPr>
            <w:r w:rsidRPr="000471E0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0471E0" w:rsidRDefault="000471E0" w:rsidP="00DF3C27">
            <w:pPr>
              <w:pStyle w:val="Tabletext"/>
              <w:rPr>
                <w:highlight w:val="yellow"/>
                <w:lang w:val="es-ES"/>
              </w:rPr>
            </w:pPr>
            <w:r w:rsidRPr="000471E0">
              <w:rPr>
                <w:highlight w:val="yellow"/>
                <w:lang w:val="es-ES"/>
              </w:rPr>
              <w:t xml:space="preserve">Se necesita </w:t>
            </w:r>
            <w:r>
              <w:rPr>
                <w:highlight w:val="yellow"/>
                <w:lang w:val="es-ES"/>
              </w:rPr>
              <w:t>un</w:t>
            </w:r>
            <w:r w:rsidRPr="000471E0">
              <w:rPr>
                <w:highlight w:val="yellow"/>
                <w:lang w:val="es-ES"/>
              </w:rPr>
              <w:t xml:space="preserve"> mensaje de que ya se leyó el código</w:t>
            </w:r>
            <w:r>
              <w:rPr>
                <w:highlight w:val="yellow"/>
                <w:lang w:val="es-ES"/>
              </w:rPr>
              <w:t xml:space="preserve"> de barras de inicio de jornada. Esto resulta por</w:t>
            </w:r>
            <w:r w:rsidRPr="000471E0">
              <w:rPr>
                <w:highlight w:val="yellow"/>
                <w:lang w:val="es-ES"/>
              </w:rPr>
              <w:t>que sin querer se volvía a capturar la clave pensando que era el inicio pero me cerro la jornada. En Windows Mobile si manda una advertencia de que si se desea cerrar jornada.</w:t>
            </w:r>
          </w:p>
          <w:p w:rsidR="000471E0" w:rsidRPr="000471E0" w:rsidRDefault="000471E0" w:rsidP="000471E0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0471E0">
              <w:rPr>
                <w:sz w:val="20"/>
                <w:szCs w:val="20"/>
                <w:highlight w:val="yellow"/>
              </w:rPr>
              <w:t>Folio CAI 0003076</w:t>
            </w:r>
          </w:p>
          <w:p w:rsidR="000471E0" w:rsidRPr="000471E0" w:rsidRDefault="000471E0" w:rsidP="000471E0">
            <w:pPr>
              <w:pStyle w:val="Sinespaciado"/>
              <w:rPr>
                <w:highlight w:val="yellow"/>
              </w:rPr>
            </w:pPr>
            <w:r w:rsidRPr="000471E0">
              <w:rPr>
                <w:sz w:val="20"/>
                <w:szCs w:val="20"/>
                <w:highlight w:val="yellow"/>
              </w:rPr>
              <w:t>(Route Lite, 1.0.0.0</w:t>
            </w:r>
            <w:r w:rsidR="001B5F54">
              <w:rPr>
                <w:sz w:val="20"/>
                <w:szCs w:val="20"/>
                <w:highlight w:val="yellow"/>
              </w:rPr>
              <w:t xml:space="preserve"> y 1.1.0.0</w:t>
            </w:r>
            <w:r w:rsidRPr="000471E0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304" w:type="dxa"/>
          </w:tcPr>
          <w:p w:rsidR="007948BC" w:rsidRPr="000471E0" w:rsidRDefault="000471E0" w:rsidP="00DF3C27">
            <w:pPr>
              <w:pStyle w:val="Tabletext"/>
              <w:rPr>
                <w:highlight w:val="yellow"/>
              </w:rPr>
            </w:pPr>
            <w:r w:rsidRPr="000471E0">
              <w:rPr>
                <w:highlight w:val="yellow"/>
              </w:rPr>
              <w:t>Belem Lizeth Jiménez Arévalo</w:t>
            </w:r>
          </w:p>
        </w:tc>
      </w:tr>
      <w:tr w:rsidR="00202360" w:rsidRPr="00CA7A7F" w:rsidTr="00DF3C27">
        <w:trPr>
          <w:jc w:val="center"/>
        </w:trPr>
        <w:tc>
          <w:tcPr>
            <w:tcW w:w="2304" w:type="dxa"/>
          </w:tcPr>
          <w:p w:rsidR="00202360" w:rsidRPr="00202360" w:rsidRDefault="00202360" w:rsidP="00202360">
            <w:pPr>
              <w:jc w:val="center"/>
              <w:rPr>
                <w:rStyle w:val="Nmerodepgina"/>
                <w:rFonts w:cs="Arial"/>
                <w:sz w:val="20"/>
                <w:szCs w:val="20"/>
                <w:highlight w:val="green"/>
              </w:rPr>
            </w:pPr>
            <w:r w:rsidRPr="00202360">
              <w:rPr>
                <w:rStyle w:val="Nmerodepgina"/>
                <w:rFonts w:cs="Arial"/>
                <w:sz w:val="20"/>
                <w:szCs w:val="20"/>
                <w:highlight w:val="green"/>
              </w:rPr>
              <w:t>23/06/2014</w:t>
            </w:r>
          </w:p>
        </w:tc>
        <w:tc>
          <w:tcPr>
            <w:tcW w:w="1152" w:type="dxa"/>
          </w:tcPr>
          <w:p w:rsidR="00202360" w:rsidRPr="00202360" w:rsidRDefault="00202360" w:rsidP="00202360">
            <w:pPr>
              <w:jc w:val="center"/>
              <w:rPr>
                <w:rStyle w:val="Nmerodepgina"/>
                <w:rFonts w:cs="Arial"/>
                <w:sz w:val="20"/>
                <w:szCs w:val="20"/>
                <w:highlight w:val="green"/>
              </w:rPr>
            </w:pPr>
            <w:r w:rsidRPr="00202360">
              <w:rPr>
                <w:rStyle w:val="Nmerodepgina"/>
                <w:rFonts w:cs="Arial"/>
                <w:sz w:val="20"/>
                <w:szCs w:val="20"/>
                <w:highlight w:val="green"/>
              </w:rPr>
              <w:t>1.2</w:t>
            </w:r>
          </w:p>
        </w:tc>
        <w:tc>
          <w:tcPr>
            <w:tcW w:w="3744" w:type="dxa"/>
          </w:tcPr>
          <w:p w:rsidR="00202360" w:rsidRPr="00202360" w:rsidRDefault="00D43A13" w:rsidP="00202360">
            <w:pPr>
              <w:rPr>
                <w:rFonts w:cs="Arial"/>
                <w:sz w:val="20"/>
                <w:szCs w:val="20"/>
                <w:highlight w:val="green"/>
              </w:rPr>
            </w:pPr>
            <w:r>
              <w:rPr>
                <w:rStyle w:val="Nmerodepgina"/>
                <w:rFonts w:cs="Arial"/>
                <w:sz w:val="20"/>
                <w:szCs w:val="20"/>
                <w:highlight w:val="green"/>
              </w:rPr>
              <w:t xml:space="preserve">Se modificó la descripción </w:t>
            </w:r>
            <w:r w:rsidR="00202360" w:rsidRPr="00202360">
              <w:rPr>
                <w:rStyle w:val="Nmerodepgina"/>
                <w:rFonts w:cs="Arial"/>
                <w:sz w:val="20"/>
                <w:szCs w:val="20"/>
                <w:highlight w:val="green"/>
              </w:rPr>
              <w:t>del mensaje [E0489] para que en lugar de decir “</w:t>
            </w:r>
            <w:r w:rsidR="00202360" w:rsidRPr="00202360">
              <w:rPr>
                <w:rFonts w:cs="Arial"/>
                <w:sz w:val="20"/>
                <w:szCs w:val="20"/>
                <w:highlight w:val="green"/>
              </w:rPr>
              <w:t>El Código de Barras introducido no corresponde al Centro de Distribución” diga “El Código de Barras introducido no corresponde al $0$” de manera que sea genérico y pueda ser utilizado para otras validaciones.</w:t>
            </w:r>
          </w:p>
          <w:p w:rsidR="00202360" w:rsidRPr="00202360" w:rsidRDefault="00202360" w:rsidP="00202360">
            <w:pPr>
              <w:rPr>
                <w:rFonts w:cs="Arial"/>
                <w:sz w:val="20"/>
                <w:szCs w:val="20"/>
                <w:highlight w:val="green"/>
              </w:rPr>
            </w:pPr>
            <w:r w:rsidRPr="00202360">
              <w:rPr>
                <w:rFonts w:cs="Arial"/>
                <w:sz w:val="20"/>
                <w:szCs w:val="20"/>
                <w:highlight w:val="green"/>
              </w:rPr>
              <w:t>Realizar los ajustes necesarios en los lugares donde es utilizado el mensaje de acuerdo a su nueva descripción.</w:t>
            </w:r>
          </w:p>
          <w:p w:rsidR="00202360" w:rsidRPr="00202360" w:rsidRDefault="00202360" w:rsidP="00202360">
            <w:pPr>
              <w:rPr>
                <w:rFonts w:cs="Arial"/>
                <w:sz w:val="20"/>
                <w:szCs w:val="20"/>
                <w:highlight w:val="green"/>
              </w:rPr>
            </w:pPr>
          </w:p>
          <w:p w:rsidR="00202360" w:rsidRPr="00202360" w:rsidRDefault="00202360" w:rsidP="00202360">
            <w:pPr>
              <w:rPr>
                <w:rFonts w:cs="Arial"/>
                <w:sz w:val="20"/>
                <w:szCs w:val="20"/>
                <w:highlight w:val="green"/>
                <w:lang w:val="en-US"/>
              </w:rPr>
            </w:pPr>
            <w:r w:rsidRPr="00202360">
              <w:rPr>
                <w:rStyle w:val="Nmerodepgina"/>
                <w:rFonts w:cs="Arial"/>
                <w:sz w:val="20"/>
                <w:szCs w:val="20"/>
                <w:highlight w:val="green"/>
                <w:lang w:val="en-US"/>
              </w:rPr>
              <w:t>Folio CAI 000</w:t>
            </w:r>
            <w:r w:rsidR="000E255D">
              <w:rPr>
                <w:rStyle w:val="Nmerodepgina"/>
                <w:rFonts w:cs="Arial"/>
                <w:sz w:val="20"/>
                <w:szCs w:val="20"/>
                <w:highlight w:val="green"/>
                <w:lang w:val="en-US"/>
              </w:rPr>
              <w:t>3117</w:t>
            </w:r>
          </w:p>
          <w:p w:rsidR="00202360" w:rsidRPr="00202360" w:rsidRDefault="00202360" w:rsidP="00202360">
            <w:pPr>
              <w:rPr>
                <w:rStyle w:val="Nmerodepgina"/>
                <w:rFonts w:cs="Arial"/>
                <w:sz w:val="20"/>
                <w:szCs w:val="20"/>
                <w:highlight w:val="green"/>
                <w:lang w:val="en-US"/>
              </w:rPr>
            </w:pPr>
            <w:r w:rsidRPr="00202360">
              <w:rPr>
                <w:rFonts w:cs="Arial"/>
                <w:sz w:val="20"/>
                <w:szCs w:val="20"/>
                <w:highlight w:val="green"/>
                <w:lang w:val="en-US"/>
              </w:rPr>
              <w:t>(eRoute 4.6.0.0, Route Lite 1.1.0.0)</w:t>
            </w:r>
          </w:p>
        </w:tc>
        <w:tc>
          <w:tcPr>
            <w:tcW w:w="2304" w:type="dxa"/>
          </w:tcPr>
          <w:p w:rsidR="00202360" w:rsidRPr="00202360" w:rsidRDefault="00202360" w:rsidP="00202360">
            <w:pPr>
              <w:rPr>
                <w:rStyle w:val="Nmerodepgina"/>
                <w:rFonts w:cs="Arial"/>
                <w:sz w:val="20"/>
                <w:szCs w:val="20"/>
                <w:highlight w:val="green"/>
              </w:rPr>
            </w:pPr>
            <w:r w:rsidRPr="00202360">
              <w:rPr>
                <w:rStyle w:val="Nmerodepgina"/>
                <w:rFonts w:cs="Arial"/>
                <w:sz w:val="20"/>
                <w:szCs w:val="20"/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F72CAB" w:rsidRDefault="00F63B70" w:rsidP="005F7868">
            <w:pPr>
              <w:pStyle w:val="Tabletext"/>
              <w:jc w:val="center"/>
              <w:rPr>
                <w:highlight w:val="cyan"/>
              </w:rPr>
            </w:pPr>
            <w:r w:rsidRPr="00F72CAB">
              <w:rPr>
                <w:highlight w:val="cyan"/>
              </w:rPr>
              <w:t>18/09/2014</w:t>
            </w:r>
          </w:p>
        </w:tc>
        <w:tc>
          <w:tcPr>
            <w:tcW w:w="1152" w:type="dxa"/>
          </w:tcPr>
          <w:p w:rsidR="007948BC" w:rsidRPr="00F72CAB" w:rsidRDefault="00F63B70" w:rsidP="005F7868">
            <w:pPr>
              <w:pStyle w:val="Tabletext"/>
              <w:jc w:val="center"/>
              <w:rPr>
                <w:highlight w:val="cyan"/>
              </w:rPr>
            </w:pPr>
            <w:r w:rsidRPr="00F72CAB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948BC" w:rsidRPr="00F72CAB" w:rsidRDefault="00000893" w:rsidP="005F7868">
            <w:pPr>
              <w:pStyle w:val="Tabletext"/>
              <w:rPr>
                <w:highlight w:val="cyan"/>
              </w:rPr>
            </w:pPr>
            <w:r w:rsidRPr="00F72CAB">
              <w:rPr>
                <w:highlight w:val="cyan"/>
              </w:rPr>
              <w:t>- Ajustar el Inicio de Jornada para que recupere el Vendedor a partir del Usuario principal registrado en el archivo de configuración, y no a partir del usuario registrado en sesión.</w:t>
            </w:r>
          </w:p>
          <w:p w:rsidR="00000893" w:rsidRPr="00F72CAB" w:rsidRDefault="00000893" w:rsidP="00CB66B8">
            <w:pPr>
              <w:pStyle w:val="Tabletext"/>
              <w:rPr>
                <w:highlight w:val="cyan"/>
              </w:rPr>
            </w:pPr>
            <w:r w:rsidRPr="00F72CAB">
              <w:rPr>
                <w:highlight w:val="cyan"/>
              </w:rPr>
              <w:t xml:space="preserve">- Agregar validación para que al momento de iniciar la jornada, se valide si existe un usuario sustituto logueado en el sistema, </w:t>
            </w:r>
            <w:r w:rsidR="00F72CAB">
              <w:rPr>
                <w:highlight w:val="cyan"/>
              </w:rPr>
              <w:t xml:space="preserve">de ser así y </w:t>
            </w:r>
            <w:r w:rsidR="00CB66B8" w:rsidRPr="00F72CAB">
              <w:rPr>
                <w:highlight w:val="cyan"/>
              </w:rPr>
              <w:t xml:space="preserve">si el sustituto registrado en sesión cuenta con un registro de sustitución vigente donde Enviado = 1, actualizar el </w:t>
            </w:r>
            <w:r w:rsidR="00F72CAB">
              <w:rPr>
                <w:highlight w:val="cyan"/>
              </w:rPr>
              <w:t xml:space="preserve">campo </w:t>
            </w:r>
            <w:r w:rsidR="00CB66B8" w:rsidRPr="00F72CAB">
              <w:rPr>
                <w:highlight w:val="cyan"/>
              </w:rPr>
              <w:t>Enviado = 0</w:t>
            </w:r>
            <w:r w:rsidR="00F72CAB">
              <w:rPr>
                <w:highlight w:val="cyan"/>
              </w:rPr>
              <w:t xml:space="preserve"> para dicho registro</w:t>
            </w:r>
            <w:r w:rsidR="00CB66B8" w:rsidRPr="00F72CAB">
              <w:rPr>
                <w:highlight w:val="cyan"/>
              </w:rPr>
              <w:t>.</w:t>
            </w:r>
          </w:p>
          <w:p w:rsidR="00CB66B8" w:rsidRPr="00F72CAB" w:rsidRDefault="00CB66B8" w:rsidP="00CB66B8">
            <w:pPr>
              <w:rPr>
                <w:rFonts w:cs="Arial"/>
                <w:sz w:val="20"/>
                <w:szCs w:val="20"/>
                <w:highlight w:val="cyan"/>
                <w:lang w:val="en-US"/>
              </w:rPr>
            </w:pPr>
            <w:r w:rsidRPr="00F72CAB">
              <w:rPr>
                <w:rStyle w:val="Nmerodepgina"/>
                <w:rFonts w:cs="Arial"/>
                <w:sz w:val="20"/>
                <w:szCs w:val="20"/>
                <w:highlight w:val="cyan"/>
                <w:lang w:val="en-US"/>
              </w:rPr>
              <w:t>Folio CAI 0003172</w:t>
            </w:r>
          </w:p>
          <w:p w:rsidR="00CB66B8" w:rsidRPr="00F72CAB" w:rsidRDefault="00CB66B8" w:rsidP="00F72CAB">
            <w:pPr>
              <w:pStyle w:val="Tabletext"/>
              <w:rPr>
                <w:highlight w:val="cyan"/>
              </w:rPr>
            </w:pPr>
            <w:r w:rsidRPr="00F72CAB">
              <w:rPr>
                <w:highlight w:val="cyan"/>
                <w:lang w:val="en-US"/>
              </w:rPr>
              <w:t>(</w:t>
            </w:r>
            <w:r w:rsidR="00F72CAB" w:rsidRPr="00F72CAB">
              <w:rPr>
                <w:highlight w:val="cyan"/>
                <w:lang w:val="en-US"/>
              </w:rPr>
              <w:t>La Costeña,</w:t>
            </w:r>
            <w:r w:rsidRPr="00F72CAB">
              <w:rPr>
                <w:highlight w:val="cyan"/>
                <w:lang w:val="en-US"/>
              </w:rPr>
              <w:t xml:space="preserve"> 1.1.0.0)</w:t>
            </w:r>
          </w:p>
        </w:tc>
        <w:tc>
          <w:tcPr>
            <w:tcW w:w="2304" w:type="dxa"/>
          </w:tcPr>
          <w:p w:rsidR="007948BC" w:rsidRPr="00F72CAB" w:rsidRDefault="005F7868" w:rsidP="005F7868">
            <w:pPr>
              <w:pStyle w:val="Tabletext"/>
              <w:jc w:val="center"/>
              <w:rPr>
                <w:highlight w:val="cyan"/>
              </w:rPr>
            </w:pPr>
            <w:r w:rsidRPr="00F72CAB">
              <w:rPr>
                <w:rStyle w:val="Nmerodepgina"/>
                <w:highlight w:val="cyan"/>
              </w:rPr>
              <w:t>Belem Lizeth Jiménez Arévalo</w:t>
            </w:r>
          </w:p>
        </w:tc>
      </w:tr>
      <w:tr w:rsidR="005C735C" w:rsidRPr="00CA7A7F" w:rsidTr="00DF3C27">
        <w:trPr>
          <w:jc w:val="center"/>
        </w:trPr>
        <w:tc>
          <w:tcPr>
            <w:tcW w:w="2304" w:type="dxa"/>
          </w:tcPr>
          <w:p w:rsidR="005C735C" w:rsidRPr="007A2A80" w:rsidRDefault="005C735C" w:rsidP="005F7868">
            <w:pPr>
              <w:pStyle w:val="Tabletext"/>
              <w:jc w:val="center"/>
              <w:rPr>
                <w:highlight w:val="darkCyan"/>
              </w:rPr>
            </w:pPr>
            <w:r w:rsidRPr="007A2A80">
              <w:rPr>
                <w:highlight w:val="darkCyan"/>
              </w:rPr>
              <w:t>24/04/2015</w:t>
            </w:r>
          </w:p>
        </w:tc>
        <w:tc>
          <w:tcPr>
            <w:tcW w:w="1152" w:type="dxa"/>
          </w:tcPr>
          <w:p w:rsidR="005C735C" w:rsidRPr="007A2A80" w:rsidRDefault="005C735C" w:rsidP="005F7868">
            <w:pPr>
              <w:pStyle w:val="Tabletext"/>
              <w:jc w:val="center"/>
              <w:rPr>
                <w:highlight w:val="darkCyan"/>
              </w:rPr>
            </w:pPr>
            <w:r w:rsidRPr="007A2A80">
              <w:rPr>
                <w:highlight w:val="darkCyan"/>
              </w:rPr>
              <w:t>1.4</w:t>
            </w:r>
          </w:p>
        </w:tc>
        <w:tc>
          <w:tcPr>
            <w:tcW w:w="3744" w:type="dxa"/>
          </w:tcPr>
          <w:p w:rsidR="005E357A" w:rsidRPr="007A2A80" w:rsidRDefault="005E357A" w:rsidP="005E357A">
            <w:pPr>
              <w:pStyle w:val="Tabletext"/>
              <w:rPr>
                <w:color w:val="000000"/>
                <w:highlight w:val="darkCyan"/>
              </w:rPr>
            </w:pPr>
            <w:r w:rsidRPr="007A2A80">
              <w:rPr>
                <w:color w:val="000000"/>
                <w:highlight w:val="darkCyan"/>
              </w:rPr>
              <w:t xml:space="preserve">Se deberá validar el parámetro 'Forzar Captura Improductividad' de </w:t>
            </w:r>
            <w:proofErr w:type="spellStart"/>
            <w:r w:rsidRPr="007A2A80">
              <w:rPr>
                <w:color w:val="000000"/>
                <w:highlight w:val="darkCyan"/>
              </w:rPr>
              <w:t>MOTConfiguracion</w:t>
            </w:r>
            <w:proofErr w:type="spellEnd"/>
            <w:r w:rsidRPr="007A2A80">
              <w:rPr>
                <w:color w:val="000000"/>
                <w:highlight w:val="darkCyan"/>
              </w:rPr>
              <w:t xml:space="preserve"> para forzar la </w:t>
            </w:r>
            <w:r w:rsidRPr="007A2A80">
              <w:rPr>
                <w:color w:val="000000"/>
                <w:highlight w:val="darkCyan"/>
              </w:rPr>
              <w:lastRenderedPageBreak/>
              <w:t>captura de Improductividad de venta o Visita tanto al terminar la visita para los clientes a los que no se les haya realizad ningún movimiento durante ésta, como al cerrar la jornada para los clientes no visitados que se encuentran en agenda.</w:t>
            </w:r>
          </w:p>
          <w:p w:rsidR="005E357A" w:rsidRPr="007A2A80" w:rsidRDefault="005E357A" w:rsidP="005E357A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7A2A80">
              <w:rPr>
                <w:sz w:val="20"/>
                <w:szCs w:val="20"/>
                <w:highlight w:val="darkCyan"/>
              </w:rPr>
              <w:t>Folio CAI 0003513</w:t>
            </w:r>
          </w:p>
          <w:p w:rsidR="005C735C" w:rsidRPr="007A2A80" w:rsidRDefault="005E357A" w:rsidP="005E357A">
            <w:pPr>
              <w:pStyle w:val="Tabletext"/>
              <w:rPr>
                <w:highlight w:val="darkCyan"/>
              </w:rPr>
            </w:pPr>
            <w:r w:rsidRPr="007A2A80">
              <w:rPr>
                <w:highlight w:val="darkCyan"/>
              </w:rPr>
              <w:t>(</w:t>
            </w:r>
            <w:proofErr w:type="spellStart"/>
            <w:r w:rsidRPr="007A2A80">
              <w:rPr>
                <w:highlight w:val="darkCyan"/>
              </w:rPr>
              <w:t>Disposur</w:t>
            </w:r>
            <w:proofErr w:type="spellEnd"/>
            <w:r w:rsidRPr="007A2A80">
              <w:rPr>
                <w:highlight w:val="darkCyan"/>
              </w:rPr>
              <w:t>, 1.3.0.0)</w:t>
            </w:r>
          </w:p>
        </w:tc>
        <w:tc>
          <w:tcPr>
            <w:tcW w:w="2304" w:type="dxa"/>
          </w:tcPr>
          <w:p w:rsidR="005C735C" w:rsidRPr="007A2A80" w:rsidRDefault="005C735C" w:rsidP="005F7868">
            <w:pPr>
              <w:pStyle w:val="Tabletext"/>
              <w:jc w:val="center"/>
              <w:rPr>
                <w:rStyle w:val="Nmerodepgina"/>
                <w:highlight w:val="darkCyan"/>
              </w:rPr>
            </w:pPr>
            <w:r w:rsidRPr="007A2A80">
              <w:rPr>
                <w:rStyle w:val="Nmerodepgina"/>
                <w:highlight w:val="darkCyan"/>
              </w:rPr>
              <w:lastRenderedPageBreak/>
              <w:t>Belem Lizeth Jiménez Arévalo</w:t>
            </w: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5E357A" w:rsidRDefault="005E357A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2C56D7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7922581" w:history="1">
        <w:r w:rsidR="002C56D7" w:rsidRPr="007B04A9">
          <w:rPr>
            <w:rStyle w:val="Hipervnculo"/>
            <w:lang w:val="es-GT"/>
          </w:rPr>
          <w:t xml:space="preserve">Especificación de Casos de Uso: </w:t>
        </w:r>
        <w:r w:rsidR="002C56D7" w:rsidRPr="007B04A9">
          <w:rPr>
            <w:rStyle w:val="Hipervnculo"/>
          </w:rPr>
          <w:t xml:space="preserve"> Registrar Inicio y Fin de Jornada – CUROLMOV43</w:t>
        </w:r>
        <w:r w:rsidR="002C56D7">
          <w:rPr>
            <w:webHidden/>
          </w:rPr>
          <w:tab/>
        </w:r>
        <w:r w:rsidR="002C56D7">
          <w:rPr>
            <w:webHidden/>
          </w:rPr>
          <w:fldChar w:fldCharType="begin"/>
        </w:r>
        <w:r w:rsidR="002C56D7">
          <w:rPr>
            <w:webHidden/>
          </w:rPr>
          <w:instrText xml:space="preserve"> PAGEREF _Toc417922581 \h </w:instrText>
        </w:r>
        <w:r w:rsidR="002C56D7">
          <w:rPr>
            <w:webHidden/>
          </w:rPr>
        </w:r>
        <w:r w:rsidR="002C56D7">
          <w:rPr>
            <w:webHidden/>
          </w:rPr>
          <w:fldChar w:fldCharType="separate"/>
        </w:r>
        <w:r w:rsidR="002C56D7">
          <w:rPr>
            <w:webHidden/>
          </w:rPr>
          <w:t>5</w:t>
        </w:r>
        <w:r w:rsidR="002C56D7">
          <w:rPr>
            <w:webHidden/>
          </w:rPr>
          <w:fldChar w:fldCharType="end"/>
        </w:r>
      </w:hyperlink>
    </w:p>
    <w:p w:rsidR="002C56D7" w:rsidRDefault="002C56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22582" w:history="1">
        <w:r w:rsidRPr="007B04A9">
          <w:rPr>
            <w:rStyle w:val="Hipervnculo"/>
          </w:rPr>
          <w:t>1 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_Toc417922582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C56D7" w:rsidRDefault="002C56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22583" w:history="1">
        <w:r w:rsidRPr="007B04A9">
          <w:rPr>
            <w:rStyle w:val="Hipervnculo"/>
          </w:rPr>
          <w:t>2 Caso de uso: Registrar Inicio y Fin de Jornada – CUROLMOV43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_Toc417922583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C56D7" w:rsidRDefault="002C56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22586" w:history="1">
        <w:r w:rsidRPr="007B04A9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B04A9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6D7" w:rsidRDefault="002C56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22587" w:history="1">
        <w:r w:rsidRPr="007B04A9">
          <w:rPr>
            <w:rStyle w:val="Hipervnculo"/>
          </w:rPr>
          <w:t>3  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_Toc417922587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C56D7" w:rsidRDefault="002C56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22588" w:history="1">
        <w:r w:rsidRPr="007B04A9">
          <w:rPr>
            <w:rStyle w:val="Hipervnculo"/>
          </w:rPr>
          <w:t>4  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_Toc417922588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C56D7" w:rsidRDefault="002C56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22591" w:history="1">
        <w:r w:rsidRPr="007B04A9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B04A9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6D7" w:rsidRDefault="002C56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22592" w:history="1">
        <w:r w:rsidRPr="007B04A9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B04A9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C56D7" w:rsidRDefault="002C56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22593" w:history="1">
        <w:r w:rsidRPr="007B04A9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B04A9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56D7" w:rsidRDefault="002C56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22594" w:history="1">
        <w:r w:rsidRPr="007B04A9">
          <w:rPr>
            <w:rStyle w:val="Hipervnculo"/>
          </w:rPr>
          <w:t>5  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_Toc417922594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C56D7" w:rsidRDefault="002C56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22596" w:history="1">
        <w:r w:rsidRPr="007B04A9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B04A9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C56D7" w:rsidRDefault="002C56D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7922597" w:history="1">
        <w:r w:rsidRPr="007B04A9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B04A9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6D7" w:rsidRDefault="002C56D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7922598" w:history="1">
        <w:r w:rsidRPr="007B04A9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B04A9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6D7" w:rsidRDefault="002C56D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7922599" w:history="1">
        <w:r w:rsidRPr="007B04A9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B04A9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6D7" w:rsidRDefault="002C56D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7922600" w:history="1">
        <w:r w:rsidRPr="007B04A9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B04A9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_Toc417922600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C56D7" w:rsidRDefault="002C56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22601" w:history="1">
        <w:r w:rsidRPr="007B04A9">
          <w:rPr>
            <w:rStyle w:val="Hipervnculo"/>
          </w:rPr>
          <w:t>6  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_Toc417922601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C56D7" w:rsidRDefault="002C56D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7922602" w:history="1">
        <w:r w:rsidRPr="007B04A9">
          <w:rPr>
            <w:rStyle w:val="Hipervnculo"/>
          </w:rPr>
          <w:t>7  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_Toc417922602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A460B6" w:rsidRPr="00CA7A7F" w:rsidRDefault="00A460B6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4E73F5">
        <w:lastRenderedPageBreak/>
        <w:fldChar w:fldCharType="begin"/>
      </w:r>
      <w:r w:rsidR="004E73F5">
        <w:instrText xml:space="preserve">title  \* Mergeformat </w:instrText>
      </w:r>
      <w:r w:rsidR="004E73F5">
        <w:fldChar w:fldCharType="separate"/>
      </w:r>
      <w:bookmarkStart w:id="3" w:name="_Toc365897738"/>
      <w:bookmarkStart w:id="4" w:name="_Toc417922581"/>
      <w:r w:rsidR="00533FCB">
        <w:rPr>
          <w:lang w:val="es-GT"/>
        </w:rPr>
        <w:t xml:space="preserve">Especificación de Casos de Uso: </w:t>
      </w:r>
      <w:r w:rsidR="004E73F5"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A42044">
        <w:t xml:space="preserve">Registrar </w:t>
      </w:r>
      <w:r w:rsidR="00DC7A21">
        <w:t>Inicio y Fin de Jornada</w:t>
      </w:r>
      <w:r w:rsidR="008146AC">
        <w:t xml:space="preserve"> – CU</w:t>
      </w:r>
      <w:r w:rsidR="00470BF4">
        <w:t>ROL</w:t>
      </w:r>
      <w:r w:rsidR="008146AC">
        <w:t>MOV</w:t>
      </w:r>
      <w:r w:rsidR="00A42044">
        <w:t>4</w:t>
      </w:r>
      <w:r w:rsidR="00DC7A21">
        <w:t>3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17922582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17922583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AE0015">
        <w:t xml:space="preserve">Registrar </w:t>
      </w:r>
      <w:r w:rsidR="00DC7A21">
        <w:t>Inicio y Fin de Jornada</w:t>
      </w:r>
      <w:r w:rsidR="00CA4046">
        <w:t xml:space="preserve"> – CU</w:t>
      </w:r>
      <w:r w:rsidR="00470BF4">
        <w:t>ROL</w:t>
      </w:r>
      <w:r w:rsidR="00CA4046">
        <w:t>MOV</w:t>
      </w:r>
      <w:r w:rsidR="00AE0015">
        <w:t>4</w:t>
      </w:r>
      <w:r w:rsidR="00DC7A21">
        <w:t>3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389729880"/>
      <w:bookmarkStart w:id="18" w:name="_Toc391302552"/>
      <w:bookmarkStart w:id="19" w:name="_Toc391309729"/>
      <w:bookmarkStart w:id="20" w:name="_Toc398814300"/>
      <w:bookmarkStart w:id="21" w:name="_Toc182735725"/>
      <w:bookmarkStart w:id="22" w:name="_Toc417922584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2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3" w:name="_Toc371876255"/>
      <w:bookmarkStart w:id="24" w:name="_Toc371876856"/>
      <w:bookmarkStart w:id="25" w:name="_Toc375058653"/>
      <w:bookmarkStart w:id="26" w:name="_Toc375058759"/>
      <w:bookmarkStart w:id="27" w:name="_Toc375068675"/>
      <w:bookmarkStart w:id="28" w:name="_Toc380408754"/>
      <w:bookmarkStart w:id="29" w:name="_Toc381877158"/>
      <w:bookmarkStart w:id="30" w:name="_Toc388891327"/>
      <w:bookmarkStart w:id="31" w:name="_Toc388948275"/>
      <w:bookmarkStart w:id="32" w:name="_Toc389729881"/>
      <w:bookmarkStart w:id="33" w:name="_Toc391302553"/>
      <w:bookmarkStart w:id="34" w:name="_Toc391309730"/>
      <w:bookmarkStart w:id="35" w:name="_Toc398814301"/>
      <w:bookmarkStart w:id="36" w:name="_Toc417922585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7" w:name="_Toc417922586"/>
      <w:r w:rsidRPr="00CA7A7F">
        <w:t>Descripción</w:t>
      </w:r>
      <w:bookmarkEnd w:id="21"/>
      <w:bookmarkEnd w:id="37"/>
    </w:p>
    <w:p w:rsidR="00351247" w:rsidRPr="00351247" w:rsidRDefault="00351247" w:rsidP="00351247"/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A42044">
        <w:rPr>
          <w:rFonts w:cs="Arial"/>
          <w:sz w:val="20"/>
          <w:szCs w:val="20"/>
        </w:rPr>
        <w:t xml:space="preserve">al usuario capturar el registro </w:t>
      </w:r>
      <w:r w:rsidR="00DC7A21">
        <w:rPr>
          <w:rFonts w:cs="Arial"/>
          <w:sz w:val="20"/>
          <w:szCs w:val="20"/>
        </w:rPr>
        <w:t>de Inicio y Fin de Jornada de Trabajo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182735724"/>
      <w:bookmarkStart w:id="39" w:name="_Toc417922587"/>
      <w:r>
        <w:t xml:space="preserve">3  </w:t>
      </w:r>
      <w:r w:rsidR="007B6535" w:rsidRPr="00CA7A7F">
        <w:t>Diagrama de Casos de Uso</w:t>
      </w:r>
      <w:bookmarkEnd w:id="39"/>
    </w:p>
    <w:bookmarkEnd w:id="38"/>
    <w:p w:rsidR="00B20347" w:rsidRPr="00CA7A7F" w:rsidRDefault="008F0837" w:rsidP="00982F65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56260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417922588"/>
      <w:r>
        <w:t xml:space="preserve">4  </w:t>
      </w:r>
      <w:bookmarkStart w:id="41" w:name="_Toc182735726"/>
      <w:r w:rsidR="00481C4A" w:rsidRPr="00CA7A7F">
        <w:t>Precondiciones</w:t>
      </w:r>
      <w:bookmarkEnd w:id="40"/>
      <w:bookmarkEnd w:id="41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2" w:name="_Toc371876259"/>
      <w:bookmarkStart w:id="43" w:name="_Toc371876860"/>
      <w:bookmarkStart w:id="44" w:name="_Toc375058657"/>
      <w:bookmarkStart w:id="45" w:name="_Toc375058763"/>
      <w:bookmarkStart w:id="46" w:name="_Toc375068679"/>
      <w:bookmarkStart w:id="47" w:name="_Toc380408758"/>
      <w:bookmarkStart w:id="48" w:name="_Toc381877162"/>
      <w:bookmarkStart w:id="49" w:name="_Toc388891331"/>
      <w:bookmarkStart w:id="50" w:name="_Toc388948279"/>
      <w:bookmarkStart w:id="51" w:name="_Toc389729885"/>
      <w:bookmarkStart w:id="52" w:name="_Toc391302557"/>
      <w:bookmarkStart w:id="53" w:name="_Toc391309734"/>
      <w:bookmarkStart w:id="54" w:name="_Toc398814305"/>
      <w:bookmarkStart w:id="55" w:name="_Toc365897744"/>
      <w:bookmarkStart w:id="56" w:name="_Toc417922589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6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7" w:name="_Toc371876260"/>
      <w:bookmarkStart w:id="58" w:name="_Toc371876861"/>
      <w:bookmarkStart w:id="59" w:name="_Toc375058658"/>
      <w:bookmarkStart w:id="60" w:name="_Toc375058764"/>
      <w:bookmarkStart w:id="61" w:name="_Toc375068680"/>
      <w:bookmarkStart w:id="62" w:name="_Toc380408759"/>
      <w:bookmarkStart w:id="63" w:name="_Toc381877163"/>
      <w:bookmarkStart w:id="64" w:name="_Toc388891332"/>
      <w:bookmarkStart w:id="65" w:name="_Toc388948280"/>
      <w:bookmarkStart w:id="66" w:name="_Toc389729886"/>
      <w:bookmarkStart w:id="67" w:name="_Toc391302558"/>
      <w:bookmarkStart w:id="68" w:name="_Toc391309735"/>
      <w:bookmarkStart w:id="69" w:name="_Toc398814306"/>
      <w:bookmarkStart w:id="70" w:name="_Toc41792259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71" w:name="_Toc417922591"/>
      <w:r>
        <w:t>Actores</w:t>
      </w:r>
      <w:bookmarkEnd w:id="71"/>
    </w:p>
    <w:p w:rsidR="006945D0" w:rsidRPr="006945D0" w:rsidRDefault="00BC0B02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Administrador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2" w:name="_Toc417922592"/>
      <w:r>
        <w:rPr>
          <w:rFonts w:cs="Arial"/>
        </w:rPr>
        <w:t>Generales</w:t>
      </w:r>
      <w:bookmarkEnd w:id="55"/>
      <w:bookmarkEnd w:id="72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2F6EDC" w:rsidRDefault="002F6EDC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vendedor debe tener activo el inicio de Jornada de Trabajo</w:t>
      </w:r>
    </w:p>
    <w:p w:rsidR="001F1F65" w:rsidRPr="009C7D2A" w:rsidRDefault="001F1F65" w:rsidP="009C7D2A">
      <w:pPr>
        <w:ind w:left="708"/>
        <w:jc w:val="both"/>
        <w:rPr>
          <w:sz w:val="20"/>
          <w:szCs w:val="20"/>
          <w:lang w:val="es-MX" w:eastAsia="en-US"/>
        </w:rPr>
      </w:pP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3" w:name="_Toc371872081"/>
      <w:bookmarkStart w:id="74" w:name="_Toc417922593"/>
      <w:r>
        <w:rPr>
          <w:rFonts w:cs="Arial"/>
        </w:rPr>
        <w:lastRenderedPageBreak/>
        <w:t>Parámetros</w:t>
      </w:r>
      <w:bookmarkEnd w:id="73"/>
      <w:bookmarkEnd w:id="74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5" w:name="_Toc52616584"/>
      <w:bookmarkStart w:id="76" w:name="_Toc182735728"/>
      <w:bookmarkStart w:id="77" w:name="_Toc417922594"/>
      <w:r>
        <w:t xml:space="preserve">5  </w:t>
      </w:r>
      <w:r w:rsidR="00481C4A" w:rsidRPr="00CA7A7F">
        <w:t>Flujo de eventos</w:t>
      </w:r>
      <w:bookmarkEnd w:id="75"/>
      <w:bookmarkEnd w:id="76"/>
      <w:bookmarkEnd w:id="77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8" w:name="_Toc371876265"/>
      <w:bookmarkStart w:id="79" w:name="_Toc371876866"/>
      <w:bookmarkStart w:id="80" w:name="_Toc375058663"/>
      <w:bookmarkStart w:id="81" w:name="_Toc375058769"/>
      <w:bookmarkStart w:id="82" w:name="_Toc375068685"/>
      <w:bookmarkStart w:id="83" w:name="_Toc380408764"/>
      <w:bookmarkStart w:id="84" w:name="_Toc381877168"/>
      <w:bookmarkStart w:id="85" w:name="_Toc388891337"/>
      <w:bookmarkStart w:id="86" w:name="_Toc388948285"/>
      <w:bookmarkStart w:id="87" w:name="_Toc389729891"/>
      <w:bookmarkStart w:id="88" w:name="_Toc391302563"/>
      <w:bookmarkStart w:id="89" w:name="_Toc391309740"/>
      <w:bookmarkStart w:id="90" w:name="_Toc398814311"/>
      <w:bookmarkStart w:id="91" w:name="_Toc52616585"/>
      <w:bookmarkStart w:id="92" w:name="_Toc182735729"/>
      <w:bookmarkStart w:id="93" w:name="_Toc417922595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3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94" w:name="_Toc417922596"/>
      <w:r w:rsidRPr="00CA7A7F">
        <w:t>Flujo básico</w:t>
      </w:r>
      <w:bookmarkStart w:id="95" w:name="_Toc52616586"/>
      <w:bookmarkStart w:id="96" w:name="_Toc182735730"/>
      <w:bookmarkEnd w:id="91"/>
      <w:bookmarkEnd w:id="92"/>
      <w:bookmarkEnd w:id="94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351247" w:rsidRPr="003E6C8F" w:rsidRDefault="003E6C8F" w:rsidP="00B179D4">
      <w:pPr>
        <w:pStyle w:val="Prrafodelista"/>
        <w:numPr>
          <w:ilvl w:val="1"/>
          <w:numId w:val="7"/>
        </w:numPr>
        <w:jc w:val="both"/>
        <w:rPr>
          <w:rStyle w:val="Hipervnculo"/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 w:rsidR="00DA0992">
        <w:rPr>
          <w:b/>
          <w:sz w:val="20"/>
          <w:szCs w:val="20"/>
        </w:rPr>
        <w:instrText>HYPERLINK "C:\\Duxstar\\Productos\\RouteLite\\Trunk\\Analisis\\EspecificacionRequerimientos\\ECU_MOV\\CUROLMOV32_SeleccionarDíaDeTrabajo.docx"</w:instrText>
      </w:r>
      <w:r>
        <w:rPr>
          <w:b/>
          <w:sz w:val="20"/>
          <w:szCs w:val="20"/>
        </w:rPr>
        <w:fldChar w:fldCharType="separate"/>
      </w:r>
      <w:r w:rsidR="00B07F53" w:rsidRPr="003E6C8F">
        <w:rPr>
          <w:rStyle w:val="Hipervnculo"/>
          <w:b/>
          <w:sz w:val="20"/>
          <w:szCs w:val="20"/>
        </w:rPr>
        <w:t>S</w:t>
      </w:r>
      <w:r w:rsidR="00951CDD">
        <w:rPr>
          <w:rStyle w:val="Hipervnculo"/>
          <w:b/>
          <w:sz w:val="20"/>
          <w:szCs w:val="20"/>
        </w:rPr>
        <w:t>eleccionar Actividades del Vendedor</w:t>
      </w:r>
    </w:p>
    <w:p w:rsidR="00951CDD" w:rsidRDefault="003E6C8F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fldChar w:fldCharType="end"/>
      </w:r>
      <w:r w:rsidR="00951CDD">
        <w:rPr>
          <w:sz w:val="20"/>
          <w:szCs w:val="20"/>
        </w:rPr>
        <w:t>El sistema obtiene de sesión la siguiente información:</w:t>
      </w:r>
    </w:p>
    <w:p w:rsidR="00951CDD" w:rsidRPr="00000893" w:rsidRDefault="00B40AF0" w:rsidP="00951CDD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 w:rsidRPr="00000893">
        <w:rPr>
          <w:sz w:val="20"/>
          <w:szCs w:val="20"/>
        </w:rPr>
        <w:t>s</w:t>
      </w:r>
      <w:r w:rsidR="00212A48" w:rsidRPr="00000893">
        <w:rPr>
          <w:sz w:val="20"/>
          <w:szCs w:val="20"/>
        </w:rPr>
        <w:t>USUId</w:t>
      </w:r>
      <w:proofErr w:type="spellEnd"/>
      <w:r w:rsidR="00212A48" w:rsidRPr="00000893">
        <w:rPr>
          <w:sz w:val="20"/>
          <w:szCs w:val="20"/>
        </w:rPr>
        <w:t xml:space="preserve"> del usuario </w:t>
      </w:r>
      <w:proofErr w:type="spellStart"/>
      <w:r w:rsidR="00212A48" w:rsidRPr="00000893">
        <w:rPr>
          <w:sz w:val="20"/>
          <w:szCs w:val="20"/>
        </w:rPr>
        <w:t>logeado</w:t>
      </w:r>
      <w:proofErr w:type="spellEnd"/>
      <w:r w:rsidR="00212A48" w:rsidRPr="00000893">
        <w:rPr>
          <w:sz w:val="20"/>
          <w:szCs w:val="20"/>
        </w:rPr>
        <w:t xml:space="preserve"> en sistema.</w:t>
      </w:r>
    </w:p>
    <w:p w:rsidR="00046362" w:rsidRDefault="00B40AF0" w:rsidP="00951CDD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sDiaClave</w:t>
      </w:r>
      <w:proofErr w:type="spellEnd"/>
    </w:p>
    <w:p w:rsidR="008135E9" w:rsidRDefault="008135E9" w:rsidP="008135E9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del archivo de configuración XML la siguiente información:</w:t>
      </w:r>
    </w:p>
    <w:p w:rsidR="005C7779" w:rsidRPr="005C7779" w:rsidRDefault="005C7779" w:rsidP="008135E9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cyan"/>
        </w:rPr>
      </w:pPr>
      <w:r w:rsidRPr="005C7779">
        <w:rPr>
          <w:sz w:val="20"/>
          <w:szCs w:val="20"/>
          <w:highlight w:val="cyan"/>
        </w:rPr>
        <w:t>Usuario</w:t>
      </w:r>
    </w:p>
    <w:p w:rsidR="008135E9" w:rsidRPr="00951CDD" w:rsidRDefault="008135E9" w:rsidP="008135E9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MostrarInfoCB</w:t>
      </w:r>
      <w:proofErr w:type="spellEnd"/>
    </w:p>
    <w:p w:rsidR="00AD4E0F" w:rsidRPr="00B40AF0" w:rsidRDefault="00971064" w:rsidP="00B40AF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AD4E0F" w:rsidRDefault="00AD4E0F" w:rsidP="00AD4E0F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Vendedor</w:t>
      </w:r>
      <w:r w:rsidR="002F6EDC">
        <w:rPr>
          <w:b/>
          <w:sz w:val="20"/>
          <w:szCs w:val="20"/>
        </w:rPr>
        <w:t xml:space="preserve"> </w:t>
      </w:r>
      <w:r w:rsidR="005C7779">
        <w:rPr>
          <w:sz w:val="20"/>
          <w:szCs w:val="20"/>
        </w:rPr>
        <w:t xml:space="preserve">(donde </w:t>
      </w:r>
      <w:proofErr w:type="spellStart"/>
      <w:r w:rsidR="005C7779">
        <w:rPr>
          <w:sz w:val="20"/>
          <w:szCs w:val="20"/>
        </w:rPr>
        <w:t>Vendedor.USUId</w:t>
      </w:r>
      <w:proofErr w:type="spellEnd"/>
      <w:r w:rsidR="005C7779">
        <w:rPr>
          <w:sz w:val="20"/>
          <w:szCs w:val="20"/>
        </w:rPr>
        <w:t xml:space="preserve"> = </w:t>
      </w:r>
      <w:proofErr w:type="spellStart"/>
      <w:r w:rsidR="005C7779" w:rsidRPr="005C7779">
        <w:rPr>
          <w:sz w:val="20"/>
          <w:szCs w:val="20"/>
          <w:highlight w:val="cyan"/>
        </w:rPr>
        <w:t>Usuario.</w:t>
      </w:r>
      <w:r w:rsidR="002F6EDC" w:rsidRPr="005C7779">
        <w:rPr>
          <w:sz w:val="20"/>
          <w:szCs w:val="20"/>
          <w:highlight w:val="cyan"/>
        </w:rPr>
        <w:t>USUId</w:t>
      </w:r>
      <w:proofErr w:type="spellEnd"/>
      <w:r w:rsidR="005C7779" w:rsidRPr="005C7779">
        <w:rPr>
          <w:sz w:val="20"/>
          <w:szCs w:val="20"/>
          <w:highlight w:val="cyan"/>
        </w:rPr>
        <w:t xml:space="preserve"> y </w:t>
      </w:r>
      <w:proofErr w:type="spellStart"/>
      <w:r w:rsidR="005C7779" w:rsidRPr="005C7779">
        <w:rPr>
          <w:sz w:val="20"/>
          <w:szCs w:val="20"/>
          <w:highlight w:val="cyan"/>
        </w:rPr>
        <w:t>Usuario.Clave</w:t>
      </w:r>
      <w:proofErr w:type="spellEnd"/>
      <w:r w:rsidR="005C7779" w:rsidRPr="005C7779">
        <w:rPr>
          <w:sz w:val="20"/>
          <w:szCs w:val="20"/>
          <w:highlight w:val="cyan"/>
        </w:rPr>
        <w:t xml:space="preserve"> = </w:t>
      </w:r>
      <w:r w:rsidR="005C7779" w:rsidRPr="005C7779">
        <w:rPr>
          <w:rStyle w:val="Hipervnculo"/>
          <w:color w:val="auto"/>
          <w:sz w:val="20"/>
          <w:highlight w:val="cyan"/>
          <w:u w:val="none"/>
          <w:lang w:val="es-MX"/>
        </w:rPr>
        <w:t>Usuario registrado en el archivo de configuración (Usuario)</w:t>
      </w:r>
      <w:r w:rsidR="002F6EDC" w:rsidRPr="005C7779">
        <w:rPr>
          <w:sz w:val="20"/>
          <w:szCs w:val="20"/>
          <w:highlight w:val="cyan"/>
        </w:rPr>
        <w:t>)</w:t>
      </w:r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JornadaTrabajo</w:t>
      </w:r>
      <w:proofErr w:type="spellEnd"/>
    </w:p>
    <w:p w:rsidR="00AD4E0F" w:rsidRPr="00A10B85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USUId</w:t>
      </w:r>
      <w:proofErr w:type="spellEnd"/>
    </w:p>
    <w:p w:rsidR="00A10B85" w:rsidRDefault="00A10B85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CodigoBarras</w:t>
      </w:r>
      <w:proofErr w:type="spellEnd"/>
    </w:p>
    <w:p w:rsidR="00206DE8" w:rsidRDefault="00AD4E0F" w:rsidP="00AD4E0F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VendedorJornada</w:t>
      </w:r>
      <w:proofErr w:type="spellEnd"/>
      <w:r w:rsidR="002F6EDC">
        <w:rPr>
          <w:b/>
          <w:sz w:val="20"/>
          <w:szCs w:val="20"/>
        </w:rPr>
        <w:t xml:space="preserve"> </w:t>
      </w:r>
      <w:r w:rsidR="002F6EDC">
        <w:rPr>
          <w:sz w:val="20"/>
          <w:szCs w:val="20"/>
        </w:rPr>
        <w:t xml:space="preserve">(donde </w:t>
      </w:r>
      <w:proofErr w:type="spellStart"/>
      <w:r w:rsidR="002F6EDC">
        <w:rPr>
          <w:sz w:val="20"/>
          <w:szCs w:val="20"/>
        </w:rPr>
        <w:t>VendedorJornada.VendedorID</w:t>
      </w:r>
      <w:proofErr w:type="spellEnd"/>
      <w:r w:rsidR="002F6EDC">
        <w:rPr>
          <w:sz w:val="20"/>
          <w:szCs w:val="20"/>
        </w:rPr>
        <w:t xml:space="preserve"> = </w:t>
      </w:r>
      <w:proofErr w:type="spellStart"/>
      <w:r w:rsidR="002F6EDC">
        <w:rPr>
          <w:sz w:val="20"/>
          <w:szCs w:val="20"/>
        </w:rPr>
        <w:t>Vendedor.VendedorID</w:t>
      </w:r>
      <w:proofErr w:type="spellEnd"/>
      <w:r w:rsidR="002F6EDC">
        <w:rPr>
          <w:sz w:val="20"/>
          <w:szCs w:val="20"/>
        </w:rPr>
        <w:t>)</w:t>
      </w:r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VendedorI</w:t>
      </w:r>
      <w:r w:rsidR="002F6EDC">
        <w:rPr>
          <w:sz w:val="20"/>
          <w:szCs w:val="20"/>
        </w:rPr>
        <w:t>D</w:t>
      </w:r>
      <w:proofErr w:type="spellEnd"/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VEJFechaInicial</w:t>
      </w:r>
      <w:proofErr w:type="spellEnd"/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AD4E0F" w:rsidRPr="007324C5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FechaFinal</w:t>
      </w:r>
      <w:proofErr w:type="spellEnd"/>
    </w:p>
    <w:p w:rsidR="007324C5" w:rsidRDefault="007324C5" w:rsidP="007324C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ModuloTerm</w:t>
      </w:r>
      <w:proofErr w:type="spellEnd"/>
    </w:p>
    <w:p w:rsidR="007324C5" w:rsidRPr="007324C5" w:rsidRDefault="007324C5" w:rsidP="007324C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TipoIndice</w:t>
      </w:r>
      <w:proofErr w:type="spellEnd"/>
    </w:p>
    <w:p w:rsidR="007324C5" w:rsidRPr="007324C5" w:rsidRDefault="007324C5" w:rsidP="007324C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7324C5">
        <w:rPr>
          <w:b/>
          <w:sz w:val="20"/>
          <w:szCs w:val="20"/>
        </w:rPr>
        <w:t>CONHist</w:t>
      </w:r>
      <w:proofErr w:type="spellEnd"/>
    </w:p>
    <w:p w:rsidR="007324C5" w:rsidRPr="00BA3E95" w:rsidRDefault="007324C5" w:rsidP="007324C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sz w:val="20"/>
          <w:szCs w:val="20"/>
        </w:rPr>
        <w:t>VentaSinSurtir</w:t>
      </w:r>
      <w:proofErr w:type="spellEnd"/>
    </w:p>
    <w:p w:rsidR="007324C5" w:rsidRDefault="007324C5" w:rsidP="007324C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&lt;La Jornada ya fue iniciada (es decir si ya existe un registro en </w:t>
      </w:r>
      <w:proofErr w:type="spellStart"/>
      <w:r>
        <w:rPr>
          <w:sz w:val="20"/>
          <w:szCs w:val="20"/>
        </w:rPr>
        <w:t>VendedorJornada</w:t>
      </w:r>
      <w:proofErr w:type="spellEnd"/>
      <w:r>
        <w:rPr>
          <w:sz w:val="20"/>
          <w:szCs w:val="20"/>
        </w:rPr>
        <w:t xml:space="preserve"> que esté relacionado al Vendedor y que </w:t>
      </w:r>
      <w:proofErr w:type="spellStart"/>
      <w:r>
        <w:rPr>
          <w:sz w:val="20"/>
          <w:szCs w:val="20"/>
        </w:rPr>
        <w:t>FechaFinal</w:t>
      </w:r>
      <w:proofErr w:type="spellEnd"/>
      <w:r>
        <w:rPr>
          <w:sz w:val="20"/>
          <w:szCs w:val="20"/>
        </w:rPr>
        <w:t xml:space="preserve"> = NULL)&gt;</w:t>
      </w:r>
    </w:p>
    <w:p w:rsidR="007324C5" w:rsidRDefault="000471E0" w:rsidP="007324C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</w:t>
      </w:r>
      <w:r w:rsidR="007324C5">
        <w:rPr>
          <w:sz w:val="20"/>
          <w:szCs w:val="20"/>
        </w:rPr>
        <w:t>el módulo es REPARTO</w:t>
      </w:r>
      <w:r w:rsidR="00150B4E">
        <w:rPr>
          <w:sz w:val="20"/>
          <w:szCs w:val="20"/>
        </w:rPr>
        <w:t xml:space="preserve"> y no se puede finalizar la jornada de trabajo hasta que se hayan surtido todas las </w:t>
      </w:r>
      <w:r w:rsidR="00C92C36">
        <w:rPr>
          <w:sz w:val="20"/>
          <w:szCs w:val="20"/>
        </w:rPr>
        <w:t>ventas &lt;</w:t>
      </w:r>
      <w:proofErr w:type="spellStart"/>
      <w:r w:rsidR="00C92C36">
        <w:rPr>
          <w:sz w:val="20"/>
          <w:szCs w:val="20"/>
        </w:rPr>
        <w:t>ModuloTerm.TipoIndice</w:t>
      </w:r>
      <w:proofErr w:type="spellEnd"/>
      <w:r w:rsidR="00C92C36">
        <w:rPr>
          <w:sz w:val="20"/>
          <w:szCs w:val="20"/>
        </w:rPr>
        <w:t xml:space="preserve"> = 3</w:t>
      </w:r>
      <w:r w:rsidR="00150B4E">
        <w:rPr>
          <w:sz w:val="20"/>
          <w:szCs w:val="20"/>
        </w:rPr>
        <w:t xml:space="preserve"> y </w:t>
      </w:r>
      <w:proofErr w:type="spellStart"/>
      <w:r w:rsidR="00150B4E">
        <w:rPr>
          <w:sz w:val="20"/>
          <w:szCs w:val="20"/>
        </w:rPr>
        <w:t>CONHist.VentaSinSurtir</w:t>
      </w:r>
      <w:proofErr w:type="spellEnd"/>
      <w:r w:rsidR="00150B4E">
        <w:rPr>
          <w:sz w:val="20"/>
          <w:szCs w:val="20"/>
        </w:rPr>
        <w:t xml:space="preserve"> = 0&gt;&gt;</w:t>
      </w:r>
    </w:p>
    <w:p w:rsidR="00150B4E" w:rsidRDefault="00150B4E" w:rsidP="00150B4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</w:t>
      </w:r>
      <w:r w:rsidR="00727E91">
        <w:rPr>
          <w:sz w:val="20"/>
          <w:szCs w:val="20"/>
        </w:rPr>
        <w:t xml:space="preserve"> donde (&lt;</w:t>
      </w:r>
      <w:proofErr w:type="spellStart"/>
      <w:r w:rsidR="00727E91">
        <w:rPr>
          <w:sz w:val="20"/>
          <w:szCs w:val="20"/>
        </w:rPr>
        <w:t>TransProd.Tipo</w:t>
      </w:r>
      <w:proofErr w:type="spellEnd"/>
      <w:r w:rsidR="00727E91">
        <w:rPr>
          <w:sz w:val="20"/>
          <w:szCs w:val="20"/>
        </w:rPr>
        <w:t xml:space="preserve"> = 1 “Pedido” y </w:t>
      </w:r>
      <w:proofErr w:type="spellStart"/>
      <w:r w:rsidR="00727E91">
        <w:rPr>
          <w:sz w:val="20"/>
          <w:szCs w:val="20"/>
        </w:rPr>
        <w:t>TransProd.TipoFase</w:t>
      </w:r>
      <w:proofErr w:type="spellEnd"/>
      <w:r w:rsidR="00727E91">
        <w:rPr>
          <w:sz w:val="20"/>
          <w:szCs w:val="20"/>
        </w:rPr>
        <w:t xml:space="preserve"> = 1 “Captura”</w:t>
      </w:r>
      <w:r w:rsidR="00C92C36">
        <w:rPr>
          <w:sz w:val="20"/>
          <w:szCs w:val="20"/>
        </w:rPr>
        <w:t xml:space="preserve"> ó 7 “Captura Escritorio”&gt;</w:t>
      </w:r>
      <w:r w:rsidR="00727E91">
        <w:rPr>
          <w:sz w:val="20"/>
          <w:szCs w:val="20"/>
        </w:rPr>
        <w:t>)</w:t>
      </w:r>
      <w:r>
        <w:rPr>
          <w:sz w:val="20"/>
          <w:szCs w:val="20"/>
        </w:rPr>
        <w:t>:</w:t>
      </w:r>
    </w:p>
    <w:p w:rsidR="00150B4E" w:rsidRPr="00360F8E" w:rsidRDefault="00727E91" w:rsidP="00150B4E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360F8E">
        <w:rPr>
          <w:b/>
          <w:sz w:val="20"/>
          <w:szCs w:val="20"/>
        </w:rPr>
        <w:t>TransProd</w:t>
      </w:r>
    </w:p>
    <w:p w:rsidR="00727E91" w:rsidRDefault="00727E91" w:rsidP="00727E9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Tipo </w:t>
      </w:r>
    </w:p>
    <w:p w:rsidR="00727E91" w:rsidRDefault="00727E91" w:rsidP="00727E9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</w:p>
    <w:p w:rsidR="00360F8E" w:rsidRDefault="00360F8E" w:rsidP="00727E9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360F8E" w:rsidRPr="00360F8E" w:rsidRDefault="00360F8E" w:rsidP="00727E91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r w:rsidRPr="00360F8E">
        <w:rPr>
          <w:b/>
          <w:sz w:val="20"/>
          <w:szCs w:val="20"/>
        </w:rPr>
        <w:t>Cliente</w:t>
      </w:r>
    </w:p>
    <w:p w:rsidR="00360F8E" w:rsidRDefault="00360F8E" w:rsidP="00360F8E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360F8E" w:rsidRDefault="00360F8E" w:rsidP="00360F8E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727E91" w:rsidRDefault="00727E91" w:rsidP="00727E9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&lt;se obtuvo por lo menos un registro&gt;</w:t>
      </w:r>
    </w:p>
    <w:p w:rsidR="00727E91" w:rsidRDefault="00727E91" w:rsidP="00360F8E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="00360F8E" w:rsidRPr="00360F8E">
        <w:rPr>
          <w:color w:val="FF0000"/>
          <w:sz w:val="20"/>
          <w:szCs w:val="20"/>
        </w:rPr>
        <w:t>[E0751] – Los clientes $0$ tienen ventas por surtir</w:t>
      </w:r>
      <w:r>
        <w:rPr>
          <w:sz w:val="20"/>
          <w:szCs w:val="20"/>
        </w:rPr>
        <w:t>”</w:t>
      </w:r>
      <w:r w:rsidR="00360F8E">
        <w:rPr>
          <w:sz w:val="20"/>
          <w:szCs w:val="20"/>
        </w:rPr>
        <w:t>, sustituir la variable $0$ por las claves de los diferentes clientes &lt;</w:t>
      </w:r>
      <w:proofErr w:type="spellStart"/>
      <w:r w:rsidR="00360F8E">
        <w:rPr>
          <w:sz w:val="20"/>
          <w:szCs w:val="20"/>
        </w:rPr>
        <w:t>Cliente.Clave</w:t>
      </w:r>
      <w:proofErr w:type="spellEnd"/>
      <w:r w:rsidR="00360F8E">
        <w:rPr>
          <w:sz w:val="20"/>
          <w:szCs w:val="20"/>
        </w:rPr>
        <w:t>&gt; de las ventas que no se han surtido &lt;</w:t>
      </w:r>
      <w:proofErr w:type="spellStart"/>
      <w:r w:rsidR="00360F8E">
        <w:rPr>
          <w:sz w:val="20"/>
          <w:szCs w:val="20"/>
        </w:rPr>
        <w:t>TransProd.ClienteClave</w:t>
      </w:r>
      <w:proofErr w:type="spellEnd"/>
      <w:r w:rsidR="00360F8E">
        <w:rPr>
          <w:sz w:val="20"/>
          <w:szCs w:val="20"/>
        </w:rPr>
        <w:t>&gt;</w:t>
      </w:r>
    </w:p>
    <w:p w:rsidR="00927B3D" w:rsidRDefault="00927B3D" w:rsidP="00360F8E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491F13">
          <w:rPr>
            <w:rStyle w:val="Hipervnculo"/>
            <w:b/>
            <w:sz w:val="20"/>
            <w:szCs w:val="20"/>
          </w:rPr>
          <w:t xml:space="preserve">paso </w:t>
        </w:r>
        <w:r w:rsidR="008135E9">
          <w:rPr>
            <w:rStyle w:val="Hipervnculo"/>
            <w:b/>
            <w:sz w:val="20"/>
            <w:szCs w:val="20"/>
          </w:rPr>
          <w:t>10</w:t>
        </w:r>
      </w:hyperlink>
      <w:r>
        <w:rPr>
          <w:sz w:val="20"/>
          <w:szCs w:val="20"/>
        </w:rPr>
        <w:t xml:space="preserve"> del flujo básico.</w:t>
      </w:r>
    </w:p>
    <w:p w:rsidR="00A700A4" w:rsidRPr="007A2A80" w:rsidRDefault="00A700A4" w:rsidP="00A700A4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darkCyan"/>
        </w:rPr>
      </w:pPr>
      <w:r w:rsidRPr="007A2A80">
        <w:rPr>
          <w:sz w:val="20"/>
          <w:szCs w:val="20"/>
          <w:highlight w:val="darkCyan"/>
        </w:rPr>
        <w:t>El sistema obtiene la siguiente información:</w:t>
      </w:r>
    </w:p>
    <w:p w:rsidR="00A700A4" w:rsidRPr="007A2A80" w:rsidRDefault="004E3CE1" w:rsidP="00A700A4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darkCyan"/>
        </w:rPr>
      </w:pPr>
      <w:r w:rsidRPr="007A2A80">
        <w:rPr>
          <w:b/>
          <w:sz w:val="20"/>
          <w:szCs w:val="20"/>
          <w:highlight w:val="darkCyan"/>
        </w:rPr>
        <w:t>Agenda</w:t>
      </w:r>
      <w:r w:rsidR="00927B3D" w:rsidRPr="007A2A80">
        <w:rPr>
          <w:b/>
          <w:sz w:val="20"/>
          <w:szCs w:val="20"/>
          <w:highlight w:val="darkCyan"/>
        </w:rPr>
        <w:t xml:space="preserve"> </w:t>
      </w:r>
      <w:r w:rsidR="00927B3D" w:rsidRPr="007A2A80">
        <w:rPr>
          <w:sz w:val="20"/>
          <w:szCs w:val="20"/>
          <w:highlight w:val="darkCyan"/>
        </w:rPr>
        <w:t xml:space="preserve">(donde </w:t>
      </w:r>
      <w:proofErr w:type="spellStart"/>
      <w:r w:rsidR="00927B3D" w:rsidRPr="007A2A80">
        <w:rPr>
          <w:sz w:val="20"/>
          <w:szCs w:val="20"/>
          <w:highlight w:val="darkCyan"/>
        </w:rPr>
        <w:t>Agenda.VendedorId</w:t>
      </w:r>
      <w:proofErr w:type="spellEnd"/>
      <w:r w:rsidR="00927B3D" w:rsidRPr="007A2A80">
        <w:rPr>
          <w:sz w:val="20"/>
          <w:szCs w:val="20"/>
          <w:highlight w:val="darkCyan"/>
        </w:rPr>
        <w:t xml:space="preserve"> = </w:t>
      </w:r>
      <w:proofErr w:type="spellStart"/>
      <w:r w:rsidR="00927B3D" w:rsidRPr="007A2A80">
        <w:rPr>
          <w:sz w:val="20"/>
          <w:szCs w:val="20"/>
          <w:highlight w:val="darkCyan"/>
        </w:rPr>
        <w:t>Vendedor.VendedorID</w:t>
      </w:r>
      <w:proofErr w:type="spellEnd"/>
      <w:r w:rsidR="00927B3D" w:rsidRPr="007A2A80">
        <w:rPr>
          <w:sz w:val="20"/>
          <w:szCs w:val="20"/>
          <w:highlight w:val="darkCyan"/>
        </w:rPr>
        <w:t>)</w:t>
      </w:r>
    </w:p>
    <w:p w:rsidR="00A700A4" w:rsidRPr="007A2A80" w:rsidRDefault="004E3CE1" w:rsidP="00A700A4">
      <w:pPr>
        <w:pStyle w:val="Prrafodelista"/>
        <w:numPr>
          <w:ilvl w:val="4"/>
          <w:numId w:val="7"/>
        </w:numPr>
        <w:jc w:val="both"/>
        <w:rPr>
          <w:sz w:val="20"/>
          <w:szCs w:val="20"/>
          <w:highlight w:val="darkCyan"/>
        </w:rPr>
      </w:pPr>
      <w:proofErr w:type="spellStart"/>
      <w:r w:rsidRPr="007A2A80">
        <w:rPr>
          <w:sz w:val="20"/>
          <w:szCs w:val="20"/>
          <w:highlight w:val="darkCyan"/>
        </w:rPr>
        <w:t>VendedorID</w:t>
      </w:r>
      <w:proofErr w:type="spellEnd"/>
    </w:p>
    <w:p w:rsidR="004E3CE1" w:rsidRPr="007A2A80" w:rsidRDefault="004E3CE1" w:rsidP="004E3CE1">
      <w:pPr>
        <w:pStyle w:val="Prrafodelista"/>
        <w:numPr>
          <w:ilvl w:val="4"/>
          <w:numId w:val="7"/>
        </w:numPr>
        <w:jc w:val="both"/>
        <w:rPr>
          <w:sz w:val="20"/>
          <w:szCs w:val="20"/>
          <w:highlight w:val="darkCyan"/>
        </w:rPr>
      </w:pPr>
      <w:proofErr w:type="spellStart"/>
      <w:r w:rsidRPr="007A2A80">
        <w:rPr>
          <w:sz w:val="20"/>
          <w:szCs w:val="20"/>
          <w:highlight w:val="darkCyan"/>
        </w:rPr>
        <w:t>ClienteClave</w:t>
      </w:r>
      <w:proofErr w:type="spellEnd"/>
    </w:p>
    <w:p w:rsidR="00927B3D" w:rsidRPr="007A2A80" w:rsidRDefault="00927B3D" w:rsidP="004E3CE1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darkCyan"/>
        </w:rPr>
      </w:pPr>
      <w:r w:rsidRPr="007A2A80">
        <w:rPr>
          <w:sz w:val="20"/>
          <w:szCs w:val="20"/>
          <w:highlight w:val="darkCyan"/>
        </w:rPr>
        <w:t>Para cada cliente que se encuentre en la Agenda</w:t>
      </w:r>
    </w:p>
    <w:p w:rsidR="007A2A80" w:rsidRDefault="004E3CE1" w:rsidP="00927B3D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  <w:highlight w:val="darkCyan"/>
        </w:rPr>
      </w:pPr>
      <w:r w:rsidRPr="007A2A80">
        <w:rPr>
          <w:b/>
          <w:sz w:val="20"/>
          <w:szCs w:val="20"/>
          <w:highlight w:val="darkCyan"/>
        </w:rPr>
        <w:t>Visita</w:t>
      </w:r>
    </w:p>
    <w:p w:rsidR="004E3CE1" w:rsidRPr="007A2A80" w:rsidRDefault="007A2A80" w:rsidP="007A2A80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darkCyan"/>
        </w:rPr>
      </w:pPr>
      <w:proofErr w:type="spellStart"/>
      <w:r w:rsidRPr="007A2A80">
        <w:rPr>
          <w:sz w:val="20"/>
          <w:szCs w:val="20"/>
          <w:highlight w:val="darkCyan"/>
        </w:rPr>
        <w:lastRenderedPageBreak/>
        <w:t>VisitaClave</w:t>
      </w:r>
      <w:proofErr w:type="spellEnd"/>
    </w:p>
    <w:p w:rsidR="004E3CE1" w:rsidRPr="007A2A80" w:rsidRDefault="004E3CE1" w:rsidP="00927B3D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darkCyan"/>
        </w:rPr>
      </w:pPr>
      <w:proofErr w:type="spellStart"/>
      <w:r w:rsidRPr="007A2A80">
        <w:rPr>
          <w:sz w:val="20"/>
          <w:szCs w:val="20"/>
          <w:highlight w:val="darkCyan"/>
        </w:rPr>
        <w:t>VendedorID</w:t>
      </w:r>
      <w:proofErr w:type="spellEnd"/>
    </w:p>
    <w:p w:rsidR="004E3CE1" w:rsidRPr="007A2A80" w:rsidRDefault="004E3CE1" w:rsidP="00927B3D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darkCyan"/>
        </w:rPr>
      </w:pPr>
      <w:proofErr w:type="spellStart"/>
      <w:r w:rsidRPr="007A2A80">
        <w:rPr>
          <w:sz w:val="20"/>
          <w:szCs w:val="20"/>
          <w:highlight w:val="darkCyan"/>
        </w:rPr>
        <w:t>ClienteClave</w:t>
      </w:r>
      <w:proofErr w:type="spellEnd"/>
    </w:p>
    <w:p w:rsidR="004E3CE1" w:rsidRPr="007A2A80" w:rsidRDefault="004E3CE1" w:rsidP="004E3CE1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highlight w:val="darkCyan"/>
        </w:rPr>
      </w:pPr>
      <w:proofErr w:type="spellStart"/>
      <w:r w:rsidRPr="007A2A80">
        <w:rPr>
          <w:b/>
          <w:sz w:val="20"/>
          <w:szCs w:val="20"/>
          <w:highlight w:val="darkCyan"/>
        </w:rPr>
        <w:t>MOTConfiguracion</w:t>
      </w:r>
      <w:proofErr w:type="spellEnd"/>
    </w:p>
    <w:p w:rsidR="004E3CE1" w:rsidRPr="007A2A80" w:rsidRDefault="004E3CE1" w:rsidP="004E3CE1">
      <w:pPr>
        <w:pStyle w:val="Prrafodelista"/>
        <w:numPr>
          <w:ilvl w:val="4"/>
          <w:numId w:val="7"/>
        </w:numPr>
        <w:jc w:val="both"/>
        <w:rPr>
          <w:sz w:val="20"/>
          <w:szCs w:val="20"/>
          <w:highlight w:val="darkCyan"/>
        </w:rPr>
      </w:pPr>
      <w:proofErr w:type="spellStart"/>
      <w:r w:rsidRPr="007A2A80">
        <w:rPr>
          <w:sz w:val="20"/>
          <w:szCs w:val="20"/>
          <w:highlight w:val="darkCyan"/>
        </w:rPr>
        <w:t>ForzarCaptura</w:t>
      </w:r>
      <w:r w:rsidR="00927B3D" w:rsidRPr="007A2A80">
        <w:rPr>
          <w:sz w:val="20"/>
          <w:szCs w:val="20"/>
          <w:highlight w:val="darkCyan"/>
        </w:rPr>
        <w:t>Impro</w:t>
      </w:r>
      <w:proofErr w:type="spellEnd"/>
    </w:p>
    <w:p w:rsidR="00927B3D" w:rsidRPr="007A2A80" w:rsidRDefault="00EA555A" w:rsidP="00927B3D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darkCyan"/>
        </w:rPr>
      </w:pPr>
      <w:r w:rsidRPr="007A2A80">
        <w:rPr>
          <w:sz w:val="20"/>
          <w:szCs w:val="20"/>
          <w:highlight w:val="darkCyan"/>
        </w:rPr>
        <w:t>Si &lt;</w:t>
      </w:r>
      <w:r w:rsidR="00927B3D" w:rsidRPr="007A2A80">
        <w:rPr>
          <w:sz w:val="20"/>
          <w:szCs w:val="20"/>
          <w:highlight w:val="darkCyan"/>
        </w:rPr>
        <w:t>por lo menos un cliente no tiene una Visita relacionada y si el parámetro de Forzar Captura de Improductividad está activo &lt;</w:t>
      </w:r>
      <w:proofErr w:type="spellStart"/>
      <w:r w:rsidR="00927B3D" w:rsidRPr="007A2A80">
        <w:rPr>
          <w:sz w:val="20"/>
          <w:szCs w:val="20"/>
          <w:highlight w:val="darkCyan"/>
        </w:rPr>
        <w:t>MOTConfiguracion.ForzarCapturaImpro</w:t>
      </w:r>
      <w:proofErr w:type="spellEnd"/>
      <w:r w:rsidR="00927B3D" w:rsidRPr="007A2A80">
        <w:rPr>
          <w:sz w:val="20"/>
          <w:szCs w:val="20"/>
          <w:highlight w:val="darkCyan"/>
        </w:rPr>
        <w:t xml:space="preserve"> = 1&gt;&gt;</w:t>
      </w:r>
    </w:p>
    <w:p w:rsidR="00927B3D" w:rsidRPr="007A2A80" w:rsidRDefault="00927B3D" w:rsidP="00927B3D">
      <w:pPr>
        <w:pStyle w:val="Prrafodelista"/>
        <w:numPr>
          <w:ilvl w:val="3"/>
          <w:numId w:val="7"/>
        </w:numPr>
        <w:jc w:val="both"/>
        <w:rPr>
          <w:color w:val="FF0000"/>
          <w:sz w:val="20"/>
          <w:szCs w:val="20"/>
          <w:highlight w:val="darkCyan"/>
        </w:rPr>
      </w:pPr>
      <w:r w:rsidRPr="007A2A80">
        <w:rPr>
          <w:sz w:val="20"/>
          <w:szCs w:val="20"/>
          <w:highlight w:val="darkCyan"/>
        </w:rPr>
        <w:t xml:space="preserve">El sistema presenta el mensaje </w:t>
      </w:r>
      <w:r w:rsidR="00491F13" w:rsidRPr="007A2A80">
        <w:rPr>
          <w:color w:val="FF0000"/>
          <w:sz w:val="20"/>
          <w:szCs w:val="20"/>
          <w:highlight w:val="darkCyan"/>
        </w:rPr>
        <w:t>“</w:t>
      </w:r>
      <w:r w:rsidRPr="007A2A80">
        <w:rPr>
          <w:color w:val="FF0000"/>
          <w:sz w:val="20"/>
          <w:szCs w:val="20"/>
          <w:highlight w:val="darkCyan"/>
        </w:rPr>
        <w:t>[</w:t>
      </w:r>
      <w:r w:rsidR="00491F13" w:rsidRPr="007A2A80">
        <w:rPr>
          <w:color w:val="FF0000"/>
          <w:sz w:val="20"/>
          <w:szCs w:val="20"/>
          <w:highlight w:val="darkCyan"/>
        </w:rPr>
        <w:t>I0270] – No se puede finalizar la jornada de trabajo, debe capturar una improductividad de venta para los clientes no visitados”</w:t>
      </w:r>
    </w:p>
    <w:p w:rsidR="00491F13" w:rsidRPr="007A2A80" w:rsidRDefault="00491F13" w:rsidP="00927B3D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darkCyan"/>
        </w:rPr>
      </w:pPr>
      <w:r w:rsidRPr="007A2A80">
        <w:rPr>
          <w:sz w:val="20"/>
          <w:szCs w:val="20"/>
          <w:highlight w:val="darkCyan"/>
        </w:rPr>
        <w:t xml:space="preserve">El sistema continúa en el </w:t>
      </w:r>
      <w:hyperlink w:anchor="Paso_FIN" w:history="1">
        <w:r w:rsidRPr="007A2A80">
          <w:rPr>
            <w:rStyle w:val="Hipervnculo"/>
            <w:b/>
            <w:sz w:val="20"/>
            <w:szCs w:val="20"/>
            <w:highlight w:val="darkCyan"/>
          </w:rPr>
          <w:t xml:space="preserve">paso </w:t>
        </w:r>
        <w:r w:rsidR="008135E9" w:rsidRPr="007A2A80">
          <w:rPr>
            <w:rStyle w:val="Hipervnculo"/>
            <w:b/>
            <w:sz w:val="20"/>
            <w:szCs w:val="20"/>
            <w:highlight w:val="darkCyan"/>
          </w:rPr>
          <w:t>10</w:t>
        </w:r>
      </w:hyperlink>
      <w:r w:rsidRPr="007A2A80">
        <w:rPr>
          <w:sz w:val="20"/>
          <w:szCs w:val="20"/>
          <w:highlight w:val="darkCyan"/>
        </w:rPr>
        <w:t xml:space="preserve"> del flujo básico.</w:t>
      </w:r>
    </w:p>
    <w:p w:rsidR="00491F13" w:rsidRDefault="00491F13" w:rsidP="00491F1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491F13" w:rsidRPr="00491F13" w:rsidRDefault="00491F13" w:rsidP="00491F13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491F13">
        <w:rPr>
          <w:b/>
          <w:sz w:val="20"/>
          <w:szCs w:val="20"/>
        </w:rPr>
        <w:t>Agenda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(Donde </w:t>
      </w:r>
      <w:proofErr w:type="spellStart"/>
      <w:r>
        <w:rPr>
          <w:sz w:val="20"/>
          <w:szCs w:val="20"/>
        </w:rPr>
        <w:t>Agenda.VendedorID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Vendedor.VendedorID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Dia.FueraFrecuencia</w:t>
      </w:r>
      <w:proofErr w:type="spellEnd"/>
      <w:r>
        <w:rPr>
          <w:sz w:val="20"/>
          <w:szCs w:val="20"/>
        </w:rPr>
        <w:t xml:space="preserve"> = 0 (donde </w:t>
      </w:r>
      <w:proofErr w:type="spellStart"/>
      <w:r>
        <w:rPr>
          <w:sz w:val="20"/>
          <w:szCs w:val="20"/>
        </w:rPr>
        <w:t>Dia.DiaClave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Agenda.DiaClave</w:t>
      </w:r>
      <w:proofErr w:type="spellEnd"/>
      <w:r>
        <w:rPr>
          <w:sz w:val="20"/>
          <w:szCs w:val="20"/>
        </w:rPr>
        <w:t>))</w:t>
      </w:r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491F13" w:rsidRPr="00491F13" w:rsidRDefault="00491F13" w:rsidP="00491F13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proofErr w:type="spellStart"/>
      <w:r w:rsidRPr="00491F13">
        <w:rPr>
          <w:b/>
          <w:sz w:val="20"/>
          <w:szCs w:val="20"/>
        </w:rPr>
        <w:t>Dia</w:t>
      </w:r>
      <w:proofErr w:type="spellEnd"/>
    </w:p>
    <w:p w:rsidR="00491F13" w:rsidRDefault="00491F13" w:rsidP="00491F13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491F13" w:rsidRDefault="00491F13" w:rsidP="00491F13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FueraFrecuencia</w:t>
      </w:r>
      <w:proofErr w:type="spellEnd"/>
    </w:p>
    <w:p w:rsidR="00491F13" w:rsidRPr="00491F13" w:rsidRDefault="00491F13" w:rsidP="00491F13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proofErr w:type="spellStart"/>
      <w:r w:rsidRPr="00491F13">
        <w:rPr>
          <w:b/>
          <w:sz w:val="20"/>
          <w:szCs w:val="20"/>
        </w:rPr>
        <w:t>VendedorJornada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(Donde </w:t>
      </w:r>
      <w:proofErr w:type="spellStart"/>
      <w:r>
        <w:rPr>
          <w:sz w:val="20"/>
          <w:szCs w:val="20"/>
        </w:rPr>
        <w:t>VendedorJornada.VendedorId</w:t>
      </w:r>
      <w:proofErr w:type="spellEnd"/>
      <w:r w:rsidR="00BB0F45">
        <w:rPr>
          <w:sz w:val="20"/>
          <w:szCs w:val="20"/>
        </w:rPr>
        <w:t xml:space="preserve"> = </w:t>
      </w:r>
      <w:proofErr w:type="spellStart"/>
      <w:r w:rsidR="00BB0F45">
        <w:rPr>
          <w:sz w:val="20"/>
          <w:szCs w:val="20"/>
        </w:rPr>
        <w:t>Vendedor.VendedorID</w:t>
      </w:r>
      <w:proofErr w:type="spellEnd"/>
      <w:r w:rsidR="00BB0F45">
        <w:rPr>
          <w:sz w:val="20"/>
          <w:szCs w:val="20"/>
        </w:rPr>
        <w:t>)</w:t>
      </w:r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BB0F45" w:rsidRDefault="00BB0F45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VEJFechaInicial</w:t>
      </w:r>
      <w:proofErr w:type="spellEnd"/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FechaFinal</w:t>
      </w:r>
      <w:proofErr w:type="spellEnd"/>
    </w:p>
    <w:p w:rsidR="00BB0F45" w:rsidRPr="00BB0F45" w:rsidRDefault="00BB0F45" w:rsidP="00BB0F4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proofErr w:type="spellStart"/>
      <w:r w:rsidRPr="00BB0F45">
        <w:rPr>
          <w:b/>
          <w:sz w:val="20"/>
          <w:szCs w:val="20"/>
        </w:rPr>
        <w:t>CONHist</w:t>
      </w:r>
      <w:proofErr w:type="spellEnd"/>
    </w:p>
    <w:p w:rsidR="00BB0F45" w:rsidRDefault="00BB0F45" w:rsidP="00BB0F45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Inventario</w:t>
      </w:r>
    </w:p>
    <w:p w:rsidR="00BB0F45" w:rsidRDefault="00BB0F45" w:rsidP="00BB0F45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ValidaInv</w:t>
      </w:r>
      <w:proofErr w:type="spellEnd"/>
    </w:p>
    <w:p w:rsidR="00BB0F45" w:rsidRDefault="00BB0F45" w:rsidP="00BB0F4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&lt;existe un Día &lt;</w:t>
      </w:r>
      <w:proofErr w:type="spellStart"/>
      <w:r>
        <w:rPr>
          <w:sz w:val="20"/>
          <w:szCs w:val="20"/>
        </w:rPr>
        <w:t>Agenda.DiaClave</w:t>
      </w:r>
      <w:proofErr w:type="spellEnd"/>
      <w:r>
        <w:rPr>
          <w:sz w:val="20"/>
          <w:szCs w:val="20"/>
        </w:rPr>
        <w:t>&gt; que se encuentre relacionado a la Agenda del Vendedor y que no esté finalizado &lt;</w:t>
      </w:r>
      <w:proofErr w:type="spellStart"/>
      <w:r>
        <w:rPr>
          <w:sz w:val="20"/>
          <w:szCs w:val="20"/>
        </w:rPr>
        <w:t>VendedorJornada.FechaFinal</w:t>
      </w:r>
      <w:proofErr w:type="spellEnd"/>
      <w:r>
        <w:rPr>
          <w:sz w:val="20"/>
          <w:szCs w:val="20"/>
        </w:rPr>
        <w:t xml:space="preserve"> = NULL&gt;, pero si existe un inicio de jornada &lt;</w:t>
      </w:r>
      <w:proofErr w:type="spellStart"/>
      <w:r>
        <w:rPr>
          <w:sz w:val="20"/>
          <w:szCs w:val="20"/>
        </w:rPr>
        <w:t>VendedorJornada.VEJFechaInicial</w:t>
      </w:r>
      <w:proofErr w:type="spellEnd"/>
      <w:r>
        <w:rPr>
          <w:sz w:val="20"/>
          <w:szCs w:val="20"/>
        </w:rPr>
        <w:t xml:space="preserve"> != NULL.&gt;</w:t>
      </w:r>
      <w:r w:rsidR="00776124">
        <w:rPr>
          <w:sz w:val="20"/>
          <w:szCs w:val="20"/>
        </w:rPr>
        <w:t xml:space="preserve"> y los demás días ya están finalizados</w:t>
      </w:r>
      <w:r>
        <w:rPr>
          <w:sz w:val="20"/>
          <w:szCs w:val="20"/>
        </w:rPr>
        <w:t xml:space="preserve"> y Si &lt; no se debe conservar el inventario a bordo &lt;</w:t>
      </w:r>
      <w:proofErr w:type="spellStart"/>
      <w:r>
        <w:rPr>
          <w:sz w:val="20"/>
          <w:szCs w:val="20"/>
        </w:rPr>
        <w:t>CONHist.Inventario</w:t>
      </w:r>
      <w:proofErr w:type="spellEnd"/>
      <w:r>
        <w:rPr>
          <w:sz w:val="20"/>
          <w:szCs w:val="20"/>
        </w:rPr>
        <w:t xml:space="preserve"> = 0&gt;&gt;</w:t>
      </w:r>
      <w:r w:rsidR="00776124">
        <w:rPr>
          <w:sz w:val="20"/>
          <w:szCs w:val="20"/>
        </w:rPr>
        <w:t xml:space="preserve"> y Si &lt; se requiere que los inventarios estén en cero &lt;</w:t>
      </w:r>
      <w:proofErr w:type="spellStart"/>
      <w:r w:rsidR="00776124">
        <w:rPr>
          <w:sz w:val="20"/>
          <w:szCs w:val="20"/>
        </w:rPr>
        <w:t>CONHist.ValidaInv</w:t>
      </w:r>
      <w:proofErr w:type="spellEnd"/>
      <w:r w:rsidR="00776124">
        <w:rPr>
          <w:sz w:val="20"/>
          <w:szCs w:val="20"/>
        </w:rPr>
        <w:t>=1&gt;&gt;</w:t>
      </w:r>
    </w:p>
    <w:p w:rsidR="00776124" w:rsidRDefault="00776124" w:rsidP="00776124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776124" w:rsidRPr="00776124" w:rsidRDefault="00776124" w:rsidP="00776124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r w:rsidRPr="00776124">
        <w:rPr>
          <w:b/>
          <w:sz w:val="20"/>
          <w:szCs w:val="20"/>
        </w:rPr>
        <w:t>Inventario</w:t>
      </w:r>
    </w:p>
    <w:p w:rsidR="00776124" w:rsidRDefault="00776124" w:rsidP="00776124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Disponible</w:t>
      </w:r>
    </w:p>
    <w:p w:rsidR="00776124" w:rsidRDefault="00776124" w:rsidP="00776124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NoDisponible</w:t>
      </w:r>
      <w:proofErr w:type="spellEnd"/>
    </w:p>
    <w:p w:rsidR="00776124" w:rsidRDefault="00776124" w:rsidP="00776124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Apartado</w:t>
      </w:r>
    </w:p>
    <w:p w:rsidR="00776124" w:rsidRDefault="00776124" w:rsidP="00776124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Contenido</w:t>
      </w:r>
    </w:p>
    <w:p w:rsidR="00776124" w:rsidRDefault="00776124" w:rsidP="00776124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>Si &lt; El inventario Disponible, No Disponible, Apartado y Contenido son diferente de cero &lt;</w:t>
      </w:r>
      <w:proofErr w:type="spellStart"/>
      <w:r>
        <w:rPr>
          <w:sz w:val="20"/>
          <w:szCs w:val="20"/>
        </w:rPr>
        <w:t>Inventario.Disponible</w:t>
      </w:r>
      <w:proofErr w:type="spellEnd"/>
      <w:r>
        <w:rPr>
          <w:sz w:val="20"/>
          <w:szCs w:val="20"/>
        </w:rPr>
        <w:t xml:space="preserve"> != 0&gt;, &lt;</w:t>
      </w:r>
      <w:proofErr w:type="spellStart"/>
      <w:r>
        <w:rPr>
          <w:sz w:val="20"/>
          <w:szCs w:val="20"/>
        </w:rPr>
        <w:t>Inventario.NoDisponible</w:t>
      </w:r>
      <w:proofErr w:type="spellEnd"/>
      <w:r>
        <w:rPr>
          <w:sz w:val="20"/>
          <w:szCs w:val="20"/>
        </w:rPr>
        <w:t xml:space="preserve"> != 0&gt;, &lt;</w:t>
      </w:r>
      <w:proofErr w:type="spellStart"/>
      <w:r>
        <w:rPr>
          <w:sz w:val="20"/>
          <w:szCs w:val="20"/>
        </w:rPr>
        <w:t>Inventario.Apartado</w:t>
      </w:r>
      <w:proofErr w:type="spellEnd"/>
      <w:r>
        <w:rPr>
          <w:sz w:val="20"/>
          <w:szCs w:val="20"/>
        </w:rPr>
        <w:t xml:space="preserve"> != 0&gt; y &lt;</w:t>
      </w:r>
      <w:proofErr w:type="spellStart"/>
      <w:r>
        <w:rPr>
          <w:sz w:val="20"/>
          <w:szCs w:val="20"/>
        </w:rPr>
        <w:t>Inventario.Contenido</w:t>
      </w:r>
      <w:proofErr w:type="spellEnd"/>
      <w:r>
        <w:rPr>
          <w:sz w:val="20"/>
          <w:szCs w:val="20"/>
        </w:rPr>
        <w:t xml:space="preserve"> !=0&gt;&gt;</w:t>
      </w:r>
    </w:p>
    <w:p w:rsidR="00776124" w:rsidRDefault="00776124" w:rsidP="005A695B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el mensaje </w:t>
      </w:r>
      <w:r w:rsidRPr="005A695B">
        <w:rPr>
          <w:color w:val="FF0000"/>
          <w:sz w:val="20"/>
          <w:szCs w:val="20"/>
        </w:rPr>
        <w:t>“[E0686] – La jornada solo podrá cerrarse cuando no haya inventario a bordo por vender</w:t>
      </w:r>
      <w:r w:rsidR="005A695B" w:rsidRPr="005A695B">
        <w:rPr>
          <w:color w:val="FF0000"/>
          <w:sz w:val="20"/>
          <w:szCs w:val="20"/>
        </w:rPr>
        <w:t xml:space="preserve"> o entregar al almacén</w:t>
      </w:r>
      <w:r w:rsidR="005A695B">
        <w:rPr>
          <w:sz w:val="20"/>
          <w:szCs w:val="20"/>
        </w:rPr>
        <w:t>”</w:t>
      </w:r>
    </w:p>
    <w:p w:rsidR="00776124" w:rsidRPr="005A695B" w:rsidRDefault="005A695B" w:rsidP="005A695B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5A695B">
          <w:rPr>
            <w:rStyle w:val="Hipervnculo"/>
            <w:b/>
            <w:sz w:val="20"/>
            <w:szCs w:val="20"/>
          </w:rPr>
          <w:t xml:space="preserve">paso </w:t>
        </w:r>
        <w:r w:rsidR="008135E9">
          <w:rPr>
            <w:rStyle w:val="Hipervnculo"/>
            <w:b/>
            <w:sz w:val="20"/>
            <w:szCs w:val="20"/>
          </w:rPr>
          <w:t>10</w:t>
        </w:r>
      </w:hyperlink>
      <w:r>
        <w:rPr>
          <w:sz w:val="20"/>
          <w:szCs w:val="20"/>
        </w:rPr>
        <w:t xml:space="preserve"> del flujo básico.</w:t>
      </w:r>
    </w:p>
    <w:p w:rsidR="004073E1" w:rsidRDefault="00351247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</w:t>
      </w:r>
      <w:r w:rsidR="00004C90">
        <w:rPr>
          <w:sz w:val="20"/>
          <w:szCs w:val="20"/>
        </w:rPr>
        <w:t>como título</w:t>
      </w:r>
    </w:p>
    <w:p w:rsidR="00A513DE" w:rsidRPr="00A513DE" w:rsidRDefault="00217F91" w:rsidP="00A513DE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Jornada</w:t>
      </w:r>
      <w:r w:rsidR="00BE4113">
        <w:rPr>
          <w:b/>
          <w:sz w:val="20"/>
          <w:szCs w:val="20"/>
        </w:rPr>
        <w:t xml:space="preserve"> de Trabajo</w:t>
      </w:r>
    </w:p>
    <w:p w:rsidR="00F4701A" w:rsidRDefault="008A586E" w:rsidP="00D23916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Si &lt;</w:t>
      </w:r>
      <w:proofErr w:type="spellStart"/>
      <w:r w:rsidR="00B40AF0">
        <w:rPr>
          <w:sz w:val="20"/>
          <w:szCs w:val="20"/>
        </w:rPr>
        <w:t>Vendedor.JornadaTrabajo</w:t>
      </w:r>
      <w:proofErr w:type="spellEnd"/>
      <w:r w:rsidR="00B40AF0">
        <w:rPr>
          <w:sz w:val="20"/>
          <w:szCs w:val="20"/>
        </w:rPr>
        <w:t xml:space="preserve"> =1</w:t>
      </w:r>
      <w:r w:rsidR="00AD4E0F">
        <w:rPr>
          <w:sz w:val="20"/>
          <w:szCs w:val="20"/>
        </w:rPr>
        <w:t xml:space="preserve"> </w:t>
      </w:r>
      <w:r w:rsidR="00D23916">
        <w:rPr>
          <w:sz w:val="20"/>
          <w:szCs w:val="20"/>
        </w:rPr>
        <w:t>&gt;</w:t>
      </w:r>
    </w:p>
    <w:p w:rsidR="00B74486" w:rsidRPr="004068FC" w:rsidRDefault="00B74486" w:rsidP="00D23916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&lt;La Jornada no ha sido iniciada (es decir si no existe un registro en </w:t>
      </w:r>
      <w:proofErr w:type="spellStart"/>
      <w:r w:rsidRPr="004068FC">
        <w:rPr>
          <w:sz w:val="20"/>
          <w:szCs w:val="20"/>
          <w:highlight w:val="yellow"/>
        </w:rPr>
        <w:t>VendedorJornada</w:t>
      </w:r>
      <w:proofErr w:type="spellEnd"/>
      <w:r w:rsidRPr="004068FC">
        <w:rPr>
          <w:sz w:val="20"/>
          <w:szCs w:val="20"/>
          <w:highlight w:val="yellow"/>
        </w:rPr>
        <w:t xml:space="preserve"> que esté relacionado al Vendedor y que </w:t>
      </w:r>
      <w:proofErr w:type="spellStart"/>
      <w:r w:rsidRPr="004068FC">
        <w:rPr>
          <w:sz w:val="20"/>
          <w:szCs w:val="20"/>
          <w:highlight w:val="yellow"/>
        </w:rPr>
        <w:t>FechaFinal</w:t>
      </w:r>
      <w:proofErr w:type="spellEnd"/>
      <w:r w:rsidRPr="004068FC">
        <w:rPr>
          <w:sz w:val="20"/>
          <w:szCs w:val="20"/>
          <w:highlight w:val="yellow"/>
        </w:rPr>
        <w:t xml:space="preserve"> != NULL)&gt;</w:t>
      </w:r>
    </w:p>
    <w:p w:rsidR="00B74486" w:rsidRPr="004068FC" w:rsidRDefault="00B74486" w:rsidP="00B74486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la siguiente información:</w:t>
      </w:r>
    </w:p>
    <w:p w:rsidR="00B74486" w:rsidRPr="004068FC" w:rsidRDefault="00BE4113" w:rsidP="00B74486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Iniciar </w:t>
      </w:r>
      <w:r w:rsidR="00B74486"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447CAD" w:rsidRPr="004068FC" w:rsidRDefault="00850956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</w:t>
      </w:r>
      <w:r w:rsidR="00351247" w:rsidRPr="004068FC">
        <w:rPr>
          <w:sz w:val="20"/>
          <w:szCs w:val="20"/>
          <w:highlight w:val="yellow"/>
        </w:rPr>
        <w:t>solicita la siguiente información</w:t>
      </w:r>
      <w:r w:rsidRPr="004068FC">
        <w:rPr>
          <w:sz w:val="20"/>
          <w:szCs w:val="20"/>
          <w:highlight w:val="yellow"/>
        </w:rPr>
        <w:t>:</w:t>
      </w:r>
    </w:p>
    <w:p w:rsidR="00850956" w:rsidRPr="004068FC" w:rsidRDefault="00B40AF0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</w:t>
      </w:r>
      <w:r w:rsidR="001F3A6F" w:rsidRPr="004068FC">
        <w:rPr>
          <w:sz w:val="20"/>
          <w:szCs w:val="20"/>
          <w:highlight w:val="yellow"/>
        </w:rPr>
        <w:t xml:space="preserve"> (*)</w:t>
      </w:r>
    </w:p>
    <w:p w:rsidR="002548FF" w:rsidRPr="004068FC" w:rsidRDefault="002548FF" w:rsidP="002548F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2548FF" w:rsidRPr="004068FC" w:rsidRDefault="00BE4113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Finalizar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solicita la siguiente información:</w:t>
      </w:r>
    </w:p>
    <w:p w:rsidR="002548FF" w:rsidRDefault="002548FF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576E6B" w:rsidRPr="00332522" w:rsidRDefault="00576E6B" w:rsidP="00576E6B">
      <w:pPr>
        <w:pStyle w:val="Prrafodelista"/>
        <w:numPr>
          <w:ilvl w:val="2"/>
          <w:numId w:val="7"/>
        </w:numPr>
        <w:jc w:val="both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576E6B">
        <w:rPr>
          <w:rStyle w:val="Hipervnculo"/>
          <w:color w:val="auto"/>
          <w:sz w:val="20"/>
          <w:highlight w:val="cyan"/>
          <w:u w:val="none"/>
          <w:lang w:val="es-MX"/>
        </w:rPr>
        <w:lastRenderedPageBreak/>
        <w:t>Si &lt;</w:t>
      </w:r>
      <w:r w:rsidR="00A460B6">
        <w:rPr>
          <w:rStyle w:val="Hipervnculo"/>
          <w:color w:val="auto"/>
          <w:sz w:val="20"/>
          <w:highlight w:val="cyan"/>
          <w:u w:val="none"/>
          <w:lang w:val="es-MX"/>
        </w:rPr>
        <w:t xml:space="preserve">existe un usuario sustituto </w:t>
      </w:r>
      <w:proofErr w:type="spellStart"/>
      <w:r w:rsidR="00A460B6">
        <w:rPr>
          <w:rStyle w:val="Hipervnculo"/>
          <w:color w:val="auto"/>
          <w:sz w:val="20"/>
          <w:highlight w:val="cyan"/>
          <w:u w:val="none"/>
          <w:lang w:val="es-MX"/>
        </w:rPr>
        <w:t>logueado</w:t>
      </w:r>
      <w:proofErr w:type="spellEnd"/>
      <w:r w:rsidR="00A460B6">
        <w:rPr>
          <w:rStyle w:val="Hipervnculo"/>
          <w:color w:val="auto"/>
          <w:sz w:val="20"/>
          <w:highlight w:val="cyan"/>
          <w:u w:val="none"/>
          <w:lang w:val="es-MX"/>
        </w:rPr>
        <w:t xml:space="preserve"> en el sistema, es decir, si </w:t>
      </w:r>
      <w:r w:rsidRPr="00576E6B">
        <w:rPr>
          <w:rStyle w:val="Hipervnculo"/>
          <w:color w:val="auto"/>
          <w:sz w:val="20"/>
          <w:highlight w:val="cyan"/>
          <w:u w:val="none"/>
          <w:lang w:val="es-MX"/>
        </w:rPr>
        <w:t xml:space="preserve">el </w:t>
      </w:r>
      <w:r w:rsidRPr="00332522">
        <w:rPr>
          <w:rStyle w:val="Hipervnculo"/>
          <w:color w:val="auto"/>
          <w:sz w:val="20"/>
          <w:highlight w:val="cyan"/>
          <w:u w:val="none"/>
          <w:lang w:val="es-MX"/>
        </w:rPr>
        <w:t>usuario registrado en sesión (</w:t>
      </w:r>
      <w:proofErr w:type="spellStart"/>
      <w:r w:rsidRPr="00332522">
        <w:rPr>
          <w:sz w:val="20"/>
          <w:szCs w:val="20"/>
          <w:highlight w:val="cyan"/>
        </w:rPr>
        <w:t>sUSUId</w:t>
      </w:r>
      <w:proofErr w:type="spellEnd"/>
      <w:r w:rsidRPr="00332522">
        <w:rPr>
          <w:rStyle w:val="Hipervnculo"/>
          <w:color w:val="auto"/>
          <w:sz w:val="20"/>
          <w:highlight w:val="cyan"/>
          <w:u w:val="none"/>
          <w:lang w:val="es-MX"/>
        </w:rPr>
        <w:t>) es diferente del usuario registrado en el archivo de configuración (Usuario)&gt;</w:t>
      </w:r>
    </w:p>
    <w:p w:rsidR="00576E6B" w:rsidRPr="00332522" w:rsidRDefault="009C7312" w:rsidP="009C7312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cyan"/>
        </w:rPr>
      </w:pPr>
      <w:r w:rsidRPr="00332522">
        <w:rPr>
          <w:sz w:val="20"/>
          <w:szCs w:val="20"/>
          <w:highlight w:val="cyan"/>
        </w:rPr>
        <w:t>El sistema obtiene la siguiente información</w:t>
      </w:r>
      <w:r w:rsidR="005853DF" w:rsidRPr="00332522">
        <w:rPr>
          <w:sz w:val="20"/>
          <w:szCs w:val="20"/>
          <w:highlight w:val="cyan"/>
        </w:rPr>
        <w:t>:</w:t>
      </w:r>
    </w:p>
    <w:p w:rsidR="005853DF" w:rsidRPr="00332522" w:rsidRDefault="005853DF" w:rsidP="005853DF">
      <w:pPr>
        <w:pStyle w:val="Prrafodelista"/>
        <w:numPr>
          <w:ilvl w:val="4"/>
          <w:numId w:val="7"/>
        </w:numPr>
        <w:ind w:left="2835" w:hanging="1395"/>
        <w:jc w:val="both"/>
        <w:rPr>
          <w:b/>
          <w:sz w:val="20"/>
          <w:szCs w:val="20"/>
          <w:highlight w:val="cyan"/>
        </w:rPr>
      </w:pPr>
      <w:proofErr w:type="spellStart"/>
      <w:r w:rsidRPr="00332522">
        <w:rPr>
          <w:b/>
          <w:sz w:val="20"/>
          <w:szCs w:val="20"/>
          <w:highlight w:val="cyan"/>
        </w:rPr>
        <w:t>UsuarioSustituto</w:t>
      </w:r>
      <w:proofErr w:type="spellEnd"/>
    </w:p>
    <w:p w:rsidR="005853DF" w:rsidRPr="00332522" w:rsidRDefault="005853DF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proofErr w:type="spellStart"/>
      <w:r w:rsidRPr="00332522">
        <w:rPr>
          <w:sz w:val="20"/>
          <w:szCs w:val="20"/>
          <w:highlight w:val="cyan"/>
        </w:rPr>
        <w:t>SustitucionId</w:t>
      </w:r>
      <w:proofErr w:type="spellEnd"/>
    </w:p>
    <w:p w:rsidR="005853DF" w:rsidRPr="00332522" w:rsidRDefault="00332522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proofErr w:type="spellStart"/>
      <w:r w:rsidRPr="00332522">
        <w:rPr>
          <w:sz w:val="20"/>
          <w:szCs w:val="20"/>
          <w:highlight w:val="cyan"/>
        </w:rPr>
        <w:t>USUIdSustituto</w:t>
      </w:r>
      <w:proofErr w:type="spellEnd"/>
      <w:r w:rsidRPr="00332522">
        <w:rPr>
          <w:sz w:val="20"/>
          <w:szCs w:val="20"/>
          <w:highlight w:val="cyan"/>
        </w:rPr>
        <w:t xml:space="preserve"> = </w:t>
      </w:r>
      <w:proofErr w:type="spellStart"/>
      <w:r w:rsidRPr="00332522">
        <w:rPr>
          <w:sz w:val="20"/>
          <w:szCs w:val="20"/>
          <w:highlight w:val="cyan"/>
        </w:rPr>
        <w:t>sUSUId</w:t>
      </w:r>
      <w:proofErr w:type="spellEnd"/>
    </w:p>
    <w:p w:rsidR="00332522" w:rsidRPr="00332522" w:rsidRDefault="00332522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proofErr w:type="spellStart"/>
      <w:r w:rsidRPr="00332522">
        <w:rPr>
          <w:sz w:val="20"/>
          <w:szCs w:val="20"/>
          <w:highlight w:val="cyan"/>
        </w:rPr>
        <w:t>FechaHoraInicio</w:t>
      </w:r>
      <w:proofErr w:type="spellEnd"/>
      <w:r w:rsidRPr="00332522">
        <w:rPr>
          <w:sz w:val="20"/>
          <w:szCs w:val="20"/>
          <w:highlight w:val="cyan"/>
        </w:rPr>
        <w:t xml:space="preserve"> &lt;= Fecha y hora actual del sistema</w:t>
      </w:r>
    </w:p>
    <w:p w:rsidR="00332522" w:rsidRDefault="00332522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proofErr w:type="spellStart"/>
      <w:r w:rsidRPr="00332522">
        <w:rPr>
          <w:sz w:val="20"/>
          <w:szCs w:val="20"/>
          <w:highlight w:val="cyan"/>
        </w:rPr>
        <w:t>FechaHoraFin</w:t>
      </w:r>
      <w:proofErr w:type="spellEnd"/>
      <w:r w:rsidRPr="00332522">
        <w:rPr>
          <w:sz w:val="20"/>
          <w:szCs w:val="20"/>
          <w:highlight w:val="cyan"/>
        </w:rPr>
        <w:t xml:space="preserve"> &gt;  Fecha y hora actual del sistema</w:t>
      </w:r>
    </w:p>
    <w:p w:rsidR="00332522" w:rsidRDefault="00332522" w:rsidP="005853DF">
      <w:pPr>
        <w:pStyle w:val="Prrafodelista"/>
        <w:numPr>
          <w:ilvl w:val="5"/>
          <w:numId w:val="7"/>
        </w:numPr>
        <w:jc w:val="both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>Enviado = 1</w:t>
      </w:r>
    </w:p>
    <w:p w:rsidR="00332522" w:rsidRDefault="00332522" w:rsidP="00332522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 xml:space="preserve">Si &lt;se obtuvo un registro de sustitución vigente para el usuario </w:t>
      </w:r>
      <w:r w:rsidR="00A460B6">
        <w:rPr>
          <w:sz w:val="20"/>
          <w:szCs w:val="20"/>
          <w:highlight w:val="cyan"/>
        </w:rPr>
        <w:t xml:space="preserve">sustituto </w:t>
      </w:r>
      <w:r>
        <w:rPr>
          <w:sz w:val="20"/>
          <w:szCs w:val="20"/>
          <w:highlight w:val="cyan"/>
        </w:rPr>
        <w:t>registrado en sesión donde Enviado = 1&gt;</w:t>
      </w:r>
    </w:p>
    <w:p w:rsidR="00332522" w:rsidRDefault="00332522" w:rsidP="00332522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>El sistema actualiza la siguiente información para el registro de sustitución obtenido:</w:t>
      </w:r>
    </w:p>
    <w:p w:rsidR="00332522" w:rsidRPr="00A460B6" w:rsidRDefault="00A460B6" w:rsidP="00A460B6">
      <w:pPr>
        <w:pStyle w:val="Prrafodelista"/>
        <w:numPr>
          <w:ilvl w:val="5"/>
          <w:numId w:val="7"/>
        </w:numPr>
        <w:jc w:val="both"/>
        <w:rPr>
          <w:b/>
          <w:sz w:val="20"/>
          <w:szCs w:val="20"/>
          <w:highlight w:val="cyan"/>
        </w:rPr>
      </w:pPr>
      <w:proofErr w:type="spellStart"/>
      <w:r w:rsidRPr="00A460B6">
        <w:rPr>
          <w:b/>
          <w:sz w:val="20"/>
          <w:szCs w:val="20"/>
          <w:highlight w:val="cyan"/>
        </w:rPr>
        <w:t>UsuarioSustituto</w:t>
      </w:r>
      <w:proofErr w:type="spellEnd"/>
    </w:p>
    <w:p w:rsidR="00A460B6" w:rsidRPr="00332522" w:rsidRDefault="00A460B6" w:rsidP="00A460B6">
      <w:pPr>
        <w:pStyle w:val="Prrafodelista"/>
        <w:numPr>
          <w:ilvl w:val="6"/>
          <w:numId w:val="7"/>
        </w:numPr>
        <w:jc w:val="both"/>
        <w:rPr>
          <w:sz w:val="20"/>
          <w:szCs w:val="20"/>
          <w:highlight w:val="cyan"/>
        </w:rPr>
      </w:pPr>
      <w:r>
        <w:rPr>
          <w:sz w:val="20"/>
          <w:szCs w:val="20"/>
          <w:highlight w:val="cyan"/>
        </w:rPr>
        <w:t>Enviado = 0</w:t>
      </w:r>
    </w:p>
    <w:p w:rsidR="002548FF" w:rsidRPr="004068FC" w:rsidRDefault="002548FF" w:rsidP="002548FF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&lt;La Jornada ya fue iniciada (es decir si ya existe un registro en </w:t>
      </w:r>
      <w:proofErr w:type="spellStart"/>
      <w:r w:rsidRPr="004068FC">
        <w:rPr>
          <w:sz w:val="20"/>
          <w:szCs w:val="20"/>
          <w:highlight w:val="yellow"/>
        </w:rPr>
        <w:t>VendedorJornada</w:t>
      </w:r>
      <w:proofErr w:type="spellEnd"/>
      <w:r w:rsidRPr="004068FC">
        <w:rPr>
          <w:sz w:val="20"/>
          <w:szCs w:val="20"/>
          <w:highlight w:val="yellow"/>
        </w:rPr>
        <w:t xml:space="preserve"> que esté relacionado al Vendedor y que </w:t>
      </w:r>
      <w:proofErr w:type="spellStart"/>
      <w:r w:rsidRPr="004068FC">
        <w:rPr>
          <w:sz w:val="20"/>
          <w:szCs w:val="20"/>
          <w:highlight w:val="yellow"/>
        </w:rPr>
        <w:t>FechaFinal</w:t>
      </w:r>
      <w:proofErr w:type="spellEnd"/>
      <w:r w:rsidRPr="004068FC">
        <w:rPr>
          <w:sz w:val="20"/>
          <w:szCs w:val="20"/>
          <w:highlight w:val="yellow"/>
        </w:rPr>
        <w:t xml:space="preserve"> = NULL)&gt;</w:t>
      </w:r>
    </w:p>
    <w:p w:rsidR="002548FF" w:rsidRPr="004068FC" w:rsidRDefault="002548FF" w:rsidP="002548F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2548FF" w:rsidRPr="004068FC" w:rsidRDefault="00BE4113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Iniciar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y solicita la siguiente información:</w:t>
      </w:r>
    </w:p>
    <w:p w:rsidR="002548FF" w:rsidRPr="004068FC" w:rsidRDefault="002548FF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2548FF" w:rsidRPr="004068FC" w:rsidRDefault="00C23C99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proofErr w:type="spellStart"/>
      <w:r w:rsidRPr="004068FC">
        <w:rPr>
          <w:sz w:val="20"/>
          <w:szCs w:val="20"/>
          <w:highlight w:val="yellow"/>
        </w:rPr>
        <w:t>Fec</w:t>
      </w:r>
      <w:r w:rsidR="00415C4C" w:rsidRPr="004068FC">
        <w:rPr>
          <w:sz w:val="20"/>
          <w:szCs w:val="20"/>
          <w:highlight w:val="yellow"/>
        </w:rPr>
        <w:t>ha</w:t>
      </w:r>
      <w:r w:rsidRPr="004068FC">
        <w:rPr>
          <w:sz w:val="20"/>
          <w:szCs w:val="20"/>
          <w:highlight w:val="yellow"/>
        </w:rPr>
        <w:t>Inicial</w:t>
      </w:r>
      <w:proofErr w:type="spellEnd"/>
      <w:r w:rsidRPr="004068FC">
        <w:rPr>
          <w:sz w:val="20"/>
          <w:szCs w:val="20"/>
          <w:highlight w:val="yellow"/>
        </w:rPr>
        <w:t xml:space="preserve"> = &lt;</w:t>
      </w:r>
      <w:proofErr w:type="spellStart"/>
      <w:r w:rsidRPr="004068FC">
        <w:rPr>
          <w:sz w:val="20"/>
          <w:szCs w:val="20"/>
          <w:highlight w:val="yellow"/>
        </w:rPr>
        <w:t>VendedorJornada.VEJFechaInicial</w:t>
      </w:r>
      <w:proofErr w:type="spellEnd"/>
      <w:r w:rsidRPr="004068FC">
        <w:rPr>
          <w:sz w:val="20"/>
          <w:szCs w:val="20"/>
          <w:highlight w:val="yellow"/>
        </w:rPr>
        <w:t xml:space="preserve">&gt; (mostrar en formato </w:t>
      </w:r>
      <w:proofErr w:type="spellStart"/>
      <w:r w:rsidRPr="004068FC">
        <w:rPr>
          <w:sz w:val="20"/>
          <w:szCs w:val="20"/>
          <w:highlight w:val="yellow"/>
        </w:rPr>
        <w:t>dd</w:t>
      </w:r>
      <w:proofErr w:type="spellEnd"/>
      <w:r w:rsidRPr="004068FC">
        <w:rPr>
          <w:sz w:val="20"/>
          <w:szCs w:val="20"/>
          <w:highlight w:val="yellow"/>
        </w:rPr>
        <w:t>/mm/</w:t>
      </w:r>
      <w:proofErr w:type="spellStart"/>
      <w:r w:rsidRPr="004068FC">
        <w:rPr>
          <w:sz w:val="20"/>
          <w:szCs w:val="20"/>
          <w:highlight w:val="yellow"/>
        </w:rPr>
        <w:t>aaaa</w:t>
      </w:r>
      <w:proofErr w:type="spellEnd"/>
      <w:r w:rsidRPr="004068FC">
        <w:rPr>
          <w:sz w:val="20"/>
          <w:szCs w:val="20"/>
          <w:highlight w:val="yellow"/>
        </w:rPr>
        <w:t xml:space="preserve">  </w:t>
      </w:r>
      <w:proofErr w:type="spellStart"/>
      <w:r w:rsidRPr="004068FC">
        <w:rPr>
          <w:sz w:val="20"/>
          <w:szCs w:val="20"/>
          <w:highlight w:val="yellow"/>
        </w:rPr>
        <w:t>hh:mm</w:t>
      </w:r>
      <w:proofErr w:type="spellEnd"/>
      <w:r w:rsidRPr="004068FC">
        <w:rPr>
          <w:sz w:val="20"/>
          <w:szCs w:val="20"/>
          <w:highlight w:val="yellow"/>
        </w:rPr>
        <w:t xml:space="preserve">  am/pm).</w:t>
      </w:r>
    </w:p>
    <w:p w:rsidR="002548FF" w:rsidRPr="004068FC" w:rsidRDefault="002548FF" w:rsidP="002548F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la siguiente información:</w:t>
      </w:r>
    </w:p>
    <w:p w:rsidR="002548FF" w:rsidRPr="004068FC" w:rsidRDefault="00BE4113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Finalizar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solicita la siguiente información:</w:t>
      </w:r>
    </w:p>
    <w:p w:rsidR="002548FF" w:rsidRPr="004068FC" w:rsidRDefault="002548FF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415C4C" w:rsidRPr="004068FC" w:rsidRDefault="00415C4C" w:rsidP="00415C4C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&lt;La Jornada ya fue iniciada y finalizada (es decir si existe un registro en </w:t>
      </w:r>
      <w:proofErr w:type="spellStart"/>
      <w:r w:rsidRPr="004068FC">
        <w:rPr>
          <w:sz w:val="20"/>
          <w:szCs w:val="20"/>
          <w:highlight w:val="yellow"/>
        </w:rPr>
        <w:t>VendedorJornada</w:t>
      </w:r>
      <w:proofErr w:type="spellEnd"/>
      <w:r w:rsidRPr="004068FC">
        <w:rPr>
          <w:sz w:val="20"/>
          <w:szCs w:val="20"/>
          <w:highlight w:val="yellow"/>
        </w:rPr>
        <w:t xml:space="preserve"> que esté relacionado al Vendedor y </w:t>
      </w:r>
      <w:r w:rsidR="00E92A70">
        <w:rPr>
          <w:sz w:val="20"/>
          <w:szCs w:val="20"/>
          <w:highlight w:val="yellow"/>
        </w:rPr>
        <w:t>cuya</w:t>
      </w:r>
      <w:r w:rsidRPr="004068FC">
        <w:rPr>
          <w:sz w:val="20"/>
          <w:szCs w:val="20"/>
          <w:highlight w:val="yellow"/>
        </w:rPr>
        <w:t xml:space="preserve"> </w:t>
      </w:r>
      <w:proofErr w:type="spellStart"/>
      <w:r w:rsidRPr="004068FC">
        <w:rPr>
          <w:sz w:val="20"/>
          <w:szCs w:val="20"/>
          <w:highlight w:val="yellow"/>
        </w:rPr>
        <w:t>FechaFinal</w:t>
      </w:r>
      <w:proofErr w:type="spellEnd"/>
      <w:r w:rsidRPr="004068FC">
        <w:rPr>
          <w:sz w:val="20"/>
          <w:szCs w:val="20"/>
          <w:highlight w:val="yellow"/>
        </w:rPr>
        <w:t xml:space="preserve"> &lt;&gt; NULL)&gt;</w:t>
      </w:r>
    </w:p>
    <w:p w:rsidR="00415C4C" w:rsidRPr="004068FC" w:rsidRDefault="00415C4C" w:rsidP="00415C4C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415C4C" w:rsidRPr="004068FC" w:rsidRDefault="00BE4113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Iniciar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415C4C" w:rsidRPr="004068FC" w:rsidRDefault="00415C4C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y solicita la siguiente información:</w:t>
      </w:r>
    </w:p>
    <w:p w:rsidR="00415C4C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415C4C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proofErr w:type="spellStart"/>
      <w:r w:rsidRPr="004068FC">
        <w:rPr>
          <w:sz w:val="20"/>
          <w:szCs w:val="20"/>
          <w:highlight w:val="yellow"/>
        </w:rPr>
        <w:t>FechaInicial</w:t>
      </w:r>
      <w:proofErr w:type="spellEnd"/>
      <w:r w:rsidRPr="004068FC">
        <w:rPr>
          <w:sz w:val="20"/>
          <w:szCs w:val="20"/>
          <w:highlight w:val="yellow"/>
        </w:rPr>
        <w:t xml:space="preserve"> = &lt;</w:t>
      </w:r>
      <w:proofErr w:type="spellStart"/>
      <w:r w:rsidRPr="004068FC">
        <w:rPr>
          <w:sz w:val="20"/>
          <w:szCs w:val="20"/>
          <w:highlight w:val="yellow"/>
        </w:rPr>
        <w:t>VendedorJornada.VEJFechaInicial</w:t>
      </w:r>
      <w:proofErr w:type="spellEnd"/>
      <w:r w:rsidRPr="004068FC">
        <w:rPr>
          <w:sz w:val="20"/>
          <w:szCs w:val="20"/>
          <w:highlight w:val="yellow"/>
        </w:rPr>
        <w:t xml:space="preserve">&gt; (mostrar en formato </w:t>
      </w:r>
      <w:proofErr w:type="spellStart"/>
      <w:r w:rsidRPr="004068FC">
        <w:rPr>
          <w:sz w:val="20"/>
          <w:szCs w:val="20"/>
          <w:highlight w:val="yellow"/>
        </w:rPr>
        <w:t>dd</w:t>
      </w:r>
      <w:proofErr w:type="spellEnd"/>
      <w:r w:rsidRPr="004068FC">
        <w:rPr>
          <w:sz w:val="20"/>
          <w:szCs w:val="20"/>
          <w:highlight w:val="yellow"/>
        </w:rPr>
        <w:t>/mm/</w:t>
      </w:r>
      <w:proofErr w:type="spellStart"/>
      <w:r w:rsidRPr="004068FC">
        <w:rPr>
          <w:sz w:val="20"/>
          <w:szCs w:val="20"/>
          <w:highlight w:val="yellow"/>
        </w:rPr>
        <w:t>aaaa</w:t>
      </w:r>
      <w:proofErr w:type="spellEnd"/>
      <w:r w:rsidRPr="004068FC">
        <w:rPr>
          <w:sz w:val="20"/>
          <w:szCs w:val="20"/>
          <w:highlight w:val="yellow"/>
        </w:rPr>
        <w:t xml:space="preserve">  </w:t>
      </w:r>
      <w:proofErr w:type="spellStart"/>
      <w:r w:rsidRPr="004068FC">
        <w:rPr>
          <w:sz w:val="20"/>
          <w:szCs w:val="20"/>
          <w:highlight w:val="yellow"/>
        </w:rPr>
        <w:t>hh:mm</w:t>
      </w:r>
      <w:proofErr w:type="spellEnd"/>
      <w:r w:rsidRPr="004068FC">
        <w:rPr>
          <w:sz w:val="20"/>
          <w:szCs w:val="20"/>
          <w:highlight w:val="yellow"/>
        </w:rPr>
        <w:t xml:space="preserve">  am/pm).</w:t>
      </w:r>
    </w:p>
    <w:p w:rsidR="00415C4C" w:rsidRPr="004068FC" w:rsidRDefault="00415C4C" w:rsidP="00415C4C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415C4C" w:rsidRPr="004068FC" w:rsidRDefault="00BE4113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Finalizar </w:t>
      </w:r>
      <w:r w:rsidRPr="004068FC">
        <w:rPr>
          <w:sz w:val="20"/>
          <w:szCs w:val="20"/>
          <w:highlight w:val="yellow"/>
        </w:rPr>
        <w:t>Jornada</w:t>
      </w:r>
      <w:r>
        <w:rPr>
          <w:sz w:val="20"/>
          <w:szCs w:val="20"/>
          <w:highlight w:val="yellow"/>
        </w:rPr>
        <w:t xml:space="preserve"> de Trabajo</w:t>
      </w:r>
    </w:p>
    <w:p w:rsidR="00415C4C" w:rsidRPr="004068FC" w:rsidRDefault="00415C4C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y solicita la siguiente información:</w:t>
      </w:r>
    </w:p>
    <w:p w:rsidR="002548FF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415C4C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proofErr w:type="spellStart"/>
      <w:r w:rsidRPr="004068FC">
        <w:rPr>
          <w:sz w:val="20"/>
          <w:szCs w:val="20"/>
          <w:highlight w:val="yellow"/>
        </w:rPr>
        <w:t>FechaFinal</w:t>
      </w:r>
      <w:proofErr w:type="spellEnd"/>
      <w:r w:rsidRPr="004068FC">
        <w:rPr>
          <w:sz w:val="20"/>
          <w:szCs w:val="20"/>
          <w:highlight w:val="yellow"/>
        </w:rPr>
        <w:t xml:space="preserve"> = &lt;</w:t>
      </w:r>
      <w:proofErr w:type="spellStart"/>
      <w:r w:rsidRPr="004068FC">
        <w:rPr>
          <w:sz w:val="20"/>
          <w:szCs w:val="20"/>
          <w:highlight w:val="yellow"/>
        </w:rPr>
        <w:t>VendedorJornada.FechaFinal</w:t>
      </w:r>
      <w:proofErr w:type="spellEnd"/>
      <w:r w:rsidRPr="004068FC">
        <w:rPr>
          <w:sz w:val="20"/>
          <w:szCs w:val="20"/>
          <w:highlight w:val="yellow"/>
        </w:rPr>
        <w:t xml:space="preserve">&gt; (mostrar en formato </w:t>
      </w:r>
      <w:proofErr w:type="spellStart"/>
      <w:r w:rsidRPr="004068FC">
        <w:rPr>
          <w:sz w:val="20"/>
          <w:szCs w:val="20"/>
          <w:highlight w:val="yellow"/>
        </w:rPr>
        <w:t>dd</w:t>
      </w:r>
      <w:proofErr w:type="spellEnd"/>
      <w:r w:rsidRPr="004068FC">
        <w:rPr>
          <w:sz w:val="20"/>
          <w:szCs w:val="20"/>
          <w:highlight w:val="yellow"/>
        </w:rPr>
        <w:t>/mm/</w:t>
      </w:r>
      <w:proofErr w:type="spellStart"/>
      <w:r w:rsidRPr="004068FC">
        <w:rPr>
          <w:sz w:val="20"/>
          <w:szCs w:val="20"/>
          <w:highlight w:val="yellow"/>
        </w:rPr>
        <w:t>aaaa</w:t>
      </w:r>
      <w:proofErr w:type="spellEnd"/>
      <w:r w:rsidRPr="004068FC">
        <w:rPr>
          <w:sz w:val="20"/>
          <w:szCs w:val="20"/>
          <w:highlight w:val="yellow"/>
        </w:rPr>
        <w:t xml:space="preserve">  </w:t>
      </w:r>
      <w:proofErr w:type="spellStart"/>
      <w:r w:rsidRPr="004068FC">
        <w:rPr>
          <w:sz w:val="20"/>
          <w:szCs w:val="20"/>
          <w:highlight w:val="yellow"/>
        </w:rPr>
        <w:t>hh:mm</w:t>
      </w:r>
      <w:proofErr w:type="spellEnd"/>
      <w:r w:rsidRPr="004068FC">
        <w:rPr>
          <w:sz w:val="20"/>
          <w:szCs w:val="20"/>
          <w:highlight w:val="yellow"/>
        </w:rPr>
        <w:t xml:space="preserve">  am/pm).</w:t>
      </w:r>
    </w:p>
    <w:p w:rsidR="00D20E46" w:rsidRDefault="00D20E46" w:rsidP="00D20E4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</w:p>
    <w:p w:rsidR="00D20E46" w:rsidRDefault="00B40AF0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Código Barras CEDI</w:t>
      </w:r>
      <w:r w:rsidR="00D20E46">
        <w:rPr>
          <w:sz w:val="20"/>
          <w:szCs w:val="20"/>
        </w:rPr>
        <w:t xml:space="preserve"> (*)</w:t>
      </w:r>
      <w:r>
        <w:rPr>
          <w:sz w:val="20"/>
          <w:szCs w:val="20"/>
        </w:rPr>
        <w:t xml:space="preserve"> (Puede ser leída por el S</w:t>
      </w:r>
      <w:r w:rsidR="0099494A">
        <w:rPr>
          <w:sz w:val="20"/>
          <w:szCs w:val="20"/>
        </w:rPr>
        <w:t>can</w:t>
      </w:r>
      <w:r>
        <w:rPr>
          <w:sz w:val="20"/>
          <w:szCs w:val="20"/>
        </w:rPr>
        <w:t>n</w:t>
      </w:r>
      <w:r w:rsidR="0099494A">
        <w:rPr>
          <w:sz w:val="20"/>
          <w:szCs w:val="20"/>
        </w:rPr>
        <w:t>er</w:t>
      </w:r>
      <w:r w:rsidR="00FA5DB4">
        <w:rPr>
          <w:sz w:val="20"/>
          <w:szCs w:val="20"/>
        </w:rPr>
        <w:t xml:space="preserve">, si </w:t>
      </w:r>
      <w:proofErr w:type="spellStart"/>
      <w:r w:rsidR="00FA5DB4">
        <w:rPr>
          <w:sz w:val="20"/>
          <w:szCs w:val="20"/>
        </w:rPr>
        <w:t>MostrarInfoCB</w:t>
      </w:r>
      <w:proofErr w:type="spellEnd"/>
      <w:r w:rsidR="00FA5DB4">
        <w:rPr>
          <w:sz w:val="20"/>
          <w:szCs w:val="20"/>
        </w:rPr>
        <w:t xml:space="preserve"> = 0 se oculta la información con asteriscos</w:t>
      </w:r>
      <w:r w:rsidR="0099494A">
        <w:rPr>
          <w:sz w:val="20"/>
          <w:szCs w:val="20"/>
        </w:rPr>
        <w:t>)</w:t>
      </w:r>
    </w:p>
    <w:p w:rsidR="00A10B85" w:rsidRDefault="00A10B85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en sesión la siguiente información:</w:t>
      </w:r>
    </w:p>
    <w:p w:rsidR="00A10B85" w:rsidRDefault="00A10B85" w:rsidP="00A10B85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sCodigoLeido</w:t>
      </w:r>
      <w:proofErr w:type="spellEnd"/>
    </w:p>
    <w:p w:rsidR="00E92A70" w:rsidRPr="00E92A70" w:rsidRDefault="001F3A6F" w:rsidP="00E92A7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 w:rsidRPr="00E601C3">
        <w:rPr>
          <w:b/>
          <w:sz w:val="20"/>
          <w:szCs w:val="20"/>
        </w:rPr>
        <w:t>Continuar</w:t>
      </w:r>
      <w:r w:rsidRPr="00E601C3">
        <w:rPr>
          <w:sz w:val="20"/>
          <w:szCs w:val="20"/>
        </w:rPr>
        <w:t>&gt;</w:t>
      </w:r>
    </w:p>
    <w:p w:rsidR="00E92A70" w:rsidRPr="0050418C" w:rsidRDefault="00E92A70" w:rsidP="00E92A70">
      <w:pPr>
        <w:pStyle w:val="Prrafodelista"/>
        <w:numPr>
          <w:ilvl w:val="1"/>
          <w:numId w:val="11"/>
        </w:numPr>
        <w:jc w:val="both"/>
        <w:rPr>
          <w:sz w:val="20"/>
          <w:szCs w:val="20"/>
          <w:highlight w:val="yellow"/>
        </w:rPr>
      </w:pPr>
      <w:r w:rsidRPr="0050418C">
        <w:rPr>
          <w:sz w:val="20"/>
          <w:szCs w:val="20"/>
          <w:highlight w:val="yellow"/>
        </w:rPr>
        <w:t xml:space="preserve">Si &lt;La Jornada no ha sido iniciada (es decir si no existe un registro en </w:t>
      </w:r>
      <w:proofErr w:type="spellStart"/>
      <w:r w:rsidRPr="0050418C">
        <w:rPr>
          <w:sz w:val="20"/>
          <w:szCs w:val="20"/>
          <w:highlight w:val="yellow"/>
        </w:rPr>
        <w:t>VendedorJornada</w:t>
      </w:r>
      <w:proofErr w:type="spellEnd"/>
      <w:r w:rsidRPr="0050418C">
        <w:rPr>
          <w:sz w:val="20"/>
          <w:szCs w:val="20"/>
          <w:highlight w:val="yellow"/>
        </w:rPr>
        <w:t xml:space="preserve"> que esté relacionado al Vendedor y que </w:t>
      </w:r>
      <w:proofErr w:type="spellStart"/>
      <w:r w:rsidRPr="0050418C">
        <w:rPr>
          <w:sz w:val="20"/>
          <w:szCs w:val="20"/>
          <w:highlight w:val="yellow"/>
        </w:rPr>
        <w:t>FechaFinal</w:t>
      </w:r>
      <w:proofErr w:type="spellEnd"/>
      <w:r w:rsidRPr="0050418C">
        <w:rPr>
          <w:sz w:val="20"/>
          <w:szCs w:val="20"/>
          <w:highlight w:val="yellow"/>
        </w:rPr>
        <w:t xml:space="preserve"> != NULL)&gt; o Si &lt;La Jornada ya fue iniciada (es decir si ya existe un registro en </w:t>
      </w:r>
      <w:proofErr w:type="spellStart"/>
      <w:r w:rsidRPr="0050418C">
        <w:rPr>
          <w:sz w:val="20"/>
          <w:szCs w:val="20"/>
          <w:highlight w:val="yellow"/>
        </w:rPr>
        <w:t>VendedorJornada</w:t>
      </w:r>
      <w:proofErr w:type="spellEnd"/>
      <w:r w:rsidRPr="0050418C">
        <w:rPr>
          <w:sz w:val="20"/>
          <w:szCs w:val="20"/>
          <w:highlight w:val="yellow"/>
        </w:rPr>
        <w:t xml:space="preserve"> que esté relacionado al Vendedor y que </w:t>
      </w:r>
      <w:proofErr w:type="spellStart"/>
      <w:r w:rsidRPr="0050418C">
        <w:rPr>
          <w:sz w:val="20"/>
          <w:szCs w:val="20"/>
          <w:highlight w:val="yellow"/>
        </w:rPr>
        <w:t>FechaFinal</w:t>
      </w:r>
      <w:proofErr w:type="spellEnd"/>
      <w:r w:rsidRPr="0050418C">
        <w:rPr>
          <w:sz w:val="20"/>
          <w:szCs w:val="20"/>
          <w:highlight w:val="yellow"/>
        </w:rPr>
        <w:t xml:space="preserve"> = NULL)&gt;</w:t>
      </w:r>
    </w:p>
    <w:p w:rsidR="00740378" w:rsidRPr="00E601C3" w:rsidRDefault="00740378" w:rsidP="00E92A70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no actor no proporciona la información requerida&gt;</w:t>
      </w:r>
    </w:p>
    <w:p w:rsidR="00740378" w:rsidRPr="00EA5B73" w:rsidRDefault="00740378" w:rsidP="00E92A70">
      <w:pPr>
        <w:pStyle w:val="Prrafodelista"/>
        <w:numPr>
          <w:ilvl w:val="3"/>
          <w:numId w:val="7"/>
        </w:numPr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>
        <w:rPr>
          <w:rStyle w:val="Hipervnculo"/>
          <w:color w:val="auto"/>
          <w:sz w:val="20"/>
          <w:szCs w:val="20"/>
          <w:u w:val="none"/>
        </w:rPr>
        <w:t>“</w:t>
      </w:r>
      <w:r w:rsidRPr="00D40264">
        <w:rPr>
          <w:rStyle w:val="Hipervnculo"/>
          <w:color w:val="FF0000"/>
          <w:sz w:val="20"/>
          <w:szCs w:val="20"/>
          <w:u w:val="none"/>
        </w:rPr>
        <w:t>[B</w:t>
      </w:r>
      <w:r w:rsidRPr="00D40264">
        <w:rPr>
          <w:rStyle w:val="Hipervnculo"/>
          <w:color w:val="FF0000"/>
          <w:sz w:val="20"/>
          <w:szCs w:val="20"/>
          <w:u w:val="none"/>
          <w:lang w:eastAsia="en-US"/>
        </w:rPr>
        <w:t>E0001</w:t>
      </w:r>
      <w:r w:rsidRPr="00D4026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D40264">
        <w:rPr>
          <w:rStyle w:val="Hipervnculo"/>
          <w:color w:val="FF0000"/>
          <w:sz w:val="20"/>
          <w:szCs w:val="20"/>
          <w:u w:val="none"/>
          <w:lang w:eastAsia="en-US"/>
        </w:rPr>
        <w:t>El campo $0$ es requerido</w:t>
      </w:r>
      <w:r w:rsidRPr="00E601C3">
        <w:rPr>
          <w:rStyle w:val="Hipervnculo"/>
          <w:color w:val="auto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el nombre del campo que no se haya proporcionado</w:t>
      </w:r>
    </w:p>
    <w:p w:rsidR="00740378" w:rsidRDefault="00740378" w:rsidP="00E92A70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EA5B73">
        <w:rPr>
          <w:rStyle w:val="Hipervnculo"/>
          <w:color w:val="auto"/>
          <w:sz w:val="20"/>
          <w:u w:val="none"/>
          <w:lang w:eastAsia="en-US"/>
        </w:rPr>
        <w:t>El sistema continúa en el paso correspondiente al campo que no se haya proporcionado</w:t>
      </w:r>
    </w:p>
    <w:p w:rsidR="004D1A44" w:rsidRPr="00740378" w:rsidRDefault="00740378" w:rsidP="00E92A7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valida el código de barras proporcionad</w:t>
      </w:r>
      <w:r w:rsidR="002548FF">
        <w:rPr>
          <w:sz w:val="20"/>
          <w:szCs w:val="20"/>
        </w:rPr>
        <w:t>o</w:t>
      </w:r>
      <w:r>
        <w:rPr>
          <w:sz w:val="20"/>
          <w:szCs w:val="20"/>
        </w:rPr>
        <w:t xml:space="preserve"> por el usuario de acuerdo a la validación </w:t>
      </w:r>
      <w:bookmarkStart w:id="97" w:name="VA01_r"/>
      <w:bookmarkEnd w:id="97"/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HYPERLINK  \l "VA01" </w:instrText>
      </w:r>
      <w:r>
        <w:rPr>
          <w:b/>
          <w:sz w:val="20"/>
          <w:szCs w:val="20"/>
        </w:rPr>
        <w:fldChar w:fldCharType="separate"/>
      </w:r>
      <w:r w:rsidRPr="00B40AF0">
        <w:rPr>
          <w:rStyle w:val="Hipervnculo"/>
          <w:b/>
          <w:sz w:val="20"/>
          <w:szCs w:val="20"/>
        </w:rPr>
        <w:t>VA01 Validar Código Barras CEDI</w:t>
      </w:r>
      <w:r>
        <w:rPr>
          <w:b/>
          <w:sz w:val="20"/>
          <w:szCs w:val="20"/>
        </w:rPr>
        <w:fldChar w:fldCharType="end"/>
      </w:r>
    </w:p>
    <w:p w:rsidR="00740378" w:rsidRDefault="00740378" w:rsidP="00E92A7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Si &lt;La Jornada no ha sido iniciada (es decir si no existe un registro en </w:t>
      </w:r>
      <w:proofErr w:type="spellStart"/>
      <w:r>
        <w:rPr>
          <w:sz w:val="20"/>
          <w:szCs w:val="20"/>
        </w:rPr>
        <w:t>VendedorJornada</w:t>
      </w:r>
      <w:proofErr w:type="spellEnd"/>
      <w:r>
        <w:rPr>
          <w:sz w:val="20"/>
          <w:szCs w:val="20"/>
        </w:rPr>
        <w:t xml:space="preserve"> que esté relacionado al Vendedor y que </w:t>
      </w:r>
      <w:proofErr w:type="spellStart"/>
      <w:r w:rsidR="00C1403E">
        <w:rPr>
          <w:sz w:val="20"/>
          <w:szCs w:val="20"/>
        </w:rPr>
        <w:t>FechaFinal</w:t>
      </w:r>
      <w:proofErr w:type="spellEnd"/>
      <w:r>
        <w:rPr>
          <w:sz w:val="20"/>
          <w:szCs w:val="20"/>
        </w:rPr>
        <w:t xml:space="preserve"> </w:t>
      </w:r>
      <w:r w:rsidR="00C1403E">
        <w:rPr>
          <w:sz w:val="20"/>
          <w:szCs w:val="20"/>
        </w:rPr>
        <w:t>!</w:t>
      </w:r>
      <w:r>
        <w:rPr>
          <w:sz w:val="20"/>
          <w:szCs w:val="20"/>
        </w:rPr>
        <w:t>= NULL</w:t>
      </w:r>
      <w:r w:rsidR="00C1403E">
        <w:rPr>
          <w:sz w:val="20"/>
          <w:szCs w:val="20"/>
        </w:rPr>
        <w:t>)</w:t>
      </w:r>
      <w:r>
        <w:rPr>
          <w:sz w:val="20"/>
          <w:szCs w:val="20"/>
        </w:rPr>
        <w:t>&gt;</w:t>
      </w:r>
    </w:p>
    <w:p w:rsidR="00740378" w:rsidRDefault="00740378" w:rsidP="00E92A70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740378" w:rsidRPr="006927FD" w:rsidRDefault="00740378" w:rsidP="00E92A70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proofErr w:type="spellStart"/>
      <w:r w:rsidRPr="006927FD">
        <w:rPr>
          <w:b/>
          <w:sz w:val="20"/>
          <w:szCs w:val="20"/>
        </w:rPr>
        <w:t>VendedorJornada</w:t>
      </w:r>
      <w:proofErr w:type="spellEnd"/>
    </w:p>
    <w:p w:rsidR="00740378" w:rsidRDefault="00740378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  <w:r w:rsidR="00C626F4">
        <w:rPr>
          <w:sz w:val="20"/>
          <w:szCs w:val="20"/>
        </w:rPr>
        <w:t xml:space="preserve"> = &lt;</w:t>
      </w:r>
      <w:proofErr w:type="spellStart"/>
      <w:r w:rsidR="00C626F4">
        <w:rPr>
          <w:sz w:val="20"/>
          <w:szCs w:val="20"/>
        </w:rPr>
        <w:t>Vendedor.VendedorID</w:t>
      </w:r>
      <w:proofErr w:type="spellEnd"/>
      <w:r w:rsidR="00C626F4">
        <w:rPr>
          <w:sz w:val="20"/>
          <w:szCs w:val="20"/>
        </w:rPr>
        <w:t>&gt;</w:t>
      </w:r>
    </w:p>
    <w:p w:rsidR="00740378" w:rsidRDefault="00740378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VEJFechaInicial</w:t>
      </w:r>
      <w:proofErr w:type="spellEnd"/>
      <w:r w:rsidR="00C626F4">
        <w:rPr>
          <w:sz w:val="20"/>
          <w:szCs w:val="20"/>
        </w:rPr>
        <w:t xml:space="preserve"> = Fecha</w:t>
      </w:r>
      <w:r w:rsidR="003E3B98">
        <w:rPr>
          <w:sz w:val="20"/>
          <w:szCs w:val="20"/>
        </w:rPr>
        <w:t xml:space="preserve"> y Hora</w:t>
      </w:r>
      <w:r w:rsidR="00C626F4">
        <w:rPr>
          <w:sz w:val="20"/>
          <w:szCs w:val="20"/>
        </w:rPr>
        <w:t xml:space="preserve"> actual del sistema</w:t>
      </w:r>
    </w:p>
    <w:p w:rsidR="00740378" w:rsidRDefault="00740378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6927FD">
        <w:rPr>
          <w:sz w:val="20"/>
          <w:szCs w:val="20"/>
        </w:rPr>
        <w:t>nviado</w:t>
      </w:r>
      <w:r w:rsidR="00C626F4">
        <w:rPr>
          <w:sz w:val="20"/>
          <w:szCs w:val="20"/>
        </w:rPr>
        <w:t xml:space="preserve"> = 0</w:t>
      </w:r>
    </w:p>
    <w:p w:rsidR="006927FD" w:rsidRDefault="006927FD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MFechaHora</w:t>
      </w:r>
      <w:proofErr w:type="spellEnd"/>
      <w:r w:rsidR="00C626F4">
        <w:rPr>
          <w:sz w:val="20"/>
          <w:szCs w:val="20"/>
        </w:rPr>
        <w:t xml:space="preserve"> = Fecha y Hora actual del sistema</w:t>
      </w:r>
    </w:p>
    <w:p w:rsidR="000E0A84" w:rsidRDefault="006927FD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MUsuarioID</w:t>
      </w:r>
      <w:proofErr w:type="spellEnd"/>
      <w:r w:rsidR="00C626F4">
        <w:rPr>
          <w:sz w:val="20"/>
          <w:szCs w:val="20"/>
        </w:rPr>
        <w:t xml:space="preserve"> = </w:t>
      </w:r>
      <w:proofErr w:type="spellStart"/>
      <w:r w:rsidR="00C626F4">
        <w:rPr>
          <w:sz w:val="20"/>
          <w:szCs w:val="20"/>
        </w:rPr>
        <w:t>sUSUId</w:t>
      </w:r>
      <w:proofErr w:type="spellEnd"/>
      <w:r w:rsidR="00C626F4">
        <w:rPr>
          <w:sz w:val="20"/>
          <w:szCs w:val="20"/>
        </w:rPr>
        <w:t xml:space="preserve"> </w:t>
      </w:r>
    </w:p>
    <w:p w:rsidR="007324C5" w:rsidRPr="007324C5" w:rsidRDefault="00C1403E" w:rsidP="0050418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&lt;La Jornada ya fue iniciada (es decir si ya existe un registro en </w:t>
      </w:r>
      <w:proofErr w:type="spellStart"/>
      <w:r>
        <w:rPr>
          <w:sz w:val="20"/>
          <w:szCs w:val="20"/>
        </w:rPr>
        <w:t>VendedorJornada</w:t>
      </w:r>
      <w:proofErr w:type="spellEnd"/>
      <w:r>
        <w:rPr>
          <w:sz w:val="20"/>
          <w:szCs w:val="20"/>
        </w:rPr>
        <w:t xml:space="preserve"> que esté relacionado al Vendedor y que </w:t>
      </w:r>
      <w:proofErr w:type="spellStart"/>
      <w:r>
        <w:rPr>
          <w:sz w:val="20"/>
          <w:szCs w:val="20"/>
        </w:rPr>
        <w:t>FechaFinal</w:t>
      </w:r>
      <w:proofErr w:type="spellEnd"/>
      <w:r>
        <w:rPr>
          <w:sz w:val="20"/>
          <w:szCs w:val="20"/>
        </w:rPr>
        <w:t xml:space="preserve"> = NULL)&gt;</w:t>
      </w:r>
    </w:p>
    <w:p w:rsidR="000E0A84" w:rsidRPr="000E0A84" w:rsidRDefault="000E0A84" w:rsidP="0050418C">
      <w:pPr>
        <w:pStyle w:val="Prrafodelista"/>
        <w:numPr>
          <w:ilvl w:val="3"/>
          <w:numId w:val="7"/>
        </w:numPr>
        <w:jc w:val="both"/>
        <w:rPr>
          <w:sz w:val="20"/>
          <w:lang w:val="es-MX"/>
        </w:rPr>
      </w:pPr>
      <w:r>
        <w:rPr>
          <w:sz w:val="20"/>
          <w:szCs w:val="20"/>
        </w:rPr>
        <w:t>El sistema actualiza la siguiente información:</w:t>
      </w:r>
    </w:p>
    <w:p w:rsidR="000E0A84" w:rsidRPr="000E0A84" w:rsidRDefault="00C1403E" w:rsidP="0050418C">
      <w:pPr>
        <w:pStyle w:val="Prrafodelista"/>
        <w:numPr>
          <w:ilvl w:val="4"/>
          <w:numId w:val="7"/>
        </w:numPr>
        <w:jc w:val="both"/>
        <w:rPr>
          <w:b/>
          <w:sz w:val="20"/>
          <w:lang w:val="es-MX"/>
        </w:rPr>
      </w:pPr>
      <w:proofErr w:type="spellStart"/>
      <w:r>
        <w:rPr>
          <w:b/>
          <w:sz w:val="20"/>
          <w:lang w:val="es-MX"/>
        </w:rPr>
        <w:t>VendedorJornada</w:t>
      </w:r>
      <w:proofErr w:type="spellEnd"/>
    </w:p>
    <w:p w:rsidR="00AD0047" w:rsidRPr="0050418C" w:rsidRDefault="00AD0047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 w:rsidRPr="0050418C">
        <w:rPr>
          <w:sz w:val="20"/>
          <w:szCs w:val="20"/>
        </w:rPr>
        <w:t>FechaFinal</w:t>
      </w:r>
      <w:proofErr w:type="spellEnd"/>
      <w:r w:rsidR="00C626F4" w:rsidRPr="0050418C">
        <w:rPr>
          <w:sz w:val="20"/>
          <w:szCs w:val="20"/>
        </w:rPr>
        <w:t xml:space="preserve"> = Fecha </w:t>
      </w:r>
      <w:r w:rsidR="003E3B98" w:rsidRPr="0050418C">
        <w:rPr>
          <w:sz w:val="20"/>
          <w:szCs w:val="20"/>
        </w:rPr>
        <w:t xml:space="preserve">y Hora </w:t>
      </w:r>
      <w:r w:rsidR="00C626F4" w:rsidRPr="0050418C">
        <w:rPr>
          <w:sz w:val="20"/>
          <w:szCs w:val="20"/>
        </w:rPr>
        <w:t>actual del sistema</w:t>
      </w:r>
    </w:p>
    <w:p w:rsidR="00AD0047" w:rsidRPr="0050418C" w:rsidRDefault="00AD0047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 w:rsidRPr="0050418C">
        <w:rPr>
          <w:sz w:val="20"/>
          <w:szCs w:val="20"/>
        </w:rPr>
        <w:t>Enviado = 0</w:t>
      </w:r>
    </w:p>
    <w:p w:rsidR="000E0A84" w:rsidRPr="0050418C" w:rsidRDefault="000E0A84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 w:rsidRPr="0050418C">
        <w:rPr>
          <w:sz w:val="20"/>
          <w:szCs w:val="20"/>
        </w:rPr>
        <w:t>MFechaHora</w:t>
      </w:r>
      <w:proofErr w:type="spellEnd"/>
      <w:r w:rsidRPr="0050418C">
        <w:rPr>
          <w:sz w:val="20"/>
          <w:szCs w:val="20"/>
        </w:rPr>
        <w:t xml:space="preserve"> = Fecha y Hora Actual del Sistema</w:t>
      </w:r>
    </w:p>
    <w:p w:rsidR="00AD0047" w:rsidRPr="0050418C" w:rsidRDefault="00AD0047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 w:rsidRPr="0050418C">
        <w:rPr>
          <w:sz w:val="20"/>
          <w:szCs w:val="20"/>
        </w:rPr>
        <w:t>MUsuarioID</w:t>
      </w:r>
      <w:proofErr w:type="spellEnd"/>
      <w:r w:rsidR="00C626F4" w:rsidRPr="0050418C">
        <w:rPr>
          <w:sz w:val="20"/>
          <w:szCs w:val="20"/>
        </w:rPr>
        <w:t xml:space="preserve"> = </w:t>
      </w:r>
      <w:proofErr w:type="spellStart"/>
      <w:r w:rsidR="00C626F4" w:rsidRPr="0050418C">
        <w:rPr>
          <w:sz w:val="20"/>
          <w:szCs w:val="20"/>
        </w:rPr>
        <w:t>sUSUId</w:t>
      </w:r>
      <w:proofErr w:type="spellEnd"/>
    </w:p>
    <w:p w:rsidR="004068FC" w:rsidRDefault="004068FC" w:rsidP="004068FC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continúa en el </w:t>
      </w:r>
      <w:hyperlink w:anchor="Paso_FIN" w:history="1">
        <w:r w:rsidRPr="004068FC">
          <w:rPr>
            <w:rStyle w:val="Hipervnculo"/>
            <w:b/>
            <w:sz w:val="20"/>
            <w:szCs w:val="20"/>
            <w:highlight w:val="yellow"/>
          </w:rPr>
          <w:t>paso 10</w:t>
        </w:r>
      </w:hyperlink>
      <w:r w:rsidRPr="004068FC">
        <w:rPr>
          <w:sz w:val="20"/>
          <w:szCs w:val="20"/>
          <w:highlight w:val="yellow"/>
        </w:rPr>
        <w:t xml:space="preserve"> del flujo básico</w:t>
      </w:r>
    </w:p>
    <w:p w:rsidR="001F3A6F" w:rsidRPr="004068FC" w:rsidRDefault="001F3A6F" w:rsidP="00466746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&lt;el actor selecciona la opción </w:t>
      </w:r>
      <w:r w:rsidRPr="004068FC">
        <w:rPr>
          <w:b/>
          <w:sz w:val="20"/>
          <w:szCs w:val="20"/>
          <w:highlight w:val="yellow"/>
        </w:rPr>
        <w:t>Regresar</w:t>
      </w:r>
      <w:r w:rsidRPr="004068FC">
        <w:rPr>
          <w:sz w:val="20"/>
          <w:szCs w:val="20"/>
          <w:highlight w:val="yellow"/>
        </w:rPr>
        <w:t>&gt;</w:t>
      </w:r>
    </w:p>
    <w:p w:rsidR="004068FC" w:rsidRPr="004068FC" w:rsidRDefault="004068FC" w:rsidP="00DF4A1D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highlight w:val="yellow"/>
          <w:lang w:val="es-MX"/>
        </w:rPr>
        <w:t>Si &lt;se realizaron cambios (se capturó un código de barras)&gt;</w:t>
      </w:r>
    </w:p>
    <w:p w:rsidR="00E601C3" w:rsidRPr="004068FC" w:rsidRDefault="00E601C3" w:rsidP="004068FC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</w:t>
      </w:r>
      <w:r w:rsidR="00DF4A1D" w:rsidRPr="004068FC">
        <w:rPr>
          <w:sz w:val="20"/>
          <w:szCs w:val="20"/>
          <w:highlight w:val="yellow"/>
        </w:rPr>
        <w:t>tema presenta el mensaje “</w:t>
      </w:r>
      <w:r w:rsidR="00DF4A1D" w:rsidRPr="004068FC">
        <w:rPr>
          <w:color w:val="FF0000"/>
          <w:sz w:val="20"/>
          <w:szCs w:val="20"/>
          <w:highlight w:val="yellow"/>
        </w:rPr>
        <w:t>BP0002 – Se perderán los cambios,</w:t>
      </w:r>
      <w:r w:rsidR="004068FC" w:rsidRPr="004068FC">
        <w:rPr>
          <w:color w:val="FF0000"/>
          <w:sz w:val="20"/>
          <w:szCs w:val="20"/>
          <w:highlight w:val="yellow"/>
        </w:rPr>
        <w:t xml:space="preserve"> </w:t>
      </w:r>
      <w:r w:rsidR="00DF4A1D" w:rsidRPr="004068FC">
        <w:rPr>
          <w:color w:val="FF0000"/>
          <w:sz w:val="20"/>
          <w:szCs w:val="20"/>
          <w:highlight w:val="yellow"/>
        </w:rPr>
        <w:t>¿Está seguro de regresar?</w:t>
      </w:r>
      <w:r w:rsidR="00DF4A1D" w:rsidRPr="004068FC">
        <w:rPr>
          <w:sz w:val="20"/>
          <w:szCs w:val="20"/>
          <w:highlight w:val="yellow"/>
        </w:rPr>
        <w:t>”</w:t>
      </w:r>
    </w:p>
    <w:p w:rsidR="00DF4A1D" w:rsidRPr="004068FC" w:rsidRDefault="00DF4A1D" w:rsidP="004068FC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&lt;el usuario selecciona la opción </w:t>
      </w:r>
      <w:r w:rsidRPr="004068FC">
        <w:rPr>
          <w:b/>
          <w:sz w:val="20"/>
          <w:szCs w:val="20"/>
          <w:highlight w:val="yellow"/>
        </w:rPr>
        <w:t>NO</w:t>
      </w:r>
      <w:r w:rsidRPr="004068FC">
        <w:rPr>
          <w:sz w:val="20"/>
          <w:szCs w:val="20"/>
          <w:highlight w:val="yellow"/>
        </w:rPr>
        <w:t>&gt;</w:t>
      </w:r>
    </w:p>
    <w:p w:rsidR="00DF4A1D" w:rsidRPr="004068FC" w:rsidRDefault="00DF4A1D" w:rsidP="004068FC">
      <w:pPr>
        <w:pStyle w:val="Prrafodelista"/>
        <w:numPr>
          <w:ilvl w:val="4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continúa en el paso anterior desde donde fue llamado</w:t>
      </w:r>
    </w:p>
    <w:p w:rsidR="00DF4A1D" w:rsidRPr="004068FC" w:rsidRDefault="00DF4A1D" w:rsidP="004068FC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&lt;el usuario selecciona la opción </w:t>
      </w:r>
      <w:r w:rsidRPr="004068FC">
        <w:rPr>
          <w:b/>
          <w:sz w:val="20"/>
          <w:szCs w:val="20"/>
          <w:highlight w:val="yellow"/>
        </w:rPr>
        <w:t>SI</w:t>
      </w:r>
      <w:r w:rsidRPr="004068FC">
        <w:rPr>
          <w:sz w:val="20"/>
          <w:szCs w:val="20"/>
          <w:highlight w:val="yellow"/>
        </w:rPr>
        <w:t>&gt;</w:t>
      </w:r>
    </w:p>
    <w:p w:rsidR="00DF4A1D" w:rsidRPr="004068FC" w:rsidRDefault="00DF4A1D" w:rsidP="004068FC">
      <w:pPr>
        <w:pStyle w:val="Prrafodelista"/>
        <w:numPr>
          <w:ilvl w:val="4"/>
          <w:numId w:val="7"/>
        </w:numPr>
        <w:jc w:val="both"/>
        <w:rPr>
          <w:strike/>
          <w:sz w:val="20"/>
          <w:szCs w:val="20"/>
          <w:highlight w:val="yellow"/>
        </w:rPr>
      </w:pPr>
      <w:r w:rsidRPr="004068FC">
        <w:rPr>
          <w:strike/>
          <w:sz w:val="20"/>
          <w:szCs w:val="20"/>
          <w:highlight w:val="yellow"/>
        </w:rPr>
        <w:t>El sistema extiende su funcionalidad al caso de uso:</w:t>
      </w:r>
    </w:p>
    <w:p w:rsidR="00DF4A1D" w:rsidRPr="004068FC" w:rsidRDefault="004E73F5" w:rsidP="00834DA7">
      <w:pPr>
        <w:pStyle w:val="Prrafodelista"/>
        <w:numPr>
          <w:ilvl w:val="4"/>
          <w:numId w:val="7"/>
        </w:numPr>
        <w:jc w:val="both"/>
        <w:rPr>
          <w:strike/>
          <w:highlight w:val="yellow"/>
        </w:rPr>
      </w:pPr>
      <w:hyperlink r:id="rId9" w:history="1">
        <w:r w:rsidR="00DF4A1D" w:rsidRPr="004068FC">
          <w:rPr>
            <w:rStyle w:val="Hipervnculo"/>
            <w:b/>
            <w:strike/>
            <w:sz w:val="20"/>
            <w:szCs w:val="20"/>
            <w:highlight w:val="yellow"/>
          </w:rPr>
          <w:t>Seleccionar Actividades del Vendedor</w:t>
        </w:r>
      </w:hyperlink>
    </w:p>
    <w:p w:rsidR="00E71821" w:rsidRPr="004068FC" w:rsidRDefault="00E71821" w:rsidP="004068FC">
      <w:pPr>
        <w:pStyle w:val="Prrafodelista"/>
        <w:numPr>
          <w:ilvl w:val="4"/>
          <w:numId w:val="7"/>
        </w:numPr>
        <w:jc w:val="both"/>
        <w:rPr>
          <w:strike/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continúa en el </w:t>
      </w:r>
      <w:hyperlink w:anchor="Paso_FIN" w:history="1">
        <w:r w:rsidRPr="004068FC">
          <w:rPr>
            <w:rStyle w:val="Hipervnculo"/>
            <w:b/>
            <w:sz w:val="20"/>
            <w:szCs w:val="20"/>
            <w:highlight w:val="yellow"/>
          </w:rPr>
          <w:t>paso 10</w:t>
        </w:r>
      </w:hyperlink>
      <w:r w:rsidRPr="004068FC">
        <w:rPr>
          <w:sz w:val="20"/>
          <w:szCs w:val="20"/>
          <w:highlight w:val="yellow"/>
        </w:rPr>
        <w:t xml:space="preserve"> del flujo básico</w:t>
      </w:r>
    </w:p>
    <w:p w:rsidR="004068FC" w:rsidRPr="004068FC" w:rsidRDefault="004068FC" w:rsidP="004068FC">
      <w:pPr>
        <w:pStyle w:val="Prrafodelista"/>
        <w:numPr>
          <w:ilvl w:val="1"/>
          <w:numId w:val="7"/>
        </w:numPr>
        <w:jc w:val="both"/>
        <w:rPr>
          <w:strike/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continúa en el </w:t>
      </w:r>
      <w:hyperlink w:anchor="Paso_FIN" w:history="1">
        <w:r w:rsidRPr="004068FC">
          <w:rPr>
            <w:rStyle w:val="Hipervnculo"/>
            <w:b/>
            <w:sz w:val="20"/>
            <w:szCs w:val="20"/>
            <w:highlight w:val="yellow"/>
          </w:rPr>
          <w:t>paso 10</w:t>
        </w:r>
      </w:hyperlink>
      <w:r w:rsidRPr="004068FC">
        <w:rPr>
          <w:sz w:val="20"/>
          <w:szCs w:val="20"/>
          <w:highlight w:val="yellow"/>
        </w:rPr>
        <w:t xml:space="preserve"> del flujo básico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8" w:name="Paso_FIN"/>
      <w:bookmarkEnd w:id="98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Pr="00736A04" w:rsidRDefault="004D1A4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9" w:name="_Toc417922597"/>
      <w:r w:rsidRPr="00CA7A7F">
        <w:rPr>
          <w:rFonts w:cs="Arial"/>
          <w:lang w:val="es-MX"/>
        </w:rPr>
        <w:t>Flujos alternos</w:t>
      </w:r>
      <w:bookmarkEnd w:id="95"/>
      <w:bookmarkEnd w:id="96"/>
      <w:bookmarkEnd w:id="99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100" w:name="_Toc52616587"/>
      <w:bookmarkStart w:id="101" w:name="_Toc182735731"/>
      <w:bookmarkStart w:id="102" w:name="_Toc417922598"/>
      <w:r w:rsidRPr="00CA7A7F">
        <w:rPr>
          <w:lang w:val="es-MX"/>
        </w:rPr>
        <w:t>Opcionales</w:t>
      </w:r>
      <w:bookmarkEnd w:id="100"/>
      <w:bookmarkEnd w:id="101"/>
      <w:bookmarkEnd w:id="102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03" w:name="_Toc417922599"/>
      <w:r w:rsidRPr="00CA7A7F">
        <w:rPr>
          <w:lang w:val="es-MX"/>
        </w:rPr>
        <w:t>Generales</w:t>
      </w:r>
      <w:bookmarkEnd w:id="103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104" w:name="_Toc417922600"/>
      <w:r>
        <w:rPr>
          <w:lang w:val="es-MX"/>
        </w:rPr>
        <w:t>Validación</w:t>
      </w:r>
      <w:bookmarkEnd w:id="104"/>
    </w:p>
    <w:bookmarkStart w:id="105" w:name="VA01"/>
    <w:bookmarkEnd w:id="105"/>
    <w:p w:rsidR="00B160F9" w:rsidRDefault="00B160F9" w:rsidP="00B160F9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Pr="00B160F9">
        <w:rPr>
          <w:rStyle w:val="Hipervnculo"/>
          <w:lang w:val="es-MX"/>
        </w:rPr>
        <w:t>VA01 Validar Placa Capturada</w:t>
      </w:r>
      <w:r>
        <w:rPr>
          <w:lang w:val="es-MX"/>
        </w:rPr>
        <w:fldChar w:fldCharType="end"/>
      </w:r>
    </w:p>
    <w:p w:rsidR="00B160F9" w:rsidRDefault="00B160F9" w:rsidP="00BA3E95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proofErr w:type="spellStart"/>
      <w:r w:rsidR="00D26B15">
        <w:rPr>
          <w:sz w:val="20"/>
          <w:lang w:val="es-MX"/>
        </w:rPr>
        <w:t>sCodigoLeido</w:t>
      </w:r>
      <w:proofErr w:type="spellEnd"/>
      <w:r w:rsidR="00D26B15">
        <w:rPr>
          <w:sz w:val="20"/>
          <w:lang w:val="es-MX"/>
        </w:rPr>
        <w:t xml:space="preserve"> es diferente a </w:t>
      </w:r>
      <w:proofErr w:type="spellStart"/>
      <w:r w:rsidR="00D26B15">
        <w:rPr>
          <w:sz w:val="20"/>
          <w:lang w:val="es-MX"/>
        </w:rPr>
        <w:t>Vendedor.CodigoBarras</w:t>
      </w:r>
      <w:proofErr w:type="spellEnd"/>
      <w:r w:rsidR="00D26B15">
        <w:rPr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B160F9" w:rsidRDefault="00B160F9" w:rsidP="000F0CC3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presenta el mensaje “</w:t>
      </w:r>
      <w:r w:rsidRPr="00B160F9">
        <w:rPr>
          <w:color w:val="FF0000"/>
          <w:sz w:val="20"/>
          <w:lang w:val="es-MX"/>
        </w:rPr>
        <w:t>E0</w:t>
      </w:r>
      <w:r w:rsidR="00D26B15">
        <w:rPr>
          <w:color w:val="FF0000"/>
          <w:sz w:val="20"/>
          <w:lang w:val="es-MX"/>
        </w:rPr>
        <w:t>489</w:t>
      </w:r>
      <w:r w:rsidRPr="00B160F9">
        <w:rPr>
          <w:color w:val="FF0000"/>
          <w:sz w:val="20"/>
          <w:lang w:val="es-MX"/>
        </w:rPr>
        <w:t xml:space="preserve"> – </w:t>
      </w:r>
      <w:r w:rsidR="00D26B15">
        <w:rPr>
          <w:color w:val="FF0000"/>
          <w:sz w:val="20"/>
          <w:lang w:val="es-MX"/>
        </w:rPr>
        <w:t xml:space="preserve">El código de Barras introducido no corresponde al </w:t>
      </w:r>
      <w:r w:rsidR="000F0CC3" w:rsidRPr="000F0CC3">
        <w:rPr>
          <w:color w:val="FF0000"/>
          <w:sz w:val="20"/>
          <w:highlight w:val="green"/>
          <w:lang w:val="es-MX"/>
        </w:rPr>
        <w:t>$0$</w:t>
      </w:r>
      <w:r w:rsidRPr="000F0CC3">
        <w:rPr>
          <w:sz w:val="20"/>
          <w:highlight w:val="green"/>
          <w:lang w:val="es-MX"/>
        </w:rPr>
        <w:t>”</w:t>
      </w:r>
      <w:r w:rsidR="000F0CC3" w:rsidRPr="000F0CC3">
        <w:rPr>
          <w:sz w:val="20"/>
          <w:highlight w:val="green"/>
          <w:lang w:val="es-MX"/>
        </w:rPr>
        <w:t>, sustituir el valor de $0$ por “Centro de Distribución”</w:t>
      </w:r>
    </w:p>
    <w:p w:rsidR="00D26B15" w:rsidRDefault="00D26B15" w:rsidP="00B160F9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</w:t>
      </w:r>
    </w:p>
    <w:p w:rsidR="00B160F9" w:rsidRPr="00B160F9" w:rsidRDefault="00BA41F0" w:rsidP="00B160F9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B160F9">
        <w:rPr>
          <w:sz w:val="20"/>
          <w:lang w:val="es-MX"/>
        </w:rPr>
        <w:t>sistema continúa en el siguiente paso desde donde fue invocado.</w:t>
      </w:r>
    </w:p>
    <w:p w:rsidR="00942ABB" w:rsidRPr="00AD0047" w:rsidRDefault="00942ABB" w:rsidP="00AD0047">
      <w:pPr>
        <w:rPr>
          <w:sz w:val="20"/>
          <w:lang w:val="es-MX"/>
        </w:rPr>
      </w:pPr>
      <w:bookmarkStart w:id="106" w:name="VA02"/>
      <w:bookmarkEnd w:id="106"/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107" w:name="_Toc52616591"/>
      <w:bookmarkStart w:id="108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9" w:name="_Toc417922601"/>
      <w:bookmarkEnd w:id="107"/>
      <w:bookmarkEnd w:id="108"/>
      <w:r>
        <w:t xml:space="preserve">6  </w:t>
      </w:r>
      <w:bookmarkStart w:id="110" w:name="_Toc52616592"/>
      <w:bookmarkStart w:id="111" w:name="_Toc182735736"/>
      <w:r w:rsidR="00481C4A" w:rsidRPr="00CA7A7F">
        <w:t>Poscondiciones</w:t>
      </w:r>
      <w:bookmarkEnd w:id="109"/>
      <w:bookmarkEnd w:id="110"/>
      <w:bookmarkEnd w:id="111"/>
    </w:p>
    <w:p w:rsidR="004D1A44" w:rsidRPr="004D1A44" w:rsidRDefault="00046362" w:rsidP="00046362">
      <w:pPr>
        <w:pStyle w:val="Prrafodelista"/>
        <w:numPr>
          <w:ilvl w:val="0"/>
          <w:numId w:val="19"/>
        </w:numPr>
        <w:rPr>
          <w:rFonts w:cs="Arial"/>
          <w:bCs/>
          <w:vanish/>
          <w:sz w:val="20"/>
          <w:szCs w:val="20"/>
          <w:lang w:val="es-MX" w:eastAsia="es-MX"/>
        </w:rPr>
      </w:pPr>
      <w:r>
        <w:rPr>
          <w:sz w:val="20"/>
          <w:lang w:val="es-MX"/>
        </w:rPr>
        <w:t xml:space="preserve">Registro y Actualización de </w:t>
      </w:r>
      <w:proofErr w:type="spellStart"/>
      <w:r w:rsidR="00A10B85">
        <w:rPr>
          <w:b/>
          <w:sz w:val="20"/>
          <w:lang w:val="es-MX"/>
        </w:rPr>
        <w:t>VendedorJornada</w:t>
      </w:r>
      <w:proofErr w:type="spellEnd"/>
      <w:r>
        <w:rPr>
          <w:sz w:val="20"/>
          <w:lang w:val="es-MX"/>
        </w:rPr>
        <w:t xml:space="preserve"> </w:t>
      </w:r>
      <w:bookmarkStart w:id="112" w:name="_Toc371876271"/>
      <w:bookmarkStart w:id="113" w:name="_Toc371876872"/>
      <w:bookmarkStart w:id="114" w:name="_Toc375058669"/>
      <w:bookmarkStart w:id="115" w:name="_Toc375058775"/>
      <w:bookmarkStart w:id="116" w:name="_Toc375068691"/>
      <w:bookmarkStart w:id="117" w:name="_Toc380408771"/>
      <w:bookmarkStart w:id="118" w:name="_Toc371872090"/>
      <w:bookmarkStart w:id="119" w:name="_Toc207014958"/>
      <w:bookmarkStart w:id="120" w:name="_Toc207088193"/>
      <w:bookmarkEnd w:id="1"/>
      <w:bookmarkEnd w:id="2"/>
      <w:bookmarkEnd w:id="112"/>
      <w:bookmarkEnd w:id="113"/>
      <w:bookmarkEnd w:id="114"/>
      <w:bookmarkEnd w:id="115"/>
      <w:bookmarkEnd w:id="116"/>
      <w:bookmarkEnd w:id="117"/>
    </w:p>
    <w:bookmarkEnd w:id="118"/>
    <w:p w:rsidR="00017965" w:rsidRPr="00A10B85" w:rsidRDefault="00017965" w:rsidP="00A10B85">
      <w:pPr>
        <w:pStyle w:val="Prrafodelista"/>
        <w:numPr>
          <w:ilvl w:val="0"/>
          <w:numId w:val="19"/>
        </w:num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21" w:name="_Toc417922602"/>
      <w:r>
        <w:lastRenderedPageBreak/>
        <w:t xml:space="preserve">7  </w:t>
      </w:r>
      <w:r w:rsidR="007F4C05" w:rsidRPr="00CA7A7F">
        <w:t>Firmas de Aceptación</w:t>
      </w:r>
      <w:bookmarkEnd w:id="119"/>
      <w:bookmarkEnd w:id="120"/>
      <w:bookmarkEnd w:id="121"/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46674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AD0047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07/03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0C2A9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46674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0C2A9C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466746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AD0047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07/03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0C2A9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3F5" w:rsidRDefault="004E73F5" w:rsidP="00514F06">
      <w:pPr>
        <w:pStyle w:val="Ttulo1"/>
      </w:pPr>
      <w:r>
        <w:separator/>
      </w:r>
    </w:p>
  </w:endnote>
  <w:endnote w:type="continuationSeparator" w:id="0">
    <w:p w:rsidR="004E73F5" w:rsidRDefault="004E73F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B37F55A" wp14:editId="7CCC43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AD0047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2C56D7">
            <w:rPr>
              <w:rFonts w:ascii="Arial" w:hAnsi="Arial" w:cs="Arial"/>
              <w:noProof/>
            </w:rPr>
            <w:t>5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2C56D7">
            <w:rPr>
              <w:rFonts w:ascii="Arial" w:hAnsi="Arial" w:cs="Arial"/>
              <w:noProof/>
            </w:rPr>
            <w:t>10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3F5" w:rsidRDefault="004E73F5" w:rsidP="00514F06">
      <w:pPr>
        <w:pStyle w:val="Ttulo1"/>
      </w:pPr>
      <w:r>
        <w:separator/>
      </w:r>
    </w:p>
  </w:footnote>
  <w:footnote w:type="continuationSeparator" w:id="0">
    <w:p w:rsidR="004E73F5" w:rsidRDefault="004E73F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5C735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5C735C">
            <w:rPr>
              <w:rFonts w:ascii="Tahoma" w:hAnsi="Tahoma" w:cs="Tahoma"/>
              <w:sz w:val="20"/>
              <w:szCs w:val="20"/>
            </w:rPr>
            <w:t>4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146AC" w:rsidP="003E6C8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470BF4">
            <w:rPr>
              <w:rFonts w:ascii="Tahoma" w:hAnsi="Tahoma" w:cs="Tahoma"/>
              <w:sz w:val="20"/>
              <w:szCs w:val="20"/>
            </w:rPr>
            <w:t>ROL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950746">
            <w:rPr>
              <w:rFonts w:ascii="Tahoma" w:hAnsi="Tahoma" w:cs="Tahoma"/>
              <w:sz w:val="20"/>
              <w:szCs w:val="20"/>
            </w:rPr>
            <w:t>43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 w:rsidR="00A42044">
            <w:rPr>
              <w:rFonts w:ascii="Tahoma" w:hAnsi="Tahoma" w:cs="Tahoma"/>
              <w:sz w:val="20"/>
              <w:szCs w:val="20"/>
            </w:rPr>
            <w:t>Registrar</w:t>
          </w:r>
          <w:r w:rsidR="00950746">
            <w:rPr>
              <w:rFonts w:ascii="Tahoma" w:hAnsi="Tahoma" w:cs="Tahoma"/>
              <w:sz w:val="20"/>
              <w:szCs w:val="20"/>
            </w:rPr>
            <w:t>InicioFinJornada</w:t>
          </w:r>
        </w:p>
      </w:tc>
      <w:tc>
        <w:tcPr>
          <w:tcW w:w="4893" w:type="dxa"/>
        </w:tcPr>
        <w:p w:rsidR="008C7E3A" w:rsidRPr="00DF6EA0" w:rsidRDefault="008C7E3A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950746">
            <w:rPr>
              <w:rFonts w:ascii="Tahoma" w:hAnsi="Tahoma" w:cs="Tahoma"/>
              <w:sz w:val="20"/>
              <w:szCs w:val="20"/>
            </w:rPr>
            <w:t>07/03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A42044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BE3CB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1"/>
  </w:num>
  <w:num w:numId="5">
    <w:abstractNumId w:val="8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7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5"/>
  </w:num>
  <w:num w:numId="14">
    <w:abstractNumId w:val="14"/>
  </w:num>
  <w:num w:numId="15">
    <w:abstractNumId w:val="2"/>
  </w:num>
  <w:num w:numId="16">
    <w:abstractNumId w:val="3"/>
  </w:num>
  <w:num w:numId="17">
    <w:abstractNumId w:val="1"/>
  </w:num>
  <w:num w:numId="18">
    <w:abstractNumId w:val="16"/>
  </w:num>
  <w:num w:numId="1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0893"/>
    <w:rsid w:val="00004C90"/>
    <w:rsid w:val="00006873"/>
    <w:rsid w:val="00017965"/>
    <w:rsid w:val="00030AF7"/>
    <w:rsid w:val="000330BE"/>
    <w:rsid w:val="00033722"/>
    <w:rsid w:val="00037466"/>
    <w:rsid w:val="00045D4F"/>
    <w:rsid w:val="00046362"/>
    <w:rsid w:val="000471E0"/>
    <w:rsid w:val="00047BA4"/>
    <w:rsid w:val="0005001B"/>
    <w:rsid w:val="00053ECF"/>
    <w:rsid w:val="00055766"/>
    <w:rsid w:val="00061D2F"/>
    <w:rsid w:val="00066AF1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A9C"/>
    <w:rsid w:val="000C45BD"/>
    <w:rsid w:val="000D5B6A"/>
    <w:rsid w:val="000E0A84"/>
    <w:rsid w:val="000E255D"/>
    <w:rsid w:val="000F0CC3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B5F54"/>
    <w:rsid w:val="001C7F44"/>
    <w:rsid w:val="001D0DC0"/>
    <w:rsid w:val="001D115D"/>
    <w:rsid w:val="001D1534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2360"/>
    <w:rsid w:val="00203741"/>
    <w:rsid w:val="002053B6"/>
    <w:rsid w:val="002065C2"/>
    <w:rsid w:val="00206DE8"/>
    <w:rsid w:val="00212A48"/>
    <w:rsid w:val="002177DF"/>
    <w:rsid w:val="00217F91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8FF"/>
    <w:rsid w:val="00261EC0"/>
    <w:rsid w:val="00261ED6"/>
    <w:rsid w:val="00272CB8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C56D7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2F6EDC"/>
    <w:rsid w:val="00305891"/>
    <w:rsid w:val="003104A1"/>
    <w:rsid w:val="0031070D"/>
    <w:rsid w:val="00310E17"/>
    <w:rsid w:val="003205AE"/>
    <w:rsid w:val="00322E1F"/>
    <w:rsid w:val="00332522"/>
    <w:rsid w:val="003400C4"/>
    <w:rsid w:val="00345480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A3078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3B98"/>
    <w:rsid w:val="003E5882"/>
    <w:rsid w:val="003E5D6F"/>
    <w:rsid w:val="003E6C8F"/>
    <w:rsid w:val="003F2901"/>
    <w:rsid w:val="003F2B87"/>
    <w:rsid w:val="003F4F53"/>
    <w:rsid w:val="003F6BD1"/>
    <w:rsid w:val="004068FC"/>
    <w:rsid w:val="004073E1"/>
    <w:rsid w:val="00415C4C"/>
    <w:rsid w:val="00417F67"/>
    <w:rsid w:val="004231DC"/>
    <w:rsid w:val="00426152"/>
    <w:rsid w:val="00431F05"/>
    <w:rsid w:val="00433423"/>
    <w:rsid w:val="004364A3"/>
    <w:rsid w:val="0043793F"/>
    <w:rsid w:val="00441A47"/>
    <w:rsid w:val="0044774E"/>
    <w:rsid w:val="00447CAD"/>
    <w:rsid w:val="004515F5"/>
    <w:rsid w:val="0045227F"/>
    <w:rsid w:val="00461371"/>
    <w:rsid w:val="00466746"/>
    <w:rsid w:val="00470BF4"/>
    <w:rsid w:val="004723EA"/>
    <w:rsid w:val="00473B78"/>
    <w:rsid w:val="00476793"/>
    <w:rsid w:val="00481C4A"/>
    <w:rsid w:val="00485373"/>
    <w:rsid w:val="0049039D"/>
    <w:rsid w:val="0049112A"/>
    <w:rsid w:val="00491B4C"/>
    <w:rsid w:val="00491F13"/>
    <w:rsid w:val="00494D5F"/>
    <w:rsid w:val="004959D5"/>
    <w:rsid w:val="0049681B"/>
    <w:rsid w:val="004A3A00"/>
    <w:rsid w:val="004B0D88"/>
    <w:rsid w:val="004B1F0D"/>
    <w:rsid w:val="004B2C58"/>
    <w:rsid w:val="004B623B"/>
    <w:rsid w:val="004C78B4"/>
    <w:rsid w:val="004C7AB0"/>
    <w:rsid w:val="004D1A44"/>
    <w:rsid w:val="004D45D6"/>
    <w:rsid w:val="004E23D0"/>
    <w:rsid w:val="004E2F40"/>
    <w:rsid w:val="004E3CE1"/>
    <w:rsid w:val="004E73F5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8FC"/>
    <w:rsid w:val="00537CB4"/>
    <w:rsid w:val="00540756"/>
    <w:rsid w:val="00544A8C"/>
    <w:rsid w:val="005560A2"/>
    <w:rsid w:val="00572DCE"/>
    <w:rsid w:val="005742E9"/>
    <w:rsid w:val="00576C10"/>
    <w:rsid w:val="00576E6B"/>
    <w:rsid w:val="00580188"/>
    <w:rsid w:val="0058230E"/>
    <w:rsid w:val="005853DF"/>
    <w:rsid w:val="00591EB1"/>
    <w:rsid w:val="00592D43"/>
    <w:rsid w:val="00593042"/>
    <w:rsid w:val="00596B48"/>
    <w:rsid w:val="005A09F5"/>
    <w:rsid w:val="005A45B6"/>
    <w:rsid w:val="005A695B"/>
    <w:rsid w:val="005B2AFF"/>
    <w:rsid w:val="005C1B2B"/>
    <w:rsid w:val="005C45A9"/>
    <w:rsid w:val="005C6DBF"/>
    <w:rsid w:val="005C735C"/>
    <w:rsid w:val="005C7779"/>
    <w:rsid w:val="005D1D74"/>
    <w:rsid w:val="005D23A6"/>
    <w:rsid w:val="005E1890"/>
    <w:rsid w:val="005E357A"/>
    <w:rsid w:val="005E6C6A"/>
    <w:rsid w:val="005F6AB2"/>
    <w:rsid w:val="005F7868"/>
    <w:rsid w:val="0060151C"/>
    <w:rsid w:val="0060399E"/>
    <w:rsid w:val="00612419"/>
    <w:rsid w:val="006124B1"/>
    <w:rsid w:val="0061268B"/>
    <w:rsid w:val="0061340C"/>
    <w:rsid w:val="006140D5"/>
    <w:rsid w:val="00626421"/>
    <w:rsid w:val="00635285"/>
    <w:rsid w:val="006414F5"/>
    <w:rsid w:val="00652D27"/>
    <w:rsid w:val="00655E2D"/>
    <w:rsid w:val="006706E5"/>
    <w:rsid w:val="0067172A"/>
    <w:rsid w:val="00671DCC"/>
    <w:rsid w:val="006759B0"/>
    <w:rsid w:val="00684E9F"/>
    <w:rsid w:val="0069218E"/>
    <w:rsid w:val="006927FD"/>
    <w:rsid w:val="0069294B"/>
    <w:rsid w:val="00693A3E"/>
    <w:rsid w:val="006945D0"/>
    <w:rsid w:val="006958E2"/>
    <w:rsid w:val="006A1233"/>
    <w:rsid w:val="006A2191"/>
    <w:rsid w:val="006A530B"/>
    <w:rsid w:val="006A6B34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25FF1"/>
    <w:rsid w:val="00727E91"/>
    <w:rsid w:val="00730DEC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33A5"/>
    <w:rsid w:val="00784763"/>
    <w:rsid w:val="0078633D"/>
    <w:rsid w:val="00790C54"/>
    <w:rsid w:val="007948BC"/>
    <w:rsid w:val="00797670"/>
    <w:rsid w:val="00797FC3"/>
    <w:rsid w:val="007A1FC8"/>
    <w:rsid w:val="007A2A80"/>
    <w:rsid w:val="007A4CBB"/>
    <w:rsid w:val="007A78F2"/>
    <w:rsid w:val="007B00FB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37DC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5E9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C27A5"/>
    <w:rsid w:val="008C7E3A"/>
    <w:rsid w:val="008D1830"/>
    <w:rsid w:val="008D636C"/>
    <w:rsid w:val="008E59B1"/>
    <w:rsid w:val="008E5B7F"/>
    <w:rsid w:val="008F0837"/>
    <w:rsid w:val="008F0F61"/>
    <w:rsid w:val="008F1C4C"/>
    <w:rsid w:val="008F2D82"/>
    <w:rsid w:val="008F33E3"/>
    <w:rsid w:val="008F7A87"/>
    <w:rsid w:val="009032E1"/>
    <w:rsid w:val="0090453B"/>
    <w:rsid w:val="0090562A"/>
    <w:rsid w:val="009201B7"/>
    <w:rsid w:val="00921223"/>
    <w:rsid w:val="00923B93"/>
    <w:rsid w:val="00925298"/>
    <w:rsid w:val="00927B3D"/>
    <w:rsid w:val="009353A5"/>
    <w:rsid w:val="00937D9A"/>
    <w:rsid w:val="00942ABB"/>
    <w:rsid w:val="009446AF"/>
    <w:rsid w:val="00946744"/>
    <w:rsid w:val="00946D52"/>
    <w:rsid w:val="0094778D"/>
    <w:rsid w:val="00950746"/>
    <w:rsid w:val="00951758"/>
    <w:rsid w:val="00951CDD"/>
    <w:rsid w:val="00953591"/>
    <w:rsid w:val="0096313A"/>
    <w:rsid w:val="00963EF0"/>
    <w:rsid w:val="009659FB"/>
    <w:rsid w:val="00966AB3"/>
    <w:rsid w:val="00971064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C1103"/>
    <w:rsid w:val="009C131E"/>
    <w:rsid w:val="009C42D4"/>
    <w:rsid w:val="009C637E"/>
    <w:rsid w:val="009C7312"/>
    <w:rsid w:val="009C7CE7"/>
    <w:rsid w:val="009C7D2A"/>
    <w:rsid w:val="009D1FC7"/>
    <w:rsid w:val="009D2734"/>
    <w:rsid w:val="009D3DD6"/>
    <w:rsid w:val="009D5B82"/>
    <w:rsid w:val="009E653C"/>
    <w:rsid w:val="009F2204"/>
    <w:rsid w:val="009F5A8F"/>
    <w:rsid w:val="009F63D6"/>
    <w:rsid w:val="009F67A5"/>
    <w:rsid w:val="009F6D98"/>
    <w:rsid w:val="00A006C5"/>
    <w:rsid w:val="00A052FA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0B6"/>
    <w:rsid w:val="00A46EAD"/>
    <w:rsid w:val="00A513DE"/>
    <w:rsid w:val="00A54B9C"/>
    <w:rsid w:val="00A6084F"/>
    <w:rsid w:val="00A62576"/>
    <w:rsid w:val="00A6310B"/>
    <w:rsid w:val="00A637C4"/>
    <w:rsid w:val="00A65441"/>
    <w:rsid w:val="00A66BED"/>
    <w:rsid w:val="00A671F2"/>
    <w:rsid w:val="00A67876"/>
    <w:rsid w:val="00A700A4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60F9"/>
    <w:rsid w:val="00B179D4"/>
    <w:rsid w:val="00B20347"/>
    <w:rsid w:val="00B22779"/>
    <w:rsid w:val="00B22901"/>
    <w:rsid w:val="00B22D0F"/>
    <w:rsid w:val="00B24500"/>
    <w:rsid w:val="00B24BF3"/>
    <w:rsid w:val="00B26129"/>
    <w:rsid w:val="00B40AF0"/>
    <w:rsid w:val="00B41F17"/>
    <w:rsid w:val="00B45B4B"/>
    <w:rsid w:val="00B45BAF"/>
    <w:rsid w:val="00B52BCD"/>
    <w:rsid w:val="00B53891"/>
    <w:rsid w:val="00B63449"/>
    <w:rsid w:val="00B63F4A"/>
    <w:rsid w:val="00B71BC6"/>
    <w:rsid w:val="00B73AD2"/>
    <w:rsid w:val="00B74486"/>
    <w:rsid w:val="00B81BCC"/>
    <w:rsid w:val="00B847C2"/>
    <w:rsid w:val="00B85BB7"/>
    <w:rsid w:val="00B86937"/>
    <w:rsid w:val="00B871ED"/>
    <w:rsid w:val="00B9179A"/>
    <w:rsid w:val="00BA013B"/>
    <w:rsid w:val="00BA2236"/>
    <w:rsid w:val="00BA3122"/>
    <w:rsid w:val="00BA3E95"/>
    <w:rsid w:val="00BA41F0"/>
    <w:rsid w:val="00BA6039"/>
    <w:rsid w:val="00BB0BFE"/>
    <w:rsid w:val="00BB0F45"/>
    <w:rsid w:val="00BB40F9"/>
    <w:rsid w:val="00BB5731"/>
    <w:rsid w:val="00BC0B02"/>
    <w:rsid w:val="00BC44EC"/>
    <w:rsid w:val="00BC5CDD"/>
    <w:rsid w:val="00BC6AA5"/>
    <w:rsid w:val="00BD184A"/>
    <w:rsid w:val="00BD5C25"/>
    <w:rsid w:val="00BD75B1"/>
    <w:rsid w:val="00BE07CB"/>
    <w:rsid w:val="00BE4113"/>
    <w:rsid w:val="00BE79B6"/>
    <w:rsid w:val="00BF192E"/>
    <w:rsid w:val="00BF5175"/>
    <w:rsid w:val="00C010FC"/>
    <w:rsid w:val="00C02DAB"/>
    <w:rsid w:val="00C07145"/>
    <w:rsid w:val="00C1221B"/>
    <w:rsid w:val="00C1403E"/>
    <w:rsid w:val="00C15C18"/>
    <w:rsid w:val="00C170C5"/>
    <w:rsid w:val="00C176B9"/>
    <w:rsid w:val="00C214EF"/>
    <w:rsid w:val="00C23C99"/>
    <w:rsid w:val="00C260C8"/>
    <w:rsid w:val="00C27247"/>
    <w:rsid w:val="00C27877"/>
    <w:rsid w:val="00C2796C"/>
    <w:rsid w:val="00C31BF6"/>
    <w:rsid w:val="00C35450"/>
    <w:rsid w:val="00C516D0"/>
    <w:rsid w:val="00C620DD"/>
    <w:rsid w:val="00C626F4"/>
    <w:rsid w:val="00C71851"/>
    <w:rsid w:val="00C81063"/>
    <w:rsid w:val="00C82F53"/>
    <w:rsid w:val="00C8344D"/>
    <w:rsid w:val="00C84919"/>
    <w:rsid w:val="00C869DB"/>
    <w:rsid w:val="00C91EFA"/>
    <w:rsid w:val="00C92C36"/>
    <w:rsid w:val="00C97546"/>
    <w:rsid w:val="00C97BC7"/>
    <w:rsid w:val="00CA4046"/>
    <w:rsid w:val="00CA7A7F"/>
    <w:rsid w:val="00CB3A2E"/>
    <w:rsid w:val="00CB66B8"/>
    <w:rsid w:val="00CB7F03"/>
    <w:rsid w:val="00CC2DB1"/>
    <w:rsid w:val="00CC64E7"/>
    <w:rsid w:val="00CC7E66"/>
    <w:rsid w:val="00CD28F3"/>
    <w:rsid w:val="00CD2B8B"/>
    <w:rsid w:val="00CE371F"/>
    <w:rsid w:val="00CF1674"/>
    <w:rsid w:val="00CF4311"/>
    <w:rsid w:val="00D00283"/>
    <w:rsid w:val="00D0319B"/>
    <w:rsid w:val="00D065F2"/>
    <w:rsid w:val="00D1269E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3A13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7399F"/>
    <w:rsid w:val="00D8224D"/>
    <w:rsid w:val="00D8440A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D79"/>
    <w:rsid w:val="00DC2B16"/>
    <w:rsid w:val="00DC716F"/>
    <w:rsid w:val="00DC7A21"/>
    <w:rsid w:val="00DD0F08"/>
    <w:rsid w:val="00DD3110"/>
    <w:rsid w:val="00DD61C4"/>
    <w:rsid w:val="00DD7890"/>
    <w:rsid w:val="00DF1F20"/>
    <w:rsid w:val="00DF3C27"/>
    <w:rsid w:val="00DF4A1D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71821"/>
    <w:rsid w:val="00E82848"/>
    <w:rsid w:val="00E873A1"/>
    <w:rsid w:val="00E87C7A"/>
    <w:rsid w:val="00E903E2"/>
    <w:rsid w:val="00E92A70"/>
    <w:rsid w:val="00EA19F8"/>
    <w:rsid w:val="00EA434D"/>
    <w:rsid w:val="00EA555A"/>
    <w:rsid w:val="00EA5B73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276A7"/>
    <w:rsid w:val="00F36B30"/>
    <w:rsid w:val="00F36E8B"/>
    <w:rsid w:val="00F4701A"/>
    <w:rsid w:val="00F55587"/>
    <w:rsid w:val="00F563DB"/>
    <w:rsid w:val="00F63B70"/>
    <w:rsid w:val="00F72CAB"/>
    <w:rsid w:val="00F7568E"/>
    <w:rsid w:val="00F76ACB"/>
    <w:rsid w:val="00F94849"/>
    <w:rsid w:val="00FA5DB4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9EA857-E47C-4BA2-925D-03BBDE36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32_SeleccionarD&#237;aDeTrabajo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12B99-DA86-42DB-B5B7-031ADBF6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797</TotalTime>
  <Pages>10</Pages>
  <Words>2203</Words>
  <Characters>12117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14292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35</cp:revision>
  <cp:lastPrinted>2008-09-11T22:09:00Z</cp:lastPrinted>
  <dcterms:created xsi:type="dcterms:W3CDTF">2014-03-05T19:06:00Z</dcterms:created>
  <dcterms:modified xsi:type="dcterms:W3CDTF">2015-04-27T23:27:00Z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