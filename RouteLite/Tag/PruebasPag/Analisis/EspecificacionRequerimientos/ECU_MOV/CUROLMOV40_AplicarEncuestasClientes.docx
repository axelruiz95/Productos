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r w:rsidR="008640E2">
        <w:rPr>
          <w:b/>
        </w:rPr>
        <w:t>Route Lite (ROL)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056321">
        <w:t>Aplicar Encuestas a Clientes</w:t>
      </w:r>
      <w:r w:rsidR="005427FB">
        <w:t xml:space="preserve"> – CUROLMOV</w:t>
      </w:r>
      <w:r w:rsidR="00056321">
        <w:t>40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457ADF" w:rsidRDefault="00FE1CAC" w:rsidP="0060151C">
      <w:pPr>
        <w:pStyle w:val="Ttul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1436D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4A5F94" w:rsidP="003B1A3D">
            <w:pPr>
              <w:pStyle w:val="Tabletext"/>
              <w:jc w:val="center"/>
            </w:pPr>
            <w:r>
              <w:t>16/01</w:t>
            </w:r>
            <w:r w:rsidR="000A6ADC">
              <w:t>/201</w:t>
            </w:r>
            <w:r>
              <w:t>4</w:t>
            </w:r>
          </w:p>
        </w:tc>
        <w:tc>
          <w:tcPr>
            <w:tcW w:w="1152" w:type="dxa"/>
          </w:tcPr>
          <w:p w:rsidR="000A6ADC" w:rsidRDefault="000A6ADC" w:rsidP="00AF263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31217A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382908" w:rsidRPr="00382908">
              <w:t xml:space="preserve">Capturar </w:t>
            </w:r>
            <w:r w:rsidR="000E7CEF">
              <w:t>De</w:t>
            </w:r>
            <w:r w:rsidR="004A5F94">
              <w:t>voluciones al Almacén</w:t>
            </w:r>
            <w:r w:rsidR="003B1A3D">
              <w:t xml:space="preserve"> </w:t>
            </w:r>
            <w:r w:rsidRPr="00AE2E70">
              <w:t xml:space="preserve">para el </w:t>
            </w:r>
            <w:r>
              <w:t>Proyecto Route Lite de acuerdo al Estándar de Casos de Uso 1.4</w:t>
            </w:r>
            <w:r w:rsidRPr="00AE2E70">
              <w:t>.</w:t>
            </w:r>
          </w:p>
          <w:p w:rsidR="0031217A" w:rsidRDefault="0031217A" w:rsidP="0031217A">
            <w:pPr>
              <w:pStyle w:val="Tabletext"/>
            </w:pPr>
            <w:r w:rsidRPr="00D43B15">
              <w:t>Folio CAI 0002</w:t>
            </w:r>
            <w:r w:rsidR="004A5F94">
              <w:t>904</w:t>
            </w:r>
          </w:p>
          <w:p w:rsidR="000A6ADC" w:rsidRDefault="0031217A" w:rsidP="0031217A">
            <w:pPr>
              <w:pStyle w:val="Tabletext"/>
            </w:pPr>
            <w:r>
              <w:t>(Route Lite, 1.0.0.0)</w:t>
            </w:r>
          </w:p>
        </w:tc>
        <w:tc>
          <w:tcPr>
            <w:tcW w:w="2304" w:type="dxa"/>
          </w:tcPr>
          <w:p w:rsidR="000A6ADC" w:rsidRDefault="004A5F94" w:rsidP="004A5F94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481C4A" w:rsidRPr="00CA7A7F" w:rsidRDefault="00481C4A" w:rsidP="00611146">
      <w:pPr>
        <w:pStyle w:val="Ttulo"/>
        <w:ind w:left="0" w:firstLine="0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611146">
      <w:pPr>
        <w:pStyle w:val="TDC2"/>
        <w:rPr>
          <w:lang w:val="es-MX" w:eastAsia="en-US"/>
        </w:rPr>
      </w:pPr>
    </w:p>
    <w:p w:rsidR="005C1B2B" w:rsidRPr="00CA7A7F" w:rsidRDefault="005C1B2B" w:rsidP="00611146">
      <w:pPr>
        <w:pStyle w:val="TDC1"/>
        <w:rPr>
          <w:rStyle w:val="Hipervnculo"/>
          <w:noProof w:val="0"/>
          <w:lang w:val="es-MX"/>
        </w:rPr>
      </w:pPr>
    </w:p>
    <w:p w:rsidR="006261FD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79880248" w:history="1">
        <w:r w:rsidR="006261FD" w:rsidRPr="00737171">
          <w:rPr>
            <w:rStyle w:val="Hipervnculo"/>
            <w:lang w:val="es-GT"/>
          </w:rPr>
          <w:t xml:space="preserve">Especificación de Casos de Uso: </w:t>
        </w:r>
        <w:r w:rsidR="006261FD" w:rsidRPr="00737171">
          <w:rPr>
            <w:rStyle w:val="Hipervnculo"/>
          </w:rPr>
          <w:t xml:space="preserve"> Aplicar Encuestas a Clientes – CUROLMOV40</w:t>
        </w:r>
        <w:r w:rsidR="006261FD">
          <w:rPr>
            <w:webHidden/>
          </w:rPr>
          <w:tab/>
        </w:r>
        <w:r w:rsidR="006261FD">
          <w:rPr>
            <w:webHidden/>
          </w:rPr>
          <w:fldChar w:fldCharType="begin"/>
        </w:r>
        <w:r w:rsidR="006261FD">
          <w:rPr>
            <w:webHidden/>
          </w:rPr>
          <w:instrText xml:space="preserve"> PAGEREF _Toc379880248 \h </w:instrText>
        </w:r>
        <w:r w:rsidR="006261FD">
          <w:rPr>
            <w:webHidden/>
          </w:rPr>
        </w:r>
        <w:r w:rsidR="006261FD">
          <w:rPr>
            <w:webHidden/>
          </w:rPr>
          <w:fldChar w:fldCharType="separate"/>
        </w:r>
        <w:r w:rsidR="006261FD">
          <w:rPr>
            <w:webHidden/>
          </w:rPr>
          <w:t>4</w:t>
        </w:r>
        <w:r w:rsidR="006261FD">
          <w:rPr>
            <w:webHidden/>
          </w:rPr>
          <w:fldChar w:fldCharType="end"/>
        </w:r>
      </w:hyperlink>
    </w:p>
    <w:p w:rsidR="006261FD" w:rsidRDefault="00EB7C7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9880249" w:history="1">
        <w:r w:rsidR="006261FD" w:rsidRPr="00737171">
          <w:rPr>
            <w:rStyle w:val="Hipervnculo"/>
          </w:rPr>
          <w:t>1</w:t>
        </w:r>
        <w:r w:rsidR="006261F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261FD" w:rsidRPr="00737171">
          <w:rPr>
            <w:rStyle w:val="Hipervnculo"/>
          </w:rPr>
          <w:t>Introducción</w:t>
        </w:r>
        <w:r w:rsidR="006261FD">
          <w:rPr>
            <w:webHidden/>
          </w:rPr>
          <w:tab/>
        </w:r>
        <w:r w:rsidR="006261FD">
          <w:rPr>
            <w:webHidden/>
          </w:rPr>
          <w:fldChar w:fldCharType="begin"/>
        </w:r>
        <w:r w:rsidR="006261FD">
          <w:rPr>
            <w:webHidden/>
          </w:rPr>
          <w:instrText xml:space="preserve"> PAGEREF _Toc379880249 \h </w:instrText>
        </w:r>
        <w:r w:rsidR="006261FD">
          <w:rPr>
            <w:webHidden/>
          </w:rPr>
        </w:r>
        <w:r w:rsidR="006261FD">
          <w:rPr>
            <w:webHidden/>
          </w:rPr>
          <w:fldChar w:fldCharType="separate"/>
        </w:r>
        <w:r w:rsidR="006261FD">
          <w:rPr>
            <w:webHidden/>
          </w:rPr>
          <w:t>4</w:t>
        </w:r>
        <w:r w:rsidR="006261FD">
          <w:rPr>
            <w:webHidden/>
          </w:rPr>
          <w:fldChar w:fldCharType="end"/>
        </w:r>
      </w:hyperlink>
    </w:p>
    <w:p w:rsidR="006261FD" w:rsidRDefault="00EB7C7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9880250" w:history="1">
        <w:r w:rsidR="006261FD" w:rsidRPr="00737171">
          <w:rPr>
            <w:rStyle w:val="Hipervnculo"/>
          </w:rPr>
          <w:t>2</w:t>
        </w:r>
        <w:r w:rsidR="006261F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261FD" w:rsidRPr="00737171">
          <w:rPr>
            <w:rStyle w:val="Hipervnculo"/>
          </w:rPr>
          <w:t>Caso de uso: Aplicar Encuestas a Clientes – CUROLMOV40</w:t>
        </w:r>
        <w:r w:rsidR="006261FD">
          <w:rPr>
            <w:webHidden/>
          </w:rPr>
          <w:tab/>
        </w:r>
        <w:r w:rsidR="006261FD">
          <w:rPr>
            <w:webHidden/>
          </w:rPr>
          <w:fldChar w:fldCharType="begin"/>
        </w:r>
        <w:r w:rsidR="006261FD">
          <w:rPr>
            <w:webHidden/>
          </w:rPr>
          <w:instrText xml:space="preserve"> PAGEREF _Toc379880250 \h </w:instrText>
        </w:r>
        <w:r w:rsidR="006261FD">
          <w:rPr>
            <w:webHidden/>
          </w:rPr>
        </w:r>
        <w:r w:rsidR="006261FD">
          <w:rPr>
            <w:webHidden/>
          </w:rPr>
          <w:fldChar w:fldCharType="separate"/>
        </w:r>
        <w:r w:rsidR="006261FD">
          <w:rPr>
            <w:webHidden/>
          </w:rPr>
          <w:t>4</w:t>
        </w:r>
        <w:r w:rsidR="006261FD">
          <w:rPr>
            <w:webHidden/>
          </w:rPr>
          <w:fldChar w:fldCharType="end"/>
        </w:r>
      </w:hyperlink>
    </w:p>
    <w:p w:rsidR="006261FD" w:rsidRDefault="00EB7C7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9880251" w:history="1">
        <w:r w:rsidR="006261FD" w:rsidRPr="00737171">
          <w:rPr>
            <w:rStyle w:val="Hipervnculo"/>
            <w:rFonts w:cs="Arial"/>
            <w:noProof/>
            <w:lang w:val="es-MX"/>
          </w:rPr>
          <w:t>2.1</w:t>
        </w:r>
        <w:r w:rsidR="006261F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261FD" w:rsidRPr="00737171">
          <w:rPr>
            <w:rStyle w:val="Hipervnculo"/>
            <w:rFonts w:cs="Arial"/>
            <w:noProof/>
            <w:lang w:val="es-MX"/>
          </w:rPr>
          <w:t>Descripción</w:t>
        </w:r>
        <w:r w:rsidR="006261FD">
          <w:rPr>
            <w:noProof/>
            <w:webHidden/>
          </w:rPr>
          <w:tab/>
        </w:r>
        <w:r w:rsidR="006261FD">
          <w:rPr>
            <w:noProof/>
            <w:webHidden/>
          </w:rPr>
          <w:fldChar w:fldCharType="begin"/>
        </w:r>
        <w:r w:rsidR="006261FD">
          <w:rPr>
            <w:noProof/>
            <w:webHidden/>
          </w:rPr>
          <w:instrText xml:space="preserve"> PAGEREF _Toc379880251 \h </w:instrText>
        </w:r>
        <w:r w:rsidR="006261FD">
          <w:rPr>
            <w:noProof/>
            <w:webHidden/>
          </w:rPr>
        </w:r>
        <w:r w:rsidR="006261FD">
          <w:rPr>
            <w:noProof/>
            <w:webHidden/>
          </w:rPr>
          <w:fldChar w:fldCharType="separate"/>
        </w:r>
        <w:r w:rsidR="006261FD">
          <w:rPr>
            <w:noProof/>
            <w:webHidden/>
          </w:rPr>
          <w:t>4</w:t>
        </w:r>
        <w:r w:rsidR="006261FD">
          <w:rPr>
            <w:noProof/>
            <w:webHidden/>
          </w:rPr>
          <w:fldChar w:fldCharType="end"/>
        </w:r>
      </w:hyperlink>
    </w:p>
    <w:p w:rsidR="006261FD" w:rsidRDefault="00EB7C7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9880252" w:history="1">
        <w:r w:rsidR="006261FD" w:rsidRPr="00737171">
          <w:rPr>
            <w:rStyle w:val="Hipervnculo"/>
          </w:rPr>
          <w:t>3</w:t>
        </w:r>
        <w:r w:rsidR="006261F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261FD" w:rsidRPr="00737171">
          <w:rPr>
            <w:rStyle w:val="Hipervnculo"/>
          </w:rPr>
          <w:t>Diagrama de Casos de Uso</w:t>
        </w:r>
        <w:r w:rsidR="006261FD">
          <w:rPr>
            <w:webHidden/>
          </w:rPr>
          <w:tab/>
        </w:r>
        <w:r w:rsidR="006261FD">
          <w:rPr>
            <w:webHidden/>
          </w:rPr>
          <w:fldChar w:fldCharType="begin"/>
        </w:r>
        <w:r w:rsidR="006261FD">
          <w:rPr>
            <w:webHidden/>
          </w:rPr>
          <w:instrText xml:space="preserve"> PAGEREF _Toc379880252 \h </w:instrText>
        </w:r>
        <w:r w:rsidR="006261FD">
          <w:rPr>
            <w:webHidden/>
          </w:rPr>
        </w:r>
        <w:r w:rsidR="006261FD">
          <w:rPr>
            <w:webHidden/>
          </w:rPr>
          <w:fldChar w:fldCharType="separate"/>
        </w:r>
        <w:r w:rsidR="006261FD">
          <w:rPr>
            <w:webHidden/>
          </w:rPr>
          <w:t>4</w:t>
        </w:r>
        <w:r w:rsidR="006261FD">
          <w:rPr>
            <w:webHidden/>
          </w:rPr>
          <w:fldChar w:fldCharType="end"/>
        </w:r>
      </w:hyperlink>
    </w:p>
    <w:p w:rsidR="006261FD" w:rsidRDefault="00EB7C7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9880253" w:history="1">
        <w:r w:rsidR="006261FD" w:rsidRPr="00737171">
          <w:rPr>
            <w:rStyle w:val="Hipervnculo"/>
          </w:rPr>
          <w:t>4</w:t>
        </w:r>
        <w:r w:rsidR="006261F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261FD" w:rsidRPr="00737171">
          <w:rPr>
            <w:rStyle w:val="Hipervnculo"/>
          </w:rPr>
          <w:t>Precondiciones</w:t>
        </w:r>
        <w:r w:rsidR="006261FD">
          <w:rPr>
            <w:webHidden/>
          </w:rPr>
          <w:tab/>
        </w:r>
        <w:r w:rsidR="006261FD">
          <w:rPr>
            <w:webHidden/>
          </w:rPr>
          <w:fldChar w:fldCharType="begin"/>
        </w:r>
        <w:r w:rsidR="006261FD">
          <w:rPr>
            <w:webHidden/>
          </w:rPr>
          <w:instrText xml:space="preserve"> PAGEREF _Toc379880253 \h </w:instrText>
        </w:r>
        <w:r w:rsidR="006261FD">
          <w:rPr>
            <w:webHidden/>
          </w:rPr>
        </w:r>
        <w:r w:rsidR="006261FD">
          <w:rPr>
            <w:webHidden/>
          </w:rPr>
          <w:fldChar w:fldCharType="separate"/>
        </w:r>
        <w:r w:rsidR="006261FD">
          <w:rPr>
            <w:webHidden/>
          </w:rPr>
          <w:t>4</w:t>
        </w:r>
        <w:r w:rsidR="006261FD">
          <w:rPr>
            <w:webHidden/>
          </w:rPr>
          <w:fldChar w:fldCharType="end"/>
        </w:r>
      </w:hyperlink>
    </w:p>
    <w:p w:rsidR="006261FD" w:rsidRDefault="00EB7C7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9880254" w:history="1">
        <w:r w:rsidR="006261FD" w:rsidRPr="00737171">
          <w:rPr>
            <w:rStyle w:val="Hipervnculo"/>
            <w:rFonts w:cs="Arial"/>
            <w:noProof/>
            <w:lang w:val="es-MX"/>
          </w:rPr>
          <w:t>4.1</w:t>
        </w:r>
        <w:r w:rsidR="006261F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261FD" w:rsidRPr="00737171">
          <w:rPr>
            <w:rStyle w:val="Hipervnculo"/>
            <w:rFonts w:cs="Arial"/>
            <w:noProof/>
            <w:lang w:val="es-MX"/>
          </w:rPr>
          <w:t>Actores</w:t>
        </w:r>
        <w:r w:rsidR="006261FD">
          <w:rPr>
            <w:noProof/>
            <w:webHidden/>
          </w:rPr>
          <w:tab/>
        </w:r>
        <w:r w:rsidR="006261FD">
          <w:rPr>
            <w:noProof/>
            <w:webHidden/>
          </w:rPr>
          <w:fldChar w:fldCharType="begin"/>
        </w:r>
        <w:r w:rsidR="006261FD">
          <w:rPr>
            <w:noProof/>
            <w:webHidden/>
          </w:rPr>
          <w:instrText xml:space="preserve"> PAGEREF _Toc379880254 \h </w:instrText>
        </w:r>
        <w:r w:rsidR="006261FD">
          <w:rPr>
            <w:noProof/>
            <w:webHidden/>
          </w:rPr>
        </w:r>
        <w:r w:rsidR="006261FD">
          <w:rPr>
            <w:noProof/>
            <w:webHidden/>
          </w:rPr>
          <w:fldChar w:fldCharType="separate"/>
        </w:r>
        <w:r w:rsidR="006261FD">
          <w:rPr>
            <w:noProof/>
            <w:webHidden/>
          </w:rPr>
          <w:t>4</w:t>
        </w:r>
        <w:r w:rsidR="006261FD">
          <w:rPr>
            <w:noProof/>
            <w:webHidden/>
          </w:rPr>
          <w:fldChar w:fldCharType="end"/>
        </w:r>
      </w:hyperlink>
    </w:p>
    <w:p w:rsidR="006261FD" w:rsidRDefault="00EB7C7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9880255" w:history="1">
        <w:r w:rsidR="006261FD" w:rsidRPr="00737171">
          <w:rPr>
            <w:rStyle w:val="Hipervnculo"/>
            <w:rFonts w:cs="Arial"/>
            <w:noProof/>
            <w:lang w:val="es-MX"/>
          </w:rPr>
          <w:t>4.2</w:t>
        </w:r>
        <w:r w:rsidR="006261F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261FD" w:rsidRPr="00737171">
          <w:rPr>
            <w:rStyle w:val="Hipervnculo"/>
            <w:rFonts w:cs="Arial"/>
            <w:noProof/>
            <w:lang w:val="es-MX"/>
          </w:rPr>
          <w:t>Generales</w:t>
        </w:r>
        <w:r w:rsidR="006261FD">
          <w:rPr>
            <w:noProof/>
            <w:webHidden/>
          </w:rPr>
          <w:tab/>
        </w:r>
        <w:r w:rsidR="006261FD">
          <w:rPr>
            <w:noProof/>
            <w:webHidden/>
          </w:rPr>
          <w:fldChar w:fldCharType="begin"/>
        </w:r>
        <w:r w:rsidR="006261FD">
          <w:rPr>
            <w:noProof/>
            <w:webHidden/>
          </w:rPr>
          <w:instrText xml:space="preserve"> PAGEREF _Toc379880255 \h </w:instrText>
        </w:r>
        <w:r w:rsidR="006261FD">
          <w:rPr>
            <w:noProof/>
            <w:webHidden/>
          </w:rPr>
        </w:r>
        <w:r w:rsidR="006261FD">
          <w:rPr>
            <w:noProof/>
            <w:webHidden/>
          </w:rPr>
          <w:fldChar w:fldCharType="separate"/>
        </w:r>
        <w:r w:rsidR="006261FD">
          <w:rPr>
            <w:noProof/>
            <w:webHidden/>
          </w:rPr>
          <w:t>4</w:t>
        </w:r>
        <w:r w:rsidR="006261FD">
          <w:rPr>
            <w:noProof/>
            <w:webHidden/>
          </w:rPr>
          <w:fldChar w:fldCharType="end"/>
        </w:r>
      </w:hyperlink>
    </w:p>
    <w:p w:rsidR="006261FD" w:rsidRDefault="00EB7C7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9880256" w:history="1">
        <w:r w:rsidR="006261FD" w:rsidRPr="00737171">
          <w:rPr>
            <w:rStyle w:val="Hipervnculo"/>
          </w:rPr>
          <w:t>5</w:t>
        </w:r>
        <w:r w:rsidR="006261F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261FD" w:rsidRPr="00737171">
          <w:rPr>
            <w:rStyle w:val="Hipervnculo"/>
          </w:rPr>
          <w:t>Flujo de eventos</w:t>
        </w:r>
        <w:r w:rsidR="006261FD">
          <w:rPr>
            <w:webHidden/>
          </w:rPr>
          <w:tab/>
        </w:r>
        <w:r w:rsidR="006261FD">
          <w:rPr>
            <w:webHidden/>
          </w:rPr>
          <w:fldChar w:fldCharType="begin"/>
        </w:r>
        <w:r w:rsidR="006261FD">
          <w:rPr>
            <w:webHidden/>
          </w:rPr>
          <w:instrText xml:space="preserve"> PAGEREF _Toc379880256 \h </w:instrText>
        </w:r>
        <w:r w:rsidR="006261FD">
          <w:rPr>
            <w:webHidden/>
          </w:rPr>
        </w:r>
        <w:r w:rsidR="006261FD">
          <w:rPr>
            <w:webHidden/>
          </w:rPr>
          <w:fldChar w:fldCharType="separate"/>
        </w:r>
        <w:r w:rsidR="006261FD">
          <w:rPr>
            <w:webHidden/>
          </w:rPr>
          <w:t>4</w:t>
        </w:r>
        <w:r w:rsidR="006261FD">
          <w:rPr>
            <w:webHidden/>
          </w:rPr>
          <w:fldChar w:fldCharType="end"/>
        </w:r>
      </w:hyperlink>
    </w:p>
    <w:p w:rsidR="006261FD" w:rsidRDefault="00EB7C7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9880257" w:history="1">
        <w:r w:rsidR="006261FD" w:rsidRPr="00737171">
          <w:rPr>
            <w:rStyle w:val="Hipervnculo"/>
            <w:rFonts w:cs="Arial"/>
            <w:noProof/>
            <w:lang w:val="es-MX"/>
          </w:rPr>
          <w:t>5.1</w:t>
        </w:r>
        <w:r w:rsidR="006261F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261FD" w:rsidRPr="00737171">
          <w:rPr>
            <w:rStyle w:val="Hipervnculo"/>
            <w:rFonts w:cs="Arial"/>
            <w:noProof/>
            <w:lang w:val="es-MX"/>
          </w:rPr>
          <w:t>Flujo básico</w:t>
        </w:r>
        <w:r w:rsidR="006261FD">
          <w:rPr>
            <w:noProof/>
            <w:webHidden/>
          </w:rPr>
          <w:tab/>
        </w:r>
        <w:r w:rsidR="006261FD">
          <w:rPr>
            <w:noProof/>
            <w:webHidden/>
          </w:rPr>
          <w:fldChar w:fldCharType="begin"/>
        </w:r>
        <w:r w:rsidR="006261FD">
          <w:rPr>
            <w:noProof/>
            <w:webHidden/>
          </w:rPr>
          <w:instrText xml:space="preserve"> PAGEREF _Toc379880257 \h </w:instrText>
        </w:r>
        <w:r w:rsidR="006261FD">
          <w:rPr>
            <w:noProof/>
            <w:webHidden/>
          </w:rPr>
        </w:r>
        <w:r w:rsidR="006261FD">
          <w:rPr>
            <w:noProof/>
            <w:webHidden/>
          </w:rPr>
          <w:fldChar w:fldCharType="separate"/>
        </w:r>
        <w:r w:rsidR="006261FD">
          <w:rPr>
            <w:noProof/>
            <w:webHidden/>
          </w:rPr>
          <w:t>4</w:t>
        </w:r>
        <w:r w:rsidR="006261FD">
          <w:rPr>
            <w:noProof/>
            <w:webHidden/>
          </w:rPr>
          <w:fldChar w:fldCharType="end"/>
        </w:r>
      </w:hyperlink>
    </w:p>
    <w:p w:rsidR="006261FD" w:rsidRDefault="00EB7C7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9880258" w:history="1">
        <w:r w:rsidR="006261FD" w:rsidRPr="00737171">
          <w:rPr>
            <w:rStyle w:val="Hipervnculo"/>
            <w:rFonts w:cs="Arial"/>
            <w:noProof/>
            <w:lang w:val="es-MX"/>
          </w:rPr>
          <w:t>5.2</w:t>
        </w:r>
        <w:r w:rsidR="006261F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261FD" w:rsidRPr="00737171">
          <w:rPr>
            <w:rStyle w:val="Hipervnculo"/>
            <w:rFonts w:cs="Arial"/>
            <w:noProof/>
            <w:lang w:val="es-MX"/>
          </w:rPr>
          <w:t>Flujos alternos</w:t>
        </w:r>
        <w:r w:rsidR="006261FD">
          <w:rPr>
            <w:noProof/>
            <w:webHidden/>
          </w:rPr>
          <w:tab/>
        </w:r>
        <w:r w:rsidR="006261FD">
          <w:rPr>
            <w:noProof/>
            <w:webHidden/>
          </w:rPr>
          <w:fldChar w:fldCharType="begin"/>
        </w:r>
        <w:r w:rsidR="006261FD">
          <w:rPr>
            <w:noProof/>
            <w:webHidden/>
          </w:rPr>
          <w:instrText xml:space="preserve"> PAGEREF _Toc379880258 \h </w:instrText>
        </w:r>
        <w:r w:rsidR="006261FD">
          <w:rPr>
            <w:noProof/>
            <w:webHidden/>
          </w:rPr>
        </w:r>
        <w:r w:rsidR="006261FD">
          <w:rPr>
            <w:noProof/>
            <w:webHidden/>
          </w:rPr>
          <w:fldChar w:fldCharType="separate"/>
        </w:r>
        <w:r w:rsidR="006261FD">
          <w:rPr>
            <w:noProof/>
            <w:webHidden/>
          </w:rPr>
          <w:t>11</w:t>
        </w:r>
        <w:r w:rsidR="006261FD">
          <w:rPr>
            <w:noProof/>
            <w:webHidden/>
          </w:rPr>
          <w:fldChar w:fldCharType="end"/>
        </w:r>
      </w:hyperlink>
    </w:p>
    <w:p w:rsidR="006261FD" w:rsidRDefault="00EB7C7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9880259" w:history="1">
        <w:r w:rsidR="006261FD" w:rsidRPr="00737171">
          <w:rPr>
            <w:rStyle w:val="Hipervnculo"/>
            <w:noProof/>
            <w:lang w:val="es-MX"/>
          </w:rPr>
          <w:t>5.2.1</w:t>
        </w:r>
        <w:r w:rsidR="006261F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261FD" w:rsidRPr="00737171">
          <w:rPr>
            <w:rStyle w:val="Hipervnculo"/>
            <w:noProof/>
            <w:lang w:val="es-MX"/>
          </w:rPr>
          <w:t>Opcionales</w:t>
        </w:r>
        <w:r w:rsidR="006261FD">
          <w:rPr>
            <w:noProof/>
            <w:webHidden/>
          </w:rPr>
          <w:tab/>
        </w:r>
        <w:r w:rsidR="006261FD">
          <w:rPr>
            <w:noProof/>
            <w:webHidden/>
          </w:rPr>
          <w:fldChar w:fldCharType="begin"/>
        </w:r>
        <w:r w:rsidR="006261FD">
          <w:rPr>
            <w:noProof/>
            <w:webHidden/>
          </w:rPr>
          <w:instrText xml:space="preserve"> PAGEREF _Toc379880259 \h </w:instrText>
        </w:r>
        <w:r w:rsidR="006261FD">
          <w:rPr>
            <w:noProof/>
            <w:webHidden/>
          </w:rPr>
        </w:r>
        <w:r w:rsidR="006261FD">
          <w:rPr>
            <w:noProof/>
            <w:webHidden/>
          </w:rPr>
          <w:fldChar w:fldCharType="separate"/>
        </w:r>
        <w:r w:rsidR="006261FD">
          <w:rPr>
            <w:noProof/>
            <w:webHidden/>
          </w:rPr>
          <w:t>12</w:t>
        </w:r>
        <w:r w:rsidR="006261FD">
          <w:rPr>
            <w:noProof/>
            <w:webHidden/>
          </w:rPr>
          <w:fldChar w:fldCharType="end"/>
        </w:r>
      </w:hyperlink>
    </w:p>
    <w:p w:rsidR="006261FD" w:rsidRDefault="00EB7C7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9880268" w:history="1">
        <w:r w:rsidR="006261FD" w:rsidRPr="00737171">
          <w:rPr>
            <w:rStyle w:val="Hipervnculo"/>
            <w:noProof/>
          </w:rPr>
          <w:t>5.2.1.1.</w:t>
        </w:r>
        <w:r w:rsidR="006261F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261FD" w:rsidRPr="00737171">
          <w:rPr>
            <w:rStyle w:val="Hipervnculo"/>
            <w:noProof/>
          </w:rPr>
          <w:t>AO01 Configuración Respuesta Texto</w:t>
        </w:r>
        <w:r w:rsidR="006261FD">
          <w:rPr>
            <w:noProof/>
            <w:webHidden/>
          </w:rPr>
          <w:tab/>
        </w:r>
        <w:r w:rsidR="006261FD">
          <w:rPr>
            <w:noProof/>
            <w:webHidden/>
          </w:rPr>
          <w:fldChar w:fldCharType="begin"/>
        </w:r>
        <w:r w:rsidR="006261FD">
          <w:rPr>
            <w:noProof/>
            <w:webHidden/>
          </w:rPr>
          <w:instrText xml:space="preserve"> PAGEREF _Toc379880268 \h </w:instrText>
        </w:r>
        <w:r w:rsidR="006261FD">
          <w:rPr>
            <w:noProof/>
            <w:webHidden/>
          </w:rPr>
        </w:r>
        <w:r w:rsidR="006261FD">
          <w:rPr>
            <w:noProof/>
            <w:webHidden/>
          </w:rPr>
          <w:fldChar w:fldCharType="separate"/>
        </w:r>
        <w:r w:rsidR="006261FD">
          <w:rPr>
            <w:noProof/>
            <w:webHidden/>
          </w:rPr>
          <w:t>12</w:t>
        </w:r>
        <w:r w:rsidR="006261FD">
          <w:rPr>
            <w:noProof/>
            <w:webHidden/>
          </w:rPr>
          <w:fldChar w:fldCharType="end"/>
        </w:r>
      </w:hyperlink>
    </w:p>
    <w:p w:rsidR="006261FD" w:rsidRDefault="00EB7C7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9880269" w:history="1">
        <w:r w:rsidR="006261FD" w:rsidRPr="00737171">
          <w:rPr>
            <w:rStyle w:val="Hipervnculo"/>
            <w:noProof/>
          </w:rPr>
          <w:t>5.2.1.2.</w:t>
        </w:r>
        <w:r w:rsidR="006261F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261FD" w:rsidRPr="00737171">
          <w:rPr>
            <w:rStyle w:val="Hipervnculo"/>
            <w:noProof/>
          </w:rPr>
          <w:t>AO02 Configuración Respuesta Número</w:t>
        </w:r>
        <w:r w:rsidR="006261FD">
          <w:rPr>
            <w:noProof/>
            <w:webHidden/>
          </w:rPr>
          <w:tab/>
        </w:r>
        <w:r w:rsidR="006261FD">
          <w:rPr>
            <w:noProof/>
            <w:webHidden/>
          </w:rPr>
          <w:fldChar w:fldCharType="begin"/>
        </w:r>
        <w:r w:rsidR="006261FD">
          <w:rPr>
            <w:noProof/>
            <w:webHidden/>
          </w:rPr>
          <w:instrText xml:space="preserve"> PAGEREF _Toc379880269 \h </w:instrText>
        </w:r>
        <w:r w:rsidR="006261FD">
          <w:rPr>
            <w:noProof/>
            <w:webHidden/>
          </w:rPr>
        </w:r>
        <w:r w:rsidR="006261FD">
          <w:rPr>
            <w:noProof/>
            <w:webHidden/>
          </w:rPr>
          <w:fldChar w:fldCharType="separate"/>
        </w:r>
        <w:r w:rsidR="006261FD">
          <w:rPr>
            <w:noProof/>
            <w:webHidden/>
          </w:rPr>
          <w:t>12</w:t>
        </w:r>
        <w:r w:rsidR="006261FD">
          <w:rPr>
            <w:noProof/>
            <w:webHidden/>
          </w:rPr>
          <w:fldChar w:fldCharType="end"/>
        </w:r>
      </w:hyperlink>
    </w:p>
    <w:p w:rsidR="006261FD" w:rsidRDefault="00EB7C7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9880270" w:history="1">
        <w:r w:rsidR="006261FD" w:rsidRPr="00737171">
          <w:rPr>
            <w:rStyle w:val="Hipervnculo"/>
            <w:noProof/>
          </w:rPr>
          <w:t>5.2.1.3.</w:t>
        </w:r>
        <w:r w:rsidR="006261F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261FD" w:rsidRPr="00737171">
          <w:rPr>
            <w:rStyle w:val="Hipervnculo"/>
            <w:noProof/>
          </w:rPr>
          <w:t>AO03 Configuración Respuesta Opcional</w:t>
        </w:r>
        <w:r w:rsidR="006261FD">
          <w:rPr>
            <w:noProof/>
            <w:webHidden/>
          </w:rPr>
          <w:tab/>
        </w:r>
        <w:r w:rsidR="006261FD">
          <w:rPr>
            <w:noProof/>
            <w:webHidden/>
          </w:rPr>
          <w:fldChar w:fldCharType="begin"/>
        </w:r>
        <w:r w:rsidR="006261FD">
          <w:rPr>
            <w:noProof/>
            <w:webHidden/>
          </w:rPr>
          <w:instrText xml:space="preserve"> PAGEREF _Toc379880270 \h </w:instrText>
        </w:r>
        <w:r w:rsidR="006261FD">
          <w:rPr>
            <w:noProof/>
            <w:webHidden/>
          </w:rPr>
        </w:r>
        <w:r w:rsidR="006261FD">
          <w:rPr>
            <w:noProof/>
            <w:webHidden/>
          </w:rPr>
          <w:fldChar w:fldCharType="separate"/>
        </w:r>
        <w:r w:rsidR="006261FD">
          <w:rPr>
            <w:noProof/>
            <w:webHidden/>
          </w:rPr>
          <w:t>13</w:t>
        </w:r>
        <w:r w:rsidR="006261FD">
          <w:rPr>
            <w:noProof/>
            <w:webHidden/>
          </w:rPr>
          <w:fldChar w:fldCharType="end"/>
        </w:r>
      </w:hyperlink>
    </w:p>
    <w:p w:rsidR="006261FD" w:rsidRDefault="00EB7C7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9880271" w:history="1">
        <w:r w:rsidR="006261FD" w:rsidRPr="00737171">
          <w:rPr>
            <w:rStyle w:val="Hipervnculo"/>
            <w:noProof/>
          </w:rPr>
          <w:t>5.2.1.4.</w:t>
        </w:r>
        <w:r w:rsidR="006261F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261FD" w:rsidRPr="00737171">
          <w:rPr>
            <w:rStyle w:val="Hipervnculo"/>
            <w:noProof/>
          </w:rPr>
          <w:t>AO04 Configuración Respuesta Código</w:t>
        </w:r>
        <w:r w:rsidR="006261FD">
          <w:rPr>
            <w:noProof/>
            <w:webHidden/>
          </w:rPr>
          <w:tab/>
        </w:r>
        <w:r w:rsidR="006261FD">
          <w:rPr>
            <w:noProof/>
            <w:webHidden/>
          </w:rPr>
          <w:fldChar w:fldCharType="begin"/>
        </w:r>
        <w:r w:rsidR="006261FD">
          <w:rPr>
            <w:noProof/>
            <w:webHidden/>
          </w:rPr>
          <w:instrText xml:space="preserve"> PAGEREF _Toc379880271 \h </w:instrText>
        </w:r>
        <w:r w:rsidR="006261FD">
          <w:rPr>
            <w:noProof/>
            <w:webHidden/>
          </w:rPr>
        </w:r>
        <w:r w:rsidR="006261FD">
          <w:rPr>
            <w:noProof/>
            <w:webHidden/>
          </w:rPr>
          <w:fldChar w:fldCharType="separate"/>
        </w:r>
        <w:r w:rsidR="006261FD">
          <w:rPr>
            <w:noProof/>
            <w:webHidden/>
          </w:rPr>
          <w:t>13</w:t>
        </w:r>
        <w:r w:rsidR="006261FD">
          <w:rPr>
            <w:noProof/>
            <w:webHidden/>
          </w:rPr>
          <w:fldChar w:fldCharType="end"/>
        </w:r>
      </w:hyperlink>
    </w:p>
    <w:p w:rsidR="006261FD" w:rsidRDefault="00EB7C7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9880272" w:history="1">
        <w:r w:rsidR="006261FD" w:rsidRPr="00737171">
          <w:rPr>
            <w:rStyle w:val="Hipervnculo"/>
            <w:noProof/>
          </w:rPr>
          <w:t>5.2.1.5.</w:t>
        </w:r>
        <w:r w:rsidR="006261F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261FD" w:rsidRPr="00737171">
          <w:rPr>
            <w:rStyle w:val="Hipervnculo"/>
            <w:noProof/>
          </w:rPr>
          <w:t>AO05 Configuración Respuesta Imagen</w:t>
        </w:r>
        <w:r w:rsidR="006261FD">
          <w:rPr>
            <w:noProof/>
            <w:webHidden/>
          </w:rPr>
          <w:tab/>
        </w:r>
        <w:r w:rsidR="006261FD">
          <w:rPr>
            <w:noProof/>
            <w:webHidden/>
          </w:rPr>
          <w:fldChar w:fldCharType="begin"/>
        </w:r>
        <w:r w:rsidR="006261FD">
          <w:rPr>
            <w:noProof/>
            <w:webHidden/>
          </w:rPr>
          <w:instrText xml:space="preserve"> PAGEREF _Toc379880272 \h </w:instrText>
        </w:r>
        <w:r w:rsidR="006261FD">
          <w:rPr>
            <w:noProof/>
            <w:webHidden/>
          </w:rPr>
        </w:r>
        <w:r w:rsidR="006261FD">
          <w:rPr>
            <w:noProof/>
            <w:webHidden/>
          </w:rPr>
          <w:fldChar w:fldCharType="separate"/>
        </w:r>
        <w:r w:rsidR="006261FD">
          <w:rPr>
            <w:noProof/>
            <w:webHidden/>
          </w:rPr>
          <w:t>13</w:t>
        </w:r>
        <w:r w:rsidR="006261FD">
          <w:rPr>
            <w:noProof/>
            <w:webHidden/>
          </w:rPr>
          <w:fldChar w:fldCharType="end"/>
        </w:r>
      </w:hyperlink>
    </w:p>
    <w:p w:rsidR="006261FD" w:rsidRDefault="00EB7C7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9880273" w:history="1">
        <w:r w:rsidR="006261FD" w:rsidRPr="00737171">
          <w:rPr>
            <w:rStyle w:val="Hipervnculo"/>
            <w:noProof/>
          </w:rPr>
          <w:t>5.2.1.6.</w:t>
        </w:r>
        <w:r w:rsidR="006261F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261FD" w:rsidRPr="00737171">
          <w:rPr>
            <w:rStyle w:val="Hipervnculo"/>
            <w:noProof/>
          </w:rPr>
          <w:t>AO06 Configuración Respuesta Matricial</w:t>
        </w:r>
        <w:r w:rsidR="006261FD">
          <w:rPr>
            <w:noProof/>
            <w:webHidden/>
          </w:rPr>
          <w:tab/>
        </w:r>
        <w:r w:rsidR="006261FD">
          <w:rPr>
            <w:noProof/>
            <w:webHidden/>
          </w:rPr>
          <w:fldChar w:fldCharType="begin"/>
        </w:r>
        <w:r w:rsidR="006261FD">
          <w:rPr>
            <w:noProof/>
            <w:webHidden/>
          </w:rPr>
          <w:instrText xml:space="preserve"> PAGEREF _Toc379880273 \h </w:instrText>
        </w:r>
        <w:r w:rsidR="006261FD">
          <w:rPr>
            <w:noProof/>
            <w:webHidden/>
          </w:rPr>
        </w:r>
        <w:r w:rsidR="006261FD">
          <w:rPr>
            <w:noProof/>
            <w:webHidden/>
          </w:rPr>
          <w:fldChar w:fldCharType="separate"/>
        </w:r>
        <w:r w:rsidR="006261FD">
          <w:rPr>
            <w:noProof/>
            <w:webHidden/>
          </w:rPr>
          <w:t>14</w:t>
        </w:r>
        <w:r w:rsidR="006261FD">
          <w:rPr>
            <w:noProof/>
            <w:webHidden/>
          </w:rPr>
          <w:fldChar w:fldCharType="end"/>
        </w:r>
      </w:hyperlink>
    </w:p>
    <w:p w:rsidR="006261FD" w:rsidRDefault="00EB7C7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9880274" w:history="1">
        <w:r w:rsidR="006261FD" w:rsidRPr="00737171">
          <w:rPr>
            <w:rStyle w:val="Hipervnculo"/>
            <w:noProof/>
          </w:rPr>
          <w:t>5.2.1.7.</w:t>
        </w:r>
        <w:r w:rsidR="006261F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261FD" w:rsidRPr="00737171">
          <w:rPr>
            <w:rStyle w:val="Hipervnculo"/>
            <w:noProof/>
          </w:rPr>
          <w:t>AO07 Configuración Respuesta Salto</w:t>
        </w:r>
        <w:r w:rsidR="006261FD">
          <w:rPr>
            <w:noProof/>
            <w:webHidden/>
          </w:rPr>
          <w:tab/>
        </w:r>
        <w:r w:rsidR="006261FD">
          <w:rPr>
            <w:noProof/>
            <w:webHidden/>
          </w:rPr>
          <w:fldChar w:fldCharType="begin"/>
        </w:r>
        <w:r w:rsidR="006261FD">
          <w:rPr>
            <w:noProof/>
            <w:webHidden/>
          </w:rPr>
          <w:instrText xml:space="preserve"> PAGEREF _Toc379880274 \h </w:instrText>
        </w:r>
        <w:r w:rsidR="006261FD">
          <w:rPr>
            <w:noProof/>
            <w:webHidden/>
          </w:rPr>
        </w:r>
        <w:r w:rsidR="006261FD">
          <w:rPr>
            <w:noProof/>
            <w:webHidden/>
          </w:rPr>
          <w:fldChar w:fldCharType="separate"/>
        </w:r>
        <w:r w:rsidR="006261FD">
          <w:rPr>
            <w:noProof/>
            <w:webHidden/>
          </w:rPr>
          <w:t>14</w:t>
        </w:r>
        <w:r w:rsidR="006261FD">
          <w:rPr>
            <w:noProof/>
            <w:webHidden/>
          </w:rPr>
          <w:fldChar w:fldCharType="end"/>
        </w:r>
      </w:hyperlink>
    </w:p>
    <w:p w:rsidR="006261FD" w:rsidRDefault="00EB7C7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9880275" w:history="1">
        <w:r w:rsidR="006261FD" w:rsidRPr="00737171">
          <w:rPr>
            <w:rStyle w:val="Hipervnculo"/>
            <w:noProof/>
          </w:rPr>
          <w:t>5.2.1.8.</w:t>
        </w:r>
        <w:r w:rsidR="006261F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261FD" w:rsidRPr="00737171">
          <w:rPr>
            <w:rStyle w:val="Hipervnculo"/>
            <w:noProof/>
          </w:rPr>
          <w:t>AO08 Configuración Respuesta GPS</w:t>
        </w:r>
        <w:r w:rsidR="006261FD">
          <w:rPr>
            <w:noProof/>
            <w:webHidden/>
          </w:rPr>
          <w:tab/>
        </w:r>
        <w:r w:rsidR="006261FD">
          <w:rPr>
            <w:noProof/>
            <w:webHidden/>
          </w:rPr>
          <w:fldChar w:fldCharType="begin"/>
        </w:r>
        <w:r w:rsidR="006261FD">
          <w:rPr>
            <w:noProof/>
            <w:webHidden/>
          </w:rPr>
          <w:instrText xml:space="preserve"> PAGEREF _Toc379880275 \h </w:instrText>
        </w:r>
        <w:r w:rsidR="006261FD">
          <w:rPr>
            <w:noProof/>
            <w:webHidden/>
          </w:rPr>
        </w:r>
        <w:r w:rsidR="006261FD">
          <w:rPr>
            <w:noProof/>
            <w:webHidden/>
          </w:rPr>
          <w:fldChar w:fldCharType="separate"/>
        </w:r>
        <w:r w:rsidR="006261FD">
          <w:rPr>
            <w:noProof/>
            <w:webHidden/>
          </w:rPr>
          <w:t>15</w:t>
        </w:r>
        <w:r w:rsidR="006261FD">
          <w:rPr>
            <w:noProof/>
            <w:webHidden/>
          </w:rPr>
          <w:fldChar w:fldCharType="end"/>
        </w:r>
      </w:hyperlink>
    </w:p>
    <w:p w:rsidR="006261FD" w:rsidRDefault="00EB7C7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9880276" w:history="1">
        <w:r w:rsidR="006261FD" w:rsidRPr="00737171">
          <w:rPr>
            <w:rStyle w:val="Hipervnculo"/>
            <w:noProof/>
            <w:lang w:val="es-MX"/>
          </w:rPr>
          <w:t>5.2.2</w:t>
        </w:r>
        <w:r w:rsidR="006261F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261FD" w:rsidRPr="00737171">
          <w:rPr>
            <w:rStyle w:val="Hipervnculo"/>
            <w:noProof/>
            <w:lang w:val="es-MX"/>
          </w:rPr>
          <w:t>Validación</w:t>
        </w:r>
        <w:r w:rsidR="006261FD">
          <w:rPr>
            <w:noProof/>
            <w:webHidden/>
          </w:rPr>
          <w:tab/>
        </w:r>
        <w:r w:rsidR="006261FD">
          <w:rPr>
            <w:noProof/>
            <w:webHidden/>
          </w:rPr>
          <w:fldChar w:fldCharType="begin"/>
        </w:r>
        <w:r w:rsidR="006261FD">
          <w:rPr>
            <w:noProof/>
            <w:webHidden/>
          </w:rPr>
          <w:instrText xml:space="preserve"> PAGEREF _Toc379880276 \h </w:instrText>
        </w:r>
        <w:r w:rsidR="006261FD">
          <w:rPr>
            <w:noProof/>
            <w:webHidden/>
          </w:rPr>
        </w:r>
        <w:r w:rsidR="006261FD">
          <w:rPr>
            <w:noProof/>
            <w:webHidden/>
          </w:rPr>
          <w:fldChar w:fldCharType="separate"/>
        </w:r>
        <w:r w:rsidR="006261FD">
          <w:rPr>
            <w:noProof/>
            <w:webHidden/>
          </w:rPr>
          <w:t>15</w:t>
        </w:r>
        <w:r w:rsidR="006261FD">
          <w:rPr>
            <w:noProof/>
            <w:webHidden/>
          </w:rPr>
          <w:fldChar w:fldCharType="end"/>
        </w:r>
      </w:hyperlink>
    </w:p>
    <w:p w:rsidR="006261FD" w:rsidRDefault="00EB7C7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9880279" w:history="1">
        <w:r w:rsidR="006261FD" w:rsidRPr="00737171">
          <w:rPr>
            <w:rStyle w:val="Hipervnculo"/>
            <w:noProof/>
            <w:lang w:val="es-MX"/>
          </w:rPr>
          <w:t>5.2.3</w:t>
        </w:r>
        <w:r w:rsidR="006261F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261FD" w:rsidRPr="00737171">
          <w:rPr>
            <w:rStyle w:val="Hipervnculo"/>
            <w:noProof/>
            <w:lang w:val="es-MX"/>
          </w:rPr>
          <w:t>Generales</w:t>
        </w:r>
        <w:r w:rsidR="006261FD">
          <w:rPr>
            <w:noProof/>
            <w:webHidden/>
          </w:rPr>
          <w:tab/>
        </w:r>
        <w:r w:rsidR="006261FD">
          <w:rPr>
            <w:noProof/>
            <w:webHidden/>
          </w:rPr>
          <w:fldChar w:fldCharType="begin"/>
        </w:r>
        <w:r w:rsidR="006261FD">
          <w:rPr>
            <w:noProof/>
            <w:webHidden/>
          </w:rPr>
          <w:instrText xml:space="preserve"> PAGEREF _Toc379880279 \h </w:instrText>
        </w:r>
        <w:r w:rsidR="006261FD">
          <w:rPr>
            <w:noProof/>
            <w:webHidden/>
          </w:rPr>
        </w:r>
        <w:r w:rsidR="006261FD">
          <w:rPr>
            <w:noProof/>
            <w:webHidden/>
          </w:rPr>
          <w:fldChar w:fldCharType="separate"/>
        </w:r>
        <w:r w:rsidR="006261FD">
          <w:rPr>
            <w:noProof/>
            <w:webHidden/>
          </w:rPr>
          <w:t>18</w:t>
        </w:r>
        <w:r w:rsidR="006261FD">
          <w:rPr>
            <w:noProof/>
            <w:webHidden/>
          </w:rPr>
          <w:fldChar w:fldCharType="end"/>
        </w:r>
      </w:hyperlink>
    </w:p>
    <w:p w:rsidR="006261FD" w:rsidRDefault="00EB7C7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9880280" w:history="1">
        <w:r w:rsidR="006261FD" w:rsidRPr="00737171">
          <w:rPr>
            <w:rStyle w:val="Hipervnculo"/>
          </w:rPr>
          <w:t>6</w:t>
        </w:r>
        <w:r w:rsidR="006261F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261FD" w:rsidRPr="00737171">
          <w:rPr>
            <w:rStyle w:val="Hipervnculo"/>
          </w:rPr>
          <w:t>Poscondiciones</w:t>
        </w:r>
        <w:r w:rsidR="006261FD">
          <w:rPr>
            <w:webHidden/>
          </w:rPr>
          <w:tab/>
        </w:r>
        <w:r w:rsidR="006261FD">
          <w:rPr>
            <w:webHidden/>
          </w:rPr>
          <w:fldChar w:fldCharType="begin"/>
        </w:r>
        <w:r w:rsidR="006261FD">
          <w:rPr>
            <w:webHidden/>
          </w:rPr>
          <w:instrText xml:space="preserve"> PAGEREF _Toc379880280 \h </w:instrText>
        </w:r>
        <w:r w:rsidR="006261FD">
          <w:rPr>
            <w:webHidden/>
          </w:rPr>
        </w:r>
        <w:r w:rsidR="006261FD">
          <w:rPr>
            <w:webHidden/>
          </w:rPr>
          <w:fldChar w:fldCharType="separate"/>
        </w:r>
        <w:r w:rsidR="006261FD">
          <w:rPr>
            <w:webHidden/>
          </w:rPr>
          <w:t>19</w:t>
        </w:r>
        <w:r w:rsidR="006261FD">
          <w:rPr>
            <w:webHidden/>
          </w:rPr>
          <w:fldChar w:fldCharType="end"/>
        </w:r>
      </w:hyperlink>
    </w:p>
    <w:p w:rsidR="006261FD" w:rsidRDefault="00EB7C7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9880281" w:history="1">
        <w:r w:rsidR="006261FD" w:rsidRPr="00737171">
          <w:rPr>
            <w:rStyle w:val="Hipervnculo"/>
            <w:rFonts w:cs="Arial"/>
            <w:noProof/>
          </w:rPr>
          <w:t>6.1</w:t>
        </w:r>
        <w:r w:rsidR="006261F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261FD" w:rsidRPr="00737171">
          <w:rPr>
            <w:rStyle w:val="Hipervnculo"/>
            <w:rFonts w:cs="Arial"/>
            <w:noProof/>
          </w:rPr>
          <w:t>Generales</w:t>
        </w:r>
        <w:r w:rsidR="006261FD">
          <w:rPr>
            <w:noProof/>
            <w:webHidden/>
          </w:rPr>
          <w:tab/>
        </w:r>
        <w:r w:rsidR="006261FD">
          <w:rPr>
            <w:noProof/>
            <w:webHidden/>
          </w:rPr>
          <w:fldChar w:fldCharType="begin"/>
        </w:r>
        <w:r w:rsidR="006261FD">
          <w:rPr>
            <w:noProof/>
            <w:webHidden/>
          </w:rPr>
          <w:instrText xml:space="preserve"> PAGEREF _Toc379880281 \h </w:instrText>
        </w:r>
        <w:r w:rsidR="006261FD">
          <w:rPr>
            <w:noProof/>
            <w:webHidden/>
          </w:rPr>
        </w:r>
        <w:r w:rsidR="006261FD">
          <w:rPr>
            <w:noProof/>
            <w:webHidden/>
          </w:rPr>
          <w:fldChar w:fldCharType="separate"/>
        </w:r>
        <w:r w:rsidR="006261FD">
          <w:rPr>
            <w:noProof/>
            <w:webHidden/>
          </w:rPr>
          <w:t>19</w:t>
        </w:r>
        <w:r w:rsidR="006261FD">
          <w:rPr>
            <w:noProof/>
            <w:webHidden/>
          </w:rPr>
          <w:fldChar w:fldCharType="end"/>
        </w:r>
      </w:hyperlink>
    </w:p>
    <w:p w:rsidR="006261FD" w:rsidRDefault="00EB7C7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9880282" w:history="1">
        <w:r w:rsidR="006261FD" w:rsidRPr="00737171">
          <w:rPr>
            <w:rStyle w:val="Hipervnculo"/>
          </w:rPr>
          <w:t>7</w:t>
        </w:r>
        <w:r w:rsidR="006261F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261FD" w:rsidRPr="00737171">
          <w:rPr>
            <w:rStyle w:val="Hipervnculo"/>
          </w:rPr>
          <w:t>Firmas de Aceptación</w:t>
        </w:r>
        <w:r w:rsidR="006261FD">
          <w:rPr>
            <w:webHidden/>
          </w:rPr>
          <w:tab/>
        </w:r>
        <w:r w:rsidR="006261FD">
          <w:rPr>
            <w:webHidden/>
          </w:rPr>
          <w:fldChar w:fldCharType="begin"/>
        </w:r>
        <w:r w:rsidR="006261FD">
          <w:rPr>
            <w:webHidden/>
          </w:rPr>
          <w:instrText xml:space="preserve"> PAGEREF _Toc379880282 \h </w:instrText>
        </w:r>
        <w:r w:rsidR="006261FD">
          <w:rPr>
            <w:webHidden/>
          </w:rPr>
        </w:r>
        <w:r w:rsidR="006261FD">
          <w:rPr>
            <w:webHidden/>
          </w:rPr>
          <w:fldChar w:fldCharType="separate"/>
        </w:r>
        <w:r w:rsidR="006261FD">
          <w:rPr>
            <w:webHidden/>
          </w:rPr>
          <w:t>19</w:t>
        </w:r>
        <w:r w:rsidR="006261FD">
          <w:rPr>
            <w:webHidden/>
          </w:rPr>
          <w:fldChar w:fldCharType="end"/>
        </w:r>
      </w:hyperlink>
    </w:p>
    <w:p w:rsidR="00481C4A" w:rsidRPr="00CA7A7F" w:rsidRDefault="002A1C58" w:rsidP="00611146">
      <w:pPr>
        <w:pStyle w:val="TDC1"/>
        <w:rPr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3F6DBA">
      <w:pPr>
        <w:pStyle w:val="InfoBlue"/>
      </w:pPr>
    </w:p>
    <w:p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fldSimple w:instr="title  \* Mergeformat ">
          <w:bookmarkStart w:id="2" w:name="_Toc365897738"/>
          <w:bookmarkStart w:id="3" w:name="_Toc367391398"/>
          <w:bookmarkStart w:id="4" w:name="_Toc379880248"/>
          <w:r w:rsidR="0031217A">
            <w:rPr>
              <w:lang w:val="es-GT"/>
            </w:rPr>
            <w:t xml:space="preserve">Especificación de Casos de Uso: </w:t>
          </w:r>
        </w:fldSimple>
        <w:bookmarkEnd w:id="2"/>
        <w:bookmarkEnd w:id="3"/>
      </w:fldSimple>
      <w:r w:rsidR="003F6CF5" w:rsidRPr="003F6CF5">
        <w:t xml:space="preserve"> </w:t>
      </w:r>
      <w:r w:rsidR="00056321">
        <w:t>Aplicar Encuestas a Clientes</w:t>
      </w:r>
      <w:r w:rsidR="003F6CF5">
        <w:t xml:space="preserve"> – CUROLMOV</w:t>
      </w:r>
      <w:r w:rsidR="00056321">
        <w:t>40</w:t>
      </w:r>
      <w:bookmarkEnd w:id="4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379880249"/>
      <w:r w:rsidRPr="00CA7A7F">
        <w:t>Introducción</w:t>
      </w:r>
      <w:bookmarkEnd w:id="5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379880250"/>
      <w:r w:rsidRPr="00CA7A7F">
        <w:t>Caso de uso</w:t>
      </w:r>
      <w:r w:rsidR="0031217A">
        <w:t>:</w:t>
      </w:r>
      <w:r w:rsidRPr="00CA7A7F">
        <w:t xml:space="preserve"> </w:t>
      </w:r>
      <w:bookmarkEnd w:id="6"/>
      <w:r w:rsidR="00056321">
        <w:t>Aplicar Encuestas a Clientes</w:t>
      </w:r>
      <w:r w:rsidR="003F6CF5">
        <w:t xml:space="preserve"> – CUROLMOV</w:t>
      </w:r>
      <w:r w:rsidR="00056321">
        <w:t>40</w:t>
      </w:r>
      <w:bookmarkEnd w:id="7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8" w:name="_Toc182735725"/>
      <w:bookmarkStart w:id="9" w:name="_Toc379880251"/>
      <w:r w:rsidRPr="00CA7A7F">
        <w:rPr>
          <w:rFonts w:cs="Arial"/>
          <w:lang w:val="es-MX"/>
        </w:rPr>
        <w:t>Descripción</w:t>
      </w:r>
      <w:bookmarkEnd w:id="8"/>
      <w:bookmarkEnd w:id="9"/>
    </w:p>
    <w:p w:rsidR="00F726EF" w:rsidRPr="00B97BC5" w:rsidRDefault="00F726EF" w:rsidP="00F726EF">
      <w:p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EE0993">
        <w:rPr>
          <w:sz w:val="20"/>
          <w:szCs w:val="20"/>
          <w:lang w:eastAsia="en-US"/>
        </w:rPr>
        <w:t>aplicar encuestas que se encuentran configuradas al cliente, así como también las genéricas.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379880252"/>
      <w:bookmarkStart w:id="11" w:name="_Toc182735724"/>
      <w:r w:rsidRPr="00CA7A7F">
        <w:t>Diagrama de Casos de Uso</w:t>
      </w:r>
      <w:bookmarkEnd w:id="10"/>
    </w:p>
    <w:bookmarkEnd w:id="11"/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B20347" w:rsidRPr="00CA7A7F" w:rsidRDefault="00F11C7A" w:rsidP="003205AE">
      <w:pPr>
        <w:jc w:val="center"/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5562600" cy="3162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379880253"/>
      <w:r w:rsidRPr="00CA7A7F">
        <w:t>Precondiciones</w:t>
      </w:r>
      <w:bookmarkEnd w:id="12"/>
      <w:bookmarkEnd w:id="13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379880254"/>
      <w:r>
        <w:rPr>
          <w:rFonts w:cs="Arial"/>
          <w:lang w:val="es-MX"/>
        </w:rPr>
        <w:t>Actores</w:t>
      </w:r>
      <w:bookmarkEnd w:id="14"/>
    </w:p>
    <w:p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379880255"/>
      <w:r>
        <w:rPr>
          <w:rFonts w:cs="Arial"/>
          <w:lang w:val="es-MX"/>
        </w:rPr>
        <w:t>Generales</w:t>
      </w:r>
      <w:bookmarkEnd w:id="15"/>
    </w:p>
    <w:p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EE0993" w:rsidRDefault="00EE0993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encuesta configurada.</w:t>
      </w:r>
    </w:p>
    <w:p w:rsidR="00EE0993" w:rsidRDefault="00EE0993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encuesta asignada al cliente.</w:t>
      </w:r>
    </w:p>
    <w:p w:rsidR="00481C4A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C67AF6" w:rsidRPr="00CA7A7F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379880256"/>
      <w:r w:rsidRPr="00CA7A7F">
        <w:t>Flujo de eventos</w:t>
      </w:r>
      <w:bookmarkEnd w:id="16"/>
      <w:bookmarkEnd w:id="17"/>
      <w:bookmarkEnd w:id="18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9" w:name="_Toc52616585"/>
      <w:bookmarkStart w:id="20" w:name="_Toc182735729"/>
      <w:bookmarkStart w:id="21" w:name="_Toc379880257"/>
      <w:r w:rsidRPr="00CA7A7F">
        <w:rPr>
          <w:rFonts w:cs="Arial"/>
          <w:lang w:val="es-MX"/>
        </w:rPr>
        <w:t>Flujo básico</w:t>
      </w:r>
      <w:bookmarkEnd w:id="19"/>
      <w:bookmarkEnd w:id="20"/>
      <w:bookmarkEnd w:id="21"/>
    </w:p>
    <w:p w:rsidR="008C345A" w:rsidRDefault="00B87D92" w:rsidP="00D639F9">
      <w:pPr>
        <w:pStyle w:val="Prrafodelista"/>
        <w:numPr>
          <w:ilvl w:val="0"/>
          <w:numId w:val="35"/>
        </w:numPr>
        <w:jc w:val="both"/>
        <w:rPr>
          <w:sz w:val="20"/>
          <w:szCs w:val="20"/>
          <w:lang w:eastAsia="en-US"/>
        </w:rPr>
      </w:pPr>
      <w:bookmarkStart w:id="22" w:name="_Toc52616586"/>
      <w:bookmarkStart w:id="23" w:name="_Toc182735730"/>
      <w:r>
        <w:rPr>
          <w:sz w:val="20"/>
          <w:szCs w:val="20"/>
          <w:lang w:eastAsia="en-US"/>
        </w:rPr>
        <w:t>El caso de uso inicia cuando es invocado por el siguiente caso de uso:</w:t>
      </w:r>
    </w:p>
    <w:p w:rsidR="00D639F9" w:rsidRPr="001202D7" w:rsidRDefault="00EB7C79" w:rsidP="00D639F9">
      <w:pPr>
        <w:pStyle w:val="Prrafodelista"/>
        <w:numPr>
          <w:ilvl w:val="1"/>
          <w:numId w:val="35"/>
        </w:numPr>
        <w:jc w:val="both"/>
        <w:rPr>
          <w:b/>
          <w:sz w:val="20"/>
          <w:szCs w:val="20"/>
          <w:lang w:eastAsia="en-US"/>
        </w:rPr>
      </w:pPr>
      <w:hyperlink r:id="rId10" w:history="1">
        <w:r w:rsidR="00D639F9" w:rsidRPr="001202D7">
          <w:rPr>
            <w:rStyle w:val="Hipervnculo"/>
            <w:b/>
            <w:sz w:val="20"/>
            <w:szCs w:val="20"/>
            <w:lang w:eastAsia="en-US"/>
          </w:rPr>
          <w:t>CUROL</w:t>
        </w:r>
        <w:r w:rsidR="001202D7" w:rsidRPr="001202D7">
          <w:rPr>
            <w:rStyle w:val="Hipervnculo"/>
            <w:b/>
            <w:sz w:val="20"/>
            <w:szCs w:val="20"/>
            <w:lang w:eastAsia="en-US"/>
          </w:rPr>
          <w:t>MOV11 – Seleccionar Actividades de la Visita.</w:t>
        </w:r>
      </w:hyperlink>
    </w:p>
    <w:p w:rsidR="00B87D92" w:rsidRDefault="00D639F9" w:rsidP="00D639F9">
      <w:pPr>
        <w:pStyle w:val="Prrafodelista"/>
        <w:numPr>
          <w:ilvl w:val="0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obtiene de sesión la siguiente información:</w:t>
      </w:r>
    </w:p>
    <w:p w:rsidR="00267278" w:rsidRDefault="00B27A1E" w:rsidP="00267278">
      <w:pPr>
        <w:pStyle w:val="Prrafodelista"/>
        <w:numPr>
          <w:ilvl w:val="1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s</w:t>
      </w:r>
      <w:r w:rsidR="00267278">
        <w:rPr>
          <w:sz w:val="20"/>
          <w:szCs w:val="20"/>
          <w:lang w:eastAsia="en-US"/>
        </w:rPr>
        <w:t>VisitaClave</w:t>
      </w:r>
      <w:proofErr w:type="spellEnd"/>
    </w:p>
    <w:p w:rsidR="00267278" w:rsidRDefault="00B27A1E" w:rsidP="00267278">
      <w:pPr>
        <w:pStyle w:val="Prrafodelista"/>
        <w:numPr>
          <w:ilvl w:val="1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s</w:t>
      </w:r>
      <w:r w:rsidR="00267278">
        <w:rPr>
          <w:sz w:val="20"/>
          <w:szCs w:val="20"/>
          <w:lang w:eastAsia="en-US"/>
        </w:rPr>
        <w:t>DiaClave</w:t>
      </w:r>
      <w:proofErr w:type="spellEnd"/>
    </w:p>
    <w:p w:rsidR="00267278" w:rsidRDefault="00B27A1E" w:rsidP="00267278">
      <w:pPr>
        <w:pStyle w:val="Prrafodelista"/>
        <w:numPr>
          <w:ilvl w:val="1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s</w:t>
      </w:r>
      <w:r w:rsidR="00267278">
        <w:rPr>
          <w:sz w:val="20"/>
          <w:szCs w:val="20"/>
          <w:lang w:eastAsia="en-US"/>
        </w:rPr>
        <w:t>ClienteClave</w:t>
      </w:r>
      <w:proofErr w:type="spellEnd"/>
    </w:p>
    <w:p w:rsidR="00267278" w:rsidRDefault="00267278" w:rsidP="00267278">
      <w:pPr>
        <w:pStyle w:val="Prrafodelista"/>
        <w:numPr>
          <w:ilvl w:val="0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obtiene la siguiente información</w:t>
      </w:r>
      <w:r w:rsidR="00B27A1E">
        <w:rPr>
          <w:sz w:val="20"/>
          <w:szCs w:val="20"/>
          <w:lang w:eastAsia="en-US"/>
        </w:rPr>
        <w:t xml:space="preserve"> (donde &lt;</w:t>
      </w:r>
      <w:proofErr w:type="spellStart"/>
      <w:r w:rsidR="00B27A1E">
        <w:rPr>
          <w:sz w:val="20"/>
          <w:szCs w:val="20"/>
          <w:lang w:eastAsia="en-US"/>
        </w:rPr>
        <w:t>Encuesta.VisitaClave</w:t>
      </w:r>
      <w:proofErr w:type="spellEnd"/>
      <w:r w:rsidR="00B27A1E">
        <w:rPr>
          <w:sz w:val="20"/>
          <w:szCs w:val="20"/>
          <w:lang w:eastAsia="en-US"/>
        </w:rPr>
        <w:t xml:space="preserve">&gt; = </w:t>
      </w:r>
      <w:proofErr w:type="spellStart"/>
      <w:r w:rsidR="00B27A1E">
        <w:rPr>
          <w:sz w:val="20"/>
          <w:szCs w:val="20"/>
          <w:lang w:eastAsia="en-US"/>
        </w:rPr>
        <w:t>sVisitaClave</w:t>
      </w:r>
      <w:proofErr w:type="spellEnd"/>
      <w:r w:rsidR="00B27A1E">
        <w:rPr>
          <w:sz w:val="20"/>
          <w:szCs w:val="20"/>
          <w:lang w:eastAsia="en-US"/>
        </w:rPr>
        <w:t xml:space="preserve"> y &lt;</w:t>
      </w:r>
      <w:proofErr w:type="spellStart"/>
      <w:r w:rsidR="00B27A1E">
        <w:rPr>
          <w:sz w:val="20"/>
          <w:szCs w:val="20"/>
          <w:lang w:eastAsia="en-US"/>
        </w:rPr>
        <w:t>Encuesta.DiaClave</w:t>
      </w:r>
      <w:proofErr w:type="spellEnd"/>
      <w:r w:rsidR="00B27A1E">
        <w:rPr>
          <w:sz w:val="20"/>
          <w:szCs w:val="20"/>
          <w:lang w:eastAsia="en-US"/>
        </w:rPr>
        <w:t xml:space="preserve">&gt; = </w:t>
      </w:r>
      <w:proofErr w:type="spellStart"/>
      <w:r w:rsidR="00B27A1E">
        <w:rPr>
          <w:sz w:val="20"/>
          <w:szCs w:val="20"/>
          <w:lang w:eastAsia="en-US"/>
        </w:rPr>
        <w:t>sDiaClave</w:t>
      </w:r>
      <w:proofErr w:type="spellEnd"/>
      <w:r w:rsidR="00B27A1E">
        <w:rPr>
          <w:sz w:val="20"/>
          <w:szCs w:val="20"/>
          <w:lang w:eastAsia="en-US"/>
        </w:rPr>
        <w:t>)</w:t>
      </w:r>
      <w:r>
        <w:rPr>
          <w:sz w:val="20"/>
          <w:szCs w:val="20"/>
          <w:lang w:eastAsia="en-US"/>
        </w:rPr>
        <w:t>:</w:t>
      </w:r>
    </w:p>
    <w:p w:rsidR="00267278" w:rsidRPr="00B27A1E" w:rsidRDefault="00267278" w:rsidP="00267278">
      <w:pPr>
        <w:pStyle w:val="Prrafodelista"/>
        <w:numPr>
          <w:ilvl w:val="1"/>
          <w:numId w:val="35"/>
        </w:numPr>
        <w:jc w:val="both"/>
        <w:rPr>
          <w:b/>
          <w:sz w:val="20"/>
          <w:szCs w:val="20"/>
          <w:lang w:eastAsia="en-US"/>
        </w:rPr>
      </w:pPr>
      <w:r w:rsidRPr="00B27A1E">
        <w:rPr>
          <w:b/>
          <w:sz w:val="20"/>
          <w:szCs w:val="20"/>
          <w:lang w:eastAsia="en-US"/>
        </w:rPr>
        <w:t>Encuesta</w:t>
      </w:r>
    </w:p>
    <w:p w:rsidR="00267278" w:rsidRDefault="00267278" w:rsidP="00267278">
      <w:pPr>
        <w:pStyle w:val="Prrafodelista"/>
        <w:numPr>
          <w:ilvl w:val="2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ENCId</w:t>
      </w:r>
      <w:proofErr w:type="spellEnd"/>
    </w:p>
    <w:p w:rsidR="00267278" w:rsidRDefault="00267278" w:rsidP="00267278">
      <w:pPr>
        <w:pStyle w:val="Prrafodelista"/>
        <w:numPr>
          <w:ilvl w:val="2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CENClave</w:t>
      </w:r>
      <w:proofErr w:type="spellEnd"/>
      <w:r w:rsidR="00EB7C79">
        <w:rPr>
          <w:sz w:val="20"/>
          <w:szCs w:val="20"/>
          <w:lang w:eastAsia="en-US"/>
        </w:rPr>
        <w:t xml:space="preserve"> </w:t>
      </w:r>
      <w:bookmarkStart w:id="24" w:name="_GoBack"/>
      <w:bookmarkEnd w:id="24"/>
    </w:p>
    <w:p w:rsidR="00267278" w:rsidRDefault="00267278" w:rsidP="00267278">
      <w:pPr>
        <w:pStyle w:val="Prrafodelista"/>
        <w:numPr>
          <w:ilvl w:val="2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VisitaClave</w:t>
      </w:r>
      <w:proofErr w:type="spellEnd"/>
    </w:p>
    <w:p w:rsidR="00267278" w:rsidRDefault="00267278" w:rsidP="00267278">
      <w:pPr>
        <w:pStyle w:val="Prrafodelista"/>
        <w:numPr>
          <w:ilvl w:val="2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DiaClave</w:t>
      </w:r>
      <w:proofErr w:type="spellEnd"/>
    </w:p>
    <w:p w:rsidR="00267278" w:rsidRDefault="00267278" w:rsidP="00267278">
      <w:pPr>
        <w:pStyle w:val="Prrafodelista"/>
        <w:numPr>
          <w:ilvl w:val="2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Fase</w:t>
      </w:r>
    </w:p>
    <w:p w:rsidR="007A787F" w:rsidRDefault="007A787F" w:rsidP="00267278">
      <w:pPr>
        <w:pStyle w:val="Prrafodelista"/>
        <w:numPr>
          <w:ilvl w:val="2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HoraFin</w:t>
      </w:r>
      <w:proofErr w:type="spellEnd"/>
    </w:p>
    <w:p w:rsidR="0078769E" w:rsidRDefault="0078769E" w:rsidP="00267278">
      <w:pPr>
        <w:pStyle w:val="Prrafodelista"/>
        <w:numPr>
          <w:ilvl w:val="2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Enviado</w:t>
      </w:r>
    </w:p>
    <w:p w:rsidR="00267278" w:rsidRDefault="0078769E" w:rsidP="0078769E">
      <w:pPr>
        <w:pStyle w:val="Prrafodelista"/>
        <w:numPr>
          <w:ilvl w:val="0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&lt;no existe información de Encuestas previamente realizadas&gt;</w:t>
      </w:r>
    </w:p>
    <w:p w:rsidR="0078769E" w:rsidRDefault="0078769E" w:rsidP="0078769E">
      <w:pPr>
        <w:pStyle w:val="Prrafodelista"/>
        <w:numPr>
          <w:ilvl w:val="1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obtiene la siguiente información</w:t>
      </w:r>
      <w:r w:rsidR="00A9258A">
        <w:rPr>
          <w:sz w:val="20"/>
          <w:szCs w:val="20"/>
          <w:lang w:eastAsia="en-US"/>
        </w:rPr>
        <w:t xml:space="preserve"> donde (</w:t>
      </w:r>
      <w:proofErr w:type="spellStart"/>
      <w:r w:rsidR="00A9258A">
        <w:rPr>
          <w:sz w:val="20"/>
          <w:szCs w:val="20"/>
          <w:lang w:eastAsia="en-US"/>
        </w:rPr>
        <w:t>CenCli.ClienteClave</w:t>
      </w:r>
      <w:proofErr w:type="spellEnd"/>
      <w:r w:rsidR="00A9258A">
        <w:rPr>
          <w:sz w:val="20"/>
          <w:szCs w:val="20"/>
          <w:lang w:eastAsia="en-US"/>
        </w:rPr>
        <w:t xml:space="preserve"> = </w:t>
      </w:r>
      <w:proofErr w:type="spellStart"/>
      <w:r w:rsidR="00A9258A">
        <w:rPr>
          <w:sz w:val="20"/>
          <w:szCs w:val="20"/>
          <w:lang w:eastAsia="en-US"/>
        </w:rPr>
        <w:t>sClienteClave</w:t>
      </w:r>
      <w:proofErr w:type="spellEnd"/>
      <w:r w:rsidR="00A9258A">
        <w:rPr>
          <w:sz w:val="20"/>
          <w:szCs w:val="20"/>
          <w:lang w:eastAsia="en-US"/>
        </w:rPr>
        <w:t xml:space="preserve"> y </w:t>
      </w:r>
      <w:proofErr w:type="spellStart"/>
      <w:r w:rsidR="00A9258A">
        <w:rPr>
          <w:sz w:val="20"/>
          <w:szCs w:val="20"/>
          <w:lang w:eastAsia="en-US"/>
        </w:rPr>
        <w:t>ConfigEncuesta.CENClave</w:t>
      </w:r>
      <w:proofErr w:type="spellEnd"/>
      <w:r w:rsidR="00A9258A">
        <w:rPr>
          <w:sz w:val="20"/>
          <w:szCs w:val="20"/>
          <w:lang w:eastAsia="en-US"/>
        </w:rPr>
        <w:t xml:space="preserve"> = </w:t>
      </w:r>
      <w:proofErr w:type="spellStart"/>
      <w:r w:rsidR="00A9258A">
        <w:rPr>
          <w:sz w:val="20"/>
          <w:szCs w:val="20"/>
          <w:lang w:eastAsia="en-US"/>
        </w:rPr>
        <w:t>CenCli.CENClave</w:t>
      </w:r>
      <w:proofErr w:type="spellEnd"/>
      <w:r w:rsidR="00A9258A">
        <w:rPr>
          <w:sz w:val="20"/>
          <w:szCs w:val="20"/>
          <w:lang w:eastAsia="en-US"/>
        </w:rPr>
        <w:t>) o (</w:t>
      </w:r>
      <w:proofErr w:type="spellStart"/>
      <w:r w:rsidR="00A9258A">
        <w:rPr>
          <w:sz w:val="20"/>
          <w:szCs w:val="20"/>
          <w:lang w:eastAsia="en-US"/>
        </w:rPr>
        <w:t>ConfigEncuesta.Tipo</w:t>
      </w:r>
      <w:proofErr w:type="spellEnd"/>
      <w:r w:rsidR="00A9258A">
        <w:rPr>
          <w:sz w:val="20"/>
          <w:szCs w:val="20"/>
          <w:lang w:eastAsia="en-US"/>
        </w:rPr>
        <w:t xml:space="preserve"> = 3 (Valor por Referencia TENC)</w:t>
      </w:r>
      <w:r>
        <w:rPr>
          <w:sz w:val="20"/>
          <w:szCs w:val="20"/>
          <w:lang w:eastAsia="en-US"/>
        </w:rPr>
        <w:t>:</w:t>
      </w:r>
    </w:p>
    <w:p w:rsidR="0078769E" w:rsidRPr="00285F48" w:rsidRDefault="00126F81" w:rsidP="0078769E">
      <w:pPr>
        <w:pStyle w:val="Prrafodelista"/>
        <w:numPr>
          <w:ilvl w:val="2"/>
          <w:numId w:val="35"/>
        </w:numPr>
        <w:jc w:val="both"/>
        <w:rPr>
          <w:b/>
          <w:sz w:val="20"/>
          <w:szCs w:val="20"/>
          <w:lang w:eastAsia="en-US"/>
        </w:rPr>
      </w:pPr>
      <w:proofErr w:type="spellStart"/>
      <w:r w:rsidRPr="00285F48">
        <w:rPr>
          <w:b/>
          <w:sz w:val="20"/>
          <w:szCs w:val="20"/>
          <w:lang w:eastAsia="en-US"/>
        </w:rPr>
        <w:t>CenCli</w:t>
      </w:r>
      <w:proofErr w:type="spellEnd"/>
    </w:p>
    <w:p w:rsidR="00126F81" w:rsidRDefault="00126F81" w:rsidP="00126F81">
      <w:pPr>
        <w:pStyle w:val="Prrafodelista"/>
        <w:numPr>
          <w:ilvl w:val="3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CENClave</w:t>
      </w:r>
      <w:proofErr w:type="spellEnd"/>
    </w:p>
    <w:p w:rsidR="00126F81" w:rsidRDefault="00126F81" w:rsidP="00126F81">
      <w:pPr>
        <w:pStyle w:val="Prrafodelista"/>
        <w:numPr>
          <w:ilvl w:val="3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ClienteClave</w:t>
      </w:r>
      <w:proofErr w:type="spellEnd"/>
    </w:p>
    <w:p w:rsidR="002E3C36" w:rsidRPr="002E3C36" w:rsidRDefault="002E3C36" w:rsidP="00126F81">
      <w:pPr>
        <w:pStyle w:val="Prrafodelista"/>
        <w:numPr>
          <w:ilvl w:val="3"/>
          <w:numId w:val="35"/>
        </w:numPr>
        <w:jc w:val="both"/>
        <w:rPr>
          <w:b/>
          <w:sz w:val="20"/>
          <w:szCs w:val="20"/>
          <w:lang w:eastAsia="en-US"/>
        </w:rPr>
      </w:pPr>
      <w:r w:rsidRPr="002E3C36">
        <w:rPr>
          <w:b/>
          <w:sz w:val="20"/>
          <w:szCs w:val="20"/>
          <w:lang w:eastAsia="en-US"/>
        </w:rPr>
        <w:t>Cliente</w:t>
      </w:r>
    </w:p>
    <w:p w:rsidR="002E3C36" w:rsidRDefault="002E3C36" w:rsidP="002E3C36">
      <w:pPr>
        <w:pStyle w:val="Prrafodelista"/>
        <w:numPr>
          <w:ilvl w:val="4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lastRenderedPageBreak/>
        <w:t>ClienteClave</w:t>
      </w:r>
      <w:proofErr w:type="spellEnd"/>
    </w:p>
    <w:p w:rsidR="002E3C36" w:rsidRDefault="002E3C36" w:rsidP="002E3C36">
      <w:pPr>
        <w:pStyle w:val="Prrafodelista"/>
        <w:numPr>
          <w:ilvl w:val="4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RazonSocial</w:t>
      </w:r>
      <w:proofErr w:type="spellEnd"/>
    </w:p>
    <w:p w:rsidR="00126F81" w:rsidRDefault="00126F81" w:rsidP="00126F81">
      <w:pPr>
        <w:pStyle w:val="Prrafodelista"/>
        <w:numPr>
          <w:ilvl w:val="2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Para cada encuesta por aplicar</w:t>
      </w:r>
    </w:p>
    <w:p w:rsidR="00126F81" w:rsidRPr="00285F48" w:rsidRDefault="00285F48" w:rsidP="00126F81">
      <w:pPr>
        <w:pStyle w:val="Prrafodelista"/>
        <w:numPr>
          <w:ilvl w:val="3"/>
          <w:numId w:val="35"/>
        </w:numPr>
        <w:jc w:val="both"/>
        <w:rPr>
          <w:b/>
          <w:sz w:val="20"/>
          <w:szCs w:val="20"/>
          <w:lang w:eastAsia="en-US"/>
        </w:rPr>
      </w:pPr>
      <w:proofErr w:type="spellStart"/>
      <w:r w:rsidRPr="00285F48">
        <w:rPr>
          <w:b/>
          <w:sz w:val="20"/>
          <w:szCs w:val="20"/>
          <w:lang w:eastAsia="en-US"/>
        </w:rPr>
        <w:t>ConfigEncuesta</w:t>
      </w:r>
      <w:proofErr w:type="spellEnd"/>
    </w:p>
    <w:p w:rsidR="00285F48" w:rsidRDefault="00285F48" w:rsidP="00285F48">
      <w:pPr>
        <w:pStyle w:val="Prrafodelista"/>
        <w:numPr>
          <w:ilvl w:val="4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CENClave</w:t>
      </w:r>
      <w:proofErr w:type="spellEnd"/>
    </w:p>
    <w:p w:rsidR="00285F48" w:rsidRDefault="00285F48" w:rsidP="00285F48">
      <w:pPr>
        <w:pStyle w:val="Prrafodelista"/>
        <w:numPr>
          <w:ilvl w:val="4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Tipo</w:t>
      </w:r>
    </w:p>
    <w:p w:rsidR="00285F48" w:rsidRDefault="00285F48" w:rsidP="00285F48">
      <w:pPr>
        <w:pStyle w:val="Prrafodelista"/>
        <w:numPr>
          <w:ilvl w:val="4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Descripcion</w:t>
      </w:r>
      <w:proofErr w:type="spellEnd"/>
    </w:p>
    <w:p w:rsidR="00285F48" w:rsidRDefault="00285F48" w:rsidP="00285F48">
      <w:pPr>
        <w:pStyle w:val="Prrafodelista"/>
        <w:numPr>
          <w:ilvl w:val="4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Puntos</w:t>
      </w:r>
    </w:p>
    <w:p w:rsidR="00285F48" w:rsidRDefault="00285F48" w:rsidP="00285F48">
      <w:pPr>
        <w:pStyle w:val="Prrafodelista"/>
        <w:numPr>
          <w:ilvl w:val="4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Fase</w:t>
      </w:r>
    </w:p>
    <w:p w:rsidR="00285F48" w:rsidRPr="00285F48" w:rsidRDefault="00285F48" w:rsidP="00285F48">
      <w:pPr>
        <w:pStyle w:val="Prrafodelista"/>
        <w:numPr>
          <w:ilvl w:val="4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Icono</w:t>
      </w:r>
    </w:p>
    <w:p w:rsidR="00A9258A" w:rsidRDefault="00A9258A" w:rsidP="00A9258A">
      <w:pPr>
        <w:pStyle w:val="Prrafodelista"/>
        <w:numPr>
          <w:ilvl w:val="1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la siguiente información:</w:t>
      </w:r>
    </w:p>
    <w:p w:rsidR="002E3C36" w:rsidRDefault="002E3C36" w:rsidP="002E3C36">
      <w:pPr>
        <w:pStyle w:val="Prrafodelista"/>
        <w:numPr>
          <w:ilvl w:val="2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A manera de Título: </w:t>
      </w:r>
      <w:r w:rsidRPr="002E3C36">
        <w:rPr>
          <w:b/>
          <w:sz w:val="20"/>
          <w:szCs w:val="20"/>
          <w:lang w:eastAsia="en-US"/>
        </w:rPr>
        <w:t>Encuesta</w:t>
      </w:r>
    </w:p>
    <w:p w:rsidR="00A9258A" w:rsidRDefault="003E3C60" w:rsidP="00A9258A">
      <w:pPr>
        <w:pStyle w:val="Prrafodelista"/>
        <w:numPr>
          <w:ilvl w:val="2"/>
          <w:numId w:val="35"/>
        </w:numPr>
        <w:jc w:val="both"/>
        <w:rPr>
          <w:sz w:val="20"/>
          <w:szCs w:val="20"/>
          <w:lang w:eastAsia="en-US"/>
        </w:rPr>
      </w:pPr>
      <w:r w:rsidRPr="00A20CC3">
        <w:rPr>
          <w:b/>
          <w:sz w:val="20"/>
          <w:szCs w:val="20"/>
          <w:lang w:eastAsia="en-US"/>
        </w:rPr>
        <w:t>Cliente</w:t>
      </w:r>
      <w:r w:rsidR="002E3C36">
        <w:rPr>
          <w:sz w:val="20"/>
          <w:szCs w:val="20"/>
          <w:lang w:eastAsia="en-US"/>
        </w:rPr>
        <w:t xml:space="preserve"> = &lt;</w:t>
      </w:r>
      <w:proofErr w:type="spellStart"/>
      <w:r w:rsidR="002E3C36">
        <w:rPr>
          <w:sz w:val="20"/>
          <w:szCs w:val="20"/>
          <w:lang w:eastAsia="en-US"/>
        </w:rPr>
        <w:t>Cliente.RazonSocial</w:t>
      </w:r>
      <w:proofErr w:type="spellEnd"/>
      <w:r w:rsidR="002E3C36">
        <w:rPr>
          <w:sz w:val="20"/>
          <w:szCs w:val="20"/>
          <w:lang w:eastAsia="en-US"/>
        </w:rPr>
        <w:t>&gt;</w:t>
      </w:r>
    </w:p>
    <w:p w:rsidR="003E3C60" w:rsidRDefault="003E3C60" w:rsidP="00A9258A">
      <w:pPr>
        <w:pStyle w:val="Prrafodelista"/>
        <w:numPr>
          <w:ilvl w:val="2"/>
          <w:numId w:val="35"/>
        </w:numPr>
        <w:jc w:val="both"/>
        <w:rPr>
          <w:sz w:val="20"/>
          <w:szCs w:val="20"/>
          <w:lang w:eastAsia="en-US"/>
        </w:rPr>
      </w:pPr>
      <w:r w:rsidRPr="00A20CC3">
        <w:rPr>
          <w:b/>
          <w:sz w:val="20"/>
          <w:szCs w:val="20"/>
          <w:lang w:eastAsia="en-US"/>
        </w:rPr>
        <w:t>Fecha</w:t>
      </w:r>
      <w:r>
        <w:rPr>
          <w:sz w:val="20"/>
          <w:szCs w:val="20"/>
          <w:lang w:eastAsia="en-US"/>
        </w:rPr>
        <w:t xml:space="preserve"> = Fecha actual en la cual se aplicará la encuesta</w:t>
      </w:r>
    </w:p>
    <w:p w:rsidR="00A9258A" w:rsidRDefault="00A9258A" w:rsidP="00A9258A">
      <w:pPr>
        <w:pStyle w:val="Prrafodelista"/>
        <w:numPr>
          <w:ilvl w:val="1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Para cada encuesta que se tiene pendiente por aplicar</w:t>
      </w:r>
    </w:p>
    <w:p w:rsidR="00A9258A" w:rsidRDefault="00A9258A" w:rsidP="00A9258A">
      <w:pPr>
        <w:pStyle w:val="Prrafodelista"/>
        <w:numPr>
          <w:ilvl w:val="2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la siguiente información:</w:t>
      </w:r>
    </w:p>
    <w:p w:rsidR="00A9258A" w:rsidRDefault="004C1736" w:rsidP="00A9258A">
      <w:pPr>
        <w:pStyle w:val="Prrafodelista"/>
        <w:numPr>
          <w:ilvl w:val="3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ConfigEncuesta.</w:t>
      </w:r>
      <w:r w:rsidR="003E3C60">
        <w:rPr>
          <w:sz w:val="20"/>
          <w:szCs w:val="20"/>
          <w:lang w:eastAsia="en-US"/>
        </w:rPr>
        <w:t>Icono</w:t>
      </w:r>
      <w:proofErr w:type="spellEnd"/>
      <w:r>
        <w:rPr>
          <w:sz w:val="20"/>
          <w:szCs w:val="20"/>
          <w:lang w:eastAsia="en-US"/>
        </w:rPr>
        <w:t>&gt;</w:t>
      </w:r>
    </w:p>
    <w:p w:rsidR="003E3C60" w:rsidRDefault="004C1736" w:rsidP="00A9258A">
      <w:pPr>
        <w:pStyle w:val="Prrafodelista"/>
        <w:numPr>
          <w:ilvl w:val="3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ConfigEncuesta.Descripcio</w:t>
      </w:r>
      <w:r w:rsidR="003E3C60">
        <w:rPr>
          <w:sz w:val="20"/>
          <w:szCs w:val="20"/>
          <w:lang w:eastAsia="en-US"/>
        </w:rPr>
        <w:t>n</w:t>
      </w:r>
      <w:proofErr w:type="spellEnd"/>
      <w:r>
        <w:rPr>
          <w:sz w:val="20"/>
          <w:szCs w:val="20"/>
          <w:lang w:eastAsia="en-US"/>
        </w:rPr>
        <w:t>&gt;</w:t>
      </w:r>
    </w:p>
    <w:p w:rsidR="00B9296A" w:rsidRPr="00B9296A" w:rsidRDefault="00F633E1" w:rsidP="00B9296A">
      <w:pPr>
        <w:pStyle w:val="Prrafodelista"/>
        <w:numPr>
          <w:ilvl w:val="1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&lt;el actor selecciona una </w:t>
      </w:r>
      <w:r w:rsidRPr="006D44F3">
        <w:rPr>
          <w:b/>
          <w:sz w:val="20"/>
          <w:szCs w:val="20"/>
          <w:lang w:eastAsia="en-US"/>
        </w:rPr>
        <w:t>Encuesta</w:t>
      </w:r>
      <w:r>
        <w:rPr>
          <w:sz w:val="20"/>
          <w:szCs w:val="20"/>
          <w:lang w:eastAsia="en-US"/>
        </w:rPr>
        <w:t>&gt;</w:t>
      </w:r>
    </w:p>
    <w:p w:rsidR="00F633E1" w:rsidRDefault="00F633E1" w:rsidP="00F633E1">
      <w:pPr>
        <w:pStyle w:val="Prrafodelista"/>
        <w:numPr>
          <w:ilvl w:val="2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&lt;el actor selecciona la opción </w:t>
      </w:r>
      <w:r w:rsidRPr="00F633E1">
        <w:rPr>
          <w:b/>
          <w:sz w:val="20"/>
          <w:szCs w:val="20"/>
          <w:lang w:eastAsia="en-US"/>
        </w:rPr>
        <w:t>Continuar</w:t>
      </w:r>
      <w:r>
        <w:rPr>
          <w:sz w:val="20"/>
          <w:szCs w:val="20"/>
          <w:lang w:eastAsia="en-US"/>
        </w:rPr>
        <w:t>&gt;</w:t>
      </w:r>
    </w:p>
    <w:p w:rsidR="00B9296A" w:rsidRDefault="00B9296A" w:rsidP="00DB28BC">
      <w:pPr>
        <w:pStyle w:val="Prrafodelista"/>
        <w:numPr>
          <w:ilvl w:val="3"/>
          <w:numId w:val="35"/>
        </w:numPr>
        <w:ind w:left="2127" w:hanging="1047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pone en sesión la clave de la encuesta seleccionada</w:t>
      </w:r>
      <w:r w:rsidR="00DB28BC">
        <w:rPr>
          <w:sz w:val="20"/>
          <w:szCs w:val="20"/>
          <w:lang w:eastAsia="en-US"/>
        </w:rPr>
        <w:t>, la hora y fecha de inicio</w:t>
      </w:r>
      <w:r>
        <w:rPr>
          <w:sz w:val="20"/>
          <w:szCs w:val="20"/>
          <w:lang w:eastAsia="en-US"/>
        </w:rPr>
        <w:t>:</w:t>
      </w:r>
    </w:p>
    <w:p w:rsidR="00B9296A" w:rsidRDefault="00B9296A" w:rsidP="00B9296A">
      <w:pPr>
        <w:pStyle w:val="Prrafodelista"/>
        <w:numPr>
          <w:ilvl w:val="4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sCENClave</w:t>
      </w:r>
      <w:proofErr w:type="spellEnd"/>
    </w:p>
    <w:p w:rsidR="00DB28BC" w:rsidRDefault="00DB28BC" w:rsidP="00B9296A">
      <w:pPr>
        <w:pStyle w:val="Prrafodelista"/>
        <w:numPr>
          <w:ilvl w:val="4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s</w:t>
      </w:r>
      <w:r w:rsidR="00C76548">
        <w:rPr>
          <w:sz w:val="20"/>
          <w:szCs w:val="20"/>
          <w:lang w:eastAsia="en-US"/>
        </w:rPr>
        <w:t>HoraInicio</w:t>
      </w:r>
      <w:proofErr w:type="spellEnd"/>
      <w:r w:rsidR="00746295">
        <w:rPr>
          <w:sz w:val="20"/>
          <w:szCs w:val="20"/>
          <w:lang w:eastAsia="en-US"/>
        </w:rPr>
        <w:t xml:space="preserve"> = Hora del Sistema</w:t>
      </w:r>
    </w:p>
    <w:p w:rsidR="00C76548" w:rsidRDefault="00C76548" w:rsidP="00B9296A">
      <w:pPr>
        <w:pStyle w:val="Prrafodelista"/>
        <w:numPr>
          <w:ilvl w:val="4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sFechaInicio</w:t>
      </w:r>
      <w:proofErr w:type="spellEnd"/>
      <w:r w:rsidR="00746295">
        <w:rPr>
          <w:sz w:val="20"/>
          <w:szCs w:val="20"/>
          <w:lang w:eastAsia="en-US"/>
        </w:rPr>
        <w:t xml:space="preserve"> = Fecha del Sistema</w:t>
      </w:r>
    </w:p>
    <w:p w:rsidR="00F633E1" w:rsidRDefault="00F633E1" w:rsidP="00A057BB">
      <w:pPr>
        <w:pStyle w:val="Prrafodelista"/>
        <w:numPr>
          <w:ilvl w:val="3"/>
          <w:numId w:val="35"/>
        </w:numPr>
        <w:ind w:left="2127" w:hanging="1047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obtiene la siguiente información</w:t>
      </w:r>
      <w:r w:rsidR="009B06E2">
        <w:rPr>
          <w:sz w:val="20"/>
          <w:szCs w:val="20"/>
          <w:lang w:eastAsia="en-US"/>
        </w:rPr>
        <w:t xml:space="preserve"> donde (</w:t>
      </w:r>
      <w:proofErr w:type="spellStart"/>
      <w:r w:rsidR="009B06E2">
        <w:rPr>
          <w:sz w:val="20"/>
          <w:szCs w:val="20"/>
          <w:lang w:eastAsia="en-US"/>
        </w:rPr>
        <w:t>CENPregunta.CENClave</w:t>
      </w:r>
      <w:proofErr w:type="spellEnd"/>
      <w:r w:rsidR="009B06E2">
        <w:rPr>
          <w:sz w:val="20"/>
          <w:szCs w:val="20"/>
          <w:lang w:eastAsia="en-US"/>
        </w:rPr>
        <w:t xml:space="preserve"> =</w:t>
      </w:r>
      <w:r w:rsidR="00636B7C">
        <w:rPr>
          <w:sz w:val="20"/>
          <w:szCs w:val="20"/>
          <w:lang w:eastAsia="en-US"/>
        </w:rPr>
        <w:t xml:space="preserve"> </w:t>
      </w:r>
      <w:proofErr w:type="spellStart"/>
      <w:r w:rsidR="00B9296A">
        <w:rPr>
          <w:sz w:val="20"/>
          <w:szCs w:val="20"/>
          <w:lang w:eastAsia="en-US"/>
        </w:rPr>
        <w:t>sCENClave</w:t>
      </w:r>
      <w:proofErr w:type="spellEnd"/>
      <w:r w:rsidR="00B9296A">
        <w:rPr>
          <w:sz w:val="20"/>
          <w:szCs w:val="20"/>
          <w:lang w:eastAsia="en-US"/>
        </w:rPr>
        <w:t xml:space="preserve"> </w:t>
      </w:r>
      <w:r w:rsidR="00636B7C">
        <w:rPr>
          <w:sz w:val="20"/>
          <w:szCs w:val="20"/>
          <w:lang w:eastAsia="en-US"/>
        </w:rPr>
        <w:t xml:space="preserve">y </w:t>
      </w:r>
      <w:proofErr w:type="spellStart"/>
      <w:r w:rsidR="00636B7C">
        <w:rPr>
          <w:sz w:val="20"/>
          <w:szCs w:val="20"/>
          <w:lang w:eastAsia="en-US"/>
        </w:rPr>
        <w:t>CENPregunta.Condicionante</w:t>
      </w:r>
      <w:proofErr w:type="spellEnd"/>
      <w:r w:rsidR="00636B7C">
        <w:rPr>
          <w:sz w:val="20"/>
          <w:szCs w:val="20"/>
          <w:lang w:eastAsia="en-US"/>
        </w:rPr>
        <w:t xml:space="preserve"> = 0</w:t>
      </w:r>
      <w:r w:rsidR="009B06E2">
        <w:rPr>
          <w:sz w:val="20"/>
          <w:szCs w:val="20"/>
          <w:lang w:eastAsia="en-US"/>
        </w:rPr>
        <w:t>)</w:t>
      </w:r>
      <w:r w:rsidR="00636B7C">
        <w:rPr>
          <w:sz w:val="20"/>
          <w:szCs w:val="20"/>
          <w:lang w:eastAsia="en-US"/>
        </w:rPr>
        <w:t>, se obtienen de acuerdo a su orden y de la misma manera se guarda en memoria dentro de un arreglo</w:t>
      </w:r>
      <w:r w:rsidR="00C07C86">
        <w:rPr>
          <w:sz w:val="20"/>
          <w:szCs w:val="20"/>
          <w:lang w:eastAsia="en-US"/>
        </w:rPr>
        <w:t xml:space="preserve"> </w:t>
      </w:r>
      <w:proofErr w:type="spellStart"/>
      <w:r w:rsidR="00C07C86" w:rsidRPr="00C07C86">
        <w:rPr>
          <w:b/>
          <w:sz w:val="20"/>
          <w:szCs w:val="20"/>
          <w:lang w:eastAsia="en-US"/>
        </w:rPr>
        <w:t>ConsultaPreguntas</w:t>
      </w:r>
      <w:proofErr w:type="spellEnd"/>
      <w:r>
        <w:rPr>
          <w:sz w:val="20"/>
          <w:szCs w:val="20"/>
          <w:lang w:eastAsia="en-US"/>
        </w:rPr>
        <w:t>:</w:t>
      </w:r>
    </w:p>
    <w:p w:rsidR="009B06E2" w:rsidRPr="009B06E2" w:rsidRDefault="009B06E2" w:rsidP="009B06E2">
      <w:pPr>
        <w:pStyle w:val="Prrafodelista"/>
        <w:numPr>
          <w:ilvl w:val="4"/>
          <w:numId w:val="35"/>
        </w:numPr>
        <w:jc w:val="both"/>
        <w:rPr>
          <w:b/>
          <w:sz w:val="20"/>
          <w:szCs w:val="20"/>
          <w:lang w:eastAsia="en-US"/>
        </w:rPr>
      </w:pPr>
      <w:proofErr w:type="spellStart"/>
      <w:r w:rsidRPr="009B06E2">
        <w:rPr>
          <w:b/>
          <w:sz w:val="20"/>
          <w:szCs w:val="20"/>
          <w:lang w:eastAsia="en-US"/>
        </w:rPr>
        <w:t>CENPregunta</w:t>
      </w:r>
      <w:proofErr w:type="spellEnd"/>
    </w:p>
    <w:p w:rsidR="009B06E2" w:rsidRDefault="009B06E2" w:rsidP="009B06E2">
      <w:pPr>
        <w:pStyle w:val="Prrafodelista"/>
        <w:numPr>
          <w:ilvl w:val="5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CENClave</w:t>
      </w:r>
      <w:proofErr w:type="spellEnd"/>
    </w:p>
    <w:p w:rsidR="009B06E2" w:rsidRDefault="009B06E2" w:rsidP="009B06E2">
      <w:pPr>
        <w:pStyle w:val="Prrafodelista"/>
        <w:numPr>
          <w:ilvl w:val="5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CEPNumero</w:t>
      </w:r>
      <w:proofErr w:type="spellEnd"/>
    </w:p>
    <w:p w:rsidR="009B06E2" w:rsidRDefault="009B06E2" w:rsidP="009B06E2">
      <w:pPr>
        <w:pStyle w:val="Prrafodelista"/>
        <w:numPr>
          <w:ilvl w:val="5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Descripcion</w:t>
      </w:r>
      <w:proofErr w:type="spellEnd"/>
    </w:p>
    <w:p w:rsidR="009B06E2" w:rsidRDefault="009B06E2" w:rsidP="009B06E2">
      <w:pPr>
        <w:pStyle w:val="Prrafodelista"/>
        <w:numPr>
          <w:ilvl w:val="5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TipoRespuesta</w:t>
      </w:r>
      <w:proofErr w:type="spellEnd"/>
      <w:r w:rsidR="00D32A26">
        <w:rPr>
          <w:sz w:val="20"/>
          <w:szCs w:val="20"/>
          <w:lang w:eastAsia="en-US"/>
        </w:rPr>
        <w:t xml:space="preserve"> </w:t>
      </w:r>
    </w:p>
    <w:p w:rsidR="009B06E2" w:rsidRDefault="009B06E2" w:rsidP="009B06E2">
      <w:pPr>
        <w:pStyle w:val="Prrafodelista"/>
        <w:numPr>
          <w:ilvl w:val="5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RespuestaRequerida</w:t>
      </w:r>
      <w:proofErr w:type="spellEnd"/>
    </w:p>
    <w:p w:rsidR="009B06E2" w:rsidRDefault="009B06E2" w:rsidP="009B06E2">
      <w:pPr>
        <w:pStyle w:val="Prrafodelista"/>
        <w:numPr>
          <w:ilvl w:val="5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Confirmación</w:t>
      </w:r>
    </w:p>
    <w:p w:rsidR="009B06E2" w:rsidRDefault="009B06E2" w:rsidP="009B06E2">
      <w:pPr>
        <w:pStyle w:val="Prrafodelista"/>
        <w:numPr>
          <w:ilvl w:val="5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Orden</w:t>
      </w:r>
    </w:p>
    <w:p w:rsidR="009B06E2" w:rsidRDefault="009B06E2" w:rsidP="009B06E2">
      <w:pPr>
        <w:pStyle w:val="Prrafodelista"/>
        <w:numPr>
          <w:ilvl w:val="5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CantidadRequerida</w:t>
      </w:r>
      <w:proofErr w:type="spellEnd"/>
    </w:p>
    <w:p w:rsidR="00D32A26" w:rsidRPr="00D32A26" w:rsidRDefault="00D32A26" w:rsidP="00D32A26">
      <w:pPr>
        <w:pStyle w:val="Prrafodelista"/>
        <w:numPr>
          <w:ilvl w:val="3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Para cada registro que se encuentre dentro del arreglo </w:t>
      </w:r>
      <w:proofErr w:type="spellStart"/>
      <w:r w:rsidRPr="00D32A26">
        <w:rPr>
          <w:b/>
          <w:sz w:val="20"/>
          <w:szCs w:val="20"/>
          <w:lang w:eastAsia="en-US"/>
        </w:rPr>
        <w:t>ConsultaPreguntas</w:t>
      </w:r>
      <w:proofErr w:type="spellEnd"/>
    </w:p>
    <w:p w:rsidR="00D32A26" w:rsidRDefault="00D32A26" w:rsidP="00D32A26">
      <w:pPr>
        <w:pStyle w:val="Prrafodelista"/>
        <w:numPr>
          <w:ilvl w:val="4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TipoRespuesta</w:t>
      </w:r>
      <w:proofErr w:type="spellEnd"/>
      <w:r>
        <w:rPr>
          <w:sz w:val="20"/>
          <w:szCs w:val="20"/>
          <w:lang w:eastAsia="en-US"/>
        </w:rPr>
        <w:t xml:space="preserve"> = </w:t>
      </w:r>
      <w:r w:rsidR="00E13404">
        <w:rPr>
          <w:sz w:val="20"/>
          <w:szCs w:val="20"/>
          <w:lang w:eastAsia="en-US"/>
        </w:rPr>
        <w:t>1 (Texto)&gt;</w:t>
      </w:r>
    </w:p>
    <w:p w:rsidR="00E13404" w:rsidRDefault="008D3951" w:rsidP="008D3951">
      <w:pPr>
        <w:pStyle w:val="Prrafodelista"/>
        <w:numPr>
          <w:ilvl w:val="5"/>
          <w:numId w:val="35"/>
        </w:numPr>
        <w:ind w:left="2835" w:hanging="1035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flujo alterno opcional </w:t>
      </w:r>
      <w:bookmarkStart w:id="25" w:name="AO01_r"/>
      <w:bookmarkEnd w:id="25"/>
      <w:r w:rsidR="002C6905">
        <w:rPr>
          <w:b/>
          <w:sz w:val="20"/>
          <w:szCs w:val="20"/>
          <w:lang w:eastAsia="en-US"/>
        </w:rPr>
        <w:fldChar w:fldCharType="begin"/>
      </w:r>
      <w:r w:rsidR="002C6905">
        <w:rPr>
          <w:b/>
          <w:sz w:val="20"/>
          <w:szCs w:val="20"/>
          <w:lang w:eastAsia="en-US"/>
        </w:rPr>
        <w:instrText xml:space="preserve"> HYPERLINK  \l "AO01" </w:instrText>
      </w:r>
      <w:r w:rsidR="002C6905">
        <w:rPr>
          <w:b/>
          <w:sz w:val="20"/>
          <w:szCs w:val="20"/>
          <w:lang w:eastAsia="en-US"/>
        </w:rPr>
        <w:fldChar w:fldCharType="separate"/>
      </w:r>
      <w:r w:rsidRPr="002C6905">
        <w:rPr>
          <w:rStyle w:val="Hipervnculo"/>
          <w:b/>
          <w:sz w:val="20"/>
          <w:szCs w:val="20"/>
          <w:lang w:eastAsia="en-US"/>
        </w:rPr>
        <w:t>AO01 Configuración Respuesta Texto</w:t>
      </w:r>
      <w:r w:rsidR="002C6905">
        <w:rPr>
          <w:b/>
          <w:sz w:val="20"/>
          <w:szCs w:val="20"/>
          <w:lang w:eastAsia="en-US"/>
        </w:rPr>
        <w:fldChar w:fldCharType="end"/>
      </w:r>
      <w:r>
        <w:rPr>
          <w:sz w:val="20"/>
          <w:szCs w:val="20"/>
          <w:lang w:eastAsia="en-US"/>
        </w:rPr>
        <w:t>.</w:t>
      </w:r>
    </w:p>
    <w:p w:rsidR="00E13404" w:rsidRDefault="00E13404" w:rsidP="00D32A26">
      <w:pPr>
        <w:pStyle w:val="Prrafodelista"/>
        <w:numPr>
          <w:ilvl w:val="4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TipoRespuesta</w:t>
      </w:r>
      <w:proofErr w:type="spellEnd"/>
      <w:r>
        <w:rPr>
          <w:sz w:val="20"/>
          <w:szCs w:val="20"/>
          <w:lang w:eastAsia="en-US"/>
        </w:rPr>
        <w:t xml:space="preserve"> = 2 (Número)&gt;</w:t>
      </w:r>
    </w:p>
    <w:p w:rsidR="008D3951" w:rsidRDefault="008D3951" w:rsidP="00B131C2">
      <w:pPr>
        <w:pStyle w:val="Prrafodelista"/>
        <w:numPr>
          <w:ilvl w:val="5"/>
          <w:numId w:val="35"/>
        </w:numPr>
        <w:ind w:left="2835" w:hanging="1035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flujo alterno opcional </w:t>
      </w:r>
      <w:bookmarkStart w:id="26" w:name="AO02_r"/>
      <w:bookmarkEnd w:id="26"/>
      <w:r w:rsidR="002C6905">
        <w:rPr>
          <w:b/>
          <w:sz w:val="20"/>
          <w:szCs w:val="20"/>
          <w:lang w:eastAsia="en-US"/>
        </w:rPr>
        <w:fldChar w:fldCharType="begin"/>
      </w:r>
      <w:r w:rsidR="002C6905">
        <w:rPr>
          <w:b/>
          <w:sz w:val="20"/>
          <w:szCs w:val="20"/>
          <w:lang w:eastAsia="en-US"/>
        </w:rPr>
        <w:instrText xml:space="preserve"> HYPERLINK  \l "AO02" </w:instrText>
      </w:r>
      <w:r w:rsidR="002C6905">
        <w:rPr>
          <w:b/>
          <w:sz w:val="20"/>
          <w:szCs w:val="20"/>
          <w:lang w:eastAsia="en-US"/>
        </w:rPr>
        <w:fldChar w:fldCharType="separate"/>
      </w:r>
      <w:r w:rsidRPr="002C6905">
        <w:rPr>
          <w:rStyle w:val="Hipervnculo"/>
          <w:b/>
          <w:sz w:val="20"/>
          <w:szCs w:val="20"/>
          <w:lang w:eastAsia="en-US"/>
        </w:rPr>
        <w:t>AO02 Configuración Respuesta Número</w:t>
      </w:r>
      <w:r w:rsidR="002C6905">
        <w:rPr>
          <w:b/>
          <w:sz w:val="20"/>
          <w:szCs w:val="20"/>
          <w:lang w:eastAsia="en-US"/>
        </w:rPr>
        <w:fldChar w:fldCharType="end"/>
      </w:r>
    </w:p>
    <w:p w:rsidR="00E13404" w:rsidRDefault="00E13404" w:rsidP="00D32A26">
      <w:pPr>
        <w:pStyle w:val="Prrafodelista"/>
        <w:numPr>
          <w:ilvl w:val="4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lastRenderedPageBreak/>
        <w:t>Si &lt;</w:t>
      </w:r>
      <w:proofErr w:type="spellStart"/>
      <w:r>
        <w:rPr>
          <w:sz w:val="20"/>
          <w:szCs w:val="20"/>
          <w:lang w:eastAsia="en-US"/>
        </w:rPr>
        <w:t>TipoRespuesta</w:t>
      </w:r>
      <w:proofErr w:type="spellEnd"/>
      <w:r>
        <w:rPr>
          <w:sz w:val="20"/>
          <w:szCs w:val="20"/>
          <w:lang w:eastAsia="en-US"/>
        </w:rPr>
        <w:t xml:space="preserve"> = 3 (Opcional)&gt;</w:t>
      </w:r>
    </w:p>
    <w:p w:rsidR="008D3951" w:rsidRDefault="008D3951" w:rsidP="00B131C2">
      <w:pPr>
        <w:pStyle w:val="Prrafodelista"/>
        <w:numPr>
          <w:ilvl w:val="5"/>
          <w:numId w:val="35"/>
        </w:numPr>
        <w:ind w:left="2835" w:hanging="1035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flujo alterno opcional </w:t>
      </w:r>
      <w:bookmarkStart w:id="27" w:name="AO03_r"/>
      <w:bookmarkEnd w:id="27"/>
      <w:r w:rsidR="002C6905">
        <w:rPr>
          <w:b/>
          <w:sz w:val="20"/>
          <w:szCs w:val="20"/>
          <w:lang w:eastAsia="en-US"/>
        </w:rPr>
        <w:fldChar w:fldCharType="begin"/>
      </w:r>
      <w:r w:rsidR="002C6905">
        <w:rPr>
          <w:b/>
          <w:sz w:val="20"/>
          <w:szCs w:val="20"/>
          <w:lang w:eastAsia="en-US"/>
        </w:rPr>
        <w:instrText xml:space="preserve"> HYPERLINK  \l "AO03" </w:instrText>
      </w:r>
      <w:r w:rsidR="002C6905">
        <w:rPr>
          <w:b/>
          <w:sz w:val="20"/>
          <w:szCs w:val="20"/>
          <w:lang w:eastAsia="en-US"/>
        </w:rPr>
        <w:fldChar w:fldCharType="separate"/>
      </w:r>
      <w:r w:rsidRPr="002C6905">
        <w:rPr>
          <w:rStyle w:val="Hipervnculo"/>
          <w:b/>
          <w:sz w:val="20"/>
          <w:szCs w:val="20"/>
          <w:lang w:eastAsia="en-US"/>
        </w:rPr>
        <w:t>AO03 Configuración Respuesta Opcional</w:t>
      </w:r>
      <w:r w:rsidR="002C6905">
        <w:rPr>
          <w:b/>
          <w:sz w:val="20"/>
          <w:szCs w:val="20"/>
          <w:lang w:eastAsia="en-US"/>
        </w:rPr>
        <w:fldChar w:fldCharType="end"/>
      </w:r>
    </w:p>
    <w:p w:rsidR="00E13404" w:rsidRDefault="00E13404" w:rsidP="00D32A26">
      <w:pPr>
        <w:pStyle w:val="Prrafodelista"/>
        <w:numPr>
          <w:ilvl w:val="4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TipoRespuesta</w:t>
      </w:r>
      <w:proofErr w:type="spellEnd"/>
      <w:r>
        <w:rPr>
          <w:sz w:val="20"/>
          <w:szCs w:val="20"/>
          <w:lang w:eastAsia="en-US"/>
        </w:rPr>
        <w:t xml:space="preserve"> = 4 (Código)&gt;</w:t>
      </w:r>
    </w:p>
    <w:p w:rsidR="008D3951" w:rsidRDefault="008D3951" w:rsidP="00B131C2">
      <w:pPr>
        <w:pStyle w:val="Prrafodelista"/>
        <w:numPr>
          <w:ilvl w:val="5"/>
          <w:numId w:val="35"/>
        </w:numPr>
        <w:ind w:left="2835" w:hanging="1035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flujo alterno opcional </w:t>
      </w:r>
      <w:bookmarkStart w:id="28" w:name="AO04_r"/>
      <w:bookmarkEnd w:id="28"/>
      <w:r w:rsidR="002C6905">
        <w:rPr>
          <w:b/>
          <w:sz w:val="20"/>
          <w:szCs w:val="20"/>
          <w:lang w:eastAsia="en-US"/>
        </w:rPr>
        <w:fldChar w:fldCharType="begin"/>
      </w:r>
      <w:r w:rsidR="002C6905">
        <w:rPr>
          <w:b/>
          <w:sz w:val="20"/>
          <w:szCs w:val="20"/>
          <w:lang w:eastAsia="en-US"/>
        </w:rPr>
        <w:instrText xml:space="preserve"> HYPERLINK  \l "AO04" </w:instrText>
      </w:r>
      <w:r w:rsidR="002C6905">
        <w:rPr>
          <w:b/>
          <w:sz w:val="20"/>
          <w:szCs w:val="20"/>
          <w:lang w:eastAsia="en-US"/>
        </w:rPr>
        <w:fldChar w:fldCharType="separate"/>
      </w:r>
      <w:r w:rsidRPr="002C6905">
        <w:rPr>
          <w:rStyle w:val="Hipervnculo"/>
          <w:b/>
          <w:sz w:val="20"/>
          <w:szCs w:val="20"/>
          <w:lang w:eastAsia="en-US"/>
        </w:rPr>
        <w:t>AO04 Configuración Respuesta Código</w:t>
      </w:r>
      <w:r w:rsidR="002C6905">
        <w:rPr>
          <w:b/>
          <w:sz w:val="20"/>
          <w:szCs w:val="20"/>
          <w:lang w:eastAsia="en-US"/>
        </w:rPr>
        <w:fldChar w:fldCharType="end"/>
      </w:r>
    </w:p>
    <w:p w:rsidR="00E13404" w:rsidRDefault="00E13404" w:rsidP="00D32A26">
      <w:pPr>
        <w:pStyle w:val="Prrafodelista"/>
        <w:numPr>
          <w:ilvl w:val="4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TipoRespuesta</w:t>
      </w:r>
      <w:proofErr w:type="spellEnd"/>
      <w:r>
        <w:rPr>
          <w:sz w:val="20"/>
          <w:szCs w:val="20"/>
          <w:lang w:eastAsia="en-US"/>
        </w:rPr>
        <w:t xml:space="preserve"> = 5 (Imagen)&gt;</w:t>
      </w:r>
    </w:p>
    <w:p w:rsidR="008D3951" w:rsidRDefault="008D3951" w:rsidP="00B131C2">
      <w:pPr>
        <w:pStyle w:val="Prrafodelista"/>
        <w:numPr>
          <w:ilvl w:val="5"/>
          <w:numId w:val="35"/>
        </w:numPr>
        <w:ind w:left="2835" w:hanging="1035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flujo alterno opcional </w:t>
      </w:r>
      <w:bookmarkStart w:id="29" w:name="AO05_r"/>
      <w:bookmarkEnd w:id="29"/>
      <w:r w:rsidR="002C6905">
        <w:rPr>
          <w:b/>
          <w:sz w:val="20"/>
          <w:szCs w:val="20"/>
          <w:lang w:eastAsia="en-US"/>
        </w:rPr>
        <w:fldChar w:fldCharType="begin"/>
      </w:r>
      <w:r w:rsidR="002C6905">
        <w:rPr>
          <w:b/>
          <w:sz w:val="20"/>
          <w:szCs w:val="20"/>
          <w:lang w:eastAsia="en-US"/>
        </w:rPr>
        <w:instrText xml:space="preserve"> HYPERLINK  \l "AO05" </w:instrText>
      </w:r>
      <w:r w:rsidR="002C6905">
        <w:rPr>
          <w:b/>
          <w:sz w:val="20"/>
          <w:szCs w:val="20"/>
          <w:lang w:eastAsia="en-US"/>
        </w:rPr>
        <w:fldChar w:fldCharType="separate"/>
      </w:r>
      <w:r w:rsidRPr="002C6905">
        <w:rPr>
          <w:rStyle w:val="Hipervnculo"/>
          <w:b/>
          <w:sz w:val="20"/>
          <w:szCs w:val="20"/>
          <w:lang w:eastAsia="en-US"/>
        </w:rPr>
        <w:t>AO05 Configuración Respuesta Imagen</w:t>
      </w:r>
      <w:r w:rsidR="002C6905">
        <w:rPr>
          <w:b/>
          <w:sz w:val="20"/>
          <w:szCs w:val="20"/>
          <w:lang w:eastAsia="en-US"/>
        </w:rPr>
        <w:fldChar w:fldCharType="end"/>
      </w:r>
    </w:p>
    <w:p w:rsidR="00E13404" w:rsidRDefault="00E13404" w:rsidP="00D32A26">
      <w:pPr>
        <w:pStyle w:val="Prrafodelista"/>
        <w:numPr>
          <w:ilvl w:val="4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TipoRespuesta</w:t>
      </w:r>
      <w:proofErr w:type="spellEnd"/>
      <w:r>
        <w:rPr>
          <w:sz w:val="20"/>
          <w:szCs w:val="20"/>
          <w:lang w:eastAsia="en-US"/>
        </w:rPr>
        <w:t xml:space="preserve"> = 6 (Matricial)&gt;</w:t>
      </w:r>
    </w:p>
    <w:p w:rsidR="008D3951" w:rsidRDefault="008D3951" w:rsidP="00B131C2">
      <w:pPr>
        <w:pStyle w:val="Prrafodelista"/>
        <w:numPr>
          <w:ilvl w:val="5"/>
          <w:numId w:val="35"/>
        </w:numPr>
        <w:ind w:left="2835" w:hanging="1035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flujo alterno opcional </w:t>
      </w:r>
      <w:bookmarkStart w:id="30" w:name="AO06_r"/>
      <w:bookmarkEnd w:id="30"/>
      <w:r w:rsidR="002C6905">
        <w:rPr>
          <w:b/>
          <w:sz w:val="20"/>
          <w:szCs w:val="20"/>
          <w:lang w:eastAsia="en-US"/>
        </w:rPr>
        <w:fldChar w:fldCharType="begin"/>
      </w:r>
      <w:r w:rsidR="002C6905">
        <w:rPr>
          <w:b/>
          <w:sz w:val="20"/>
          <w:szCs w:val="20"/>
          <w:lang w:eastAsia="en-US"/>
        </w:rPr>
        <w:instrText xml:space="preserve"> HYPERLINK  \l "AO06" </w:instrText>
      </w:r>
      <w:r w:rsidR="002C6905">
        <w:rPr>
          <w:b/>
          <w:sz w:val="20"/>
          <w:szCs w:val="20"/>
          <w:lang w:eastAsia="en-US"/>
        </w:rPr>
        <w:fldChar w:fldCharType="separate"/>
      </w:r>
      <w:r w:rsidRPr="002C6905">
        <w:rPr>
          <w:rStyle w:val="Hipervnculo"/>
          <w:b/>
          <w:sz w:val="20"/>
          <w:szCs w:val="20"/>
          <w:lang w:eastAsia="en-US"/>
        </w:rPr>
        <w:t>AO06 Configuración Respuesta Matricial</w:t>
      </w:r>
      <w:r w:rsidR="002C6905">
        <w:rPr>
          <w:b/>
          <w:sz w:val="20"/>
          <w:szCs w:val="20"/>
          <w:lang w:eastAsia="en-US"/>
        </w:rPr>
        <w:fldChar w:fldCharType="end"/>
      </w:r>
    </w:p>
    <w:p w:rsidR="00E13404" w:rsidRDefault="00E13404" w:rsidP="00D32A26">
      <w:pPr>
        <w:pStyle w:val="Prrafodelista"/>
        <w:numPr>
          <w:ilvl w:val="4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TipoRespuesta</w:t>
      </w:r>
      <w:proofErr w:type="spellEnd"/>
      <w:r>
        <w:rPr>
          <w:sz w:val="20"/>
          <w:szCs w:val="20"/>
          <w:lang w:eastAsia="en-US"/>
        </w:rPr>
        <w:t xml:space="preserve"> = 7 (Salto)&gt;</w:t>
      </w:r>
    </w:p>
    <w:p w:rsidR="008D3951" w:rsidRDefault="008D3951" w:rsidP="00B131C2">
      <w:pPr>
        <w:pStyle w:val="Prrafodelista"/>
        <w:numPr>
          <w:ilvl w:val="5"/>
          <w:numId w:val="35"/>
        </w:numPr>
        <w:ind w:left="2835" w:hanging="1035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flujo alterno opcional </w:t>
      </w:r>
      <w:bookmarkStart w:id="31" w:name="AO07_r"/>
      <w:bookmarkEnd w:id="31"/>
      <w:r w:rsidR="002C6905">
        <w:rPr>
          <w:b/>
          <w:sz w:val="20"/>
          <w:szCs w:val="20"/>
          <w:lang w:eastAsia="en-US"/>
        </w:rPr>
        <w:fldChar w:fldCharType="begin"/>
      </w:r>
      <w:r w:rsidR="002C6905">
        <w:rPr>
          <w:b/>
          <w:sz w:val="20"/>
          <w:szCs w:val="20"/>
          <w:lang w:eastAsia="en-US"/>
        </w:rPr>
        <w:instrText xml:space="preserve"> HYPERLINK  \l "AO07" </w:instrText>
      </w:r>
      <w:r w:rsidR="002C6905">
        <w:rPr>
          <w:b/>
          <w:sz w:val="20"/>
          <w:szCs w:val="20"/>
          <w:lang w:eastAsia="en-US"/>
        </w:rPr>
        <w:fldChar w:fldCharType="separate"/>
      </w:r>
      <w:r w:rsidRPr="002C6905">
        <w:rPr>
          <w:rStyle w:val="Hipervnculo"/>
          <w:b/>
          <w:sz w:val="20"/>
          <w:szCs w:val="20"/>
          <w:lang w:eastAsia="en-US"/>
        </w:rPr>
        <w:t>AO07 Configuración Respuesta Salto</w:t>
      </w:r>
      <w:r w:rsidR="002C6905">
        <w:rPr>
          <w:b/>
          <w:sz w:val="20"/>
          <w:szCs w:val="20"/>
          <w:lang w:eastAsia="en-US"/>
        </w:rPr>
        <w:fldChar w:fldCharType="end"/>
      </w:r>
    </w:p>
    <w:p w:rsidR="00E13404" w:rsidRDefault="00E13404" w:rsidP="00D32A26">
      <w:pPr>
        <w:pStyle w:val="Prrafodelista"/>
        <w:numPr>
          <w:ilvl w:val="4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TipoRespuesta</w:t>
      </w:r>
      <w:proofErr w:type="spellEnd"/>
      <w:r>
        <w:rPr>
          <w:sz w:val="20"/>
          <w:szCs w:val="20"/>
          <w:lang w:eastAsia="en-US"/>
        </w:rPr>
        <w:t xml:space="preserve"> = 8 (GPS)&gt;</w:t>
      </w:r>
    </w:p>
    <w:p w:rsidR="00E13404" w:rsidRPr="00481813" w:rsidRDefault="00B9296A" w:rsidP="00B131C2">
      <w:pPr>
        <w:pStyle w:val="Prrafodelista"/>
        <w:numPr>
          <w:ilvl w:val="5"/>
          <w:numId w:val="35"/>
        </w:numPr>
        <w:ind w:left="2835" w:hanging="1035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flujo alterno opcional </w:t>
      </w:r>
      <w:bookmarkStart w:id="32" w:name="AO08_r"/>
      <w:bookmarkEnd w:id="32"/>
      <w:r w:rsidR="002C6905">
        <w:rPr>
          <w:b/>
          <w:sz w:val="20"/>
          <w:szCs w:val="20"/>
          <w:lang w:eastAsia="en-US"/>
        </w:rPr>
        <w:fldChar w:fldCharType="begin"/>
      </w:r>
      <w:r w:rsidR="002C6905">
        <w:rPr>
          <w:b/>
          <w:sz w:val="20"/>
          <w:szCs w:val="20"/>
          <w:lang w:eastAsia="en-US"/>
        </w:rPr>
        <w:instrText xml:space="preserve"> HYPERLINK  \l "AO08" </w:instrText>
      </w:r>
      <w:r w:rsidR="002C6905">
        <w:rPr>
          <w:b/>
          <w:sz w:val="20"/>
          <w:szCs w:val="20"/>
          <w:lang w:eastAsia="en-US"/>
        </w:rPr>
        <w:fldChar w:fldCharType="separate"/>
      </w:r>
      <w:r w:rsidRPr="002C6905">
        <w:rPr>
          <w:rStyle w:val="Hipervnculo"/>
          <w:b/>
          <w:sz w:val="20"/>
          <w:szCs w:val="20"/>
          <w:lang w:eastAsia="en-US"/>
        </w:rPr>
        <w:t>AO08</w:t>
      </w:r>
      <w:r w:rsidRPr="002C6905">
        <w:rPr>
          <w:rStyle w:val="Hipervnculo"/>
          <w:sz w:val="20"/>
          <w:szCs w:val="20"/>
          <w:lang w:eastAsia="en-US"/>
        </w:rPr>
        <w:t xml:space="preserve"> </w:t>
      </w:r>
      <w:r w:rsidRPr="002C6905">
        <w:rPr>
          <w:rStyle w:val="Hipervnculo"/>
          <w:b/>
          <w:sz w:val="20"/>
          <w:szCs w:val="20"/>
          <w:lang w:eastAsia="en-US"/>
        </w:rPr>
        <w:t>Configuración Respuesta GPS</w:t>
      </w:r>
      <w:r w:rsidR="002C6905">
        <w:rPr>
          <w:b/>
          <w:sz w:val="20"/>
          <w:szCs w:val="20"/>
          <w:lang w:eastAsia="en-US"/>
        </w:rPr>
        <w:fldChar w:fldCharType="end"/>
      </w:r>
    </w:p>
    <w:p w:rsidR="00481813" w:rsidRDefault="00481813" w:rsidP="00481813">
      <w:pPr>
        <w:pStyle w:val="Prrafodelista"/>
        <w:numPr>
          <w:ilvl w:val="3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registra la siguiente información:</w:t>
      </w:r>
    </w:p>
    <w:p w:rsidR="00481813" w:rsidRPr="00481813" w:rsidRDefault="00481813" w:rsidP="00481813">
      <w:pPr>
        <w:pStyle w:val="Prrafodelista"/>
        <w:numPr>
          <w:ilvl w:val="4"/>
          <w:numId w:val="35"/>
        </w:numPr>
        <w:jc w:val="both"/>
        <w:rPr>
          <w:b/>
          <w:sz w:val="20"/>
          <w:szCs w:val="20"/>
          <w:lang w:eastAsia="en-US"/>
        </w:rPr>
      </w:pPr>
      <w:r w:rsidRPr="00481813">
        <w:rPr>
          <w:b/>
          <w:sz w:val="20"/>
          <w:szCs w:val="20"/>
          <w:lang w:eastAsia="en-US"/>
        </w:rPr>
        <w:t>Encuesta</w:t>
      </w:r>
    </w:p>
    <w:p w:rsidR="00481813" w:rsidRDefault="00481813" w:rsidP="00481813">
      <w:pPr>
        <w:pStyle w:val="Prrafodelista"/>
        <w:numPr>
          <w:ilvl w:val="5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ENCId</w:t>
      </w:r>
      <w:proofErr w:type="spellEnd"/>
      <w:r w:rsidR="009D1CF4">
        <w:rPr>
          <w:sz w:val="20"/>
          <w:szCs w:val="20"/>
          <w:lang w:eastAsia="en-US"/>
        </w:rPr>
        <w:t xml:space="preserve"> = KEYGEN(1)</w:t>
      </w:r>
    </w:p>
    <w:p w:rsidR="00481813" w:rsidRDefault="00481813" w:rsidP="00481813">
      <w:pPr>
        <w:pStyle w:val="Prrafodelista"/>
        <w:numPr>
          <w:ilvl w:val="5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CENClave</w:t>
      </w:r>
      <w:proofErr w:type="spellEnd"/>
      <w:r w:rsidR="009D1CF4">
        <w:rPr>
          <w:sz w:val="20"/>
          <w:szCs w:val="20"/>
          <w:lang w:eastAsia="en-US"/>
        </w:rPr>
        <w:t xml:space="preserve"> = </w:t>
      </w:r>
      <w:proofErr w:type="spellStart"/>
      <w:r w:rsidR="009D1CF4">
        <w:rPr>
          <w:sz w:val="20"/>
          <w:szCs w:val="20"/>
          <w:lang w:eastAsia="en-US"/>
        </w:rPr>
        <w:t>sCENClave</w:t>
      </w:r>
      <w:proofErr w:type="spellEnd"/>
    </w:p>
    <w:p w:rsidR="009D1CF4" w:rsidRPr="009D1CF4" w:rsidRDefault="00481813" w:rsidP="009D1CF4">
      <w:pPr>
        <w:pStyle w:val="Prrafodelista"/>
        <w:numPr>
          <w:ilvl w:val="5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VisitaClave</w:t>
      </w:r>
      <w:proofErr w:type="spellEnd"/>
      <w:r w:rsidR="009D1CF4">
        <w:rPr>
          <w:sz w:val="20"/>
          <w:szCs w:val="20"/>
          <w:lang w:eastAsia="en-US"/>
        </w:rPr>
        <w:t xml:space="preserve"> = </w:t>
      </w:r>
      <w:proofErr w:type="spellStart"/>
      <w:r w:rsidR="009D1CF4">
        <w:rPr>
          <w:sz w:val="20"/>
          <w:szCs w:val="20"/>
          <w:lang w:eastAsia="en-US"/>
        </w:rPr>
        <w:t>sVisitaClave</w:t>
      </w:r>
      <w:proofErr w:type="spellEnd"/>
    </w:p>
    <w:p w:rsidR="00481813" w:rsidRDefault="00481813" w:rsidP="00481813">
      <w:pPr>
        <w:pStyle w:val="Prrafodelista"/>
        <w:numPr>
          <w:ilvl w:val="5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DiaClave</w:t>
      </w:r>
      <w:proofErr w:type="spellEnd"/>
      <w:r w:rsidR="009D1CF4">
        <w:rPr>
          <w:sz w:val="20"/>
          <w:szCs w:val="20"/>
          <w:lang w:eastAsia="en-US"/>
        </w:rPr>
        <w:t xml:space="preserve"> = </w:t>
      </w:r>
      <w:proofErr w:type="spellStart"/>
      <w:r w:rsidR="009D1CF4">
        <w:rPr>
          <w:sz w:val="20"/>
          <w:szCs w:val="20"/>
          <w:lang w:eastAsia="en-US"/>
        </w:rPr>
        <w:t>sDiaClave</w:t>
      </w:r>
      <w:proofErr w:type="spellEnd"/>
    </w:p>
    <w:p w:rsidR="00481813" w:rsidRDefault="00481813" w:rsidP="00481813">
      <w:pPr>
        <w:pStyle w:val="Prrafodelista"/>
        <w:numPr>
          <w:ilvl w:val="5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Fase</w:t>
      </w:r>
      <w:r w:rsidR="009D1CF4">
        <w:rPr>
          <w:sz w:val="20"/>
          <w:szCs w:val="20"/>
          <w:lang w:eastAsia="en-US"/>
        </w:rPr>
        <w:t>=</w:t>
      </w:r>
      <w:r w:rsidR="00CA2CB0">
        <w:rPr>
          <w:sz w:val="20"/>
          <w:szCs w:val="20"/>
          <w:lang w:eastAsia="en-US"/>
        </w:rPr>
        <w:t xml:space="preserve"> 2 (Parcialmente Aplicada (Valor por Referencia ENCFASE))</w:t>
      </w:r>
    </w:p>
    <w:p w:rsidR="00481813" w:rsidRDefault="00481813" w:rsidP="00481813">
      <w:pPr>
        <w:pStyle w:val="Prrafodelista"/>
        <w:numPr>
          <w:ilvl w:val="5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Fecha</w:t>
      </w:r>
      <w:r w:rsidR="009D1CF4">
        <w:rPr>
          <w:sz w:val="20"/>
          <w:szCs w:val="20"/>
          <w:lang w:eastAsia="en-US"/>
        </w:rPr>
        <w:t xml:space="preserve"> = </w:t>
      </w:r>
      <w:proofErr w:type="spellStart"/>
      <w:r w:rsidR="00746295">
        <w:rPr>
          <w:sz w:val="20"/>
          <w:szCs w:val="20"/>
          <w:lang w:eastAsia="en-US"/>
        </w:rPr>
        <w:t>sFechaInicio</w:t>
      </w:r>
      <w:proofErr w:type="spellEnd"/>
    </w:p>
    <w:p w:rsidR="00481813" w:rsidRDefault="00481813" w:rsidP="00481813">
      <w:pPr>
        <w:pStyle w:val="Prrafodelista"/>
        <w:numPr>
          <w:ilvl w:val="5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HoraInicio</w:t>
      </w:r>
      <w:proofErr w:type="spellEnd"/>
      <w:r w:rsidR="009D1CF4">
        <w:rPr>
          <w:sz w:val="20"/>
          <w:szCs w:val="20"/>
          <w:lang w:eastAsia="en-US"/>
        </w:rPr>
        <w:t xml:space="preserve"> = </w:t>
      </w:r>
      <w:proofErr w:type="spellStart"/>
      <w:r w:rsidR="00746295">
        <w:rPr>
          <w:sz w:val="20"/>
          <w:szCs w:val="20"/>
          <w:lang w:eastAsia="en-US"/>
        </w:rPr>
        <w:t>sHoraInicio</w:t>
      </w:r>
      <w:proofErr w:type="spellEnd"/>
    </w:p>
    <w:p w:rsidR="00481813" w:rsidRDefault="00481813" w:rsidP="00481813">
      <w:pPr>
        <w:pStyle w:val="Prrafodelista"/>
        <w:numPr>
          <w:ilvl w:val="5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HoraFin</w:t>
      </w:r>
      <w:proofErr w:type="spellEnd"/>
      <w:r w:rsidR="009D1CF4">
        <w:rPr>
          <w:sz w:val="20"/>
          <w:szCs w:val="20"/>
          <w:lang w:eastAsia="en-US"/>
        </w:rPr>
        <w:t xml:space="preserve"> = </w:t>
      </w:r>
      <w:proofErr w:type="spellStart"/>
      <w:r w:rsidR="00B71B84">
        <w:rPr>
          <w:sz w:val="20"/>
          <w:szCs w:val="20"/>
          <w:lang w:eastAsia="en-US"/>
        </w:rPr>
        <w:t>sHoraInicio</w:t>
      </w:r>
      <w:proofErr w:type="spellEnd"/>
    </w:p>
    <w:p w:rsidR="00481813" w:rsidRDefault="00481813" w:rsidP="00481813">
      <w:pPr>
        <w:pStyle w:val="Prrafodelista"/>
        <w:numPr>
          <w:ilvl w:val="5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MFechaHora</w:t>
      </w:r>
      <w:proofErr w:type="spellEnd"/>
      <w:r w:rsidR="009D1CF4">
        <w:rPr>
          <w:sz w:val="20"/>
          <w:szCs w:val="20"/>
          <w:lang w:eastAsia="en-US"/>
        </w:rPr>
        <w:t xml:space="preserve"> = </w:t>
      </w:r>
      <w:r w:rsidR="00CA2CB0">
        <w:rPr>
          <w:sz w:val="20"/>
          <w:szCs w:val="20"/>
          <w:lang w:eastAsia="en-US"/>
        </w:rPr>
        <w:t>Fecha actual del sistema</w:t>
      </w:r>
    </w:p>
    <w:p w:rsidR="00481813" w:rsidRDefault="00481813" w:rsidP="00481813">
      <w:pPr>
        <w:pStyle w:val="Prrafodelista"/>
        <w:numPr>
          <w:ilvl w:val="5"/>
          <w:numId w:val="35"/>
        </w:numPr>
        <w:tabs>
          <w:tab w:val="left" w:pos="2977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MUsuarioId</w:t>
      </w:r>
      <w:proofErr w:type="spellEnd"/>
      <w:r w:rsidR="009D1CF4">
        <w:rPr>
          <w:sz w:val="20"/>
          <w:szCs w:val="20"/>
          <w:lang w:eastAsia="en-US"/>
        </w:rPr>
        <w:t xml:space="preserve"> =</w:t>
      </w:r>
      <w:r w:rsidR="00CA2CB0">
        <w:rPr>
          <w:sz w:val="20"/>
          <w:szCs w:val="20"/>
          <w:lang w:eastAsia="en-US"/>
        </w:rPr>
        <w:t xml:space="preserve"> </w:t>
      </w:r>
      <w:proofErr w:type="spellStart"/>
      <w:r w:rsidR="00CA2CB0">
        <w:rPr>
          <w:sz w:val="20"/>
          <w:szCs w:val="20"/>
          <w:lang w:eastAsia="en-US"/>
        </w:rPr>
        <w:t>USUId</w:t>
      </w:r>
      <w:proofErr w:type="spellEnd"/>
      <w:r w:rsidR="00CA2CB0">
        <w:rPr>
          <w:sz w:val="20"/>
          <w:szCs w:val="20"/>
          <w:lang w:eastAsia="en-US"/>
        </w:rPr>
        <w:t xml:space="preserve"> del Vendedor </w:t>
      </w:r>
      <w:proofErr w:type="spellStart"/>
      <w:r w:rsidR="00CA2CB0">
        <w:rPr>
          <w:sz w:val="20"/>
          <w:szCs w:val="20"/>
          <w:lang w:eastAsia="en-US"/>
        </w:rPr>
        <w:t>Logeado</w:t>
      </w:r>
      <w:proofErr w:type="spellEnd"/>
    </w:p>
    <w:p w:rsidR="003B4B9A" w:rsidRPr="001E4A5A" w:rsidRDefault="003B4B9A" w:rsidP="003B4B9A">
      <w:pPr>
        <w:pStyle w:val="Prrafodelista"/>
        <w:numPr>
          <w:ilvl w:val="3"/>
          <w:numId w:val="35"/>
        </w:numPr>
        <w:tabs>
          <w:tab w:val="left" w:pos="2127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Para cada registro que se encuentre dentro del arreglo </w:t>
      </w:r>
      <w:proofErr w:type="spellStart"/>
      <w:r w:rsidRPr="00D32A26">
        <w:rPr>
          <w:b/>
          <w:sz w:val="20"/>
          <w:szCs w:val="20"/>
          <w:lang w:eastAsia="en-US"/>
        </w:rPr>
        <w:t>ConsultaPreguntas</w:t>
      </w:r>
      <w:proofErr w:type="spellEnd"/>
    </w:p>
    <w:p w:rsidR="001E4A5A" w:rsidRPr="003B4B9A" w:rsidRDefault="001E4A5A" w:rsidP="001E4A5A">
      <w:pPr>
        <w:pStyle w:val="Prrafodelista"/>
        <w:numPr>
          <w:ilvl w:val="4"/>
          <w:numId w:val="35"/>
        </w:numPr>
        <w:tabs>
          <w:tab w:val="left" w:pos="2127"/>
        </w:tabs>
        <w:jc w:val="both"/>
        <w:rPr>
          <w:sz w:val="20"/>
          <w:szCs w:val="20"/>
          <w:lang w:eastAsia="en-US"/>
        </w:rPr>
      </w:pPr>
      <w:bookmarkStart w:id="33" w:name="Paso_PreguntaActual"/>
      <w:bookmarkEnd w:id="33"/>
      <w:r>
        <w:rPr>
          <w:sz w:val="20"/>
          <w:szCs w:val="20"/>
          <w:lang w:eastAsia="en-US"/>
        </w:rPr>
        <w:t xml:space="preserve">El sistema pone en sesión la pregunta actual </w:t>
      </w:r>
      <w:proofErr w:type="spellStart"/>
      <w:r w:rsidR="001064DA">
        <w:rPr>
          <w:sz w:val="20"/>
          <w:szCs w:val="20"/>
          <w:lang w:eastAsia="en-US"/>
        </w:rPr>
        <w:t>sCEPNumero</w:t>
      </w:r>
      <w:proofErr w:type="spellEnd"/>
    </w:p>
    <w:p w:rsidR="003B4B9A" w:rsidRDefault="00EC32CF" w:rsidP="003B4B9A">
      <w:pPr>
        <w:pStyle w:val="Prrafodelista"/>
        <w:numPr>
          <w:ilvl w:val="4"/>
          <w:numId w:val="35"/>
        </w:numPr>
        <w:tabs>
          <w:tab w:val="left" w:pos="2835"/>
        </w:tabs>
        <w:ind w:left="2835" w:hanging="1395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la descripción &lt;</w:t>
      </w:r>
      <w:proofErr w:type="spellStart"/>
      <w:r>
        <w:rPr>
          <w:sz w:val="20"/>
          <w:szCs w:val="20"/>
          <w:lang w:eastAsia="en-US"/>
        </w:rPr>
        <w:t>CENPregunta.Descripcion</w:t>
      </w:r>
      <w:proofErr w:type="spellEnd"/>
      <w:r>
        <w:rPr>
          <w:sz w:val="20"/>
          <w:szCs w:val="20"/>
          <w:lang w:eastAsia="en-US"/>
        </w:rPr>
        <w:t>&gt;</w:t>
      </w:r>
      <w:r w:rsidR="003B4B9A">
        <w:rPr>
          <w:sz w:val="20"/>
          <w:szCs w:val="20"/>
          <w:lang w:eastAsia="en-US"/>
        </w:rPr>
        <w:t>.</w:t>
      </w:r>
    </w:p>
    <w:p w:rsidR="006319D6" w:rsidRPr="008D7F7A" w:rsidRDefault="006319D6" w:rsidP="003B4B9A">
      <w:pPr>
        <w:pStyle w:val="Prrafodelista"/>
        <w:numPr>
          <w:ilvl w:val="4"/>
          <w:numId w:val="35"/>
        </w:numPr>
        <w:tabs>
          <w:tab w:val="left" w:pos="2835"/>
        </w:tabs>
        <w:ind w:left="2835" w:hanging="1395"/>
        <w:jc w:val="both"/>
        <w:rPr>
          <w:sz w:val="20"/>
          <w:szCs w:val="20"/>
          <w:highlight w:val="red"/>
          <w:lang w:eastAsia="en-US"/>
        </w:rPr>
      </w:pPr>
      <w:r w:rsidRPr="008D7F7A">
        <w:rPr>
          <w:sz w:val="20"/>
          <w:szCs w:val="20"/>
          <w:highlight w:val="red"/>
          <w:lang w:eastAsia="en-US"/>
        </w:rPr>
        <w:t>Si &lt;</w:t>
      </w:r>
      <w:proofErr w:type="spellStart"/>
      <w:r w:rsidRPr="008D7F7A">
        <w:rPr>
          <w:sz w:val="20"/>
          <w:szCs w:val="20"/>
          <w:highlight w:val="red"/>
          <w:lang w:eastAsia="en-US"/>
        </w:rPr>
        <w:t>TipoRespuesta</w:t>
      </w:r>
      <w:proofErr w:type="spellEnd"/>
      <w:r w:rsidRPr="008D7F7A">
        <w:rPr>
          <w:sz w:val="20"/>
          <w:szCs w:val="20"/>
          <w:highlight w:val="red"/>
          <w:lang w:eastAsia="en-US"/>
        </w:rPr>
        <w:t xml:space="preserve"> = 1 (</w:t>
      </w:r>
      <w:r w:rsidRPr="008D7F7A">
        <w:rPr>
          <w:b/>
          <w:sz w:val="20"/>
          <w:szCs w:val="20"/>
          <w:highlight w:val="red"/>
          <w:lang w:eastAsia="en-US"/>
        </w:rPr>
        <w:t>Texto</w:t>
      </w:r>
      <w:r w:rsidRPr="008D7F7A">
        <w:rPr>
          <w:sz w:val="20"/>
          <w:szCs w:val="20"/>
          <w:highlight w:val="red"/>
          <w:lang w:eastAsia="en-US"/>
        </w:rPr>
        <w:t>)&gt;</w:t>
      </w:r>
    </w:p>
    <w:p w:rsidR="001E4A5A" w:rsidRDefault="001E4A5A" w:rsidP="008D04A5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obtiene la configuración</w:t>
      </w:r>
      <w:r w:rsidR="001064DA">
        <w:rPr>
          <w:sz w:val="20"/>
          <w:szCs w:val="20"/>
          <w:lang w:eastAsia="en-US"/>
        </w:rPr>
        <w:t xml:space="preserve"> de la pregunta (donde &lt;</w:t>
      </w:r>
      <w:proofErr w:type="spellStart"/>
      <w:r w:rsidR="001064DA">
        <w:rPr>
          <w:sz w:val="20"/>
          <w:szCs w:val="20"/>
          <w:lang w:eastAsia="en-US"/>
        </w:rPr>
        <w:t>ConfPreguntasTexto.CEPNumero</w:t>
      </w:r>
      <w:proofErr w:type="spellEnd"/>
      <w:r w:rsidR="001064DA">
        <w:rPr>
          <w:sz w:val="20"/>
          <w:szCs w:val="20"/>
          <w:lang w:eastAsia="en-US"/>
        </w:rPr>
        <w:t xml:space="preserve">&gt; = </w:t>
      </w:r>
      <w:proofErr w:type="spellStart"/>
      <w:r w:rsidR="001064DA">
        <w:rPr>
          <w:sz w:val="20"/>
          <w:szCs w:val="20"/>
          <w:lang w:eastAsia="en-US"/>
        </w:rPr>
        <w:t>sCEPNumero</w:t>
      </w:r>
      <w:proofErr w:type="spellEnd"/>
      <w:r w:rsidR="001064DA">
        <w:rPr>
          <w:sz w:val="20"/>
          <w:szCs w:val="20"/>
          <w:lang w:eastAsia="en-US"/>
        </w:rPr>
        <w:t>)</w:t>
      </w:r>
    </w:p>
    <w:p w:rsidR="001064DA" w:rsidRDefault="001064DA" w:rsidP="001064DA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 w:rsidRPr="002A529D">
        <w:rPr>
          <w:b/>
          <w:sz w:val="20"/>
          <w:szCs w:val="20"/>
          <w:lang w:eastAsia="en-US"/>
        </w:rPr>
        <w:t>ConfPreguntasTexto</w:t>
      </w:r>
      <w:proofErr w:type="spellEnd"/>
    </w:p>
    <w:p w:rsidR="000527B1" w:rsidRPr="000527B1" w:rsidRDefault="000527B1" w:rsidP="000527B1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TipoConversion</w:t>
      </w:r>
      <w:proofErr w:type="spellEnd"/>
      <w:r>
        <w:rPr>
          <w:sz w:val="20"/>
          <w:szCs w:val="20"/>
          <w:lang w:eastAsia="en-US"/>
        </w:rPr>
        <w:t xml:space="preserve"> = Fecha (Valor por Referencia: </w:t>
      </w:r>
      <w:r w:rsidRPr="000527B1">
        <w:rPr>
          <w:sz w:val="20"/>
          <w:szCs w:val="20"/>
          <w:lang w:eastAsia="en-US"/>
        </w:rPr>
        <w:t>TEXTCONV</w:t>
      </w:r>
      <w:r>
        <w:rPr>
          <w:sz w:val="20"/>
          <w:szCs w:val="20"/>
          <w:lang w:eastAsia="en-US"/>
        </w:rPr>
        <w:t xml:space="preserve"> = 4)&gt;</w:t>
      </w:r>
    </w:p>
    <w:p w:rsidR="000527B1" w:rsidRPr="000527B1" w:rsidRDefault="000527B1" w:rsidP="000527B1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un campo de tipo fecha para seleccionar de un calendario</w:t>
      </w:r>
      <w:r w:rsidR="00091628">
        <w:rPr>
          <w:sz w:val="20"/>
          <w:szCs w:val="20"/>
          <w:lang w:eastAsia="en-US"/>
        </w:rPr>
        <w:t>.</w:t>
      </w:r>
    </w:p>
    <w:p w:rsidR="000527B1" w:rsidRPr="002A529D" w:rsidRDefault="000527B1" w:rsidP="000527B1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TipoConversion</w:t>
      </w:r>
      <w:proofErr w:type="spellEnd"/>
      <w:r>
        <w:rPr>
          <w:sz w:val="20"/>
          <w:szCs w:val="20"/>
          <w:lang w:eastAsia="en-US"/>
        </w:rPr>
        <w:t xml:space="preserve"> !</w:t>
      </w:r>
      <w:r w:rsidR="004A6BDF">
        <w:rPr>
          <w:sz w:val="20"/>
          <w:szCs w:val="20"/>
          <w:lang w:eastAsia="en-US"/>
        </w:rPr>
        <w:t>= 4</w:t>
      </w:r>
      <w:r>
        <w:rPr>
          <w:sz w:val="20"/>
          <w:szCs w:val="20"/>
          <w:lang w:eastAsia="en-US"/>
        </w:rPr>
        <w:t>&gt;</w:t>
      </w:r>
    </w:p>
    <w:p w:rsidR="003E7235" w:rsidRPr="00746295" w:rsidRDefault="00746295" w:rsidP="000527B1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un cuadro de texto para la captura de la respuesta.</w:t>
      </w:r>
    </w:p>
    <w:p w:rsidR="00BF70C1" w:rsidRPr="00BF70C1" w:rsidRDefault="00AB5B1E" w:rsidP="00BF70C1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bookmarkStart w:id="34" w:name="Paso_RegresoConfirmacion"/>
      <w:bookmarkEnd w:id="34"/>
      <w:r>
        <w:rPr>
          <w:sz w:val="20"/>
          <w:szCs w:val="20"/>
          <w:lang w:eastAsia="en-US"/>
        </w:rPr>
        <w:t xml:space="preserve">Si &lt;el usuario selecciona la opción </w:t>
      </w:r>
      <w:r w:rsidRPr="0088484D">
        <w:rPr>
          <w:b/>
          <w:sz w:val="20"/>
          <w:szCs w:val="20"/>
          <w:lang w:eastAsia="en-US"/>
        </w:rPr>
        <w:t>Siguiente</w:t>
      </w:r>
      <w:r>
        <w:rPr>
          <w:sz w:val="20"/>
          <w:szCs w:val="20"/>
          <w:lang w:eastAsia="en-US"/>
        </w:rPr>
        <w:t>&gt;</w:t>
      </w:r>
    </w:p>
    <w:p w:rsidR="003C1E4C" w:rsidRPr="00BF70C1" w:rsidRDefault="003C1E4C" w:rsidP="00BF70C1">
      <w:pPr>
        <w:pStyle w:val="Prrafodelista"/>
        <w:numPr>
          <w:ilvl w:val="6"/>
          <w:numId w:val="35"/>
        </w:numPr>
        <w:tabs>
          <w:tab w:val="left" w:pos="2835"/>
        </w:tabs>
        <w:ind w:left="3544" w:hanging="1384"/>
        <w:jc w:val="both"/>
        <w:rPr>
          <w:sz w:val="20"/>
          <w:szCs w:val="20"/>
          <w:lang w:eastAsia="en-US"/>
        </w:rPr>
      </w:pPr>
      <w:r w:rsidRPr="00BF70C1">
        <w:rPr>
          <w:sz w:val="20"/>
          <w:szCs w:val="20"/>
          <w:lang w:eastAsia="en-US"/>
        </w:rPr>
        <w:t>El sistema valida</w:t>
      </w:r>
      <w:r w:rsidR="00746295" w:rsidRPr="00BF70C1">
        <w:rPr>
          <w:sz w:val="20"/>
          <w:szCs w:val="20"/>
          <w:lang w:eastAsia="en-US"/>
        </w:rPr>
        <w:t xml:space="preserve"> la información capturada de acuer</w:t>
      </w:r>
      <w:r w:rsidR="00BF70C1">
        <w:rPr>
          <w:sz w:val="20"/>
          <w:szCs w:val="20"/>
          <w:lang w:eastAsia="en-US"/>
        </w:rPr>
        <w:t>do a las validaciones</w:t>
      </w:r>
      <w:r w:rsidR="00746295" w:rsidRPr="00BF70C1">
        <w:rPr>
          <w:sz w:val="20"/>
          <w:szCs w:val="20"/>
          <w:lang w:eastAsia="en-US"/>
        </w:rPr>
        <w:t xml:space="preserve"> </w:t>
      </w:r>
      <w:bookmarkStart w:id="35" w:name="VA01_r"/>
      <w:bookmarkEnd w:id="35"/>
      <w:r w:rsidR="00690231" w:rsidRPr="00BF70C1">
        <w:rPr>
          <w:b/>
          <w:sz w:val="20"/>
          <w:szCs w:val="20"/>
          <w:lang w:eastAsia="en-US"/>
        </w:rPr>
        <w:fldChar w:fldCharType="begin"/>
      </w:r>
      <w:r w:rsidR="00690231" w:rsidRPr="00BF70C1">
        <w:rPr>
          <w:b/>
          <w:sz w:val="20"/>
          <w:szCs w:val="20"/>
          <w:lang w:eastAsia="en-US"/>
        </w:rPr>
        <w:instrText xml:space="preserve"> HYPERLINK  \l "VA01" </w:instrText>
      </w:r>
      <w:r w:rsidR="00690231" w:rsidRPr="00BF70C1">
        <w:rPr>
          <w:b/>
          <w:sz w:val="20"/>
          <w:szCs w:val="20"/>
          <w:lang w:eastAsia="en-US"/>
        </w:rPr>
        <w:fldChar w:fldCharType="separate"/>
      </w:r>
      <w:r w:rsidR="00746295" w:rsidRPr="00BF70C1">
        <w:rPr>
          <w:rStyle w:val="Hipervnculo"/>
          <w:b/>
          <w:sz w:val="20"/>
          <w:szCs w:val="20"/>
          <w:lang w:eastAsia="en-US"/>
        </w:rPr>
        <w:t>VA01 Validar Respuesta de Tipo Texto</w:t>
      </w:r>
      <w:r w:rsidR="00690231" w:rsidRPr="00BF70C1">
        <w:rPr>
          <w:b/>
          <w:sz w:val="20"/>
          <w:szCs w:val="20"/>
          <w:lang w:eastAsia="en-US"/>
        </w:rPr>
        <w:fldChar w:fldCharType="end"/>
      </w:r>
      <w:r w:rsidR="00BF70C1">
        <w:rPr>
          <w:b/>
          <w:sz w:val="20"/>
          <w:szCs w:val="20"/>
          <w:lang w:eastAsia="en-US"/>
        </w:rPr>
        <w:t xml:space="preserve"> </w:t>
      </w:r>
      <w:r w:rsidR="00BF70C1" w:rsidRPr="00613022">
        <w:rPr>
          <w:sz w:val="20"/>
          <w:szCs w:val="20"/>
          <w:lang w:eastAsia="en-US"/>
        </w:rPr>
        <w:t>y</w:t>
      </w:r>
      <w:r w:rsidR="00BF70C1">
        <w:rPr>
          <w:b/>
          <w:sz w:val="20"/>
          <w:szCs w:val="20"/>
          <w:lang w:eastAsia="en-US"/>
        </w:rPr>
        <w:t xml:space="preserve"> </w:t>
      </w:r>
      <w:bookmarkStart w:id="36" w:name="VA10_r"/>
      <w:bookmarkEnd w:id="36"/>
      <w:r w:rsidR="00613022">
        <w:rPr>
          <w:b/>
          <w:sz w:val="20"/>
          <w:szCs w:val="20"/>
          <w:lang w:eastAsia="en-US"/>
        </w:rPr>
        <w:fldChar w:fldCharType="begin"/>
      </w:r>
      <w:r w:rsidR="00613022">
        <w:rPr>
          <w:b/>
          <w:sz w:val="20"/>
          <w:szCs w:val="20"/>
          <w:lang w:eastAsia="en-US"/>
        </w:rPr>
        <w:instrText xml:space="preserve"> HYPERLINK  \l "VA10" </w:instrText>
      </w:r>
      <w:r w:rsidR="00613022">
        <w:rPr>
          <w:b/>
          <w:sz w:val="20"/>
          <w:szCs w:val="20"/>
          <w:lang w:eastAsia="en-US"/>
        </w:rPr>
        <w:fldChar w:fldCharType="separate"/>
      </w:r>
      <w:r w:rsidR="00783BD8" w:rsidRPr="00613022">
        <w:rPr>
          <w:rStyle w:val="Hipervnculo"/>
          <w:b/>
          <w:sz w:val="20"/>
          <w:szCs w:val="20"/>
          <w:lang w:eastAsia="en-US"/>
        </w:rPr>
        <w:t>VA10 Validación</w:t>
      </w:r>
      <w:r w:rsidR="00BF70C1" w:rsidRPr="00613022">
        <w:rPr>
          <w:rStyle w:val="Hipervnculo"/>
          <w:b/>
          <w:sz w:val="20"/>
          <w:szCs w:val="20"/>
          <w:lang w:eastAsia="en-US"/>
        </w:rPr>
        <w:t xml:space="preserve"> Mascara Texto</w:t>
      </w:r>
      <w:r w:rsidR="00613022">
        <w:rPr>
          <w:b/>
          <w:sz w:val="20"/>
          <w:szCs w:val="20"/>
          <w:lang w:eastAsia="en-US"/>
        </w:rPr>
        <w:fldChar w:fldCharType="end"/>
      </w:r>
    </w:p>
    <w:p w:rsidR="00F34AE3" w:rsidRDefault="00F34AE3" w:rsidP="00FC6512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pregunta requiere confirmación </w:t>
      </w:r>
      <w:proofErr w:type="spellStart"/>
      <w:r>
        <w:rPr>
          <w:sz w:val="20"/>
          <w:szCs w:val="20"/>
          <w:lang w:eastAsia="en-US"/>
        </w:rPr>
        <w:t>CENPregunta.Confirmacion</w:t>
      </w:r>
      <w:proofErr w:type="spellEnd"/>
      <w:r>
        <w:rPr>
          <w:sz w:val="20"/>
          <w:szCs w:val="20"/>
          <w:lang w:eastAsia="en-US"/>
        </w:rPr>
        <w:t xml:space="preserve"> = 1&gt;</w:t>
      </w:r>
    </w:p>
    <w:p w:rsidR="00F34AE3" w:rsidRDefault="00F34AE3" w:rsidP="00FC6512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el mensaje “</w:t>
      </w:r>
      <w:r w:rsidRPr="008D04A5">
        <w:rPr>
          <w:color w:val="FF0000"/>
          <w:sz w:val="20"/>
          <w:szCs w:val="20"/>
          <w:lang w:eastAsia="en-US"/>
        </w:rPr>
        <w:t>P0049 - ¿Está seguro de su respuesta?</w:t>
      </w:r>
      <w:r>
        <w:rPr>
          <w:sz w:val="20"/>
          <w:szCs w:val="20"/>
          <w:lang w:eastAsia="en-US"/>
        </w:rPr>
        <w:t>”</w:t>
      </w:r>
    </w:p>
    <w:p w:rsidR="00F34AE3" w:rsidRDefault="00F34AE3" w:rsidP="00FC6512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respuesta es </w:t>
      </w:r>
      <w:r w:rsidRPr="008D04A5">
        <w:rPr>
          <w:b/>
          <w:sz w:val="20"/>
          <w:szCs w:val="20"/>
          <w:lang w:eastAsia="en-US"/>
        </w:rPr>
        <w:t>Si</w:t>
      </w:r>
      <w:r>
        <w:rPr>
          <w:sz w:val="20"/>
          <w:szCs w:val="20"/>
          <w:lang w:eastAsia="en-US"/>
        </w:rPr>
        <w:t>&gt;</w:t>
      </w:r>
    </w:p>
    <w:p w:rsidR="008D04A5" w:rsidRDefault="008D04A5" w:rsidP="00FC6512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bookmarkStart w:id="37" w:name="Paso_RegistrarPregunta"/>
      <w:bookmarkEnd w:id="37"/>
      <w:r>
        <w:rPr>
          <w:sz w:val="20"/>
          <w:szCs w:val="20"/>
          <w:lang w:eastAsia="en-US"/>
        </w:rPr>
        <w:t>El sistema registra la siguiente información:</w:t>
      </w:r>
    </w:p>
    <w:p w:rsidR="008D04A5" w:rsidRPr="008D04A5" w:rsidRDefault="008D04A5" w:rsidP="00FC6512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 w:rsidRPr="008D04A5">
        <w:rPr>
          <w:b/>
          <w:sz w:val="20"/>
          <w:szCs w:val="20"/>
          <w:lang w:eastAsia="en-US"/>
        </w:rPr>
        <w:lastRenderedPageBreak/>
        <w:t>ENCPregunta</w:t>
      </w:r>
      <w:proofErr w:type="spellEnd"/>
    </w:p>
    <w:p w:rsidR="008D04A5" w:rsidRDefault="008D04A5" w:rsidP="00FC6512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ENCId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Encuesta.ENCId</w:t>
      </w:r>
      <w:proofErr w:type="spellEnd"/>
    </w:p>
    <w:p w:rsidR="008D04A5" w:rsidRDefault="008D04A5" w:rsidP="00FC6512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ENPId</w:t>
      </w:r>
      <w:proofErr w:type="spellEnd"/>
      <w:r>
        <w:rPr>
          <w:sz w:val="20"/>
          <w:szCs w:val="20"/>
          <w:lang w:eastAsia="en-US"/>
        </w:rPr>
        <w:t xml:space="preserve"> = KEYGEN (1)</w:t>
      </w:r>
    </w:p>
    <w:p w:rsidR="008D04A5" w:rsidRDefault="008D04A5" w:rsidP="00FC6512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CENClave</w:t>
      </w:r>
      <w:proofErr w:type="spellEnd"/>
      <w:r>
        <w:rPr>
          <w:sz w:val="20"/>
          <w:szCs w:val="20"/>
          <w:lang w:eastAsia="en-US"/>
        </w:rPr>
        <w:t xml:space="preserve">= </w:t>
      </w:r>
      <w:proofErr w:type="spellStart"/>
      <w:r>
        <w:rPr>
          <w:sz w:val="20"/>
          <w:szCs w:val="20"/>
          <w:lang w:eastAsia="en-US"/>
        </w:rPr>
        <w:t>sCENClave</w:t>
      </w:r>
      <w:proofErr w:type="spellEnd"/>
    </w:p>
    <w:p w:rsidR="008D04A5" w:rsidRDefault="008D04A5" w:rsidP="00FC6512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CEPNumero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sCEPNumero</w:t>
      </w:r>
      <w:proofErr w:type="spellEnd"/>
    </w:p>
    <w:p w:rsidR="008D04A5" w:rsidRDefault="008D04A5" w:rsidP="00FC6512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 w:rsidRPr="00237B2E">
        <w:rPr>
          <w:sz w:val="20"/>
          <w:szCs w:val="20"/>
          <w:lang w:eastAsia="en-US"/>
        </w:rPr>
        <w:t>OrdenAplicacion</w:t>
      </w:r>
      <w:proofErr w:type="spellEnd"/>
      <w:r w:rsidRPr="00237B2E">
        <w:rPr>
          <w:sz w:val="20"/>
          <w:szCs w:val="20"/>
          <w:lang w:eastAsia="en-US"/>
        </w:rPr>
        <w:t xml:space="preserve"> =</w:t>
      </w:r>
      <w:r>
        <w:rPr>
          <w:sz w:val="20"/>
          <w:szCs w:val="20"/>
          <w:lang w:eastAsia="en-US"/>
        </w:rPr>
        <w:t xml:space="preserve"> </w:t>
      </w:r>
      <w:r w:rsidR="00237B2E">
        <w:rPr>
          <w:sz w:val="20"/>
          <w:szCs w:val="20"/>
          <w:lang w:eastAsia="en-US"/>
        </w:rPr>
        <w:t>Consecutivo correspondiente</w:t>
      </w:r>
    </w:p>
    <w:p w:rsidR="008D04A5" w:rsidRDefault="008D04A5" w:rsidP="00FC6512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MFechaHora</w:t>
      </w:r>
      <w:proofErr w:type="spellEnd"/>
      <w:r>
        <w:rPr>
          <w:sz w:val="20"/>
          <w:szCs w:val="20"/>
          <w:lang w:eastAsia="en-US"/>
        </w:rPr>
        <w:t xml:space="preserve"> = Fecha y Hora del Sistema</w:t>
      </w:r>
    </w:p>
    <w:p w:rsidR="008D04A5" w:rsidRDefault="008D04A5" w:rsidP="00FC6512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MUsuarioId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USUId</w:t>
      </w:r>
      <w:proofErr w:type="spellEnd"/>
      <w:r>
        <w:rPr>
          <w:sz w:val="20"/>
          <w:szCs w:val="20"/>
          <w:lang w:eastAsia="en-US"/>
        </w:rPr>
        <w:t xml:space="preserve"> del usuario registrado en sistema.</w:t>
      </w:r>
    </w:p>
    <w:p w:rsidR="00E9707A" w:rsidRDefault="00E9707A" w:rsidP="00FC6512">
      <w:pPr>
        <w:pStyle w:val="Prrafodelista"/>
        <w:numPr>
          <w:ilvl w:val="8"/>
          <w:numId w:val="35"/>
        </w:numPr>
        <w:tabs>
          <w:tab w:val="left" w:pos="2835"/>
        </w:tabs>
        <w:ind w:left="4962" w:hanging="2082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</w:t>
      </w:r>
      <w:r w:rsidR="00F80747">
        <w:rPr>
          <w:sz w:val="20"/>
          <w:szCs w:val="20"/>
          <w:lang w:eastAsia="en-US"/>
        </w:rPr>
        <w:t>convierte el texto</w:t>
      </w:r>
      <w:r w:rsidR="00E57C83">
        <w:rPr>
          <w:sz w:val="20"/>
          <w:szCs w:val="20"/>
          <w:lang w:eastAsia="en-US"/>
        </w:rPr>
        <w:t xml:space="preserve"> acuerdo con la siguiente validación </w:t>
      </w:r>
      <w:bookmarkStart w:id="38" w:name="VA09_r"/>
      <w:bookmarkEnd w:id="38"/>
      <w:r w:rsidR="00E57C83">
        <w:rPr>
          <w:b/>
          <w:sz w:val="20"/>
          <w:szCs w:val="20"/>
          <w:lang w:eastAsia="en-US"/>
        </w:rPr>
        <w:fldChar w:fldCharType="begin"/>
      </w:r>
      <w:r w:rsidR="00E57C83">
        <w:rPr>
          <w:b/>
          <w:sz w:val="20"/>
          <w:szCs w:val="20"/>
          <w:lang w:eastAsia="en-US"/>
        </w:rPr>
        <w:instrText xml:space="preserve"> HYPERLINK  \l "VA09" </w:instrText>
      </w:r>
      <w:r w:rsidR="00E57C83">
        <w:rPr>
          <w:b/>
          <w:sz w:val="20"/>
          <w:szCs w:val="20"/>
          <w:lang w:eastAsia="en-US"/>
        </w:rPr>
        <w:fldChar w:fldCharType="separate"/>
      </w:r>
      <w:r w:rsidR="00E57C83" w:rsidRPr="00E57C83">
        <w:rPr>
          <w:rStyle w:val="Hipervnculo"/>
          <w:b/>
          <w:sz w:val="20"/>
          <w:szCs w:val="20"/>
          <w:lang w:eastAsia="en-US"/>
        </w:rPr>
        <w:t>VA09 Validación de Conversión de Texto.</w:t>
      </w:r>
      <w:r w:rsidR="00E57C83">
        <w:rPr>
          <w:b/>
          <w:sz w:val="20"/>
          <w:szCs w:val="20"/>
          <w:lang w:eastAsia="en-US"/>
        </w:rPr>
        <w:fldChar w:fldCharType="end"/>
      </w:r>
    </w:p>
    <w:p w:rsidR="00843099" w:rsidRPr="00843099" w:rsidRDefault="00843099" w:rsidP="00FC6512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 w:rsidRPr="00843099">
        <w:rPr>
          <w:b/>
          <w:sz w:val="20"/>
          <w:szCs w:val="20"/>
          <w:lang w:eastAsia="en-US"/>
        </w:rPr>
        <w:t>ENPRespTexto</w:t>
      </w:r>
      <w:proofErr w:type="spellEnd"/>
    </w:p>
    <w:p w:rsidR="00843099" w:rsidRDefault="00843099" w:rsidP="00FC6512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ENCId</w:t>
      </w:r>
      <w:proofErr w:type="spellEnd"/>
      <w:r w:rsidR="00B212E8">
        <w:rPr>
          <w:sz w:val="20"/>
          <w:szCs w:val="20"/>
          <w:lang w:eastAsia="en-US"/>
        </w:rPr>
        <w:t xml:space="preserve"> = </w:t>
      </w:r>
      <w:proofErr w:type="spellStart"/>
      <w:r w:rsidR="00B212E8">
        <w:rPr>
          <w:sz w:val="20"/>
          <w:szCs w:val="20"/>
          <w:lang w:eastAsia="en-US"/>
        </w:rPr>
        <w:t>Encuesta.ENCId</w:t>
      </w:r>
      <w:proofErr w:type="spellEnd"/>
    </w:p>
    <w:p w:rsidR="00843099" w:rsidRDefault="00843099" w:rsidP="00FC6512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ENPId</w:t>
      </w:r>
      <w:proofErr w:type="spellEnd"/>
      <w:r w:rsidR="00B212E8">
        <w:rPr>
          <w:sz w:val="20"/>
          <w:szCs w:val="20"/>
          <w:lang w:eastAsia="en-US"/>
        </w:rPr>
        <w:t xml:space="preserve"> = </w:t>
      </w:r>
      <w:proofErr w:type="spellStart"/>
      <w:r w:rsidR="00DF5E59">
        <w:rPr>
          <w:sz w:val="20"/>
          <w:szCs w:val="20"/>
          <w:lang w:eastAsia="en-US"/>
        </w:rPr>
        <w:t>ENCPregunta.ENPId</w:t>
      </w:r>
      <w:proofErr w:type="spellEnd"/>
    </w:p>
    <w:p w:rsidR="00843099" w:rsidRDefault="00843099" w:rsidP="00FC6512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ERTId</w:t>
      </w:r>
      <w:proofErr w:type="spellEnd"/>
      <w:r w:rsidR="00B212E8">
        <w:rPr>
          <w:sz w:val="20"/>
          <w:szCs w:val="20"/>
          <w:lang w:eastAsia="en-US"/>
        </w:rPr>
        <w:t xml:space="preserve"> =</w:t>
      </w:r>
      <w:r w:rsidR="00DF5E59">
        <w:rPr>
          <w:sz w:val="20"/>
          <w:szCs w:val="20"/>
          <w:lang w:eastAsia="en-US"/>
        </w:rPr>
        <w:t xml:space="preserve"> KEYGEN (1)</w:t>
      </w:r>
    </w:p>
    <w:p w:rsidR="00843099" w:rsidRDefault="00843099" w:rsidP="00FC6512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Descripcion</w:t>
      </w:r>
      <w:proofErr w:type="spellEnd"/>
      <w:r w:rsidR="00DF5E59">
        <w:rPr>
          <w:sz w:val="20"/>
          <w:szCs w:val="20"/>
          <w:lang w:eastAsia="en-US"/>
        </w:rPr>
        <w:t xml:space="preserve"> = Respuesta capturada por el usuario</w:t>
      </w:r>
    </w:p>
    <w:p w:rsidR="00843099" w:rsidRDefault="00843099" w:rsidP="00FC6512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MFechaHora</w:t>
      </w:r>
      <w:proofErr w:type="spellEnd"/>
      <w:r w:rsidR="00DF5E59">
        <w:rPr>
          <w:sz w:val="20"/>
          <w:szCs w:val="20"/>
          <w:lang w:eastAsia="en-US"/>
        </w:rPr>
        <w:t xml:space="preserve"> = Fecha y Hora del sistema</w:t>
      </w:r>
    </w:p>
    <w:p w:rsidR="00843099" w:rsidRPr="00843099" w:rsidRDefault="00843099" w:rsidP="00FC6512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MUsuarioID</w:t>
      </w:r>
      <w:proofErr w:type="spellEnd"/>
      <w:r w:rsidR="00DF5E59">
        <w:rPr>
          <w:sz w:val="20"/>
          <w:szCs w:val="20"/>
          <w:lang w:eastAsia="en-US"/>
        </w:rPr>
        <w:t xml:space="preserve"> = </w:t>
      </w:r>
      <w:proofErr w:type="spellStart"/>
      <w:r w:rsidR="00DF5E59">
        <w:rPr>
          <w:sz w:val="20"/>
          <w:szCs w:val="20"/>
          <w:lang w:eastAsia="en-US"/>
        </w:rPr>
        <w:t>USUId</w:t>
      </w:r>
      <w:proofErr w:type="spellEnd"/>
      <w:r w:rsidR="00DF5E59">
        <w:rPr>
          <w:sz w:val="20"/>
          <w:szCs w:val="20"/>
          <w:lang w:eastAsia="en-US"/>
        </w:rPr>
        <w:t xml:space="preserve"> </w:t>
      </w:r>
      <w:r w:rsidR="00611146">
        <w:rPr>
          <w:sz w:val="20"/>
          <w:szCs w:val="20"/>
          <w:lang w:eastAsia="en-US"/>
        </w:rPr>
        <w:t xml:space="preserve">del usuario </w:t>
      </w:r>
      <w:proofErr w:type="spellStart"/>
      <w:r w:rsidR="00611146">
        <w:rPr>
          <w:sz w:val="20"/>
          <w:szCs w:val="20"/>
          <w:lang w:eastAsia="en-US"/>
        </w:rPr>
        <w:t>logeado</w:t>
      </w:r>
      <w:proofErr w:type="spellEnd"/>
    </w:p>
    <w:p w:rsidR="00F34AE3" w:rsidRPr="00AB5B1E" w:rsidRDefault="00F34AE3" w:rsidP="00FC6512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respuesta es </w:t>
      </w:r>
      <w:r w:rsidRPr="008D04A5">
        <w:rPr>
          <w:b/>
          <w:sz w:val="20"/>
          <w:szCs w:val="20"/>
          <w:lang w:eastAsia="en-US"/>
        </w:rPr>
        <w:t>No</w:t>
      </w:r>
      <w:r>
        <w:rPr>
          <w:sz w:val="20"/>
          <w:szCs w:val="20"/>
          <w:lang w:eastAsia="en-US"/>
        </w:rPr>
        <w:t>&gt;</w:t>
      </w:r>
    </w:p>
    <w:p w:rsidR="003C1E4C" w:rsidRDefault="003C1E4C" w:rsidP="00FC6512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</w:t>
      </w:r>
      <w:hyperlink w:anchor="Paso_RegresoConfirmacion" w:history="1">
        <w:r w:rsidR="00237B2E" w:rsidRPr="005E5080">
          <w:rPr>
            <w:rStyle w:val="Hipervnculo"/>
            <w:b/>
            <w:sz w:val="20"/>
            <w:szCs w:val="20"/>
            <w:lang w:eastAsia="en-US"/>
          </w:rPr>
          <w:t>paso  4.4.1.5.3.4</w:t>
        </w:r>
      </w:hyperlink>
      <w:r w:rsidR="00237B2E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del flujo básico.</w:t>
      </w:r>
    </w:p>
    <w:p w:rsidR="00FC6512" w:rsidRDefault="00FC6512" w:rsidP="00FC6512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pregunta no requiere confirmación </w:t>
      </w:r>
      <w:proofErr w:type="spellStart"/>
      <w:r>
        <w:rPr>
          <w:sz w:val="20"/>
          <w:szCs w:val="20"/>
          <w:lang w:eastAsia="en-US"/>
        </w:rPr>
        <w:t>CENPregunta.Confirmacion</w:t>
      </w:r>
      <w:proofErr w:type="spellEnd"/>
      <w:r>
        <w:rPr>
          <w:sz w:val="20"/>
          <w:szCs w:val="20"/>
          <w:lang w:eastAsia="en-US"/>
        </w:rPr>
        <w:t xml:space="preserve"> = 0&gt;</w:t>
      </w:r>
    </w:p>
    <w:p w:rsidR="00FC6512" w:rsidRDefault="00FC6512" w:rsidP="00FC6512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</w:t>
      </w:r>
      <w:hyperlink w:anchor="Paso_RegistrarPregunta" w:history="1">
        <w:r w:rsidR="00237B2E" w:rsidRPr="005E5080">
          <w:rPr>
            <w:rStyle w:val="Hipervnculo"/>
            <w:b/>
            <w:sz w:val="20"/>
            <w:szCs w:val="20"/>
            <w:lang w:eastAsia="en-US"/>
          </w:rPr>
          <w:t xml:space="preserve">paso </w:t>
        </w:r>
        <w:r w:rsidR="005E5080" w:rsidRPr="005E5080">
          <w:rPr>
            <w:rStyle w:val="Hipervnculo"/>
            <w:b/>
            <w:sz w:val="20"/>
            <w:szCs w:val="20"/>
            <w:lang w:eastAsia="en-US"/>
          </w:rPr>
          <w:t>4.4.1.5.3.4.2.2.1</w:t>
        </w:r>
      </w:hyperlink>
      <w:r w:rsidR="00237B2E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del flujo básico.</w:t>
      </w:r>
    </w:p>
    <w:p w:rsidR="004509FB" w:rsidRDefault="007F1A92" w:rsidP="004509FB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&lt;el usuario selecciona la opci</w:t>
      </w:r>
      <w:r w:rsidR="004509FB">
        <w:rPr>
          <w:sz w:val="20"/>
          <w:szCs w:val="20"/>
          <w:lang w:eastAsia="en-US"/>
        </w:rPr>
        <w:t xml:space="preserve">ón </w:t>
      </w:r>
      <w:r w:rsidR="004509FB" w:rsidRPr="004509FB">
        <w:rPr>
          <w:b/>
          <w:sz w:val="20"/>
          <w:szCs w:val="20"/>
          <w:lang w:eastAsia="en-US"/>
        </w:rPr>
        <w:t>Anterior</w:t>
      </w:r>
      <w:r w:rsidR="004509FB">
        <w:rPr>
          <w:sz w:val="20"/>
          <w:szCs w:val="20"/>
          <w:lang w:eastAsia="en-US"/>
        </w:rPr>
        <w:t>&gt;</w:t>
      </w:r>
    </w:p>
    <w:p w:rsidR="000C2078" w:rsidRDefault="000C2078" w:rsidP="000C2078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&lt;No se encuentra en la Primer Pregunta&gt;</w:t>
      </w:r>
    </w:p>
    <w:p w:rsidR="000C2078" w:rsidRDefault="000C2078" w:rsidP="000C2078">
      <w:pPr>
        <w:pStyle w:val="Prrafodelista"/>
        <w:numPr>
          <w:ilvl w:val="7"/>
          <w:numId w:val="35"/>
        </w:numPr>
        <w:tabs>
          <w:tab w:val="left" w:pos="2835"/>
        </w:tabs>
        <w:ind w:left="4253" w:hanging="1733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la pregunta anterior con la respuesta dada y si modifica la respuesta, se realizan las validaciones nuevamente.</w:t>
      </w:r>
    </w:p>
    <w:p w:rsidR="00C51E01" w:rsidRDefault="00C51E01" w:rsidP="00C51E01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&lt;Corresponde a la Primer Pregunta&gt;</w:t>
      </w:r>
    </w:p>
    <w:p w:rsidR="00C51E01" w:rsidRDefault="00C51E01" w:rsidP="00C51E01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Esta opción aparecerá de manera deshabilitada.</w:t>
      </w:r>
    </w:p>
    <w:p w:rsidR="002109C0" w:rsidRPr="00477079" w:rsidRDefault="006319D6" w:rsidP="002109C0">
      <w:pPr>
        <w:pStyle w:val="Prrafodelista"/>
        <w:numPr>
          <w:ilvl w:val="4"/>
          <w:numId w:val="35"/>
        </w:numPr>
        <w:tabs>
          <w:tab w:val="left" w:pos="2835"/>
        </w:tabs>
        <w:ind w:left="2835" w:hanging="1395"/>
        <w:jc w:val="both"/>
        <w:rPr>
          <w:sz w:val="20"/>
          <w:szCs w:val="20"/>
          <w:highlight w:val="red"/>
          <w:lang w:eastAsia="en-US"/>
        </w:rPr>
      </w:pPr>
      <w:r w:rsidRPr="00477079">
        <w:rPr>
          <w:sz w:val="20"/>
          <w:szCs w:val="20"/>
          <w:highlight w:val="red"/>
          <w:lang w:eastAsia="en-US"/>
        </w:rPr>
        <w:t>Si &lt;</w:t>
      </w:r>
      <w:proofErr w:type="spellStart"/>
      <w:r w:rsidRPr="00477079">
        <w:rPr>
          <w:sz w:val="20"/>
          <w:szCs w:val="20"/>
          <w:highlight w:val="red"/>
          <w:lang w:eastAsia="en-US"/>
        </w:rPr>
        <w:t>TipoRespuesta</w:t>
      </w:r>
      <w:proofErr w:type="spellEnd"/>
      <w:r w:rsidRPr="00477079">
        <w:rPr>
          <w:sz w:val="20"/>
          <w:szCs w:val="20"/>
          <w:highlight w:val="red"/>
          <w:lang w:eastAsia="en-US"/>
        </w:rPr>
        <w:t xml:space="preserve"> = 2 (</w:t>
      </w:r>
      <w:r w:rsidRPr="00477079">
        <w:rPr>
          <w:b/>
          <w:sz w:val="20"/>
          <w:szCs w:val="20"/>
          <w:highlight w:val="red"/>
          <w:lang w:eastAsia="en-US"/>
        </w:rPr>
        <w:t>Número</w:t>
      </w:r>
      <w:r w:rsidRPr="00477079">
        <w:rPr>
          <w:sz w:val="20"/>
          <w:szCs w:val="20"/>
          <w:highlight w:val="red"/>
          <w:lang w:eastAsia="en-US"/>
        </w:rPr>
        <w:t>)&gt;</w:t>
      </w:r>
    </w:p>
    <w:p w:rsidR="00AF300E" w:rsidRDefault="00AF300E" w:rsidP="00AF300E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obtiene la configuración de la pregunta (donde &lt;</w:t>
      </w:r>
      <w:proofErr w:type="spellStart"/>
      <w:r>
        <w:rPr>
          <w:sz w:val="20"/>
          <w:szCs w:val="20"/>
          <w:lang w:eastAsia="en-US"/>
        </w:rPr>
        <w:t>ConfPreguntasTexto.CEPNumero</w:t>
      </w:r>
      <w:proofErr w:type="spellEnd"/>
      <w:r>
        <w:rPr>
          <w:sz w:val="20"/>
          <w:szCs w:val="20"/>
          <w:lang w:eastAsia="en-US"/>
        </w:rPr>
        <w:t xml:space="preserve">&gt; = </w:t>
      </w:r>
      <w:proofErr w:type="spellStart"/>
      <w:r>
        <w:rPr>
          <w:sz w:val="20"/>
          <w:szCs w:val="20"/>
          <w:lang w:eastAsia="en-US"/>
        </w:rPr>
        <w:t>sCEPNumero</w:t>
      </w:r>
      <w:proofErr w:type="spellEnd"/>
      <w:r>
        <w:rPr>
          <w:sz w:val="20"/>
          <w:szCs w:val="20"/>
          <w:lang w:eastAsia="en-US"/>
        </w:rPr>
        <w:t>)</w:t>
      </w:r>
    </w:p>
    <w:p w:rsidR="00AF300E" w:rsidRPr="002A529D" w:rsidRDefault="00AF300E" w:rsidP="00AF300E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ConfPreguntasNúmero</w:t>
      </w:r>
      <w:proofErr w:type="spellEnd"/>
    </w:p>
    <w:p w:rsidR="00AF300E" w:rsidRDefault="00AF300E" w:rsidP="00AF300E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un cuadro de texto para la captura de la respuesta.</w:t>
      </w:r>
    </w:p>
    <w:p w:rsidR="00640349" w:rsidRDefault="00640349" w:rsidP="00AF300E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&lt;el usuario al capturar escribe algo diferente a número&gt;</w:t>
      </w:r>
    </w:p>
    <w:p w:rsidR="00640349" w:rsidRPr="00746295" w:rsidRDefault="00640349" w:rsidP="00640349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envía el mensaje “</w:t>
      </w:r>
      <w:r w:rsidRPr="00640349">
        <w:rPr>
          <w:color w:val="FF0000"/>
          <w:sz w:val="20"/>
          <w:szCs w:val="20"/>
          <w:lang w:eastAsia="en-US"/>
        </w:rPr>
        <w:t>E0553 – El dato capturado debe ser numérico</w:t>
      </w:r>
      <w:r>
        <w:rPr>
          <w:sz w:val="20"/>
          <w:szCs w:val="20"/>
          <w:lang w:eastAsia="en-US"/>
        </w:rPr>
        <w:t>”</w:t>
      </w:r>
    </w:p>
    <w:p w:rsidR="00AF300E" w:rsidRDefault="00AF300E" w:rsidP="00AF300E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bookmarkStart w:id="39" w:name="Paso_RegresoConfirmacionN"/>
      <w:bookmarkEnd w:id="39"/>
      <w:r>
        <w:rPr>
          <w:sz w:val="20"/>
          <w:szCs w:val="20"/>
          <w:lang w:eastAsia="en-US"/>
        </w:rPr>
        <w:t xml:space="preserve">Si &lt;el usuario selecciona la opción </w:t>
      </w:r>
      <w:r w:rsidRPr="00640349">
        <w:rPr>
          <w:b/>
          <w:sz w:val="20"/>
          <w:szCs w:val="20"/>
          <w:lang w:eastAsia="en-US"/>
        </w:rPr>
        <w:t>Siguiente</w:t>
      </w:r>
      <w:r>
        <w:rPr>
          <w:sz w:val="20"/>
          <w:szCs w:val="20"/>
          <w:lang w:eastAsia="en-US"/>
        </w:rPr>
        <w:t>&gt;</w:t>
      </w:r>
    </w:p>
    <w:p w:rsidR="00AF300E" w:rsidRPr="00F34AE3" w:rsidRDefault="00AF300E" w:rsidP="00AF300E">
      <w:pPr>
        <w:pStyle w:val="Prrafodelista"/>
        <w:numPr>
          <w:ilvl w:val="6"/>
          <w:numId w:val="35"/>
        </w:numPr>
        <w:tabs>
          <w:tab w:val="left" w:pos="2835"/>
        </w:tabs>
        <w:ind w:left="3544" w:hanging="1384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valida la información capturada de acuerdo a la</w:t>
      </w:r>
      <w:r w:rsidR="006F3DF3">
        <w:rPr>
          <w:sz w:val="20"/>
          <w:szCs w:val="20"/>
          <w:lang w:eastAsia="en-US"/>
        </w:rPr>
        <w:t>s validaciones</w:t>
      </w:r>
      <w:r>
        <w:rPr>
          <w:sz w:val="20"/>
          <w:szCs w:val="20"/>
          <w:lang w:eastAsia="en-US"/>
        </w:rPr>
        <w:t xml:space="preserve"> </w:t>
      </w:r>
      <w:bookmarkStart w:id="40" w:name="VA02_r"/>
      <w:bookmarkEnd w:id="40"/>
      <w:r w:rsidR="0057174F">
        <w:rPr>
          <w:b/>
          <w:sz w:val="20"/>
          <w:szCs w:val="20"/>
          <w:lang w:eastAsia="en-US"/>
        </w:rPr>
        <w:fldChar w:fldCharType="begin"/>
      </w:r>
      <w:r w:rsidR="0057174F">
        <w:rPr>
          <w:b/>
          <w:sz w:val="20"/>
          <w:szCs w:val="20"/>
          <w:lang w:eastAsia="en-US"/>
        </w:rPr>
        <w:instrText xml:space="preserve"> HYPERLINK  \l "VA02" </w:instrText>
      </w:r>
      <w:r w:rsidR="0057174F">
        <w:rPr>
          <w:b/>
          <w:sz w:val="20"/>
          <w:szCs w:val="20"/>
          <w:lang w:eastAsia="en-US"/>
        </w:rPr>
        <w:fldChar w:fldCharType="separate"/>
      </w:r>
      <w:r w:rsidR="0057174F" w:rsidRPr="0057174F">
        <w:rPr>
          <w:rStyle w:val="Hipervnculo"/>
          <w:b/>
          <w:sz w:val="20"/>
          <w:szCs w:val="20"/>
          <w:lang w:eastAsia="en-US"/>
        </w:rPr>
        <w:t>VA02</w:t>
      </w:r>
      <w:r w:rsidRPr="0057174F">
        <w:rPr>
          <w:rStyle w:val="Hipervnculo"/>
          <w:b/>
          <w:sz w:val="20"/>
          <w:szCs w:val="20"/>
          <w:lang w:eastAsia="en-US"/>
        </w:rPr>
        <w:t xml:space="preserve"> Validar Respuesta de Tipo </w:t>
      </w:r>
      <w:r w:rsidR="0057174F" w:rsidRPr="0057174F">
        <w:rPr>
          <w:rStyle w:val="Hipervnculo"/>
          <w:b/>
          <w:sz w:val="20"/>
          <w:szCs w:val="20"/>
          <w:lang w:eastAsia="en-US"/>
        </w:rPr>
        <w:t>Número</w:t>
      </w:r>
      <w:r w:rsidR="0057174F">
        <w:rPr>
          <w:b/>
          <w:sz w:val="20"/>
          <w:szCs w:val="20"/>
          <w:lang w:eastAsia="en-US"/>
        </w:rPr>
        <w:fldChar w:fldCharType="end"/>
      </w:r>
      <w:r w:rsidR="006F3DF3">
        <w:rPr>
          <w:b/>
          <w:sz w:val="20"/>
          <w:szCs w:val="20"/>
          <w:lang w:eastAsia="en-US"/>
        </w:rPr>
        <w:t xml:space="preserve"> </w:t>
      </w:r>
      <w:r w:rsidR="006F3DF3" w:rsidRPr="006F3DF3">
        <w:rPr>
          <w:sz w:val="20"/>
          <w:szCs w:val="20"/>
          <w:lang w:eastAsia="en-US"/>
        </w:rPr>
        <w:t>y</w:t>
      </w:r>
      <w:r w:rsidR="006F3DF3">
        <w:rPr>
          <w:b/>
          <w:sz w:val="20"/>
          <w:szCs w:val="20"/>
          <w:lang w:eastAsia="en-US"/>
        </w:rPr>
        <w:t xml:space="preserve"> </w:t>
      </w:r>
      <w:hyperlink w:anchor="VA11" w:history="1">
        <w:r w:rsidR="006F3DF3" w:rsidRPr="00202D96">
          <w:rPr>
            <w:rStyle w:val="Hipervnculo"/>
            <w:b/>
            <w:sz w:val="20"/>
            <w:szCs w:val="20"/>
            <w:lang w:eastAsia="en-US"/>
          </w:rPr>
          <w:t>VA11 Validación Formato Numérico</w:t>
        </w:r>
      </w:hyperlink>
    </w:p>
    <w:p w:rsidR="00AF300E" w:rsidRDefault="00AF300E" w:rsidP="00AF300E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pregunta requiere confirmación </w:t>
      </w:r>
      <w:proofErr w:type="spellStart"/>
      <w:r>
        <w:rPr>
          <w:sz w:val="20"/>
          <w:szCs w:val="20"/>
          <w:lang w:eastAsia="en-US"/>
        </w:rPr>
        <w:t>CENPregunta.Confirmacion</w:t>
      </w:r>
      <w:proofErr w:type="spellEnd"/>
      <w:r>
        <w:rPr>
          <w:sz w:val="20"/>
          <w:szCs w:val="20"/>
          <w:lang w:eastAsia="en-US"/>
        </w:rPr>
        <w:t xml:space="preserve"> = 1&gt;</w:t>
      </w:r>
    </w:p>
    <w:p w:rsidR="00AF300E" w:rsidRDefault="00AF300E" w:rsidP="00AF300E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el mensaje “</w:t>
      </w:r>
      <w:r w:rsidRPr="008D04A5">
        <w:rPr>
          <w:color w:val="FF0000"/>
          <w:sz w:val="20"/>
          <w:szCs w:val="20"/>
          <w:lang w:eastAsia="en-US"/>
        </w:rPr>
        <w:t>P0049 - ¿Está seguro de su respuesta?</w:t>
      </w:r>
      <w:r>
        <w:rPr>
          <w:sz w:val="20"/>
          <w:szCs w:val="20"/>
          <w:lang w:eastAsia="en-US"/>
        </w:rPr>
        <w:t>”</w:t>
      </w:r>
    </w:p>
    <w:p w:rsidR="00AF300E" w:rsidRDefault="00AF300E" w:rsidP="00AF300E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respuesta es </w:t>
      </w:r>
      <w:r w:rsidRPr="008D04A5">
        <w:rPr>
          <w:b/>
          <w:sz w:val="20"/>
          <w:szCs w:val="20"/>
          <w:lang w:eastAsia="en-US"/>
        </w:rPr>
        <w:t>Si</w:t>
      </w:r>
      <w:r>
        <w:rPr>
          <w:sz w:val="20"/>
          <w:szCs w:val="20"/>
          <w:lang w:eastAsia="en-US"/>
        </w:rPr>
        <w:t>&gt;</w:t>
      </w:r>
    </w:p>
    <w:p w:rsidR="00AF300E" w:rsidRDefault="00AF300E" w:rsidP="00AF300E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bookmarkStart w:id="41" w:name="Paso_RegistrarPreguntaN"/>
      <w:bookmarkEnd w:id="41"/>
      <w:r>
        <w:rPr>
          <w:sz w:val="20"/>
          <w:szCs w:val="20"/>
          <w:lang w:eastAsia="en-US"/>
        </w:rPr>
        <w:t>El sistema registra la siguiente información:</w:t>
      </w:r>
    </w:p>
    <w:p w:rsidR="00AF300E" w:rsidRPr="008D04A5" w:rsidRDefault="00AF300E" w:rsidP="00AF300E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 w:rsidRPr="008D04A5">
        <w:rPr>
          <w:b/>
          <w:sz w:val="20"/>
          <w:szCs w:val="20"/>
          <w:lang w:eastAsia="en-US"/>
        </w:rPr>
        <w:t>ENCPregunta</w:t>
      </w:r>
      <w:proofErr w:type="spellEnd"/>
    </w:p>
    <w:p w:rsidR="00AF300E" w:rsidRDefault="00AF300E" w:rsidP="00AF300E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lastRenderedPageBreak/>
        <w:t>ENCId</w:t>
      </w:r>
      <w:proofErr w:type="spellEnd"/>
      <w:r>
        <w:rPr>
          <w:sz w:val="20"/>
          <w:szCs w:val="20"/>
          <w:lang w:eastAsia="en-US"/>
        </w:rPr>
        <w:t xml:space="preserve"> = </w:t>
      </w:r>
      <w:r w:rsidR="008A3FF6"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Encuesta.ENCId</w:t>
      </w:r>
      <w:proofErr w:type="spellEnd"/>
      <w:r w:rsidR="008A3FF6">
        <w:rPr>
          <w:sz w:val="20"/>
          <w:szCs w:val="20"/>
          <w:lang w:eastAsia="en-US"/>
        </w:rPr>
        <w:t>&gt;</w:t>
      </w:r>
    </w:p>
    <w:p w:rsidR="00AF300E" w:rsidRDefault="00AF300E" w:rsidP="00AF300E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ENPId</w:t>
      </w:r>
      <w:proofErr w:type="spellEnd"/>
      <w:r>
        <w:rPr>
          <w:sz w:val="20"/>
          <w:szCs w:val="20"/>
          <w:lang w:eastAsia="en-US"/>
        </w:rPr>
        <w:t xml:space="preserve"> = KEYGEN (1)</w:t>
      </w:r>
    </w:p>
    <w:p w:rsidR="00AF300E" w:rsidRDefault="00AF300E" w:rsidP="00AF300E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CENClave</w:t>
      </w:r>
      <w:proofErr w:type="spellEnd"/>
      <w:r>
        <w:rPr>
          <w:sz w:val="20"/>
          <w:szCs w:val="20"/>
          <w:lang w:eastAsia="en-US"/>
        </w:rPr>
        <w:t xml:space="preserve">= </w:t>
      </w:r>
      <w:proofErr w:type="spellStart"/>
      <w:r>
        <w:rPr>
          <w:sz w:val="20"/>
          <w:szCs w:val="20"/>
          <w:lang w:eastAsia="en-US"/>
        </w:rPr>
        <w:t>sCENClave</w:t>
      </w:r>
      <w:proofErr w:type="spellEnd"/>
    </w:p>
    <w:p w:rsidR="00AF300E" w:rsidRDefault="00AF300E" w:rsidP="00AF300E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CEPNumero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sCEPNumero</w:t>
      </w:r>
      <w:proofErr w:type="spellEnd"/>
    </w:p>
    <w:p w:rsidR="00AF300E" w:rsidRDefault="00AF300E" w:rsidP="00AF300E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OrdenAplicacion</w:t>
      </w:r>
      <w:proofErr w:type="spellEnd"/>
      <w:r>
        <w:rPr>
          <w:sz w:val="20"/>
          <w:szCs w:val="20"/>
          <w:lang w:eastAsia="en-US"/>
        </w:rPr>
        <w:t xml:space="preserve"> = </w:t>
      </w:r>
      <w:r w:rsidR="00DE0632">
        <w:rPr>
          <w:sz w:val="20"/>
          <w:szCs w:val="20"/>
          <w:lang w:eastAsia="en-US"/>
        </w:rPr>
        <w:t>Consecutivo correspondiente</w:t>
      </w:r>
    </w:p>
    <w:p w:rsidR="00AF300E" w:rsidRDefault="00AF300E" w:rsidP="00AF300E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MFechaHora</w:t>
      </w:r>
      <w:proofErr w:type="spellEnd"/>
      <w:r>
        <w:rPr>
          <w:sz w:val="20"/>
          <w:szCs w:val="20"/>
          <w:lang w:eastAsia="en-US"/>
        </w:rPr>
        <w:t xml:space="preserve"> = Fecha y Hora del Sistema</w:t>
      </w:r>
    </w:p>
    <w:p w:rsidR="00AF300E" w:rsidRPr="006F3DF3" w:rsidRDefault="00AF300E" w:rsidP="006F3DF3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MUsuarioId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USUId</w:t>
      </w:r>
      <w:proofErr w:type="spellEnd"/>
      <w:r>
        <w:rPr>
          <w:sz w:val="20"/>
          <w:szCs w:val="20"/>
          <w:lang w:eastAsia="en-US"/>
        </w:rPr>
        <w:t xml:space="preserve"> del usuario registrado en sistema.</w:t>
      </w:r>
      <w:bookmarkStart w:id="42" w:name="VA11_r"/>
      <w:bookmarkEnd w:id="42"/>
    </w:p>
    <w:p w:rsidR="00AF300E" w:rsidRPr="00843099" w:rsidRDefault="0057174F" w:rsidP="00AF300E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ENPRespNumero</w:t>
      </w:r>
      <w:proofErr w:type="spellEnd"/>
    </w:p>
    <w:p w:rsidR="00AF300E" w:rsidRDefault="00AF300E" w:rsidP="00AF300E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ENCId</w:t>
      </w:r>
      <w:proofErr w:type="spellEnd"/>
      <w:r>
        <w:rPr>
          <w:sz w:val="20"/>
          <w:szCs w:val="20"/>
          <w:lang w:eastAsia="en-US"/>
        </w:rPr>
        <w:t xml:space="preserve"> = </w:t>
      </w:r>
      <w:r w:rsidR="008A3FF6"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Encuesta.ENCId</w:t>
      </w:r>
      <w:proofErr w:type="spellEnd"/>
      <w:r w:rsidR="008A3FF6">
        <w:rPr>
          <w:sz w:val="20"/>
          <w:szCs w:val="20"/>
          <w:lang w:eastAsia="en-US"/>
        </w:rPr>
        <w:t>&gt;</w:t>
      </w:r>
    </w:p>
    <w:p w:rsidR="00AF300E" w:rsidRDefault="00AF300E" w:rsidP="00AF300E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ENPId</w:t>
      </w:r>
      <w:proofErr w:type="spellEnd"/>
      <w:r>
        <w:rPr>
          <w:sz w:val="20"/>
          <w:szCs w:val="20"/>
          <w:lang w:eastAsia="en-US"/>
        </w:rPr>
        <w:t xml:space="preserve"> = </w:t>
      </w:r>
      <w:r w:rsidR="008A3FF6"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ENCPregunta.ENPId</w:t>
      </w:r>
      <w:proofErr w:type="spellEnd"/>
      <w:r w:rsidR="008A3FF6">
        <w:rPr>
          <w:sz w:val="20"/>
          <w:szCs w:val="20"/>
          <w:lang w:eastAsia="en-US"/>
        </w:rPr>
        <w:t>&gt;</w:t>
      </w:r>
    </w:p>
    <w:p w:rsidR="00AF300E" w:rsidRDefault="00AF300E" w:rsidP="00AF300E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ERTId</w:t>
      </w:r>
      <w:proofErr w:type="spellEnd"/>
      <w:r>
        <w:rPr>
          <w:sz w:val="20"/>
          <w:szCs w:val="20"/>
          <w:lang w:eastAsia="en-US"/>
        </w:rPr>
        <w:t xml:space="preserve"> = KEYGEN (1)</w:t>
      </w:r>
    </w:p>
    <w:p w:rsidR="00AF300E" w:rsidRDefault="0057174F" w:rsidP="00AF300E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Valor </w:t>
      </w:r>
      <w:r w:rsidR="00AF300E">
        <w:rPr>
          <w:sz w:val="20"/>
          <w:szCs w:val="20"/>
          <w:lang w:eastAsia="en-US"/>
        </w:rPr>
        <w:t>= Respuesta capturada por el usuario</w:t>
      </w:r>
    </w:p>
    <w:p w:rsidR="00AF300E" w:rsidRDefault="00AF300E" w:rsidP="00AF300E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MFechaHora</w:t>
      </w:r>
      <w:proofErr w:type="spellEnd"/>
      <w:r>
        <w:rPr>
          <w:sz w:val="20"/>
          <w:szCs w:val="20"/>
          <w:lang w:eastAsia="en-US"/>
        </w:rPr>
        <w:t xml:space="preserve"> = Fecha y Hora del sistema</w:t>
      </w:r>
    </w:p>
    <w:p w:rsidR="00AF300E" w:rsidRPr="00843099" w:rsidRDefault="00AF300E" w:rsidP="00AF300E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MUsuarioID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USUId</w:t>
      </w:r>
      <w:proofErr w:type="spellEnd"/>
      <w:r>
        <w:rPr>
          <w:sz w:val="20"/>
          <w:szCs w:val="20"/>
          <w:lang w:eastAsia="en-US"/>
        </w:rPr>
        <w:t xml:space="preserve"> del usuario </w:t>
      </w:r>
      <w:proofErr w:type="spellStart"/>
      <w:r>
        <w:rPr>
          <w:sz w:val="20"/>
          <w:szCs w:val="20"/>
          <w:lang w:eastAsia="en-US"/>
        </w:rPr>
        <w:t>logeado</w:t>
      </w:r>
      <w:proofErr w:type="spellEnd"/>
    </w:p>
    <w:p w:rsidR="00AF300E" w:rsidRPr="00AB5B1E" w:rsidRDefault="00AF300E" w:rsidP="00AF300E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respuesta es </w:t>
      </w:r>
      <w:r w:rsidRPr="008D04A5">
        <w:rPr>
          <w:b/>
          <w:sz w:val="20"/>
          <w:szCs w:val="20"/>
          <w:lang w:eastAsia="en-US"/>
        </w:rPr>
        <w:t>No</w:t>
      </w:r>
      <w:r>
        <w:rPr>
          <w:sz w:val="20"/>
          <w:szCs w:val="20"/>
          <w:lang w:eastAsia="en-US"/>
        </w:rPr>
        <w:t>&gt;</w:t>
      </w:r>
    </w:p>
    <w:p w:rsidR="00AF300E" w:rsidRDefault="00AF300E" w:rsidP="00AF300E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</w:t>
      </w:r>
      <w:hyperlink w:anchor="Paso_RegresoConfirmacionN" w:history="1">
        <w:r w:rsidR="001812BE" w:rsidRPr="008A3FF6">
          <w:rPr>
            <w:rStyle w:val="Hipervnculo"/>
            <w:b/>
            <w:sz w:val="20"/>
            <w:szCs w:val="20"/>
            <w:lang w:eastAsia="en-US"/>
          </w:rPr>
          <w:t>paso</w:t>
        </w:r>
        <w:r w:rsidRPr="008A3FF6">
          <w:rPr>
            <w:rStyle w:val="Hipervnculo"/>
            <w:b/>
            <w:sz w:val="20"/>
            <w:szCs w:val="20"/>
            <w:lang w:eastAsia="en-US"/>
          </w:rPr>
          <w:t xml:space="preserve"> </w:t>
        </w:r>
        <w:r w:rsidR="008A3FF6" w:rsidRPr="008A3FF6">
          <w:rPr>
            <w:rStyle w:val="Hipervnculo"/>
            <w:b/>
            <w:sz w:val="20"/>
            <w:szCs w:val="20"/>
            <w:lang w:eastAsia="en-US"/>
          </w:rPr>
          <w:t>4.4.1.5.4.4</w:t>
        </w:r>
      </w:hyperlink>
      <w:r w:rsidR="008A3FF6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del flujo básico.</w:t>
      </w:r>
    </w:p>
    <w:p w:rsidR="00AF300E" w:rsidRDefault="00AF300E" w:rsidP="00AF300E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pregunta no requiere confirmación </w:t>
      </w:r>
      <w:proofErr w:type="spellStart"/>
      <w:r>
        <w:rPr>
          <w:sz w:val="20"/>
          <w:szCs w:val="20"/>
          <w:lang w:eastAsia="en-US"/>
        </w:rPr>
        <w:t>CENPregunta.Confirmacion</w:t>
      </w:r>
      <w:proofErr w:type="spellEnd"/>
      <w:r>
        <w:rPr>
          <w:sz w:val="20"/>
          <w:szCs w:val="20"/>
          <w:lang w:eastAsia="en-US"/>
        </w:rPr>
        <w:t xml:space="preserve"> = 0&gt;</w:t>
      </w:r>
    </w:p>
    <w:p w:rsidR="00AF300E" w:rsidRDefault="00AF300E" w:rsidP="00AF300E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</w:t>
      </w:r>
      <w:hyperlink w:anchor="Paso_RegistrarPreguntaN" w:history="1">
        <w:r w:rsidR="00A02196" w:rsidRPr="00A02196">
          <w:rPr>
            <w:rStyle w:val="Hipervnculo"/>
            <w:b/>
            <w:sz w:val="20"/>
            <w:szCs w:val="20"/>
            <w:lang w:eastAsia="en-US"/>
          </w:rPr>
          <w:t>paso 4.4.1.5.4.4.2.2.</w:t>
        </w:r>
        <w:r w:rsidR="008D7F7A">
          <w:rPr>
            <w:rStyle w:val="Hipervnculo"/>
            <w:b/>
            <w:sz w:val="20"/>
            <w:szCs w:val="20"/>
            <w:lang w:eastAsia="en-US"/>
          </w:rPr>
          <w:t>1</w:t>
        </w:r>
      </w:hyperlink>
      <w:r>
        <w:rPr>
          <w:sz w:val="20"/>
          <w:szCs w:val="20"/>
          <w:lang w:eastAsia="en-US"/>
        </w:rPr>
        <w:t xml:space="preserve"> del flujo básico.</w:t>
      </w:r>
    </w:p>
    <w:p w:rsidR="006319D6" w:rsidRDefault="00AF300E" w:rsidP="000D4C49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&lt;el usuario selecciona la opción </w:t>
      </w:r>
      <w:r w:rsidRPr="004509FB">
        <w:rPr>
          <w:b/>
          <w:sz w:val="20"/>
          <w:szCs w:val="20"/>
          <w:lang w:eastAsia="en-US"/>
        </w:rPr>
        <w:t>Anterior</w:t>
      </w:r>
      <w:r>
        <w:rPr>
          <w:sz w:val="20"/>
          <w:szCs w:val="20"/>
          <w:lang w:eastAsia="en-US"/>
        </w:rPr>
        <w:t>&gt;</w:t>
      </w:r>
    </w:p>
    <w:p w:rsidR="007B13B1" w:rsidRDefault="007B13B1" w:rsidP="007B13B1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&lt;No se encuentra en la Primer Pregunta&gt;</w:t>
      </w:r>
    </w:p>
    <w:p w:rsidR="007B13B1" w:rsidRDefault="007B13B1" w:rsidP="007B13B1">
      <w:pPr>
        <w:pStyle w:val="Prrafodelista"/>
        <w:numPr>
          <w:ilvl w:val="7"/>
          <w:numId w:val="35"/>
        </w:numPr>
        <w:tabs>
          <w:tab w:val="left" w:pos="2835"/>
        </w:tabs>
        <w:ind w:left="4253" w:hanging="1733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la pregunta anterior con la respuesta dada y si modifica la respuesta, se realizan las validaciones nuevamente.</w:t>
      </w:r>
    </w:p>
    <w:p w:rsidR="007B13B1" w:rsidRDefault="007B13B1" w:rsidP="007B13B1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&lt;Corresponde a la Primer Pregunta&gt;</w:t>
      </w:r>
    </w:p>
    <w:p w:rsidR="007B13B1" w:rsidRPr="007B13B1" w:rsidRDefault="007B13B1" w:rsidP="007B13B1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Esta opción aparecerá de manera deshabilitada.</w:t>
      </w:r>
    </w:p>
    <w:p w:rsidR="006319D6" w:rsidRPr="00425A21" w:rsidRDefault="006319D6" w:rsidP="006319D6">
      <w:pPr>
        <w:pStyle w:val="Prrafodelista"/>
        <w:numPr>
          <w:ilvl w:val="4"/>
          <w:numId w:val="35"/>
        </w:numPr>
        <w:tabs>
          <w:tab w:val="left" w:pos="2835"/>
        </w:tabs>
        <w:jc w:val="both"/>
        <w:rPr>
          <w:sz w:val="20"/>
          <w:szCs w:val="20"/>
          <w:highlight w:val="yellow"/>
          <w:lang w:eastAsia="en-US"/>
        </w:rPr>
      </w:pPr>
      <w:r w:rsidRPr="00425A21">
        <w:rPr>
          <w:sz w:val="20"/>
          <w:szCs w:val="20"/>
          <w:highlight w:val="yellow"/>
          <w:lang w:eastAsia="en-US"/>
        </w:rPr>
        <w:t>Si &lt;</w:t>
      </w:r>
      <w:proofErr w:type="spellStart"/>
      <w:r w:rsidRPr="00425A21">
        <w:rPr>
          <w:sz w:val="20"/>
          <w:szCs w:val="20"/>
          <w:highlight w:val="yellow"/>
          <w:lang w:eastAsia="en-US"/>
        </w:rPr>
        <w:t>TipoRespuesta</w:t>
      </w:r>
      <w:proofErr w:type="spellEnd"/>
      <w:r w:rsidRPr="00425A21">
        <w:rPr>
          <w:sz w:val="20"/>
          <w:szCs w:val="20"/>
          <w:highlight w:val="yellow"/>
          <w:lang w:eastAsia="en-US"/>
        </w:rPr>
        <w:t xml:space="preserve"> = 3 (</w:t>
      </w:r>
      <w:r w:rsidRPr="00425A21">
        <w:rPr>
          <w:b/>
          <w:sz w:val="20"/>
          <w:szCs w:val="20"/>
          <w:highlight w:val="yellow"/>
          <w:lang w:eastAsia="en-US"/>
        </w:rPr>
        <w:t>Opcional</w:t>
      </w:r>
      <w:r w:rsidRPr="00425A21">
        <w:rPr>
          <w:sz w:val="20"/>
          <w:szCs w:val="20"/>
          <w:highlight w:val="yellow"/>
          <w:lang w:eastAsia="en-US"/>
        </w:rPr>
        <w:t>)&gt;</w:t>
      </w:r>
    </w:p>
    <w:p w:rsidR="000D4C49" w:rsidRDefault="000D4C49" w:rsidP="000D4C49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obtiene la configuración de la pregunta (donde &lt;</w:t>
      </w:r>
      <w:proofErr w:type="spellStart"/>
      <w:r>
        <w:rPr>
          <w:sz w:val="20"/>
          <w:szCs w:val="20"/>
          <w:lang w:eastAsia="en-US"/>
        </w:rPr>
        <w:t>ConfPreguntasTexto.CEPNumero</w:t>
      </w:r>
      <w:proofErr w:type="spellEnd"/>
      <w:r>
        <w:rPr>
          <w:sz w:val="20"/>
          <w:szCs w:val="20"/>
          <w:lang w:eastAsia="en-US"/>
        </w:rPr>
        <w:t xml:space="preserve">&gt; = </w:t>
      </w:r>
      <w:proofErr w:type="spellStart"/>
      <w:r>
        <w:rPr>
          <w:sz w:val="20"/>
          <w:szCs w:val="20"/>
          <w:lang w:eastAsia="en-US"/>
        </w:rPr>
        <w:t>sCEPNumero</w:t>
      </w:r>
      <w:proofErr w:type="spellEnd"/>
      <w:r>
        <w:rPr>
          <w:sz w:val="20"/>
          <w:szCs w:val="20"/>
          <w:lang w:eastAsia="en-US"/>
        </w:rPr>
        <w:t>)</w:t>
      </w:r>
    </w:p>
    <w:p w:rsidR="000D4C49" w:rsidRPr="002A529D" w:rsidRDefault="00900CE0" w:rsidP="000D4C49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ConfPreguntasOpcional</w:t>
      </w:r>
      <w:proofErr w:type="spellEnd"/>
    </w:p>
    <w:p w:rsidR="00FB40E9" w:rsidRDefault="00FB40E9" w:rsidP="000D4C49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obtiene la siguiente información</w:t>
      </w:r>
      <w:r w:rsidR="009D61F4">
        <w:rPr>
          <w:sz w:val="20"/>
          <w:szCs w:val="20"/>
          <w:lang w:eastAsia="en-US"/>
        </w:rPr>
        <w:t xml:space="preserve"> donde (</w:t>
      </w:r>
      <w:proofErr w:type="spellStart"/>
      <w:r w:rsidR="009D61F4">
        <w:rPr>
          <w:sz w:val="20"/>
          <w:szCs w:val="20"/>
          <w:lang w:eastAsia="en-US"/>
        </w:rPr>
        <w:t>CROOpcion.CENClave</w:t>
      </w:r>
      <w:proofErr w:type="spellEnd"/>
      <w:r w:rsidR="009D61F4">
        <w:rPr>
          <w:sz w:val="20"/>
          <w:szCs w:val="20"/>
          <w:lang w:eastAsia="en-US"/>
        </w:rPr>
        <w:t xml:space="preserve"> = </w:t>
      </w:r>
      <w:proofErr w:type="spellStart"/>
      <w:r w:rsidR="009D61F4">
        <w:rPr>
          <w:sz w:val="20"/>
          <w:szCs w:val="20"/>
          <w:lang w:eastAsia="en-US"/>
        </w:rPr>
        <w:t>sCENClave</w:t>
      </w:r>
      <w:proofErr w:type="spellEnd"/>
      <w:r w:rsidR="009D61F4">
        <w:rPr>
          <w:sz w:val="20"/>
          <w:szCs w:val="20"/>
          <w:lang w:eastAsia="en-US"/>
        </w:rPr>
        <w:t xml:space="preserve"> y </w:t>
      </w:r>
      <w:proofErr w:type="spellStart"/>
      <w:r w:rsidR="009D61F4">
        <w:rPr>
          <w:sz w:val="20"/>
          <w:szCs w:val="20"/>
          <w:lang w:eastAsia="en-US"/>
        </w:rPr>
        <w:t>CROOpcion.CEPNumero</w:t>
      </w:r>
      <w:proofErr w:type="spellEnd"/>
      <w:r w:rsidR="009D61F4">
        <w:rPr>
          <w:sz w:val="20"/>
          <w:szCs w:val="20"/>
          <w:lang w:eastAsia="en-US"/>
        </w:rPr>
        <w:t xml:space="preserve"> = </w:t>
      </w:r>
      <w:proofErr w:type="spellStart"/>
      <w:r w:rsidR="009D61F4">
        <w:rPr>
          <w:sz w:val="20"/>
          <w:szCs w:val="20"/>
          <w:lang w:eastAsia="en-US"/>
        </w:rPr>
        <w:t>sCEPNumero</w:t>
      </w:r>
      <w:proofErr w:type="spellEnd"/>
      <w:r w:rsidR="009D61F4">
        <w:rPr>
          <w:sz w:val="20"/>
          <w:szCs w:val="20"/>
          <w:lang w:eastAsia="en-US"/>
        </w:rPr>
        <w:t xml:space="preserve"> y </w:t>
      </w:r>
      <w:proofErr w:type="spellStart"/>
      <w:r w:rsidR="009D61F4">
        <w:rPr>
          <w:sz w:val="20"/>
          <w:szCs w:val="20"/>
          <w:lang w:eastAsia="en-US"/>
        </w:rPr>
        <w:t>CROOpcion.</w:t>
      </w:r>
      <w:r w:rsidR="00900CE0">
        <w:rPr>
          <w:sz w:val="20"/>
          <w:szCs w:val="20"/>
          <w:lang w:eastAsia="en-US"/>
        </w:rPr>
        <w:t>CROId</w:t>
      </w:r>
      <w:proofErr w:type="spellEnd"/>
      <w:r w:rsidR="00900CE0">
        <w:rPr>
          <w:sz w:val="20"/>
          <w:szCs w:val="20"/>
          <w:lang w:eastAsia="en-US"/>
        </w:rPr>
        <w:t xml:space="preserve"> = </w:t>
      </w:r>
      <w:proofErr w:type="spellStart"/>
      <w:r w:rsidR="00900CE0">
        <w:rPr>
          <w:sz w:val="20"/>
          <w:szCs w:val="20"/>
          <w:lang w:eastAsia="en-US"/>
        </w:rPr>
        <w:t>CEPRespOpcional.CROId</w:t>
      </w:r>
      <w:proofErr w:type="spellEnd"/>
      <w:r w:rsidR="00900CE0">
        <w:rPr>
          <w:sz w:val="20"/>
          <w:szCs w:val="20"/>
          <w:lang w:eastAsia="en-US"/>
        </w:rPr>
        <w:t xml:space="preserve"> de la pregunta actual </w:t>
      </w:r>
      <w:r w:rsidR="009D61F4">
        <w:rPr>
          <w:sz w:val="20"/>
          <w:szCs w:val="20"/>
          <w:lang w:eastAsia="en-US"/>
        </w:rPr>
        <w:t>)</w:t>
      </w:r>
      <w:r>
        <w:rPr>
          <w:sz w:val="20"/>
          <w:szCs w:val="20"/>
          <w:lang w:eastAsia="en-US"/>
        </w:rPr>
        <w:t>:</w:t>
      </w:r>
    </w:p>
    <w:p w:rsidR="00FB40E9" w:rsidRPr="00FB40E9" w:rsidRDefault="00FB40E9" w:rsidP="00FB40E9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 w:rsidRPr="00FB40E9">
        <w:rPr>
          <w:b/>
          <w:sz w:val="20"/>
          <w:szCs w:val="20"/>
          <w:lang w:eastAsia="en-US"/>
        </w:rPr>
        <w:t>CROOpcion</w:t>
      </w:r>
      <w:proofErr w:type="spellEnd"/>
    </w:p>
    <w:p w:rsidR="00FB40E9" w:rsidRDefault="00FB40E9" w:rsidP="00FB40E9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CENClave</w:t>
      </w:r>
      <w:proofErr w:type="spellEnd"/>
    </w:p>
    <w:p w:rsidR="00FB40E9" w:rsidRDefault="00FB40E9" w:rsidP="00FB40E9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CEPNumero</w:t>
      </w:r>
      <w:proofErr w:type="spellEnd"/>
    </w:p>
    <w:p w:rsidR="00FB40E9" w:rsidRDefault="00FB40E9" w:rsidP="00FB40E9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CROId</w:t>
      </w:r>
      <w:proofErr w:type="spellEnd"/>
    </w:p>
    <w:p w:rsidR="00FB40E9" w:rsidRDefault="00FB40E9" w:rsidP="00FB40E9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COOId</w:t>
      </w:r>
      <w:proofErr w:type="spellEnd"/>
    </w:p>
    <w:p w:rsidR="00FB40E9" w:rsidRDefault="00FB40E9" w:rsidP="00FB40E9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Numero</w:t>
      </w:r>
    </w:p>
    <w:p w:rsidR="00FB40E9" w:rsidRDefault="00FB40E9" w:rsidP="00FB40E9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Orden</w:t>
      </w:r>
    </w:p>
    <w:p w:rsidR="00FB40E9" w:rsidRDefault="00FB40E9" w:rsidP="00FB40E9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Descripcion</w:t>
      </w:r>
      <w:proofErr w:type="spellEnd"/>
    </w:p>
    <w:p w:rsidR="000D4C49" w:rsidRDefault="00FB40E9" w:rsidP="00FB40E9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Puntos</w:t>
      </w:r>
      <w:r w:rsidR="000D4C49">
        <w:rPr>
          <w:sz w:val="20"/>
          <w:szCs w:val="20"/>
          <w:lang w:eastAsia="en-US"/>
        </w:rPr>
        <w:t>.</w:t>
      </w:r>
    </w:p>
    <w:p w:rsidR="00D506E4" w:rsidRDefault="00D506E4" w:rsidP="00D506E4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Para cada opción relacionada a la pregunta:</w:t>
      </w:r>
    </w:p>
    <w:p w:rsidR="005760FA" w:rsidRDefault="005760FA" w:rsidP="00A604A9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CEPRespOpcional</w:t>
      </w:r>
      <w:r w:rsidR="00A604A9">
        <w:rPr>
          <w:sz w:val="20"/>
          <w:szCs w:val="20"/>
          <w:lang w:eastAsia="en-US"/>
        </w:rPr>
        <w:t>.TipoSeleccion</w:t>
      </w:r>
      <w:proofErr w:type="spellEnd"/>
      <w:r w:rsidR="00A604A9">
        <w:rPr>
          <w:sz w:val="20"/>
          <w:szCs w:val="20"/>
          <w:lang w:eastAsia="en-US"/>
        </w:rPr>
        <w:t xml:space="preserve"> = </w:t>
      </w:r>
      <w:r w:rsidR="00A604A9" w:rsidRPr="00BC3E16">
        <w:rPr>
          <w:b/>
          <w:sz w:val="20"/>
          <w:szCs w:val="20"/>
          <w:lang w:eastAsia="en-US"/>
        </w:rPr>
        <w:t>Selección</w:t>
      </w:r>
      <w:r w:rsidR="00A604A9">
        <w:rPr>
          <w:sz w:val="20"/>
          <w:szCs w:val="20"/>
          <w:lang w:eastAsia="en-US"/>
        </w:rPr>
        <w:t xml:space="preserve"> (</w:t>
      </w:r>
      <w:r w:rsidR="00A604A9" w:rsidRPr="00A604A9">
        <w:rPr>
          <w:sz w:val="20"/>
          <w:szCs w:val="20"/>
          <w:lang w:eastAsia="en-US"/>
        </w:rPr>
        <w:t>TRESPOP</w:t>
      </w:r>
      <w:r w:rsidR="00A604A9">
        <w:rPr>
          <w:sz w:val="20"/>
          <w:szCs w:val="20"/>
          <w:lang w:eastAsia="en-US"/>
        </w:rPr>
        <w:t xml:space="preserve"> = 1)&gt;</w:t>
      </w:r>
    </w:p>
    <w:p w:rsidR="00D506E4" w:rsidRDefault="00D506E4" w:rsidP="00BC3E16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la siguiente información de acuerdo al orden asignado (</w:t>
      </w:r>
      <w:proofErr w:type="spellStart"/>
      <w:r>
        <w:rPr>
          <w:sz w:val="20"/>
          <w:szCs w:val="20"/>
          <w:lang w:eastAsia="en-US"/>
        </w:rPr>
        <w:t>CROOpcion.Orden</w:t>
      </w:r>
      <w:proofErr w:type="spellEnd"/>
      <w:r>
        <w:rPr>
          <w:sz w:val="20"/>
          <w:szCs w:val="20"/>
          <w:lang w:eastAsia="en-US"/>
        </w:rPr>
        <w:t>):</w:t>
      </w:r>
    </w:p>
    <w:p w:rsidR="00D506E4" w:rsidRDefault="00D506E4" w:rsidP="00BC3E16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lastRenderedPageBreak/>
        <w:t xml:space="preserve">Forma de selección + </w:t>
      </w:r>
      <w:r w:rsidR="0011282F"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CROOpcion.Descripcion</w:t>
      </w:r>
      <w:proofErr w:type="spellEnd"/>
      <w:r w:rsidR="0011282F">
        <w:rPr>
          <w:sz w:val="20"/>
          <w:szCs w:val="20"/>
          <w:lang w:eastAsia="en-US"/>
        </w:rPr>
        <w:t>&gt;</w:t>
      </w:r>
    </w:p>
    <w:p w:rsidR="00BC3E16" w:rsidRDefault="00BC3E16" w:rsidP="00BC3E16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CEPRespOpcional.TipoSeleccion</w:t>
      </w:r>
      <w:proofErr w:type="spellEnd"/>
      <w:r>
        <w:rPr>
          <w:sz w:val="20"/>
          <w:szCs w:val="20"/>
          <w:lang w:eastAsia="en-US"/>
        </w:rPr>
        <w:t xml:space="preserve"> = 2 (</w:t>
      </w:r>
      <w:r w:rsidRPr="00BC3E16">
        <w:rPr>
          <w:b/>
          <w:sz w:val="20"/>
          <w:szCs w:val="20"/>
          <w:lang w:eastAsia="en-US"/>
        </w:rPr>
        <w:t>Texto</w:t>
      </w:r>
      <w:r>
        <w:rPr>
          <w:sz w:val="20"/>
          <w:szCs w:val="20"/>
          <w:lang w:eastAsia="en-US"/>
        </w:rPr>
        <w:t>)&gt;</w:t>
      </w:r>
      <w:r w:rsidR="003874B2">
        <w:rPr>
          <w:sz w:val="20"/>
          <w:szCs w:val="20"/>
          <w:lang w:eastAsia="en-US"/>
        </w:rPr>
        <w:t xml:space="preserve"> o Si &lt;</w:t>
      </w:r>
      <w:proofErr w:type="spellStart"/>
      <w:r w:rsidR="003874B2">
        <w:rPr>
          <w:sz w:val="20"/>
          <w:szCs w:val="20"/>
          <w:lang w:eastAsia="en-US"/>
        </w:rPr>
        <w:t>CEPRespOpciona.TipoSeleccion</w:t>
      </w:r>
      <w:proofErr w:type="spellEnd"/>
      <w:r w:rsidR="003874B2">
        <w:rPr>
          <w:sz w:val="20"/>
          <w:szCs w:val="20"/>
          <w:lang w:eastAsia="en-US"/>
        </w:rPr>
        <w:t xml:space="preserve"> = 3 (</w:t>
      </w:r>
      <w:r w:rsidR="003874B2" w:rsidRPr="00BC3E16">
        <w:rPr>
          <w:b/>
          <w:sz w:val="20"/>
          <w:szCs w:val="20"/>
          <w:lang w:eastAsia="en-US"/>
        </w:rPr>
        <w:t>Número</w:t>
      </w:r>
      <w:r w:rsidR="003874B2">
        <w:rPr>
          <w:sz w:val="20"/>
          <w:szCs w:val="20"/>
          <w:lang w:eastAsia="en-US"/>
        </w:rPr>
        <w:t>)&gt;</w:t>
      </w:r>
    </w:p>
    <w:p w:rsidR="00BC3E16" w:rsidRDefault="00BC3E16" w:rsidP="00BC3E16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la siguiente información de acuerdo al orden asignado (</w:t>
      </w:r>
      <w:proofErr w:type="spellStart"/>
      <w:r>
        <w:rPr>
          <w:sz w:val="20"/>
          <w:szCs w:val="20"/>
          <w:lang w:eastAsia="en-US"/>
        </w:rPr>
        <w:t>CROOpcion.Orden</w:t>
      </w:r>
      <w:proofErr w:type="spellEnd"/>
      <w:r>
        <w:rPr>
          <w:sz w:val="20"/>
          <w:szCs w:val="20"/>
          <w:lang w:eastAsia="en-US"/>
        </w:rPr>
        <w:t>):</w:t>
      </w:r>
    </w:p>
    <w:p w:rsidR="003874B2" w:rsidRPr="003874B2" w:rsidRDefault="00BC3E16" w:rsidP="003874B2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CROOpcion.Descripcion</w:t>
      </w:r>
      <w:proofErr w:type="spellEnd"/>
      <w:r>
        <w:rPr>
          <w:sz w:val="20"/>
          <w:szCs w:val="20"/>
          <w:lang w:eastAsia="en-US"/>
        </w:rPr>
        <w:t>&gt; + Forma de Tipo Texto</w:t>
      </w:r>
    </w:p>
    <w:p w:rsidR="000D4C49" w:rsidRDefault="000D4C49" w:rsidP="000D4C49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&lt;el usuario selecciona la opción </w:t>
      </w:r>
      <w:r w:rsidRPr="00414058">
        <w:rPr>
          <w:b/>
          <w:sz w:val="20"/>
          <w:szCs w:val="20"/>
          <w:lang w:eastAsia="en-US"/>
        </w:rPr>
        <w:t>Siguiente</w:t>
      </w:r>
      <w:r>
        <w:rPr>
          <w:sz w:val="20"/>
          <w:szCs w:val="20"/>
          <w:lang w:eastAsia="en-US"/>
        </w:rPr>
        <w:t>&gt;</w:t>
      </w:r>
    </w:p>
    <w:p w:rsidR="000D4C49" w:rsidRPr="00FA3C41" w:rsidRDefault="00FB18BB" w:rsidP="00FA3C41">
      <w:pPr>
        <w:pStyle w:val="Prrafodelista"/>
        <w:numPr>
          <w:ilvl w:val="7"/>
          <w:numId w:val="35"/>
        </w:numPr>
        <w:tabs>
          <w:tab w:val="left" w:pos="2835"/>
        </w:tabs>
        <w:ind w:left="4253" w:hanging="1733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valida la información capturada por el usuario de acuerdo a la validación </w:t>
      </w:r>
      <w:bookmarkStart w:id="43" w:name="VA03_r"/>
      <w:bookmarkEnd w:id="43"/>
      <w:r>
        <w:rPr>
          <w:b/>
          <w:sz w:val="20"/>
          <w:szCs w:val="20"/>
          <w:lang w:eastAsia="en-US"/>
        </w:rPr>
        <w:fldChar w:fldCharType="begin"/>
      </w:r>
      <w:r>
        <w:rPr>
          <w:b/>
          <w:sz w:val="20"/>
          <w:szCs w:val="20"/>
          <w:lang w:eastAsia="en-US"/>
        </w:rPr>
        <w:instrText xml:space="preserve"> HYPERLINK  \l "VA03" </w:instrText>
      </w:r>
      <w:r>
        <w:rPr>
          <w:b/>
          <w:sz w:val="20"/>
          <w:szCs w:val="20"/>
          <w:lang w:eastAsia="en-US"/>
        </w:rPr>
        <w:fldChar w:fldCharType="separate"/>
      </w:r>
      <w:r w:rsidRPr="00FB18BB">
        <w:rPr>
          <w:rStyle w:val="Hipervnculo"/>
          <w:b/>
          <w:sz w:val="20"/>
          <w:szCs w:val="20"/>
          <w:lang w:eastAsia="en-US"/>
        </w:rPr>
        <w:t>VA03 Validar Respuesta de Tipo Opcional</w:t>
      </w:r>
      <w:r>
        <w:rPr>
          <w:b/>
          <w:sz w:val="20"/>
          <w:szCs w:val="20"/>
          <w:lang w:eastAsia="en-US"/>
        </w:rPr>
        <w:fldChar w:fldCharType="end"/>
      </w:r>
    </w:p>
    <w:p w:rsidR="000D4C49" w:rsidRDefault="000D4C49" w:rsidP="000D4C49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pregunta requiere confirmación </w:t>
      </w:r>
      <w:proofErr w:type="spellStart"/>
      <w:r>
        <w:rPr>
          <w:sz w:val="20"/>
          <w:szCs w:val="20"/>
          <w:lang w:eastAsia="en-US"/>
        </w:rPr>
        <w:t>CENPregunta.Confirmacion</w:t>
      </w:r>
      <w:proofErr w:type="spellEnd"/>
      <w:r>
        <w:rPr>
          <w:sz w:val="20"/>
          <w:szCs w:val="20"/>
          <w:lang w:eastAsia="en-US"/>
        </w:rPr>
        <w:t xml:space="preserve"> = 1&gt;</w:t>
      </w:r>
    </w:p>
    <w:p w:rsidR="000D4C49" w:rsidRDefault="000D4C49" w:rsidP="000D4C49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el mensaje “</w:t>
      </w:r>
      <w:r w:rsidRPr="008D04A5">
        <w:rPr>
          <w:color w:val="FF0000"/>
          <w:sz w:val="20"/>
          <w:szCs w:val="20"/>
          <w:lang w:eastAsia="en-US"/>
        </w:rPr>
        <w:t>P0049 - ¿Está seguro de su respuesta?</w:t>
      </w:r>
      <w:r>
        <w:rPr>
          <w:sz w:val="20"/>
          <w:szCs w:val="20"/>
          <w:lang w:eastAsia="en-US"/>
        </w:rPr>
        <w:t>”</w:t>
      </w:r>
    </w:p>
    <w:p w:rsidR="000D4C49" w:rsidRDefault="000D4C49" w:rsidP="000D4C49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respuesta es </w:t>
      </w:r>
      <w:r w:rsidRPr="008D04A5">
        <w:rPr>
          <w:b/>
          <w:sz w:val="20"/>
          <w:szCs w:val="20"/>
          <w:lang w:eastAsia="en-US"/>
        </w:rPr>
        <w:t>Si</w:t>
      </w:r>
      <w:r>
        <w:rPr>
          <w:sz w:val="20"/>
          <w:szCs w:val="20"/>
          <w:lang w:eastAsia="en-US"/>
        </w:rPr>
        <w:t>&gt;</w:t>
      </w:r>
    </w:p>
    <w:p w:rsidR="000D4C49" w:rsidRDefault="000D4C49" w:rsidP="000D4C4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registra la siguiente información:</w:t>
      </w:r>
    </w:p>
    <w:p w:rsidR="000D4C49" w:rsidRPr="008D04A5" w:rsidRDefault="000D4C49" w:rsidP="000D4C4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 w:rsidRPr="008D04A5">
        <w:rPr>
          <w:b/>
          <w:sz w:val="20"/>
          <w:szCs w:val="20"/>
          <w:lang w:eastAsia="en-US"/>
        </w:rPr>
        <w:t>ENCPregunta</w:t>
      </w:r>
      <w:proofErr w:type="spellEnd"/>
    </w:p>
    <w:p w:rsidR="000D4C49" w:rsidRDefault="000D4C49" w:rsidP="000D4C4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ENCId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Encuesta.ENCId</w:t>
      </w:r>
      <w:proofErr w:type="spellEnd"/>
    </w:p>
    <w:p w:rsidR="000D4C49" w:rsidRDefault="000D4C49" w:rsidP="000D4C4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ENPId</w:t>
      </w:r>
      <w:proofErr w:type="spellEnd"/>
      <w:r>
        <w:rPr>
          <w:sz w:val="20"/>
          <w:szCs w:val="20"/>
          <w:lang w:eastAsia="en-US"/>
        </w:rPr>
        <w:t xml:space="preserve"> = KEYGEN (1)</w:t>
      </w:r>
    </w:p>
    <w:p w:rsidR="000D4C49" w:rsidRDefault="000D4C49" w:rsidP="000D4C4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CENClave</w:t>
      </w:r>
      <w:proofErr w:type="spellEnd"/>
      <w:r>
        <w:rPr>
          <w:sz w:val="20"/>
          <w:szCs w:val="20"/>
          <w:lang w:eastAsia="en-US"/>
        </w:rPr>
        <w:t xml:space="preserve">= </w:t>
      </w:r>
      <w:proofErr w:type="spellStart"/>
      <w:r>
        <w:rPr>
          <w:sz w:val="20"/>
          <w:szCs w:val="20"/>
          <w:lang w:eastAsia="en-US"/>
        </w:rPr>
        <w:t>sCENClave</w:t>
      </w:r>
      <w:proofErr w:type="spellEnd"/>
    </w:p>
    <w:p w:rsidR="000D4C49" w:rsidRDefault="000D4C49" w:rsidP="000D4C4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CEPNumero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sCEPNumero</w:t>
      </w:r>
      <w:proofErr w:type="spellEnd"/>
    </w:p>
    <w:p w:rsidR="000D4C49" w:rsidRDefault="000D4C49" w:rsidP="000D4C4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OrdenAplicacion</w:t>
      </w:r>
      <w:proofErr w:type="spellEnd"/>
      <w:r>
        <w:rPr>
          <w:sz w:val="20"/>
          <w:szCs w:val="20"/>
          <w:lang w:eastAsia="en-US"/>
        </w:rPr>
        <w:t xml:space="preserve"> = </w:t>
      </w:r>
    </w:p>
    <w:p w:rsidR="000D4C49" w:rsidRDefault="000D4C49" w:rsidP="000D4C4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MFechaHora</w:t>
      </w:r>
      <w:proofErr w:type="spellEnd"/>
      <w:r>
        <w:rPr>
          <w:sz w:val="20"/>
          <w:szCs w:val="20"/>
          <w:lang w:eastAsia="en-US"/>
        </w:rPr>
        <w:t xml:space="preserve"> = Fecha y Hora del Sistema</w:t>
      </w:r>
    </w:p>
    <w:p w:rsidR="000D4C49" w:rsidRDefault="000D4C49" w:rsidP="000D4C4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MUsuarioId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USUId</w:t>
      </w:r>
      <w:proofErr w:type="spellEnd"/>
      <w:r>
        <w:rPr>
          <w:sz w:val="20"/>
          <w:szCs w:val="20"/>
          <w:lang w:eastAsia="en-US"/>
        </w:rPr>
        <w:t xml:space="preserve"> del usuario registrado en sistema.</w:t>
      </w:r>
    </w:p>
    <w:p w:rsidR="00C435DA" w:rsidRDefault="00C435DA" w:rsidP="000D4C4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Para cada respuesta relacionada a la pregunta</w:t>
      </w:r>
    </w:p>
    <w:p w:rsidR="001558BC" w:rsidRPr="001558BC" w:rsidRDefault="001558BC" w:rsidP="001558BC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CEPRespOpcional.TipoSeleccion</w:t>
      </w:r>
      <w:proofErr w:type="spellEnd"/>
      <w:r>
        <w:rPr>
          <w:sz w:val="20"/>
          <w:szCs w:val="20"/>
          <w:lang w:eastAsia="en-US"/>
        </w:rPr>
        <w:t xml:space="preserve"> = 2 (</w:t>
      </w:r>
      <w:r w:rsidRPr="00BC3E16">
        <w:rPr>
          <w:b/>
          <w:sz w:val="20"/>
          <w:szCs w:val="20"/>
          <w:lang w:eastAsia="en-US"/>
        </w:rPr>
        <w:t>Texto</w:t>
      </w:r>
      <w:r>
        <w:rPr>
          <w:sz w:val="20"/>
          <w:szCs w:val="20"/>
          <w:lang w:eastAsia="en-US"/>
        </w:rPr>
        <w:t>)&gt;</w:t>
      </w:r>
    </w:p>
    <w:p w:rsidR="000D4C49" w:rsidRDefault="000D4C49" w:rsidP="001558BC">
      <w:pPr>
        <w:pStyle w:val="Prrafodelista"/>
        <w:numPr>
          <w:ilvl w:val="8"/>
          <w:numId w:val="35"/>
        </w:numPr>
        <w:tabs>
          <w:tab w:val="left" w:pos="2835"/>
        </w:tabs>
        <w:ind w:left="4962" w:hanging="2082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convierte el texto acuerdo con la siguiente validación </w:t>
      </w:r>
      <w:hyperlink w:anchor="VA09" w:history="1">
        <w:r w:rsidRPr="00E57C83">
          <w:rPr>
            <w:rStyle w:val="Hipervnculo"/>
            <w:b/>
            <w:sz w:val="20"/>
            <w:szCs w:val="20"/>
            <w:lang w:eastAsia="en-US"/>
          </w:rPr>
          <w:t>VA09 Validación de Conversión de Texto.</w:t>
        </w:r>
      </w:hyperlink>
    </w:p>
    <w:p w:rsidR="000D4C49" w:rsidRPr="00843099" w:rsidRDefault="008504BA" w:rsidP="000D4C4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ENPRespOpcional</w:t>
      </w:r>
      <w:proofErr w:type="spellEnd"/>
    </w:p>
    <w:p w:rsidR="000D4C49" w:rsidRDefault="000D4C49" w:rsidP="000D4C4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ENCId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Encuesta.ENCId</w:t>
      </w:r>
      <w:proofErr w:type="spellEnd"/>
    </w:p>
    <w:p w:rsidR="000D4C49" w:rsidRDefault="000D4C49" w:rsidP="000D4C4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ENPId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ENCPregunta.ENPId</w:t>
      </w:r>
      <w:proofErr w:type="spellEnd"/>
    </w:p>
    <w:p w:rsidR="000D4C49" w:rsidRDefault="00F70082" w:rsidP="000D4C4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EROId</w:t>
      </w:r>
      <w:proofErr w:type="spellEnd"/>
      <w:r w:rsidR="000D4C49">
        <w:rPr>
          <w:sz w:val="20"/>
          <w:szCs w:val="20"/>
          <w:lang w:eastAsia="en-US"/>
        </w:rPr>
        <w:t xml:space="preserve"> = KEYGEN (1)</w:t>
      </w:r>
    </w:p>
    <w:p w:rsidR="00F70082" w:rsidRDefault="00F70082" w:rsidP="000D4C4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CENClave</w:t>
      </w:r>
      <w:proofErr w:type="spellEnd"/>
      <w:r>
        <w:rPr>
          <w:sz w:val="20"/>
          <w:szCs w:val="20"/>
          <w:lang w:eastAsia="en-US"/>
        </w:rPr>
        <w:t xml:space="preserve"> =</w:t>
      </w:r>
      <w:r w:rsidR="00B61EBB">
        <w:rPr>
          <w:sz w:val="20"/>
          <w:szCs w:val="20"/>
          <w:lang w:eastAsia="en-US"/>
        </w:rPr>
        <w:t xml:space="preserve"> </w:t>
      </w:r>
      <w:proofErr w:type="spellStart"/>
      <w:r w:rsidR="00B61EBB">
        <w:rPr>
          <w:sz w:val="20"/>
          <w:szCs w:val="20"/>
          <w:lang w:eastAsia="en-US"/>
        </w:rPr>
        <w:t>sCENClave</w:t>
      </w:r>
      <w:proofErr w:type="spellEnd"/>
    </w:p>
    <w:p w:rsidR="00F70082" w:rsidRDefault="00F70082" w:rsidP="000D4C4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CEPNumero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 w:rsidR="00B61EBB">
        <w:rPr>
          <w:sz w:val="20"/>
          <w:szCs w:val="20"/>
          <w:lang w:eastAsia="en-US"/>
        </w:rPr>
        <w:t>sCEPNumero</w:t>
      </w:r>
      <w:proofErr w:type="spellEnd"/>
    </w:p>
    <w:p w:rsidR="00F70082" w:rsidRPr="00C435DA" w:rsidRDefault="00F70082" w:rsidP="000D4C4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 w:rsidRPr="00C435DA">
        <w:rPr>
          <w:sz w:val="20"/>
          <w:szCs w:val="20"/>
          <w:lang w:eastAsia="en-US"/>
        </w:rPr>
        <w:t>CROId</w:t>
      </w:r>
      <w:proofErr w:type="spellEnd"/>
      <w:r w:rsidRPr="00C435DA">
        <w:rPr>
          <w:sz w:val="20"/>
          <w:szCs w:val="20"/>
          <w:lang w:eastAsia="en-US"/>
        </w:rPr>
        <w:t xml:space="preserve"> =</w:t>
      </w:r>
      <w:r w:rsidR="00B61EBB" w:rsidRPr="00C435DA">
        <w:rPr>
          <w:sz w:val="20"/>
          <w:szCs w:val="20"/>
          <w:lang w:eastAsia="en-US"/>
        </w:rPr>
        <w:t xml:space="preserve"> </w:t>
      </w:r>
      <w:proofErr w:type="spellStart"/>
      <w:r w:rsidR="00C435DA" w:rsidRPr="00C435DA">
        <w:rPr>
          <w:sz w:val="20"/>
          <w:szCs w:val="20"/>
          <w:lang w:eastAsia="en-US"/>
        </w:rPr>
        <w:t>CROOpcion.CROId</w:t>
      </w:r>
      <w:proofErr w:type="spellEnd"/>
      <w:r w:rsidR="00C435DA">
        <w:rPr>
          <w:sz w:val="20"/>
          <w:szCs w:val="20"/>
          <w:lang w:eastAsia="en-US"/>
        </w:rPr>
        <w:t xml:space="preserve"> de la opción respondida</w:t>
      </w:r>
    </w:p>
    <w:p w:rsidR="00F70082" w:rsidRPr="00C435DA" w:rsidRDefault="00F70082" w:rsidP="00F70082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 w:rsidRPr="00C435DA">
        <w:rPr>
          <w:sz w:val="20"/>
          <w:szCs w:val="20"/>
          <w:lang w:eastAsia="en-US"/>
        </w:rPr>
        <w:t>COOId</w:t>
      </w:r>
      <w:proofErr w:type="spellEnd"/>
      <w:r w:rsidRPr="00C435DA">
        <w:rPr>
          <w:sz w:val="20"/>
          <w:szCs w:val="20"/>
          <w:lang w:eastAsia="en-US"/>
        </w:rPr>
        <w:t xml:space="preserve"> =</w:t>
      </w:r>
      <w:r w:rsidR="00C435DA" w:rsidRPr="00C435DA">
        <w:rPr>
          <w:sz w:val="20"/>
          <w:szCs w:val="20"/>
          <w:lang w:eastAsia="en-US"/>
        </w:rPr>
        <w:t xml:space="preserve"> </w:t>
      </w:r>
      <w:proofErr w:type="spellStart"/>
      <w:r w:rsidR="00C435DA" w:rsidRPr="00C435DA">
        <w:rPr>
          <w:sz w:val="20"/>
          <w:szCs w:val="20"/>
          <w:lang w:eastAsia="en-US"/>
        </w:rPr>
        <w:t>CROOpcion.CROId</w:t>
      </w:r>
      <w:proofErr w:type="spellEnd"/>
      <w:r w:rsidR="00C435DA">
        <w:rPr>
          <w:sz w:val="20"/>
          <w:szCs w:val="20"/>
          <w:lang w:eastAsia="en-US"/>
        </w:rPr>
        <w:t xml:space="preserve"> de la opción respondida</w:t>
      </w:r>
    </w:p>
    <w:p w:rsidR="000D4C49" w:rsidRDefault="000D4C49" w:rsidP="000D4C4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Valor = Respuesta capturada por el usuario</w:t>
      </w:r>
    </w:p>
    <w:p w:rsidR="000D4C49" w:rsidRDefault="000D4C49" w:rsidP="000D4C4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MFechaHora</w:t>
      </w:r>
      <w:proofErr w:type="spellEnd"/>
      <w:r>
        <w:rPr>
          <w:sz w:val="20"/>
          <w:szCs w:val="20"/>
          <w:lang w:eastAsia="en-US"/>
        </w:rPr>
        <w:t xml:space="preserve"> = Fecha y Hora del sistema</w:t>
      </w:r>
    </w:p>
    <w:p w:rsidR="000D4C49" w:rsidRPr="00843099" w:rsidRDefault="000D4C49" w:rsidP="000D4C4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MUsuarioID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USUId</w:t>
      </w:r>
      <w:proofErr w:type="spellEnd"/>
      <w:r>
        <w:rPr>
          <w:sz w:val="20"/>
          <w:szCs w:val="20"/>
          <w:lang w:eastAsia="en-US"/>
        </w:rPr>
        <w:t xml:space="preserve"> del usuario </w:t>
      </w:r>
      <w:proofErr w:type="spellStart"/>
      <w:r>
        <w:rPr>
          <w:sz w:val="20"/>
          <w:szCs w:val="20"/>
          <w:lang w:eastAsia="en-US"/>
        </w:rPr>
        <w:t>logeado</w:t>
      </w:r>
      <w:proofErr w:type="spellEnd"/>
    </w:p>
    <w:p w:rsidR="000D4C49" w:rsidRPr="00AB5B1E" w:rsidRDefault="000D4C49" w:rsidP="000D4C49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respuesta es </w:t>
      </w:r>
      <w:r w:rsidRPr="008D04A5">
        <w:rPr>
          <w:b/>
          <w:sz w:val="20"/>
          <w:szCs w:val="20"/>
          <w:lang w:eastAsia="en-US"/>
        </w:rPr>
        <w:t>No</w:t>
      </w:r>
      <w:r>
        <w:rPr>
          <w:sz w:val="20"/>
          <w:szCs w:val="20"/>
          <w:lang w:eastAsia="en-US"/>
        </w:rPr>
        <w:t>&gt;</w:t>
      </w:r>
    </w:p>
    <w:p w:rsidR="000D4C49" w:rsidRDefault="000D4C49" w:rsidP="000D4C4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</w:t>
      </w:r>
      <w:r w:rsidR="001812BE" w:rsidRPr="001812BE">
        <w:rPr>
          <w:sz w:val="20"/>
          <w:szCs w:val="20"/>
          <w:highlight w:val="yellow"/>
          <w:lang w:eastAsia="en-US"/>
        </w:rPr>
        <w:t>paso</w:t>
      </w:r>
      <w:r w:rsidRPr="001812BE">
        <w:rPr>
          <w:sz w:val="20"/>
          <w:szCs w:val="20"/>
          <w:highlight w:val="yellow"/>
          <w:lang w:eastAsia="en-US"/>
        </w:rPr>
        <w:t xml:space="preserve"> XX</w:t>
      </w:r>
      <w:r>
        <w:rPr>
          <w:sz w:val="20"/>
          <w:szCs w:val="20"/>
          <w:lang w:eastAsia="en-US"/>
        </w:rPr>
        <w:t xml:space="preserve"> del flujo básico.</w:t>
      </w:r>
    </w:p>
    <w:p w:rsidR="000D4C49" w:rsidRDefault="000D4C49" w:rsidP="000D4C49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pregunta no requiere confirmación </w:t>
      </w:r>
      <w:proofErr w:type="spellStart"/>
      <w:r>
        <w:rPr>
          <w:sz w:val="20"/>
          <w:szCs w:val="20"/>
          <w:lang w:eastAsia="en-US"/>
        </w:rPr>
        <w:t>CENPregunta.Confirmacion</w:t>
      </w:r>
      <w:proofErr w:type="spellEnd"/>
      <w:r>
        <w:rPr>
          <w:sz w:val="20"/>
          <w:szCs w:val="20"/>
          <w:lang w:eastAsia="en-US"/>
        </w:rPr>
        <w:t xml:space="preserve"> = 0&gt;</w:t>
      </w:r>
    </w:p>
    <w:p w:rsidR="006319D6" w:rsidRDefault="000D4C49" w:rsidP="000D4C49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</w:t>
      </w:r>
      <w:r w:rsidRPr="001812BE">
        <w:rPr>
          <w:sz w:val="20"/>
          <w:szCs w:val="20"/>
          <w:highlight w:val="yellow"/>
          <w:lang w:eastAsia="en-US"/>
        </w:rPr>
        <w:t>paso XXX</w:t>
      </w:r>
      <w:r>
        <w:rPr>
          <w:sz w:val="20"/>
          <w:szCs w:val="20"/>
          <w:lang w:eastAsia="en-US"/>
        </w:rPr>
        <w:t xml:space="preserve"> del flujo básico.</w:t>
      </w:r>
    </w:p>
    <w:p w:rsidR="00155704" w:rsidRDefault="00155704" w:rsidP="00155704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&lt;el usuario selecciona la opción </w:t>
      </w:r>
      <w:r w:rsidRPr="004509FB">
        <w:rPr>
          <w:b/>
          <w:sz w:val="20"/>
          <w:szCs w:val="20"/>
          <w:lang w:eastAsia="en-US"/>
        </w:rPr>
        <w:t>Anterior</w:t>
      </w:r>
      <w:r>
        <w:rPr>
          <w:sz w:val="20"/>
          <w:szCs w:val="20"/>
          <w:lang w:eastAsia="en-US"/>
        </w:rPr>
        <w:t>&gt;</w:t>
      </w:r>
    </w:p>
    <w:p w:rsidR="00155704" w:rsidRDefault="00155704" w:rsidP="00155704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&lt;No se encuentra en la Primer Pregunta&gt;</w:t>
      </w:r>
    </w:p>
    <w:p w:rsidR="00155704" w:rsidRDefault="00155704" w:rsidP="00155704">
      <w:pPr>
        <w:pStyle w:val="Prrafodelista"/>
        <w:numPr>
          <w:ilvl w:val="7"/>
          <w:numId w:val="35"/>
        </w:numPr>
        <w:tabs>
          <w:tab w:val="left" w:pos="2835"/>
        </w:tabs>
        <w:ind w:left="4253" w:hanging="1733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lastRenderedPageBreak/>
        <w:t>El sistema presenta la pregunta anterior con la respuesta dada y si modifica la respuesta, se realizan las validaciones nuevamente.</w:t>
      </w:r>
    </w:p>
    <w:p w:rsidR="00155704" w:rsidRDefault="00155704" w:rsidP="00155704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&lt;Corresponde a la Primer Pregunta&gt;</w:t>
      </w:r>
    </w:p>
    <w:p w:rsidR="00155704" w:rsidRPr="00155704" w:rsidRDefault="00155704" w:rsidP="00155704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Esta opción aparecerá de manera deshabilitada.</w:t>
      </w:r>
    </w:p>
    <w:p w:rsidR="006319D6" w:rsidRPr="001C74E6" w:rsidRDefault="006319D6" w:rsidP="006319D6">
      <w:pPr>
        <w:pStyle w:val="Prrafodelista"/>
        <w:numPr>
          <w:ilvl w:val="4"/>
          <w:numId w:val="35"/>
        </w:numPr>
        <w:tabs>
          <w:tab w:val="left" w:pos="2835"/>
        </w:tabs>
        <w:jc w:val="both"/>
        <w:rPr>
          <w:sz w:val="20"/>
          <w:szCs w:val="20"/>
          <w:highlight w:val="red"/>
          <w:lang w:eastAsia="en-US"/>
        </w:rPr>
      </w:pPr>
      <w:r w:rsidRPr="001C74E6">
        <w:rPr>
          <w:sz w:val="20"/>
          <w:szCs w:val="20"/>
          <w:highlight w:val="red"/>
          <w:lang w:eastAsia="en-US"/>
        </w:rPr>
        <w:t>Si &lt;</w:t>
      </w:r>
      <w:proofErr w:type="spellStart"/>
      <w:r w:rsidRPr="001C74E6">
        <w:rPr>
          <w:sz w:val="20"/>
          <w:szCs w:val="20"/>
          <w:highlight w:val="red"/>
          <w:lang w:eastAsia="en-US"/>
        </w:rPr>
        <w:t>TipoRespuesta</w:t>
      </w:r>
      <w:proofErr w:type="spellEnd"/>
      <w:r w:rsidRPr="001C74E6">
        <w:rPr>
          <w:sz w:val="20"/>
          <w:szCs w:val="20"/>
          <w:highlight w:val="red"/>
          <w:lang w:eastAsia="en-US"/>
        </w:rPr>
        <w:t xml:space="preserve"> = 4 (</w:t>
      </w:r>
      <w:r w:rsidRPr="001C74E6">
        <w:rPr>
          <w:b/>
          <w:sz w:val="20"/>
          <w:szCs w:val="20"/>
          <w:highlight w:val="red"/>
          <w:lang w:eastAsia="en-US"/>
        </w:rPr>
        <w:t>Código</w:t>
      </w:r>
      <w:r w:rsidRPr="001C74E6">
        <w:rPr>
          <w:sz w:val="20"/>
          <w:szCs w:val="20"/>
          <w:highlight w:val="red"/>
          <w:lang w:eastAsia="en-US"/>
        </w:rPr>
        <w:t>)&gt;</w:t>
      </w:r>
    </w:p>
    <w:p w:rsidR="009B2A59" w:rsidRDefault="009B2A59" w:rsidP="009B2A59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obtiene la configuración de la pregunta (donde &lt;</w:t>
      </w:r>
      <w:proofErr w:type="spellStart"/>
      <w:r>
        <w:rPr>
          <w:sz w:val="20"/>
          <w:szCs w:val="20"/>
          <w:lang w:eastAsia="en-US"/>
        </w:rPr>
        <w:t>ConfPreguntasTexto.CEPNumero</w:t>
      </w:r>
      <w:proofErr w:type="spellEnd"/>
      <w:r>
        <w:rPr>
          <w:sz w:val="20"/>
          <w:szCs w:val="20"/>
          <w:lang w:eastAsia="en-US"/>
        </w:rPr>
        <w:t xml:space="preserve">&gt; = </w:t>
      </w:r>
      <w:proofErr w:type="spellStart"/>
      <w:r>
        <w:rPr>
          <w:sz w:val="20"/>
          <w:szCs w:val="20"/>
          <w:lang w:eastAsia="en-US"/>
        </w:rPr>
        <w:t>sCEPNumero</w:t>
      </w:r>
      <w:proofErr w:type="spellEnd"/>
      <w:r>
        <w:rPr>
          <w:sz w:val="20"/>
          <w:szCs w:val="20"/>
          <w:lang w:eastAsia="en-US"/>
        </w:rPr>
        <w:t>)</w:t>
      </w:r>
    </w:p>
    <w:p w:rsidR="009B2A59" w:rsidRPr="002A529D" w:rsidRDefault="009B2A59" w:rsidP="009B2A59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ConfPreguntasCodigo</w:t>
      </w:r>
      <w:proofErr w:type="spellEnd"/>
    </w:p>
    <w:p w:rsidR="009B2A59" w:rsidRDefault="009B2A59" w:rsidP="009B07D5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presenta un cuadro de texto para la captura </w:t>
      </w:r>
      <w:r w:rsidR="009B07D5">
        <w:rPr>
          <w:sz w:val="20"/>
          <w:szCs w:val="20"/>
          <w:lang w:eastAsia="en-US"/>
        </w:rPr>
        <w:t>de un código de barras</w:t>
      </w:r>
      <w:r>
        <w:rPr>
          <w:sz w:val="20"/>
          <w:szCs w:val="20"/>
          <w:lang w:eastAsia="en-US"/>
        </w:rPr>
        <w:t>.</w:t>
      </w:r>
    </w:p>
    <w:p w:rsidR="009B2A59" w:rsidRDefault="009B2A59" w:rsidP="009B2A59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bookmarkStart w:id="44" w:name="Paso_RegresoConfirmacionC"/>
      <w:bookmarkEnd w:id="44"/>
      <w:r>
        <w:rPr>
          <w:sz w:val="20"/>
          <w:szCs w:val="20"/>
          <w:lang w:eastAsia="en-US"/>
        </w:rPr>
        <w:t xml:space="preserve">Si &lt;el usuario selecciona la opción </w:t>
      </w:r>
      <w:r w:rsidRPr="00640349">
        <w:rPr>
          <w:b/>
          <w:sz w:val="20"/>
          <w:szCs w:val="20"/>
          <w:lang w:eastAsia="en-US"/>
        </w:rPr>
        <w:t>Siguiente</w:t>
      </w:r>
      <w:r>
        <w:rPr>
          <w:sz w:val="20"/>
          <w:szCs w:val="20"/>
          <w:lang w:eastAsia="en-US"/>
        </w:rPr>
        <w:t>&gt;</w:t>
      </w:r>
    </w:p>
    <w:p w:rsidR="009B2A59" w:rsidRPr="00F34AE3" w:rsidRDefault="009B2A59" w:rsidP="009B2A59">
      <w:pPr>
        <w:pStyle w:val="Prrafodelista"/>
        <w:numPr>
          <w:ilvl w:val="6"/>
          <w:numId w:val="35"/>
        </w:numPr>
        <w:tabs>
          <w:tab w:val="left" w:pos="2835"/>
        </w:tabs>
        <w:ind w:left="3544" w:hanging="1384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valida la información capturada </w:t>
      </w:r>
      <w:r w:rsidR="008D505A">
        <w:rPr>
          <w:sz w:val="20"/>
          <w:szCs w:val="20"/>
          <w:lang w:eastAsia="en-US"/>
        </w:rPr>
        <w:t xml:space="preserve">de acuerdo a la validación </w:t>
      </w:r>
      <w:bookmarkStart w:id="45" w:name="VA04_r"/>
      <w:bookmarkEnd w:id="45"/>
      <w:r w:rsidR="008D505A">
        <w:rPr>
          <w:b/>
          <w:sz w:val="20"/>
          <w:szCs w:val="20"/>
          <w:lang w:eastAsia="en-US"/>
        </w:rPr>
        <w:fldChar w:fldCharType="begin"/>
      </w:r>
      <w:r w:rsidR="008D505A">
        <w:rPr>
          <w:b/>
          <w:sz w:val="20"/>
          <w:szCs w:val="20"/>
          <w:lang w:eastAsia="en-US"/>
        </w:rPr>
        <w:instrText xml:space="preserve"> HYPERLINK  \l "VA04" </w:instrText>
      </w:r>
      <w:r w:rsidR="008D505A">
        <w:rPr>
          <w:b/>
          <w:sz w:val="20"/>
          <w:szCs w:val="20"/>
          <w:lang w:eastAsia="en-US"/>
        </w:rPr>
        <w:fldChar w:fldCharType="separate"/>
      </w:r>
      <w:r w:rsidR="008D505A" w:rsidRPr="008D505A">
        <w:rPr>
          <w:rStyle w:val="Hipervnculo"/>
          <w:b/>
          <w:sz w:val="20"/>
          <w:szCs w:val="20"/>
          <w:lang w:eastAsia="en-US"/>
        </w:rPr>
        <w:t>VA04 Validar Respuesta de Tipo Código</w:t>
      </w:r>
      <w:r w:rsidR="008D505A">
        <w:rPr>
          <w:b/>
          <w:sz w:val="20"/>
          <w:szCs w:val="20"/>
          <w:lang w:eastAsia="en-US"/>
        </w:rPr>
        <w:fldChar w:fldCharType="end"/>
      </w:r>
    </w:p>
    <w:p w:rsidR="009B2A59" w:rsidRDefault="009B2A59" w:rsidP="009B2A59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pregunta requiere confirmación </w:t>
      </w:r>
      <w:proofErr w:type="spellStart"/>
      <w:r>
        <w:rPr>
          <w:sz w:val="20"/>
          <w:szCs w:val="20"/>
          <w:lang w:eastAsia="en-US"/>
        </w:rPr>
        <w:t>CENPregunta.Confirmacion</w:t>
      </w:r>
      <w:proofErr w:type="spellEnd"/>
      <w:r>
        <w:rPr>
          <w:sz w:val="20"/>
          <w:szCs w:val="20"/>
          <w:lang w:eastAsia="en-US"/>
        </w:rPr>
        <w:t xml:space="preserve"> = 1&gt;</w:t>
      </w:r>
    </w:p>
    <w:p w:rsidR="009B2A59" w:rsidRDefault="009B2A59" w:rsidP="009B2A59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el mensaje “</w:t>
      </w:r>
      <w:r w:rsidRPr="008D04A5">
        <w:rPr>
          <w:color w:val="FF0000"/>
          <w:sz w:val="20"/>
          <w:szCs w:val="20"/>
          <w:lang w:eastAsia="en-US"/>
        </w:rPr>
        <w:t>P0049 - ¿Está seguro de su respuesta?</w:t>
      </w:r>
      <w:r>
        <w:rPr>
          <w:sz w:val="20"/>
          <w:szCs w:val="20"/>
          <w:lang w:eastAsia="en-US"/>
        </w:rPr>
        <w:t>”</w:t>
      </w:r>
    </w:p>
    <w:p w:rsidR="009B2A59" w:rsidRDefault="009B2A59" w:rsidP="009B2A59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respuesta es </w:t>
      </w:r>
      <w:r w:rsidRPr="008D04A5">
        <w:rPr>
          <w:b/>
          <w:sz w:val="20"/>
          <w:szCs w:val="20"/>
          <w:lang w:eastAsia="en-US"/>
        </w:rPr>
        <w:t>Si</w:t>
      </w:r>
      <w:r>
        <w:rPr>
          <w:sz w:val="20"/>
          <w:szCs w:val="20"/>
          <w:lang w:eastAsia="en-US"/>
        </w:rPr>
        <w:t>&gt;</w:t>
      </w:r>
    </w:p>
    <w:p w:rsidR="009B2A59" w:rsidRDefault="009B2A59" w:rsidP="009B2A5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bookmarkStart w:id="46" w:name="Paso_RegistrarPreguntaC"/>
      <w:bookmarkEnd w:id="46"/>
      <w:r>
        <w:rPr>
          <w:sz w:val="20"/>
          <w:szCs w:val="20"/>
          <w:lang w:eastAsia="en-US"/>
        </w:rPr>
        <w:t>El sistema registra la siguiente información:</w:t>
      </w:r>
    </w:p>
    <w:p w:rsidR="009B2A59" w:rsidRPr="008D04A5" w:rsidRDefault="009B2A59" w:rsidP="009B2A5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 w:rsidRPr="008D04A5">
        <w:rPr>
          <w:b/>
          <w:sz w:val="20"/>
          <w:szCs w:val="20"/>
          <w:lang w:eastAsia="en-US"/>
        </w:rPr>
        <w:t>ENCPregunta</w:t>
      </w:r>
      <w:proofErr w:type="spellEnd"/>
    </w:p>
    <w:p w:rsidR="009B2A59" w:rsidRDefault="009B2A59" w:rsidP="009B2A5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ENCId</w:t>
      </w:r>
      <w:proofErr w:type="spellEnd"/>
      <w:r>
        <w:rPr>
          <w:sz w:val="20"/>
          <w:szCs w:val="20"/>
          <w:lang w:eastAsia="en-US"/>
        </w:rPr>
        <w:t xml:space="preserve"> = &lt;</w:t>
      </w:r>
      <w:proofErr w:type="spellStart"/>
      <w:r>
        <w:rPr>
          <w:sz w:val="20"/>
          <w:szCs w:val="20"/>
          <w:lang w:eastAsia="en-US"/>
        </w:rPr>
        <w:t>Encuesta.ENCId</w:t>
      </w:r>
      <w:proofErr w:type="spellEnd"/>
      <w:r>
        <w:rPr>
          <w:sz w:val="20"/>
          <w:szCs w:val="20"/>
          <w:lang w:eastAsia="en-US"/>
        </w:rPr>
        <w:t>&gt;</w:t>
      </w:r>
    </w:p>
    <w:p w:rsidR="009B2A59" w:rsidRDefault="009B2A59" w:rsidP="009B2A5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ENPId</w:t>
      </w:r>
      <w:proofErr w:type="spellEnd"/>
      <w:r>
        <w:rPr>
          <w:sz w:val="20"/>
          <w:szCs w:val="20"/>
          <w:lang w:eastAsia="en-US"/>
        </w:rPr>
        <w:t xml:space="preserve"> = KEYGEN (1)</w:t>
      </w:r>
    </w:p>
    <w:p w:rsidR="009B2A59" w:rsidRDefault="009B2A59" w:rsidP="009B2A5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CENClave</w:t>
      </w:r>
      <w:proofErr w:type="spellEnd"/>
      <w:r>
        <w:rPr>
          <w:sz w:val="20"/>
          <w:szCs w:val="20"/>
          <w:lang w:eastAsia="en-US"/>
        </w:rPr>
        <w:t xml:space="preserve">= </w:t>
      </w:r>
      <w:proofErr w:type="spellStart"/>
      <w:r>
        <w:rPr>
          <w:sz w:val="20"/>
          <w:szCs w:val="20"/>
          <w:lang w:eastAsia="en-US"/>
        </w:rPr>
        <w:t>sCENClave</w:t>
      </w:r>
      <w:proofErr w:type="spellEnd"/>
    </w:p>
    <w:p w:rsidR="009B2A59" w:rsidRDefault="009B2A59" w:rsidP="009B2A5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CEPNumero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sCEPNumero</w:t>
      </w:r>
      <w:proofErr w:type="spellEnd"/>
    </w:p>
    <w:p w:rsidR="009B2A59" w:rsidRDefault="009B2A59" w:rsidP="009B2A5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OrdenAplicacion</w:t>
      </w:r>
      <w:proofErr w:type="spellEnd"/>
      <w:r>
        <w:rPr>
          <w:sz w:val="20"/>
          <w:szCs w:val="20"/>
          <w:lang w:eastAsia="en-US"/>
        </w:rPr>
        <w:t xml:space="preserve"> = Consecutivo correspondiente</w:t>
      </w:r>
    </w:p>
    <w:p w:rsidR="009B2A59" w:rsidRDefault="009B2A59" w:rsidP="009B2A5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MFechaHora</w:t>
      </w:r>
      <w:proofErr w:type="spellEnd"/>
      <w:r>
        <w:rPr>
          <w:sz w:val="20"/>
          <w:szCs w:val="20"/>
          <w:lang w:eastAsia="en-US"/>
        </w:rPr>
        <w:t xml:space="preserve"> = Fecha y Hora del Sistema</w:t>
      </w:r>
    </w:p>
    <w:p w:rsidR="009B2A59" w:rsidRPr="006F3DF3" w:rsidRDefault="009B2A59" w:rsidP="009B2A5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MUsuarioId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USUId</w:t>
      </w:r>
      <w:proofErr w:type="spellEnd"/>
      <w:r>
        <w:rPr>
          <w:sz w:val="20"/>
          <w:szCs w:val="20"/>
          <w:lang w:eastAsia="en-US"/>
        </w:rPr>
        <w:t xml:space="preserve"> del usuario registrado en sistema.</w:t>
      </w:r>
    </w:p>
    <w:p w:rsidR="009B2A59" w:rsidRPr="00843099" w:rsidRDefault="0083628D" w:rsidP="009B2A5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ENPRespCodigo</w:t>
      </w:r>
      <w:proofErr w:type="spellEnd"/>
    </w:p>
    <w:p w:rsidR="009B2A59" w:rsidRDefault="009B2A59" w:rsidP="009B2A5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ENCId</w:t>
      </w:r>
      <w:proofErr w:type="spellEnd"/>
      <w:r>
        <w:rPr>
          <w:sz w:val="20"/>
          <w:szCs w:val="20"/>
          <w:lang w:eastAsia="en-US"/>
        </w:rPr>
        <w:t xml:space="preserve"> = &lt;</w:t>
      </w:r>
      <w:proofErr w:type="spellStart"/>
      <w:r>
        <w:rPr>
          <w:sz w:val="20"/>
          <w:szCs w:val="20"/>
          <w:lang w:eastAsia="en-US"/>
        </w:rPr>
        <w:t>Encuesta.ENCId</w:t>
      </w:r>
      <w:proofErr w:type="spellEnd"/>
      <w:r>
        <w:rPr>
          <w:sz w:val="20"/>
          <w:szCs w:val="20"/>
          <w:lang w:eastAsia="en-US"/>
        </w:rPr>
        <w:t>&gt;</w:t>
      </w:r>
    </w:p>
    <w:p w:rsidR="009B2A59" w:rsidRDefault="009B2A59" w:rsidP="009B2A5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ENPId</w:t>
      </w:r>
      <w:proofErr w:type="spellEnd"/>
      <w:r>
        <w:rPr>
          <w:sz w:val="20"/>
          <w:szCs w:val="20"/>
          <w:lang w:eastAsia="en-US"/>
        </w:rPr>
        <w:t xml:space="preserve"> = &lt;</w:t>
      </w:r>
      <w:proofErr w:type="spellStart"/>
      <w:r>
        <w:rPr>
          <w:sz w:val="20"/>
          <w:szCs w:val="20"/>
          <w:lang w:eastAsia="en-US"/>
        </w:rPr>
        <w:t>ENCPregunta.ENPId</w:t>
      </w:r>
      <w:proofErr w:type="spellEnd"/>
      <w:r>
        <w:rPr>
          <w:sz w:val="20"/>
          <w:szCs w:val="20"/>
          <w:lang w:eastAsia="en-US"/>
        </w:rPr>
        <w:t>&gt;</w:t>
      </w:r>
    </w:p>
    <w:p w:rsidR="009B2A59" w:rsidRDefault="00D14D08" w:rsidP="009B2A5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ERCId</w:t>
      </w:r>
      <w:proofErr w:type="spellEnd"/>
      <w:r w:rsidR="009B2A59">
        <w:rPr>
          <w:sz w:val="20"/>
          <w:szCs w:val="20"/>
          <w:lang w:eastAsia="en-US"/>
        </w:rPr>
        <w:t xml:space="preserve"> = KEYGEN (1)</w:t>
      </w:r>
    </w:p>
    <w:p w:rsidR="009B2A59" w:rsidRDefault="00D14D08" w:rsidP="009B2A5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Codigo</w:t>
      </w:r>
      <w:r w:rsidR="009B2A59">
        <w:rPr>
          <w:sz w:val="20"/>
          <w:szCs w:val="20"/>
          <w:lang w:eastAsia="en-US"/>
        </w:rPr>
        <w:t xml:space="preserve"> = Respuesta capturada por el usuario</w:t>
      </w:r>
    </w:p>
    <w:p w:rsidR="009B2A59" w:rsidRDefault="009B2A59" w:rsidP="009B2A5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MFechaHora</w:t>
      </w:r>
      <w:proofErr w:type="spellEnd"/>
      <w:r>
        <w:rPr>
          <w:sz w:val="20"/>
          <w:szCs w:val="20"/>
          <w:lang w:eastAsia="en-US"/>
        </w:rPr>
        <w:t xml:space="preserve"> = Fecha y Hora del sistema</w:t>
      </w:r>
    </w:p>
    <w:p w:rsidR="009B2A59" w:rsidRPr="00843099" w:rsidRDefault="009B2A59" w:rsidP="009B2A5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MUsuarioID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USUId</w:t>
      </w:r>
      <w:proofErr w:type="spellEnd"/>
      <w:r>
        <w:rPr>
          <w:sz w:val="20"/>
          <w:szCs w:val="20"/>
          <w:lang w:eastAsia="en-US"/>
        </w:rPr>
        <w:t xml:space="preserve"> del usuario </w:t>
      </w:r>
      <w:proofErr w:type="spellStart"/>
      <w:r>
        <w:rPr>
          <w:sz w:val="20"/>
          <w:szCs w:val="20"/>
          <w:lang w:eastAsia="en-US"/>
        </w:rPr>
        <w:t>logeado</w:t>
      </w:r>
      <w:proofErr w:type="spellEnd"/>
    </w:p>
    <w:p w:rsidR="009B2A59" w:rsidRPr="00AB5B1E" w:rsidRDefault="009B2A59" w:rsidP="009B2A59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respuesta es </w:t>
      </w:r>
      <w:r w:rsidRPr="008D04A5">
        <w:rPr>
          <w:b/>
          <w:sz w:val="20"/>
          <w:szCs w:val="20"/>
          <w:lang w:eastAsia="en-US"/>
        </w:rPr>
        <w:t>No</w:t>
      </w:r>
      <w:r>
        <w:rPr>
          <w:sz w:val="20"/>
          <w:szCs w:val="20"/>
          <w:lang w:eastAsia="en-US"/>
        </w:rPr>
        <w:t>&gt;</w:t>
      </w:r>
    </w:p>
    <w:p w:rsidR="009B2A59" w:rsidRDefault="009B2A59" w:rsidP="009B2A5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</w:t>
      </w:r>
      <w:hyperlink w:anchor="Paso_RegresoConfirmacionC" w:history="1">
        <w:r w:rsidRPr="008D7F7A">
          <w:rPr>
            <w:rStyle w:val="Hipervnculo"/>
            <w:b/>
            <w:sz w:val="20"/>
            <w:szCs w:val="20"/>
            <w:lang w:eastAsia="en-US"/>
          </w:rPr>
          <w:t xml:space="preserve">paso </w:t>
        </w:r>
        <w:r w:rsidR="008D7F7A" w:rsidRPr="008D7F7A">
          <w:rPr>
            <w:rStyle w:val="Hipervnculo"/>
            <w:b/>
            <w:sz w:val="20"/>
            <w:szCs w:val="20"/>
            <w:lang w:eastAsia="en-US"/>
          </w:rPr>
          <w:t>4.4.1.5.6.3</w:t>
        </w:r>
      </w:hyperlink>
      <w:r>
        <w:rPr>
          <w:sz w:val="20"/>
          <w:szCs w:val="20"/>
          <w:lang w:eastAsia="en-US"/>
        </w:rPr>
        <w:t xml:space="preserve"> del flujo básico.</w:t>
      </w:r>
    </w:p>
    <w:p w:rsidR="009B2A59" w:rsidRDefault="009B2A59" w:rsidP="009B2A59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pregunta no requiere confirmación </w:t>
      </w:r>
      <w:proofErr w:type="spellStart"/>
      <w:r>
        <w:rPr>
          <w:sz w:val="20"/>
          <w:szCs w:val="20"/>
          <w:lang w:eastAsia="en-US"/>
        </w:rPr>
        <w:t>CENPregunta.Confirmacion</w:t>
      </w:r>
      <w:proofErr w:type="spellEnd"/>
      <w:r>
        <w:rPr>
          <w:sz w:val="20"/>
          <w:szCs w:val="20"/>
          <w:lang w:eastAsia="en-US"/>
        </w:rPr>
        <w:t xml:space="preserve"> = 0&gt;</w:t>
      </w:r>
    </w:p>
    <w:p w:rsidR="009B2A59" w:rsidRDefault="009B2A59" w:rsidP="009B2A59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</w:t>
      </w:r>
      <w:hyperlink w:anchor="Paso_RegistrarPreguntaC" w:history="1">
        <w:r w:rsidR="0083628D" w:rsidRPr="008D7F7A">
          <w:rPr>
            <w:rStyle w:val="Hipervnculo"/>
            <w:b/>
            <w:sz w:val="20"/>
            <w:szCs w:val="20"/>
            <w:lang w:eastAsia="en-US"/>
          </w:rPr>
          <w:t xml:space="preserve">paso </w:t>
        </w:r>
        <w:r w:rsidR="008D7F7A" w:rsidRPr="008D7F7A">
          <w:rPr>
            <w:rStyle w:val="Hipervnculo"/>
            <w:b/>
            <w:sz w:val="20"/>
            <w:szCs w:val="20"/>
            <w:lang w:eastAsia="en-US"/>
          </w:rPr>
          <w:t>4.4.1.5.6.3.2.2.1</w:t>
        </w:r>
      </w:hyperlink>
      <w:r w:rsidR="0083628D">
        <w:rPr>
          <w:b/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del flujo básico.</w:t>
      </w:r>
    </w:p>
    <w:p w:rsidR="009B2A59" w:rsidRDefault="009B2A59" w:rsidP="009B2A59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&lt;el usuario selecciona la opción </w:t>
      </w:r>
      <w:r w:rsidRPr="004509FB">
        <w:rPr>
          <w:b/>
          <w:sz w:val="20"/>
          <w:szCs w:val="20"/>
          <w:lang w:eastAsia="en-US"/>
        </w:rPr>
        <w:t>Anterior</w:t>
      </w:r>
      <w:r>
        <w:rPr>
          <w:sz w:val="20"/>
          <w:szCs w:val="20"/>
          <w:lang w:eastAsia="en-US"/>
        </w:rPr>
        <w:t>&gt;</w:t>
      </w:r>
    </w:p>
    <w:p w:rsidR="009B2A59" w:rsidRDefault="009B2A59" w:rsidP="009B2A59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&lt;No se encuentra en la Primer Pregunta&gt;</w:t>
      </w:r>
    </w:p>
    <w:p w:rsidR="009B2A59" w:rsidRDefault="009B2A59" w:rsidP="009B2A59">
      <w:pPr>
        <w:pStyle w:val="Prrafodelista"/>
        <w:numPr>
          <w:ilvl w:val="7"/>
          <w:numId w:val="35"/>
        </w:numPr>
        <w:tabs>
          <w:tab w:val="left" w:pos="2835"/>
        </w:tabs>
        <w:ind w:left="4253" w:hanging="1733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la pregunta anterior con la respuesta dada y si modifica la respuesta, se realizan las validaciones nuevamente.</w:t>
      </w:r>
    </w:p>
    <w:p w:rsidR="009B2A59" w:rsidRDefault="009B2A59" w:rsidP="009B2A59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&lt;Corresponde a la Primer Pregunta&gt;</w:t>
      </w:r>
    </w:p>
    <w:p w:rsidR="006319D6" w:rsidRDefault="009B2A59" w:rsidP="00155704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Esta opción aparecerá de manera deshabilitada.</w:t>
      </w:r>
    </w:p>
    <w:p w:rsidR="006319D6" w:rsidRPr="00E83849" w:rsidRDefault="006319D6" w:rsidP="006319D6">
      <w:pPr>
        <w:pStyle w:val="Prrafodelista"/>
        <w:numPr>
          <w:ilvl w:val="4"/>
          <w:numId w:val="35"/>
        </w:numPr>
        <w:tabs>
          <w:tab w:val="left" w:pos="2835"/>
        </w:tabs>
        <w:jc w:val="both"/>
        <w:rPr>
          <w:sz w:val="20"/>
          <w:szCs w:val="20"/>
          <w:highlight w:val="red"/>
          <w:lang w:eastAsia="en-US"/>
        </w:rPr>
      </w:pPr>
      <w:r w:rsidRPr="00E83849">
        <w:rPr>
          <w:sz w:val="20"/>
          <w:szCs w:val="20"/>
          <w:highlight w:val="red"/>
          <w:lang w:eastAsia="en-US"/>
        </w:rPr>
        <w:t>Si &lt;</w:t>
      </w:r>
      <w:proofErr w:type="spellStart"/>
      <w:r w:rsidRPr="00E83849">
        <w:rPr>
          <w:sz w:val="20"/>
          <w:szCs w:val="20"/>
          <w:highlight w:val="red"/>
          <w:lang w:eastAsia="en-US"/>
        </w:rPr>
        <w:t>TipoRespuesta</w:t>
      </w:r>
      <w:proofErr w:type="spellEnd"/>
      <w:r w:rsidRPr="00E83849">
        <w:rPr>
          <w:sz w:val="20"/>
          <w:szCs w:val="20"/>
          <w:highlight w:val="red"/>
          <w:lang w:eastAsia="en-US"/>
        </w:rPr>
        <w:t xml:space="preserve"> = 5 (</w:t>
      </w:r>
      <w:r w:rsidR="0083628D" w:rsidRPr="00E83849">
        <w:rPr>
          <w:b/>
          <w:sz w:val="20"/>
          <w:szCs w:val="20"/>
          <w:highlight w:val="red"/>
          <w:lang w:eastAsia="en-US"/>
        </w:rPr>
        <w:t>Imagen</w:t>
      </w:r>
      <w:r w:rsidRPr="00E83849">
        <w:rPr>
          <w:sz w:val="20"/>
          <w:szCs w:val="20"/>
          <w:highlight w:val="red"/>
          <w:lang w:eastAsia="en-US"/>
        </w:rPr>
        <w:t>)&gt;</w:t>
      </w:r>
    </w:p>
    <w:p w:rsidR="001D38C8" w:rsidRDefault="001D38C8" w:rsidP="001D38C8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lastRenderedPageBreak/>
        <w:t>El sistema obtiene la configuración de la pregunta (donde &lt;</w:t>
      </w:r>
      <w:proofErr w:type="spellStart"/>
      <w:r>
        <w:rPr>
          <w:sz w:val="20"/>
          <w:szCs w:val="20"/>
          <w:lang w:eastAsia="en-US"/>
        </w:rPr>
        <w:t>ConfPreguntasTexto.CEPNumero</w:t>
      </w:r>
      <w:proofErr w:type="spellEnd"/>
      <w:r>
        <w:rPr>
          <w:sz w:val="20"/>
          <w:szCs w:val="20"/>
          <w:lang w:eastAsia="en-US"/>
        </w:rPr>
        <w:t xml:space="preserve">&gt; = </w:t>
      </w:r>
      <w:proofErr w:type="spellStart"/>
      <w:r>
        <w:rPr>
          <w:sz w:val="20"/>
          <w:szCs w:val="20"/>
          <w:lang w:eastAsia="en-US"/>
        </w:rPr>
        <w:t>sCEPNumero</w:t>
      </w:r>
      <w:proofErr w:type="spellEnd"/>
      <w:r>
        <w:rPr>
          <w:sz w:val="20"/>
          <w:szCs w:val="20"/>
          <w:lang w:eastAsia="en-US"/>
        </w:rPr>
        <w:t>)</w:t>
      </w:r>
    </w:p>
    <w:p w:rsidR="001D38C8" w:rsidRPr="002A529D" w:rsidRDefault="00AA68D2" w:rsidP="001D38C8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ConfPreguntasImagen</w:t>
      </w:r>
      <w:proofErr w:type="spellEnd"/>
    </w:p>
    <w:p w:rsidR="001D38C8" w:rsidRDefault="001D38C8" w:rsidP="001D38C8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</w:t>
      </w:r>
      <w:r w:rsidR="00425A21">
        <w:rPr>
          <w:sz w:val="20"/>
          <w:szCs w:val="20"/>
          <w:lang w:eastAsia="en-US"/>
        </w:rPr>
        <w:t xml:space="preserve">senta un cuadro casi </w:t>
      </w:r>
    </w:p>
    <w:p w:rsidR="001D38C8" w:rsidRDefault="001D38C8" w:rsidP="001D38C8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bookmarkStart w:id="47" w:name="Paso_RegresoConfirmacionI"/>
      <w:bookmarkEnd w:id="47"/>
      <w:r>
        <w:rPr>
          <w:sz w:val="20"/>
          <w:szCs w:val="20"/>
          <w:lang w:eastAsia="en-US"/>
        </w:rPr>
        <w:t xml:space="preserve">Si &lt;el usuario selecciona la opción </w:t>
      </w:r>
      <w:r w:rsidRPr="00640349">
        <w:rPr>
          <w:b/>
          <w:sz w:val="20"/>
          <w:szCs w:val="20"/>
          <w:lang w:eastAsia="en-US"/>
        </w:rPr>
        <w:t>Siguiente</w:t>
      </w:r>
      <w:r>
        <w:rPr>
          <w:sz w:val="20"/>
          <w:szCs w:val="20"/>
          <w:lang w:eastAsia="en-US"/>
        </w:rPr>
        <w:t>&gt;</w:t>
      </w:r>
    </w:p>
    <w:p w:rsidR="001D38C8" w:rsidRPr="00F34AE3" w:rsidRDefault="001D38C8" w:rsidP="001D38C8">
      <w:pPr>
        <w:pStyle w:val="Prrafodelista"/>
        <w:numPr>
          <w:ilvl w:val="6"/>
          <w:numId w:val="35"/>
        </w:numPr>
        <w:tabs>
          <w:tab w:val="left" w:pos="2835"/>
        </w:tabs>
        <w:ind w:left="3544" w:hanging="1384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valida la información capturada de acuerdo a la validación </w:t>
      </w:r>
      <w:bookmarkStart w:id="48" w:name="VA05_r"/>
      <w:bookmarkEnd w:id="48"/>
      <w:r w:rsidR="006D293A">
        <w:rPr>
          <w:b/>
          <w:sz w:val="20"/>
          <w:szCs w:val="20"/>
          <w:lang w:eastAsia="en-US"/>
        </w:rPr>
        <w:fldChar w:fldCharType="begin"/>
      </w:r>
      <w:r w:rsidR="006D293A">
        <w:rPr>
          <w:b/>
          <w:sz w:val="20"/>
          <w:szCs w:val="20"/>
          <w:lang w:eastAsia="en-US"/>
        </w:rPr>
        <w:instrText xml:space="preserve"> HYPERLINK  \l "VA05" </w:instrText>
      </w:r>
      <w:r w:rsidR="006D293A">
        <w:rPr>
          <w:b/>
          <w:sz w:val="20"/>
          <w:szCs w:val="20"/>
          <w:lang w:eastAsia="en-US"/>
        </w:rPr>
        <w:fldChar w:fldCharType="separate"/>
      </w:r>
      <w:r w:rsidR="006D293A" w:rsidRPr="006D293A">
        <w:rPr>
          <w:rStyle w:val="Hipervnculo"/>
          <w:b/>
          <w:sz w:val="20"/>
          <w:szCs w:val="20"/>
          <w:lang w:eastAsia="en-US"/>
        </w:rPr>
        <w:t>VA05</w:t>
      </w:r>
      <w:r w:rsidRPr="006D293A">
        <w:rPr>
          <w:rStyle w:val="Hipervnculo"/>
          <w:b/>
          <w:sz w:val="20"/>
          <w:szCs w:val="20"/>
          <w:lang w:eastAsia="en-US"/>
        </w:rPr>
        <w:t xml:space="preserve"> Validar Respuesta de Tipo </w:t>
      </w:r>
      <w:r w:rsidR="00AA68D2" w:rsidRPr="006D293A">
        <w:rPr>
          <w:rStyle w:val="Hipervnculo"/>
          <w:b/>
          <w:sz w:val="20"/>
          <w:szCs w:val="20"/>
          <w:lang w:eastAsia="en-US"/>
        </w:rPr>
        <w:t>Imagen</w:t>
      </w:r>
      <w:r w:rsidR="006D293A">
        <w:rPr>
          <w:b/>
          <w:sz w:val="20"/>
          <w:szCs w:val="20"/>
          <w:lang w:eastAsia="en-US"/>
        </w:rPr>
        <w:fldChar w:fldCharType="end"/>
      </w:r>
    </w:p>
    <w:p w:rsidR="001D38C8" w:rsidRDefault="001D38C8" w:rsidP="001D38C8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pregunta requiere confirmación </w:t>
      </w:r>
      <w:proofErr w:type="spellStart"/>
      <w:r>
        <w:rPr>
          <w:sz w:val="20"/>
          <w:szCs w:val="20"/>
          <w:lang w:eastAsia="en-US"/>
        </w:rPr>
        <w:t>CENPregunta.Confirmacion</w:t>
      </w:r>
      <w:proofErr w:type="spellEnd"/>
      <w:r>
        <w:rPr>
          <w:sz w:val="20"/>
          <w:szCs w:val="20"/>
          <w:lang w:eastAsia="en-US"/>
        </w:rPr>
        <w:t xml:space="preserve"> = 1&gt;</w:t>
      </w:r>
    </w:p>
    <w:p w:rsidR="001D38C8" w:rsidRDefault="001D38C8" w:rsidP="001D38C8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el mensaje “</w:t>
      </w:r>
      <w:r w:rsidRPr="008D04A5">
        <w:rPr>
          <w:color w:val="FF0000"/>
          <w:sz w:val="20"/>
          <w:szCs w:val="20"/>
          <w:lang w:eastAsia="en-US"/>
        </w:rPr>
        <w:t>P0049 - ¿Está seguro de su respuesta?</w:t>
      </w:r>
      <w:r>
        <w:rPr>
          <w:sz w:val="20"/>
          <w:szCs w:val="20"/>
          <w:lang w:eastAsia="en-US"/>
        </w:rPr>
        <w:t>”</w:t>
      </w:r>
    </w:p>
    <w:p w:rsidR="001D38C8" w:rsidRDefault="001D38C8" w:rsidP="001D38C8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respuesta es </w:t>
      </w:r>
      <w:r w:rsidRPr="008D04A5">
        <w:rPr>
          <w:b/>
          <w:sz w:val="20"/>
          <w:szCs w:val="20"/>
          <w:lang w:eastAsia="en-US"/>
        </w:rPr>
        <w:t>Si</w:t>
      </w:r>
      <w:r>
        <w:rPr>
          <w:sz w:val="20"/>
          <w:szCs w:val="20"/>
          <w:lang w:eastAsia="en-US"/>
        </w:rPr>
        <w:t>&gt;</w:t>
      </w:r>
    </w:p>
    <w:p w:rsidR="001D38C8" w:rsidRDefault="001D38C8" w:rsidP="001D38C8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bookmarkStart w:id="49" w:name="Paso_RegistrarPreguntaI"/>
      <w:bookmarkEnd w:id="49"/>
      <w:r>
        <w:rPr>
          <w:sz w:val="20"/>
          <w:szCs w:val="20"/>
          <w:lang w:eastAsia="en-US"/>
        </w:rPr>
        <w:t>El sistema registra la siguiente información:</w:t>
      </w:r>
    </w:p>
    <w:p w:rsidR="001D38C8" w:rsidRPr="008D04A5" w:rsidRDefault="001D38C8" w:rsidP="001D38C8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 w:rsidRPr="008D04A5">
        <w:rPr>
          <w:b/>
          <w:sz w:val="20"/>
          <w:szCs w:val="20"/>
          <w:lang w:eastAsia="en-US"/>
        </w:rPr>
        <w:t>ENCPregunta</w:t>
      </w:r>
      <w:proofErr w:type="spellEnd"/>
    </w:p>
    <w:p w:rsidR="001D38C8" w:rsidRDefault="001D38C8" w:rsidP="001D38C8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ENCId</w:t>
      </w:r>
      <w:proofErr w:type="spellEnd"/>
      <w:r>
        <w:rPr>
          <w:sz w:val="20"/>
          <w:szCs w:val="20"/>
          <w:lang w:eastAsia="en-US"/>
        </w:rPr>
        <w:t xml:space="preserve"> = &lt;</w:t>
      </w:r>
      <w:proofErr w:type="spellStart"/>
      <w:r>
        <w:rPr>
          <w:sz w:val="20"/>
          <w:szCs w:val="20"/>
          <w:lang w:eastAsia="en-US"/>
        </w:rPr>
        <w:t>Encuesta.ENCId</w:t>
      </w:r>
      <w:proofErr w:type="spellEnd"/>
      <w:r>
        <w:rPr>
          <w:sz w:val="20"/>
          <w:szCs w:val="20"/>
          <w:lang w:eastAsia="en-US"/>
        </w:rPr>
        <w:t>&gt;</w:t>
      </w:r>
    </w:p>
    <w:p w:rsidR="001D38C8" w:rsidRDefault="001D38C8" w:rsidP="001D38C8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ENPId</w:t>
      </w:r>
      <w:proofErr w:type="spellEnd"/>
      <w:r>
        <w:rPr>
          <w:sz w:val="20"/>
          <w:szCs w:val="20"/>
          <w:lang w:eastAsia="en-US"/>
        </w:rPr>
        <w:t xml:space="preserve"> = KEYGEN (1)</w:t>
      </w:r>
    </w:p>
    <w:p w:rsidR="001D38C8" w:rsidRDefault="001D38C8" w:rsidP="001D38C8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CENClave</w:t>
      </w:r>
      <w:proofErr w:type="spellEnd"/>
      <w:r>
        <w:rPr>
          <w:sz w:val="20"/>
          <w:szCs w:val="20"/>
          <w:lang w:eastAsia="en-US"/>
        </w:rPr>
        <w:t xml:space="preserve">= </w:t>
      </w:r>
      <w:proofErr w:type="spellStart"/>
      <w:r>
        <w:rPr>
          <w:sz w:val="20"/>
          <w:szCs w:val="20"/>
          <w:lang w:eastAsia="en-US"/>
        </w:rPr>
        <w:t>sCENClave</w:t>
      </w:r>
      <w:proofErr w:type="spellEnd"/>
    </w:p>
    <w:p w:rsidR="001D38C8" w:rsidRDefault="001D38C8" w:rsidP="001D38C8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CEPNumero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sCEPNumero</w:t>
      </w:r>
      <w:proofErr w:type="spellEnd"/>
    </w:p>
    <w:p w:rsidR="001D38C8" w:rsidRDefault="001D38C8" w:rsidP="001D38C8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OrdenAplicacion</w:t>
      </w:r>
      <w:proofErr w:type="spellEnd"/>
      <w:r>
        <w:rPr>
          <w:sz w:val="20"/>
          <w:szCs w:val="20"/>
          <w:lang w:eastAsia="en-US"/>
        </w:rPr>
        <w:t xml:space="preserve"> = Consecutivo correspondiente</w:t>
      </w:r>
    </w:p>
    <w:p w:rsidR="001D38C8" w:rsidRDefault="001D38C8" w:rsidP="001D38C8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MFechaHora</w:t>
      </w:r>
      <w:proofErr w:type="spellEnd"/>
      <w:r>
        <w:rPr>
          <w:sz w:val="20"/>
          <w:szCs w:val="20"/>
          <w:lang w:eastAsia="en-US"/>
        </w:rPr>
        <w:t xml:space="preserve"> = Fecha y Hora del Sistema</w:t>
      </w:r>
    </w:p>
    <w:p w:rsidR="001D38C8" w:rsidRPr="006F3DF3" w:rsidRDefault="001D38C8" w:rsidP="001D38C8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MUsuarioId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USUId</w:t>
      </w:r>
      <w:proofErr w:type="spellEnd"/>
      <w:r>
        <w:rPr>
          <w:sz w:val="20"/>
          <w:szCs w:val="20"/>
          <w:lang w:eastAsia="en-US"/>
        </w:rPr>
        <w:t xml:space="preserve"> del usuario registrado en sistema.</w:t>
      </w:r>
    </w:p>
    <w:p w:rsidR="001D38C8" w:rsidRPr="00843099" w:rsidRDefault="006D293A" w:rsidP="001D38C8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ENPRespImagen</w:t>
      </w:r>
      <w:proofErr w:type="spellEnd"/>
    </w:p>
    <w:p w:rsidR="001D38C8" w:rsidRDefault="001D38C8" w:rsidP="001D38C8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ENCId</w:t>
      </w:r>
      <w:proofErr w:type="spellEnd"/>
      <w:r>
        <w:rPr>
          <w:sz w:val="20"/>
          <w:szCs w:val="20"/>
          <w:lang w:eastAsia="en-US"/>
        </w:rPr>
        <w:t xml:space="preserve"> = &lt;</w:t>
      </w:r>
      <w:proofErr w:type="spellStart"/>
      <w:r>
        <w:rPr>
          <w:sz w:val="20"/>
          <w:szCs w:val="20"/>
          <w:lang w:eastAsia="en-US"/>
        </w:rPr>
        <w:t>Encuesta.ENCId</w:t>
      </w:r>
      <w:proofErr w:type="spellEnd"/>
      <w:r>
        <w:rPr>
          <w:sz w:val="20"/>
          <w:szCs w:val="20"/>
          <w:lang w:eastAsia="en-US"/>
        </w:rPr>
        <w:t>&gt;</w:t>
      </w:r>
    </w:p>
    <w:p w:rsidR="001D38C8" w:rsidRDefault="001D38C8" w:rsidP="001D38C8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ENPId</w:t>
      </w:r>
      <w:proofErr w:type="spellEnd"/>
      <w:r>
        <w:rPr>
          <w:sz w:val="20"/>
          <w:szCs w:val="20"/>
          <w:lang w:eastAsia="en-US"/>
        </w:rPr>
        <w:t xml:space="preserve"> = &lt;</w:t>
      </w:r>
      <w:proofErr w:type="spellStart"/>
      <w:r>
        <w:rPr>
          <w:sz w:val="20"/>
          <w:szCs w:val="20"/>
          <w:lang w:eastAsia="en-US"/>
        </w:rPr>
        <w:t>ENCPregunta.ENPId</w:t>
      </w:r>
      <w:proofErr w:type="spellEnd"/>
      <w:r>
        <w:rPr>
          <w:sz w:val="20"/>
          <w:szCs w:val="20"/>
          <w:lang w:eastAsia="en-US"/>
        </w:rPr>
        <w:t>&gt;</w:t>
      </w:r>
    </w:p>
    <w:p w:rsidR="001D38C8" w:rsidRDefault="006D293A" w:rsidP="001D38C8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ERI</w:t>
      </w:r>
      <w:r w:rsidR="001D38C8">
        <w:rPr>
          <w:sz w:val="20"/>
          <w:szCs w:val="20"/>
          <w:lang w:eastAsia="en-US"/>
        </w:rPr>
        <w:t>Id</w:t>
      </w:r>
      <w:proofErr w:type="spellEnd"/>
      <w:r w:rsidR="001D38C8">
        <w:rPr>
          <w:sz w:val="20"/>
          <w:szCs w:val="20"/>
          <w:lang w:eastAsia="en-US"/>
        </w:rPr>
        <w:t xml:space="preserve"> = KEYGEN (1)</w:t>
      </w:r>
    </w:p>
    <w:p w:rsidR="001D38C8" w:rsidRDefault="006D293A" w:rsidP="001D38C8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Imagen = </w:t>
      </w:r>
      <w:r w:rsidR="00B07D38">
        <w:rPr>
          <w:sz w:val="20"/>
          <w:szCs w:val="20"/>
          <w:lang w:eastAsia="en-US"/>
        </w:rPr>
        <w:t xml:space="preserve">Guarda la </w:t>
      </w:r>
      <w:r w:rsidR="008A12C6">
        <w:rPr>
          <w:sz w:val="20"/>
          <w:szCs w:val="20"/>
          <w:lang w:eastAsia="en-US"/>
        </w:rPr>
        <w:t>imagen capturada por el usuario de acuerdo a la resolución configurada.</w:t>
      </w:r>
    </w:p>
    <w:p w:rsidR="001D38C8" w:rsidRDefault="001D38C8" w:rsidP="001D38C8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MFechaHora</w:t>
      </w:r>
      <w:proofErr w:type="spellEnd"/>
      <w:r>
        <w:rPr>
          <w:sz w:val="20"/>
          <w:szCs w:val="20"/>
          <w:lang w:eastAsia="en-US"/>
        </w:rPr>
        <w:t xml:space="preserve"> = Fecha y Hora del sistema</w:t>
      </w:r>
    </w:p>
    <w:p w:rsidR="001D38C8" w:rsidRPr="00843099" w:rsidRDefault="001D38C8" w:rsidP="001D38C8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MUsuarioID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USUId</w:t>
      </w:r>
      <w:proofErr w:type="spellEnd"/>
      <w:r>
        <w:rPr>
          <w:sz w:val="20"/>
          <w:szCs w:val="20"/>
          <w:lang w:eastAsia="en-US"/>
        </w:rPr>
        <w:t xml:space="preserve"> del usuario </w:t>
      </w:r>
      <w:proofErr w:type="spellStart"/>
      <w:r>
        <w:rPr>
          <w:sz w:val="20"/>
          <w:szCs w:val="20"/>
          <w:lang w:eastAsia="en-US"/>
        </w:rPr>
        <w:t>logeado</w:t>
      </w:r>
      <w:proofErr w:type="spellEnd"/>
    </w:p>
    <w:p w:rsidR="001D38C8" w:rsidRPr="00AB5B1E" w:rsidRDefault="001D38C8" w:rsidP="001D38C8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respuesta es </w:t>
      </w:r>
      <w:r w:rsidRPr="008D04A5">
        <w:rPr>
          <w:b/>
          <w:sz w:val="20"/>
          <w:szCs w:val="20"/>
          <w:lang w:eastAsia="en-US"/>
        </w:rPr>
        <w:t>No</w:t>
      </w:r>
      <w:r>
        <w:rPr>
          <w:sz w:val="20"/>
          <w:szCs w:val="20"/>
          <w:lang w:eastAsia="en-US"/>
        </w:rPr>
        <w:t>&gt;</w:t>
      </w:r>
    </w:p>
    <w:p w:rsidR="001D38C8" w:rsidRDefault="001D38C8" w:rsidP="001D38C8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</w:t>
      </w:r>
      <w:hyperlink w:anchor="Paso_RegresoConfirmacionI" w:history="1">
        <w:r w:rsidRPr="008A12C6">
          <w:rPr>
            <w:rStyle w:val="Hipervnculo"/>
            <w:b/>
            <w:sz w:val="20"/>
            <w:szCs w:val="20"/>
            <w:lang w:eastAsia="en-US"/>
          </w:rPr>
          <w:t xml:space="preserve">paso </w:t>
        </w:r>
        <w:r w:rsidR="008A12C6" w:rsidRPr="008A12C6">
          <w:rPr>
            <w:rStyle w:val="Hipervnculo"/>
            <w:b/>
            <w:sz w:val="20"/>
            <w:szCs w:val="20"/>
            <w:lang w:eastAsia="en-US"/>
          </w:rPr>
          <w:t>4.4.1.5.7.3</w:t>
        </w:r>
      </w:hyperlink>
      <w:r>
        <w:rPr>
          <w:sz w:val="20"/>
          <w:szCs w:val="20"/>
          <w:lang w:eastAsia="en-US"/>
        </w:rPr>
        <w:t xml:space="preserve"> del flujo básico.</w:t>
      </w:r>
    </w:p>
    <w:p w:rsidR="001D38C8" w:rsidRDefault="001D38C8" w:rsidP="001D38C8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pregunta no requiere confirmación </w:t>
      </w:r>
      <w:proofErr w:type="spellStart"/>
      <w:r>
        <w:rPr>
          <w:sz w:val="20"/>
          <w:szCs w:val="20"/>
          <w:lang w:eastAsia="en-US"/>
        </w:rPr>
        <w:t>CENPregunta.Confirmacion</w:t>
      </w:r>
      <w:proofErr w:type="spellEnd"/>
      <w:r>
        <w:rPr>
          <w:sz w:val="20"/>
          <w:szCs w:val="20"/>
          <w:lang w:eastAsia="en-US"/>
        </w:rPr>
        <w:t xml:space="preserve"> = 0&gt;</w:t>
      </w:r>
    </w:p>
    <w:p w:rsidR="001D38C8" w:rsidRDefault="001D38C8" w:rsidP="001D38C8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</w:t>
      </w:r>
      <w:hyperlink w:anchor="Paso_RegistrarPreguntaI" w:history="1">
        <w:r w:rsidR="008A12C6" w:rsidRPr="00425A21">
          <w:rPr>
            <w:rStyle w:val="Hipervnculo"/>
            <w:b/>
            <w:sz w:val="20"/>
            <w:szCs w:val="20"/>
            <w:lang w:eastAsia="en-US"/>
          </w:rPr>
          <w:t>paso 4.4.1.5.7.3.2.2.1</w:t>
        </w:r>
      </w:hyperlink>
      <w:r>
        <w:rPr>
          <w:b/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del flujo básico.</w:t>
      </w:r>
    </w:p>
    <w:p w:rsidR="001D38C8" w:rsidRDefault="001D38C8" w:rsidP="001D38C8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&lt;el usuario selecciona la opción </w:t>
      </w:r>
      <w:r w:rsidRPr="004509FB">
        <w:rPr>
          <w:b/>
          <w:sz w:val="20"/>
          <w:szCs w:val="20"/>
          <w:lang w:eastAsia="en-US"/>
        </w:rPr>
        <w:t>Anterior</w:t>
      </w:r>
      <w:r>
        <w:rPr>
          <w:sz w:val="20"/>
          <w:szCs w:val="20"/>
          <w:lang w:eastAsia="en-US"/>
        </w:rPr>
        <w:t>&gt;</w:t>
      </w:r>
    </w:p>
    <w:p w:rsidR="001D38C8" w:rsidRDefault="001D38C8" w:rsidP="001D38C8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&lt;No se encuentra en la Primer Pregunta&gt;</w:t>
      </w:r>
    </w:p>
    <w:p w:rsidR="001D38C8" w:rsidRDefault="001D38C8" w:rsidP="001D38C8">
      <w:pPr>
        <w:pStyle w:val="Prrafodelista"/>
        <w:numPr>
          <w:ilvl w:val="7"/>
          <w:numId w:val="35"/>
        </w:numPr>
        <w:tabs>
          <w:tab w:val="left" w:pos="2835"/>
        </w:tabs>
        <w:ind w:left="4253" w:hanging="1733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la pregunta anterior con la respuesta dada y si modifica la respuesta, se realizan las validaciones nuevamente.</w:t>
      </w:r>
    </w:p>
    <w:p w:rsidR="001D38C8" w:rsidRDefault="001D38C8" w:rsidP="001D38C8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&lt;Corresponde a la Primer Pregunta&gt;</w:t>
      </w:r>
    </w:p>
    <w:p w:rsidR="003E7235" w:rsidRPr="001D38C8" w:rsidRDefault="001D38C8" w:rsidP="001D38C8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Esta opción aparecerá de manera deshabilitada.</w:t>
      </w:r>
    </w:p>
    <w:p w:rsidR="003E7235" w:rsidRDefault="003E7235" w:rsidP="003E7235">
      <w:pPr>
        <w:pStyle w:val="Prrafodelista"/>
        <w:numPr>
          <w:ilvl w:val="4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TipoRespuesta</w:t>
      </w:r>
      <w:proofErr w:type="spellEnd"/>
      <w:r>
        <w:rPr>
          <w:sz w:val="20"/>
          <w:szCs w:val="20"/>
          <w:lang w:eastAsia="en-US"/>
        </w:rPr>
        <w:t xml:space="preserve"> = 6 (</w:t>
      </w:r>
      <w:r w:rsidRPr="0083628D">
        <w:rPr>
          <w:b/>
          <w:sz w:val="20"/>
          <w:szCs w:val="20"/>
          <w:lang w:eastAsia="en-US"/>
        </w:rPr>
        <w:t>Matricial</w:t>
      </w:r>
      <w:r>
        <w:rPr>
          <w:sz w:val="20"/>
          <w:szCs w:val="20"/>
          <w:lang w:eastAsia="en-US"/>
        </w:rPr>
        <w:t>)&gt;</w:t>
      </w:r>
    </w:p>
    <w:p w:rsidR="003E7235" w:rsidRDefault="003E7235" w:rsidP="003E7235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</w:p>
    <w:p w:rsidR="003E7235" w:rsidRDefault="003E7235" w:rsidP="003E7235">
      <w:pPr>
        <w:pStyle w:val="Prrafodelista"/>
        <w:numPr>
          <w:ilvl w:val="4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TipoRespuesta</w:t>
      </w:r>
      <w:proofErr w:type="spellEnd"/>
      <w:r>
        <w:rPr>
          <w:sz w:val="20"/>
          <w:szCs w:val="20"/>
          <w:lang w:eastAsia="en-US"/>
        </w:rPr>
        <w:t xml:space="preserve"> = 7 (</w:t>
      </w:r>
      <w:r w:rsidRPr="0083628D">
        <w:rPr>
          <w:b/>
          <w:sz w:val="20"/>
          <w:szCs w:val="20"/>
          <w:lang w:eastAsia="en-US"/>
        </w:rPr>
        <w:t>Salto</w:t>
      </w:r>
      <w:r>
        <w:rPr>
          <w:sz w:val="20"/>
          <w:szCs w:val="20"/>
          <w:lang w:eastAsia="en-US"/>
        </w:rPr>
        <w:t>)&gt;</w:t>
      </w:r>
    </w:p>
    <w:p w:rsidR="006C35B3" w:rsidRDefault="006C35B3" w:rsidP="006C35B3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obtiene la configuración de la pregunta (donde &lt;</w:t>
      </w:r>
      <w:proofErr w:type="spellStart"/>
      <w:r>
        <w:rPr>
          <w:sz w:val="20"/>
          <w:szCs w:val="20"/>
          <w:lang w:eastAsia="en-US"/>
        </w:rPr>
        <w:t>ConfPreguntasTexto.CEPNumero</w:t>
      </w:r>
      <w:proofErr w:type="spellEnd"/>
      <w:r>
        <w:rPr>
          <w:sz w:val="20"/>
          <w:szCs w:val="20"/>
          <w:lang w:eastAsia="en-US"/>
        </w:rPr>
        <w:t xml:space="preserve">&gt; = </w:t>
      </w:r>
      <w:proofErr w:type="spellStart"/>
      <w:r>
        <w:rPr>
          <w:sz w:val="20"/>
          <w:szCs w:val="20"/>
          <w:lang w:eastAsia="en-US"/>
        </w:rPr>
        <w:t>sCEPNumero</w:t>
      </w:r>
      <w:proofErr w:type="spellEnd"/>
      <w:r>
        <w:rPr>
          <w:sz w:val="20"/>
          <w:szCs w:val="20"/>
          <w:lang w:eastAsia="en-US"/>
        </w:rPr>
        <w:t>)</w:t>
      </w:r>
    </w:p>
    <w:p w:rsidR="006C35B3" w:rsidRPr="002A529D" w:rsidRDefault="006C35B3" w:rsidP="006C35B3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ConfPreguntasImagen</w:t>
      </w:r>
      <w:proofErr w:type="spellEnd"/>
    </w:p>
    <w:p w:rsidR="006C35B3" w:rsidRDefault="006C35B3" w:rsidP="006C35B3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presenta un cuadro casi </w:t>
      </w:r>
    </w:p>
    <w:p w:rsidR="006C35B3" w:rsidRDefault="006C35B3" w:rsidP="006C35B3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lastRenderedPageBreak/>
        <w:t xml:space="preserve">Si &lt;el usuario selecciona la opción </w:t>
      </w:r>
      <w:r w:rsidRPr="00640349">
        <w:rPr>
          <w:b/>
          <w:sz w:val="20"/>
          <w:szCs w:val="20"/>
          <w:lang w:eastAsia="en-US"/>
        </w:rPr>
        <w:t>Siguiente</w:t>
      </w:r>
      <w:r>
        <w:rPr>
          <w:sz w:val="20"/>
          <w:szCs w:val="20"/>
          <w:lang w:eastAsia="en-US"/>
        </w:rPr>
        <w:t>&gt;</w:t>
      </w:r>
    </w:p>
    <w:p w:rsidR="006C35B3" w:rsidRPr="00F34AE3" w:rsidRDefault="006C35B3" w:rsidP="006C35B3">
      <w:pPr>
        <w:pStyle w:val="Prrafodelista"/>
        <w:numPr>
          <w:ilvl w:val="6"/>
          <w:numId w:val="35"/>
        </w:numPr>
        <w:tabs>
          <w:tab w:val="left" w:pos="2835"/>
        </w:tabs>
        <w:ind w:left="3544" w:hanging="1384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valida la información capturada de acuerdo a la validación </w:t>
      </w:r>
      <w:hyperlink w:anchor="VA05" w:history="1">
        <w:r w:rsidRPr="006D293A">
          <w:rPr>
            <w:rStyle w:val="Hipervnculo"/>
            <w:b/>
            <w:sz w:val="20"/>
            <w:szCs w:val="20"/>
            <w:lang w:eastAsia="en-US"/>
          </w:rPr>
          <w:t>VA05 Validar Respuesta de Tipo Imagen</w:t>
        </w:r>
      </w:hyperlink>
    </w:p>
    <w:p w:rsidR="006C35B3" w:rsidRDefault="006C35B3" w:rsidP="006C35B3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pregunta requiere confirmación </w:t>
      </w:r>
      <w:proofErr w:type="spellStart"/>
      <w:r>
        <w:rPr>
          <w:sz w:val="20"/>
          <w:szCs w:val="20"/>
          <w:lang w:eastAsia="en-US"/>
        </w:rPr>
        <w:t>CENPregunta.Confirmacion</w:t>
      </w:r>
      <w:proofErr w:type="spellEnd"/>
      <w:r>
        <w:rPr>
          <w:sz w:val="20"/>
          <w:szCs w:val="20"/>
          <w:lang w:eastAsia="en-US"/>
        </w:rPr>
        <w:t xml:space="preserve"> = 1&gt;</w:t>
      </w:r>
    </w:p>
    <w:p w:rsidR="006C35B3" w:rsidRDefault="006C35B3" w:rsidP="006C35B3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el mensaje “</w:t>
      </w:r>
      <w:r w:rsidRPr="008D04A5">
        <w:rPr>
          <w:color w:val="FF0000"/>
          <w:sz w:val="20"/>
          <w:szCs w:val="20"/>
          <w:lang w:eastAsia="en-US"/>
        </w:rPr>
        <w:t>P0049 - ¿Está seguro de su respuesta?</w:t>
      </w:r>
      <w:r>
        <w:rPr>
          <w:sz w:val="20"/>
          <w:szCs w:val="20"/>
          <w:lang w:eastAsia="en-US"/>
        </w:rPr>
        <w:t>”</w:t>
      </w:r>
    </w:p>
    <w:p w:rsidR="006C35B3" w:rsidRDefault="006C35B3" w:rsidP="006C35B3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respuesta es </w:t>
      </w:r>
      <w:r w:rsidRPr="008D04A5">
        <w:rPr>
          <w:b/>
          <w:sz w:val="20"/>
          <w:szCs w:val="20"/>
          <w:lang w:eastAsia="en-US"/>
        </w:rPr>
        <w:t>Si</w:t>
      </w:r>
      <w:r>
        <w:rPr>
          <w:sz w:val="20"/>
          <w:szCs w:val="20"/>
          <w:lang w:eastAsia="en-US"/>
        </w:rPr>
        <w:t>&gt;</w:t>
      </w:r>
    </w:p>
    <w:p w:rsidR="006C35B3" w:rsidRDefault="006C35B3" w:rsidP="006C35B3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registra la siguiente información:</w:t>
      </w:r>
    </w:p>
    <w:p w:rsidR="006C35B3" w:rsidRPr="008D04A5" w:rsidRDefault="006C35B3" w:rsidP="006C35B3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 w:rsidRPr="008D04A5">
        <w:rPr>
          <w:b/>
          <w:sz w:val="20"/>
          <w:szCs w:val="20"/>
          <w:lang w:eastAsia="en-US"/>
        </w:rPr>
        <w:t>ENCPregunta</w:t>
      </w:r>
      <w:proofErr w:type="spellEnd"/>
    </w:p>
    <w:p w:rsidR="006C35B3" w:rsidRDefault="006C35B3" w:rsidP="006C35B3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ENCId</w:t>
      </w:r>
      <w:proofErr w:type="spellEnd"/>
      <w:r>
        <w:rPr>
          <w:sz w:val="20"/>
          <w:szCs w:val="20"/>
          <w:lang w:eastAsia="en-US"/>
        </w:rPr>
        <w:t xml:space="preserve"> = &lt;</w:t>
      </w:r>
      <w:proofErr w:type="spellStart"/>
      <w:r>
        <w:rPr>
          <w:sz w:val="20"/>
          <w:szCs w:val="20"/>
          <w:lang w:eastAsia="en-US"/>
        </w:rPr>
        <w:t>Encuesta.ENCId</w:t>
      </w:r>
      <w:proofErr w:type="spellEnd"/>
      <w:r>
        <w:rPr>
          <w:sz w:val="20"/>
          <w:szCs w:val="20"/>
          <w:lang w:eastAsia="en-US"/>
        </w:rPr>
        <w:t>&gt;</w:t>
      </w:r>
    </w:p>
    <w:p w:rsidR="006C35B3" w:rsidRDefault="006C35B3" w:rsidP="006C35B3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ENPId</w:t>
      </w:r>
      <w:proofErr w:type="spellEnd"/>
      <w:r>
        <w:rPr>
          <w:sz w:val="20"/>
          <w:szCs w:val="20"/>
          <w:lang w:eastAsia="en-US"/>
        </w:rPr>
        <w:t xml:space="preserve"> = KEYGEN (1)</w:t>
      </w:r>
    </w:p>
    <w:p w:rsidR="006C35B3" w:rsidRDefault="006C35B3" w:rsidP="006C35B3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CENClave</w:t>
      </w:r>
      <w:proofErr w:type="spellEnd"/>
      <w:r>
        <w:rPr>
          <w:sz w:val="20"/>
          <w:szCs w:val="20"/>
          <w:lang w:eastAsia="en-US"/>
        </w:rPr>
        <w:t xml:space="preserve">= </w:t>
      </w:r>
      <w:proofErr w:type="spellStart"/>
      <w:r>
        <w:rPr>
          <w:sz w:val="20"/>
          <w:szCs w:val="20"/>
          <w:lang w:eastAsia="en-US"/>
        </w:rPr>
        <w:t>sCENClave</w:t>
      </w:r>
      <w:proofErr w:type="spellEnd"/>
    </w:p>
    <w:p w:rsidR="006C35B3" w:rsidRDefault="006C35B3" w:rsidP="006C35B3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CEPNumero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sCEPNumero</w:t>
      </w:r>
      <w:proofErr w:type="spellEnd"/>
    </w:p>
    <w:p w:rsidR="006C35B3" w:rsidRDefault="006C35B3" w:rsidP="006C35B3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OrdenAplicacion</w:t>
      </w:r>
      <w:proofErr w:type="spellEnd"/>
      <w:r>
        <w:rPr>
          <w:sz w:val="20"/>
          <w:szCs w:val="20"/>
          <w:lang w:eastAsia="en-US"/>
        </w:rPr>
        <w:t xml:space="preserve"> = Consecutivo correspondiente</w:t>
      </w:r>
    </w:p>
    <w:p w:rsidR="006C35B3" w:rsidRDefault="006C35B3" w:rsidP="006C35B3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MFechaHora</w:t>
      </w:r>
      <w:proofErr w:type="spellEnd"/>
      <w:r>
        <w:rPr>
          <w:sz w:val="20"/>
          <w:szCs w:val="20"/>
          <w:lang w:eastAsia="en-US"/>
        </w:rPr>
        <w:t xml:space="preserve"> = Fecha y Hora del Sistema</w:t>
      </w:r>
    </w:p>
    <w:p w:rsidR="006C35B3" w:rsidRPr="006F3DF3" w:rsidRDefault="006C35B3" w:rsidP="006C35B3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MUsuarioId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USUId</w:t>
      </w:r>
      <w:proofErr w:type="spellEnd"/>
      <w:r>
        <w:rPr>
          <w:sz w:val="20"/>
          <w:szCs w:val="20"/>
          <w:lang w:eastAsia="en-US"/>
        </w:rPr>
        <w:t xml:space="preserve"> del usuario registrado en sistema.</w:t>
      </w:r>
    </w:p>
    <w:p w:rsidR="006C35B3" w:rsidRPr="00843099" w:rsidRDefault="006C35B3" w:rsidP="006C35B3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ENPRespImagen</w:t>
      </w:r>
      <w:proofErr w:type="spellEnd"/>
    </w:p>
    <w:p w:rsidR="006C35B3" w:rsidRDefault="006C35B3" w:rsidP="006C35B3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ENCId</w:t>
      </w:r>
      <w:proofErr w:type="spellEnd"/>
      <w:r>
        <w:rPr>
          <w:sz w:val="20"/>
          <w:szCs w:val="20"/>
          <w:lang w:eastAsia="en-US"/>
        </w:rPr>
        <w:t xml:space="preserve"> = &lt;</w:t>
      </w:r>
      <w:proofErr w:type="spellStart"/>
      <w:r>
        <w:rPr>
          <w:sz w:val="20"/>
          <w:szCs w:val="20"/>
          <w:lang w:eastAsia="en-US"/>
        </w:rPr>
        <w:t>Encuesta.ENCId</w:t>
      </w:r>
      <w:proofErr w:type="spellEnd"/>
      <w:r>
        <w:rPr>
          <w:sz w:val="20"/>
          <w:szCs w:val="20"/>
          <w:lang w:eastAsia="en-US"/>
        </w:rPr>
        <w:t>&gt;</w:t>
      </w:r>
    </w:p>
    <w:p w:rsidR="006C35B3" w:rsidRDefault="006C35B3" w:rsidP="006C35B3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ENPId</w:t>
      </w:r>
      <w:proofErr w:type="spellEnd"/>
      <w:r>
        <w:rPr>
          <w:sz w:val="20"/>
          <w:szCs w:val="20"/>
          <w:lang w:eastAsia="en-US"/>
        </w:rPr>
        <w:t xml:space="preserve"> = &lt;</w:t>
      </w:r>
      <w:proofErr w:type="spellStart"/>
      <w:r>
        <w:rPr>
          <w:sz w:val="20"/>
          <w:szCs w:val="20"/>
          <w:lang w:eastAsia="en-US"/>
        </w:rPr>
        <w:t>ENCPregunta.ENPId</w:t>
      </w:r>
      <w:proofErr w:type="spellEnd"/>
      <w:r>
        <w:rPr>
          <w:sz w:val="20"/>
          <w:szCs w:val="20"/>
          <w:lang w:eastAsia="en-US"/>
        </w:rPr>
        <w:t>&gt;</w:t>
      </w:r>
    </w:p>
    <w:p w:rsidR="006C35B3" w:rsidRDefault="006C35B3" w:rsidP="006C35B3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ERIId</w:t>
      </w:r>
      <w:proofErr w:type="spellEnd"/>
      <w:r>
        <w:rPr>
          <w:sz w:val="20"/>
          <w:szCs w:val="20"/>
          <w:lang w:eastAsia="en-US"/>
        </w:rPr>
        <w:t xml:space="preserve"> = KEYGEN (1)</w:t>
      </w:r>
    </w:p>
    <w:p w:rsidR="006C35B3" w:rsidRDefault="006C35B3" w:rsidP="006C35B3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Imagen = Guarda la imagen capturada por el usuario de acuerdo a la resolución configurada.</w:t>
      </w:r>
    </w:p>
    <w:p w:rsidR="006C35B3" w:rsidRDefault="006C35B3" w:rsidP="006C35B3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MFechaHora</w:t>
      </w:r>
      <w:proofErr w:type="spellEnd"/>
      <w:r>
        <w:rPr>
          <w:sz w:val="20"/>
          <w:szCs w:val="20"/>
          <w:lang w:eastAsia="en-US"/>
        </w:rPr>
        <w:t xml:space="preserve"> = Fecha y Hora del sistema</w:t>
      </w:r>
    </w:p>
    <w:p w:rsidR="006C35B3" w:rsidRPr="00843099" w:rsidRDefault="006C35B3" w:rsidP="006C35B3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MUsuarioID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USUId</w:t>
      </w:r>
      <w:proofErr w:type="spellEnd"/>
      <w:r>
        <w:rPr>
          <w:sz w:val="20"/>
          <w:szCs w:val="20"/>
          <w:lang w:eastAsia="en-US"/>
        </w:rPr>
        <w:t xml:space="preserve"> del usuario </w:t>
      </w:r>
      <w:proofErr w:type="spellStart"/>
      <w:r>
        <w:rPr>
          <w:sz w:val="20"/>
          <w:szCs w:val="20"/>
          <w:lang w:eastAsia="en-US"/>
        </w:rPr>
        <w:t>logeado</w:t>
      </w:r>
      <w:proofErr w:type="spellEnd"/>
    </w:p>
    <w:p w:rsidR="006C35B3" w:rsidRPr="00AB5B1E" w:rsidRDefault="006C35B3" w:rsidP="006C35B3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respuesta es </w:t>
      </w:r>
      <w:r w:rsidRPr="008D04A5">
        <w:rPr>
          <w:b/>
          <w:sz w:val="20"/>
          <w:szCs w:val="20"/>
          <w:lang w:eastAsia="en-US"/>
        </w:rPr>
        <w:t>No</w:t>
      </w:r>
      <w:r>
        <w:rPr>
          <w:sz w:val="20"/>
          <w:szCs w:val="20"/>
          <w:lang w:eastAsia="en-US"/>
        </w:rPr>
        <w:t>&gt;</w:t>
      </w:r>
    </w:p>
    <w:p w:rsidR="006C35B3" w:rsidRDefault="006C35B3" w:rsidP="006C35B3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</w:t>
      </w:r>
      <w:hyperlink w:anchor="Paso_RegresoConfirmacionI" w:history="1">
        <w:r w:rsidRPr="008A12C6">
          <w:rPr>
            <w:rStyle w:val="Hipervnculo"/>
            <w:b/>
            <w:sz w:val="20"/>
            <w:szCs w:val="20"/>
            <w:lang w:eastAsia="en-US"/>
          </w:rPr>
          <w:t>paso 4.4.1.5.7.3</w:t>
        </w:r>
      </w:hyperlink>
      <w:r>
        <w:rPr>
          <w:sz w:val="20"/>
          <w:szCs w:val="20"/>
          <w:lang w:eastAsia="en-US"/>
        </w:rPr>
        <w:t xml:space="preserve"> del flujo básico.</w:t>
      </w:r>
    </w:p>
    <w:p w:rsidR="006C35B3" w:rsidRDefault="006C35B3" w:rsidP="006C35B3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pregunta no requiere confirmación </w:t>
      </w:r>
      <w:proofErr w:type="spellStart"/>
      <w:r>
        <w:rPr>
          <w:sz w:val="20"/>
          <w:szCs w:val="20"/>
          <w:lang w:eastAsia="en-US"/>
        </w:rPr>
        <w:t>CENPregunta.Confirmacion</w:t>
      </w:r>
      <w:proofErr w:type="spellEnd"/>
      <w:r>
        <w:rPr>
          <w:sz w:val="20"/>
          <w:szCs w:val="20"/>
          <w:lang w:eastAsia="en-US"/>
        </w:rPr>
        <w:t xml:space="preserve"> = 0&gt;</w:t>
      </w:r>
    </w:p>
    <w:p w:rsidR="006C35B3" w:rsidRDefault="006C35B3" w:rsidP="006C35B3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</w:t>
      </w:r>
      <w:hyperlink w:anchor="Paso_RegistrarPreguntaI" w:history="1">
        <w:r w:rsidRPr="00425A21">
          <w:rPr>
            <w:rStyle w:val="Hipervnculo"/>
            <w:b/>
            <w:sz w:val="20"/>
            <w:szCs w:val="20"/>
            <w:lang w:eastAsia="en-US"/>
          </w:rPr>
          <w:t>paso 4.4.1.5.7.3.2.2.1</w:t>
        </w:r>
      </w:hyperlink>
      <w:r>
        <w:rPr>
          <w:b/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del flujo básico.</w:t>
      </w:r>
    </w:p>
    <w:p w:rsidR="006C35B3" w:rsidRDefault="006C35B3" w:rsidP="006C35B3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&lt;el usuario selecciona la opción </w:t>
      </w:r>
      <w:r w:rsidRPr="004509FB">
        <w:rPr>
          <w:b/>
          <w:sz w:val="20"/>
          <w:szCs w:val="20"/>
          <w:lang w:eastAsia="en-US"/>
        </w:rPr>
        <w:t>Anterior</w:t>
      </w:r>
      <w:r>
        <w:rPr>
          <w:sz w:val="20"/>
          <w:szCs w:val="20"/>
          <w:lang w:eastAsia="en-US"/>
        </w:rPr>
        <w:t>&gt;</w:t>
      </w:r>
    </w:p>
    <w:p w:rsidR="006C35B3" w:rsidRDefault="006C35B3" w:rsidP="006C35B3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&lt;No se encuentra en la Primer Pregunta&gt;</w:t>
      </w:r>
    </w:p>
    <w:p w:rsidR="006C35B3" w:rsidRDefault="006C35B3" w:rsidP="006C35B3">
      <w:pPr>
        <w:pStyle w:val="Prrafodelista"/>
        <w:numPr>
          <w:ilvl w:val="7"/>
          <w:numId w:val="35"/>
        </w:numPr>
        <w:tabs>
          <w:tab w:val="left" w:pos="2835"/>
        </w:tabs>
        <w:ind w:left="4253" w:hanging="1733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la pregunta anterior con la respuesta dada y si modifica la respuesta, se realizan las validaciones nuevamente.</w:t>
      </w:r>
    </w:p>
    <w:p w:rsidR="006C35B3" w:rsidRDefault="006C35B3" w:rsidP="006C35B3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&lt;Corresponde a la Primer Pregunta&gt;</w:t>
      </w:r>
    </w:p>
    <w:p w:rsidR="003E7235" w:rsidRDefault="006C35B3" w:rsidP="006C35B3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Esta opción aparecerá de manera deshabilitada.</w:t>
      </w:r>
    </w:p>
    <w:p w:rsidR="003E7235" w:rsidRPr="009E0D2C" w:rsidRDefault="003E7235" w:rsidP="003E7235">
      <w:pPr>
        <w:pStyle w:val="Prrafodelista"/>
        <w:numPr>
          <w:ilvl w:val="4"/>
          <w:numId w:val="35"/>
        </w:numPr>
        <w:tabs>
          <w:tab w:val="left" w:pos="2835"/>
        </w:tabs>
        <w:jc w:val="both"/>
        <w:rPr>
          <w:sz w:val="20"/>
          <w:szCs w:val="20"/>
          <w:highlight w:val="red"/>
          <w:lang w:eastAsia="en-US"/>
        </w:rPr>
      </w:pPr>
      <w:r w:rsidRPr="009E0D2C">
        <w:rPr>
          <w:sz w:val="20"/>
          <w:szCs w:val="20"/>
          <w:highlight w:val="red"/>
          <w:lang w:eastAsia="en-US"/>
        </w:rPr>
        <w:t>Si &lt;</w:t>
      </w:r>
      <w:proofErr w:type="spellStart"/>
      <w:r w:rsidRPr="009E0D2C">
        <w:rPr>
          <w:sz w:val="20"/>
          <w:szCs w:val="20"/>
          <w:highlight w:val="red"/>
          <w:lang w:eastAsia="en-US"/>
        </w:rPr>
        <w:t>TipoRespuesta</w:t>
      </w:r>
      <w:proofErr w:type="spellEnd"/>
      <w:r w:rsidRPr="009E0D2C">
        <w:rPr>
          <w:sz w:val="20"/>
          <w:szCs w:val="20"/>
          <w:highlight w:val="red"/>
          <w:lang w:eastAsia="en-US"/>
        </w:rPr>
        <w:t xml:space="preserve"> = 8 (</w:t>
      </w:r>
      <w:r w:rsidRPr="009E0D2C">
        <w:rPr>
          <w:b/>
          <w:sz w:val="20"/>
          <w:szCs w:val="20"/>
          <w:highlight w:val="red"/>
          <w:lang w:eastAsia="en-US"/>
        </w:rPr>
        <w:t>GPS</w:t>
      </w:r>
      <w:r w:rsidRPr="009E0D2C">
        <w:rPr>
          <w:sz w:val="20"/>
          <w:szCs w:val="20"/>
          <w:highlight w:val="red"/>
          <w:lang w:eastAsia="en-US"/>
        </w:rPr>
        <w:t>)&gt;</w:t>
      </w:r>
    </w:p>
    <w:p w:rsidR="003264B5" w:rsidRDefault="003264B5" w:rsidP="003264B5">
      <w:pPr>
        <w:pStyle w:val="Prrafodelista"/>
        <w:numPr>
          <w:ilvl w:val="5"/>
          <w:numId w:val="35"/>
        </w:numPr>
        <w:tabs>
          <w:tab w:val="left" w:pos="3544"/>
        </w:tabs>
        <w:ind w:left="3544" w:hanging="1744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obtiene la configuración de la pregunta (donde &lt;</w:t>
      </w:r>
      <w:proofErr w:type="spellStart"/>
      <w:r>
        <w:rPr>
          <w:sz w:val="20"/>
          <w:szCs w:val="20"/>
          <w:lang w:eastAsia="en-US"/>
        </w:rPr>
        <w:t>ConfPreguntasTexto.CEPNumero</w:t>
      </w:r>
      <w:proofErr w:type="spellEnd"/>
      <w:r>
        <w:rPr>
          <w:sz w:val="20"/>
          <w:szCs w:val="20"/>
          <w:lang w:eastAsia="en-US"/>
        </w:rPr>
        <w:t xml:space="preserve">&gt; = </w:t>
      </w:r>
      <w:proofErr w:type="spellStart"/>
      <w:r>
        <w:rPr>
          <w:sz w:val="20"/>
          <w:szCs w:val="20"/>
          <w:lang w:eastAsia="en-US"/>
        </w:rPr>
        <w:t>sCEPNumero</w:t>
      </w:r>
      <w:proofErr w:type="spellEnd"/>
      <w:r>
        <w:rPr>
          <w:sz w:val="20"/>
          <w:szCs w:val="20"/>
          <w:lang w:eastAsia="en-US"/>
        </w:rPr>
        <w:t>)</w:t>
      </w:r>
    </w:p>
    <w:p w:rsidR="003264B5" w:rsidRPr="002A529D" w:rsidRDefault="003264B5" w:rsidP="003264B5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ConfPreguntasGPS</w:t>
      </w:r>
      <w:proofErr w:type="spellEnd"/>
    </w:p>
    <w:p w:rsidR="003264B5" w:rsidRDefault="00B660B2" w:rsidP="0092047B">
      <w:pPr>
        <w:pStyle w:val="Prrafodelista"/>
        <w:numPr>
          <w:ilvl w:val="5"/>
          <w:numId w:val="35"/>
        </w:numPr>
        <w:tabs>
          <w:tab w:val="left" w:pos="3544"/>
        </w:tabs>
        <w:ind w:left="3544" w:hanging="1744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toma la lectura del GPS al momento de entrar en la pregunta y registra en sesión la siguiente información:</w:t>
      </w:r>
    </w:p>
    <w:p w:rsidR="00B660B2" w:rsidRDefault="00772EE9" w:rsidP="00B660B2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Resp</w:t>
      </w:r>
      <w:r w:rsidR="00B660B2">
        <w:rPr>
          <w:sz w:val="20"/>
          <w:szCs w:val="20"/>
          <w:lang w:eastAsia="en-US"/>
        </w:rPr>
        <w:t>Altitud</w:t>
      </w:r>
      <w:proofErr w:type="spellEnd"/>
      <w:r w:rsidR="008A5CA6">
        <w:rPr>
          <w:sz w:val="20"/>
          <w:szCs w:val="20"/>
          <w:lang w:eastAsia="en-US"/>
        </w:rPr>
        <w:t xml:space="preserve"> = Altitud correspondiente a la lectura</w:t>
      </w:r>
    </w:p>
    <w:p w:rsidR="00B660B2" w:rsidRDefault="00B660B2" w:rsidP="00B660B2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R</w:t>
      </w:r>
      <w:r w:rsidR="00772EE9">
        <w:rPr>
          <w:sz w:val="20"/>
          <w:szCs w:val="20"/>
          <w:lang w:eastAsia="en-US"/>
        </w:rPr>
        <w:t>esp</w:t>
      </w:r>
      <w:r>
        <w:rPr>
          <w:sz w:val="20"/>
          <w:szCs w:val="20"/>
          <w:lang w:eastAsia="en-US"/>
        </w:rPr>
        <w:t>Latitud</w:t>
      </w:r>
      <w:proofErr w:type="spellEnd"/>
      <w:r w:rsidR="008A5CA6">
        <w:rPr>
          <w:sz w:val="20"/>
          <w:szCs w:val="20"/>
          <w:lang w:eastAsia="en-US"/>
        </w:rPr>
        <w:t xml:space="preserve"> = Latitud correspondiente a la lectura</w:t>
      </w:r>
    </w:p>
    <w:p w:rsidR="00772EE9" w:rsidRDefault="00772EE9" w:rsidP="00B660B2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RespLongitud</w:t>
      </w:r>
      <w:proofErr w:type="spellEnd"/>
      <w:r w:rsidR="008A5CA6">
        <w:rPr>
          <w:sz w:val="20"/>
          <w:szCs w:val="20"/>
          <w:lang w:eastAsia="en-US"/>
        </w:rPr>
        <w:t xml:space="preserve"> = Longitud correspondiente a la lectura</w:t>
      </w:r>
    </w:p>
    <w:p w:rsidR="00772EE9" w:rsidRDefault="00772EE9" w:rsidP="00B660B2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lastRenderedPageBreak/>
        <w:t>RespFecha</w:t>
      </w:r>
      <w:proofErr w:type="spellEnd"/>
      <w:r w:rsidR="008A5CA6">
        <w:rPr>
          <w:sz w:val="20"/>
          <w:szCs w:val="20"/>
          <w:lang w:eastAsia="en-US"/>
        </w:rPr>
        <w:t xml:space="preserve"> = Fecha actual del sistema</w:t>
      </w:r>
    </w:p>
    <w:p w:rsidR="00772EE9" w:rsidRDefault="00772EE9" w:rsidP="00B660B2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RespHora</w:t>
      </w:r>
      <w:proofErr w:type="spellEnd"/>
      <w:r w:rsidR="008A5CA6">
        <w:rPr>
          <w:sz w:val="20"/>
          <w:szCs w:val="20"/>
          <w:lang w:eastAsia="en-US"/>
        </w:rPr>
        <w:t xml:space="preserve"> = Hora actual del sistema</w:t>
      </w:r>
    </w:p>
    <w:p w:rsidR="003264B5" w:rsidRDefault="003264B5" w:rsidP="003264B5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bookmarkStart w:id="50" w:name="Paso_RegresoConfirmacionG"/>
      <w:bookmarkEnd w:id="50"/>
      <w:r>
        <w:rPr>
          <w:sz w:val="20"/>
          <w:szCs w:val="20"/>
          <w:lang w:eastAsia="en-US"/>
        </w:rPr>
        <w:t xml:space="preserve">Si &lt;el usuario selecciona la opción </w:t>
      </w:r>
      <w:r w:rsidRPr="00640349">
        <w:rPr>
          <w:b/>
          <w:sz w:val="20"/>
          <w:szCs w:val="20"/>
          <w:lang w:eastAsia="en-US"/>
        </w:rPr>
        <w:t>Siguiente</w:t>
      </w:r>
      <w:r>
        <w:rPr>
          <w:sz w:val="20"/>
          <w:szCs w:val="20"/>
          <w:lang w:eastAsia="en-US"/>
        </w:rPr>
        <w:t>&gt;</w:t>
      </w:r>
    </w:p>
    <w:p w:rsidR="003264B5" w:rsidRPr="00F34AE3" w:rsidRDefault="003264B5" w:rsidP="003264B5">
      <w:pPr>
        <w:pStyle w:val="Prrafodelista"/>
        <w:numPr>
          <w:ilvl w:val="6"/>
          <w:numId w:val="35"/>
        </w:numPr>
        <w:tabs>
          <w:tab w:val="left" w:pos="2835"/>
        </w:tabs>
        <w:ind w:left="3544" w:hanging="1384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valida la información capturada de acuerdo a la validación </w:t>
      </w:r>
      <w:bookmarkStart w:id="51" w:name="VA08_r"/>
      <w:bookmarkEnd w:id="51"/>
      <w:r>
        <w:rPr>
          <w:b/>
          <w:sz w:val="20"/>
          <w:szCs w:val="20"/>
          <w:lang w:eastAsia="en-US"/>
        </w:rPr>
        <w:fldChar w:fldCharType="begin"/>
      </w:r>
      <w:r>
        <w:rPr>
          <w:b/>
          <w:sz w:val="20"/>
          <w:szCs w:val="20"/>
          <w:lang w:eastAsia="en-US"/>
        </w:rPr>
        <w:instrText xml:space="preserve"> HYPERLINK  \l "VA08" </w:instrText>
      </w:r>
      <w:r>
        <w:rPr>
          <w:b/>
          <w:sz w:val="20"/>
          <w:szCs w:val="20"/>
          <w:lang w:eastAsia="en-US"/>
        </w:rPr>
        <w:fldChar w:fldCharType="separate"/>
      </w:r>
      <w:r w:rsidRPr="003264B5">
        <w:rPr>
          <w:rStyle w:val="Hipervnculo"/>
          <w:b/>
          <w:sz w:val="20"/>
          <w:szCs w:val="20"/>
          <w:lang w:eastAsia="en-US"/>
        </w:rPr>
        <w:t>VA08 Validar Respuesta de Tipo GPS</w:t>
      </w:r>
      <w:r>
        <w:rPr>
          <w:b/>
          <w:sz w:val="20"/>
          <w:szCs w:val="20"/>
          <w:lang w:eastAsia="en-US"/>
        </w:rPr>
        <w:fldChar w:fldCharType="end"/>
      </w:r>
    </w:p>
    <w:p w:rsidR="003264B5" w:rsidRDefault="003264B5" w:rsidP="003264B5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pregunta requiere confirmación </w:t>
      </w:r>
      <w:proofErr w:type="spellStart"/>
      <w:r>
        <w:rPr>
          <w:sz w:val="20"/>
          <w:szCs w:val="20"/>
          <w:lang w:eastAsia="en-US"/>
        </w:rPr>
        <w:t>CENPregunta.Confirmacion</w:t>
      </w:r>
      <w:proofErr w:type="spellEnd"/>
      <w:r>
        <w:rPr>
          <w:sz w:val="20"/>
          <w:szCs w:val="20"/>
          <w:lang w:eastAsia="en-US"/>
        </w:rPr>
        <w:t xml:space="preserve"> = 1&gt;</w:t>
      </w:r>
    </w:p>
    <w:p w:rsidR="003264B5" w:rsidRDefault="003264B5" w:rsidP="003264B5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el mensaje “</w:t>
      </w:r>
      <w:r w:rsidRPr="008D04A5">
        <w:rPr>
          <w:color w:val="FF0000"/>
          <w:sz w:val="20"/>
          <w:szCs w:val="20"/>
          <w:lang w:eastAsia="en-US"/>
        </w:rPr>
        <w:t>P0049 - ¿Está seguro de su respuesta?</w:t>
      </w:r>
      <w:r>
        <w:rPr>
          <w:sz w:val="20"/>
          <w:szCs w:val="20"/>
          <w:lang w:eastAsia="en-US"/>
        </w:rPr>
        <w:t>”</w:t>
      </w:r>
    </w:p>
    <w:p w:rsidR="003264B5" w:rsidRDefault="003264B5" w:rsidP="003264B5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respuesta es </w:t>
      </w:r>
      <w:r w:rsidRPr="008D04A5">
        <w:rPr>
          <w:b/>
          <w:sz w:val="20"/>
          <w:szCs w:val="20"/>
          <w:lang w:eastAsia="en-US"/>
        </w:rPr>
        <w:t>Si</w:t>
      </w:r>
      <w:r>
        <w:rPr>
          <w:sz w:val="20"/>
          <w:szCs w:val="20"/>
          <w:lang w:eastAsia="en-US"/>
        </w:rPr>
        <w:t>&gt;</w:t>
      </w:r>
    </w:p>
    <w:p w:rsidR="003264B5" w:rsidRDefault="003264B5" w:rsidP="003264B5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bookmarkStart w:id="52" w:name="Paso_RegistrarPreguntaG"/>
      <w:bookmarkEnd w:id="52"/>
      <w:r>
        <w:rPr>
          <w:sz w:val="20"/>
          <w:szCs w:val="20"/>
          <w:lang w:eastAsia="en-US"/>
        </w:rPr>
        <w:t>El sistema registra la siguiente información:</w:t>
      </w:r>
    </w:p>
    <w:p w:rsidR="003264B5" w:rsidRPr="008D04A5" w:rsidRDefault="003264B5" w:rsidP="003264B5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 w:rsidRPr="008D04A5">
        <w:rPr>
          <w:b/>
          <w:sz w:val="20"/>
          <w:szCs w:val="20"/>
          <w:lang w:eastAsia="en-US"/>
        </w:rPr>
        <w:t>ENCPregunta</w:t>
      </w:r>
      <w:proofErr w:type="spellEnd"/>
    </w:p>
    <w:p w:rsidR="003264B5" w:rsidRDefault="003264B5" w:rsidP="003264B5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ENCId</w:t>
      </w:r>
      <w:proofErr w:type="spellEnd"/>
      <w:r>
        <w:rPr>
          <w:sz w:val="20"/>
          <w:szCs w:val="20"/>
          <w:lang w:eastAsia="en-US"/>
        </w:rPr>
        <w:t xml:space="preserve"> = &lt;</w:t>
      </w:r>
      <w:proofErr w:type="spellStart"/>
      <w:r>
        <w:rPr>
          <w:sz w:val="20"/>
          <w:szCs w:val="20"/>
          <w:lang w:eastAsia="en-US"/>
        </w:rPr>
        <w:t>Encuesta.ENCId</w:t>
      </w:r>
      <w:proofErr w:type="spellEnd"/>
      <w:r>
        <w:rPr>
          <w:sz w:val="20"/>
          <w:szCs w:val="20"/>
          <w:lang w:eastAsia="en-US"/>
        </w:rPr>
        <w:t>&gt;</w:t>
      </w:r>
    </w:p>
    <w:p w:rsidR="003264B5" w:rsidRDefault="003264B5" w:rsidP="003264B5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ENPId</w:t>
      </w:r>
      <w:proofErr w:type="spellEnd"/>
      <w:r>
        <w:rPr>
          <w:sz w:val="20"/>
          <w:szCs w:val="20"/>
          <w:lang w:eastAsia="en-US"/>
        </w:rPr>
        <w:t xml:space="preserve"> = KEYGEN (1)</w:t>
      </w:r>
    </w:p>
    <w:p w:rsidR="003264B5" w:rsidRDefault="003264B5" w:rsidP="003264B5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CENClave</w:t>
      </w:r>
      <w:proofErr w:type="spellEnd"/>
      <w:r>
        <w:rPr>
          <w:sz w:val="20"/>
          <w:szCs w:val="20"/>
          <w:lang w:eastAsia="en-US"/>
        </w:rPr>
        <w:t xml:space="preserve">= </w:t>
      </w:r>
      <w:proofErr w:type="spellStart"/>
      <w:r>
        <w:rPr>
          <w:sz w:val="20"/>
          <w:szCs w:val="20"/>
          <w:lang w:eastAsia="en-US"/>
        </w:rPr>
        <w:t>sCENClave</w:t>
      </w:r>
      <w:proofErr w:type="spellEnd"/>
    </w:p>
    <w:p w:rsidR="003264B5" w:rsidRDefault="003264B5" w:rsidP="003264B5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CEPNumero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sCEPNumero</w:t>
      </w:r>
      <w:proofErr w:type="spellEnd"/>
    </w:p>
    <w:p w:rsidR="003264B5" w:rsidRDefault="003264B5" w:rsidP="003264B5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OrdenAplicacion</w:t>
      </w:r>
      <w:proofErr w:type="spellEnd"/>
      <w:r>
        <w:rPr>
          <w:sz w:val="20"/>
          <w:szCs w:val="20"/>
          <w:lang w:eastAsia="en-US"/>
        </w:rPr>
        <w:t xml:space="preserve"> = Consecutivo correspondiente</w:t>
      </w:r>
    </w:p>
    <w:p w:rsidR="003264B5" w:rsidRDefault="003264B5" w:rsidP="003264B5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MFechaHora</w:t>
      </w:r>
      <w:proofErr w:type="spellEnd"/>
      <w:r>
        <w:rPr>
          <w:sz w:val="20"/>
          <w:szCs w:val="20"/>
          <w:lang w:eastAsia="en-US"/>
        </w:rPr>
        <w:t xml:space="preserve"> = Fecha y Hora del Sistema</w:t>
      </w:r>
    </w:p>
    <w:p w:rsidR="003264B5" w:rsidRPr="006F3DF3" w:rsidRDefault="003264B5" w:rsidP="003264B5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MUsuarioId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USUId</w:t>
      </w:r>
      <w:proofErr w:type="spellEnd"/>
      <w:r>
        <w:rPr>
          <w:sz w:val="20"/>
          <w:szCs w:val="20"/>
          <w:lang w:eastAsia="en-US"/>
        </w:rPr>
        <w:t xml:space="preserve"> del usuario registrado en sistema.</w:t>
      </w:r>
    </w:p>
    <w:p w:rsidR="003264B5" w:rsidRPr="00843099" w:rsidRDefault="00271F59" w:rsidP="003264B5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ENPRespGPS</w:t>
      </w:r>
      <w:proofErr w:type="spellEnd"/>
    </w:p>
    <w:p w:rsidR="003264B5" w:rsidRDefault="003264B5" w:rsidP="003264B5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ENCId</w:t>
      </w:r>
      <w:proofErr w:type="spellEnd"/>
      <w:r>
        <w:rPr>
          <w:sz w:val="20"/>
          <w:szCs w:val="20"/>
          <w:lang w:eastAsia="en-US"/>
        </w:rPr>
        <w:t xml:space="preserve"> = &lt;</w:t>
      </w:r>
      <w:proofErr w:type="spellStart"/>
      <w:r>
        <w:rPr>
          <w:sz w:val="20"/>
          <w:szCs w:val="20"/>
          <w:lang w:eastAsia="en-US"/>
        </w:rPr>
        <w:t>Encuesta.ENCId</w:t>
      </w:r>
      <w:proofErr w:type="spellEnd"/>
      <w:r>
        <w:rPr>
          <w:sz w:val="20"/>
          <w:szCs w:val="20"/>
          <w:lang w:eastAsia="en-US"/>
        </w:rPr>
        <w:t>&gt;</w:t>
      </w:r>
    </w:p>
    <w:p w:rsidR="003264B5" w:rsidRDefault="003264B5" w:rsidP="003264B5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ENPId</w:t>
      </w:r>
      <w:proofErr w:type="spellEnd"/>
      <w:r>
        <w:rPr>
          <w:sz w:val="20"/>
          <w:szCs w:val="20"/>
          <w:lang w:eastAsia="en-US"/>
        </w:rPr>
        <w:t xml:space="preserve"> = &lt;</w:t>
      </w:r>
      <w:proofErr w:type="spellStart"/>
      <w:r>
        <w:rPr>
          <w:sz w:val="20"/>
          <w:szCs w:val="20"/>
          <w:lang w:eastAsia="en-US"/>
        </w:rPr>
        <w:t>ENCPregunta.ENPId</w:t>
      </w:r>
      <w:proofErr w:type="spellEnd"/>
      <w:r>
        <w:rPr>
          <w:sz w:val="20"/>
          <w:szCs w:val="20"/>
          <w:lang w:eastAsia="en-US"/>
        </w:rPr>
        <w:t>&gt;</w:t>
      </w:r>
    </w:p>
    <w:p w:rsidR="003264B5" w:rsidRDefault="00E72675" w:rsidP="003264B5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ERG</w:t>
      </w:r>
      <w:r w:rsidR="003264B5">
        <w:rPr>
          <w:sz w:val="20"/>
          <w:szCs w:val="20"/>
          <w:lang w:eastAsia="en-US"/>
        </w:rPr>
        <w:t>Id</w:t>
      </w:r>
      <w:proofErr w:type="spellEnd"/>
      <w:r w:rsidR="003264B5">
        <w:rPr>
          <w:sz w:val="20"/>
          <w:szCs w:val="20"/>
          <w:lang w:eastAsia="en-US"/>
        </w:rPr>
        <w:t xml:space="preserve"> = KEYGEN (1)</w:t>
      </w:r>
    </w:p>
    <w:p w:rsidR="00E72675" w:rsidRPr="00DF72B1" w:rsidRDefault="00DF72B1" w:rsidP="00DF72B1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CEPRespGPS.Altitud</w:t>
      </w:r>
      <w:proofErr w:type="spellEnd"/>
      <w:r>
        <w:rPr>
          <w:sz w:val="20"/>
          <w:szCs w:val="20"/>
          <w:lang w:eastAsia="en-US"/>
        </w:rPr>
        <w:t xml:space="preserve"> != Vacío&gt; entonces, Altitud = </w:t>
      </w:r>
      <w:proofErr w:type="spellStart"/>
      <w:r>
        <w:rPr>
          <w:sz w:val="20"/>
          <w:szCs w:val="20"/>
          <w:lang w:eastAsia="en-US"/>
        </w:rPr>
        <w:t>RespAltitud</w:t>
      </w:r>
      <w:proofErr w:type="spellEnd"/>
      <w:r>
        <w:rPr>
          <w:sz w:val="20"/>
          <w:szCs w:val="20"/>
          <w:lang w:eastAsia="en-US"/>
        </w:rPr>
        <w:t>, de lo contrario “NULL”</w:t>
      </w:r>
    </w:p>
    <w:p w:rsidR="00E72675" w:rsidRPr="007A1235" w:rsidRDefault="00DF72B1" w:rsidP="007A1235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CEPRespGPS.Latitud</w:t>
      </w:r>
      <w:proofErr w:type="spellEnd"/>
      <w:r>
        <w:rPr>
          <w:sz w:val="20"/>
          <w:szCs w:val="20"/>
          <w:lang w:eastAsia="en-US"/>
        </w:rPr>
        <w:t xml:space="preserve"> != Vacío&gt; entonces, Latitud = </w:t>
      </w:r>
      <w:proofErr w:type="spellStart"/>
      <w:r>
        <w:rPr>
          <w:sz w:val="20"/>
          <w:szCs w:val="20"/>
          <w:lang w:eastAsia="en-US"/>
        </w:rPr>
        <w:t>RespLatitud</w:t>
      </w:r>
      <w:proofErr w:type="spellEnd"/>
      <w:r>
        <w:rPr>
          <w:sz w:val="20"/>
          <w:szCs w:val="20"/>
          <w:lang w:eastAsia="en-US"/>
        </w:rPr>
        <w:t>, de lo contrario “NULL”</w:t>
      </w:r>
    </w:p>
    <w:p w:rsidR="00E72675" w:rsidRPr="007A1235" w:rsidRDefault="007A1235" w:rsidP="007A1235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CEPRespGPS.Longitud</w:t>
      </w:r>
      <w:proofErr w:type="spellEnd"/>
      <w:r>
        <w:rPr>
          <w:sz w:val="20"/>
          <w:szCs w:val="20"/>
          <w:lang w:eastAsia="en-US"/>
        </w:rPr>
        <w:t xml:space="preserve"> != Vacío&gt; entonces, Latitud = </w:t>
      </w:r>
      <w:proofErr w:type="spellStart"/>
      <w:r>
        <w:rPr>
          <w:sz w:val="20"/>
          <w:szCs w:val="20"/>
          <w:lang w:eastAsia="en-US"/>
        </w:rPr>
        <w:t>RespLongitud</w:t>
      </w:r>
      <w:proofErr w:type="spellEnd"/>
      <w:r>
        <w:rPr>
          <w:sz w:val="20"/>
          <w:szCs w:val="20"/>
          <w:lang w:eastAsia="en-US"/>
        </w:rPr>
        <w:t xml:space="preserve"> de lo contrario NULL</w:t>
      </w:r>
    </w:p>
    <w:p w:rsidR="007A1235" w:rsidRDefault="007A1235" w:rsidP="003264B5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CEPRespGPS.Fecha</w:t>
      </w:r>
      <w:proofErr w:type="spellEnd"/>
      <w:r>
        <w:rPr>
          <w:sz w:val="20"/>
          <w:szCs w:val="20"/>
          <w:lang w:eastAsia="en-US"/>
        </w:rPr>
        <w:t xml:space="preserve"> != Vacío&gt; entonces, Fecha = </w:t>
      </w:r>
      <w:proofErr w:type="spellStart"/>
      <w:r>
        <w:rPr>
          <w:sz w:val="20"/>
          <w:szCs w:val="20"/>
          <w:lang w:eastAsia="en-US"/>
        </w:rPr>
        <w:t>RespFecha</w:t>
      </w:r>
      <w:proofErr w:type="spellEnd"/>
      <w:r>
        <w:rPr>
          <w:sz w:val="20"/>
          <w:szCs w:val="20"/>
          <w:lang w:eastAsia="en-US"/>
        </w:rPr>
        <w:t>, de lo contrario “NULL”</w:t>
      </w:r>
    </w:p>
    <w:p w:rsidR="00E72675" w:rsidRPr="00A71E86" w:rsidRDefault="007A1235" w:rsidP="00A71E86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CEPRespGPS.Hora</w:t>
      </w:r>
      <w:proofErr w:type="spellEnd"/>
      <w:r>
        <w:rPr>
          <w:sz w:val="20"/>
          <w:szCs w:val="20"/>
          <w:lang w:eastAsia="en-US"/>
        </w:rPr>
        <w:t xml:space="preserve"> != Vacío&gt;</w:t>
      </w:r>
      <w:r w:rsidR="00A71E86">
        <w:rPr>
          <w:sz w:val="20"/>
          <w:szCs w:val="20"/>
          <w:lang w:eastAsia="en-US"/>
        </w:rPr>
        <w:t xml:space="preserve"> entonces, Hora = </w:t>
      </w:r>
      <w:proofErr w:type="spellStart"/>
      <w:r w:rsidR="00A71E86">
        <w:rPr>
          <w:sz w:val="20"/>
          <w:szCs w:val="20"/>
          <w:lang w:eastAsia="en-US"/>
        </w:rPr>
        <w:t>RespHora</w:t>
      </w:r>
      <w:proofErr w:type="spellEnd"/>
      <w:r w:rsidR="00A71E86">
        <w:rPr>
          <w:sz w:val="20"/>
          <w:szCs w:val="20"/>
          <w:lang w:eastAsia="en-US"/>
        </w:rPr>
        <w:t>, de lo contrario “NULL”</w:t>
      </w:r>
    </w:p>
    <w:p w:rsidR="003264B5" w:rsidRDefault="003264B5" w:rsidP="003264B5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MFechaHora</w:t>
      </w:r>
      <w:proofErr w:type="spellEnd"/>
      <w:r>
        <w:rPr>
          <w:sz w:val="20"/>
          <w:szCs w:val="20"/>
          <w:lang w:eastAsia="en-US"/>
        </w:rPr>
        <w:t xml:space="preserve"> = Fecha y Hora del sistema</w:t>
      </w:r>
    </w:p>
    <w:p w:rsidR="003264B5" w:rsidRPr="00843099" w:rsidRDefault="003264B5" w:rsidP="003264B5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MUsuarioID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USUId</w:t>
      </w:r>
      <w:proofErr w:type="spellEnd"/>
      <w:r>
        <w:rPr>
          <w:sz w:val="20"/>
          <w:szCs w:val="20"/>
          <w:lang w:eastAsia="en-US"/>
        </w:rPr>
        <w:t xml:space="preserve"> del usuario </w:t>
      </w:r>
      <w:proofErr w:type="spellStart"/>
      <w:r>
        <w:rPr>
          <w:sz w:val="20"/>
          <w:szCs w:val="20"/>
          <w:lang w:eastAsia="en-US"/>
        </w:rPr>
        <w:t>logeado</w:t>
      </w:r>
      <w:proofErr w:type="spellEnd"/>
    </w:p>
    <w:p w:rsidR="003264B5" w:rsidRPr="00AB5B1E" w:rsidRDefault="003264B5" w:rsidP="003264B5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respuesta es </w:t>
      </w:r>
      <w:r w:rsidRPr="008D04A5">
        <w:rPr>
          <w:b/>
          <w:sz w:val="20"/>
          <w:szCs w:val="20"/>
          <w:lang w:eastAsia="en-US"/>
        </w:rPr>
        <w:t>No</w:t>
      </w:r>
      <w:r>
        <w:rPr>
          <w:sz w:val="20"/>
          <w:szCs w:val="20"/>
          <w:lang w:eastAsia="en-US"/>
        </w:rPr>
        <w:t>&gt;</w:t>
      </w:r>
    </w:p>
    <w:p w:rsidR="003264B5" w:rsidRDefault="003264B5" w:rsidP="003264B5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</w:t>
      </w:r>
      <w:hyperlink w:anchor="Paso_RegresoConfirmacionG" w:history="1">
        <w:r w:rsidRPr="00271F59">
          <w:rPr>
            <w:rStyle w:val="Hipervnculo"/>
            <w:b/>
            <w:sz w:val="20"/>
            <w:szCs w:val="20"/>
            <w:lang w:eastAsia="en-US"/>
          </w:rPr>
          <w:t>paso 4.4.1.5.</w:t>
        </w:r>
        <w:r w:rsidR="00271F59" w:rsidRPr="00271F59">
          <w:rPr>
            <w:rStyle w:val="Hipervnculo"/>
            <w:b/>
            <w:sz w:val="20"/>
            <w:szCs w:val="20"/>
            <w:lang w:eastAsia="en-US"/>
          </w:rPr>
          <w:t>10.</w:t>
        </w:r>
        <w:r w:rsidRPr="00271F59">
          <w:rPr>
            <w:rStyle w:val="Hipervnculo"/>
            <w:b/>
            <w:sz w:val="20"/>
            <w:szCs w:val="20"/>
            <w:lang w:eastAsia="en-US"/>
          </w:rPr>
          <w:t>3</w:t>
        </w:r>
      </w:hyperlink>
      <w:r>
        <w:rPr>
          <w:sz w:val="20"/>
          <w:szCs w:val="20"/>
          <w:lang w:eastAsia="en-US"/>
        </w:rPr>
        <w:t xml:space="preserve"> del flujo básico.</w:t>
      </w:r>
    </w:p>
    <w:p w:rsidR="003264B5" w:rsidRDefault="003264B5" w:rsidP="003264B5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pregunta no requiere confirmación </w:t>
      </w:r>
      <w:proofErr w:type="spellStart"/>
      <w:r>
        <w:rPr>
          <w:sz w:val="20"/>
          <w:szCs w:val="20"/>
          <w:lang w:eastAsia="en-US"/>
        </w:rPr>
        <w:t>CENPregunta.Confirmacion</w:t>
      </w:r>
      <w:proofErr w:type="spellEnd"/>
      <w:r>
        <w:rPr>
          <w:sz w:val="20"/>
          <w:szCs w:val="20"/>
          <w:lang w:eastAsia="en-US"/>
        </w:rPr>
        <w:t xml:space="preserve"> = 0&gt;</w:t>
      </w:r>
    </w:p>
    <w:p w:rsidR="003264B5" w:rsidRDefault="003264B5" w:rsidP="003264B5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</w:t>
      </w:r>
      <w:hyperlink w:anchor="Paso_RegistrarPreguntaG" w:history="1">
        <w:r w:rsidRPr="00271F59">
          <w:rPr>
            <w:rStyle w:val="Hipervnculo"/>
            <w:b/>
            <w:sz w:val="20"/>
            <w:szCs w:val="20"/>
            <w:lang w:eastAsia="en-US"/>
          </w:rPr>
          <w:t>paso 4.4.1.5.</w:t>
        </w:r>
        <w:r w:rsidR="00271F59" w:rsidRPr="00271F59">
          <w:rPr>
            <w:rStyle w:val="Hipervnculo"/>
            <w:b/>
            <w:sz w:val="20"/>
            <w:szCs w:val="20"/>
            <w:lang w:eastAsia="en-US"/>
          </w:rPr>
          <w:t>10</w:t>
        </w:r>
        <w:r w:rsidRPr="00271F59">
          <w:rPr>
            <w:rStyle w:val="Hipervnculo"/>
            <w:b/>
            <w:sz w:val="20"/>
            <w:szCs w:val="20"/>
            <w:lang w:eastAsia="en-US"/>
          </w:rPr>
          <w:t>.3.2.2.1</w:t>
        </w:r>
      </w:hyperlink>
      <w:r>
        <w:rPr>
          <w:b/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del flujo básico.</w:t>
      </w:r>
    </w:p>
    <w:p w:rsidR="003264B5" w:rsidRDefault="003264B5" w:rsidP="003264B5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&lt;el usuario selecciona la opción </w:t>
      </w:r>
      <w:r w:rsidRPr="004509FB">
        <w:rPr>
          <w:b/>
          <w:sz w:val="20"/>
          <w:szCs w:val="20"/>
          <w:lang w:eastAsia="en-US"/>
        </w:rPr>
        <w:t>Anterior</w:t>
      </w:r>
      <w:r>
        <w:rPr>
          <w:sz w:val="20"/>
          <w:szCs w:val="20"/>
          <w:lang w:eastAsia="en-US"/>
        </w:rPr>
        <w:t>&gt;</w:t>
      </w:r>
    </w:p>
    <w:p w:rsidR="003264B5" w:rsidRDefault="003264B5" w:rsidP="003264B5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&lt;No se encuentra en la Primer Pregunta&gt;</w:t>
      </w:r>
    </w:p>
    <w:p w:rsidR="003264B5" w:rsidRDefault="003264B5" w:rsidP="003264B5">
      <w:pPr>
        <w:pStyle w:val="Prrafodelista"/>
        <w:numPr>
          <w:ilvl w:val="7"/>
          <w:numId w:val="35"/>
        </w:numPr>
        <w:tabs>
          <w:tab w:val="left" w:pos="2835"/>
        </w:tabs>
        <w:ind w:left="4253" w:hanging="1733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la pregunta anterior con la respuesta dada y si modifica la respuesta, se realizan las validaciones nuevamente.</w:t>
      </w:r>
    </w:p>
    <w:p w:rsidR="00271F59" w:rsidRDefault="003264B5" w:rsidP="00271F59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&lt;Corresponde a la Primer Pregunta&gt;</w:t>
      </w:r>
    </w:p>
    <w:p w:rsidR="003B4B9A" w:rsidRPr="00271F59" w:rsidRDefault="003264B5" w:rsidP="00271F59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 w:rsidRPr="00271F59">
        <w:rPr>
          <w:sz w:val="20"/>
          <w:szCs w:val="20"/>
          <w:lang w:eastAsia="en-US"/>
        </w:rPr>
        <w:t>Esta opción aparecerá de manera deshabilitada.</w:t>
      </w:r>
    </w:p>
    <w:p w:rsidR="00F633E1" w:rsidRDefault="00A20CC3" w:rsidP="00A20CC3">
      <w:pPr>
        <w:pStyle w:val="Prrafodelista"/>
        <w:numPr>
          <w:ilvl w:val="2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&lt;el actor selecciona la opción </w:t>
      </w:r>
      <w:r w:rsidRPr="00A20CC3">
        <w:rPr>
          <w:b/>
          <w:sz w:val="20"/>
          <w:szCs w:val="20"/>
          <w:lang w:eastAsia="en-US"/>
        </w:rPr>
        <w:t>Regresar</w:t>
      </w:r>
      <w:r>
        <w:rPr>
          <w:sz w:val="20"/>
          <w:szCs w:val="20"/>
          <w:lang w:eastAsia="en-US"/>
        </w:rPr>
        <w:t>&gt;</w:t>
      </w:r>
    </w:p>
    <w:p w:rsidR="009F7FFB" w:rsidRDefault="009F7FFB" w:rsidP="009F7FFB">
      <w:pPr>
        <w:pStyle w:val="Prrafodelista"/>
        <w:numPr>
          <w:ilvl w:val="1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&lt;el actor no selecciona una Encuesta&gt;</w:t>
      </w:r>
    </w:p>
    <w:p w:rsidR="009F7FFB" w:rsidRDefault="009F7FFB" w:rsidP="009F7FFB">
      <w:pPr>
        <w:pStyle w:val="Prrafodelista"/>
        <w:numPr>
          <w:ilvl w:val="2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el actor selecciona la opción </w:t>
      </w:r>
      <w:r w:rsidRPr="009F7FFB">
        <w:rPr>
          <w:b/>
          <w:sz w:val="20"/>
          <w:szCs w:val="20"/>
          <w:lang w:eastAsia="en-US"/>
        </w:rPr>
        <w:t>Continuar</w:t>
      </w:r>
      <w:r>
        <w:rPr>
          <w:sz w:val="20"/>
          <w:szCs w:val="20"/>
          <w:lang w:eastAsia="en-US"/>
        </w:rPr>
        <w:t>&gt;</w:t>
      </w:r>
    </w:p>
    <w:p w:rsidR="009F7FFB" w:rsidRDefault="009F7FFB" w:rsidP="009F7FFB">
      <w:pPr>
        <w:pStyle w:val="Prrafodelista"/>
        <w:numPr>
          <w:ilvl w:val="3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el mensaje “</w:t>
      </w:r>
      <w:r w:rsidRPr="009F7FFB">
        <w:rPr>
          <w:color w:val="FF0000"/>
          <w:sz w:val="20"/>
          <w:szCs w:val="20"/>
          <w:lang w:eastAsia="en-US"/>
        </w:rPr>
        <w:t>E0351 – Debe seleccionar una Encuesta</w:t>
      </w:r>
      <w:r>
        <w:rPr>
          <w:sz w:val="20"/>
          <w:szCs w:val="20"/>
          <w:lang w:eastAsia="en-US"/>
        </w:rPr>
        <w:t>”</w:t>
      </w:r>
    </w:p>
    <w:p w:rsidR="009F7FFB" w:rsidRDefault="009F7FFB" w:rsidP="009F7FFB">
      <w:pPr>
        <w:pStyle w:val="Prrafodelista"/>
        <w:numPr>
          <w:ilvl w:val="0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lastRenderedPageBreak/>
        <w:t>Si &lt;Existen encuestas ya aplicadas&gt;</w:t>
      </w:r>
    </w:p>
    <w:p w:rsidR="007A787F" w:rsidRDefault="007A787F" w:rsidP="00FD7FDA">
      <w:pPr>
        <w:pStyle w:val="Prrafodelista"/>
        <w:numPr>
          <w:ilvl w:val="1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recupera la configuración de las encuestas aplicadas donde (&lt;</w:t>
      </w:r>
      <w:proofErr w:type="spellStart"/>
      <w:r>
        <w:rPr>
          <w:sz w:val="20"/>
          <w:szCs w:val="20"/>
          <w:lang w:eastAsia="en-US"/>
        </w:rPr>
        <w:t>ConfigEncuesta.CENClave</w:t>
      </w:r>
      <w:proofErr w:type="spellEnd"/>
      <w:r>
        <w:rPr>
          <w:sz w:val="20"/>
          <w:szCs w:val="20"/>
          <w:lang w:eastAsia="en-US"/>
        </w:rPr>
        <w:t>&gt; = &lt;</w:t>
      </w:r>
      <w:proofErr w:type="spellStart"/>
      <w:r>
        <w:rPr>
          <w:sz w:val="20"/>
          <w:szCs w:val="20"/>
          <w:lang w:eastAsia="en-US"/>
        </w:rPr>
        <w:t>Encuesta.CENClave</w:t>
      </w:r>
      <w:proofErr w:type="spellEnd"/>
      <w:r>
        <w:rPr>
          <w:sz w:val="20"/>
          <w:szCs w:val="20"/>
          <w:lang w:eastAsia="en-US"/>
        </w:rPr>
        <w:t>&gt;)</w:t>
      </w:r>
    </w:p>
    <w:p w:rsidR="007A787F" w:rsidRPr="00285F48" w:rsidRDefault="007A787F" w:rsidP="007A787F">
      <w:pPr>
        <w:pStyle w:val="Prrafodelista"/>
        <w:numPr>
          <w:ilvl w:val="3"/>
          <w:numId w:val="35"/>
        </w:numPr>
        <w:jc w:val="both"/>
        <w:rPr>
          <w:b/>
          <w:sz w:val="20"/>
          <w:szCs w:val="20"/>
          <w:lang w:eastAsia="en-US"/>
        </w:rPr>
      </w:pPr>
      <w:proofErr w:type="spellStart"/>
      <w:r w:rsidRPr="00285F48">
        <w:rPr>
          <w:b/>
          <w:sz w:val="20"/>
          <w:szCs w:val="20"/>
          <w:lang w:eastAsia="en-US"/>
        </w:rPr>
        <w:t>ConfigEncuesta</w:t>
      </w:r>
      <w:proofErr w:type="spellEnd"/>
    </w:p>
    <w:p w:rsidR="007A787F" w:rsidRDefault="007A787F" w:rsidP="007A787F">
      <w:pPr>
        <w:pStyle w:val="Prrafodelista"/>
        <w:numPr>
          <w:ilvl w:val="4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CENClave</w:t>
      </w:r>
      <w:proofErr w:type="spellEnd"/>
    </w:p>
    <w:p w:rsidR="007A787F" w:rsidRDefault="007A787F" w:rsidP="007A787F">
      <w:pPr>
        <w:pStyle w:val="Prrafodelista"/>
        <w:numPr>
          <w:ilvl w:val="4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Tipo</w:t>
      </w:r>
    </w:p>
    <w:p w:rsidR="007A787F" w:rsidRDefault="007A787F" w:rsidP="007A787F">
      <w:pPr>
        <w:pStyle w:val="Prrafodelista"/>
        <w:numPr>
          <w:ilvl w:val="4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Descripcion</w:t>
      </w:r>
      <w:proofErr w:type="spellEnd"/>
    </w:p>
    <w:p w:rsidR="007A787F" w:rsidRDefault="007A787F" w:rsidP="007A787F">
      <w:pPr>
        <w:pStyle w:val="Prrafodelista"/>
        <w:numPr>
          <w:ilvl w:val="4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Puntos</w:t>
      </w:r>
    </w:p>
    <w:p w:rsidR="007A787F" w:rsidRDefault="007A787F" w:rsidP="007A787F">
      <w:pPr>
        <w:pStyle w:val="Prrafodelista"/>
        <w:numPr>
          <w:ilvl w:val="4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Fase</w:t>
      </w:r>
    </w:p>
    <w:p w:rsidR="007A787F" w:rsidRDefault="007A787F" w:rsidP="007A787F">
      <w:pPr>
        <w:pStyle w:val="Prrafodelista"/>
        <w:numPr>
          <w:ilvl w:val="4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Icono</w:t>
      </w:r>
    </w:p>
    <w:p w:rsidR="009F7FFB" w:rsidRDefault="009F7FFB" w:rsidP="00FD7FDA">
      <w:pPr>
        <w:pStyle w:val="Prrafodelista"/>
        <w:numPr>
          <w:ilvl w:val="1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la siguiente información:</w:t>
      </w:r>
    </w:p>
    <w:p w:rsidR="00FD7FDA" w:rsidRDefault="00FD7FDA" w:rsidP="00FD7FDA">
      <w:pPr>
        <w:pStyle w:val="Prrafodelista"/>
        <w:numPr>
          <w:ilvl w:val="2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Para cada encuesta aplicada</w:t>
      </w:r>
    </w:p>
    <w:p w:rsidR="00FD7FDA" w:rsidRDefault="00FD7FDA" w:rsidP="00FD7FDA">
      <w:pPr>
        <w:pStyle w:val="Prrafodelista"/>
        <w:numPr>
          <w:ilvl w:val="3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Descripción</w:t>
      </w:r>
      <w:r w:rsidR="007A787F">
        <w:rPr>
          <w:sz w:val="20"/>
          <w:szCs w:val="20"/>
          <w:lang w:eastAsia="en-US"/>
        </w:rPr>
        <w:t xml:space="preserve"> &lt;</w:t>
      </w:r>
      <w:proofErr w:type="spellStart"/>
      <w:r w:rsidR="007A787F">
        <w:rPr>
          <w:sz w:val="20"/>
          <w:szCs w:val="20"/>
          <w:lang w:eastAsia="en-US"/>
        </w:rPr>
        <w:t>ConfigEncuesta.Descripcion</w:t>
      </w:r>
      <w:proofErr w:type="spellEnd"/>
      <w:r w:rsidR="007A787F">
        <w:rPr>
          <w:sz w:val="20"/>
          <w:szCs w:val="20"/>
          <w:lang w:eastAsia="en-US"/>
        </w:rPr>
        <w:t>&gt;</w:t>
      </w:r>
    </w:p>
    <w:p w:rsidR="00FD7FDA" w:rsidRDefault="00FD7FDA" w:rsidP="00FD7FDA">
      <w:pPr>
        <w:pStyle w:val="Prrafodelista"/>
        <w:numPr>
          <w:ilvl w:val="3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Fase</w:t>
      </w:r>
      <w:r w:rsidR="007A787F">
        <w:rPr>
          <w:sz w:val="20"/>
          <w:szCs w:val="20"/>
          <w:lang w:eastAsia="en-US"/>
        </w:rPr>
        <w:t xml:space="preserve"> &lt;</w:t>
      </w:r>
      <w:proofErr w:type="spellStart"/>
      <w:r w:rsidR="007A787F">
        <w:rPr>
          <w:sz w:val="20"/>
          <w:szCs w:val="20"/>
          <w:lang w:eastAsia="en-US"/>
        </w:rPr>
        <w:t>Encuesta.Fase</w:t>
      </w:r>
      <w:proofErr w:type="spellEnd"/>
      <w:r w:rsidR="007A787F">
        <w:rPr>
          <w:sz w:val="20"/>
          <w:szCs w:val="20"/>
          <w:lang w:eastAsia="en-US"/>
        </w:rPr>
        <w:t>&gt;</w:t>
      </w:r>
    </w:p>
    <w:p w:rsidR="00EC1505" w:rsidRPr="007A787F" w:rsidRDefault="007A787F" w:rsidP="00FD7FDA">
      <w:pPr>
        <w:pStyle w:val="Prrafodelista"/>
        <w:numPr>
          <w:ilvl w:val="3"/>
          <w:numId w:val="35"/>
        </w:numPr>
        <w:jc w:val="both"/>
        <w:rPr>
          <w:sz w:val="20"/>
          <w:szCs w:val="20"/>
          <w:highlight w:val="yellow"/>
          <w:lang w:eastAsia="en-US"/>
        </w:rPr>
      </w:pPr>
      <w:r w:rsidRPr="007A787F">
        <w:rPr>
          <w:sz w:val="20"/>
          <w:szCs w:val="20"/>
          <w:highlight w:val="yellow"/>
          <w:lang w:eastAsia="en-US"/>
        </w:rPr>
        <w:t>Fecha y Hora &lt;</w:t>
      </w:r>
      <w:proofErr w:type="spellStart"/>
      <w:r w:rsidRPr="007A787F">
        <w:rPr>
          <w:sz w:val="20"/>
          <w:szCs w:val="20"/>
          <w:highlight w:val="yellow"/>
          <w:lang w:eastAsia="en-US"/>
        </w:rPr>
        <w:t>Encuesta.HoraFin</w:t>
      </w:r>
      <w:proofErr w:type="spellEnd"/>
      <w:r w:rsidRPr="007A787F">
        <w:rPr>
          <w:sz w:val="20"/>
          <w:szCs w:val="20"/>
          <w:highlight w:val="yellow"/>
          <w:lang w:eastAsia="en-US"/>
        </w:rPr>
        <w:t>&gt;</w:t>
      </w:r>
    </w:p>
    <w:p w:rsidR="00FD7FDA" w:rsidRDefault="00FD7FDA" w:rsidP="00FD7FDA">
      <w:pPr>
        <w:pStyle w:val="Prrafodelista"/>
        <w:numPr>
          <w:ilvl w:val="1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&lt;el actor selecciona una encuesta aplicada&gt;</w:t>
      </w:r>
    </w:p>
    <w:p w:rsidR="00FD7FDA" w:rsidRDefault="00EC1505" w:rsidP="00FD7FDA">
      <w:pPr>
        <w:pStyle w:val="Prrafodelista"/>
        <w:numPr>
          <w:ilvl w:val="2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&lt;el actor selecciona la opción </w:t>
      </w:r>
      <w:r w:rsidRPr="00EC1505">
        <w:rPr>
          <w:b/>
          <w:sz w:val="20"/>
          <w:szCs w:val="20"/>
          <w:lang w:eastAsia="en-US"/>
        </w:rPr>
        <w:t>Continuar</w:t>
      </w:r>
      <w:r>
        <w:rPr>
          <w:sz w:val="20"/>
          <w:szCs w:val="20"/>
          <w:lang w:eastAsia="en-US"/>
        </w:rPr>
        <w:t>&gt;</w:t>
      </w:r>
    </w:p>
    <w:p w:rsidR="00EC1505" w:rsidRDefault="00EC1505" w:rsidP="00EC1505">
      <w:pPr>
        <w:pStyle w:val="Prrafodelista"/>
        <w:numPr>
          <w:ilvl w:val="3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obtiene la siguiente información:</w:t>
      </w:r>
    </w:p>
    <w:p w:rsidR="009C76A1" w:rsidRDefault="009C76A1" w:rsidP="00EC1505">
      <w:pPr>
        <w:pStyle w:val="Prrafodelista"/>
        <w:numPr>
          <w:ilvl w:val="3"/>
          <w:numId w:val="35"/>
        </w:numPr>
        <w:jc w:val="both"/>
        <w:rPr>
          <w:sz w:val="20"/>
          <w:szCs w:val="20"/>
          <w:lang w:eastAsia="en-US"/>
        </w:rPr>
      </w:pPr>
    </w:p>
    <w:p w:rsidR="00EC1505" w:rsidRDefault="00EC1505" w:rsidP="00EC1505">
      <w:pPr>
        <w:pStyle w:val="Prrafodelista"/>
        <w:numPr>
          <w:ilvl w:val="1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&lt;el actor no selecciona una encuesta aplicada&gt;</w:t>
      </w:r>
    </w:p>
    <w:p w:rsidR="00EC1505" w:rsidRDefault="00EC1505" w:rsidP="00EC1505">
      <w:pPr>
        <w:pStyle w:val="Prrafodelista"/>
        <w:numPr>
          <w:ilvl w:val="2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&lt;el actor selecciona la opción </w:t>
      </w:r>
      <w:r w:rsidRPr="00EC1505">
        <w:rPr>
          <w:b/>
          <w:sz w:val="20"/>
          <w:szCs w:val="20"/>
          <w:lang w:eastAsia="en-US"/>
        </w:rPr>
        <w:t>Continuar</w:t>
      </w:r>
      <w:r>
        <w:rPr>
          <w:sz w:val="20"/>
          <w:szCs w:val="20"/>
          <w:lang w:eastAsia="en-US"/>
        </w:rPr>
        <w:t>&gt;</w:t>
      </w:r>
    </w:p>
    <w:p w:rsidR="00EC1505" w:rsidRPr="00EC1505" w:rsidRDefault="00EC1505" w:rsidP="00EC1505">
      <w:pPr>
        <w:pStyle w:val="Prrafodelista"/>
        <w:numPr>
          <w:ilvl w:val="3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</w:t>
      </w:r>
      <w:r w:rsidRPr="001812BE">
        <w:rPr>
          <w:sz w:val="20"/>
          <w:szCs w:val="20"/>
          <w:highlight w:val="yellow"/>
          <w:lang w:eastAsia="en-US"/>
        </w:rPr>
        <w:t>paso XX</w:t>
      </w:r>
      <w:r>
        <w:rPr>
          <w:sz w:val="20"/>
          <w:szCs w:val="20"/>
          <w:lang w:eastAsia="en-US"/>
        </w:rPr>
        <w:t xml:space="preserve"> del flujo básico.</w:t>
      </w: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53" w:name="_Toc379880258"/>
      <w:r w:rsidRPr="00CA7A7F">
        <w:rPr>
          <w:rFonts w:cs="Arial"/>
          <w:lang w:val="es-MX"/>
        </w:rPr>
        <w:t>Flujos alternos</w:t>
      </w:r>
      <w:bookmarkEnd w:id="22"/>
      <w:bookmarkEnd w:id="23"/>
      <w:bookmarkEnd w:id="53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54" w:name="_Toc52616587"/>
      <w:bookmarkStart w:id="55" w:name="_Toc182735731"/>
      <w:bookmarkStart w:id="56" w:name="_Toc379880259"/>
      <w:r w:rsidRPr="00CA7A7F">
        <w:rPr>
          <w:lang w:val="es-MX"/>
        </w:rPr>
        <w:t>Opcionales</w:t>
      </w:r>
      <w:bookmarkEnd w:id="54"/>
      <w:bookmarkEnd w:id="55"/>
      <w:bookmarkEnd w:id="56"/>
    </w:p>
    <w:p w:rsidR="007D190B" w:rsidRPr="00A95B22" w:rsidRDefault="007D190B" w:rsidP="007D190B"/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57" w:name="_5.2.1.1_AO01_Crear"/>
      <w:bookmarkStart w:id="58" w:name="_AO01_Crear_Devolución"/>
      <w:bookmarkStart w:id="59" w:name="_Toc374331973"/>
      <w:bookmarkStart w:id="60" w:name="_Toc374339898"/>
      <w:bookmarkStart w:id="61" w:name="_Toc374340043"/>
      <w:bookmarkStart w:id="62" w:name="_Toc374542169"/>
      <w:bookmarkStart w:id="63" w:name="_Toc374612141"/>
      <w:bookmarkStart w:id="64" w:name="_Toc374960982"/>
      <w:bookmarkStart w:id="65" w:name="_Toc376383986"/>
      <w:bookmarkStart w:id="66" w:name="_Toc376465288"/>
      <w:bookmarkStart w:id="67" w:name="_Toc376782475"/>
      <w:bookmarkStart w:id="68" w:name="_Toc376789867"/>
      <w:bookmarkStart w:id="69" w:name="_Toc376791923"/>
      <w:bookmarkStart w:id="70" w:name="_Toc377984793"/>
      <w:bookmarkStart w:id="71" w:name="_Toc378068888"/>
      <w:bookmarkStart w:id="72" w:name="_Toc378078764"/>
      <w:bookmarkStart w:id="73" w:name="_Toc378937967"/>
      <w:bookmarkStart w:id="74" w:name="_Toc379544058"/>
      <w:bookmarkStart w:id="75" w:name="_Toc379880260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76" w:name="_Toc374331974"/>
      <w:bookmarkStart w:id="77" w:name="_Toc374339899"/>
      <w:bookmarkStart w:id="78" w:name="_Toc374340044"/>
      <w:bookmarkStart w:id="79" w:name="_Toc374542170"/>
      <w:bookmarkStart w:id="80" w:name="_Toc374612142"/>
      <w:bookmarkStart w:id="81" w:name="_Toc374960983"/>
      <w:bookmarkStart w:id="82" w:name="_Toc376383987"/>
      <w:bookmarkStart w:id="83" w:name="_Toc376465289"/>
      <w:bookmarkStart w:id="84" w:name="_Toc376782476"/>
      <w:bookmarkStart w:id="85" w:name="_Toc376789868"/>
      <w:bookmarkStart w:id="86" w:name="_Toc376791924"/>
      <w:bookmarkStart w:id="87" w:name="_Toc377984794"/>
      <w:bookmarkStart w:id="88" w:name="_Toc378068889"/>
      <w:bookmarkStart w:id="89" w:name="_Toc378078765"/>
      <w:bookmarkStart w:id="90" w:name="_Toc378937968"/>
      <w:bookmarkStart w:id="91" w:name="_Toc379544059"/>
      <w:bookmarkStart w:id="92" w:name="_Toc379880261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93" w:name="_Toc374331975"/>
      <w:bookmarkStart w:id="94" w:name="_Toc374339900"/>
      <w:bookmarkStart w:id="95" w:name="_Toc374340045"/>
      <w:bookmarkStart w:id="96" w:name="_Toc374542171"/>
      <w:bookmarkStart w:id="97" w:name="_Toc374612143"/>
      <w:bookmarkStart w:id="98" w:name="_Toc374960984"/>
      <w:bookmarkStart w:id="99" w:name="_Toc376383988"/>
      <w:bookmarkStart w:id="100" w:name="_Toc376465290"/>
      <w:bookmarkStart w:id="101" w:name="_Toc376782477"/>
      <w:bookmarkStart w:id="102" w:name="_Toc376789869"/>
      <w:bookmarkStart w:id="103" w:name="_Toc376791925"/>
      <w:bookmarkStart w:id="104" w:name="_Toc377984795"/>
      <w:bookmarkStart w:id="105" w:name="_Toc378068890"/>
      <w:bookmarkStart w:id="106" w:name="_Toc378078766"/>
      <w:bookmarkStart w:id="107" w:name="_Toc378937969"/>
      <w:bookmarkStart w:id="108" w:name="_Toc379544060"/>
      <w:bookmarkStart w:id="109" w:name="_Toc37988026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110" w:name="_Toc374331976"/>
      <w:bookmarkStart w:id="111" w:name="_Toc374339901"/>
      <w:bookmarkStart w:id="112" w:name="_Toc374340046"/>
      <w:bookmarkStart w:id="113" w:name="_Toc374542172"/>
      <w:bookmarkStart w:id="114" w:name="_Toc374612144"/>
      <w:bookmarkStart w:id="115" w:name="_Toc374960985"/>
      <w:bookmarkStart w:id="116" w:name="_Toc376383989"/>
      <w:bookmarkStart w:id="117" w:name="_Toc376465291"/>
      <w:bookmarkStart w:id="118" w:name="_Toc376782478"/>
      <w:bookmarkStart w:id="119" w:name="_Toc376789870"/>
      <w:bookmarkStart w:id="120" w:name="_Toc376791926"/>
      <w:bookmarkStart w:id="121" w:name="_Toc377984796"/>
      <w:bookmarkStart w:id="122" w:name="_Toc378068891"/>
      <w:bookmarkStart w:id="123" w:name="_Toc378078767"/>
      <w:bookmarkStart w:id="124" w:name="_Toc378937970"/>
      <w:bookmarkStart w:id="125" w:name="_Toc379544061"/>
      <w:bookmarkStart w:id="126" w:name="_Toc379880263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127" w:name="_Toc374331977"/>
      <w:bookmarkStart w:id="128" w:name="_Toc374339902"/>
      <w:bookmarkStart w:id="129" w:name="_Toc374340047"/>
      <w:bookmarkStart w:id="130" w:name="_Toc374542173"/>
      <w:bookmarkStart w:id="131" w:name="_Toc374612145"/>
      <w:bookmarkStart w:id="132" w:name="_Toc374960986"/>
      <w:bookmarkStart w:id="133" w:name="_Toc376383990"/>
      <w:bookmarkStart w:id="134" w:name="_Toc376465292"/>
      <w:bookmarkStart w:id="135" w:name="_Toc376782479"/>
      <w:bookmarkStart w:id="136" w:name="_Toc376789871"/>
      <w:bookmarkStart w:id="137" w:name="_Toc376791927"/>
      <w:bookmarkStart w:id="138" w:name="_Toc377984797"/>
      <w:bookmarkStart w:id="139" w:name="_Toc378068892"/>
      <w:bookmarkStart w:id="140" w:name="_Toc378078768"/>
      <w:bookmarkStart w:id="141" w:name="_Toc378937971"/>
      <w:bookmarkStart w:id="142" w:name="_Toc379544062"/>
      <w:bookmarkStart w:id="143" w:name="_Toc379880264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</w:p>
    <w:p w:rsidR="007D190B" w:rsidRPr="007D190B" w:rsidRDefault="007D190B" w:rsidP="007D190B">
      <w:pPr>
        <w:pStyle w:val="Prrafodelista"/>
        <w:keepNext/>
        <w:numPr>
          <w:ilvl w:val="1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144" w:name="_Toc374331978"/>
      <w:bookmarkStart w:id="145" w:name="_Toc374339903"/>
      <w:bookmarkStart w:id="146" w:name="_Toc374340048"/>
      <w:bookmarkStart w:id="147" w:name="_Toc374542174"/>
      <w:bookmarkStart w:id="148" w:name="_Toc374612146"/>
      <w:bookmarkStart w:id="149" w:name="_Toc374960987"/>
      <w:bookmarkStart w:id="150" w:name="_Toc376383991"/>
      <w:bookmarkStart w:id="151" w:name="_Toc376465293"/>
      <w:bookmarkStart w:id="152" w:name="_Toc376782480"/>
      <w:bookmarkStart w:id="153" w:name="_Toc376789872"/>
      <w:bookmarkStart w:id="154" w:name="_Toc376791928"/>
      <w:bookmarkStart w:id="155" w:name="_Toc377984798"/>
      <w:bookmarkStart w:id="156" w:name="_Toc378068893"/>
      <w:bookmarkStart w:id="157" w:name="_Toc378078769"/>
      <w:bookmarkStart w:id="158" w:name="_Toc378937972"/>
      <w:bookmarkStart w:id="159" w:name="_Toc379544063"/>
      <w:bookmarkStart w:id="160" w:name="_Toc379880265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</w:p>
    <w:p w:rsidR="007D190B" w:rsidRPr="007D190B" w:rsidRDefault="007D190B" w:rsidP="007D190B">
      <w:pPr>
        <w:pStyle w:val="Prrafodelista"/>
        <w:keepNext/>
        <w:numPr>
          <w:ilvl w:val="1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161" w:name="_Toc374331979"/>
      <w:bookmarkStart w:id="162" w:name="_Toc374339904"/>
      <w:bookmarkStart w:id="163" w:name="_Toc374340049"/>
      <w:bookmarkStart w:id="164" w:name="_Toc374542175"/>
      <w:bookmarkStart w:id="165" w:name="_Toc374612147"/>
      <w:bookmarkStart w:id="166" w:name="_Toc374960988"/>
      <w:bookmarkStart w:id="167" w:name="_Toc376383992"/>
      <w:bookmarkStart w:id="168" w:name="_Toc376465294"/>
      <w:bookmarkStart w:id="169" w:name="_Toc376782481"/>
      <w:bookmarkStart w:id="170" w:name="_Toc376789873"/>
      <w:bookmarkStart w:id="171" w:name="_Toc376791929"/>
      <w:bookmarkStart w:id="172" w:name="_Toc377984799"/>
      <w:bookmarkStart w:id="173" w:name="_Toc378068894"/>
      <w:bookmarkStart w:id="174" w:name="_Toc378078770"/>
      <w:bookmarkStart w:id="175" w:name="_Toc378937973"/>
      <w:bookmarkStart w:id="176" w:name="_Toc379544064"/>
      <w:bookmarkStart w:id="177" w:name="_Toc379880266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</w:p>
    <w:p w:rsidR="007D190B" w:rsidRPr="007D190B" w:rsidRDefault="007D190B" w:rsidP="007D190B">
      <w:pPr>
        <w:pStyle w:val="Prrafodelista"/>
        <w:keepNext/>
        <w:numPr>
          <w:ilvl w:val="2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178" w:name="_Toc374331980"/>
      <w:bookmarkStart w:id="179" w:name="_Toc374339905"/>
      <w:bookmarkStart w:id="180" w:name="_Toc374340050"/>
      <w:bookmarkStart w:id="181" w:name="_Toc374542176"/>
      <w:bookmarkStart w:id="182" w:name="_Toc374612148"/>
      <w:bookmarkStart w:id="183" w:name="_Toc374960989"/>
      <w:bookmarkStart w:id="184" w:name="_Toc376383993"/>
      <w:bookmarkStart w:id="185" w:name="_Toc376465295"/>
      <w:bookmarkStart w:id="186" w:name="_Toc376782482"/>
      <w:bookmarkStart w:id="187" w:name="_Toc376789874"/>
      <w:bookmarkStart w:id="188" w:name="_Toc376791930"/>
      <w:bookmarkStart w:id="189" w:name="_Toc377984800"/>
      <w:bookmarkStart w:id="190" w:name="_Toc378068895"/>
      <w:bookmarkStart w:id="191" w:name="_Toc378078771"/>
      <w:bookmarkStart w:id="192" w:name="_Toc378937974"/>
      <w:bookmarkStart w:id="193" w:name="_Toc379544065"/>
      <w:bookmarkStart w:id="194" w:name="_Toc37988026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</w:p>
    <w:bookmarkStart w:id="195" w:name="_AO01_Crear_Movimiento"/>
    <w:bookmarkStart w:id="196" w:name="AO01"/>
    <w:bookmarkEnd w:id="195"/>
    <w:bookmarkEnd w:id="196"/>
    <w:p w:rsidR="00B9296A" w:rsidRPr="00B9296A" w:rsidRDefault="002C6905" w:rsidP="00B9296A">
      <w:pPr>
        <w:pStyle w:val="Ttulo3"/>
        <w:numPr>
          <w:ilvl w:val="3"/>
          <w:numId w:val="11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"AO01_r" </w:instrText>
      </w:r>
      <w:r>
        <w:rPr>
          <w:bCs w:val="0"/>
        </w:rPr>
        <w:fldChar w:fldCharType="separate"/>
      </w:r>
      <w:bookmarkStart w:id="197" w:name="_Toc379880268"/>
      <w:r w:rsidR="00D65D4C" w:rsidRPr="002C6905">
        <w:rPr>
          <w:rStyle w:val="Hipervnculo"/>
          <w:bCs w:val="0"/>
        </w:rPr>
        <w:t xml:space="preserve">AO01 </w:t>
      </w:r>
      <w:r w:rsidR="00B9296A" w:rsidRPr="002C6905">
        <w:rPr>
          <w:rStyle w:val="Hipervnculo"/>
          <w:bCs w:val="0"/>
        </w:rPr>
        <w:t>Configuración Respuesta Texto</w:t>
      </w:r>
      <w:bookmarkEnd w:id="197"/>
      <w:r>
        <w:rPr>
          <w:bCs w:val="0"/>
        </w:rPr>
        <w:fldChar w:fldCharType="end"/>
      </w:r>
    </w:p>
    <w:p w:rsidR="00167980" w:rsidRDefault="00167980" w:rsidP="00167980">
      <w:pPr>
        <w:pStyle w:val="Prrafodelista"/>
        <w:ind w:left="360"/>
        <w:rPr>
          <w:sz w:val="20"/>
          <w:szCs w:val="20"/>
        </w:rPr>
      </w:pPr>
    </w:p>
    <w:p w:rsidR="00167980" w:rsidRDefault="00167980" w:rsidP="00167980">
      <w:pPr>
        <w:pStyle w:val="Prrafodelista"/>
        <w:numPr>
          <w:ilvl w:val="0"/>
          <w:numId w:val="13"/>
        </w:numPr>
        <w:rPr>
          <w:sz w:val="20"/>
          <w:szCs w:val="20"/>
        </w:rPr>
      </w:pPr>
      <w:r w:rsidRPr="00EA6F15">
        <w:rPr>
          <w:sz w:val="20"/>
          <w:szCs w:val="20"/>
        </w:rPr>
        <w:t>El sistema obtiene la siguiente información</w:t>
      </w:r>
      <w:r w:rsidR="00B9296A">
        <w:rPr>
          <w:sz w:val="20"/>
          <w:szCs w:val="20"/>
        </w:rPr>
        <w:t xml:space="preserve"> donde (</w:t>
      </w:r>
      <w:proofErr w:type="spellStart"/>
      <w:r w:rsidR="00B9296A">
        <w:rPr>
          <w:sz w:val="20"/>
          <w:szCs w:val="20"/>
        </w:rPr>
        <w:t>CEPRespTexto.CENClave</w:t>
      </w:r>
      <w:proofErr w:type="spellEnd"/>
      <w:r w:rsidR="00B9296A">
        <w:rPr>
          <w:sz w:val="20"/>
          <w:szCs w:val="20"/>
        </w:rPr>
        <w:t xml:space="preserve"> = </w:t>
      </w:r>
      <w:proofErr w:type="spellStart"/>
      <w:r w:rsidR="00B9296A">
        <w:rPr>
          <w:sz w:val="20"/>
          <w:szCs w:val="20"/>
        </w:rPr>
        <w:t>sCENClave</w:t>
      </w:r>
      <w:proofErr w:type="spellEnd"/>
      <w:r w:rsidR="00B9296A">
        <w:rPr>
          <w:sz w:val="20"/>
          <w:szCs w:val="20"/>
        </w:rPr>
        <w:t>)</w:t>
      </w:r>
      <w:r w:rsidRPr="00EA6F15">
        <w:rPr>
          <w:sz w:val="20"/>
          <w:szCs w:val="20"/>
        </w:rPr>
        <w:t>:</w:t>
      </w:r>
    </w:p>
    <w:p w:rsidR="00B9296A" w:rsidRPr="00BD18CB" w:rsidRDefault="00B9296A" w:rsidP="00B9296A">
      <w:pPr>
        <w:pStyle w:val="Prrafodelista"/>
        <w:numPr>
          <w:ilvl w:val="1"/>
          <w:numId w:val="13"/>
        </w:numPr>
        <w:rPr>
          <w:b/>
          <w:sz w:val="20"/>
          <w:szCs w:val="20"/>
        </w:rPr>
      </w:pPr>
      <w:proofErr w:type="spellStart"/>
      <w:r w:rsidRPr="00BD18CB">
        <w:rPr>
          <w:b/>
          <w:sz w:val="20"/>
          <w:szCs w:val="20"/>
        </w:rPr>
        <w:t>CEPRespTexto</w:t>
      </w:r>
      <w:proofErr w:type="spellEnd"/>
    </w:p>
    <w:p w:rsidR="00B9296A" w:rsidRDefault="00B9296A" w:rsidP="00B9296A">
      <w:pPr>
        <w:pStyle w:val="Prrafodelista"/>
        <w:numPr>
          <w:ilvl w:val="2"/>
          <w:numId w:val="1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CENClave</w:t>
      </w:r>
      <w:proofErr w:type="spellEnd"/>
    </w:p>
    <w:p w:rsidR="00B9296A" w:rsidRPr="00B9296A" w:rsidRDefault="00B9296A" w:rsidP="00B9296A">
      <w:pPr>
        <w:pStyle w:val="Prrafodelista"/>
        <w:numPr>
          <w:ilvl w:val="2"/>
          <w:numId w:val="1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CEPNumero</w:t>
      </w:r>
      <w:proofErr w:type="spellEnd"/>
    </w:p>
    <w:p w:rsidR="00B9296A" w:rsidRDefault="004E6C42" w:rsidP="00B9296A">
      <w:pPr>
        <w:pStyle w:val="Prrafodelista"/>
        <w:numPr>
          <w:ilvl w:val="2"/>
          <w:numId w:val="1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CRTI</w:t>
      </w:r>
      <w:r w:rsidR="00B9296A">
        <w:rPr>
          <w:sz w:val="20"/>
          <w:szCs w:val="20"/>
        </w:rPr>
        <w:t>d</w:t>
      </w:r>
      <w:proofErr w:type="spellEnd"/>
    </w:p>
    <w:p w:rsidR="00B9296A" w:rsidRDefault="00B9296A" w:rsidP="00B9296A">
      <w:pPr>
        <w:pStyle w:val="Prrafodelista"/>
        <w:numPr>
          <w:ilvl w:val="2"/>
          <w:numId w:val="1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TipoConversion</w:t>
      </w:r>
      <w:proofErr w:type="spellEnd"/>
    </w:p>
    <w:p w:rsidR="00B9296A" w:rsidRDefault="00B9296A" w:rsidP="00B9296A">
      <w:pPr>
        <w:pStyle w:val="Prrafodelista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Mascara</w:t>
      </w:r>
    </w:p>
    <w:p w:rsidR="00B9296A" w:rsidRDefault="00B9296A" w:rsidP="00B9296A">
      <w:pPr>
        <w:pStyle w:val="Prrafodelista"/>
        <w:numPr>
          <w:ilvl w:val="2"/>
          <w:numId w:val="1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TipoLimite</w:t>
      </w:r>
      <w:proofErr w:type="spellEnd"/>
    </w:p>
    <w:p w:rsidR="00B9296A" w:rsidRDefault="00B9296A" w:rsidP="00B9296A">
      <w:pPr>
        <w:pStyle w:val="Prrafodelista"/>
        <w:numPr>
          <w:ilvl w:val="2"/>
          <w:numId w:val="1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Minimo</w:t>
      </w:r>
      <w:proofErr w:type="spellEnd"/>
    </w:p>
    <w:p w:rsidR="00B9296A" w:rsidRDefault="00B9296A" w:rsidP="00B9296A">
      <w:pPr>
        <w:pStyle w:val="Prrafodelista"/>
        <w:numPr>
          <w:ilvl w:val="2"/>
          <w:numId w:val="1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Maximo</w:t>
      </w:r>
      <w:proofErr w:type="spellEnd"/>
    </w:p>
    <w:p w:rsidR="00BD18CB" w:rsidRDefault="00BD18CB" w:rsidP="00BD18CB">
      <w:pPr>
        <w:pStyle w:val="Prrafode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Para cada registro obtenido</w:t>
      </w:r>
    </w:p>
    <w:p w:rsidR="002A529D" w:rsidRDefault="00BD18CB" w:rsidP="00BD18CB">
      <w:pPr>
        <w:pStyle w:val="Prrafodelista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El </w:t>
      </w:r>
      <w:r w:rsidR="002A529D">
        <w:rPr>
          <w:sz w:val="20"/>
          <w:szCs w:val="20"/>
        </w:rPr>
        <w:t xml:space="preserve">sistema registra en el arreglo </w:t>
      </w:r>
    </w:p>
    <w:p w:rsidR="00BD18CB" w:rsidRPr="002A529D" w:rsidRDefault="002A529D" w:rsidP="002A529D">
      <w:pPr>
        <w:pStyle w:val="Prrafodelista"/>
        <w:numPr>
          <w:ilvl w:val="2"/>
          <w:numId w:val="13"/>
        </w:numPr>
        <w:rPr>
          <w:b/>
          <w:sz w:val="20"/>
          <w:szCs w:val="20"/>
        </w:rPr>
      </w:pPr>
      <w:proofErr w:type="spellStart"/>
      <w:r w:rsidRPr="002A529D">
        <w:rPr>
          <w:b/>
          <w:sz w:val="20"/>
          <w:szCs w:val="20"/>
        </w:rPr>
        <w:lastRenderedPageBreak/>
        <w:t>ConfPreguntasTexto</w:t>
      </w:r>
      <w:proofErr w:type="spellEnd"/>
    </w:p>
    <w:p w:rsidR="00BD18CB" w:rsidRDefault="00BD18CB" w:rsidP="002A529D">
      <w:pPr>
        <w:pStyle w:val="Prrafodelista"/>
        <w:numPr>
          <w:ilvl w:val="3"/>
          <w:numId w:val="1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CEPNumero</w:t>
      </w:r>
      <w:proofErr w:type="spellEnd"/>
    </w:p>
    <w:p w:rsidR="00BD18CB" w:rsidRDefault="002A529D" w:rsidP="00BD18CB">
      <w:pPr>
        <w:pStyle w:val="Prrafode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El sistema continúa en el siguiente paso desde donde fue invocado.</w:t>
      </w:r>
    </w:p>
    <w:p w:rsidR="00FF45D0" w:rsidRDefault="00FF45D0" w:rsidP="007D190B">
      <w:pPr>
        <w:rPr>
          <w:sz w:val="20"/>
          <w:lang w:val="es-MX"/>
        </w:rPr>
      </w:pPr>
    </w:p>
    <w:p w:rsidR="003E2ED4" w:rsidRPr="00A95B22" w:rsidRDefault="003E2ED4" w:rsidP="007D190B"/>
    <w:bookmarkStart w:id="198" w:name="_AO02_Modificar_Movimiento"/>
    <w:bookmarkStart w:id="199" w:name="AO02"/>
    <w:bookmarkEnd w:id="198"/>
    <w:bookmarkEnd w:id="199"/>
    <w:p w:rsidR="004E6C42" w:rsidRPr="004E6C42" w:rsidRDefault="002C6905" w:rsidP="004E6C42">
      <w:pPr>
        <w:pStyle w:val="Ttulo3"/>
        <w:numPr>
          <w:ilvl w:val="3"/>
          <w:numId w:val="11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"AO02_r" </w:instrText>
      </w:r>
      <w:r>
        <w:rPr>
          <w:bCs w:val="0"/>
        </w:rPr>
        <w:fldChar w:fldCharType="separate"/>
      </w:r>
      <w:bookmarkStart w:id="200" w:name="_Toc379880269"/>
      <w:r w:rsidR="000E7CEF" w:rsidRPr="002C6905">
        <w:rPr>
          <w:rStyle w:val="Hipervnculo"/>
          <w:bCs w:val="0"/>
        </w:rPr>
        <w:t xml:space="preserve">AO02 </w:t>
      </w:r>
      <w:r w:rsidR="004E6C42" w:rsidRPr="002C6905">
        <w:rPr>
          <w:rStyle w:val="Hipervnculo"/>
          <w:bCs w:val="0"/>
        </w:rPr>
        <w:t>Configuración Respuesta Número</w:t>
      </w:r>
      <w:bookmarkEnd w:id="200"/>
      <w:r>
        <w:rPr>
          <w:bCs w:val="0"/>
        </w:rPr>
        <w:fldChar w:fldCharType="end"/>
      </w:r>
    </w:p>
    <w:p w:rsidR="007D190B" w:rsidRDefault="007D190B" w:rsidP="007D190B"/>
    <w:p w:rsidR="0046641A" w:rsidRPr="004E6C42" w:rsidRDefault="0046641A" w:rsidP="0046641A">
      <w:pPr>
        <w:numPr>
          <w:ilvl w:val="0"/>
          <w:numId w:val="28"/>
        </w:numPr>
        <w:rPr>
          <w:lang w:val="es-MX"/>
        </w:rPr>
      </w:pPr>
      <w:r>
        <w:rPr>
          <w:sz w:val="20"/>
          <w:lang w:val="es-MX"/>
        </w:rPr>
        <w:t xml:space="preserve">El </w:t>
      </w:r>
      <w:r w:rsidR="004E6C42">
        <w:rPr>
          <w:sz w:val="20"/>
          <w:lang w:val="es-MX"/>
        </w:rPr>
        <w:t>sistema obtiene la siguiente información donde (</w:t>
      </w:r>
      <w:proofErr w:type="spellStart"/>
      <w:r w:rsidR="004E6C42">
        <w:rPr>
          <w:sz w:val="20"/>
          <w:lang w:val="es-MX"/>
        </w:rPr>
        <w:t>CEPRespNumero</w:t>
      </w:r>
      <w:proofErr w:type="spellEnd"/>
      <w:r w:rsidR="004E6C42">
        <w:rPr>
          <w:sz w:val="20"/>
          <w:lang w:val="es-MX"/>
        </w:rPr>
        <w:t xml:space="preserve"> = </w:t>
      </w:r>
      <w:proofErr w:type="spellStart"/>
      <w:r w:rsidR="004E6C42">
        <w:rPr>
          <w:sz w:val="20"/>
          <w:lang w:val="es-MX"/>
        </w:rPr>
        <w:t>sCENClave</w:t>
      </w:r>
      <w:proofErr w:type="spellEnd"/>
      <w:r w:rsidR="004E6C42">
        <w:rPr>
          <w:sz w:val="20"/>
          <w:lang w:val="es-MX"/>
        </w:rPr>
        <w:t>):</w:t>
      </w:r>
    </w:p>
    <w:p w:rsidR="004E6C42" w:rsidRPr="00EB71B6" w:rsidRDefault="004E6C42" w:rsidP="004E6C42">
      <w:pPr>
        <w:numPr>
          <w:ilvl w:val="1"/>
          <w:numId w:val="28"/>
        </w:numPr>
        <w:rPr>
          <w:b/>
          <w:lang w:val="es-MX"/>
        </w:rPr>
      </w:pPr>
      <w:proofErr w:type="spellStart"/>
      <w:r w:rsidRPr="00EB71B6">
        <w:rPr>
          <w:b/>
          <w:sz w:val="20"/>
          <w:lang w:val="es-MX"/>
        </w:rPr>
        <w:t>CEPRespNumero</w:t>
      </w:r>
      <w:proofErr w:type="spellEnd"/>
    </w:p>
    <w:p w:rsidR="004E6C42" w:rsidRPr="004E6C42" w:rsidRDefault="004E6C42" w:rsidP="004E6C42">
      <w:pPr>
        <w:numPr>
          <w:ilvl w:val="2"/>
          <w:numId w:val="28"/>
        </w:numPr>
        <w:rPr>
          <w:lang w:val="es-MX"/>
        </w:rPr>
      </w:pPr>
      <w:proofErr w:type="spellStart"/>
      <w:r>
        <w:rPr>
          <w:sz w:val="20"/>
          <w:lang w:val="es-MX"/>
        </w:rPr>
        <w:t>CENClave</w:t>
      </w:r>
      <w:proofErr w:type="spellEnd"/>
    </w:p>
    <w:p w:rsidR="004E6C42" w:rsidRPr="004E6C42" w:rsidRDefault="004E6C42" w:rsidP="004E6C42">
      <w:pPr>
        <w:numPr>
          <w:ilvl w:val="2"/>
          <w:numId w:val="28"/>
        </w:numPr>
        <w:rPr>
          <w:lang w:val="es-MX"/>
        </w:rPr>
      </w:pPr>
      <w:proofErr w:type="spellStart"/>
      <w:r>
        <w:rPr>
          <w:sz w:val="20"/>
          <w:lang w:val="es-MX"/>
        </w:rPr>
        <w:t>CEPNumero</w:t>
      </w:r>
      <w:proofErr w:type="spellEnd"/>
    </w:p>
    <w:p w:rsidR="004E6C42" w:rsidRPr="004E6C42" w:rsidRDefault="004E6C42" w:rsidP="004E6C42">
      <w:pPr>
        <w:numPr>
          <w:ilvl w:val="2"/>
          <w:numId w:val="28"/>
        </w:numPr>
        <w:rPr>
          <w:lang w:val="es-MX"/>
        </w:rPr>
      </w:pPr>
      <w:proofErr w:type="spellStart"/>
      <w:r>
        <w:rPr>
          <w:sz w:val="20"/>
          <w:lang w:val="es-MX"/>
        </w:rPr>
        <w:t>CRNId</w:t>
      </w:r>
      <w:proofErr w:type="spellEnd"/>
    </w:p>
    <w:p w:rsidR="004E6C42" w:rsidRPr="004E6C42" w:rsidRDefault="004E6C42" w:rsidP="004E6C42">
      <w:pPr>
        <w:numPr>
          <w:ilvl w:val="2"/>
          <w:numId w:val="28"/>
        </w:numPr>
        <w:rPr>
          <w:lang w:val="es-MX"/>
        </w:rPr>
      </w:pPr>
      <w:r>
        <w:rPr>
          <w:sz w:val="20"/>
          <w:lang w:val="es-MX"/>
        </w:rPr>
        <w:t>Formato</w:t>
      </w:r>
    </w:p>
    <w:p w:rsidR="004E6C42" w:rsidRPr="004E6C42" w:rsidRDefault="004E6C42" w:rsidP="004E6C42">
      <w:pPr>
        <w:numPr>
          <w:ilvl w:val="2"/>
          <w:numId w:val="28"/>
        </w:numPr>
        <w:rPr>
          <w:lang w:val="es-MX"/>
        </w:rPr>
      </w:pPr>
      <w:proofErr w:type="spellStart"/>
      <w:r>
        <w:rPr>
          <w:sz w:val="20"/>
          <w:lang w:val="es-MX"/>
        </w:rPr>
        <w:t>TipoLimite</w:t>
      </w:r>
      <w:proofErr w:type="spellEnd"/>
    </w:p>
    <w:p w:rsidR="004E6C42" w:rsidRPr="004E6C42" w:rsidRDefault="004E6C42" w:rsidP="004E6C42">
      <w:pPr>
        <w:numPr>
          <w:ilvl w:val="2"/>
          <w:numId w:val="28"/>
        </w:numPr>
        <w:rPr>
          <w:lang w:val="es-MX"/>
        </w:rPr>
      </w:pPr>
      <w:proofErr w:type="spellStart"/>
      <w:r>
        <w:rPr>
          <w:sz w:val="20"/>
          <w:lang w:val="es-MX"/>
        </w:rPr>
        <w:t>Minimo</w:t>
      </w:r>
      <w:proofErr w:type="spellEnd"/>
    </w:p>
    <w:p w:rsidR="004E6C42" w:rsidRPr="004E6C42" w:rsidRDefault="004E6C42" w:rsidP="004E6C42">
      <w:pPr>
        <w:numPr>
          <w:ilvl w:val="2"/>
          <w:numId w:val="28"/>
        </w:numPr>
        <w:rPr>
          <w:lang w:val="es-MX"/>
        </w:rPr>
      </w:pPr>
      <w:proofErr w:type="spellStart"/>
      <w:r>
        <w:rPr>
          <w:sz w:val="20"/>
          <w:lang w:val="es-MX"/>
        </w:rPr>
        <w:t>Maximo</w:t>
      </w:r>
      <w:proofErr w:type="spellEnd"/>
    </w:p>
    <w:p w:rsidR="001812BE" w:rsidRDefault="001812BE" w:rsidP="001812BE">
      <w:pPr>
        <w:pStyle w:val="Prrafodelista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Para cada registro obtenido</w:t>
      </w:r>
    </w:p>
    <w:p w:rsidR="001812BE" w:rsidRDefault="001812BE" w:rsidP="001812BE">
      <w:pPr>
        <w:pStyle w:val="Prrafodelista"/>
        <w:numPr>
          <w:ilvl w:val="1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registra en el arreglo </w:t>
      </w:r>
    </w:p>
    <w:p w:rsidR="001812BE" w:rsidRPr="002A529D" w:rsidRDefault="001812BE" w:rsidP="001812BE">
      <w:pPr>
        <w:pStyle w:val="Prrafodelista"/>
        <w:numPr>
          <w:ilvl w:val="2"/>
          <w:numId w:val="28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ConfPreguntasNumero</w:t>
      </w:r>
      <w:proofErr w:type="spellEnd"/>
    </w:p>
    <w:p w:rsidR="001812BE" w:rsidRDefault="001812BE" w:rsidP="001812BE">
      <w:pPr>
        <w:pStyle w:val="Prrafodelista"/>
        <w:numPr>
          <w:ilvl w:val="3"/>
          <w:numId w:val="28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CEPNumero</w:t>
      </w:r>
      <w:proofErr w:type="spellEnd"/>
    </w:p>
    <w:p w:rsidR="004E6C42" w:rsidRPr="009E1E20" w:rsidRDefault="001812BE" w:rsidP="001812BE">
      <w:pPr>
        <w:numPr>
          <w:ilvl w:val="0"/>
          <w:numId w:val="28"/>
        </w:numPr>
        <w:rPr>
          <w:lang w:val="es-MX"/>
        </w:rPr>
      </w:pPr>
      <w:r>
        <w:rPr>
          <w:sz w:val="20"/>
          <w:szCs w:val="20"/>
        </w:rPr>
        <w:t>El sistema continúa en el siguiente paso desde donde fue invocado.</w:t>
      </w:r>
    </w:p>
    <w:p w:rsidR="0046641A" w:rsidRDefault="0046641A" w:rsidP="007D190B"/>
    <w:bookmarkStart w:id="201" w:name="AO03"/>
    <w:bookmarkEnd w:id="201"/>
    <w:p w:rsidR="004E6C42" w:rsidRPr="004E6C42" w:rsidRDefault="002C6905" w:rsidP="004E6C42">
      <w:pPr>
        <w:pStyle w:val="Ttulo3"/>
        <w:numPr>
          <w:ilvl w:val="3"/>
          <w:numId w:val="11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"AO03_r" </w:instrText>
      </w:r>
      <w:r>
        <w:rPr>
          <w:bCs w:val="0"/>
        </w:rPr>
        <w:fldChar w:fldCharType="separate"/>
      </w:r>
      <w:bookmarkStart w:id="202" w:name="_Toc379880270"/>
      <w:r w:rsidR="004E6C42" w:rsidRPr="002C6905">
        <w:rPr>
          <w:rStyle w:val="Hipervnculo"/>
          <w:bCs w:val="0"/>
        </w:rPr>
        <w:t>AO03 Configuración Respuesta Opcional</w:t>
      </w:r>
      <w:bookmarkEnd w:id="202"/>
      <w:r>
        <w:rPr>
          <w:bCs w:val="0"/>
        </w:rPr>
        <w:fldChar w:fldCharType="end"/>
      </w:r>
    </w:p>
    <w:p w:rsidR="004E6C42" w:rsidRDefault="004E6C42" w:rsidP="00EB71B6">
      <w:pPr>
        <w:ind w:firstLine="708"/>
      </w:pPr>
    </w:p>
    <w:p w:rsidR="004E6C42" w:rsidRPr="004E6C42" w:rsidRDefault="004E6C42" w:rsidP="004E6C42">
      <w:pPr>
        <w:numPr>
          <w:ilvl w:val="0"/>
          <w:numId w:val="36"/>
        </w:numPr>
        <w:rPr>
          <w:lang w:val="es-MX"/>
        </w:rPr>
      </w:pPr>
      <w:r>
        <w:rPr>
          <w:sz w:val="20"/>
          <w:lang w:val="es-MX"/>
        </w:rPr>
        <w:t>El sistema obtiene la siguiente información donde (</w:t>
      </w:r>
      <w:proofErr w:type="spellStart"/>
      <w:r>
        <w:rPr>
          <w:sz w:val="20"/>
          <w:lang w:val="es-MX"/>
        </w:rPr>
        <w:t>CEPRespNumero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sCENClave</w:t>
      </w:r>
      <w:proofErr w:type="spellEnd"/>
      <w:r>
        <w:rPr>
          <w:sz w:val="20"/>
          <w:lang w:val="es-MX"/>
        </w:rPr>
        <w:t>):</w:t>
      </w:r>
    </w:p>
    <w:p w:rsidR="004E6C42" w:rsidRPr="00EB71B6" w:rsidRDefault="004E6C42" w:rsidP="004E6C42">
      <w:pPr>
        <w:numPr>
          <w:ilvl w:val="1"/>
          <w:numId w:val="36"/>
        </w:numPr>
        <w:rPr>
          <w:b/>
          <w:lang w:val="es-MX"/>
        </w:rPr>
      </w:pPr>
      <w:proofErr w:type="spellStart"/>
      <w:r w:rsidRPr="00EB71B6">
        <w:rPr>
          <w:b/>
          <w:sz w:val="20"/>
          <w:lang w:val="es-MX"/>
        </w:rPr>
        <w:t>CEPResp</w:t>
      </w:r>
      <w:r w:rsidR="007950C4" w:rsidRPr="00EB71B6">
        <w:rPr>
          <w:b/>
          <w:sz w:val="20"/>
          <w:lang w:val="es-MX"/>
        </w:rPr>
        <w:t>Opcional</w:t>
      </w:r>
      <w:proofErr w:type="spellEnd"/>
    </w:p>
    <w:p w:rsidR="004E6C42" w:rsidRPr="004E6C42" w:rsidRDefault="004E6C42" w:rsidP="004E6C42">
      <w:pPr>
        <w:numPr>
          <w:ilvl w:val="2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CENClave</w:t>
      </w:r>
      <w:proofErr w:type="spellEnd"/>
    </w:p>
    <w:p w:rsidR="004E6C42" w:rsidRPr="004E6C42" w:rsidRDefault="004E6C42" w:rsidP="004E6C42">
      <w:pPr>
        <w:numPr>
          <w:ilvl w:val="2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CEPNumero</w:t>
      </w:r>
      <w:proofErr w:type="spellEnd"/>
    </w:p>
    <w:p w:rsidR="004E6C42" w:rsidRPr="007950C4" w:rsidRDefault="004E6C42" w:rsidP="004E6C42">
      <w:pPr>
        <w:numPr>
          <w:ilvl w:val="2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C</w:t>
      </w:r>
      <w:r w:rsidR="007950C4">
        <w:rPr>
          <w:sz w:val="20"/>
          <w:lang w:val="es-MX"/>
        </w:rPr>
        <w:t>ROId</w:t>
      </w:r>
      <w:proofErr w:type="spellEnd"/>
    </w:p>
    <w:p w:rsidR="004E6C42" w:rsidRPr="007950C4" w:rsidRDefault="007950C4" w:rsidP="007950C4">
      <w:pPr>
        <w:numPr>
          <w:ilvl w:val="2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TipoSeleccion</w:t>
      </w:r>
      <w:proofErr w:type="spellEnd"/>
    </w:p>
    <w:p w:rsidR="004E6C42" w:rsidRPr="004E6C42" w:rsidRDefault="004E6C42" w:rsidP="004E6C42">
      <w:pPr>
        <w:numPr>
          <w:ilvl w:val="2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TipoLimite</w:t>
      </w:r>
      <w:proofErr w:type="spellEnd"/>
    </w:p>
    <w:p w:rsidR="004E6C42" w:rsidRPr="007950C4" w:rsidRDefault="004E6C42" w:rsidP="004E6C42">
      <w:pPr>
        <w:numPr>
          <w:ilvl w:val="2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Minimo</w:t>
      </w:r>
      <w:proofErr w:type="spellEnd"/>
    </w:p>
    <w:p w:rsidR="007950C4" w:rsidRPr="007950C4" w:rsidRDefault="007950C4" w:rsidP="004E6C42">
      <w:pPr>
        <w:numPr>
          <w:ilvl w:val="2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Maximo</w:t>
      </w:r>
      <w:proofErr w:type="spellEnd"/>
    </w:p>
    <w:p w:rsidR="007950C4" w:rsidRPr="007950C4" w:rsidRDefault="007950C4" w:rsidP="004E6C42">
      <w:pPr>
        <w:numPr>
          <w:ilvl w:val="2"/>
          <w:numId w:val="36"/>
        </w:numPr>
        <w:rPr>
          <w:lang w:val="es-MX"/>
        </w:rPr>
      </w:pPr>
      <w:r>
        <w:rPr>
          <w:sz w:val="20"/>
          <w:lang w:val="es-MX"/>
        </w:rPr>
        <w:t>Rotativa</w:t>
      </w:r>
    </w:p>
    <w:p w:rsidR="007950C4" w:rsidRPr="007950C4" w:rsidRDefault="007950C4" w:rsidP="004E6C42">
      <w:pPr>
        <w:numPr>
          <w:ilvl w:val="2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Condicion</w:t>
      </w:r>
      <w:proofErr w:type="spellEnd"/>
    </w:p>
    <w:p w:rsidR="007950C4" w:rsidRPr="007950C4" w:rsidRDefault="007950C4" w:rsidP="004E6C42">
      <w:pPr>
        <w:numPr>
          <w:ilvl w:val="2"/>
          <w:numId w:val="36"/>
        </w:numPr>
        <w:rPr>
          <w:lang w:val="es-MX"/>
        </w:rPr>
      </w:pPr>
      <w:r>
        <w:rPr>
          <w:sz w:val="20"/>
          <w:lang w:val="es-MX"/>
        </w:rPr>
        <w:t>TipoLimite1</w:t>
      </w:r>
    </w:p>
    <w:p w:rsidR="007950C4" w:rsidRPr="007950C4" w:rsidRDefault="007950C4" w:rsidP="004E6C42">
      <w:pPr>
        <w:numPr>
          <w:ilvl w:val="2"/>
          <w:numId w:val="36"/>
        </w:numPr>
        <w:rPr>
          <w:lang w:val="es-MX"/>
        </w:rPr>
      </w:pPr>
      <w:r>
        <w:rPr>
          <w:sz w:val="20"/>
          <w:lang w:val="es-MX"/>
        </w:rPr>
        <w:t>Minimo1</w:t>
      </w:r>
    </w:p>
    <w:p w:rsidR="007950C4" w:rsidRPr="007950C4" w:rsidRDefault="007950C4" w:rsidP="004E6C42">
      <w:pPr>
        <w:numPr>
          <w:ilvl w:val="2"/>
          <w:numId w:val="36"/>
        </w:numPr>
        <w:rPr>
          <w:lang w:val="es-MX"/>
        </w:rPr>
      </w:pPr>
      <w:r>
        <w:rPr>
          <w:sz w:val="20"/>
          <w:lang w:val="es-MX"/>
        </w:rPr>
        <w:t>Maximo1</w:t>
      </w:r>
    </w:p>
    <w:p w:rsidR="007950C4" w:rsidRPr="007950C4" w:rsidRDefault="007950C4" w:rsidP="004E6C42">
      <w:pPr>
        <w:numPr>
          <w:ilvl w:val="2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TipoConversion</w:t>
      </w:r>
      <w:proofErr w:type="spellEnd"/>
    </w:p>
    <w:p w:rsidR="005F041F" w:rsidRDefault="007950C4" w:rsidP="00DE0D17">
      <w:pPr>
        <w:numPr>
          <w:ilvl w:val="2"/>
          <w:numId w:val="36"/>
        </w:numPr>
        <w:rPr>
          <w:lang w:val="es-MX"/>
        </w:rPr>
      </w:pPr>
      <w:r>
        <w:rPr>
          <w:sz w:val="20"/>
          <w:lang w:val="es-MX"/>
        </w:rPr>
        <w:lastRenderedPageBreak/>
        <w:t>Formato</w:t>
      </w:r>
    </w:p>
    <w:p w:rsidR="00DE0D17" w:rsidRDefault="00DE0D17" w:rsidP="00DE0D17">
      <w:pPr>
        <w:pStyle w:val="Prrafodelista"/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>Para cada registro obtenido</w:t>
      </w:r>
    </w:p>
    <w:p w:rsidR="00DE0D17" w:rsidRDefault="00DE0D17" w:rsidP="00DE0D17">
      <w:pPr>
        <w:pStyle w:val="Prrafodelista"/>
        <w:numPr>
          <w:ilvl w:val="1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registra en el arreglo </w:t>
      </w:r>
    </w:p>
    <w:p w:rsidR="00DE0D17" w:rsidRPr="002A529D" w:rsidRDefault="00DE0D17" w:rsidP="00DE0D17">
      <w:pPr>
        <w:pStyle w:val="Prrafodelista"/>
        <w:numPr>
          <w:ilvl w:val="2"/>
          <w:numId w:val="36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ConfPreguntasOpcional</w:t>
      </w:r>
      <w:proofErr w:type="spellEnd"/>
    </w:p>
    <w:p w:rsidR="00DE0D17" w:rsidRDefault="00DE0D17" w:rsidP="00DE0D17">
      <w:pPr>
        <w:pStyle w:val="Prrafodelista"/>
        <w:numPr>
          <w:ilvl w:val="3"/>
          <w:numId w:val="3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CEPNumero</w:t>
      </w:r>
      <w:proofErr w:type="spellEnd"/>
    </w:p>
    <w:p w:rsidR="00DE0D17" w:rsidRPr="00DE0D17" w:rsidRDefault="00DE0D17" w:rsidP="00DE0D17">
      <w:pPr>
        <w:numPr>
          <w:ilvl w:val="0"/>
          <w:numId w:val="36"/>
        </w:numPr>
        <w:rPr>
          <w:lang w:val="es-MX"/>
        </w:rPr>
      </w:pPr>
      <w:r>
        <w:rPr>
          <w:sz w:val="20"/>
          <w:szCs w:val="20"/>
        </w:rPr>
        <w:t>El sistema continúa en el siguiente paso desde donde fue invocado.</w:t>
      </w:r>
    </w:p>
    <w:bookmarkStart w:id="203" w:name="AO04"/>
    <w:bookmarkEnd w:id="203"/>
    <w:p w:rsidR="00EB71B6" w:rsidRPr="004E6C42" w:rsidRDefault="002C6905" w:rsidP="00EB71B6">
      <w:pPr>
        <w:pStyle w:val="Ttulo3"/>
        <w:numPr>
          <w:ilvl w:val="3"/>
          <w:numId w:val="11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"AO04_r" </w:instrText>
      </w:r>
      <w:r>
        <w:rPr>
          <w:bCs w:val="0"/>
        </w:rPr>
        <w:fldChar w:fldCharType="separate"/>
      </w:r>
      <w:bookmarkStart w:id="204" w:name="_Toc379880271"/>
      <w:r w:rsidR="00EB71B6" w:rsidRPr="002C6905">
        <w:rPr>
          <w:rStyle w:val="Hipervnculo"/>
          <w:bCs w:val="0"/>
        </w:rPr>
        <w:t>AO0</w:t>
      </w:r>
      <w:r w:rsidR="005F041F" w:rsidRPr="002C6905">
        <w:rPr>
          <w:rStyle w:val="Hipervnculo"/>
          <w:bCs w:val="0"/>
        </w:rPr>
        <w:t>4</w:t>
      </w:r>
      <w:r w:rsidR="00EB71B6" w:rsidRPr="002C6905">
        <w:rPr>
          <w:rStyle w:val="Hipervnculo"/>
          <w:bCs w:val="0"/>
        </w:rPr>
        <w:t xml:space="preserve"> Configuración Respuesta Código</w:t>
      </w:r>
      <w:bookmarkEnd w:id="204"/>
      <w:r>
        <w:rPr>
          <w:bCs w:val="0"/>
        </w:rPr>
        <w:fldChar w:fldCharType="end"/>
      </w:r>
    </w:p>
    <w:p w:rsidR="00EB71B6" w:rsidRDefault="00EB71B6" w:rsidP="00EB71B6">
      <w:pPr>
        <w:ind w:firstLine="708"/>
      </w:pPr>
    </w:p>
    <w:p w:rsidR="00EB71B6" w:rsidRPr="004E6C42" w:rsidRDefault="00EB71B6" w:rsidP="00EB71B6">
      <w:pPr>
        <w:numPr>
          <w:ilvl w:val="0"/>
          <w:numId w:val="37"/>
        </w:numPr>
        <w:rPr>
          <w:lang w:val="es-MX"/>
        </w:rPr>
      </w:pPr>
      <w:r>
        <w:rPr>
          <w:sz w:val="20"/>
          <w:lang w:val="es-MX"/>
        </w:rPr>
        <w:t>El sistema obtiene la siguiente información donde (</w:t>
      </w:r>
      <w:proofErr w:type="spellStart"/>
      <w:r>
        <w:rPr>
          <w:sz w:val="20"/>
          <w:lang w:val="es-MX"/>
        </w:rPr>
        <w:t>CEPRespNumero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sCENClave</w:t>
      </w:r>
      <w:proofErr w:type="spellEnd"/>
      <w:r>
        <w:rPr>
          <w:sz w:val="20"/>
          <w:lang w:val="es-MX"/>
        </w:rPr>
        <w:t>):</w:t>
      </w:r>
    </w:p>
    <w:p w:rsidR="00EB71B6" w:rsidRPr="00EB71B6" w:rsidRDefault="00EB71B6" w:rsidP="00EB71B6">
      <w:pPr>
        <w:numPr>
          <w:ilvl w:val="1"/>
          <w:numId w:val="37"/>
        </w:numPr>
        <w:rPr>
          <w:b/>
          <w:lang w:val="es-MX"/>
        </w:rPr>
      </w:pPr>
      <w:proofErr w:type="spellStart"/>
      <w:r w:rsidRPr="00EB71B6">
        <w:rPr>
          <w:b/>
          <w:sz w:val="20"/>
          <w:lang w:val="es-MX"/>
        </w:rPr>
        <w:t>CEPRespCodigo</w:t>
      </w:r>
      <w:proofErr w:type="spellEnd"/>
    </w:p>
    <w:p w:rsidR="00EB71B6" w:rsidRPr="004E6C42" w:rsidRDefault="00EB71B6" w:rsidP="00EB71B6">
      <w:pPr>
        <w:numPr>
          <w:ilvl w:val="2"/>
          <w:numId w:val="37"/>
        </w:numPr>
        <w:rPr>
          <w:lang w:val="es-MX"/>
        </w:rPr>
      </w:pPr>
      <w:proofErr w:type="spellStart"/>
      <w:r>
        <w:rPr>
          <w:sz w:val="20"/>
          <w:lang w:val="es-MX"/>
        </w:rPr>
        <w:t>CENClave</w:t>
      </w:r>
      <w:proofErr w:type="spellEnd"/>
    </w:p>
    <w:p w:rsidR="004E6C42" w:rsidRPr="00EB71B6" w:rsidRDefault="00EB71B6" w:rsidP="007D190B">
      <w:pPr>
        <w:numPr>
          <w:ilvl w:val="2"/>
          <w:numId w:val="37"/>
        </w:numPr>
        <w:rPr>
          <w:lang w:val="es-MX"/>
        </w:rPr>
      </w:pPr>
      <w:proofErr w:type="spellStart"/>
      <w:r>
        <w:rPr>
          <w:sz w:val="20"/>
          <w:lang w:val="es-MX"/>
        </w:rPr>
        <w:t>CEPNumero</w:t>
      </w:r>
      <w:proofErr w:type="spellEnd"/>
    </w:p>
    <w:p w:rsidR="00EB71B6" w:rsidRPr="00EB71B6" w:rsidRDefault="00EB71B6" w:rsidP="007D190B">
      <w:pPr>
        <w:numPr>
          <w:ilvl w:val="2"/>
          <w:numId w:val="37"/>
        </w:numPr>
        <w:rPr>
          <w:lang w:val="es-MX"/>
        </w:rPr>
      </w:pPr>
      <w:proofErr w:type="spellStart"/>
      <w:r>
        <w:rPr>
          <w:sz w:val="20"/>
          <w:lang w:val="es-MX"/>
        </w:rPr>
        <w:t>CRCId</w:t>
      </w:r>
      <w:proofErr w:type="spellEnd"/>
    </w:p>
    <w:p w:rsidR="00EB71B6" w:rsidRPr="00E00C18" w:rsidRDefault="00EB71B6" w:rsidP="007D190B">
      <w:pPr>
        <w:numPr>
          <w:ilvl w:val="2"/>
          <w:numId w:val="37"/>
        </w:numPr>
        <w:rPr>
          <w:lang w:val="es-MX"/>
        </w:rPr>
      </w:pPr>
      <w:proofErr w:type="spellStart"/>
      <w:r>
        <w:rPr>
          <w:sz w:val="20"/>
          <w:lang w:val="es-MX"/>
        </w:rPr>
        <w:t>TipoCodigo</w:t>
      </w:r>
      <w:proofErr w:type="spellEnd"/>
    </w:p>
    <w:p w:rsidR="00E00C18" w:rsidRDefault="00E00C18" w:rsidP="00E00C18">
      <w:pPr>
        <w:pStyle w:val="Prrafodelista"/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>Para cada registro obtenido</w:t>
      </w:r>
    </w:p>
    <w:p w:rsidR="00E00C18" w:rsidRDefault="00E00C18" w:rsidP="00E00C18">
      <w:pPr>
        <w:pStyle w:val="Prrafodelista"/>
        <w:numPr>
          <w:ilvl w:val="1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registra en el arreglo </w:t>
      </w:r>
    </w:p>
    <w:p w:rsidR="00E00C18" w:rsidRPr="002A529D" w:rsidRDefault="00E00C18" w:rsidP="00E00C18">
      <w:pPr>
        <w:pStyle w:val="Prrafodelista"/>
        <w:numPr>
          <w:ilvl w:val="2"/>
          <w:numId w:val="37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ConfPreguntasCodigo</w:t>
      </w:r>
      <w:proofErr w:type="spellEnd"/>
    </w:p>
    <w:p w:rsidR="00E00C18" w:rsidRDefault="00E00C18" w:rsidP="00E00C18">
      <w:pPr>
        <w:pStyle w:val="Prrafodelista"/>
        <w:numPr>
          <w:ilvl w:val="3"/>
          <w:numId w:val="3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CEPNumero</w:t>
      </w:r>
      <w:proofErr w:type="spellEnd"/>
    </w:p>
    <w:p w:rsidR="00E00C18" w:rsidRPr="00E00C18" w:rsidRDefault="00E00C18" w:rsidP="00E00C18">
      <w:pPr>
        <w:numPr>
          <w:ilvl w:val="0"/>
          <w:numId w:val="37"/>
        </w:numPr>
        <w:rPr>
          <w:lang w:val="es-MX"/>
        </w:rPr>
      </w:pPr>
      <w:r>
        <w:rPr>
          <w:sz w:val="20"/>
          <w:szCs w:val="20"/>
        </w:rPr>
        <w:t>El sistema continúa en el siguiente paso desde donde fue invocado.</w:t>
      </w:r>
    </w:p>
    <w:p w:rsidR="004E6C42" w:rsidRDefault="004E6C42" w:rsidP="007D190B"/>
    <w:bookmarkStart w:id="205" w:name="AO05"/>
    <w:bookmarkEnd w:id="205"/>
    <w:p w:rsidR="005F041F" w:rsidRPr="004E6C42" w:rsidRDefault="002C6905" w:rsidP="005F041F">
      <w:pPr>
        <w:pStyle w:val="Ttulo3"/>
        <w:numPr>
          <w:ilvl w:val="3"/>
          <w:numId w:val="11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"AO05_r" </w:instrText>
      </w:r>
      <w:r>
        <w:rPr>
          <w:bCs w:val="0"/>
        </w:rPr>
        <w:fldChar w:fldCharType="separate"/>
      </w:r>
      <w:bookmarkStart w:id="206" w:name="_Toc379880272"/>
      <w:r w:rsidR="005F041F" w:rsidRPr="002C6905">
        <w:rPr>
          <w:rStyle w:val="Hipervnculo"/>
          <w:bCs w:val="0"/>
        </w:rPr>
        <w:t xml:space="preserve">AO05 Configuración Respuesta </w:t>
      </w:r>
      <w:r w:rsidRPr="002C6905">
        <w:rPr>
          <w:rStyle w:val="Hipervnculo"/>
          <w:bCs w:val="0"/>
        </w:rPr>
        <w:t>Imagen</w:t>
      </w:r>
      <w:bookmarkEnd w:id="206"/>
      <w:r>
        <w:rPr>
          <w:bCs w:val="0"/>
        </w:rPr>
        <w:fldChar w:fldCharType="end"/>
      </w:r>
    </w:p>
    <w:p w:rsidR="005F041F" w:rsidRDefault="005F041F" w:rsidP="005F041F">
      <w:pPr>
        <w:ind w:firstLine="708"/>
      </w:pPr>
    </w:p>
    <w:p w:rsidR="005F041F" w:rsidRPr="004E6C42" w:rsidRDefault="005F041F" w:rsidP="00CF06F7">
      <w:pPr>
        <w:numPr>
          <w:ilvl w:val="0"/>
          <w:numId w:val="39"/>
        </w:numPr>
        <w:rPr>
          <w:lang w:val="es-MX"/>
        </w:rPr>
      </w:pPr>
      <w:r>
        <w:rPr>
          <w:sz w:val="20"/>
          <w:lang w:val="es-MX"/>
        </w:rPr>
        <w:t>El sistema obtiene la siguiente información donde (</w:t>
      </w:r>
      <w:proofErr w:type="spellStart"/>
      <w:r>
        <w:rPr>
          <w:sz w:val="20"/>
          <w:lang w:val="es-MX"/>
        </w:rPr>
        <w:t>CEPRespNumero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sCENClave</w:t>
      </w:r>
      <w:proofErr w:type="spellEnd"/>
      <w:r>
        <w:rPr>
          <w:sz w:val="20"/>
          <w:lang w:val="es-MX"/>
        </w:rPr>
        <w:t>):</w:t>
      </w:r>
    </w:p>
    <w:p w:rsidR="005F041F" w:rsidRPr="00EB71B6" w:rsidRDefault="005F041F" w:rsidP="00CF06F7">
      <w:pPr>
        <w:numPr>
          <w:ilvl w:val="1"/>
          <w:numId w:val="39"/>
        </w:numPr>
        <w:rPr>
          <w:b/>
          <w:lang w:val="es-MX"/>
        </w:rPr>
      </w:pPr>
      <w:proofErr w:type="spellStart"/>
      <w:r w:rsidRPr="00EB71B6">
        <w:rPr>
          <w:b/>
          <w:sz w:val="20"/>
          <w:lang w:val="es-MX"/>
        </w:rPr>
        <w:t>CEPResp</w:t>
      </w:r>
      <w:r>
        <w:rPr>
          <w:b/>
          <w:sz w:val="20"/>
          <w:lang w:val="es-MX"/>
        </w:rPr>
        <w:t>Imagen</w:t>
      </w:r>
      <w:proofErr w:type="spellEnd"/>
    </w:p>
    <w:p w:rsidR="005F041F" w:rsidRPr="004E6C42" w:rsidRDefault="005F041F" w:rsidP="00CF06F7">
      <w:pPr>
        <w:numPr>
          <w:ilvl w:val="2"/>
          <w:numId w:val="39"/>
        </w:numPr>
        <w:rPr>
          <w:lang w:val="es-MX"/>
        </w:rPr>
      </w:pPr>
      <w:proofErr w:type="spellStart"/>
      <w:r>
        <w:rPr>
          <w:sz w:val="20"/>
          <w:lang w:val="es-MX"/>
        </w:rPr>
        <w:t>CENClave</w:t>
      </w:r>
      <w:proofErr w:type="spellEnd"/>
    </w:p>
    <w:p w:rsidR="005F041F" w:rsidRPr="00EB71B6" w:rsidRDefault="005F041F" w:rsidP="00CF06F7">
      <w:pPr>
        <w:numPr>
          <w:ilvl w:val="2"/>
          <w:numId w:val="39"/>
        </w:numPr>
        <w:rPr>
          <w:lang w:val="es-MX"/>
        </w:rPr>
      </w:pPr>
      <w:proofErr w:type="spellStart"/>
      <w:r>
        <w:rPr>
          <w:sz w:val="20"/>
          <w:lang w:val="es-MX"/>
        </w:rPr>
        <w:t>CEPNumero</w:t>
      </w:r>
      <w:proofErr w:type="spellEnd"/>
    </w:p>
    <w:p w:rsidR="005F041F" w:rsidRPr="005F041F" w:rsidRDefault="005F041F" w:rsidP="00CF06F7">
      <w:pPr>
        <w:numPr>
          <w:ilvl w:val="2"/>
          <w:numId w:val="39"/>
        </w:numPr>
        <w:rPr>
          <w:lang w:val="es-MX"/>
        </w:rPr>
      </w:pPr>
      <w:proofErr w:type="spellStart"/>
      <w:r>
        <w:rPr>
          <w:sz w:val="20"/>
          <w:lang w:val="es-MX"/>
        </w:rPr>
        <w:t>CRIId</w:t>
      </w:r>
      <w:proofErr w:type="spellEnd"/>
    </w:p>
    <w:p w:rsidR="005F041F" w:rsidRPr="00E00C18" w:rsidRDefault="005F041F" w:rsidP="00CF06F7">
      <w:pPr>
        <w:numPr>
          <w:ilvl w:val="2"/>
          <w:numId w:val="39"/>
        </w:numPr>
        <w:rPr>
          <w:lang w:val="es-MX"/>
        </w:rPr>
      </w:pPr>
      <w:r>
        <w:rPr>
          <w:sz w:val="20"/>
          <w:lang w:val="es-MX"/>
        </w:rPr>
        <w:t>Calidad</w:t>
      </w:r>
    </w:p>
    <w:p w:rsidR="00E00C18" w:rsidRDefault="00E00C18" w:rsidP="00E00C18">
      <w:pPr>
        <w:pStyle w:val="Prrafodelista"/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>Para cada registro obtenido</w:t>
      </w:r>
    </w:p>
    <w:p w:rsidR="00E00C18" w:rsidRDefault="00E00C18" w:rsidP="00E00C18">
      <w:pPr>
        <w:pStyle w:val="Prrafodelista"/>
        <w:numPr>
          <w:ilvl w:val="1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registra en el arreglo </w:t>
      </w:r>
    </w:p>
    <w:p w:rsidR="00E00C18" w:rsidRPr="002A529D" w:rsidRDefault="00E00C18" w:rsidP="00E00C18">
      <w:pPr>
        <w:pStyle w:val="Prrafodelista"/>
        <w:numPr>
          <w:ilvl w:val="2"/>
          <w:numId w:val="39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ConfPreguntasImagen</w:t>
      </w:r>
      <w:proofErr w:type="spellEnd"/>
    </w:p>
    <w:p w:rsidR="00E00C18" w:rsidRDefault="00E00C18" w:rsidP="00E00C18">
      <w:pPr>
        <w:pStyle w:val="Prrafodelista"/>
        <w:numPr>
          <w:ilvl w:val="3"/>
          <w:numId w:val="39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CEPNumero</w:t>
      </w:r>
      <w:proofErr w:type="spellEnd"/>
    </w:p>
    <w:p w:rsidR="00E00C18" w:rsidRPr="00DE0D17" w:rsidRDefault="00E00C18" w:rsidP="00E00C18">
      <w:pPr>
        <w:numPr>
          <w:ilvl w:val="0"/>
          <w:numId w:val="39"/>
        </w:numPr>
        <w:rPr>
          <w:lang w:val="es-MX"/>
        </w:rPr>
      </w:pPr>
      <w:r>
        <w:rPr>
          <w:sz w:val="20"/>
          <w:szCs w:val="20"/>
        </w:rPr>
        <w:t>El sistema continúa en el siguiente paso desde donde fue invocado.</w:t>
      </w:r>
    </w:p>
    <w:p w:rsidR="00E00C18" w:rsidRPr="00EB71B6" w:rsidRDefault="00E00C18" w:rsidP="00E00C18">
      <w:pPr>
        <w:rPr>
          <w:lang w:val="es-MX"/>
        </w:rPr>
      </w:pPr>
    </w:p>
    <w:p w:rsidR="005F041F" w:rsidRPr="00EB71B6" w:rsidRDefault="005F041F" w:rsidP="005F041F">
      <w:pPr>
        <w:rPr>
          <w:lang w:val="es-MX"/>
        </w:rPr>
      </w:pPr>
    </w:p>
    <w:bookmarkStart w:id="207" w:name="AO06"/>
    <w:bookmarkEnd w:id="207"/>
    <w:p w:rsidR="00295DA7" w:rsidRPr="004E6C42" w:rsidRDefault="002C6905" w:rsidP="00295DA7">
      <w:pPr>
        <w:pStyle w:val="Ttulo3"/>
        <w:numPr>
          <w:ilvl w:val="3"/>
          <w:numId w:val="11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"AO06_r" </w:instrText>
      </w:r>
      <w:r>
        <w:rPr>
          <w:bCs w:val="0"/>
        </w:rPr>
        <w:fldChar w:fldCharType="separate"/>
      </w:r>
      <w:bookmarkStart w:id="208" w:name="_Toc379880273"/>
      <w:r w:rsidR="00295DA7" w:rsidRPr="002C6905">
        <w:rPr>
          <w:rStyle w:val="Hipervnculo"/>
          <w:bCs w:val="0"/>
        </w:rPr>
        <w:t>AO06 Configuración Respuesta Matricial</w:t>
      </w:r>
      <w:bookmarkEnd w:id="208"/>
      <w:r>
        <w:rPr>
          <w:bCs w:val="0"/>
        </w:rPr>
        <w:fldChar w:fldCharType="end"/>
      </w:r>
    </w:p>
    <w:p w:rsidR="00295DA7" w:rsidRDefault="00295DA7" w:rsidP="00295DA7">
      <w:pPr>
        <w:ind w:firstLine="708"/>
      </w:pPr>
    </w:p>
    <w:p w:rsidR="00295DA7" w:rsidRPr="006261FD" w:rsidRDefault="00295DA7" w:rsidP="00CF06F7">
      <w:pPr>
        <w:numPr>
          <w:ilvl w:val="0"/>
          <w:numId w:val="40"/>
        </w:numPr>
        <w:rPr>
          <w:highlight w:val="yellow"/>
          <w:lang w:val="es-MX"/>
        </w:rPr>
      </w:pPr>
      <w:r w:rsidRPr="006261FD">
        <w:rPr>
          <w:sz w:val="20"/>
          <w:highlight w:val="yellow"/>
          <w:lang w:val="es-MX"/>
        </w:rPr>
        <w:t>El sistema obtiene la siguiente información donde (</w:t>
      </w:r>
      <w:proofErr w:type="spellStart"/>
      <w:r w:rsidRPr="006261FD">
        <w:rPr>
          <w:sz w:val="20"/>
          <w:highlight w:val="yellow"/>
          <w:lang w:val="es-MX"/>
        </w:rPr>
        <w:t>CEPRespNumero</w:t>
      </w:r>
      <w:proofErr w:type="spellEnd"/>
      <w:r w:rsidRPr="006261FD">
        <w:rPr>
          <w:sz w:val="20"/>
          <w:highlight w:val="yellow"/>
          <w:lang w:val="es-MX"/>
        </w:rPr>
        <w:t xml:space="preserve"> = </w:t>
      </w:r>
      <w:proofErr w:type="spellStart"/>
      <w:r w:rsidRPr="006261FD">
        <w:rPr>
          <w:sz w:val="20"/>
          <w:highlight w:val="yellow"/>
          <w:lang w:val="es-MX"/>
        </w:rPr>
        <w:t>sCENClave</w:t>
      </w:r>
      <w:proofErr w:type="spellEnd"/>
      <w:r w:rsidRPr="006261FD">
        <w:rPr>
          <w:sz w:val="20"/>
          <w:highlight w:val="yellow"/>
          <w:lang w:val="es-MX"/>
        </w:rPr>
        <w:t>):</w:t>
      </w:r>
    </w:p>
    <w:p w:rsidR="00295DA7" w:rsidRPr="006261FD" w:rsidRDefault="00295DA7" w:rsidP="00CF06F7">
      <w:pPr>
        <w:numPr>
          <w:ilvl w:val="1"/>
          <w:numId w:val="40"/>
        </w:numPr>
        <w:rPr>
          <w:b/>
          <w:highlight w:val="yellow"/>
          <w:lang w:val="es-MX"/>
        </w:rPr>
      </w:pPr>
      <w:proofErr w:type="spellStart"/>
      <w:r w:rsidRPr="006261FD">
        <w:rPr>
          <w:b/>
          <w:sz w:val="20"/>
          <w:highlight w:val="yellow"/>
          <w:lang w:val="es-MX"/>
        </w:rPr>
        <w:t>CEPPregMatricial</w:t>
      </w:r>
      <w:proofErr w:type="spellEnd"/>
    </w:p>
    <w:p w:rsidR="00295DA7" w:rsidRPr="006261FD" w:rsidRDefault="00295DA7" w:rsidP="00CF06F7">
      <w:pPr>
        <w:numPr>
          <w:ilvl w:val="2"/>
          <w:numId w:val="40"/>
        </w:numPr>
        <w:rPr>
          <w:highlight w:val="yellow"/>
          <w:lang w:val="es-MX"/>
        </w:rPr>
      </w:pPr>
      <w:proofErr w:type="spellStart"/>
      <w:r w:rsidRPr="006261FD">
        <w:rPr>
          <w:sz w:val="20"/>
          <w:highlight w:val="yellow"/>
          <w:lang w:val="es-MX"/>
        </w:rPr>
        <w:lastRenderedPageBreak/>
        <w:t>CENClave</w:t>
      </w:r>
      <w:proofErr w:type="spellEnd"/>
    </w:p>
    <w:p w:rsidR="00295DA7" w:rsidRPr="006261FD" w:rsidRDefault="00295DA7" w:rsidP="00CF06F7">
      <w:pPr>
        <w:numPr>
          <w:ilvl w:val="2"/>
          <w:numId w:val="40"/>
        </w:numPr>
        <w:rPr>
          <w:highlight w:val="yellow"/>
          <w:lang w:val="es-MX"/>
        </w:rPr>
      </w:pPr>
      <w:proofErr w:type="spellStart"/>
      <w:r w:rsidRPr="006261FD">
        <w:rPr>
          <w:sz w:val="20"/>
          <w:highlight w:val="yellow"/>
          <w:lang w:val="es-MX"/>
        </w:rPr>
        <w:t>CEPNumero</w:t>
      </w:r>
      <w:proofErr w:type="spellEnd"/>
    </w:p>
    <w:p w:rsidR="00295DA7" w:rsidRPr="006261FD" w:rsidRDefault="00295DA7" w:rsidP="00CF06F7">
      <w:pPr>
        <w:numPr>
          <w:ilvl w:val="2"/>
          <w:numId w:val="40"/>
        </w:numPr>
        <w:rPr>
          <w:highlight w:val="yellow"/>
          <w:lang w:val="es-MX"/>
        </w:rPr>
      </w:pPr>
      <w:proofErr w:type="spellStart"/>
      <w:r w:rsidRPr="006261FD">
        <w:rPr>
          <w:sz w:val="20"/>
          <w:highlight w:val="yellow"/>
          <w:lang w:val="es-MX"/>
        </w:rPr>
        <w:t>CPMNumero</w:t>
      </w:r>
      <w:proofErr w:type="spellEnd"/>
    </w:p>
    <w:p w:rsidR="00295DA7" w:rsidRPr="00295DA7" w:rsidRDefault="00295DA7" w:rsidP="00CF06F7">
      <w:pPr>
        <w:numPr>
          <w:ilvl w:val="2"/>
          <w:numId w:val="40"/>
        </w:numPr>
        <w:rPr>
          <w:lang w:val="es-MX"/>
        </w:rPr>
      </w:pPr>
      <w:proofErr w:type="spellStart"/>
      <w:r w:rsidRPr="006261FD">
        <w:rPr>
          <w:sz w:val="20"/>
          <w:highlight w:val="yellow"/>
          <w:lang w:val="es-MX"/>
        </w:rPr>
        <w:t>Descripcion</w:t>
      </w:r>
      <w:proofErr w:type="spellEnd"/>
    </w:p>
    <w:p w:rsidR="005F041F" w:rsidRDefault="005F041F" w:rsidP="007D190B"/>
    <w:p w:rsidR="00295DA7" w:rsidRPr="00EB71B6" w:rsidRDefault="00295DA7" w:rsidP="00295DA7">
      <w:pPr>
        <w:rPr>
          <w:lang w:val="es-MX"/>
        </w:rPr>
      </w:pPr>
    </w:p>
    <w:bookmarkStart w:id="209" w:name="AO07"/>
    <w:bookmarkEnd w:id="209"/>
    <w:p w:rsidR="00295DA7" w:rsidRPr="004E6C42" w:rsidRDefault="002C6905" w:rsidP="00295DA7">
      <w:pPr>
        <w:pStyle w:val="Ttulo3"/>
        <w:numPr>
          <w:ilvl w:val="3"/>
          <w:numId w:val="11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"AO07_r" </w:instrText>
      </w:r>
      <w:r>
        <w:rPr>
          <w:bCs w:val="0"/>
        </w:rPr>
        <w:fldChar w:fldCharType="separate"/>
      </w:r>
      <w:bookmarkStart w:id="210" w:name="_Toc379880274"/>
      <w:r w:rsidR="00295DA7" w:rsidRPr="002C6905">
        <w:rPr>
          <w:rStyle w:val="Hipervnculo"/>
          <w:bCs w:val="0"/>
        </w:rPr>
        <w:t xml:space="preserve">AO07 Configuración Respuesta </w:t>
      </w:r>
      <w:r w:rsidR="00CF06F7" w:rsidRPr="002C6905">
        <w:rPr>
          <w:rStyle w:val="Hipervnculo"/>
          <w:bCs w:val="0"/>
        </w:rPr>
        <w:t>Salto</w:t>
      </w:r>
      <w:bookmarkEnd w:id="210"/>
      <w:r>
        <w:rPr>
          <w:bCs w:val="0"/>
        </w:rPr>
        <w:fldChar w:fldCharType="end"/>
      </w:r>
    </w:p>
    <w:p w:rsidR="00295DA7" w:rsidRDefault="00295DA7" w:rsidP="00295DA7">
      <w:pPr>
        <w:ind w:firstLine="708"/>
      </w:pPr>
    </w:p>
    <w:p w:rsidR="00295DA7" w:rsidRPr="004E6C42" w:rsidRDefault="00295DA7" w:rsidP="00CF06F7">
      <w:pPr>
        <w:numPr>
          <w:ilvl w:val="0"/>
          <w:numId w:val="38"/>
        </w:numPr>
        <w:rPr>
          <w:lang w:val="es-MX"/>
        </w:rPr>
      </w:pPr>
      <w:r>
        <w:rPr>
          <w:sz w:val="20"/>
          <w:lang w:val="es-MX"/>
        </w:rPr>
        <w:t>El sistema obtiene la siguiente información donde (</w:t>
      </w:r>
      <w:proofErr w:type="spellStart"/>
      <w:r>
        <w:rPr>
          <w:sz w:val="20"/>
          <w:lang w:val="es-MX"/>
        </w:rPr>
        <w:t>CEPRespNumero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sCENClave</w:t>
      </w:r>
      <w:proofErr w:type="spellEnd"/>
      <w:r>
        <w:rPr>
          <w:sz w:val="20"/>
          <w:lang w:val="es-MX"/>
        </w:rPr>
        <w:t>):</w:t>
      </w:r>
    </w:p>
    <w:p w:rsidR="00295DA7" w:rsidRPr="00EB71B6" w:rsidRDefault="00295DA7" w:rsidP="00CF06F7">
      <w:pPr>
        <w:numPr>
          <w:ilvl w:val="1"/>
          <w:numId w:val="38"/>
        </w:numPr>
        <w:rPr>
          <w:b/>
          <w:lang w:val="es-MX"/>
        </w:rPr>
      </w:pPr>
      <w:proofErr w:type="spellStart"/>
      <w:r w:rsidRPr="00EB71B6">
        <w:rPr>
          <w:b/>
          <w:sz w:val="20"/>
          <w:lang w:val="es-MX"/>
        </w:rPr>
        <w:t>CEP</w:t>
      </w:r>
      <w:r w:rsidR="00CF06F7">
        <w:rPr>
          <w:b/>
          <w:sz w:val="20"/>
          <w:lang w:val="es-MX"/>
        </w:rPr>
        <w:t>RespSalto</w:t>
      </w:r>
      <w:proofErr w:type="spellEnd"/>
    </w:p>
    <w:p w:rsidR="00295DA7" w:rsidRPr="004E6C42" w:rsidRDefault="00295DA7" w:rsidP="00CF06F7">
      <w:pPr>
        <w:numPr>
          <w:ilvl w:val="2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CENClave</w:t>
      </w:r>
      <w:proofErr w:type="spellEnd"/>
    </w:p>
    <w:p w:rsidR="00295DA7" w:rsidRDefault="00295DA7" w:rsidP="00CF06F7">
      <w:pPr>
        <w:numPr>
          <w:ilvl w:val="2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CEPNumero</w:t>
      </w:r>
      <w:proofErr w:type="spellEnd"/>
    </w:p>
    <w:p w:rsidR="00CF06F7" w:rsidRPr="00CF06F7" w:rsidRDefault="00CF06F7" w:rsidP="00CF06F7">
      <w:pPr>
        <w:numPr>
          <w:ilvl w:val="2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CRSId</w:t>
      </w:r>
      <w:proofErr w:type="spellEnd"/>
    </w:p>
    <w:p w:rsidR="00CF06F7" w:rsidRPr="00CF06F7" w:rsidRDefault="00CF06F7" w:rsidP="00CF06F7">
      <w:pPr>
        <w:numPr>
          <w:ilvl w:val="2"/>
          <w:numId w:val="38"/>
        </w:numPr>
        <w:rPr>
          <w:lang w:val="es-MX"/>
        </w:rPr>
      </w:pPr>
      <w:r>
        <w:rPr>
          <w:sz w:val="20"/>
          <w:lang w:val="es-MX"/>
        </w:rPr>
        <w:t>CENClave1</w:t>
      </w:r>
    </w:p>
    <w:p w:rsidR="00CF06F7" w:rsidRPr="00CF06F7" w:rsidRDefault="00CF06F7" w:rsidP="00CF06F7">
      <w:pPr>
        <w:numPr>
          <w:ilvl w:val="2"/>
          <w:numId w:val="38"/>
        </w:numPr>
        <w:rPr>
          <w:lang w:val="es-MX"/>
        </w:rPr>
      </w:pPr>
      <w:r>
        <w:rPr>
          <w:sz w:val="20"/>
          <w:lang w:val="es-MX"/>
        </w:rPr>
        <w:t>CEPNumero1</w:t>
      </w:r>
    </w:p>
    <w:p w:rsidR="00CF06F7" w:rsidRPr="00CF06F7" w:rsidRDefault="00CF06F7" w:rsidP="00CF06F7">
      <w:pPr>
        <w:numPr>
          <w:ilvl w:val="2"/>
          <w:numId w:val="38"/>
        </w:numPr>
        <w:rPr>
          <w:lang w:val="es-MX"/>
        </w:rPr>
      </w:pPr>
      <w:r>
        <w:rPr>
          <w:sz w:val="20"/>
          <w:lang w:val="es-MX"/>
        </w:rPr>
        <w:t>CENClave2</w:t>
      </w:r>
    </w:p>
    <w:p w:rsidR="00CF06F7" w:rsidRPr="00CF06F7" w:rsidRDefault="00CF06F7" w:rsidP="00CF06F7">
      <w:pPr>
        <w:numPr>
          <w:ilvl w:val="2"/>
          <w:numId w:val="38"/>
        </w:numPr>
        <w:rPr>
          <w:lang w:val="es-MX"/>
        </w:rPr>
      </w:pPr>
      <w:r>
        <w:rPr>
          <w:sz w:val="20"/>
          <w:lang w:val="es-MX"/>
        </w:rPr>
        <w:t>CEPNumero2</w:t>
      </w:r>
    </w:p>
    <w:p w:rsidR="00CF06F7" w:rsidRPr="00CF06F7" w:rsidRDefault="00CF06F7" w:rsidP="00CF06F7">
      <w:pPr>
        <w:numPr>
          <w:ilvl w:val="2"/>
          <w:numId w:val="38"/>
        </w:numPr>
        <w:rPr>
          <w:lang w:val="es-MX"/>
        </w:rPr>
      </w:pPr>
      <w:r>
        <w:rPr>
          <w:sz w:val="20"/>
          <w:lang w:val="es-MX"/>
        </w:rPr>
        <w:t>CENClave3</w:t>
      </w:r>
    </w:p>
    <w:p w:rsidR="00CF06F7" w:rsidRPr="00CF06F7" w:rsidRDefault="00CF06F7" w:rsidP="00CF06F7">
      <w:pPr>
        <w:numPr>
          <w:ilvl w:val="2"/>
          <w:numId w:val="38"/>
        </w:numPr>
        <w:rPr>
          <w:lang w:val="es-MX"/>
        </w:rPr>
      </w:pPr>
      <w:r>
        <w:rPr>
          <w:sz w:val="20"/>
          <w:lang w:val="es-MX"/>
        </w:rPr>
        <w:t>CEPNumero3</w:t>
      </w:r>
    </w:p>
    <w:p w:rsidR="00CF06F7" w:rsidRPr="00CF06F7" w:rsidRDefault="00CF06F7" w:rsidP="00CF06F7">
      <w:pPr>
        <w:numPr>
          <w:ilvl w:val="2"/>
          <w:numId w:val="38"/>
        </w:numPr>
        <w:rPr>
          <w:lang w:val="es-MX"/>
        </w:rPr>
      </w:pPr>
      <w:r>
        <w:rPr>
          <w:sz w:val="20"/>
          <w:lang w:val="es-MX"/>
        </w:rPr>
        <w:t>CRSId1</w:t>
      </w:r>
    </w:p>
    <w:p w:rsidR="00CF06F7" w:rsidRPr="00CF06F7" w:rsidRDefault="00CF06F7" w:rsidP="00CF06F7">
      <w:pPr>
        <w:numPr>
          <w:ilvl w:val="2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TipoOperadorSig</w:t>
      </w:r>
      <w:proofErr w:type="spellEnd"/>
    </w:p>
    <w:p w:rsidR="00CF06F7" w:rsidRPr="00CF06F7" w:rsidRDefault="00CF06F7" w:rsidP="00CF06F7">
      <w:pPr>
        <w:numPr>
          <w:ilvl w:val="2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TipoCondicion</w:t>
      </w:r>
      <w:proofErr w:type="spellEnd"/>
    </w:p>
    <w:p w:rsidR="00CF06F7" w:rsidRPr="00CF06F7" w:rsidRDefault="00CF06F7" w:rsidP="00CF06F7">
      <w:pPr>
        <w:numPr>
          <w:ilvl w:val="2"/>
          <w:numId w:val="38"/>
        </w:numPr>
        <w:rPr>
          <w:lang w:val="es-MX"/>
        </w:rPr>
      </w:pPr>
      <w:r>
        <w:rPr>
          <w:sz w:val="20"/>
          <w:lang w:val="es-MX"/>
        </w:rPr>
        <w:t>Valor</w:t>
      </w:r>
    </w:p>
    <w:p w:rsidR="00CF06F7" w:rsidRPr="00CF06F7" w:rsidRDefault="00CF06F7" w:rsidP="00CF06F7">
      <w:pPr>
        <w:numPr>
          <w:ilvl w:val="2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TipoValor</w:t>
      </w:r>
      <w:proofErr w:type="spellEnd"/>
    </w:p>
    <w:p w:rsidR="00CF06F7" w:rsidRPr="00CF06F7" w:rsidRDefault="00CF06F7" w:rsidP="00CF06F7">
      <w:pPr>
        <w:numPr>
          <w:ilvl w:val="2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TipoCanOpcion</w:t>
      </w:r>
      <w:proofErr w:type="spellEnd"/>
    </w:p>
    <w:p w:rsidR="00CF06F7" w:rsidRPr="00CF06F7" w:rsidRDefault="00CF06F7" w:rsidP="00CF06F7">
      <w:pPr>
        <w:numPr>
          <w:ilvl w:val="2"/>
          <w:numId w:val="38"/>
        </w:numPr>
        <w:rPr>
          <w:lang w:val="es-MX"/>
        </w:rPr>
      </w:pPr>
      <w:r>
        <w:rPr>
          <w:sz w:val="20"/>
          <w:lang w:val="es-MX"/>
        </w:rPr>
        <w:t>Terminar</w:t>
      </w:r>
    </w:p>
    <w:p w:rsidR="00CF06F7" w:rsidRPr="00E00C18" w:rsidRDefault="00CF06F7" w:rsidP="00CF06F7">
      <w:pPr>
        <w:numPr>
          <w:ilvl w:val="2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CEPNumero</w:t>
      </w:r>
      <w:proofErr w:type="spellEnd"/>
    </w:p>
    <w:p w:rsidR="00E00C18" w:rsidRDefault="00E00C18" w:rsidP="00E00C18">
      <w:pPr>
        <w:pStyle w:val="Prrafodelista"/>
        <w:numPr>
          <w:ilvl w:val="0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>Para cada registro obtenido</w:t>
      </w:r>
    </w:p>
    <w:p w:rsidR="00E00C18" w:rsidRDefault="00E00C18" w:rsidP="00E00C18">
      <w:pPr>
        <w:pStyle w:val="Prrafodelista"/>
        <w:numPr>
          <w:ilvl w:val="1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registra en el arreglo </w:t>
      </w:r>
    </w:p>
    <w:p w:rsidR="00E00C18" w:rsidRPr="002A529D" w:rsidRDefault="00E00C18" w:rsidP="00E00C18">
      <w:pPr>
        <w:pStyle w:val="Prrafodelista"/>
        <w:numPr>
          <w:ilvl w:val="2"/>
          <w:numId w:val="38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ConfPreguntasSalto</w:t>
      </w:r>
      <w:proofErr w:type="spellEnd"/>
    </w:p>
    <w:p w:rsidR="00E00C18" w:rsidRDefault="00E00C18" w:rsidP="00E00C18">
      <w:pPr>
        <w:pStyle w:val="Prrafodelista"/>
        <w:numPr>
          <w:ilvl w:val="3"/>
          <w:numId w:val="38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CEPNumero</w:t>
      </w:r>
      <w:proofErr w:type="spellEnd"/>
    </w:p>
    <w:p w:rsidR="00E00C18" w:rsidRPr="00E00C18" w:rsidRDefault="00E00C18" w:rsidP="00E00C18">
      <w:pPr>
        <w:numPr>
          <w:ilvl w:val="0"/>
          <w:numId w:val="38"/>
        </w:numPr>
        <w:rPr>
          <w:lang w:val="es-MX"/>
        </w:rPr>
      </w:pPr>
      <w:r>
        <w:rPr>
          <w:sz w:val="20"/>
          <w:szCs w:val="20"/>
        </w:rPr>
        <w:t>El sistema continúa en el siguiente paso desde donde fue invocado.</w:t>
      </w:r>
    </w:p>
    <w:p w:rsidR="005F041F" w:rsidRDefault="005F041F" w:rsidP="007D190B"/>
    <w:bookmarkStart w:id="211" w:name="AO08"/>
    <w:bookmarkEnd w:id="211"/>
    <w:p w:rsidR="004A62CA" w:rsidRPr="004E6C42" w:rsidRDefault="002C6905" w:rsidP="004A62CA">
      <w:pPr>
        <w:pStyle w:val="Ttulo3"/>
        <w:numPr>
          <w:ilvl w:val="3"/>
          <w:numId w:val="11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"AO08_r" </w:instrText>
      </w:r>
      <w:r>
        <w:rPr>
          <w:bCs w:val="0"/>
        </w:rPr>
        <w:fldChar w:fldCharType="separate"/>
      </w:r>
      <w:bookmarkStart w:id="212" w:name="_Toc379880275"/>
      <w:r w:rsidR="004A62CA" w:rsidRPr="002C6905">
        <w:rPr>
          <w:rStyle w:val="Hipervnculo"/>
          <w:bCs w:val="0"/>
        </w:rPr>
        <w:t>AO08 Configuración Respuesta GPS</w:t>
      </w:r>
      <w:bookmarkEnd w:id="212"/>
      <w:r>
        <w:rPr>
          <w:bCs w:val="0"/>
        </w:rPr>
        <w:fldChar w:fldCharType="end"/>
      </w:r>
    </w:p>
    <w:p w:rsidR="004A62CA" w:rsidRDefault="004A62CA" w:rsidP="004A62CA">
      <w:pPr>
        <w:ind w:firstLine="708"/>
      </w:pPr>
    </w:p>
    <w:p w:rsidR="004A62CA" w:rsidRPr="004E6C42" w:rsidRDefault="004A62CA" w:rsidP="00E00C18">
      <w:pPr>
        <w:numPr>
          <w:ilvl w:val="0"/>
          <w:numId w:val="44"/>
        </w:numPr>
        <w:rPr>
          <w:lang w:val="es-MX"/>
        </w:rPr>
      </w:pPr>
      <w:r>
        <w:rPr>
          <w:sz w:val="20"/>
          <w:lang w:val="es-MX"/>
        </w:rPr>
        <w:t>El sistema obtiene la siguiente información donde (</w:t>
      </w:r>
      <w:proofErr w:type="spellStart"/>
      <w:r>
        <w:rPr>
          <w:sz w:val="20"/>
          <w:lang w:val="es-MX"/>
        </w:rPr>
        <w:t>CEPRespNumero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sCENClave</w:t>
      </w:r>
      <w:proofErr w:type="spellEnd"/>
      <w:r>
        <w:rPr>
          <w:sz w:val="20"/>
          <w:lang w:val="es-MX"/>
        </w:rPr>
        <w:t>):</w:t>
      </w:r>
    </w:p>
    <w:p w:rsidR="004A62CA" w:rsidRPr="00EB71B6" w:rsidRDefault="004A62CA" w:rsidP="00E00C18">
      <w:pPr>
        <w:numPr>
          <w:ilvl w:val="1"/>
          <w:numId w:val="44"/>
        </w:numPr>
        <w:rPr>
          <w:b/>
          <w:lang w:val="es-MX"/>
        </w:rPr>
      </w:pPr>
      <w:proofErr w:type="spellStart"/>
      <w:r w:rsidRPr="00EB71B6">
        <w:rPr>
          <w:b/>
          <w:sz w:val="20"/>
          <w:lang w:val="es-MX"/>
        </w:rPr>
        <w:t>CEP</w:t>
      </w:r>
      <w:r>
        <w:rPr>
          <w:b/>
          <w:sz w:val="20"/>
          <w:lang w:val="es-MX"/>
        </w:rPr>
        <w:t>RespGPS</w:t>
      </w:r>
      <w:proofErr w:type="spellEnd"/>
    </w:p>
    <w:p w:rsidR="004A62CA" w:rsidRPr="004E6C42" w:rsidRDefault="004A62CA" w:rsidP="00E00C18">
      <w:pPr>
        <w:numPr>
          <w:ilvl w:val="2"/>
          <w:numId w:val="44"/>
        </w:numPr>
        <w:rPr>
          <w:lang w:val="es-MX"/>
        </w:rPr>
      </w:pPr>
      <w:proofErr w:type="spellStart"/>
      <w:r>
        <w:rPr>
          <w:sz w:val="20"/>
          <w:lang w:val="es-MX"/>
        </w:rPr>
        <w:t>CENClave</w:t>
      </w:r>
      <w:proofErr w:type="spellEnd"/>
    </w:p>
    <w:p w:rsidR="004A62CA" w:rsidRDefault="004A62CA" w:rsidP="00E00C18">
      <w:pPr>
        <w:numPr>
          <w:ilvl w:val="2"/>
          <w:numId w:val="44"/>
        </w:numPr>
        <w:rPr>
          <w:lang w:val="es-MX"/>
        </w:rPr>
      </w:pPr>
      <w:proofErr w:type="spellStart"/>
      <w:r>
        <w:rPr>
          <w:sz w:val="20"/>
          <w:lang w:val="es-MX"/>
        </w:rPr>
        <w:t>CEPNumero</w:t>
      </w:r>
      <w:proofErr w:type="spellEnd"/>
    </w:p>
    <w:p w:rsidR="004A62CA" w:rsidRPr="004A62CA" w:rsidRDefault="004A62CA" w:rsidP="00E00C18">
      <w:pPr>
        <w:numPr>
          <w:ilvl w:val="2"/>
          <w:numId w:val="44"/>
        </w:numPr>
        <w:rPr>
          <w:lang w:val="es-MX"/>
        </w:rPr>
      </w:pPr>
      <w:proofErr w:type="spellStart"/>
      <w:r>
        <w:rPr>
          <w:sz w:val="20"/>
          <w:lang w:val="es-MX"/>
        </w:rPr>
        <w:lastRenderedPageBreak/>
        <w:t>CRGId</w:t>
      </w:r>
      <w:proofErr w:type="spellEnd"/>
    </w:p>
    <w:p w:rsidR="004A62CA" w:rsidRPr="004A62CA" w:rsidRDefault="004A62CA" w:rsidP="00E00C18">
      <w:pPr>
        <w:numPr>
          <w:ilvl w:val="2"/>
          <w:numId w:val="44"/>
        </w:numPr>
        <w:rPr>
          <w:lang w:val="es-MX"/>
        </w:rPr>
      </w:pPr>
      <w:r>
        <w:rPr>
          <w:sz w:val="20"/>
          <w:lang w:val="es-MX"/>
        </w:rPr>
        <w:t>Altitud</w:t>
      </w:r>
    </w:p>
    <w:p w:rsidR="004A62CA" w:rsidRPr="004A62CA" w:rsidRDefault="004A62CA" w:rsidP="00E00C18">
      <w:pPr>
        <w:numPr>
          <w:ilvl w:val="2"/>
          <w:numId w:val="44"/>
        </w:numPr>
        <w:rPr>
          <w:lang w:val="es-MX"/>
        </w:rPr>
      </w:pPr>
      <w:r>
        <w:rPr>
          <w:sz w:val="20"/>
          <w:lang w:val="es-MX"/>
        </w:rPr>
        <w:t>Latitud</w:t>
      </w:r>
    </w:p>
    <w:p w:rsidR="004A62CA" w:rsidRPr="004A62CA" w:rsidRDefault="004A62CA" w:rsidP="00E00C18">
      <w:pPr>
        <w:numPr>
          <w:ilvl w:val="2"/>
          <w:numId w:val="44"/>
        </w:numPr>
        <w:rPr>
          <w:lang w:val="es-MX"/>
        </w:rPr>
      </w:pPr>
      <w:r>
        <w:rPr>
          <w:sz w:val="20"/>
          <w:lang w:val="es-MX"/>
        </w:rPr>
        <w:t>Longitud</w:t>
      </w:r>
    </w:p>
    <w:p w:rsidR="004A62CA" w:rsidRPr="004A62CA" w:rsidRDefault="004A62CA" w:rsidP="00E00C18">
      <w:pPr>
        <w:numPr>
          <w:ilvl w:val="2"/>
          <w:numId w:val="44"/>
        </w:numPr>
        <w:rPr>
          <w:lang w:val="es-MX"/>
        </w:rPr>
      </w:pPr>
      <w:r>
        <w:rPr>
          <w:sz w:val="20"/>
          <w:lang w:val="es-MX"/>
        </w:rPr>
        <w:t>Fecha</w:t>
      </w:r>
    </w:p>
    <w:p w:rsidR="004A62CA" w:rsidRPr="00E00C18" w:rsidRDefault="004A62CA" w:rsidP="00E00C18">
      <w:pPr>
        <w:numPr>
          <w:ilvl w:val="2"/>
          <w:numId w:val="44"/>
        </w:numPr>
        <w:rPr>
          <w:lang w:val="es-MX"/>
        </w:rPr>
      </w:pPr>
      <w:r>
        <w:rPr>
          <w:sz w:val="20"/>
          <w:lang w:val="es-MX"/>
        </w:rPr>
        <w:t>Hora</w:t>
      </w:r>
    </w:p>
    <w:p w:rsidR="00E00C18" w:rsidRDefault="00E00C18" w:rsidP="00E00C18">
      <w:pPr>
        <w:pStyle w:val="Prrafodelista"/>
        <w:numPr>
          <w:ilvl w:val="0"/>
          <w:numId w:val="44"/>
        </w:numPr>
        <w:rPr>
          <w:sz w:val="20"/>
          <w:szCs w:val="20"/>
        </w:rPr>
      </w:pPr>
      <w:r>
        <w:rPr>
          <w:sz w:val="20"/>
          <w:szCs w:val="20"/>
        </w:rPr>
        <w:t>Para cada registro obtenido</w:t>
      </w:r>
    </w:p>
    <w:p w:rsidR="00E00C18" w:rsidRDefault="00E00C18" w:rsidP="00E00C18">
      <w:pPr>
        <w:pStyle w:val="Prrafodelista"/>
        <w:numPr>
          <w:ilvl w:val="1"/>
          <w:numId w:val="44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registra en el arreglo </w:t>
      </w:r>
    </w:p>
    <w:p w:rsidR="00E00C18" w:rsidRPr="002A529D" w:rsidRDefault="00E00C18" w:rsidP="00E00C18">
      <w:pPr>
        <w:pStyle w:val="Prrafodelista"/>
        <w:numPr>
          <w:ilvl w:val="2"/>
          <w:numId w:val="44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ConfPreguntasGPS</w:t>
      </w:r>
      <w:proofErr w:type="spellEnd"/>
    </w:p>
    <w:p w:rsidR="00E00C18" w:rsidRDefault="00E00C18" w:rsidP="00E00C18">
      <w:pPr>
        <w:pStyle w:val="Prrafodelista"/>
        <w:numPr>
          <w:ilvl w:val="3"/>
          <w:numId w:val="4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CEPNumero</w:t>
      </w:r>
      <w:proofErr w:type="spellEnd"/>
    </w:p>
    <w:p w:rsidR="00E00C18" w:rsidRPr="00E00C18" w:rsidRDefault="00E00C18" w:rsidP="00E00C18">
      <w:pPr>
        <w:numPr>
          <w:ilvl w:val="0"/>
          <w:numId w:val="44"/>
        </w:numPr>
        <w:rPr>
          <w:lang w:val="es-MX"/>
        </w:rPr>
      </w:pPr>
      <w:r>
        <w:rPr>
          <w:sz w:val="20"/>
          <w:szCs w:val="20"/>
        </w:rPr>
        <w:t>El sistema continúa en el siguiente paso desde donde fue invocado.</w:t>
      </w:r>
    </w:p>
    <w:p w:rsidR="007D190B" w:rsidRDefault="007D190B" w:rsidP="00CF1326">
      <w:pPr>
        <w:rPr>
          <w:lang w:eastAsia="en-US"/>
        </w:rPr>
      </w:pPr>
    </w:p>
    <w:p w:rsidR="00CF1326" w:rsidRDefault="00CF1326" w:rsidP="007D190B">
      <w:pPr>
        <w:rPr>
          <w:lang w:eastAsia="en-US"/>
        </w:rPr>
      </w:pPr>
    </w:p>
    <w:p w:rsidR="00CF1326" w:rsidRDefault="00CF1326" w:rsidP="00CF1326">
      <w:pPr>
        <w:pStyle w:val="Ttulo3"/>
        <w:jc w:val="both"/>
        <w:rPr>
          <w:lang w:val="es-MX"/>
        </w:rPr>
      </w:pPr>
      <w:bookmarkStart w:id="213" w:name="_Toc379880276"/>
      <w:r>
        <w:rPr>
          <w:lang w:val="es-MX"/>
        </w:rPr>
        <w:t>Validación</w:t>
      </w:r>
      <w:bookmarkEnd w:id="213"/>
    </w:p>
    <w:p w:rsidR="00690231" w:rsidRDefault="00690231" w:rsidP="00690231"/>
    <w:p w:rsidR="00690231" w:rsidRPr="00690231" w:rsidRDefault="00690231" w:rsidP="00690231">
      <w:pPr>
        <w:pStyle w:val="Prrafodelista"/>
        <w:keepNext/>
        <w:numPr>
          <w:ilvl w:val="2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214" w:name="_Toc378937984"/>
      <w:bookmarkStart w:id="215" w:name="_Toc379544075"/>
      <w:bookmarkStart w:id="216" w:name="_Toc379880277"/>
      <w:bookmarkEnd w:id="214"/>
      <w:bookmarkEnd w:id="215"/>
      <w:bookmarkEnd w:id="216"/>
    </w:p>
    <w:p w:rsidR="00690231" w:rsidRPr="00690231" w:rsidRDefault="00690231" w:rsidP="00690231">
      <w:pPr>
        <w:pStyle w:val="Prrafodelista"/>
        <w:keepNext/>
        <w:numPr>
          <w:ilvl w:val="2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217" w:name="_Toc378937985"/>
      <w:bookmarkStart w:id="218" w:name="_Toc379544076"/>
      <w:bookmarkStart w:id="219" w:name="_Toc379880278"/>
      <w:bookmarkEnd w:id="217"/>
      <w:bookmarkEnd w:id="218"/>
      <w:bookmarkEnd w:id="219"/>
    </w:p>
    <w:bookmarkStart w:id="220" w:name="VA01"/>
    <w:bookmarkEnd w:id="220"/>
    <w:p w:rsidR="00690231" w:rsidRDefault="001133F4" w:rsidP="00690231">
      <w:pPr>
        <w:pStyle w:val="Ttulo4"/>
        <w:jc w:val="left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"VA01_r" </w:instrText>
      </w:r>
      <w:r>
        <w:rPr>
          <w:bCs w:val="0"/>
        </w:rPr>
        <w:fldChar w:fldCharType="separate"/>
      </w:r>
      <w:r w:rsidR="00690231" w:rsidRPr="001133F4">
        <w:rPr>
          <w:rStyle w:val="Hipervnculo"/>
          <w:bCs w:val="0"/>
        </w:rPr>
        <w:t>VA01 Validar Respuesta de Tipo Texto</w:t>
      </w:r>
      <w:r>
        <w:rPr>
          <w:bCs w:val="0"/>
        </w:rPr>
        <w:fldChar w:fldCharType="end"/>
      </w:r>
    </w:p>
    <w:p w:rsidR="00690231" w:rsidRDefault="001064DA" w:rsidP="00690231">
      <w:pPr>
        <w:pStyle w:val="Prrafodelista"/>
        <w:numPr>
          <w:ilvl w:val="0"/>
          <w:numId w:val="41"/>
        </w:numPr>
        <w:rPr>
          <w:sz w:val="20"/>
        </w:rPr>
      </w:pPr>
      <w:r>
        <w:rPr>
          <w:sz w:val="20"/>
        </w:rPr>
        <w:t>El sistema valida que la información capturada se haya realizado conforme a la configuración de la pregunta</w:t>
      </w:r>
    </w:p>
    <w:p w:rsidR="005A32BF" w:rsidRPr="005A32BF" w:rsidRDefault="005A32BF" w:rsidP="005A32BF">
      <w:pPr>
        <w:pStyle w:val="Prrafodelista"/>
        <w:numPr>
          <w:ilvl w:val="1"/>
          <w:numId w:val="41"/>
        </w:numPr>
        <w:rPr>
          <w:sz w:val="20"/>
        </w:rPr>
      </w:pPr>
      <w:r>
        <w:rPr>
          <w:sz w:val="20"/>
        </w:rPr>
        <w:t>Si &lt; no se encuentra nada escrito&gt;</w:t>
      </w:r>
    </w:p>
    <w:p w:rsidR="00C04346" w:rsidRDefault="00AB5B1E" w:rsidP="005A32BF">
      <w:pPr>
        <w:pStyle w:val="Prrafodelista"/>
        <w:numPr>
          <w:ilvl w:val="2"/>
          <w:numId w:val="41"/>
        </w:numPr>
        <w:rPr>
          <w:sz w:val="20"/>
        </w:rPr>
      </w:pPr>
      <w:r>
        <w:rPr>
          <w:sz w:val="20"/>
        </w:rPr>
        <w:t>Si &lt;</w:t>
      </w:r>
      <w:proofErr w:type="spellStart"/>
      <w:r>
        <w:rPr>
          <w:sz w:val="20"/>
        </w:rPr>
        <w:t>CENPregunta.RespuestaRequerida</w:t>
      </w:r>
      <w:proofErr w:type="spellEnd"/>
      <w:r>
        <w:rPr>
          <w:sz w:val="20"/>
        </w:rPr>
        <w:t>&gt;</w:t>
      </w:r>
    </w:p>
    <w:p w:rsidR="00AB5B1E" w:rsidRDefault="00AB5B1E" w:rsidP="00AB5B1E">
      <w:pPr>
        <w:pStyle w:val="Prrafodelista"/>
        <w:numPr>
          <w:ilvl w:val="3"/>
          <w:numId w:val="41"/>
        </w:numPr>
        <w:ind w:left="2127" w:hanging="1047"/>
        <w:rPr>
          <w:sz w:val="20"/>
        </w:rPr>
      </w:pPr>
      <w:r>
        <w:rPr>
          <w:sz w:val="20"/>
        </w:rPr>
        <w:t>El sistema envía el Mensaje “</w:t>
      </w:r>
      <w:r w:rsidRPr="00AB5B1E">
        <w:rPr>
          <w:color w:val="FF0000"/>
          <w:sz w:val="20"/>
        </w:rPr>
        <w:t>E0308 -</w:t>
      </w:r>
      <w:r w:rsidR="005A32BF">
        <w:rPr>
          <w:color w:val="FF0000"/>
          <w:sz w:val="20"/>
        </w:rPr>
        <w:t xml:space="preserve"> </w:t>
      </w:r>
      <w:r w:rsidR="005A32BF" w:rsidRPr="005A32BF">
        <w:rPr>
          <w:color w:val="FF0000"/>
          <w:sz w:val="20"/>
          <w:szCs w:val="20"/>
        </w:rPr>
        <w:t>La Respuesta es Requerida</w:t>
      </w:r>
      <w:r>
        <w:rPr>
          <w:sz w:val="20"/>
        </w:rPr>
        <w:t>”.</w:t>
      </w:r>
    </w:p>
    <w:p w:rsidR="005A32BF" w:rsidRDefault="005A32BF" w:rsidP="00AB5B1E">
      <w:pPr>
        <w:pStyle w:val="Prrafodelista"/>
        <w:numPr>
          <w:ilvl w:val="3"/>
          <w:numId w:val="41"/>
        </w:numPr>
        <w:ind w:left="2127" w:hanging="1047"/>
        <w:rPr>
          <w:sz w:val="20"/>
        </w:rPr>
      </w:pPr>
      <w:r>
        <w:rPr>
          <w:sz w:val="20"/>
        </w:rPr>
        <w:t xml:space="preserve">El sistema continúa en el </w:t>
      </w:r>
      <w:r w:rsidR="003736F6">
        <w:rPr>
          <w:sz w:val="20"/>
        </w:rPr>
        <w:t>paso anterior desde donde fue invocado</w:t>
      </w:r>
    </w:p>
    <w:p w:rsidR="005A32BF" w:rsidRDefault="005A32BF" w:rsidP="005A32BF">
      <w:pPr>
        <w:pStyle w:val="Prrafodelista"/>
        <w:numPr>
          <w:ilvl w:val="1"/>
          <w:numId w:val="41"/>
        </w:numPr>
        <w:rPr>
          <w:sz w:val="20"/>
        </w:rPr>
      </w:pPr>
      <w:r>
        <w:rPr>
          <w:sz w:val="20"/>
        </w:rPr>
        <w:t>Si &lt;</w:t>
      </w:r>
      <w:proofErr w:type="spellStart"/>
      <w:r>
        <w:rPr>
          <w:sz w:val="20"/>
        </w:rPr>
        <w:t>CEPRespTexto.TipoLimite</w:t>
      </w:r>
      <w:proofErr w:type="spellEnd"/>
      <w:r>
        <w:rPr>
          <w:sz w:val="20"/>
        </w:rPr>
        <w:t xml:space="preserve"> = 2 (Si)&gt;</w:t>
      </w:r>
    </w:p>
    <w:p w:rsidR="005A32BF" w:rsidRDefault="005A32BF" w:rsidP="005A32BF">
      <w:pPr>
        <w:pStyle w:val="Prrafodelista"/>
        <w:numPr>
          <w:ilvl w:val="2"/>
          <w:numId w:val="41"/>
        </w:numPr>
        <w:rPr>
          <w:sz w:val="20"/>
        </w:rPr>
      </w:pPr>
      <w:r>
        <w:rPr>
          <w:sz w:val="20"/>
        </w:rPr>
        <w:t xml:space="preserve">Si &lt;El tamaño de los caracteres de la respuesta es menor que </w:t>
      </w:r>
      <w:proofErr w:type="spellStart"/>
      <w:r>
        <w:rPr>
          <w:sz w:val="20"/>
        </w:rPr>
        <w:t>CEPRespTexto.Minimo</w:t>
      </w:r>
      <w:proofErr w:type="spellEnd"/>
      <w:r>
        <w:rPr>
          <w:sz w:val="20"/>
        </w:rPr>
        <w:t>&gt;</w:t>
      </w:r>
    </w:p>
    <w:p w:rsidR="005A32BF" w:rsidRDefault="005A32BF" w:rsidP="005A32BF">
      <w:pPr>
        <w:pStyle w:val="Prrafodelista"/>
        <w:numPr>
          <w:ilvl w:val="3"/>
          <w:numId w:val="41"/>
        </w:numPr>
        <w:ind w:left="2127" w:hanging="1047"/>
        <w:rPr>
          <w:sz w:val="20"/>
        </w:rPr>
      </w:pPr>
      <w:r>
        <w:rPr>
          <w:sz w:val="20"/>
        </w:rPr>
        <w:t>El sistema envía el Mensaje “</w:t>
      </w:r>
      <w:r w:rsidRPr="005A32BF">
        <w:rPr>
          <w:color w:val="FF0000"/>
          <w:sz w:val="20"/>
        </w:rPr>
        <w:t xml:space="preserve">E0309 - </w:t>
      </w:r>
      <w:r w:rsidRPr="005A32BF">
        <w:rPr>
          <w:color w:val="FF0000"/>
          <w:sz w:val="20"/>
          <w:szCs w:val="20"/>
        </w:rPr>
        <w:t>La respuesta se encuentra fuera del Rango, Mínimo $0$ y Máximo $1$</w:t>
      </w:r>
      <w:r>
        <w:rPr>
          <w:sz w:val="20"/>
        </w:rPr>
        <w:t>”</w:t>
      </w:r>
    </w:p>
    <w:p w:rsidR="003736F6" w:rsidRDefault="003736F6" w:rsidP="003736F6">
      <w:pPr>
        <w:pStyle w:val="Prrafodelista"/>
        <w:numPr>
          <w:ilvl w:val="3"/>
          <w:numId w:val="41"/>
        </w:numPr>
        <w:rPr>
          <w:sz w:val="20"/>
        </w:rPr>
      </w:pPr>
      <w:r>
        <w:rPr>
          <w:sz w:val="20"/>
        </w:rPr>
        <w:t>El sistema continúa en el paso anterior desde donde fue invocado</w:t>
      </w:r>
    </w:p>
    <w:p w:rsidR="001133F4" w:rsidRDefault="001133F4" w:rsidP="001133F4">
      <w:pPr>
        <w:pStyle w:val="Prrafodelista"/>
        <w:numPr>
          <w:ilvl w:val="2"/>
          <w:numId w:val="41"/>
        </w:numPr>
        <w:rPr>
          <w:sz w:val="20"/>
        </w:rPr>
      </w:pPr>
      <w:r>
        <w:rPr>
          <w:sz w:val="20"/>
        </w:rPr>
        <w:t xml:space="preserve">Si &lt;El tamaño de los caracteres de la respuesta es mayor que </w:t>
      </w:r>
      <w:proofErr w:type="spellStart"/>
      <w:r>
        <w:rPr>
          <w:sz w:val="20"/>
        </w:rPr>
        <w:t>CEPRespTexto.Maximo</w:t>
      </w:r>
      <w:proofErr w:type="spellEnd"/>
      <w:r>
        <w:rPr>
          <w:sz w:val="20"/>
        </w:rPr>
        <w:t>&gt;</w:t>
      </w:r>
    </w:p>
    <w:p w:rsidR="001133F4" w:rsidRDefault="001133F4" w:rsidP="001133F4">
      <w:pPr>
        <w:pStyle w:val="Prrafodelista"/>
        <w:numPr>
          <w:ilvl w:val="3"/>
          <w:numId w:val="41"/>
        </w:numPr>
        <w:ind w:left="2127" w:hanging="1047"/>
        <w:rPr>
          <w:sz w:val="20"/>
        </w:rPr>
      </w:pPr>
      <w:r>
        <w:rPr>
          <w:sz w:val="20"/>
        </w:rPr>
        <w:t>El sistema envía el Mensaje “</w:t>
      </w:r>
      <w:r w:rsidRPr="001133F4">
        <w:rPr>
          <w:color w:val="FF0000"/>
          <w:sz w:val="20"/>
        </w:rPr>
        <w:t xml:space="preserve">E0309 - </w:t>
      </w:r>
      <w:r w:rsidRPr="001133F4">
        <w:rPr>
          <w:color w:val="FF0000"/>
          <w:sz w:val="20"/>
          <w:szCs w:val="20"/>
        </w:rPr>
        <w:t>La respuesta se encuentra fuera del Rango, Mínimo $0$ y Máximo $1$</w:t>
      </w:r>
      <w:r>
        <w:rPr>
          <w:sz w:val="20"/>
        </w:rPr>
        <w:t>”</w:t>
      </w:r>
    </w:p>
    <w:p w:rsidR="003736F6" w:rsidRDefault="003736F6" w:rsidP="001133F4">
      <w:pPr>
        <w:pStyle w:val="Prrafodelista"/>
        <w:numPr>
          <w:ilvl w:val="3"/>
          <w:numId w:val="41"/>
        </w:numPr>
        <w:ind w:left="2127" w:hanging="1047"/>
        <w:rPr>
          <w:sz w:val="20"/>
        </w:rPr>
      </w:pPr>
      <w:r>
        <w:rPr>
          <w:sz w:val="20"/>
        </w:rPr>
        <w:t>El sistema continúa en el paso anterior desde donde fue invocado</w:t>
      </w:r>
    </w:p>
    <w:p w:rsidR="003736F6" w:rsidRDefault="003736F6" w:rsidP="003736F6">
      <w:pPr>
        <w:pStyle w:val="Prrafodelista"/>
        <w:numPr>
          <w:ilvl w:val="0"/>
          <w:numId w:val="41"/>
        </w:numPr>
        <w:rPr>
          <w:sz w:val="20"/>
        </w:rPr>
      </w:pPr>
      <w:r>
        <w:rPr>
          <w:sz w:val="20"/>
        </w:rPr>
        <w:t>El sistema continúa en el siguiente paso desde donde fue invocado.</w:t>
      </w:r>
    </w:p>
    <w:p w:rsidR="0057174F" w:rsidRPr="00C04346" w:rsidRDefault="0057174F" w:rsidP="0057174F">
      <w:pPr>
        <w:pStyle w:val="Prrafodelista"/>
        <w:ind w:left="2127"/>
        <w:rPr>
          <w:sz w:val="20"/>
        </w:rPr>
      </w:pPr>
    </w:p>
    <w:bookmarkStart w:id="221" w:name="VA02"/>
    <w:bookmarkEnd w:id="221"/>
    <w:p w:rsidR="00690231" w:rsidRDefault="0057174F" w:rsidP="00690231">
      <w:pPr>
        <w:pStyle w:val="Ttulo4"/>
        <w:jc w:val="left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"VA02_r" </w:instrText>
      </w:r>
      <w:r>
        <w:rPr>
          <w:bCs w:val="0"/>
        </w:rPr>
        <w:fldChar w:fldCharType="separate"/>
      </w:r>
      <w:r w:rsidR="00690231" w:rsidRPr="0057174F">
        <w:rPr>
          <w:rStyle w:val="Hipervnculo"/>
          <w:bCs w:val="0"/>
        </w:rPr>
        <w:t>VA02 Validar Respuesta de Tipo Número</w:t>
      </w:r>
      <w:r>
        <w:rPr>
          <w:bCs w:val="0"/>
        </w:rPr>
        <w:fldChar w:fldCharType="end"/>
      </w:r>
    </w:p>
    <w:p w:rsidR="0057174F" w:rsidRDefault="0057174F" w:rsidP="0057174F">
      <w:pPr>
        <w:pStyle w:val="Prrafodelista"/>
        <w:numPr>
          <w:ilvl w:val="0"/>
          <w:numId w:val="43"/>
        </w:numPr>
        <w:rPr>
          <w:sz w:val="20"/>
        </w:rPr>
      </w:pPr>
      <w:r>
        <w:rPr>
          <w:sz w:val="20"/>
        </w:rPr>
        <w:t>El sistema valida que la información capturada se haya realizado conforme a la configuración de la pregunta</w:t>
      </w:r>
    </w:p>
    <w:p w:rsidR="0057174F" w:rsidRPr="005A32BF" w:rsidRDefault="0057174F" w:rsidP="0057174F">
      <w:pPr>
        <w:pStyle w:val="Prrafodelista"/>
        <w:numPr>
          <w:ilvl w:val="1"/>
          <w:numId w:val="43"/>
        </w:numPr>
        <w:rPr>
          <w:sz w:val="20"/>
        </w:rPr>
      </w:pPr>
      <w:r>
        <w:rPr>
          <w:sz w:val="20"/>
        </w:rPr>
        <w:t>Si &lt; no se encuentra nada escrito&gt;</w:t>
      </w:r>
    </w:p>
    <w:p w:rsidR="0057174F" w:rsidRDefault="0057174F" w:rsidP="0057174F">
      <w:pPr>
        <w:pStyle w:val="Prrafodelista"/>
        <w:numPr>
          <w:ilvl w:val="2"/>
          <w:numId w:val="43"/>
        </w:numPr>
        <w:rPr>
          <w:sz w:val="20"/>
        </w:rPr>
      </w:pPr>
      <w:r>
        <w:rPr>
          <w:sz w:val="20"/>
        </w:rPr>
        <w:t>Si &lt;</w:t>
      </w:r>
      <w:proofErr w:type="spellStart"/>
      <w:r>
        <w:rPr>
          <w:sz w:val="20"/>
        </w:rPr>
        <w:t>CENPregunta.RespuestaRequerida</w:t>
      </w:r>
      <w:proofErr w:type="spellEnd"/>
      <w:r>
        <w:rPr>
          <w:sz w:val="20"/>
        </w:rPr>
        <w:t>&gt;</w:t>
      </w:r>
    </w:p>
    <w:p w:rsidR="0057174F" w:rsidRDefault="0057174F" w:rsidP="0057174F">
      <w:pPr>
        <w:pStyle w:val="Prrafodelista"/>
        <w:numPr>
          <w:ilvl w:val="3"/>
          <w:numId w:val="43"/>
        </w:numPr>
        <w:ind w:left="2127" w:hanging="1047"/>
        <w:rPr>
          <w:sz w:val="20"/>
        </w:rPr>
      </w:pPr>
      <w:r>
        <w:rPr>
          <w:sz w:val="20"/>
        </w:rPr>
        <w:t>El sistema envía el Mensaje “</w:t>
      </w:r>
      <w:r w:rsidRPr="00AB5B1E">
        <w:rPr>
          <w:color w:val="FF0000"/>
          <w:sz w:val="20"/>
        </w:rPr>
        <w:t>E0308 -</w:t>
      </w:r>
      <w:r>
        <w:rPr>
          <w:color w:val="FF0000"/>
          <w:sz w:val="20"/>
        </w:rPr>
        <w:t xml:space="preserve"> </w:t>
      </w:r>
      <w:r w:rsidRPr="005A32BF">
        <w:rPr>
          <w:color w:val="FF0000"/>
          <w:sz w:val="20"/>
          <w:szCs w:val="20"/>
        </w:rPr>
        <w:t>La Respuesta es Requerida</w:t>
      </w:r>
      <w:r>
        <w:rPr>
          <w:sz w:val="20"/>
        </w:rPr>
        <w:t>”.</w:t>
      </w:r>
    </w:p>
    <w:p w:rsidR="0057174F" w:rsidRDefault="0057174F" w:rsidP="0057174F">
      <w:pPr>
        <w:pStyle w:val="Prrafodelista"/>
        <w:numPr>
          <w:ilvl w:val="3"/>
          <w:numId w:val="43"/>
        </w:numPr>
        <w:ind w:left="2127" w:hanging="1047"/>
        <w:rPr>
          <w:sz w:val="20"/>
        </w:rPr>
      </w:pPr>
      <w:r>
        <w:rPr>
          <w:sz w:val="20"/>
        </w:rPr>
        <w:t xml:space="preserve">El sistema continúa en el </w:t>
      </w:r>
      <w:r w:rsidR="0057243F">
        <w:rPr>
          <w:sz w:val="20"/>
        </w:rPr>
        <w:t>paso anterior desde donde fue invocado.</w:t>
      </w:r>
    </w:p>
    <w:p w:rsidR="0057174F" w:rsidRDefault="0057174F" w:rsidP="0057174F">
      <w:pPr>
        <w:pStyle w:val="Prrafodelista"/>
        <w:numPr>
          <w:ilvl w:val="1"/>
          <w:numId w:val="43"/>
        </w:numPr>
        <w:rPr>
          <w:sz w:val="20"/>
        </w:rPr>
      </w:pPr>
      <w:r>
        <w:rPr>
          <w:sz w:val="20"/>
        </w:rPr>
        <w:t>Si &lt;</w:t>
      </w:r>
      <w:proofErr w:type="spellStart"/>
      <w:r>
        <w:rPr>
          <w:sz w:val="20"/>
        </w:rPr>
        <w:t>CEPRespNumero.TipoLimite</w:t>
      </w:r>
      <w:proofErr w:type="spellEnd"/>
      <w:r>
        <w:rPr>
          <w:sz w:val="20"/>
        </w:rPr>
        <w:t xml:space="preserve"> = 2 (Si)&gt;</w:t>
      </w:r>
    </w:p>
    <w:p w:rsidR="0057174F" w:rsidRDefault="0057174F" w:rsidP="0057174F">
      <w:pPr>
        <w:pStyle w:val="Prrafodelista"/>
        <w:numPr>
          <w:ilvl w:val="2"/>
          <w:numId w:val="43"/>
        </w:numPr>
        <w:rPr>
          <w:sz w:val="20"/>
        </w:rPr>
      </w:pPr>
      <w:r>
        <w:rPr>
          <w:sz w:val="20"/>
        </w:rPr>
        <w:t>Si &lt;</w:t>
      </w:r>
      <w:r w:rsidR="006C2014">
        <w:rPr>
          <w:sz w:val="20"/>
        </w:rPr>
        <w:t>el valor</w:t>
      </w:r>
      <w:r>
        <w:rPr>
          <w:sz w:val="20"/>
        </w:rPr>
        <w:t xml:space="preserve"> de la respuesta es menor que </w:t>
      </w:r>
      <w:proofErr w:type="spellStart"/>
      <w:r>
        <w:rPr>
          <w:sz w:val="20"/>
        </w:rPr>
        <w:t>CEPRespNumero.Minimo</w:t>
      </w:r>
      <w:proofErr w:type="spellEnd"/>
      <w:r>
        <w:rPr>
          <w:sz w:val="20"/>
        </w:rPr>
        <w:t>&gt;</w:t>
      </w:r>
    </w:p>
    <w:p w:rsidR="0057174F" w:rsidRDefault="0057174F" w:rsidP="0057174F">
      <w:pPr>
        <w:pStyle w:val="Prrafodelista"/>
        <w:numPr>
          <w:ilvl w:val="3"/>
          <w:numId w:val="43"/>
        </w:numPr>
        <w:ind w:left="2127" w:hanging="1047"/>
        <w:rPr>
          <w:sz w:val="20"/>
        </w:rPr>
      </w:pPr>
      <w:r>
        <w:rPr>
          <w:sz w:val="20"/>
        </w:rPr>
        <w:t>El sistema envía el Mensaje “</w:t>
      </w:r>
      <w:r w:rsidRPr="005A32BF">
        <w:rPr>
          <w:color w:val="FF0000"/>
          <w:sz w:val="20"/>
        </w:rPr>
        <w:t xml:space="preserve">E0309 - </w:t>
      </w:r>
      <w:r w:rsidRPr="005A32BF">
        <w:rPr>
          <w:color w:val="FF0000"/>
          <w:sz w:val="20"/>
          <w:szCs w:val="20"/>
        </w:rPr>
        <w:t>La respuesta se encuentra fuera del Rango, Mínimo $0$ y Máximo $1$</w:t>
      </w:r>
      <w:r>
        <w:rPr>
          <w:sz w:val="20"/>
        </w:rPr>
        <w:t>”</w:t>
      </w:r>
    </w:p>
    <w:p w:rsidR="0057243F" w:rsidRDefault="0057243F" w:rsidP="0057174F">
      <w:pPr>
        <w:pStyle w:val="Prrafodelista"/>
        <w:numPr>
          <w:ilvl w:val="3"/>
          <w:numId w:val="43"/>
        </w:numPr>
        <w:ind w:left="2127" w:hanging="1047"/>
        <w:rPr>
          <w:sz w:val="20"/>
        </w:rPr>
      </w:pPr>
      <w:r>
        <w:rPr>
          <w:sz w:val="20"/>
        </w:rPr>
        <w:lastRenderedPageBreak/>
        <w:t>El sistema continúa en el paso anterior desde donde fue invocado.</w:t>
      </w:r>
    </w:p>
    <w:p w:rsidR="0057174F" w:rsidRDefault="0057174F" w:rsidP="0057174F">
      <w:pPr>
        <w:pStyle w:val="Prrafodelista"/>
        <w:numPr>
          <w:ilvl w:val="2"/>
          <w:numId w:val="43"/>
        </w:numPr>
        <w:rPr>
          <w:sz w:val="20"/>
        </w:rPr>
      </w:pPr>
      <w:r>
        <w:rPr>
          <w:sz w:val="20"/>
        </w:rPr>
        <w:t>Si &lt;</w:t>
      </w:r>
      <w:r w:rsidR="006C2014">
        <w:rPr>
          <w:sz w:val="20"/>
        </w:rPr>
        <w:t>el valor</w:t>
      </w:r>
      <w:r>
        <w:rPr>
          <w:sz w:val="20"/>
        </w:rPr>
        <w:t xml:space="preserve"> de la respuesta es mayor que </w:t>
      </w:r>
      <w:proofErr w:type="spellStart"/>
      <w:r>
        <w:rPr>
          <w:sz w:val="20"/>
        </w:rPr>
        <w:t>CEPRespNumero.Maximo</w:t>
      </w:r>
      <w:proofErr w:type="spellEnd"/>
      <w:r>
        <w:rPr>
          <w:sz w:val="20"/>
        </w:rPr>
        <w:t>&gt;</w:t>
      </w:r>
    </w:p>
    <w:p w:rsidR="00690231" w:rsidRPr="0057243F" w:rsidRDefault="0057174F" w:rsidP="00690231">
      <w:pPr>
        <w:pStyle w:val="Prrafodelista"/>
        <w:numPr>
          <w:ilvl w:val="3"/>
          <w:numId w:val="43"/>
        </w:numPr>
        <w:ind w:left="2127" w:hanging="1047"/>
        <w:rPr>
          <w:sz w:val="20"/>
        </w:rPr>
      </w:pPr>
      <w:r>
        <w:rPr>
          <w:sz w:val="20"/>
        </w:rPr>
        <w:t>El sistema envía el Mensaje “</w:t>
      </w:r>
      <w:r w:rsidRPr="001133F4">
        <w:rPr>
          <w:color w:val="FF0000"/>
          <w:sz w:val="20"/>
        </w:rPr>
        <w:t xml:space="preserve">E0309 - </w:t>
      </w:r>
      <w:r w:rsidRPr="001133F4">
        <w:rPr>
          <w:color w:val="FF0000"/>
          <w:sz w:val="20"/>
          <w:szCs w:val="20"/>
        </w:rPr>
        <w:t>La respuesta se encuentra fuera del Rango, Mínimo $0$ y Máximo $1$</w:t>
      </w:r>
    </w:p>
    <w:p w:rsidR="0057243F" w:rsidRPr="0057243F" w:rsidRDefault="0057243F" w:rsidP="0057243F">
      <w:pPr>
        <w:pStyle w:val="Prrafodelista"/>
        <w:numPr>
          <w:ilvl w:val="3"/>
          <w:numId w:val="43"/>
        </w:numPr>
        <w:rPr>
          <w:sz w:val="20"/>
        </w:rPr>
      </w:pPr>
      <w:r>
        <w:rPr>
          <w:sz w:val="20"/>
          <w:szCs w:val="20"/>
        </w:rPr>
        <w:t>El sistema continúa en el paso anterior desde donde fue invocado</w:t>
      </w:r>
    </w:p>
    <w:p w:rsidR="0057243F" w:rsidRPr="0057174F" w:rsidRDefault="0057243F" w:rsidP="0057243F">
      <w:pPr>
        <w:pStyle w:val="Prrafodelista"/>
        <w:numPr>
          <w:ilvl w:val="0"/>
          <w:numId w:val="43"/>
        </w:numPr>
        <w:rPr>
          <w:sz w:val="20"/>
        </w:rPr>
      </w:pPr>
      <w:r>
        <w:rPr>
          <w:sz w:val="20"/>
          <w:szCs w:val="20"/>
        </w:rPr>
        <w:t>El sistema continúa en el siguiente paso desde donde fue invocado.</w:t>
      </w:r>
    </w:p>
    <w:p w:rsidR="0057174F" w:rsidRPr="00690231" w:rsidRDefault="0057174F" w:rsidP="00690231"/>
    <w:bookmarkStart w:id="222" w:name="VA03"/>
    <w:bookmarkEnd w:id="222"/>
    <w:p w:rsidR="00690231" w:rsidRDefault="00FB18BB" w:rsidP="00690231">
      <w:pPr>
        <w:pStyle w:val="Ttulo4"/>
        <w:jc w:val="left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"VA03_r" </w:instrText>
      </w:r>
      <w:r>
        <w:rPr>
          <w:bCs w:val="0"/>
        </w:rPr>
        <w:fldChar w:fldCharType="separate"/>
      </w:r>
      <w:r w:rsidR="00690231" w:rsidRPr="00FB18BB">
        <w:rPr>
          <w:rStyle w:val="Hipervnculo"/>
          <w:bCs w:val="0"/>
        </w:rPr>
        <w:t>VA03 Validar Respuesta de Tipo Opcional</w:t>
      </w:r>
      <w:r>
        <w:rPr>
          <w:bCs w:val="0"/>
        </w:rPr>
        <w:fldChar w:fldCharType="end"/>
      </w:r>
    </w:p>
    <w:p w:rsidR="00CF768E" w:rsidRDefault="00CF768E" w:rsidP="00CF768E">
      <w:pPr>
        <w:pStyle w:val="Prrafodelista"/>
        <w:numPr>
          <w:ilvl w:val="0"/>
          <w:numId w:val="47"/>
        </w:numPr>
        <w:rPr>
          <w:sz w:val="20"/>
        </w:rPr>
      </w:pPr>
      <w:r>
        <w:rPr>
          <w:sz w:val="20"/>
        </w:rPr>
        <w:t>El sistema valida que la información capturada se haya realizado conforme a la configuración de la pregunta</w:t>
      </w:r>
    </w:p>
    <w:p w:rsidR="00CF768E" w:rsidRPr="005A32BF" w:rsidRDefault="00CF768E" w:rsidP="00CF768E">
      <w:pPr>
        <w:pStyle w:val="Prrafodelista"/>
        <w:numPr>
          <w:ilvl w:val="1"/>
          <w:numId w:val="47"/>
        </w:numPr>
        <w:rPr>
          <w:sz w:val="20"/>
        </w:rPr>
      </w:pPr>
      <w:r>
        <w:rPr>
          <w:sz w:val="20"/>
        </w:rPr>
        <w:t>Si &lt; no se encuentra nada escrito</w:t>
      </w:r>
      <w:r w:rsidR="005F51AE">
        <w:rPr>
          <w:sz w:val="20"/>
        </w:rPr>
        <w:t xml:space="preserve"> o no se selecciona ninguna opción</w:t>
      </w:r>
      <w:r>
        <w:rPr>
          <w:sz w:val="20"/>
        </w:rPr>
        <w:t>&gt;</w:t>
      </w:r>
    </w:p>
    <w:p w:rsidR="00CF768E" w:rsidRDefault="00CF768E" w:rsidP="00CF768E">
      <w:pPr>
        <w:pStyle w:val="Prrafodelista"/>
        <w:numPr>
          <w:ilvl w:val="2"/>
          <w:numId w:val="47"/>
        </w:numPr>
        <w:rPr>
          <w:sz w:val="20"/>
        </w:rPr>
      </w:pPr>
      <w:r>
        <w:rPr>
          <w:sz w:val="20"/>
        </w:rPr>
        <w:t>Si &lt;</w:t>
      </w:r>
      <w:proofErr w:type="spellStart"/>
      <w:r>
        <w:rPr>
          <w:sz w:val="20"/>
        </w:rPr>
        <w:t>CENPregunta.RespuestaRequerida</w:t>
      </w:r>
      <w:proofErr w:type="spellEnd"/>
      <w:r>
        <w:rPr>
          <w:sz w:val="20"/>
        </w:rPr>
        <w:t>&gt;</w:t>
      </w:r>
    </w:p>
    <w:p w:rsidR="00CF768E" w:rsidRDefault="00CF768E" w:rsidP="00CF768E">
      <w:pPr>
        <w:pStyle w:val="Prrafodelista"/>
        <w:numPr>
          <w:ilvl w:val="3"/>
          <w:numId w:val="47"/>
        </w:numPr>
        <w:ind w:left="2127" w:hanging="1047"/>
        <w:rPr>
          <w:sz w:val="20"/>
        </w:rPr>
      </w:pPr>
      <w:r>
        <w:rPr>
          <w:sz w:val="20"/>
        </w:rPr>
        <w:t>El sistema envía el Mensaje “</w:t>
      </w:r>
      <w:r w:rsidRPr="00AB5B1E">
        <w:rPr>
          <w:color w:val="FF0000"/>
          <w:sz w:val="20"/>
        </w:rPr>
        <w:t>E0308 -</w:t>
      </w:r>
      <w:r>
        <w:rPr>
          <w:color w:val="FF0000"/>
          <w:sz w:val="20"/>
        </w:rPr>
        <w:t xml:space="preserve"> </w:t>
      </w:r>
      <w:r w:rsidRPr="005A32BF">
        <w:rPr>
          <w:color w:val="FF0000"/>
          <w:sz w:val="20"/>
          <w:szCs w:val="20"/>
        </w:rPr>
        <w:t>La Respuesta es Requerida</w:t>
      </w:r>
      <w:r>
        <w:rPr>
          <w:sz w:val="20"/>
        </w:rPr>
        <w:t>”.</w:t>
      </w:r>
    </w:p>
    <w:p w:rsidR="00CF768E" w:rsidRDefault="00CF768E" w:rsidP="00CF768E">
      <w:pPr>
        <w:pStyle w:val="Prrafodelista"/>
        <w:numPr>
          <w:ilvl w:val="3"/>
          <w:numId w:val="47"/>
        </w:numPr>
        <w:ind w:left="2127" w:hanging="1047"/>
        <w:rPr>
          <w:sz w:val="20"/>
        </w:rPr>
      </w:pPr>
      <w:r>
        <w:rPr>
          <w:sz w:val="20"/>
        </w:rPr>
        <w:t>El sistema continúa en el paso anterior desde donde fue invocado.</w:t>
      </w:r>
    </w:p>
    <w:p w:rsidR="00CF768E" w:rsidRDefault="00CF768E" w:rsidP="00CF768E">
      <w:pPr>
        <w:pStyle w:val="Prrafodelista"/>
        <w:numPr>
          <w:ilvl w:val="1"/>
          <w:numId w:val="47"/>
        </w:numPr>
        <w:rPr>
          <w:sz w:val="20"/>
        </w:rPr>
      </w:pPr>
      <w:r>
        <w:rPr>
          <w:sz w:val="20"/>
        </w:rPr>
        <w:t>Si &lt;</w:t>
      </w:r>
      <w:proofErr w:type="spellStart"/>
      <w:r>
        <w:rPr>
          <w:sz w:val="20"/>
        </w:rPr>
        <w:t>CEPRespOpcional.TipoLimite</w:t>
      </w:r>
      <w:proofErr w:type="spellEnd"/>
      <w:r>
        <w:rPr>
          <w:sz w:val="20"/>
        </w:rPr>
        <w:t xml:space="preserve"> = 2 (Si)&gt;</w:t>
      </w:r>
    </w:p>
    <w:p w:rsidR="00CF768E" w:rsidRDefault="00CF768E" w:rsidP="00CF768E">
      <w:pPr>
        <w:pStyle w:val="Prrafodelista"/>
        <w:numPr>
          <w:ilvl w:val="2"/>
          <w:numId w:val="47"/>
        </w:numPr>
        <w:rPr>
          <w:sz w:val="20"/>
        </w:rPr>
      </w:pPr>
      <w:r>
        <w:rPr>
          <w:sz w:val="20"/>
        </w:rPr>
        <w:t>Si &lt;</w:t>
      </w:r>
      <w:r w:rsidR="008A658A">
        <w:rPr>
          <w:sz w:val="20"/>
        </w:rPr>
        <w:t xml:space="preserve">la cantidad de respuestas seleccionadas o respondidas es menor que </w:t>
      </w:r>
      <w:proofErr w:type="spellStart"/>
      <w:r w:rsidR="008A658A">
        <w:rPr>
          <w:sz w:val="20"/>
        </w:rPr>
        <w:t>CEPRespOpcional.Minimo</w:t>
      </w:r>
      <w:proofErr w:type="spellEnd"/>
      <w:r w:rsidR="008A658A">
        <w:rPr>
          <w:sz w:val="20"/>
        </w:rPr>
        <w:t xml:space="preserve"> </w:t>
      </w:r>
      <w:r>
        <w:rPr>
          <w:sz w:val="20"/>
        </w:rPr>
        <w:t>&gt;</w:t>
      </w:r>
    </w:p>
    <w:p w:rsidR="00CF768E" w:rsidRDefault="00CF768E" w:rsidP="00CF768E">
      <w:pPr>
        <w:pStyle w:val="Prrafodelista"/>
        <w:numPr>
          <w:ilvl w:val="3"/>
          <w:numId w:val="47"/>
        </w:numPr>
        <w:rPr>
          <w:sz w:val="20"/>
        </w:rPr>
      </w:pPr>
      <w:r>
        <w:rPr>
          <w:sz w:val="20"/>
        </w:rPr>
        <w:t>El sistema envía el Mensaje “</w:t>
      </w:r>
      <w:r w:rsidRPr="005A32BF">
        <w:rPr>
          <w:color w:val="FF0000"/>
          <w:sz w:val="20"/>
        </w:rPr>
        <w:t>E03</w:t>
      </w:r>
      <w:r w:rsidR="008A658A">
        <w:rPr>
          <w:color w:val="FF0000"/>
          <w:sz w:val="20"/>
        </w:rPr>
        <w:t>11</w:t>
      </w:r>
      <w:r w:rsidRPr="005A32BF">
        <w:rPr>
          <w:color w:val="FF0000"/>
          <w:sz w:val="20"/>
        </w:rPr>
        <w:t xml:space="preserve"> </w:t>
      </w:r>
      <w:r w:rsidR="008A658A">
        <w:rPr>
          <w:color w:val="FF0000"/>
          <w:sz w:val="20"/>
        </w:rPr>
        <w:t>–</w:t>
      </w:r>
      <w:r w:rsidRPr="005A32BF">
        <w:rPr>
          <w:color w:val="FF0000"/>
          <w:sz w:val="20"/>
        </w:rPr>
        <w:t xml:space="preserve"> </w:t>
      </w:r>
      <w:r w:rsidR="008A658A">
        <w:rPr>
          <w:color w:val="FF0000"/>
          <w:sz w:val="20"/>
          <w:szCs w:val="20"/>
        </w:rPr>
        <w:t>Se deben seleccionar o responder</w:t>
      </w:r>
      <w:r w:rsidRPr="005A32BF">
        <w:rPr>
          <w:color w:val="FF0000"/>
          <w:sz w:val="20"/>
          <w:szCs w:val="20"/>
        </w:rPr>
        <w:t>, Mínimo $0$ y Máximo $1$</w:t>
      </w:r>
      <w:r w:rsidR="008A658A">
        <w:rPr>
          <w:color w:val="FF0000"/>
          <w:sz w:val="20"/>
          <w:szCs w:val="20"/>
        </w:rPr>
        <w:t xml:space="preserve"> opciones</w:t>
      </w:r>
      <w:r>
        <w:rPr>
          <w:sz w:val="20"/>
        </w:rPr>
        <w:t>”</w:t>
      </w:r>
    </w:p>
    <w:p w:rsidR="00CF768E" w:rsidRDefault="00CF768E" w:rsidP="00CF768E">
      <w:pPr>
        <w:pStyle w:val="Prrafodelista"/>
        <w:numPr>
          <w:ilvl w:val="3"/>
          <w:numId w:val="47"/>
        </w:numPr>
        <w:rPr>
          <w:sz w:val="20"/>
        </w:rPr>
      </w:pPr>
      <w:r>
        <w:rPr>
          <w:sz w:val="20"/>
        </w:rPr>
        <w:t>El sistema continúa en el paso anterior desde donde fue invocado.</w:t>
      </w:r>
    </w:p>
    <w:p w:rsidR="00CF768E" w:rsidRDefault="00CF768E" w:rsidP="00CF768E">
      <w:pPr>
        <w:pStyle w:val="Prrafodelista"/>
        <w:numPr>
          <w:ilvl w:val="2"/>
          <w:numId w:val="47"/>
        </w:numPr>
        <w:rPr>
          <w:sz w:val="20"/>
        </w:rPr>
      </w:pPr>
      <w:r>
        <w:rPr>
          <w:sz w:val="20"/>
        </w:rPr>
        <w:t>Si &lt;</w:t>
      </w:r>
      <w:r w:rsidR="008A658A">
        <w:rPr>
          <w:sz w:val="20"/>
        </w:rPr>
        <w:t xml:space="preserve"> </w:t>
      </w:r>
      <w:r w:rsidR="005F51AE">
        <w:rPr>
          <w:sz w:val="20"/>
        </w:rPr>
        <w:t xml:space="preserve">la cantidad de respuestas seleccionadas o respondidas es mayor que </w:t>
      </w:r>
      <w:proofErr w:type="spellStart"/>
      <w:r w:rsidR="005F51AE">
        <w:rPr>
          <w:sz w:val="20"/>
        </w:rPr>
        <w:t>CEPRespOpcional.Maximo</w:t>
      </w:r>
      <w:proofErr w:type="spellEnd"/>
      <w:r w:rsidR="005F51AE">
        <w:rPr>
          <w:sz w:val="20"/>
        </w:rPr>
        <w:t>.</w:t>
      </w:r>
      <w:r>
        <w:rPr>
          <w:sz w:val="20"/>
        </w:rPr>
        <w:t>&gt;</w:t>
      </w:r>
    </w:p>
    <w:p w:rsidR="00CF768E" w:rsidRPr="0057243F" w:rsidRDefault="00CF768E" w:rsidP="00CF768E">
      <w:pPr>
        <w:pStyle w:val="Prrafodelista"/>
        <w:numPr>
          <w:ilvl w:val="3"/>
          <w:numId w:val="47"/>
        </w:numPr>
        <w:rPr>
          <w:sz w:val="20"/>
        </w:rPr>
      </w:pPr>
      <w:r>
        <w:rPr>
          <w:sz w:val="20"/>
        </w:rPr>
        <w:t xml:space="preserve">El sistema envía el Mensaje </w:t>
      </w:r>
      <w:r w:rsidR="008A658A">
        <w:rPr>
          <w:sz w:val="20"/>
        </w:rPr>
        <w:t>“</w:t>
      </w:r>
      <w:r w:rsidR="008A658A" w:rsidRPr="005A32BF">
        <w:rPr>
          <w:color w:val="FF0000"/>
          <w:sz w:val="20"/>
        </w:rPr>
        <w:t>E03</w:t>
      </w:r>
      <w:r w:rsidR="008A658A">
        <w:rPr>
          <w:color w:val="FF0000"/>
          <w:sz w:val="20"/>
        </w:rPr>
        <w:t>11</w:t>
      </w:r>
      <w:r w:rsidR="008A658A" w:rsidRPr="005A32BF">
        <w:rPr>
          <w:color w:val="FF0000"/>
          <w:sz w:val="20"/>
        </w:rPr>
        <w:t xml:space="preserve"> </w:t>
      </w:r>
      <w:r w:rsidR="008A658A">
        <w:rPr>
          <w:color w:val="FF0000"/>
          <w:sz w:val="20"/>
        </w:rPr>
        <w:t>–</w:t>
      </w:r>
      <w:r w:rsidR="008A658A" w:rsidRPr="005A32BF">
        <w:rPr>
          <w:color w:val="FF0000"/>
          <w:sz w:val="20"/>
        </w:rPr>
        <w:t xml:space="preserve"> </w:t>
      </w:r>
      <w:r w:rsidR="008A658A">
        <w:rPr>
          <w:color w:val="FF0000"/>
          <w:sz w:val="20"/>
          <w:szCs w:val="20"/>
        </w:rPr>
        <w:t>Se deben seleccionar o responder</w:t>
      </w:r>
      <w:r w:rsidR="008A658A" w:rsidRPr="005A32BF">
        <w:rPr>
          <w:color w:val="FF0000"/>
          <w:sz w:val="20"/>
          <w:szCs w:val="20"/>
        </w:rPr>
        <w:t>, Mínimo $0$ y Máximo $1$</w:t>
      </w:r>
      <w:r w:rsidR="008A658A">
        <w:rPr>
          <w:color w:val="FF0000"/>
          <w:sz w:val="20"/>
          <w:szCs w:val="20"/>
        </w:rPr>
        <w:t xml:space="preserve"> opciones</w:t>
      </w:r>
      <w:r w:rsidR="008A658A">
        <w:rPr>
          <w:sz w:val="20"/>
        </w:rPr>
        <w:t>”</w:t>
      </w:r>
    </w:p>
    <w:p w:rsidR="00CF768E" w:rsidRPr="005F51AE" w:rsidRDefault="00CF768E" w:rsidP="005F51AE">
      <w:pPr>
        <w:pStyle w:val="Prrafodelista"/>
        <w:numPr>
          <w:ilvl w:val="3"/>
          <w:numId w:val="47"/>
        </w:numPr>
        <w:rPr>
          <w:sz w:val="20"/>
        </w:rPr>
      </w:pPr>
      <w:r>
        <w:rPr>
          <w:sz w:val="20"/>
          <w:szCs w:val="20"/>
        </w:rPr>
        <w:t>El sistema continúa en el paso anterior desde donde fue invocado</w:t>
      </w:r>
    </w:p>
    <w:p w:rsidR="005F51AE" w:rsidRDefault="005F51AE" w:rsidP="005F51AE">
      <w:pPr>
        <w:pStyle w:val="Prrafodelista"/>
        <w:numPr>
          <w:ilvl w:val="1"/>
          <w:numId w:val="47"/>
        </w:numPr>
        <w:rPr>
          <w:sz w:val="20"/>
        </w:rPr>
      </w:pPr>
      <w:r>
        <w:rPr>
          <w:sz w:val="20"/>
        </w:rPr>
        <w:t>Si &lt;</w:t>
      </w:r>
      <w:proofErr w:type="spellStart"/>
      <w:r>
        <w:rPr>
          <w:sz w:val="20"/>
        </w:rPr>
        <w:t>CEPRespOpcional.TipoSeleccion</w:t>
      </w:r>
      <w:proofErr w:type="spellEnd"/>
      <w:r>
        <w:rPr>
          <w:sz w:val="20"/>
        </w:rPr>
        <w:t xml:space="preserve"> = 2&gt;</w:t>
      </w:r>
    </w:p>
    <w:p w:rsidR="00361DF2" w:rsidRDefault="003B7EC4" w:rsidP="00361DF2">
      <w:pPr>
        <w:pStyle w:val="Prrafodelista"/>
        <w:numPr>
          <w:ilvl w:val="2"/>
          <w:numId w:val="47"/>
        </w:numPr>
        <w:rPr>
          <w:sz w:val="20"/>
        </w:rPr>
      </w:pPr>
      <w:r>
        <w:rPr>
          <w:sz w:val="20"/>
        </w:rPr>
        <w:t xml:space="preserve">Si&lt; </w:t>
      </w:r>
      <w:proofErr w:type="spellStart"/>
      <w:r>
        <w:rPr>
          <w:sz w:val="20"/>
        </w:rPr>
        <w:t>CEPRespOpcional.TipoConversion</w:t>
      </w:r>
      <w:proofErr w:type="spellEnd"/>
      <w:r>
        <w:rPr>
          <w:sz w:val="20"/>
        </w:rPr>
        <w:t xml:space="preserve"> = 4&gt;</w:t>
      </w:r>
    </w:p>
    <w:p w:rsidR="005D3A76" w:rsidRDefault="005D3A76" w:rsidP="005D3A76">
      <w:pPr>
        <w:pStyle w:val="Prrafodelista"/>
        <w:numPr>
          <w:ilvl w:val="3"/>
          <w:numId w:val="47"/>
        </w:numPr>
        <w:rPr>
          <w:sz w:val="20"/>
        </w:rPr>
      </w:pPr>
      <w:r>
        <w:rPr>
          <w:sz w:val="20"/>
        </w:rPr>
        <w:t>Para cada respuesta relacionada a la pregunta</w:t>
      </w:r>
    </w:p>
    <w:p w:rsidR="003B7EC4" w:rsidRDefault="003B7EC4" w:rsidP="005D3A76">
      <w:pPr>
        <w:pStyle w:val="Prrafodelista"/>
        <w:numPr>
          <w:ilvl w:val="4"/>
          <w:numId w:val="47"/>
        </w:numPr>
        <w:ind w:left="2835" w:hanging="1395"/>
        <w:rPr>
          <w:sz w:val="20"/>
        </w:rPr>
      </w:pPr>
      <w:r>
        <w:rPr>
          <w:sz w:val="20"/>
        </w:rPr>
        <w:t xml:space="preserve">El sistema valida que el usuario capture una fecha valida de acuerdo al formato </w:t>
      </w:r>
      <w:proofErr w:type="spellStart"/>
      <w:r>
        <w:rPr>
          <w:sz w:val="20"/>
        </w:rPr>
        <w:t>dd</w:t>
      </w:r>
      <w:proofErr w:type="spellEnd"/>
      <w:r>
        <w:rPr>
          <w:sz w:val="20"/>
        </w:rPr>
        <w:t>/mm/</w:t>
      </w:r>
      <w:proofErr w:type="spellStart"/>
      <w:r>
        <w:rPr>
          <w:sz w:val="20"/>
        </w:rPr>
        <w:t>aaaa</w:t>
      </w:r>
      <w:proofErr w:type="spellEnd"/>
      <w:r w:rsidR="00E2149C">
        <w:rPr>
          <w:sz w:val="20"/>
        </w:rPr>
        <w:t xml:space="preserve"> y conforme va capturando se auto rellena el símbolo “/” de acuerdo a la estructura del formato.</w:t>
      </w:r>
    </w:p>
    <w:p w:rsidR="00762D63" w:rsidRDefault="00762D63" w:rsidP="005D3A76">
      <w:pPr>
        <w:pStyle w:val="Prrafodelista"/>
        <w:numPr>
          <w:ilvl w:val="4"/>
          <w:numId w:val="47"/>
        </w:numPr>
        <w:rPr>
          <w:sz w:val="20"/>
        </w:rPr>
      </w:pPr>
      <w:r>
        <w:rPr>
          <w:sz w:val="20"/>
        </w:rPr>
        <w:t xml:space="preserve">Si&lt;la información capturada no corresponde al formato </w:t>
      </w:r>
      <w:proofErr w:type="spellStart"/>
      <w:r>
        <w:rPr>
          <w:sz w:val="20"/>
        </w:rPr>
        <w:t>dd</w:t>
      </w:r>
      <w:proofErr w:type="spellEnd"/>
      <w:r>
        <w:rPr>
          <w:sz w:val="20"/>
        </w:rPr>
        <w:t>/mm/</w:t>
      </w:r>
      <w:proofErr w:type="spellStart"/>
      <w:r>
        <w:rPr>
          <w:sz w:val="20"/>
        </w:rPr>
        <w:t>aaaa</w:t>
      </w:r>
      <w:proofErr w:type="spellEnd"/>
      <w:r>
        <w:rPr>
          <w:sz w:val="20"/>
        </w:rPr>
        <w:t>&gt;</w:t>
      </w:r>
    </w:p>
    <w:p w:rsidR="00762D63" w:rsidRDefault="00762D63" w:rsidP="00762D63">
      <w:pPr>
        <w:pStyle w:val="Prrafodelista"/>
        <w:numPr>
          <w:ilvl w:val="4"/>
          <w:numId w:val="47"/>
        </w:numPr>
        <w:ind w:left="2835" w:hanging="1395"/>
        <w:rPr>
          <w:sz w:val="20"/>
        </w:rPr>
      </w:pPr>
      <w:r>
        <w:rPr>
          <w:sz w:val="20"/>
        </w:rPr>
        <w:t>El sistema presenta el mensaje “</w:t>
      </w:r>
      <w:r w:rsidRPr="00762D63">
        <w:rPr>
          <w:color w:val="FF0000"/>
          <w:sz w:val="20"/>
        </w:rPr>
        <w:t>E0554 – El Formato: “$0$ no puede ser aplicado a la respuesta</w:t>
      </w:r>
      <w:r>
        <w:rPr>
          <w:sz w:val="20"/>
        </w:rPr>
        <w:t xml:space="preserve">”, sustituir $0$ por </w:t>
      </w:r>
      <w:proofErr w:type="spellStart"/>
      <w:r>
        <w:rPr>
          <w:sz w:val="20"/>
        </w:rPr>
        <w:t>dd</w:t>
      </w:r>
      <w:proofErr w:type="spellEnd"/>
      <w:r>
        <w:rPr>
          <w:sz w:val="20"/>
        </w:rPr>
        <w:t>/mm/</w:t>
      </w:r>
      <w:proofErr w:type="spellStart"/>
      <w:r>
        <w:rPr>
          <w:sz w:val="20"/>
        </w:rPr>
        <w:t>aaaa</w:t>
      </w:r>
      <w:proofErr w:type="spellEnd"/>
      <w:r>
        <w:rPr>
          <w:sz w:val="20"/>
        </w:rPr>
        <w:t>.</w:t>
      </w:r>
    </w:p>
    <w:p w:rsidR="00081B15" w:rsidRDefault="00081B15" w:rsidP="00081B15">
      <w:pPr>
        <w:pStyle w:val="Prrafodelista"/>
        <w:numPr>
          <w:ilvl w:val="2"/>
          <w:numId w:val="47"/>
        </w:numPr>
        <w:rPr>
          <w:sz w:val="20"/>
        </w:rPr>
      </w:pPr>
      <w:r>
        <w:rPr>
          <w:sz w:val="20"/>
        </w:rPr>
        <w:t>Si&lt;</w:t>
      </w:r>
      <w:proofErr w:type="spellStart"/>
      <w:r>
        <w:rPr>
          <w:sz w:val="20"/>
        </w:rPr>
        <w:t>CEPRespOpcional.TipoConversion</w:t>
      </w:r>
      <w:proofErr w:type="spellEnd"/>
      <w:r>
        <w:rPr>
          <w:sz w:val="20"/>
        </w:rPr>
        <w:t xml:space="preserve"> !=4&gt;</w:t>
      </w:r>
    </w:p>
    <w:p w:rsidR="004C04E5" w:rsidRDefault="004C04E5" w:rsidP="00081B15">
      <w:pPr>
        <w:pStyle w:val="Prrafodelista"/>
        <w:numPr>
          <w:ilvl w:val="3"/>
          <w:numId w:val="47"/>
        </w:numPr>
        <w:rPr>
          <w:sz w:val="20"/>
        </w:rPr>
      </w:pPr>
      <w:r>
        <w:rPr>
          <w:sz w:val="20"/>
        </w:rPr>
        <w:t>Si &lt;</w:t>
      </w:r>
      <w:proofErr w:type="spellStart"/>
      <w:r>
        <w:rPr>
          <w:sz w:val="20"/>
        </w:rPr>
        <w:t>CEPRespOpcional.Formato</w:t>
      </w:r>
      <w:proofErr w:type="spellEnd"/>
      <w:r>
        <w:rPr>
          <w:sz w:val="20"/>
        </w:rPr>
        <w:t xml:space="preserve"> != Vacío&gt;</w:t>
      </w:r>
    </w:p>
    <w:p w:rsidR="005D3A76" w:rsidRDefault="005D3A76" w:rsidP="005D3A76">
      <w:pPr>
        <w:pStyle w:val="Prrafodelista"/>
        <w:numPr>
          <w:ilvl w:val="4"/>
          <w:numId w:val="47"/>
        </w:numPr>
        <w:rPr>
          <w:sz w:val="20"/>
        </w:rPr>
      </w:pPr>
      <w:r>
        <w:rPr>
          <w:sz w:val="20"/>
        </w:rPr>
        <w:t>Para cada respuesta relacionada a la pregunta</w:t>
      </w:r>
    </w:p>
    <w:p w:rsidR="00081B15" w:rsidRPr="005E3A9C" w:rsidRDefault="008C4D3D" w:rsidP="005D3A76">
      <w:pPr>
        <w:pStyle w:val="Prrafodelista"/>
        <w:numPr>
          <w:ilvl w:val="5"/>
          <w:numId w:val="47"/>
        </w:numPr>
        <w:rPr>
          <w:sz w:val="20"/>
        </w:rPr>
      </w:pPr>
      <w:r>
        <w:rPr>
          <w:sz w:val="20"/>
        </w:rPr>
        <w:t xml:space="preserve">El sistema valida el formato del texto capturado de acuerdo a la validación </w:t>
      </w:r>
      <w:hyperlink w:anchor="VA10" w:history="1">
        <w:r w:rsidRPr="005E3A9C">
          <w:rPr>
            <w:rStyle w:val="Hipervnculo"/>
            <w:b/>
            <w:sz w:val="20"/>
          </w:rPr>
          <w:t>VA10 Validación Máscara Texto</w:t>
        </w:r>
      </w:hyperlink>
    </w:p>
    <w:p w:rsidR="005E3A9C" w:rsidRDefault="004C04E5" w:rsidP="00081B15">
      <w:pPr>
        <w:pStyle w:val="Prrafodelista"/>
        <w:numPr>
          <w:ilvl w:val="3"/>
          <w:numId w:val="47"/>
        </w:numPr>
        <w:rPr>
          <w:sz w:val="20"/>
        </w:rPr>
      </w:pPr>
      <w:r>
        <w:rPr>
          <w:sz w:val="20"/>
        </w:rPr>
        <w:t>Si &lt;</w:t>
      </w:r>
      <w:proofErr w:type="spellStart"/>
      <w:r>
        <w:rPr>
          <w:sz w:val="20"/>
        </w:rPr>
        <w:t>CEPRespOpciona</w:t>
      </w:r>
      <w:r w:rsidR="004048A6">
        <w:rPr>
          <w:sz w:val="20"/>
        </w:rPr>
        <w:t>l</w:t>
      </w:r>
      <w:r>
        <w:rPr>
          <w:sz w:val="20"/>
        </w:rPr>
        <w:t>.Formato</w:t>
      </w:r>
      <w:proofErr w:type="spellEnd"/>
      <w:r>
        <w:rPr>
          <w:sz w:val="20"/>
        </w:rPr>
        <w:t xml:space="preserve"> = Vacío&gt;</w:t>
      </w:r>
    </w:p>
    <w:p w:rsidR="004C04E5" w:rsidRDefault="004C04E5" w:rsidP="004C04E5">
      <w:pPr>
        <w:pStyle w:val="Prrafodelista"/>
        <w:numPr>
          <w:ilvl w:val="4"/>
          <w:numId w:val="47"/>
        </w:numPr>
        <w:rPr>
          <w:sz w:val="20"/>
        </w:rPr>
      </w:pPr>
      <w:r>
        <w:rPr>
          <w:sz w:val="20"/>
        </w:rPr>
        <w:t>Si &lt;CEPRespOpcional.TipoLimite1 = 2&gt;</w:t>
      </w:r>
    </w:p>
    <w:p w:rsidR="006261FD" w:rsidRDefault="006261FD" w:rsidP="006261FD">
      <w:pPr>
        <w:pStyle w:val="Prrafodelista"/>
        <w:numPr>
          <w:ilvl w:val="5"/>
          <w:numId w:val="47"/>
        </w:numPr>
        <w:rPr>
          <w:sz w:val="20"/>
        </w:rPr>
      </w:pPr>
      <w:r>
        <w:rPr>
          <w:sz w:val="20"/>
        </w:rPr>
        <w:t>Para cada respuesta relacionada a la pregunta</w:t>
      </w:r>
    </w:p>
    <w:p w:rsidR="004C04E5" w:rsidRDefault="004C04E5" w:rsidP="006261FD">
      <w:pPr>
        <w:pStyle w:val="Prrafodelista"/>
        <w:numPr>
          <w:ilvl w:val="6"/>
          <w:numId w:val="47"/>
        </w:numPr>
        <w:rPr>
          <w:sz w:val="20"/>
        </w:rPr>
      </w:pPr>
      <w:r>
        <w:rPr>
          <w:sz w:val="20"/>
        </w:rPr>
        <w:t>Si &lt;El tamaño de los caracteres de la respuesta es menor que CEPRespOpcional.Minimo1&gt;</w:t>
      </w:r>
    </w:p>
    <w:p w:rsidR="004C04E5" w:rsidRDefault="004C04E5" w:rsidP="006261FD">
      <w:pPr>
        <w:pStyle w:val="Prrafodelista"/>
        <w:numPr>
          <w:ilvl w:val="7"/>
          <w:numId w:val="47"/>
        </w:numPr>
        <w:ind w:left="4253" w:hanging="1733"/>
        <w:rPr>
          <w:sz w:val="20"/>
        </w:rPr>
      </w:pPr>
      <w:r>
        <w:rPr>
          <w:sz w:val="20"/>
        </w:rPr>
        <w:t>El sistema envía el Mensaje “</w:t>
      </w:r>
      <w:r w:rsidRPr="005A32BF">
        <w:rPr>
          <w:color w:val="FF0000"/>
          <w:sz w:val="20"/>
        </w:rPr>
        <w:t xml:space="preserve">E0309 - </w:t>
      </w:r>
      <w:r w:rsidRPr="005A32BF">
        <w:rPr>
          <w:color w:val="FF0000"/>
          <w:sz w:val="20"/>
          <w:szCs w:val="20"/>
        </w:rPr>
        <w:t>La respuesta se encuentra fuera del Rango, Mínimo $0$ y Máximo $1$</w:t>
      </w:r>
      <w:r>
        <w:rPr>
          <w:sz w:val="20"/>
        </w:rPr>
        <w:t>”</w:t>
      </w:r>
    </w:p>
    <w:p w:rsidR="004C04E5" w:rsidRDefault="004C04E5" w:rsidP="006261FD">
      <w:pPr>
        <w:pStyle w:val="Prrafodelista"/>
        <w:numPr>
          <w:ilvl w:val="7"/>
          <w:numId w:val="47"/>
        </w:numPr>
        <w:rPr>
          <w:sz w:val="20"/>
        </w:rPr>
      </w:pPr>
      <w:r>
        <w:rPr>
          <w:sz w:val="20"/>
        </w:rPr>
        <w:t>El sistema continúa en el paso anterior desde donde fue invocado.</w:t>
      </w:r>
    </w:p>
    <w:p w:rsidR="006261FD" w:rsidRPr="006261FD" w:rsidRDefault="004C04E5" w:rsidP="006261FD">
      <w:pPr>
        <w:pStyle w:val="Prrafodelista"/>
        <w:numPr>
          <w:ilvl w:val="6"/>
          <w:numId w:val="47"/>
        </w:numPr>
        <w:rPr>
          <w:sz w:val="20"/>
        </w:rPr>
      </w:pPr>
      <w:r>
        <w:rPr>
          <w:sz w:val="20"/>
        </w:rPr>
        <w:t>Si &lt;El tamaño de los caracteres de la respuesta es mayor que CEPRespOpcional.Maximo1&gt;</w:t>
      </w:r>
    </w:p>
    <w:p w:rsidR="004C04E5" w:rsidRPr="0057243F" w:rsidRDefault="004C04E5" w:rsidP="006261FD">
      <w:pPr>
        <w:pStyle w:val="Prrafodelista"/>
        <w:numPr>
          <w:ilvl w:val="7"/>
          <w:numId w:val="47"/>
        </w:numPr>
        <w:ind w:left="4253" w:hanging="1733"/>
        <w:rPr>
          <w:sz w:val="20"/>
        </w:rPr>
      </w:pPr>
      <w:r>
        <w:rPr>
          <w:sz w:val="20"/>
        </w:rPr>
        <w:lastRenderedPageBreak/>
        <w:t>El sistema envía el Mensaje “</w:t>
      </w:r>
      <w:r w:rsidRPr="001133F4">
        <w:rPr>
          <w:color w:val="FF0000"/>
          <w:sz w:val="20"/>
        </w:rPr>
        <w:t xml:space="preserve">E0309 - </w:t>
      </w:r>
      <w:r w:rsidRPr="001133F4">
        <w:rPr>
          <w:color w:val="FF0000"/>
          <w:sz w:val="20"/>
          <w:szCs w:val="20"/>
        </w:rPr>
        <w:t>La respuesta se encuentra fuera del Rango, Mínimo $0$ y Máximo $1$</w:t>
      </w:r>
    </w:p>
    <w:p w:rsidR="004C04E5" w:rsidRPr="009933D6" w:rsidRDefault="004C04E5" w:rsidP="006261FD">
      <w:pPr>
        <w:pStyle w:val="Prrafodelista"/>
        <w:numPr>
          <w:ilvl w:val="7"/>
          <w:numId w:val="47"/>
        </w:numPr>
        <w:rPr>
          <w:sz w:val="20"/>
        </w:rPr>
      </w:pPr>
      <w:r>
        <w:rPr>
          <w:sz w:val="20"/>
          <w:szCs w:val="20"/>
        </w:rPr>
        <w:t>El sistema continúa en el paso anterior desde donde fue invocado</w:t>
      </w:r>
    </w:p>
    <w:p w:rsidR="009933D6" w:rsidRDefault="009933D6" w:rsidP="009933D6">
      <w:pPr>
        <w:pStyle w:val="Prrafodelista"/>
        <w:numPr>
          <w:ilvl w:val="1"/>
          <w:numId w:val="47"/>
        </w:numPr>
        <w:rPr>
          <w:sz w:val="20"/>
        </w:rPr>
      </w:pPr>
      <w:r>
        <w:rPr>
          <w:sz w:val="20"/>
        </w:rPr>
        <w:t>Si &lt;</w:t>
      </w:r>
      <w:proofErr w:type="spellStart"/>
      <w:r>
        <w:rPr>
          <w:sz w:val="20"/>
        </w:rPr>
        <w:t>CEPRespOpcional.TipoSeleccion</w:t>
      </w:r>
      <w:proofErr w:type="spellEnd"/>
      <w:r>
        <w:rPr>
          <w:sz w:val="20"/>
        </w:rPr>
        <w:t xml:space="preserve"> = 3&gt;</w:t>
      </w:r>
    </w:p>
    <w:p w:rsidR="009933D6" w:rsidRDefault="009933D6" w:rsidP="009933D6">
      <w:pPr>
        <w:pStyle w:val="Prrafodelista"/>
        <w:numPr>
          <w:ilvl w:val="2"/>
          <w:numId w:val="47"/>
        </w:numPr>
        <w:rPr>
          <w:sz w:val="20"/>
        </w:rPr>
      </w:pPr>
      <w:r>
        <w:rPr>
          <w:sz w:val="20"/>
        </w:rPr>
        <w:t>Si &lt;CEPRespOpcional.TipoLimite1 = 2&gt;</w:t>
      </w:r>
    </w:p>
    <w:p w:rsidR="006261FD" w:rsidRDefault="006261FD" w:rsidP="006261FD">
      <w:pPr>
        <w:pStyle w:val="Prrafodelista"/>
        <w:numPr>
          <w:ilvl w:val="3"/>
          <w:numId w:val="47"/>
        </w:numPr>
        <w:rPr>
          <w:sz w:val="20"/>
        </w:rPr>
      </w:pPr>
      <w:r>
        <w:rPr>
          <w:sz w:val="20"/>
        </w:rPr>
        <w:t>Para cada respuesta relacionada a la pregunta</w:t>
      </w:r>
    </w:p>
    <w:p w:rsidR="009933D6" w:rsidRDefault="009933D6" w:rsidP="006261FD">
      <w:pPr>
        <w:pStyle w:val="Prrafodelista"/>
        <w:numPr>
          <w:ilvl w:val="4"/>
          <w:numId w:val="47"/>
        </w:numPr>
        <w:rPr>
          <w:sz w:val="20"/>
        </w:rPr>
      </w:pPr>
      <w:r>
        <w:rPr>
          <w:sz w:val="20"/>
        </w:rPr>
        <w:t>Si &lt;</w:t>
      </w:r>
      <w:r w:rsidR="006C2014">
        <w:rPr>
          <w:sz w:val="20"/>
        </w:rPr>
        <w:t>el valor de</w:t>
      </w:r>
      <w:r>
        <w:rPr>
          <w:sz w:val="20"/>
        </w:rPr>
        <w:t xml:space="preserve"> la respuesta es menor que CEPRespOpcional.Minimo1&gt;</w:t>
      </w:r>
    </w:p>
    <w:p w:rsidR="009933D6" w:rsidRDefault="009933D6" w:rsidP="006261FD">
      <w:pPr>
        <w:pStyle w:val="Prrafodelista"/>
        <w:numPr>
          <w:ilvl w:val="5"/>
          <w:numId w:val="47"/>
        </w:numPr>
        <w:rPr>
          <w:sz w:val="20"/>
        </w:rPr>
      </w:pPr>
      <w:r>
        <w:rPr>
          <w:sz w:val="20"/>
        </w:rPr>
        <w:t>El sistema envía el Mensaje “</w:t>
      </w:r>
      <w:r w:rsidRPr="005A32BF">
        <w:rPr>
          <w:color w:val="FF0000"/>
          <w:sz w:val="20"/>
        </w:rPr>
        <w:t xml:space="preserve">E0309 - </w:t>
      </w:r>
      <w:r w:rsidRPr="005A32BF">
        <w:rPr>
          <w:color w:val="FF0000"/>
          <w:sz w:val="20"/>
          <w:szCs w:val="20"/>
        </w:rPr>
        <w:t>La respuesta se encuentra fuera del Rango, Mínimo $0$ y Máximo $1$</w:t>
      </w:r>
      <w:r>
        <w:rPr>
          <w:sz w:val="20"/>
        </w:rPr>
        <w:t>”</w:t>
      </w:r>
    </w:p>
    <w:p w:rsidR="009933D6" w:rsidRDefault="009933D6" w:rsidP="006261FD">
      <w:pPr>
        <w:pStyle w:val="Prrafodelista"/>
        <w:numPr>
          <w:ilvl w:val="5"/>
          <w:numId w:val="47"/>
        </w:numPr>
        <w:rPr>
          <w:sz w:val="20"/>
        </w:rPr>
      </w:pPr>
      <w:r>
        <w:rPr>
          <w:sz w:val="20"/>
        </w:rPr>
        <w:t>El sistema continúa en el paso anterior desde donde fue invocado.</w:t>
      </w:r>
    </w:p>
    <w:p w:rsidR="009933D6" w:rsidRDefault="009933D6" w:rsidP="006261FD">
      <w:pPr>
        <w:pStyle w:val="Prrafodelista"/>
        <w:numPr>
          <w:ilvl w:val="4"/>
          <w:numId w:val="47"/>
        </w:numPr>
        <w:rPr>
          <w:sz w:val="20"/>
        </w:rPr>
      </w:pPr>
      <w:r>
        <w:rPr>
          <w:sz w:val="20"/>
        </w:rPr>
        <w:t>Si &lt;</w:t>
      </w:r>
      <w:r w:rsidR="006C2014">
        <w:rPr>
          <w:sz w:val="20"/>
        </w:rPr>
        <w:t>el valor</w:t>
      </w:r>
      <w:r>
        <w:rPr>
          <w:sz w:val="20"/>
        </w:rPr>
        <w:t xml:space="preserve"> de la respuesta es mayor que CEPRespOpcional.Maximo1&gt;</w:t>
      </w:r>
    </w:p>
    <w:p w:rsidR="009933D6" w:rsidRPr="0057243F" w:rsidRDefault="009933D6" w:rsidP="006261FD">
      <w:pPr>
        <w:pStyle w:val="Prrafodelista"/>
        <w:numPr>
          <w:ilvl w:val="5"/>
          <w:numId w:val="47"/>
        </w:numPr>
        <w:rPr>
          <w:sz w:val="20"/>
        </w:rPr>
      </w:pPr>
      <w:r>
        <w:rPr>
          <w:sz w:val="20"/>
        </w:rPr>
        <w:t>El sistema envía el Mensaje “</w:t>
      </w:r>
      <w:r w:rsidRPr="001133F4">
        <w:rPr>
          <w:color w:val="FF0000"/>
          <w:sz w:val="20"/>
        </w:rPr>
        <w:t xml:space="preserve">E0309 - </w:t>
      </w:r>
      <w:r w:rsidRPr="001133F4">
        <w:rPr>
          <w:color w:val="FF0000"/>
          <w:sz w:val="20"/>
          <w:szCs w:val="20"/>
        </w:rPr>
        <w:t>La respuesta se encuentra fuera del Rango, Mínimo $0$ y Máximo $1$</w:t>
      </w:r>
    </w:p>
    <w:p w:rsidR="009933D6" w:rsidRPr="000F2166" w:rsidRDefault="009933D6" w:rsidP="006261FD">
      <w:pPr>
        <w:pStyle w:val="Prrafodelista"/>
        <w:numPr>
          <w:ilvl w:val="5"/>
          <w:numId w:val="47"/>
        </w:numPr>
        <w:rPr>
          <w:sz w:val="20"/>
        </w:rPr>
      </w:pPr>
      <w:r>
        <w:rPr>
          <w:sz w:val="20"/>
          <w:szCs w:val="20"/>
        </w:rPr>
        <w:t>El sistema continúa en el paso anterior desde donde fue invocado</w:t>
      </w:r>
    </w:p>
    <w:p w:rsidR="00CF768E" w:rsidRPr="00654AAD" w:rsidRDefault="000F2166" w:rsidP="00CF768E">
      <w:pPr>
        <w:pStyle w:val="Prrafodelista"/>
        <w:numPr>
          <w:ilvl w:val="0"/>
          <w:numId w:val="47"/>
        </w:numPr>
        <w:rPr>
          <w:sz w:val="20"/>
        </w:rPr>
      </w:pPr>
      <w:r>
        <w:rPr>
          <w:sz w:val="20"/>
          <w:szCs w:val="20"/>
        </w:rPr>
        <w:t>El sistema continúa en el siguiente paso desde donde fue invocado.</w:t>
      </w:r>
    </w:p>
    <w:p w:rsidR="00690231" w:rsidRDefault="00690231" w:rsidP="00690231"/>
    <w:bookmarkStart w:id="223" w:name="VA04"/>
    <w:bookmarkEnd w:id="223"/>
    <w:p w:rsidR="00690231" w:rsidRDefault="00D14D08" w:rsidP="00690231">
      <w:pPr>
        <w:pStyle w:val="Ttulo4"/>
        <w:jc w:val="left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"VA04_r" </w:instrText>
      </w:r>
      <w:r>
        <w:rPr>
          <w:bCs w:val="0"/>
        </w:rPr>
        <w:fldChar w:fldCharType="separate"/>
      </w:r>
      <w:r w:rsidR="00690231" w:rsidRPr="00D14D08">
        <w:rPr>
          <w:rStyle w:val="Hipervnculo"/>
          <w:bCs w:val="0"/>
        </w:rPr>
        <w:t>VA04 Validar Respuesta de Tipo Código</w:t>
      </w:r>
      <w:r>
        <w:rPr>
          <w:bCs w:val="0"/>
        </w:rPr>
        <w:fldChar w:fldCharType="end"/>
      </w:r>
    </w:p>
    <w:p w:rsidR="00654AAD" w:rsidRDefault="00654AAD" w:rsidP="00654AAD">
      <w:pPr>
        <w:pStyle w:val="Prrafodelista"/>
        <w:numPr>
          <w:ilvl w:val="0"/>
          <w:numId w:val="48"/>
        </w:numPr>
        <w:rPr>
          <w:sz w:val="20"/>
        </w:rPr>
      </w:pPr>
      <w:r>
        <w:rPr>
          <w:sz w:val="20"/>
        </w:rPr>
        <w:t>El sistema valida que la información capturada se haya realizado conforme a la configuración de la pregunta</w:t>
      </w:r>
    </w:p>
    <w:p w:rsidR="00654AAD" w:rsidRPr="005A32BF" w:rsidRDefault="00654AAD" w:rsidP="00654AAD">
      <w:pPr>
        <w:pStyle w:val="Prrafodelista"/>
        <w:numPr>
          <w:ilvl w:val="1"/>
          <w:numId w:val="48"/>
        </w:numPr>
        <w:rPr>
          <w:sz w:val="20"/>
        </w:rPr>
      </w:pPr>
      <w:r>
        <w:rPr>
          <w:sz w:val="20"/>
        </w:rPr>
        <w:t xml:space="preserve">Si &lt; </w:t>
      </w:r>
      <w:r w:rsidR="00B660B2">
        <w:rPr>
          <w:sz w:val="20"/>
        </w:rPr>
        <w:t>no se leyó ningún código de barras</w:t>
      </w:r>
      <w:r>
        <w:rPr>
          <w:sz w:val="20"/>
        </w:rPr>
        <w:t>&gt;</w:t>
      </w:r>
    </w:p>
    <w:p w:rsidR="00654AAD" w:rsidRDefault="00654AAD" w:rsidP="00654AAD">
      <w:pPr>
        <w:pStyle w:val="Prrafodelista"/>
        <w:numPr>
          <w:ilvl w:val="2"/>
          <w:numId w:val="48"/>
        </w:numPr>
        <w:rPr>
          <w:sz w:val="20"/>
        </w:rPr>
      </w:pPr>
      <w:r>
        <w:rPr>
          <w:sz w:val="20"/>
        </w:rPr>
        <w:t>Si &lt;</w:t>
      </w:r>
      <w:proofErr w:type="spellStart"/>
      <w:r>
        <w:rPr>
          <w:sz w:val="20"/>
        </w:rPr>
        <w:t>CENPregunta.RespuestaRequerida</w:t>
      </w:r>
      <w:proofErr w:type="spellEnd"/>
      <w:r>
        <w:rPr>
          <w:sz w:val="20"/>
        </w:rPr>
        <w:t>&gt;</w:t>
      </w:r>
    </w:p>
    <w:p w:rsidR="00654AAD" w:rsidRDefault="00654AAD" w:rsidP="00654AAD">
      <w:pPr>
        <w:pStyle w:val="Prrafodelista"/>
        <w:numPr>
          <w:ilvl w:val="3"/>
          <w:numId w:val="48"/>
        </w:numPr>
        <w:ind w:left="2127" w:hanging="1047"/>
        <w:rPr>
          <w:sz w:val="20"/>
        </w:rPr>
      </w:pPr>
      <w:r>
        <w:rPr>
          <w:sz w:val="20"/>
        </w:rPr>
        <w:t>El sistema envía el Mensaje “</w:t>
      </w:r>
      <w:r w:rsidRPr="00AB5B1E">
        <w:rPr>
          <w:color w:val="FF0000"/>
          <w:sz w:val="20"/>
        </w:rPr>
        <w:t>E0308 -</w:t>
      </w:r>
      <w:r>
        <w:rPr>
          <w:color w:val="FF0000"/>
          <w:sz w:val="20"/>
        </w:rPr>
        <w:t xml:space="preserve"> </w:t>
      </w:r>
      <w:r w:rsidRPr="005A32BF">
        <w:rPr>
          <w:color w:val="FF0000"/>
          <w:sz w:val="20"/>
          <w:szCs w:val="20"/>
        </w:rPr>
        <w:t>La Respuesta es Requerida</w:t>
      </w:r>
      <w:r>
        <w:rPr>
          <w:sz w:val="20"/>
        </w:rPr>
        <w:t>”.</w:t>
      </w:r>
    </w:p>
    <w:p w:rsidR="00690231" w:rsidRDefault="00654AAD" w:rsidP="00690231">
      <w:pPr>
        <w:pStyle w:val="Prrafodelista"/>
        <w:numPr>
          <w:ilvl w:val="3"/>
          <w:numId w:val="48"/>
        </w:numPr>
        <w:ind w:left="2127" w:hanging="1047"/>
        <w:rPr>
          <w:sz w:val="20"/>
        </w:rPr>
      </w:pPr>
      <w:r>
        <w:rPr>
          <w:sz w:val="20"/>
        </w:rPr>
        <w:t>El sistema continúa en el paso anterior desde donde fue invocado.</w:t>
      </w:r>
    </w:p>
    <w:p w:rsidR="00654AAD" w:rsidRDefault="00654AAD" w:rsidP="00654AAD">
      <w:pPr>
        <w:pStyle w:val="Prrafodelista"/>
        <w:numPr>
          <w:ilvl w:val="0"/>
          <w:numId w:val="48"/>
        </w:numPr>
        <w:rPr>
          <w:sz w:val="20"/>
        </w:rPr>
      </w:pPr>
      <w:r>
        <w:rPr>
          <w:sz w:val="20"/>
        </w:rPr>
        <w:t>Si &lt;</w:t>
      </w:r>
      <w:proofErr w:type="spellStart"/>
      <w:r w:rsidR="00D14D08">
        <w:rPr>
          <w:sz w:val="20"/>
        </w:rPr>
        <w:t>CEPRespCodigo.TipoCodigo</w:t>
      </w:r>
      <w:proofErr w:type="spellEnd"/>
      <w:r w:rsidR="00D14D08">
        <w:rPr>
          <w:sz w:val="20"/>
        </w:rPr>
        <w:t xml:space="preserve"> != 0&gt;y Si &lt;se leyó algún código&gt;</w:t>
      </w:r>
    </w:p>
    <w:p w:rsidR="00D14D08" w:rsidRDefault="00D14D08" w:rsidP="00D14D08">
      <w:pPr>
        <w:pStyle w:val="Prrafodelista"/>
        <w:numPr>
          <w:ilvl w:val="1"/>
          <w:numId w:val="48"/>
        </w:numPr>
        <w:rPr>
          <w:sz w:val="20"/>
        </w:rPr>
      </w:pPr>
      <w:r>
        <w:rPr>
          <w:sz w:val="20"/>
        </w:rPr>
        <w:t>El sistema verifica que el código leído corresponda al código configurado</w:t>
      </w:r>
    </w:p>
    <w:p w:rsidR="00D14D08" w:rsidRDefault="00D14D08" w:rsidP="00D14D08">
      <w:pPr>
        <w:pStyle w:val="Prrafodelista"/>
        <w:numPr>
          <w:ilvl w:val="1"/>
          <w:numId w:val="48"/>
        </w:numPr>
        <w:rPr>
          <w:sz w:val="20"/>
        </w:rPr>
      </w:pPr>
      <w:r>
        <w:rPr>
          <w:sz w:val="20"/>
        </w:rPr>
        <w:t>Si &lt;el código leído no corresponde al configurado&gt;</w:t>
      </w:r>
    </w:p>
    <w:p w:rsidR="00D14D08" w:rsidRDefault="00D14D08" w:rsidP="00D14D08">
      <w:pPr>
        <w:pStyle w:val="Prrafodelista"/>
        <w:numPr>
          <w:ilvl w:val="2"/>
          <w:numId w:val="48"/>
        </w:numPr>
        <w:rPr>
          <w:sz w:val="20"/>
        </w:rPr>
      </w:pPr>
      <w:r>
        <w:rPr>
          <w:sz w:val="20"/>
        </w:rPr>
        <w:t>El sistema presenta el mensaje “</w:t>
      </w:r>
      <w:r w:rsidRPr="00D14D08">
        <w:rPr>
          <w:color w:val="FF0000"/>
          <w:sz w:val="20"/>
        </w:rPr>
        <w:t>E0545 – La configuración del código no corresponde al leído</w:t>
      </w:r>
      <w:r>
        <w:rPr>
          <w:sz w:val="20"/>
        </w:rPr>
        <w:t>”</w:t>
      </w:r>
    </w:p>
    <w:p w:rsidR="00D14D08" w:rsidRDefault="00D14D08" w:rsidP="00D14D08">
      <w:pPr>
        <w:pStyle w:val="Prrafodelista"/>
        <w:numPr>
          <w:ilvl w:val="2"/>
          <w:numId w:val="48"/>
        </w:numPr>
        <w:rPr>
          <w:sz w:val="20"/>
        </w:rPr>
      </w:pPr>
      <w:r>
        <w:rPr>
          <w:sz w:val="20"/>
        </w:rPr>
        <w:t>El sistema continúa en el paso anterior desde donde fue invocado</w:t>
      </w:r>
    </w:p>
    <w:p w:rsidR="00D14D08" w:rsidRPr="00654AAD" w:rsidRDefault="00D14D08" w:rsidP="00D14D08">
      <w:pPr>
        <w:pStyle w:val="Prrafodelista"/>
        <w:numPr>
          <w:ilvl w:val="0"/>
          <w:numId w:val="48"/>
        </w:numPr>
        <w:rPr>
          <w:sz w:val="20"/>
        </w:rPr>
      </w:pPr>
      <w:r>
        <w:rPr>
          <w:sz w:val="20"/>
        </w:rPr>
        <w:t>El sistema continúa en el siguiente paso desde donde fue invocado.</w:t>
      </w:r>
    </w:p>
    <w:p w:rsidR="00654AAD" w:rsidRDefault="00654AAD" w:rsidP="00690231"/>
    <w:bookmarkStart w:id="224" w:name="VA05"/>
    <w:bookmarkEnd w:id="224"/>
    <w:p w:rsidR="00690231" w:rsidRDefault="006D293A" w:rsidP="00690231">
      <w:pPr>
        <w:pStyle w:val="Ttulo4"/>
        <w:jc w:val="left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"VA05_r" </w:instrText>
      </w:r>
      <w:r>
        <w:rPr>
          <w:bCs w:val="0"/>
        </w:rPr>
        <w:fldChar w:fldCharType="separate"/>
      </w:r>
      <w:r w:rsidR="00690231" w:rsidRPr="006D293A">
        <w:rPr>
          <w:rStyle w:val="Hipervnculo"/>
          <w:bCs w:val="0"/>
        </w:rPr>
        <w:t>VA05 Validar Respuesta de Tipo Imagen</w:t>
      </w:r>
      <w:r>
        <w:rPr>
          <w:bCs w:val="0"/>
        </w:rPr>
        <w:fldChar w:fldCharType="end"/>
      </w:r>
    </w:p>
    <w:p w:rsidR="00A17FEA" w:rsidRDefault="00A17FEA" w:rsidP="00A17FEA">
      <w:pPr>
        <w:pStyle w:val="Prrafodelista"/>
        <w:numPr>
          <w:ilvl w:val="0"/>
          <w:numId w:val="49"/>
        </w:numPr>
        <w:rPr>
          <w:sz w:val="20"/>
        </w:rPr>
      </w:pPr>
      <w:r>
        <w:rPr>
          <w:sz w:val="20"/>
        </w:rPr>
        <w:t>El sistema valida que la información capturada se haya realizado conforme a la configuración de la pregunta</w:t>
      </w:r>
    </w:p>
    <w:p w:rsidR="00A17FEA" w:rsidRPr="005A32BF" w:rsidRDefault="00A17FEA" w:rsidP="00A17FEA">
      <w:pPr>
        <w:pStyle w:val="Prrafodelista"/>
        <w:numPr>
          <w:ilvl w:val="1"/>
          <w:numId w:val="49"/>
        </w:numPr>
        <w:rPr>
          <w:sz w:val="20"/>
        </w:rPr>
      </w:pPr>
      <w:r>
        <w:rPr>
          <w:sz w:val="20"/>
        </w:rPr>
        <w:t xml:space="preserve">Si &lt; </w:t>
      </w:r>
      <w:r w:rsidR="00B660B2">
        <w:rPr>
          <w:sz w:val="20"/>
        </w:rPr>
        <w:t>si no se tomó ninguna imagen</w:t>
      </w:r>
      <w:r>
        <w:rPr>
          <w:sz w:val="20"/>
        </w:rPr>
        <w:t>&gt;</w:t>
      </w:r>
    </w:p>
    <w:p w:rsidR="00A17FEA" w:rsidRDefault="00A17FEA" w:rsidP="00A17FEA">
      <w:pPr>
        <w:pStyle w:val="Prrafodelista"/>
        <w:numPr>
          <w:ilvl w:val="2"/>
          <w:numId w:val="49"/>
        </w:numPr>
        <w:rPr>
          <w:sz w:val="20"/>
        </w:rPr>
      </w:pPr>
      <w:r>
        <w:rPr>
          <w:sz w:val="20"/>
        </w:rPr>
        <w:t>Si &lt;</w:t>
      </w:r>
      <w:proofErr w:type="spellStart"/>
      <w:r>
        <w:rPr>
          <w:sz w:val="20"/>
        </w:rPr>
        <w:t>CENPregunta.RespuestaRequerida</w:t>
      </w:r>
      <w:proofErr w:type="spellEnd"/>
      <w:r>
        <w:rPr>
          <w:sz w:val="20"/>
        </w:rPr>
        <w:t>&gt;</w:t>
      </w:r>
    </w:p>
    <w:p w:rsidR="00A17FEA" w:rsidRDefault="00A17FEA" w:rsidP="00A17FEA">
      <w:pPr>
        <w:pStyle w:val="Prrafodelista"/>
        <w:numPr>
          <w:ilvl w:val="3"/>
          <w:numId w:val="49"/>
        </w:numPr>
        <w:ind w:left="2127" w:hanging="1047"/>
        <w:rPr>
          <w:sz w:val="20"/>
        </w:rPr>
      </w:pPr>
      <w:r>
        <w:rPr>
          <w:sz w:val="20"/>
        </w:rPr>
        <w:t>El sistema envía el Mensaje “</w:t>
      </w:r>
      <w:r w:rsidRPr="00AB5B1E">
        <w:rPr>
          <w:color w:val="FF0000"/>
          <w:sz w:val="20"/>
        </w:rPr>
        <w:t>E0308 -</w:t>
      </w:r>
      <w:r>
        <w:rPr>
          <w:color w:val="FF0000"/>
          <w:sz w:val="20"/>
        </w:rPr>
        <w:t xml:space="preserve"> </w:t>
      </w:r>
      <w:r w:rsidRPr="005A32BF">
        <w:rPr>
          <w:color w:val="FF0000"/>
          <w:sz w:val="20"/>
          <w:szCs w:val="20"/>
        </w:rPr>
        <w:t>La Respuesta es Requerida</w:t>
      </w:r>
      <w:r>
        <w:rPr>
          <w:sz w:val="20"/>
        </w:rPr>
        <w:t>”.</w:t>
      </w:r>
    </w:p>
    <w:p w:rsidR="00A17FEA" w:rsidRDefault="00A17FEA" w:rsidP="00A17FEA">
      <w:pPr>
        <w:pStyle w:val="Prrafodelista"/>
        <w:numPr>
          <w:ilvl w:val="3"/>
          <w:numId w:val="49"/>
        </w:numPr>
        <w:ind w:left="2127" w:hanging="1047"/>
        <w:rPr>
          <w:sz w:val="20"/>
        </w:rPr>
      </w:pPr>
      <w:r>
        <w:rPr>
          <w:sz w:val="20"/>
        </w:rPr>
        <w:t>El sistema continúa en el paso anterior desde donde fue invocado.</w:t>
      </w:r>
    </w:p>
    <w:p w:rsidR="00A17FEA" w:rsidRPr="00A17FEA" w:rsidRDefault="00A17FEA" w:rsidP="00A17FEA">
      <w:pPr>
        <w:pStyle w:val="Prrafodelista"/>
        <w:numPr>
          <w:ilvl w:val="0"/>
          <w:numId w:val="49"/>
        </w:numPr>
        <w:rPr>
          <w:sz w:val="20"/>
        </w:rPr>
      </w:pPr>
      <w:r w:rsidRPr="00A17FEA">
        <w:rPr>
          <w:sz w:val="20"/>
        </w:rPr>
        <w:t>El sistema continúa en el siguiente paso desde donde fue invocado.</w:t>
      </w:r>
    </w:p>
    <w:p w:rsidR="00690231" w:rsidRDefault="00690231" w:rsidP="00690231"/>
    <w:p w:rsidR="00690231" w:rsidRDefault="00690231" w:rsidP="00690231">
      <w:pPr>
        <w:pStyle w:val="Ttulo4"/>
        <w:jc w:val="left"/>
        <w:rPr>
          <w:bCs w:val="0"/>
        </w:rPr>
      </w:pPr>
      <w:bookmarkStart w:id="225" w:name="VA06"/>
      <w:bookmarkEnd w:id="225"/>
      <w:r>
        <w:rPr>
          <w:bCs w:val="0"/>
        </w:rPr>
        <w:t>VA06 Validar Respuesta de Tipo Matricial</w:t>
      </w:r>
    </w:p>
    <w:p w:rsidR="00690231" w:rsidRDefault="00690231" w:rsidP="00690231"/>
    <w:p w:rsidR="00690231" w:rsidRDefault="00690231" w:rsidP="00690231">
      <w:pPr>
        <w:pStyle w:val="Ttulo4"/>
        <w:jc w:val="left"/>
        <w:rPr>
          <w:bCs w:val="0"/>
        </w:rPr>
      </w:pPr>
      <w:bookmarkStart w:id="226" w:name="VA07"/>
      <w:bookmarkEnd w:id="226"/>
      <w:r>
        <w:rPr>
          <w:bCs w:val="0"/>
        </w:rPr>
        <w:t>VA07 Validar Respuesta de Tipo Salto</w:t>
      </w:r>
    </w:p>
    <w:p w:rsidR="00690231" w:rsidRDefault="00690231" w:rsidP="00690231"/>
    <w:bookmarkStart w:id="227" w:name="VA08"/>
    <w:bookmarkEnd w:id="227"/>
    <w:p w:rsidR="00690231" w:rsidRDefault="003264B5" w:rsidP="00690231">
      <w:pPr>
        <w:pStyle w:val="Ttulo4"/>
        <w:jc w:val="left"/>
        <w:rPr>
          <w:bCs w:val="0"/>
        </w:rPr>
      </w:pPr>
      <w:r>
        <w:rPr>
          <w:bCs w:val="0"/>
        </w:rPr>
        <w:lastRenderedPageBreak/>
        <w:fldChar w:fldCharType="begin"/>
      </w:r>
      <w:r>
        <w:rPr>
          <w:bCs w:val="0"/>
        </w:rPr>
        <w:instrText xml:space="preserve"> HYPERLINK  \l "VA08_r" </w:instrText>
      </w:r>
      <w:r>
        <w:rPr>
          <w:bCs w:val="0"/>
        </w:rPr>
        <w:fldChar w:fldCharType="separate"/>
      </w:r>
      <w:r w:rsidR="00690231" w:rsidRPr="003264B5">
        <w:rPr>
          <w:rStyle w:val="Hipervnculo"/>
          <w:bCs w:val="0"/>
        </w:rPr>
        <w:t>VA08 Validar Respuesta de Tipo GPS</w:t>
      </w:r>
      <w:r>
        <w:rPr>
          <w:bCs w:val="0"/>
        </w:rPr>
        <w:fldChar w:fldCharType="end"/>
      </w:r>
    </w:p>
    <w:p w:rsidR="0000557C" w:rsidRDefault="0000557C" w:rsidP="0000557C">
      <w:pPr>
        <w:pStyle w:val="Prrafodelista"/>
        <w:numPr>
          <w:ilvl w:val="0"/>
          <w:numId w:val="50"/>
        </w:numPr>
        <w:rPr>
          <w:sz w:val="20"/>
        </w:rPr>
      </w:pPr>
      <w:r>
        <w:rPr>
          <w:sz w:val="20"/>
        </w:rPr>
        <w:t>El sistema valida que la información capturada se haya realizado conforme a la configuración de la pregunta</w:t>
      </w:r>
    </w:p>
    <w:p w:rsidR="0000557C" w:rsidRPr="005A32BF" w:rsidRDefault="00B660B2" w:rsidP="0000557C">
      <w:pPr>
        <w:pStyle w:val="Prrafodelista"/>
        <w:numPr>
          <w:ilvl w:val="1"/>
          <w:numId w:val="50"/>
        </w:numPr>
        <w:rPr>
          <w:sz w:val="20"/>
        </w:rPr>
      </w:pPr>
      <w:r>
        <w:rPr>
          <w:sz w:val="20"/>
        </w:rPr>
        <w:t>Si &lt;</w:t>
      </w:r>
      <w:proofErr w:type="spellStart"/>
      <w:r>
        <w:rPr>
          <w:sz w:val="20"/>
        </w:rPr>
        <w:t>CEPRespGPS.Altitud</w:t>
      </w:r>
      <w:proofErr w:type="spellEnd"/>
      <w:r>
        <w:rPr>
          <w:sz w:val="20"/>
        </w:rPr>
        <w:t xml:space="preserve"> != Vacío </w:t>
      </w:r>
      <w:r w:rsidR="0092047B">
        <w:rPr>
          <w:sz w:val="20"/>
        </w:rPr>
        <w:t xml:space="preserve">y </w:t>
      </w:r>
      <w:proofErr w:type="spellStart"/>
      <w:r w:rsidR="0092047B">
        <w:rPr>
          <w:sz w:val="20"/>
        </w:rPr>
        <w:t>RespAltitud</w:t>
      </w:r>
      <w:proofErr w:type="spellEnd"/>
      <w:r w:rsidR="0092047B">
        <w:rPr>
          <w:sz w:val="20"/>
        </w:rPr>
        <w:t xml:space="preserve"> = Vacío</w:t>
      </w:r>
      <w:r w:rsidR="0000557C">
        <w:rPr>
          <w:sz w:val="20"/>
        </w:rPr>
        <w:t>&gt;</w:t>
      </w:r>
      <w:r>
        <w:rPr>
          <w:sz w:val="20"/>
        </w:rPr>
        <w:t xml:space="preserve"> o Si &lt;</w:t>
      </w:r>
      <w:proofErr w:type="spellStart"/>
      <w:r>
        <w:rPr>
          <w:sz w:val="20"/>
        </w:rPr>
        <w:t>CEP</w:t>
      </w:r>
      <w:r w:rsidR="0092047B">
        <w:rPr>
          <w:sz w:val="20"/>
        </w:rPr>
        <w:t>RespGPS.Latitud</w:t>
      </w:r>
      <w:proofErr w:type="spellEnd"/>
      <w:r w:rsidR="0092047B">
        <w:rPr>
          <w:sz w:val="20"/>
        </w:rPr>
        <w:t xml:space="preserve"> !=Vacío y </w:t>
      </w:r>
      <w:proofErr w:type="spellStart"/>
      <w:r w:rsidR="0092047B">
        <w:rPr>
          <w:sz w:val="20"/>
        </w:rPr>
        <w:t>RespLatitud</w:t>
      </w:r>
      <w:proofErr w:type="spellEnd"/>
      <w:r w:rsidR="0092047B">
        <w:rPr>
          <w:sz w:val="20"/>
        </w:rPr>
        <w:t xml:space="preserve"> = Vacío&gt; o Si &lt;</w:t>
      </w:r>
      <w:proofErr w:type="spellStart"/>
      <w:r w:rsidR="0092047B">
        <w:rPr>
          <w:sz w:val="20"/>
        </w:rPr>
        <w:t>CEPRespGSP.Longitud</w:t>
      </w:r>
      <w:proofErr w:type="spellEnd"/>
      <w:r w:rsidR="0092047B">
        <w:rPr>
          <w:sz w:val="20"/>
        </w:rPr>
        <w:t xml:space="preserve"> != Vacío y </w:t>
      </w:r>
      <w:proofErr w:type="spellStart"/>
      <w:r w:rsidR="0092047B">
        <w:rPr>
          <w:sz w:val="20"/>
        </w:rPr>
        <w:t>RespLongitud</w:t>
      </w:r>
      <w:proofErr w:type="spellEnd"/>
      <w:r w:rsidR="0092047B">
        <w:rPr>
          <w:sz w:val="20"/>
        </w:rPr>
        <w:t xml:space="preserve"> = Vacío&gt; o Si &lt;</w:t>
      </w:r>
      <w:proofErr w:type="spellStart"/>
      <w:r w:rsidR="0092047B">
        <w:rPr>
          <w:sz w:val="20"/>
        </w:rPr>
        <w:t>CEPRespGPS.Fecha</w:t>
      </w:r>
      <w:proofErr w:type="spellEnd"/>
      <w:r w:rsidR="0092047B">
        <w:rPr>
          <w:sz w:val="20"/>
        </w:rPr>
        <w:t xml:space="preserve"> != Vacío y </w:t>
      </w:r>
      <w:proofErr w:type="spellStart"/>
      <w:r w:rsidR="0092047B">
        <w:rPr>
          <w:sz w:val="20"/>
        </w:rPr>
        <w:t>RespFecha</w:t>
      </w:r>
      <w:proofErr w:type="spellEnd"/>
      <w:r w:rsidR="0092047B">
        <w:rPr>
          <w:sz w:val="20"/>
        </w:rPr>
        <w:t xml:space="preserve"> = Vacío&gt; o Si &lt;</w:t>
      </w:r>
      <w:proofErr w:type="spellStart"/>
      <w:r w:rsidR="0092047B">
        <w:rPr>
          <w:sz w:val="20"/>
        </w:rPr>
        <w:t>CEPRespGPS.Hora</w:t>
      </w:r>
      <w:proofErr w:type="spellEnd"/>
      <w:r w:rsidR="0092047B">
        <w:rPr>
          <w:sz w:val="20"/>
        </w:rPr>
        <w:t xml:space="preserve"> !=</w:t>
      </w:r>
      <w:r w:rsidR="00DA0A4D">
        <w:rPr>
          <w:sz w:val="20"/>
        </w:rPr>
        <w:t xml:space="preserve"> Vacío y </w:t>
      </w:r>
      <w:r w:rsidR="0092047B">
        <w:rPr>
          <w:sz w:val="20"/>
        </w:rPr>
        <w:t xml:space="preserve"> </w:t>
      </w:r>
      <w:proofErr w:type="spellStart"/>
      <w:r w:rsidR="00DA0A4D">
        <w:rPr>
          <w:sz w:val="20"/>
        </w:rPr>
        <w:t>RespHora</w:t>
      </w:r>
      <w:proofErr w:type="spellEnd"/>
      <w:r w:rsidR="00DA0A4D">
        <w:rPr>
          <w:sz w:val="20"/>
        </w:rPr>
        <w:t xml:space="preserve"> = Vacío&gt;</w:t>
      </w:r>
    </w:p>
    <w:p w:rsidR="0000557C" w:rsidRDefault="0000557C" w:rsidP="0000557C">
      <w:pPr>
        <w:pStyle w:val="Prrafodelista"/>
        <w:numPr>
          <w:ilvl w:val="2"/>
          <w:numId w:val="50"/>
        </w:numPr>
        <w:rPr>
          <w:sz w:val="20"/>
        </w:rPr>
      </w:pPr>
      <w:r>
        <w:rPr>
          <w:sz w:val="20"/>
        </w:rPr>
        <w:t>Si &lt;</w:t>
      </w:r>
      <w:proofErr w:type="spellStart"/>
      <w:r>
        <w:rPr>
          <w:sz w:val="20"/>
        </w:rPr>
        <w:t>CENPregunta.RespuestaRequerida</w:t>
      </w:r>
      <w:proofErr w:type="spellEnd"/>
      <w:r>
        <w:rPr>
          <w:sz w:val="20"/>
        </w:rPr>
        <w:t>&gt;</w:t>
      </w:r>
    </w:p>
    <w:p w:rsidR="0000557C" w:rsidRDefault="0000557C" w:rsidP="0000557C">
      <w:pPr>
        <w:pStyle w:val="Prrafodelista"/>
        <w:numPr>
          <w:ilvl w:val="3"/>
          <w:numId w:val="50"/>
        </w:numPr>
        <w:ind w:left="2127" w:hanging="1047"/>
        <w:rPr>
          <w:sz w:val="20"/>
        </w:rPr>
      </w:pPr>
      <w:r>
        <w:rPr>
          <w:sz w:val="20"/>
        </w:rPr>
        <w:t>El sistema envía el Mensaje “</w:t>
      </w:r>
      <w:r w:rsidRPr="00AB5B1E">
        <w:rPr>
          <w:color w:val="FF0000"/>
          <w:sz w:val="20"/>
        </w:rPr>
        <w:t>E0308 -</w:t>
      </w:r>
      <w:r>
        <w:rPr>
          <w:color w:val="FF0000"/>
          <w:sz w:val="20"/>
        </w:rPr>
        <w:t xml:space="preserve"> </w:t>
      </w:r>
      <w:r w:rsidRPr="005A32BF">
        <w:rPr>
          <w:color w:val="FF0000"/>
          <w:sz w:val="20"/>
          <w:szCs w:val="20"/>
        </w:rPr>
        <w:t>La Respuesta es Requerida</w:t>
      </w:r>
      <w:r>
        <w:rPr>
          <w:sz w:val="20"/>
        </w:rPr>
        <w:t>”.</w:t>
      </w:r>
    </w:p>
    <w:p w:rsidR="0000557C" w:rsidRDefault="0000557C" w:rsidP="0000557C">
      <w:pPr>
        <w:pStyle w:val="Prrafodelista"/>
        <w:numPr>
          <w:ilvl w:val="3"/>
          <w:numId w:val="50"/>
        </w:numPr>
        <w:ind w:left="2127" w:hanging="1047"/>
        <w:rPr>
          <w:sz w:val="20"/>
        </w:rPr>
      </w:pPr>
      <w:r>
        <w:rPr>
          <w:sz w:val="20"/>
        </w:rPr>
        <w:t>El sistema continúa en el paso anterior desde donde fue invocado.</w:t>
      </w:r>
    </w:p>
    <w:p w:rsidR="0000557C" w:rsidRPr="00A17FEA" w:rsidRDefault="0000557C" w:rsidP="0000557C">
      <w:pPr>
        <w:pStyle w:val="Prrafodelista"/>
        <w:numPr>
          <w:ilvl w:val="0"/>
          <w:numId w:val="50"/>
        </w:numPr>
        <w:rPr>
          <w:sz w:val="20"/>
        </w:rPr>
      </w:pPr>
      <w:r w:rsidRPr="00A17FEA">
        <w:rPr>
          <w:sz w:val="20"/>
        </w:rPr>
        <w:t>El sistema continúa en el siguiente paso desde donde fue invocado.</w:t>
      </w:r>
    </w:p>
    <w:p w:rsidR="0000557C" w:rsidRPr="0000557C" w:rsidRDefault="0000557C" w:rsidP="0000557C"/>
    <w:p w:rsidR="00E57C83" w:rsidRDefault="00E57C83" w:rsidP="00E57C83"/>
    <w:bookmarkStart w:id="228" w:name="VA09"/>
    <w:bookmarkEnd w:id="228"/>
    <w:p w:rsidR="00E57C83" w:rsidRDefault="00B212E8" w:rsidP="00E57C83">
      <w:pPr>
        <w:pStyle w:val="Ttulo4"/>
        <w:jc w:val="left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"VA09_r" </w:instrText>
      </w:r>
      <w:r>
        <w:rPr>
          <w:bCs w:val="0"/>
        </w:rPr>
        <w:fldChar w:fldCharType="separate"/>
      </w:r>
      <w:r w:rsidR="00E57C83" w:rsidRPr="00B212E8">
        <w:rPr>
          <w:rStyle w:val="Hipervnculo"/>
          <w:bCs w:val="0"/>
        </w:rPr>
        <w:t>VA09 Validación Conversión de Texto</w:t>
      </w:r>
      <w:r>
        <w:rPr>
          <w:bCs w:val="0"/>
        </w:rPr>
        <w:fldChar w:fldCharType="end"/>
      </w:r>
    </w:p>
    <w:p w:rsidR="00E57C83" w:rsidRPr="00173B3B" w:rsidRDefault="00173B3B" w:rsidP="00173B3B">
      <w:pPr>
        <w:pStyle w:val="Prrafodelista"/>
        <w:numPr>
          <w:ilvl w:val="0"/>
          <w:numId w:val="42"/>
        </w:numPr>
      </w:pPr>
      <w:r>
        <w:rPr>
          <w:sz w:val="20"/>
        </w:rPr>
        <w:t>Si &lt;</w:t>
      </w:r>
      <w:proofErr w:type="spellStart"/>
      <w:r>
        <w:rPr>
          <w:sz w:val="20"/>
        </w:rPr>
        <w:t>CEPRespTexto.Mascara</w:t>
      </w:r>
      <w:proofErr w:type="spellEnd"/>
      <w:r>
        <w:rPr>
          <w:sz w:val="20"/>
        </w:rPr>
        <w:t xml:space="preserve"> está vacío&gt;</w:t>
      </w:r>
    </w:p>
    <w:p w:rsidR="00173B3B" w:rsidRPr="00173B3B" w:rsidRDefault="00173B3B" w:rsidP="00173B3B">
      <w:pPr>
        <w:pStyle w:val="Prrafodelista"/>
        <w:numPr>
          <w:ilvl w:val="1"/>
          <w:numId w:val="42"/>
        </w:numPr>
      </w:pPr>
      <w:r>
        <w:rPr>
          <w:sz w:val="20"/>
        </w:rPr>
        <w:t>Si &lt;</w:t>
      </w:r>
      <w:proofErr w:type="spellStart"/>
      <w:r>
        <w:rPr>
          <w:sz w:val="20"/>
        </w:rPr>
        <w:t>CEPRespTexto.TipoConversion</w:t>
      </w:r>
      <w:proofErr w:type="spellEnd"/>
      <w:r>
        <w:rPr>
          <w:sz w:val="20"/>
        </w:rPr>
        <w:t xml:space="preserve"> = 1</w:t>
      </w:r>
      <w:r w:rsidR="003A7AE6">
        <w:rPr>
          <w:sz w:val="20"/>
        </w:rPr>
        <w:t xml:space="preserve"> (Minúsculas)</w:t>
      </w:r>
      <w:r>
        <w:rPr>
          <w:sz w:val="20"/>
        </w:rPr>
        <w:t>&gt;</w:t>
      </w:r>
    </w:p>
    <w:p w:rsidR="00173B3B" w:rsidRPr="00173B3B" w:rsidRDefault="00173B3B" w:rsidP="00173B3B">
      <w:pPr>
        <w:pStyle w:val="Prrafodelista"/>
        <w:numPr>
          <w:ilvl w:val="2"/>
          <w:numId w:val="42"/>
        </w:numPr>
      </w:pPr>
      <w:r>
        <w:rPr>
          <w:sz w:val="20"/>
        </w:rPr>
        <w:t>El sistema convierte la respuesta capturada por el usuario a Minúsculas.</w:t>
      </w:r>
    </w:p>
    <w:p w:rsidR="00173B3B" w:rsidRPr="00173B3B" w:rsidRDefault="00173B3B" w:rsidP="00173B3B">
      <w:pPr>
        <w:pStyle w:val="Prrafodelista"/>
        <w:numPr>
          <w:ilvl w:val="1"/>
          <w:numId w:val="42"/>
        </w:numPr>
      </w:pPr>
      <w:r>
        <w:rPr>
          <w:sz w:val="20"/>
        </w:rPr>
        <w:t>Si &lt;</w:t>
      </w:r>
      <w:proofErr w:type="spellStart"/>
      <w:r>
        <w:rPr>
          <w:sz w:val="20"/>
        </w:rPr>
        <w:t>CEPRespTexto.TipoConversion</w:t>
      </w:r>
      <w:proofErr w:type="spellEnd"/>
      <w:r>
        <w:rPr>
          <w:sz w:val="20"/>
        </w:rPr>
        <w:t xml:space="preserve"> = 2</w:t>
      </w:r>
      <w:r w:rsidR="003A7AE6">
        <w:rPr>
          <w:sz w:val="20"/>
        </w:rPr>
        <w:t xml:space="preserve"> (Mayúsculas)</w:t>
      </w:r>
      <w:r>
        <w:rPr>
          <w:sz w:val="20"/>
        </w:rPr>
        <w:t>&gt;</w:t>
      </w:r>
    </w:p>
    <w:p w:rsidR="00173B3B" w:rsidRPr="00173B3B" w:rsidRDefault="00173B3B" w:rsidP="00173B3B">
      <w:pPr>
        <w:pStyle w:val="Prrafodelista"/>
        <w:numPr>
          <w:ilvl w:val="2"/>
          <w:numId w:val="42"/>
        </w:numPr>
      </w:pPr>
      <w:r>
        <w:rPr>
          <w:sz w:val="20"/>
        </w:rPr>
        <w:t xml:space="preserve">El sistema convierte la respuesta capturada por el usuario a </w:t>
      </w:r>
      <w:r w:rsidR="003A7AE6">
        <w:rPr>
          <w:sz w:val="20"/>
        </w:rPr>
        <w:t>Mayúsculas</w:t>
      </w:r>
      <w:r>
        <w:rPr>
          <w:sz w:val="20"/>
        </w:rPr>
        <w:t>.</w:t>
      </w:r>
    </w:p>
    <w:p w:rsidR="00173B3B" w:rsidRPr="00173B3B" w:rsidRDefault="00173B3B" w:rsidP="00173B3B">
      <w:pPr>
        <w:pStyle w:val="Prrafodelista"/>
        <w:numPr>
          <w:ilvl w:val="1"/>
          <w:numId w:val="42"/>
        </w:numPr>
      </w:pPr>
      <w:r>
        <w:rPr>
          <w:sz w:val="20"/>
        </w:rPr>
        <w:t>Si &lt;</w:t>
      </w:r>
      <w:proofErr w:type="spellStart"/>
      <w:r>
        <w:rPr>
          <w:sz w:val="20"/>
        </w:rPr>
        <w:t>CEPRespTexto.TipoConversion</w:t>
      </w:r>
      <w:proofErr w:type="spellEnd"/>
      <w:r>
        <w:rPr>
          <w:sz w:val="20"/>
        </w:rPr>
        <w:t xml:space="preserve"> = 3</w:t>
      </w:r>
      <w:r w:rsidR="003A7AE6">
        <w:rPr>
          <w:sz w:val="20"/>
        </w:rPr>
        <w:t xml:space="preserve"> (Titulo)</w:t>
      </w:r>
      <w:r>
        <w:rPr>
          <w:sz w:val="20"/>
        </w:rPr>
        <w:t>&gt;</w:t>
      </w:r>
    </w:p>
    <w:p w:rsidR="00173B3B" w:rsidRPr="00B63DA9" w:rsidRDefault="003A7AE6" w:rsidP="00173B3B">
      <w:pPr>
        <w:pStyle w:val="Prrafodelista"/>
        <w:numPr>
          <w:ilvl w:val="2"/>
          <w:numId w:val="42"/>
        </w:numPr>
      </w:pPr>
      <w:r>
        <w:rPr>
          <w:sz w:val="20"/>
        </w:rPr>
        <w:t>El sistema convierte la respuesta capturada por el usuario a manera de texto, con mayúsculas y minúsculas.</w:t>
      </w:r>
    </w:p>
    <w:p w:rsidR="00B63DA9" w:rsidRPr="00690231" w:rsidRDefault="00B63DA9" w:rsidP="00B63DA9">
      <w:pPr>
        <w:pStyle w:val="Prrafodelista"/>
        <w:numPr>
          <w:ilvl w:val="0"/>
          <w:numId w:val="42"/>
        </w:numPr>
      </w:pPr>
      <w:r>
        <w:rPr>
          <w:sz w:val="20"/>
        </w:rPr>
        <w:t>El sistema continúa en el siguiente paso de donde fue invocado.</w:t>
      </w:r>
    </w:p>
    <w:p w:rsidR="00F71D55" w:rsidRDefault="00F71D55" w:rsidP="00F71D55"/>
    <w:bookmarkStart w:id="229" w:name="VA10"/>
    <w:bookmarkEnd w:id="229"/>
    <w:p w:rsidR="00F71D55" w:rsidRDefault="00783BD8" w:rsidP="00783BD8">
      <w:pPr>
        <w:pStyle w:val="Ttulo4"/>
        <w:tabs>
          <w:tab w:val="left" w:pos="993"/>
        </w:tabs>
        <w:jc w:val="left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"VA10_r" </w:instrText>
      </w:r>
      <w:r>
        <w:rPr>
          <w:bCs w:val="0"/>
        </w:rPr>
        <w:fldChar w:fldCharType="separate"/>
      </w:r>
      <w:r w:rsidR="00F71D55" w:rsidRPr="00783BD8">
        <w:rPr>
          <w:rStyle w:val="Hipervnculo"/>
          <w:bCs w:val="0"/>
        </w:rPr>
        <w:t>VA10 Validación M</w:t>
      </w:r>
      <w:r w:rsidRPr="00783BD8">
        <w:rPr>
          <w:rStyle w:val="Hipervnculo"/>
          <w:bCs w:val="0"/>
        </w:rPr>
        <w:t>áscara Texto</w:t>
      </w:r>
      <w:r>
        <w:rPr>
          <w:bCs w:val="0"/>
        </w:rPr>
        <w:fldChar w:fldCharType="end"/>
      </w:r>
    </w:p>
    <w:p w:rsidR="00783BD8" w:rsidRPr="00783BD8" w:rsidRDefault="00783BD8" w:rsidP="00783BD8">
      <w:pPr>
        <w:pStyle w:val="Prrafodelista"/>
        <w:numPr>
          <w:ilvl w:val="0"/>
          <w:numId w:val="45"/>
        </w:numPr>
      </w:pPr>
      <w:r>
        <w:rPr>
          <w:sz w:val="20"/>
        </w:rPr>
        <w:t>Si &lt;</w:t>
      </w:r>
      <w:proofErr w:type="spellStart"/>
      <w:r>
        <w:rPr>
          <w:sz w:val="20"/>
        </w:rPr>
        <w:t>CEPRespTexto.Mascara</w:t>
      </w:r>
      <w:proofErr w:type="spellEnd"/>
      <w:r>
        <w:rPr>
          <w:sz w:val="20"/>
        </w:rPr>
        <w:t xml:space="preserve"> es diferente de vacío&gt;</w:t>
      </w:r>
      <w:r w:rsidR="000527B1">
        <w:rPr>
          <w:sz w:val="20"/>
        </w:rPr>
        <w:t xml:space="preserve"> y Si &lt;</w:t>
      </w:r>
      <w:proofErr w:type="spellStart"/>
      <w:r w:rsidR="000527B1">
        <w:rPr>
          <w:sz w:val="20"/>
        </w:rPr>
        <w:t>CEPRespTexto.TipoConversion</w:t>
      </w:r>
      <w:proofErr w:type="spellEnd"/>
      <w:r w:rsidR="000527B1">
        <w:rPr>
          <w:sz w:val="20"/>
        </w:rPr>
        <w:t xml:space="preserve"> != 4&gt;</w:t>
      </w:r>
    </w:p>
    <w:p w:rsidR="00783BD8" w:rsidRPr="00783BD8" w:rsidRDefault="00783BD8" w:rsidP="00783BD8">
      <w:pPr>
        <w:pStyle w:val="Prrafodelista"/>
        <w:numPr>
          <w:ilvl w:val="1"/>
          <w:numId w:val="45"/>
        </w:numPr>
      </w:pPr>
      <w:r>
        <w:rPr>
          <w:sz w:val="20"/>
        </w:rPr>
        <w:t>Si &lt;el tamaño de la Máscara es menor al tamaño de la respuesta&gt;</w:t>
      </w:r>
    </w:p>
    <w:p w:rsidR="00900211" w:rsidRPr="00900211" w:rsidRDefault="00783BD8" w:rsidP="00783BD8">
      <w:pPr>
        <w:pStyle w:val="Prrafodelista"/>
        <w:numPr>
          <w:ilvl w:val="2"/>
          <w:numId w:val="45"/>
        </w:numPr>
      </w:pPr>
      <w:r w:rsidRPr="00900211">
        <w:rPr>
          <w:sz w:val="20"/>
        </w:rPr>
        <w:t xml:space="preserve">El sistema presenta el mensaje </w:t>
      </w:r>
      <w:r w:rsidRPr="00900211">
        <w:rPr>
          <w:color w:val="FF0000"/>
          <w:sz w:val="20"/>
        </w:rPr>
        <w:t>“[E0554] El Formato: "$0$" no puede ser aplicado a la Respuesta</w:t>
      </w:r>
      <w:r w:rsidRPr="00900211">
        <w:rPr>
          <w:sz w:val="20"/>
        </w:rPr>
        <w:t>”, sustituir $0$ por el contenido del campo &lt;</w:t>
      </w:r>
      <w:proofErr w:type="spellStart"/>
      <w:r w:rsidRPr="00900211">
        <w:rPr>
          <w:sz w:val="20"/>
        </w:rPr>
        <w:t>CEPRespText.Mascara</w:t>
      </w:r>
      <w:proofErr w:type="spellEnd"/>
      <w:r w:rsidRPr="00900211">
        <w:rPr>
          <w:sz w:val="20"/>
        </w:rPr>
        <w:t xml:space="preserve">&gt; </w:t>
      </w:r>
    </w:p>
    <w:p w:rsidR="00B63DA9" w:rsidRPr="00783BD8" w:rsidRDefault="00B63DA9" w:rsidP="00783BD8">
      <w:pPr>
        <w:pStyle w:val="Prrafodelista"/>
        <w:numPr>
          <w:ilvl w:val="2"/>
          <w:numId w:val="45"/>
        </w:numPr>
      </w:pPr>
      <w:r w:rsidRPr="00900211">
        <w:rPr>
          <w:sz w:val="20"/>
        </w:rPr>
        <w:t>El sistema continúa en el paso anterior donde fue invocado.</w:t>
      </w:r>
    </w:p>
    <w:p w:rsidR="00783BD8" w:rsidRPr="00783BD8" w:rsidRDefault="00783BD8" w:rsidP="00783BD8">
      <w:pPr>
        <w:pStyle w:val="Prrafodelista"/>
        <w:numPr>
          <w:ilvl w:val="1"/>
          <w:numId w:val="45"/>
        </w:numPr>
      </w:pPr>
      <w:r>
        <w:rPr>
          <w:sz w:val="20"/>
        </w:rPr>
        <w:t>Para cada carácter contenido en la respuesta</w:t>
      </w:r>
    </w:p>
    <w:p w:rsidR="00783BD8" w:rsidRDefault="00783BD8" w:rsidP="00783BD8">
      <w:pPr>
        <w:pStyle w:val="Prrafodelista"/>
        <w:numPr>
          <w:ilvl w:val="2"/>
          <w:numId w:val="45"/>
        </w:numPr>
        <w:rPr>
          <w:sz w:val="20"/>
        </w:rPr>
      </w:pPr>
      <w:r>
        <w:rPr>
          <w:sz w:val="20"/>
        </w:rPr>
        <w:t xml:space="preserve">El sistema valida que </w:t>
      </w:r>
      <w:r w:rsidR="00B63DA9">
        <w:rPr>
          <w:sz w:val="20"/>
        </w:rPr>
        <w:t>se encuentre de acuerdo a la máscara configura, para ello obtener la configuración del valor por referencia “</w:t>
      </w:r>
      <w:r w:rsidR="00B63DA9" w:rsidRPr="00B63DA9">
        <w:rPr>
          <w:sz w:val="20"/>
        </w:rPr>
        <w:t>MASCTEXT”</w:t>
      </w:r>
      <w:r w:rsidR="00B63DA9">
        <w:rPr>
          <w:sz w:val="20"/>
        </w:rPr>
        <w:t xml:space="preserve"> que corresponda al grupo Texto.</w:t>
      </w:r>
    </w:p>
    <w:p w:rsidR="00B63DA9" w:rsidRDefault="00B63DA9" w:rsidP="00783BD8">
      <w:pPr>
        <w:pStyle w:val="Prrafodelista"/>
        <w:numPr>
          <w:ilvl w:val="2"/>
          <w:numId w:val="45"/>
        </w:numPr>
        <w:rPr>
          <w:sz w:val="20"/>
        </w:rPr>
      </w:pPr>
      <w:r>
        <w:rPr>
          <w:sz w:val="20"/>
        </w:rPr>
        <w:t>Si &lt;algún carácter no coincide</w:t>
      </w:r>
      <w:r w:rsidR="00900211">
        <w:rPr>
          <w:sz w:val="20"/>
        </w:rPr>
        <w:t xml:space="preserve"> con la Máscara&gt;</w:t>
      </w:r>
    </w:p>
    <w:p w:rsidR="00900211" w:rsidRDefault="00900211" w:rsidP="00900211">
      <w:pPr>
        <w:pStyle w:val="Prrafodelista"/>
        <w:numPr>
          <w:ilvl w:val="3"/>
          <w:numId w:val="45"/>
        </w:numPr>
        <w:rPr>
          <w:sz w:val="20"/>
        </w:rPr>
      </w:pPr>
      <w:r>
        <w:rPr>
          <w:sz w:val="20"/>
        </w:rPr>
        <w:t xml:space="preserve">El sistema presenta el mensaje </w:t>
      </w:r>
      <w:r w:rsidRPr="00783BD8">
        <w:rPr>
          <w:color w:val="FF0000"/>
          <w:sz w:val="20"/>
        </w:rPr>
        <w:t>“[E0554] El Formato: "$0$" no puede ser aplicado a la Respuesta</w:t>
      </w:r>
      <w:r w:rsidRPr="00783BD8">
        <w:rPr>
          <w:sz w:val="20"/>
        </w:rPr>
        <w:t>”, sustituir $0$ por el contenido del campo &lt;</w:t>
      </w:r>
      <w:proofErr w:type="spellStart"/>
      <w:r w:rsidRPr="00783BD8">
        <w:rPr>
          <w:sz w:val="20"/>
        </w:rPr>
        <w:t>CEPRespText.Mascara</w:t>
      </w:r>
      <w:proofErr w:type="spellEnd"/>
      <w:r w:rsidRPr="00783BD8">
        <w:rPr>
          <w:sz w:val="20"/>
        </w:rPr>
        <w:t>&gt;</w:t>
      </w:r>
    </w:p>
    <w:p w:rsidR="00900211" w:rsidRDefault="00900211" w:rsidP="00900211">
      <w:pPr>
        <w:pStyle w:val="Prrafodelista"/>
        <w:numPr>
          <w:ilvl w:val="3"/>
          <w:numId w:val="45"/>
        </w:numPr>
        <w:rPr>
          <w:sz w:val="20"/>
        </w:rPr>
      </w:pPr>
      <w:r>
        <w:rPr>
          <w:sz w:val="20"/>
        </w:rPr>
        <w:t>El sistema continúa en el paso anterior donde fue invocado.</w:t>
      </w:r>
    </w:p>
    <w:p w:rsidR="00900211" w:rsidRPr="00B63DA9" w:rsidRDefault="00900211" w:rsidP="00900211">
      <w:pPr>
        <w:pStyle w:val="Prrafodelista"/>
        <w:numPr>
          <w:ilvl w:val="0"/>
          <w:numId w:val="45"/>
        </w:numPr>
        <w:rPr>
          <w:sz w:val="20"/>
        </w:rPr>
      </w:pPr>
      <w:r>
        <w:rPr>
          <w:sz w:val="20"/>
        </w:rPr>
        <w:t>El sistema continúa en el siguiente paso de donde fue invocado.</w:t>
      </w:r>
    </w:p>
    <w:p w:rsidR="00CF1326" w:rsidRDefault="00CF1326" w:rsidP="007D190B">
      <w:pPr>
        <w:rPr>
          <w:lang w:eastAsia="en-US"/>
        </w:rPr>
      </w:pPr>
    </w:p>
    <w:bookmarkStart w:id="230" w:name="VA11"/>
    <w:bookmarkEnd w:id="230"/>
    <w:p w:rsidR="00202D96" w:rsidRDefault="00202D96" w:rsidP="00202D96">
      <w:pPr>
        <w:pStyle w:val="Ttulo4"/>
        <w:tabs>
          <w:tab w:val="left" w:pos="993"/>
        </w:tabs>
        <w:jc w:val="left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"VA11_r" </w:instrText>
      </w:r>
      <w:r>
        <w:rPr>
          <w:bCs w:val="0"/>
        </w:rPr>
        <w:fldChar w:fldCharType="separate"/>
      </w:r>
      <w:r w:rsidRPr="00202D96">
        <w:rPr>
          <w:rStyle w:val="Hipervnculo"/>
          <w:bCs w:val="0"/>
        </w:rPr>
        <w:t>VA11 Validación Formato Numérico</w:t>
      </w:r>
      <w:r>
        <w:rPr>
          <w:bCs w:val="0"/>
        </w:rPr>
        <w:fldChar w:fldCharType="end"/>
      </w:r>
    </w:p>
    <w:p w:rsidR="00202D96" w:rsidRPr="003E3A52" w:rsidRDefault="003E3A52" w:rsidP="003E3A52">
      <w:pPr>
        <w:pStyle w:val="Prrafodelista"/>
        <w:numPr>
          <w:ilvl w:val="0"/>
          <w:numId w:val="46"/>
        </w:numPr>
      </w:pPr>
      <w:r>
        <w:rPr>
          <w:sz w:val="20"/>
        </w:rPr>
        <w:t>Si &lt;</w:t>
      </w:r>
      <w:proofErr w:type="spellStart"/>
      <w:r>
        <w:rPr>
          <w:sz w:val="20"/>
        </w:rPr>
        <w:t>CEPRespNumero.Formato</w:t>
      </w:r>
      <w:proofErr w:type="spellEnd"/>
      <w:r>
        <w:rPr>
          <w:sz w:val="20"/>
        </w:rPr>
        <w:t xml:space="preserve"> es diferente de vacío&gt;</w:t>
      </w:r>
    </w:p>
    <w:p w:rsidR="003E3A52" w:rsidRPr="00783BD8" w:rsidRDefault="003E3A52" w:rsidP="003E3A52">
      <w:pPr>
        <w:pStyle w:val="Prrafodelista"/>
        <w:numPr>
          <w:ilvl w:val="1"/>
          <w:numId w:val="46"/>
        </w:numPr>
      </w:pPr>
      <w:r>
        <w:rPr>
          <w:sz w:val="20"/>
        </w:rPr>
        <w:lastRenderedPageBreak/>
        <w:t xml:space="preserve">El sistema presenta en el combo la información de acuerdo al formato </w:t>
      </w:r>
      <w:r w:rsidRPr="003E3A52">
        <w:rPr>
          <w:sz w:val="20"/>
        </w:rPr>
        <w:t>configura</w:t>
      </w:r>
      <w:r>
        <w:rPr>
          <w:sz w:val="20"/>
        </w:rPr>
        <w:t>do</w:t>
      </w:r>
      <w:r w:rsidRPr="003E3A52">
        <w:rPr>
          <w:sz w:val="20"/>
        </w:rPr>
        <w:t xml:space="preserve">, para ello obtener la configuración del valor por referencia “MASCTEXT” que corresponda al grupo </w:t>
      </w:r>
      <w:r>
        <w:rPr>
          <w:sz w:val="20"/>
        </w:rPr>
        <w:t>Número.</w:t>
      </w:r>
    </w:p>
    <w:p w:rsidR="00F71D55" w:rsidRDefault="00F71D55" w:rsidP="007D190B">
      <w:pPr>
        <w:rPr>
          <w:lang w:eastAsia="en-US"/>
        </w:rPr>
      </w:pPr>
    </w:p>
    <w:p w:rsidR="00202D96" w:rsidRPr="007D190B" w:rsidRDefault="00202D96" w:rsidP="007D190B">
      <w:pPr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231" w:name="_Toc379880279"/>
      <w:r w:rsidRPr="00CA7A7F">
        <w:rPr>
          <w:lang w:val="es-MX"/>
        </w:rPr>
        <w:t>Generales</w:t>
      </w:r>
      <w:bookmarkEnd w:id="231"/>
    </w:p>
    <w:p w:rsidR="003F6DBA" w:rsidRPr="003F6DBA" w:rsidRDefault="003F6DBA" w:rsidP="003F6DBA">
      <w:pPr>
        <w:pStyle w:val="InfoBlue"/>
      </w:pPr>
      <w:r w:rsidRPr="003F6DBA">
        <w:t>N/A</w:t>
      </w:r>
    </w:p>
    <w:p w:rsidR="0049112A" w:rsidRDefault="0049112A" w:rsidP="00481C4A">
      <w:pPr>
        <w:pStyle w:val="Textoindependiente"/>
        <w:rPr>
          <w:lang w:eastAsia="en-US"/>
        </w:rPr>
      </w:pPr>
    </w:p>
    <w:p w:rsidR="005A2CB6" w:rsidRPr="00CA7A7F" w:rsidRDefault="005A2CB6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32" w:name="_Toc52616592"/>
      <w:bookmarkStart w:id="233" w:name="_Toc182735736"/>
      <w:bookmarkStart w:id="234" w:name="_Toc379880280"/>
      <w:proofErr w:type="spellStart"/>
      <w:r w:rsidRPr="00CA7A7F">
        <w:t>Poscondiciones</w:t>
      </w:r>
      <w:bookmarkEnd w:id="232"/>
      <w:bookmarkEnd w:id="233"/>
      <w:bookmarkEnd w:id="234"/>
      <w:proofErr w:type="spellEnd"/>
    </w:p>
    <w:p w:rsidR="00ED32EF" w:rsidRPr="005A2CB6" w:rsidRDefault="00ED32EF" w:rsidP="005A2CB6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35" w:name="_Toc290568316"/>
      <w:bookmarkStart w:id="236" w:name="_Toc372279960"/>
      <w:bookmarkStart w:id="237" w:name="_Toc379880281"/>
      <w:bookmarkStart w:id="238" w:name="_Toc207014958"/>
      <w:bookmarkStart w:id="239" w:name="_Toc207088193"/>
      <w:bookmarkEnd w:id="0"/>
      <w:bookmarkEnd w:id="1"/>
      <w:r>
        <w:rPr>
          <w:rFonts w:cs="Arial"/>
        </w:rPr>
        <w:t>Generales</w:t>
      </w:r>
      <w:bookmarkEnd w:id="235"/>
      <w:bookmarkEnd w:id="236"/>
      <w:bookmarkEnd w:id="237"/>
    </w:p>
    <w:p w:rsidR="005334F4" w:rsidRDefault="00ED32EF" w:rsidP="00EE0993">
      <w:pPr>
        <w:pStyle w:val="Prrafodelista"/>
        <w:numPr>
          <w:ilvl w:val="0"/>
          <w:numId w:val="32"/>
        </w:numPr>
      </w:pPr>
      <w:r>
        <w:rPr>
          <w:sz w:val="20"/>
          <w:szCs w:val="20"/>
        </w:rPr>
        <w:t xml:space="preserve">Registro, actualización y eliminación de </w:t>
      </w:r>
    </w:p>
    <w:p w:rsidR="005A2CB6" w:rsidRDefault="005A2CB6" w:rsidP="005A2CB6">
      <w:pPr>
        <w:rPr>
          <w:lang w:val="es-MX" w:eastAsia="es-MX"/>
        </w:rPr>
      </w:pPr>
    </w:p>
    <w:p w:rsidR="005A2CB6" w:rsidRDefault="005A2CB6" w:rsidP="005A2CB6">
      <w:pPr>
        <w:rPr>
          <w:lang w:val="es-MX" w:eastAsia="es-MX"/>
        </w:rPr>
      </w:pPr>
    </w:p>
    <w:p w:rsidR="005A2CB6" w:rsidRDefault="005A2CB6" w:rsidP="005A2CB6">
      <w:pPr>
        <w:rPr>
          <w:lang w:val="es-MX" w:eastAsia="es-MX"/>
        </w:rPr>
      </w:pPr>
    </w:p>
    <w:p w:rsidR="005A2CB6" w:rsidRPr="005A2CB6" w:rsidRDefault="005A2CB6" w:rsidP="005A2CB6">
      <w:pPr>
        <w:rPr>
          <w:lang w:val="es-MX" w:eastAsia="es-MX"/>
        </w:rPr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240" w:name="_Toc379880282"/>
      <w:r w:rsidRPr="00CA7A7F">
        <w:t>Firmas de Aceptación</w:t>
      </w:r>
      <w:bookmarkEnd w:id="238"/>
      <w:bookmarkEnd w:id="239"/>
      <w:bookmarkEnd w:id="240"/>
    </w:p>
    <w:p w:rsidR="00AC24E8" w:rsidRDefault="00AC24E8" w:rsidP="00AC24E8">
      <w:pPr>
        <w:rPr>
          <w:lang w:val="es-MX" w:eastAsia="es-MX"/>
        </w:rPr>
      </w:pPr>
    </w:p>
    <w:p w:rsidR="00AC24E8" w:rsidRDefault="00AC24E8" w:rsidP="00AC24E8">
      <w:pPr>
        <w:rPr>
          <w:lang w:val="es-MX" w:eastAsia="es-MX"/>
        </w:rPr>
      </w:pPr>
    </w:p>
    <w:p w:rsidR="00AC24E8" w:rsidRPr="00AC24E8" w:rsidRDefault="00AC24E8" w:rsidP="00AC24E8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proofErr w:type="spellStart"/>
            <w:r w:rsidR="00AC24E8">
              <w:rPr>
                <w:sz w:val="20"/>
                <w:szCs w:val="20"/>
                <w:lang w:val="es-MX" w:eastAsia="en-US"/>
              </w:rPr>
              <w:t>Duxstar</w:t>
            </w:r>
            <w:proofErr w:type="spellEnd"/>
            <w:r w:rsidR="00AC24E8"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 w:rsidR="00AC24E8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EE0993" w:rsidP="007D190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3</w:t>
            </w:r>
            <w:r w:rsidR="000F343E">
              <w:rPr>
                <w:sz w:val="20"/>
                <w:szCs w:val="20"/>
                <w:lang w:val="es-MX" w:eastAsia="en-US"/>
              </w:rPr>
              <w:t>1</w:t>
            </w:r>
            <w:r w:rsidR="00886EEB">
              <w:rPr>
                <w:sz w:val="20"/>
                <w:szCs w:val="20"/>
                <w:lang w:val="es-MX" w:eastAsia="en-US"/>
              </w:rPr>
              <w:t>/</w:t>
            </w:r>
            <w:r w:rsidR="00B255D9">
              <w:rPr>
                <w:sz w:val="20"/>
                <w:szCs w:val="20"/>
                <w:lang w:val="es-MX" w:eastAsia="en-US"/>
              </w:rPr>
              <w:t>01/2014</w:t>
            </w:r>
          </w:p>
        </w:tc>
      </w:tr>
    </w:tbl>
    <w:tbl>
      <w:tblPr>
        <w:tblpPr w:leftFromText="141" w:rightFromText="141" w:vertAnchor="text" w:horzAnchor="page" w:tblpX="6823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AC24E8" w:rsidRPr="00D541A0" w:rsidTr="00AC24E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C24E8" w:rsidRPr="00D541A0" w:rsidRDefault="000F343E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Duxstar</w:t>
            </w:r>
            <w:proofErr w:type="spellEnd"/>
            <w:r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AC24E8" w:rsidRPr="00D541A0" w:rsidTr="00AC24E8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EE0993" w:rsidP="007D190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3</w:t>
            </w:r>
            <w:r w:rsidR="000F343E">
              <w:rPr>
                <w:sz w:val="20"/>
                <w:szCs w:val="20"/>
                <w:lang w:val="es-MX" w:eastAsia="en-US"/>
              </w:rPr>
              <w:t>1</w:t>
            </w:r>
            <w:r w:rsidR="00AC24E8">
              <w:rPr>
                <w:sz w:val="20"/>
                <w:szCs w:val="20"/>
                <w:lang w:val="es-MX" w:eastAsia="en-US"/>
              </w:rPr>
              <w:t>/</w:t>
            </w:r>
            <w:r w:rsidR="00B255D9">
              <w:rPr>
                <w:sz w:val="20"/>
                <w:szCs w:val="20"/>
                <w:lang w:val="es-MX" w:eastAsia="en-US"/>
              </w:rPr>
              <w:t>01/2014</w:t>
            </w:r>
          </w:p>
        </w:tc>
      </w:tr>
    </w:tbl>
    <w:p w:rsidR="00886EEB" w:rsidRPr="00D541A0" w:rsidRDefault="00886EEB" w:rsidP="00886EEB"/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611146">
      <w:headerReference w:type="default" r:id="rId11"/>
      <w:footerReference w:type="even" r:id="rId12"/>
      <w:footerReference w:type="default" r:id="rId13"/>
      <w:headerReference w:type="first" r:id="rId14"/>
      <w:pgSz w:w="15842" w:h="12242" w:orient="landscape" w:code="1"/>
      <w:pgMar w:top="1134" w:right="1134" w:bottom="1134" w:left="1412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23F" w:rsidRDefault="00B7323F" w:rsidP="00514F06">
      <w:pPr>
        <w:pStyle w:val="Ttulo1"/>
      </w:pPr>
      <w:r>
        <w:separator/>
      </w:r>
    </w:p>
  </w:endnote>
  <w:endnote w:type="continuationSeparator" w:id="0">
    <w:p w:rsidR="00B7323F" w:rsidRDefault="00B7323F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vantGarde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C79" w:rsidRDefault="00EB7C79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EB7C79" w:rsidRDefault="00EB7C7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39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06"/>
      <w:gridCol w:w="3331"/>
      <w:gridCol w:w="5458"/>
    </w:tblGrid>
    <w:tr w:rsidR="00EB7C79" w:rsidRPr="00596B48" w:rsidTr="00611146">
      <w:trPr>
        <w:trHeight w:val="539"/>
      </w:trPr>
      <w:tc>
        <w:tcPr>
          <w:tcW w:w="4606" w:type="dxa"/>
        </w:tcPr>
        <w:p w:rsidR="00EB7C79" w:rsidRPr="00596B48" w:rsidRDefault="00EB7C79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3705D64E" wp14:editId="75FB3C55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EB7C79" w:rsidRPr="00B01427" w:rsidRDefault="00EB7C79" w:rsidP="00B255D9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5458" w:type="dxa"/>
        </w:tcPr>
        <w:p w:rsidR="00EB7C79" w:rsidRPr="00596B48" w:rsidRDefault="00EB7C7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EB6757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EB6757">
            <w:rPr>
              <w:rFonts w:ascii="Arial" w:hAnsi="Arial" w:cs="Arial"/>
              <w:noProof/>
            </w:rPr>
            <w:t>23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EB7C79" w:rsidRPr="00596B48" w:rsidRDefault="00EB7C79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23F" w:rsidRDefault="00B7323F" w:rsidP="00514F06">
      <w:pPr>
        <w:pStyle w:val="Ttulo1"/>
      </w:pPr>
      <w:r>
        <w:separator/>
      </w:r>
    </w:p>
  </w:footnote>
  <w:footnote w:type="continuationSeparator" w:id="0">
    <w:p w:rsidR="00B7323F" w:rsidRDefault="00B7323F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253" w:type="dxa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6425"/>
      <w:gridCol w:w="6828"/>
    </w:tblGrid>
    <w:tr w:rsidR="00EB7C79" w:rsidRPr="00375A5D" w:rsidTr="00611146">
      <w:trPr>
        <w:trHeight w:val="261"/>
      </w:trPr>
      <w:tc>
        <w:tcPr>
          <w:tcW w:w="6425" w:type="dxa"/>
        </w:tcPr>
        <w:p w:rsidR="00EB7C79" w:rsidRPr="00375A5D" w:rsidRDefault="00EB7C79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6828" w:type="dxa"/>
        </w:tcPr>
        <w:p w:rsidR="00EB7C79" w:rsidRPr="00375A5D" w:rsidRDefault="00EB7C79" w:rsidP="005427FB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1.0</w:t>
          </w:r>
        </w:p>
      </w:tc>
    </w:tr>
    <w:tr w:rsidR="00EB7C79" w:rsidRPr="00F52321" w:rsidTr="00611146">
      <w:trPr>
        <w:trHeight w:val="261"/>
      </w:trPr>
      <w:tc>
        <w:tcPr>
          <w:tcW w:w="6425" w:type="dxa"/>
        </w:tcPr>
        <w:p w:rsidR="00EB7C79" w:rsidRPr="000A6ADC" w:rsidRDefault="00EB7C79" w:rsidP="00056321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CUROLMOV40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AplicarEncuestasClientes</w:t>
          </w:r>
          <w:r w:rsidRPr="000A6ADC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6828" w:type="dxa"/>
        </w:tcPr>
        <w:p w:rsidR="00EB7C79" w:rsidRPr="00DF6EA0" w:rsidRDefault="00EB7C79" w:rsidP="004A5F94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31</w:t>
          </w:r>
          <w:r w:rsidRPr="000A6ADC">
            <w:rPr>
              <w:rFonts w:ascii="Tahoma" w:hAnsi="Tahoma" w:cs="Tahoma"/>
              <w:sz w:val="20"/>
              <w:szCs w:val="20"/>
            </w:rPr>
            <w:t>/</w:t>
          </w:r>
          <w:r>
            <w:rPr>
              <w:rFonts w:ascii="Tahoma" w:hAnsi="Tahoma" w:cs="Tahoma"/>
              <w:sz w:val="20"/>
              <w:szCs w:val="20"/>
            </w:rPr>
            <w:t>01</w:t>
          </w:r>
          <w:r w:rsidRPr="000A6ADC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4</w:t>
          </w:r>
        </w:p>
      </w:tc>
    </w:tr>
  </w:tbl>
  <w:p w:rsidR="00EB7C79" w:rsidRDefault="00EB7C7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253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253"/>
    </w:tblGrid>
    <w:tr w:rsidR="00EB7C79" w:rsidTr="00611146">
      <w:trPr>
        <w:cantSplit/>
        <w:trHeight w:val="1427"/>
      </w:trPr>
      <w:tc>
        <w:tcPr>
          <w:tcW w:w="13253" w:type="dxa"/>
          <w:vAlign w:val="center"/>
        </w:tcPr>
        <w:p w:rsidR="00EB7C79" w:rsidRDefault="00EB7C79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42468C74" wp14:editId="2787167C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EB7C79" w:rsidRPr="00872B53" w:rsidRDefault="00EB7C79" w:rsidP="006414F5">
          <w:pPr>
            <w:jc w:val="right"/>
            <w:rPr>
              <w:b/>
            </w:rPr>
          </w:pPr>
          <w:proofErr w:type="spellStart"/>
          <w:r>
            <w:rPr>
              <w:b/>
            </w:rPr>
            <w:t>Duxstar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EB7C79" w:rsidRDefault="00EB7C79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82917"/>
    <w:multiLevelType w:val="multilevel"/>
    <w:tmpl w:val="E280E71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197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EF294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5CA4FE4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3">
    <w:nsid w:val="05DC6B51"/>
    <w:multiLevelType w:val="multilevel"/>
    <w:tmpl w:val="3F42472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</w:rPr>
    </w:lvl>
    <w:lvl w:ilvl="2">
      <w:start w:val="1"/>
      <w:numFmt w:val="decimal"/>
      <w:lvlText w:val="%1.%2.%3."/>
      <w:lvlJc w:val="left"/>
      <w:pPr>
        <w:ind w:left="1781" w:hanging="504"/>
      </w:pPr>
      <w:rPr>
        <w:rFonts w:hint="default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6286083"/>
    <w:multiLevelType w:val="multilevel"/>
    <w:tmpl w:val="4DA8B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5">
    <w:nsid w:val="0B671874"/>
    <w:multiLevelType w:val="multilevel"/>
    <w:tmpl w:val="08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0E4466A3"/>
    <w:multiLevelType w:val="multilevel"/>
    <w:tmpl w:val="920AF3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55F1312"/>
    <w:multiLevelType w:val="multilevel"/>
    <w:tmpl w:val="52D8922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4E64DB5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9">
    <w:nsid w:val="264F6D6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0">
    <w:nsid w:val="29FA21A9"/>
    <w:multiLevelType w:val="multilevel"/>
    <w:tmpl w:val="C982FE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>
    <w:nsid w:val="31B76EE8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4">
    <w:nsid w:val="33D409B9"/>
    <w:multiLevelType w:val="multilevel"/>
    <w:tmpl w:val="DECA77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  <w:szCs w:val="20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3772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7254F2E"/>
    <w:multiLevelType w:val="multilevel"/>
    <w:tmpl w:val="80940C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8B37888"/>
    <w:multiLevelType w:val="multilevel"/>
    <w:tmpl w:val="688894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7">
    <w:nsid w:val="38CF1546"/>
    <w:multiLevelType w:val="multilevel"/>
    <w:tmpl w:val="9DCE54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76F3A29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0">
    <w:nsid w:val="4AA320AC"/>
    <w:multiLevelType w:val="multilevel"/>
    <w:tmpl w:val="49D255D0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D945E77"/>
    <w:multiLevelType w:val="multilevel"/>
    <w:tmpl w:val="3B6290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22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3122028"/>
    <w:multiLevelType w:val="multilevel"/>
    <w:tmpl w:val="538CAA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  <w:sz w:val="24"/>
        <w:szCs w:val="24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4">
    <w:nsid w:val="537A2EE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569691E"/>
    <w:multiLevelType w:val="multilevel"/>
    <w:tmpl w:val="87DA5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7AA5F7D"/>
    <w:multiLevelType w:val="multilevel"/>
    <w:tmpl w:val="49D255D0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CE92E7D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8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5E830E66"/>
    <w:multiLevelType w:val="multilevel"/>
    <w:tmpl w:val="35DCC950"/>
    <w:lvl w:ilvl="0">
      <w:start w:val="1"/>
      <w:numFmt w:val="decimal"/>
      <w:pStyle w:val="Unico2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>
      <w:start w:val="1"/>
      <w:numFmt w:val="decimal"/>
      <w:pStyle w:val="Vietas1CarCarCar"/>
      <w:lvlText w:val="%1.%2."/>
      <w:lvlJc w:val="left"/>
      <w:pPr>
        <w:tabs>
          <w:tab w:val="num" w:pos="1500"/>
        </w:tabs>
        <w:ind w:left="1500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0">
    <w:nsid w:val="62716767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31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>
    <w:nsid w:val="65D8622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7101096"/>
    <w:multiLevelType w:val="multilevel"/>
    <w:tmpl w:val="3B6290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34">
    <w:nsid w:val="6B8C265B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35">
    <w:nsid w:val="6E354178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36">
    <w:nsid w:val="6E8E105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3817874"/>
    <w:multiLevelType w:val="multilevel"/>
    <w:tmpl w:val="B71EA8D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2703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753B39A3"/>
    <w:multiLevelType w:val="multilevel"/>
    <w:tmpl w:val="A33470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7A3D5E"/>
    <w:multiLevelType w:val="multilevel"/>
    <w:tmpl w:val="4DA8B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40">
    <w:nsid w:val="7ABE2807"/>
    <w:multiLevelType w:val="multilevel"/>
    <w:tmpl w:val="49D255D0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B287129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42">
    <w:nsid w:val="7BDA359C"/>
    <w:multiLevelType w:val="multilevel"/>
    <w:tmpl w:val="76F042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MX"/>
      </w:rPr>
    </w:lvl>
    <w:lvl w:ilvl="3">
      <w:start w:val="1"/>
      <w:numFmt w:val="decimal"/>
      <w:lvlText w:val="%1.%2.%3.%4."/>
      <w:lvlJc w:val="left"/>
      <w:pPr>
        <w:ind w:left="2633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5473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7887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  <w:szCs w:val="20"/>
      </w:rPr>
    </w:lvl>
  </w:abstractNum>
  <w:abstractNum w:abstractNumId="43">
    <w:nsid w:val="7D14486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D15633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D3D64C5"/>
    <w:multiLevelType w:val="hybridMultilevel"/>
    <w:tmpl w:val="63E00B1A"/>
    <w:lvl w:ilvl="0" w:tplc="0C0A000F">
      <w:start w:val="1"/>
      <w:numFmt w:val="decimal"/>
      <w:pStyle w:val="Numeros2"/>
      <w:lvlText w:val="%1.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/>
        <w:i w:val="0"/>
        <w:color w:val="00008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31"/>
  </w:num>
  <w:num w:numId="3">
    <w:abstractNumId w:val="22"/>
  </w:num>
  <w:num w:numId="4">
    <w:abstractNumId w:val="15"/>
  </w:num>
  <w:num w:numId="5">
    <w:abstractNumId w:val="18"/>
  </w:num>
  <w:num w:numId="6">
    <w:abstractNumId w:val="28"/>
  </w:num>
  <w:num w:numId="7">
    <w:abstractNumId w:val="29"/>
  </w:num>
  <w:num w:numId="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5"/>
  </w:num>
  <w:num w:numId="10">
    <w:abstractNumId w:val="38"/>
  </w:num>
  <w:num w:numId="11">
    <w:abstractNumId w:val="23"/>
  </w:num>
  <w:num w:numId="12">
    <w:abstractNumId w:val="37"/>
  </w:num>
  <w:num w:numId="13">
    <w:abstractNumId w:val="2"/>
  </w:num>
  <w:num w:numId="14">
    <w:abstractNumId w:val="9"/>
  </w:num>
  <w:num w:numId="15">
    <w:abstractNumId w:val="7"/>
  </w:num>
  <w:num w:numId="16">
    <w:abstractNumId w:val="31"/>
  </w:num>
  <w:num w:numId="17">
    <w:abstractNumId w:val="31"/>
  </w:num>
  <w:num w:numId="18">
    <w:abstractNumId w:val="21"/>
  </w:num>
  <w:num w:numId="19">
    <w:abstractNumId w:val="3"/>
  </w:num>
  <w:num w:numId="20">
    <w:abstractNumId w:val="0"/>
  </w:num>
  <w:num w:numId="21">
    <w:abstractNumId w:val="10"/>
  </w:num>
  <w:num w:numId="22">
    <w:abstractNumId w:val="16"/>
  </w:num>
  <w:num w:numId="23">
    <w:abstractNumId w:val="25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6"/>
  </w:num>
  <w:num w:numId="27">
    <w:abstractNumId w:val="39"/>
  </w:num>
  <w:num w:numId="28">
    <w:abstractNumId w:val="19"/>
  </w:num>
  <w:num w:numId="29">
    <w:abstractNumId w:val="13"/>
  </w:num>
  <w:num w:numId="30">
    <w:abstractNumId w:val="4"/>
  </w:num>
  <w:num w:numId="31">
    <w:abstractNumId w:val="42"/>
  </w:num>
  <w:num w:numId="32">
    <w:abstractNumId w:val="11"/>
  </w:num>
  <w:num w:numId="33">
    <w:abstractNumId w:val="14"/>
  </w:num>
  <w:num w:numId="34">
    <w:abstractNumId w:val="5"/>
  </w:num>
  <w:num w:numId="35">
    <w:abstractNumId w:val="33"/>
  </w:num>
  <w:num w:numId="36">
    <w:abstractNumId w:val="30"/>
  </w:num>
  <w:num w:numId="37">
    <w:abstractNumId w:val="35"/>
  </w:num>
  <w:num w:numId="38">
    <w:abstractNumId w:val="34"/>
  </w:num>
  <w:num w:numId="39">
    <w:abstractNumId w:val="27"/>
  </w:num>
  <w:num w:numId="40">
    <w:abstractNumId w:val="8"/>
  </w:num>
  <w:num w:numId="41">
    <w:abstractNumId w:val="44"/>
  </w:num>
  <w:num w:numId="42">
    <w:abstractNumId w:val="26"/>
  </w:num>
  <w:num w:numId="43">
    <w:abstractNumId w:val="1"/>
  </w:num>
  <w:num w:numId="44">
    <w:abstractNumId w:val="41"/>
  </w:num>
  <w:num w:numId="45">
    <w:abstractNumId w:val="40"/>
  </w:num>
  <w:num w:numId="46">
    <w:abstractNumId w:val="20"/>
  </w:num>
  <w:num w:numId="47">
    <w:abstractNumId w:val="43"/>
  </w:num>
  <w:num w:numId="48">
    <w:abstractNumId w:val="36"/>
  </w:num>
  <w:num w:numId="49">
    <w:abstractNumId w:val="32"/>
  </w:num>
  <w:num w:numId="50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40"/>
    <w:rsid w:val="00000661"/>
    <w:rsid w:val="0000557C"/>
    <w:rsid w:val="00006873"/>
    <w:rsid w:val="000215B5"/>
    <w:rsid w:val="000231BC"/>
    <w:rsid w:val="00025727"/>
    <w:rsid w:val="00030CC9"/>
    <w:rsid w:val="00030E3C"/>
    <w:rsid w:val="0003224A"/>
    <w:rsid w:val="000330BE"/>
    <w:rsid w:val="00033722"/>
    <w:rsid w:val="00037466"/>
    <w:rsid w:val="00047BA4"/>
    <w:rsid w:val="0005001B"/>
    <w:rsid w:val="000527B1"/>
    <w:rsid w:val="000542DC"/>
    <w:rsid w:val="000543D8"/>
    <w:rsid w:val="00055766"/>
    <w:rsid w:val="00056321"/>
    <w:rsid w:val="000623CD"/>
    <w:rsid w:val="00062D70"/>
    <w:rsid w:val="000671A5"/>
    <w:rsid w:val="00074319"/>
    <w:rsid w:val="000819BF"/>
    <w:rsid w:val="00081B15"/>
    <w:rsid w:val="00082AAD"/>
    <w:rsid w:val="00082CD4"/>
    <w:rsid w:val="00090D6D"/>
    <w:rsid w:val="00091628"/>
    <w:rsid w:val="000918B1"/>
    <w:rsid w:val="00092B29"/>
    <w:rsid w:val="000A1564"/>
    <w:rsid w:val="000A2BB6"/>
    <w:rsid w:val="000A5CDA"/>
    <w:rsid w:val="000A6ADC"/>
    <w:rsid w:val="000A77DF"/>
    <w:rsid w:val="000B523A"/>
    <w:rsid w:val="000B5641"/>
    <w:rsid w:val="000C2078"/>
    <w:rsid w:val="000C4449"/>
    <w:rsid w:val="000C45BD"/>
    <w:rsid w:val="000D416A"/>
    <w:rsid w:val="000D4C49"/>
    <w:rsid w:val="000D5B6A"/>
    <w:rsid w:val="000E0C38"/>
    <w:rsid w:val="000E208A"/>
    <w:rsid w:val="000E3039"/>
    <w:rsid w:val="000E7CEF"/>
    <w:rsid w:val="000E7D31"/>
    <w:rsid w:val="000F0AEC"/>
    <w:rsid w:val="000F0BBA"/>
    <w:rsid w:val="000F175B"/>
    <w:rsid w:val="000F2166"/>
    <w:rsid w:val="000F31CD"/>
    <w:rsid w:val="000F343E"/>
    <w:rsid w:val="000F3582"/>
    <w:rsid w:val="001002A9"/>
    <w:rsid w:val="00103A6E"/>
    <w:rsid w:val="00103CD5"/>
    <w:rsid w:val="00104EDA"/>
    <w:rsid w:val="001064DA"/>
    <w:rsid w:val="00111303"/>
    <w:rsid w:val="001117A7"/>
    <w:rsid w:val="00111B27"/>
    <w:rsid w:val="00111B28"/>
    <w:rsid w:val="0011282F"/>
    <w:rsid w:val="001128FF"/>
    <w:rsid w:val="001133F4"/>
    <w:rsid w:val="0011637E"/>
    <w:rsid w:val="00117AE0"/>
    <w:rsid w:val="001202D7"/>
    <w:rsid w:val="00121E7A"/>
    <w:rsid w:val="00125E35"/>
    <w:rsid w:val="00126F81"/>
    <w:rsid w:val="0013530E"/>
    <w:rsid w:val="00136627"/>
    <w:rsid w:val="00137669"/>
    <w:rsid w:val="001416D3"/>
    <w:rsid w:val="0014339B"/>
    <w:rsid w:val="001436DC"/>
    <w:rsid w:val="00151F74"/>
    <w:rsid w:val="00152C0A"/>
    <w:rsid w:val="00155704"/>
    <w:rsid w:val="001558BC"/>
    <w:rsid w:val="00155B9F"/>
    <w:rsid w:val="00160034"/>
    <w:rsid w:val="0016332D"/>
    <w:rsid w:val="00164610"/>
    <w:rsid w:val="00167980"/>
    <w:rsid w:val="0017341C"/>
    <w:rsid w:val="00173B3B"/>
    <w:rsid w:val="0017419E"/>
    <w:rsid w:val="0017686C"/>
    <w:rsid w:val="00177278"/>
    <w:rsid w:val="00180590"/>
    <w:rsid w:val="001812BE"/>
    <w:rsid w:val="001815DB"/>
    <w:rsid w:val="00183F8B"/>
    <w:rsid w:val="00184046"/>
    <w:rsid w:val="001855D4"/>
    <w:rsid w:val="0019377D"/>
    <w:rsid w:val="00194440"/>
    <w:rsid w:val="001A0596"/>
    <w:rsid w:val="001A0C6B"/>
    <w:rsid w:val="001A5390"/>
    <w:rsid w:val="001A60C2"/>
    <w:rsid w:val="001B09A2"/>
    <w:rsid w:val="001B100F"/>
    <w:rsid w:val="001B1A4A"/>
    <w:rsid w:val="001B254E"/>
    <w:rsid w:val="001C2821"/>
    <w:rsid w:val="001C4ABE"/>
    <w:rsid w:val="001C6C6F"/>
    <w:rsid w:val="001C74E6"/>
    <w:rsid w:val="001C7F44"/>
    <w:rsid w:val="001D05C9"/>
    <w:rsid w:val="001D0DC0"/>
    <w:rsid w:val="001D115D"/>
    <w:rsid w:val="001D1534"/>
    <w:rsid w:val="001D38C8"/>
    <w:rsid w:val="001D3E33"/>
    <w:rsid w:val="001D4B3B"/>
    <w:rsid w:val="001D4DE2"/>
    <w:rsid w:val="001E20AD"/>
    <w:rsid w:val="001E22FA"/>
    <w:rsid w:val="001E4A5A"/>
    <w:rsid w:val="001F08D6"/>
    <w:rsid w:val="001F2BD6"/>
    <w:rsid w:val="001F34A1"/>
    <w:rsid w:val="001F395B"/>
    <w:rsid w:val="001F3D43"/>
    <w:rsid w:val="0020099B"/>
    <w:rsid w:val="00202D96"/>
    <w:rsid w:val="00203741"/>
    <w:rsid w:val="002065C2"/>
    <w:rsid w:val="002109C0"/>
    <w:rsid w:val="00214B05"/>
    <w:rsid w:val="002177DF"/>
    <w:rsid w:val="00220011"/>
    <w:rsid w:val="00225DC0"/>
    <w:rsid w:val="0022637D"/>
    <w:rsid w:val="00227281"/>
    <w:rsid w:val="002311A2"/>
    <w:rsid w:val="00232E68"/>
    <w:rsid w:val="00237B2E"/>
    <w:rsid w:val="002416E9"/>
    <w:rsid w:val="002423AA"/>
    <w:rsid w:val="002424FE"/>
    <w:rsid w:val="00243A2E"/>
    <w:rsid w:val="00243D7B"/>
    <w:rsid w:val="00245A88"/>
    <w:rsid w:val="0024718F"/>
    <w:rsid w:val="0024738D"/>
    <w:rsid w:val="00250242"/>
    <w:rsid w:val="002503CA"/>
    <w:rsid w:val="00250ED5"/>
    <w:rsid w:val="00252DE9"/>
    <w:rsid w:val="0025365C"/>
    <w:rsid w:val="00255F07"/>
    <w:rsid w:val="00261EC0"/>
    <w:rsid w:val="00261ED6"/>
    <w:rsid w:val="0026620F"/>
    <w:rsid w:val="002666D5"/>
    <w:rsid w:val="00267278"/>
    <w:rsid w:val="00271F59"/>
    <w:rsid w:val="0027680F"/>
    <w:rsid w:val="002775F9"/>
    <w:rsid w:val="00284895"/>
    <w:rsid w:val="00285F48"/>
    <w:rsid w:val="00287979"/>
    <w:rsid w:val="00293518"/>
    <w:rsid w:val="00295DA7"/>
    <w:rsid w:val="00297D30"/>
    <w:rsid w:val="002A1C58"/>
    <w:rsid w:val="002A24A9"/>
    <w:rsid w:val="002A3AF1"/>
    <w:rsid w:val="002A529D"/>
    <w:rsid w:val="002B0F80"/>
    <w:rsid w:val="002B1EBB"/>
    <w:rsid w:val="002B34C8"/>
    <w:rsid w:val="002B52ED"/>
    <w:rsid w:val="002B6440"/>
    <w:rsid w:val="002B7DAA"/>
    <w:rsid w:val="002C29E1"/>
    <w:rsid w:val="002C4FDC"/>
    <w:rsid w:val="002C6905"/>
    <w:rsid w:val="002D6E72"/>
    <w:rsid w:val="002D7C7F"/>
    <w:rsid w:val="002E3308"/>
    <w:rsid w:val="002E3C36"/>
    <w:rsid w:val="002E67FD"/>
    <w:rsid w:val="002E6E0F"/>
    <w:rsid w:val="002E79E5"/>
    <w:rsid w:val="002F1831"/>
    <w:rsid w:val="002F2A60"/>
    <w:rsid w:val="002F5206"/>
    <w:rsid w:val="002F60E2"/>
    <w:rsid w:val="00305961"/>
    <w:rsid w:val="00307F0B"/>
    <w:rsid w:val="003104A1"/>
    <w:rsid w:val="0031070D"/>
    <w:rsid w:val="00311496"/>
    <w:rsid w:val="0031217A"/>
    <w:rsid w:val="003205AE"/>
    <w:rsid w:val="00322E1F"/>
    <w:rsid w:val="003239C1"/>
    <w:rsid w:val="00324670"/>
    <w:rsid w:val="003264B5"/>
    <w:rsid w:val="0032728A"/>
    <w:rsid w:val="003335A3"/>
    <w:rsid w:val="003400C4"/>
    <w:rsid w:val="00345480"/>
    <w:rsid w:val="0034773B"/>
    <w:rsid w:val="00351330"/>
    <w:rsid w:val="0035410E"/>
    <w:rsid w:val="00355410"/>
    <w:rsid w:val="00360253"/>
    <w:rsid w:val="00361DF2"/>
    <w:rsid w:val="00367AFC"/>
    <w:rsid w:val="00367DB6"/>
    <w:rsid w:val="003736F6"/>
    <w:rsid w:val="003767A1"/>
    <w:rsid w:val="00377C34"/>
    <w:rsid w:val="003817A4"/>
    <w:rsid w:val="00382472"/>
    <w:rsid w:val="00382908"/>
    <w:rsid w:val="00385FF5"/>
    <w:rsid w:val="003874B2"/>
    <w:rsid w:val="003907BC"/>
    <w:rsid w:val="003A135B"/>
    <w:rsid w:val="003A41CD"/>
    <w:rsid w:val="003A62B0"/>
    <w:rsid w:val="003A7AE6"/>
    <w:rsid w:val="003A7F0E"/>
    <w:rsid w:val="003B0B88"/>
    <w:rsid w:val="003B1A3D"/>
    <w:rsid w:val="003B24FD"/>
    <w:rsid w:val="003B428D"/>
    <w:rsid w:val="003B4B9A"/>
    <w:rsid w:val="003B7EC4"/>
    <w:rsid w:val="003C1C04"/>
    <w:rsid w:val="003C1E4C"/>
    <w:rsid w:val="003C50F8"/>
    <w:rsid w:val="003C58D0"/>
    <w:rsid w:val="003C597C"/>
    <w:rsid w:val="003C7F9F"/>
    <w:rsid w:val="003E2ED4"/>
    <w:rsid w:val="003E3A52"/>
    <w:rsid w:val="003E3C60"/>
    <w:rsid w:val="003E5882"/>
    <w:rsid w:val="003E5D3C"/>
    <w:rsid w:val="003E5D6F"/>
    <w:rsid w:val="003E7235"/>
    <w:rsid w:val="003F2901"/>
    <w:rsid w:val="003F2B87"/>
    <w:rsid w:val="003F4CF3"/>
    <w:rsid w:val="003F6CF5"/>
    <w:rsid w:val="003F6DBA"/>
    <w:rsid w:val="004048A6"/>
    <w:rsid w:val="004137BC"/>
    <w:rsid w:val="00414058"/>
    <w:rsid w:val="00415900"/>
    <w:rsid w:val="00417F67"/>
    <w:rsid w:val="004231DC"/>
    <w:rsid w:val="004248DE"/>
    <w:rsid w:val="00425A21"/>
    <w:rsid w:val="004262BE"/>
    <w:rsid w:val="00433423"/>
    <w:rsid w:val="0043793F"/>
    <w:rsid w:val="00441A47"/>
    <w:rsid w:val="00447341"/>
    <w:rsid w:val="004474F6"/>
    <w:rsid w:val="004509FB"/>
    <w:rsid w:val="004515F5"/>
    <w:rsid w:val="0045227F"/>
    <w:rsid w:val="004540D6"/>
    <w:rsid w:val="00457ADF"/>
    <w:rsid w:val="00460E52"/>
    <w:rsid w:val="00461371"/>
    <w:rsid w:val="0046641A"/>
    <w:rsid w:val="00467304"/>
    <w:rsid w:val="00473B78"/>
    <w:rsid w:val="00476793"/>
    <w:rsid w:val="00477079"/>
    <w:rsid w:val="00481813"/>
    <w:rsid w:val="00481C4A"/>
    <w:rsid w:val="00485373"/>
    <w:rsid w:val="00485FBF"/>
    <w:rsid w:val="00490005"/>
    <w:rsid w:val="0049112A"/>
    <w:rsid w:val="00491B4C"/>
    <w:rsid w:val="004A5F94"/>
    <w:rsid w:val="004A62CA"/>
    <w:rsid w:val="004A6BDF"/>
    <w:rsid w:val="004B0D88"/>
    <w:rsid w:val="004B1F0D"/>
    <w:rsid w:val="004B3FB5"/>
    <w:rsid w:val="004B50D9"/>
    <w:rsid w:val="004B5F05"/>
    <w:rsid w:val="004B623B"/>
    <w:rsid w:val="004C04E5"/>
    <w:rsid w:val="004C1736"/>
    <w:rsid w:val="004C46C0"/>
    <w:rsid w:val="004C78B4"/>
    <w:rsid w:val="004D0FF2"/>
    <w:rsid w:val="004D3112"/>
    <w:rsid w:val="004D3A7E"/>
    <w:rsid w:val="004D45D6"/>
    <w:rsid w:val="004E23D0"/>
    <w:rsid w:val="004E3F95"/>
    <w:rsid w:val="004E54F0"/>
    <w:rsid w:val="004E6C42"/>
    <w:rsid w:val="004F049D"/>
    <w:rsid w:val="004F1C65"/>
    <w:rsid w:val="004F1E52"/>
    <w:rsid w:val="004F4AB5"/>
    <w:rsid w:val="004F6527"/>
    <w:rsid w:val="004F7CAC"/>
    <w:rsid w:val="005038A5"/>
    <w:rsid w:val="00504398"/>
    <w:rsid w:val="00504B3B"/>
    <w:rsid w:val="0050675E"/>
    <w:rsid w:val="00514770"/>
    <w:rsid w:val="00514F06"/>
    <w:rsid w:val="005151EB"/>
    <w:rsid w:val="005152D9"/>
    <w:rsid w:val="00522BCA"/>
    <w:rsid w:val="005249B6"/>
    <w:rsid w:val="005334F4"/>
    <w:rsid w:val="00533962"/>
    <w:rsid w:val="00536276"/>
    <w:rsid w:val="0053709C"/>
    <w:rsid w:val="00537CB4"/>
    <w:rsid w:val="00540756"/>
    <w:rsid w:val="00540953"/>
    <w:rsid w:val="005427FB"/>
    <w:rsid w:val="00542AA6"/>
    <w:rsid w:val="00544C2F"/>
    <w:rsid w:val="00552C70"/>
    <w:rsid w:val="00554FCA"/>
    <w:rsid w:val="005560A2"/>
    <w:rsid w:val="0055703F"/>
    <w:rsid w:val="0057174F"/>
    <w:rsid w:val="0057243F"/>
    <w:rsid w:val="00572DCE"/>
    <w:rsid w:val="005742E9"/>
    <w:rsid w:val="005760FA"/>
    <w:rsid w:val="00580188"/>
    <w:rsid w:val="0058787A"/>
    <w:rsid w:val="005907FE"/>
    <w:rsid w:val="00591459"/>
    <w:rsid w:val="00591EB1"/>
    <w:rsid w:val="00592D43"/>
    <w:rsid w:val="00592D88"/>
    <w:rsid w:val="00593042"/>
    <w:rsid w:val="00596B48"/>
    <w:rsid w:val="00597CE8"/>
    <w:rsid w:val="005A09F5"/>
    <w:rsid w:val="005A2CB6"/>
    <w:rsid w:val="005A32BF"/>
    <w:rsid w:val="005A3EF8"/>
    <w:rsid w:val="005A45B6"/>
    <w:rsid w:val="005A5DB9"/>
    <w:rsid w:val="005C1B2B"/>
    <w:rsid w:val="005C45A9"/>
    <w:rsid w:val="005C4D83"/>
    <w:rsid w:val="005C5391"/>
    <w:rsid w:val="005C6283"/>
    <w:rsid w:val="005C6DBF"/>
    <w:rsid w:val="005C7ADA"/>
    <w:rsid w:val="005D1D74"/>
    <w:rsid w:val="005D2017"/>
    <w:rsid w:val="005D23A6"/>
    <w:rsid w:val="005D3A76"/>
    <w:rsid w:val="005D79DC"/>
    <w:rsid w:val="005E1890"/>
    <w:rsid w:val="005E3A9C"/>
    <w:rsid w:val="005E5080"/>
    <w:rsid w:val="005F041F"/>
    <w:rsid w:val="005F171B"/>
    <w:rsid w:val="005F51AE"/>
    <w:rsid w:val="005F672F"/>
    <w:rsid w:val="005F738D"/>
    <w:rsid w:val="0060151C"/>
    <w:rsid w:val="0060165C"/>
    <w:rsid w:val="00601891"/>
    <w:rsid w:val="0060399E"/>
    <w:rsid w:val="00604490"/>
    <w:rsid w:val="006077E5"/>
    <w:rsid w:val="00611146"/>
    <w:rsid w:val="00613022"/>
    <w:rsid w:val="0061340C"/>
    <w:rsid w:val="00613B0D"/>
    <w:rsid w:val="006140D5"/>
    <w:rsid w:val="006143DE"/>
    <w:rsid w:val="006234C4"/>
    <w:rsid w:val="006253BD"/>
    <w:rsid w:val="006261FD"/>
    <w:rsid w:val="00626421"/>
    <w:rsid w:val="00627605"/>
    <w:rsid w:val="006319D6"/>
    <w:rsid w:val="00635285"/>
    <w:rsid w:val="00636B7C"/>
    <w:rsid w:val="00640349"/>
    <w:rsid w:val="006414F5"/>
    <w:rsid w:val="006516D4"/>
    <w:rsid w:val="00652D27"/>
    <w:rsid w:val="00654AAD"/>
    <w:rsid w:val="00663959"/>
    <w:rsid w:val="00663D0B"/>
    <w:rsid w:val="00664AE9"/>
    <w:rsid w:val="00666D5E"/>
    <w:rsid w:val="0067172A"/>
    <w:rsid w:val="00671DCC"/>
    <w:rsid w:val="00682686"/>
    <w:rsid w:val="00690231"/>
    <w:rsid w:val="00691E3E"/>
    <w:rsid w:val="006920DE"/>
    <w:rsid w:val="0069222A"/>
    <w:rsid w:val="0069294B"/>
    <w:rsid w:val="00692952"/>
    <w:rsid w:val="00693A3E"/>
    <w:rsid w:val="00694AF1"/>
    <w:rsid w:val="006958E2"/>
    <w:rsid w:val="006A1233"/>
    <w:rsid w:val="006A14F5"/>
    <w:rsid w:val="006A2191"/>
    <w:rsid w:val="006A49EC"/>
    <w:rsid w:val="006A530B"/>
    <w:rsid w:val="006A7080"/>
    <w:rsid w:val="006C07E2"/>
    <w:rsid w:val="006C0E6B"/>
    <w:rsid w:val="006C19A8"/>
    <w:rsid w:val="006C2014"/>
    <w:rsid w:val="006C35B3"/>
    <w:rsid w:val="006C5969"/>
    <w:rsid w:val="006C6CA8"/>
    <w:rsid w:val="006D293A"/>
    <w:rsid w:val="006D44F3"/>
    <w:rsid w:val="006D4BBA"/>
    <w:rsid w:val="006D52BC"/>
    <w:rsid w:val="006D72F3"/>
    <w:rsid w:val="006D7557"/>
    <w:rsid w:val="006E2291"/>
    <w:rsid w:val="006E3242"/>
    <w:rsid w:val="006E3428"/>
    <w:rsid w:val="006E5DBC"/>
    <w:rsid w:val="006F11C6"/>
    <w:rsid w:val="006F20AC"/>
    <w:rsid w:val="006F3DF3"/>
    <w:rsid w:val="006F4867"/>
    <w:rsid w:val="006F5FEF"/>
    <w:rsid w:val="0070609E"/>
    <w:rsid w:val="00707580"/>
    <w:rsid w:val="00707A7C"/>
    <w:rsid w:val="00725FF1"/>
    <w:rsid w:val="00727AEF"/>
    <w:rsid w:val="00730DEC"/>
    <w:rsid w:val="007330AA"/>
    <w:rsid w:val="00736226"/>
    <w:rsid w:val="00737377"/>
    <w:rsid w:val="00740191"/>
    <w:rsid w:val="00742130"/>
    <w:rsid w:val="0074295A"/>
    <w:rsid w:val="00745A0C"/>
    <w:rsid w:val="00746295"/>
    <w:rsid w:val="00746A0D"/>
    <w:rsid w:val="00746BC1"/>
    <w:rsid w:val="00750761"/>
    <w:rsid w:val="00752DDD"/>
    <w:rsid w:val="00753D05"/>
    <w:rsid w:val="00757B6E"/>
    <w:rsid w:val="00762081"/>
    <w:rsid w:val="00762D63"/>
    <w:rsid w:val="00764913"/>
    <w:rsid w:val="00764FD7"/>
    <w:rsid w:val="00766512"/>
    <w:rsid w:val="0077082B"/>
    <w:rsid w:val="00772EE9"/>
    <w:rsid w:val="0077308C"/>
    <w:rsid w:val="0077385C"/>
    <w:rsid w:val="007741B0"/>
    <w:rsid w:val="00775F8E"/>
    <w:rsid w:val="00776682"/>
    <w:rsid w:val="007833A5"/>
    <w:rsid w:val="00783BD8"/>
    <w:rsid w:val="00784763"/>
    <w:rsid w:val="00787450"/>
    <w:rsid w:val="0078769E"/>
    <w:rsid w:val="00790C54"/>
    <w:rsid w:val="00794437"/>
    <w:rsid w:val="007948BC"/>
    <w:rsid w:val="007950C4"/>
    <w:rsid w:val="00796C01"/>
    <w:rsid w:val="00797670"/>
    <w:rsid w:val="00797FC3"/>
    <w:rsid w:val="007A06C1"/>
    <w:rsid w:val="007A1235"/>
    <w:rsid w:val="007A1FC8"/>
    <w:rsid w:val="007A6076"/>
    <w:rsid w:val="007A787F"/>
    <w:rsid w:val="007B13B1"/>
    <w:rsid w:val="007B22A9"/>
    <w:rsid w:val="007B6535"/>
    <w:rsid w:val="007B74D0"/>
    <w:rsid w:val="007B7EDC"/>
    <w:rsid w:val="007C1CFA"/>
    <w:rsid w:val="007C3BBF"/>
    <w:rsid w:val="007C6894"/>
    <w:rsid w:val="007D190B"/>
    <w:rsid w:val="007D2D49"/>
    <w:rsid w:val="007D34D0"/>
    <w:rsid w:val="007D6B46"/>
    <w:rsid w:val="007E2410"/>
    <w:rsid w:val="007E2CC4"/>
    <w:rsid w:val="007E334D"/>
    <w:rsid w:val="007E3AAF"/>
    <w:rsid w:val="007E4E4D"/>
    <w:rsid w:val="007E7F2E"/>
    <w:rsid w:val="007F0C4A"/>
    <w:rsid w:val="007F1A92"/>
    <w:rsid w:val="007F4C05"/>
    <w:rsid w:val="007F60EF"/>
    <w:rsid w:val="007F6183"/>
    <w:rsid w:val="007F6484"/>
    <w:rsid w:val="007F7327"/>
    <w:rsid w:val="00800F7B"/>
    <w:rsid w:val="00801A53"/>
    <w:rsid w:val="008035BA"/>
    <w:rsid w:val="00805540"/>
    <w:rsid w:val="00810822"/>
    <w:rsid w:val="008117F1"/>
    <w:rsid w:val="00813F82"/>
    <w:rsid w:val="00817318"/>
    <w:rsid w:val="0081768E"/>
    <w:rsid w:val="008213DC"/>
    <w:rsid w:val="00827D4A"/>
    <w:rsid w:val="00827F56"/>
    <w:rsid w:val="00830A3D"/>
    <w:rsid w:val="00833ED3"/>
    <w:rsid w:val="0083628D"/>
    <w:rsid w:val="0084265E"/>
    <w:rsid w:val="00843099"/>
    <w:rsid w:val="0084340D"/>
    <w:rsid w:val="00847B4B"/>
    <w:rsid w:val="008504BA"/>
    <w:rsid w:val="00854263"/>
    <w:rsid w:val="0085726A"/>
    <w:rsid w:val="00857306"/>
    <w:rsid w:val="00863AEC"/>
    <w:rsid w:val="008640E2"/>
    <w:rsid w:val="00864FD8"/>
    <w:rsid w:val="00867546"/>
    <w:rsid w:val="00870F40"/>
    <w:rsid w:val="00872B53"/>
    <w:rsid w:val="00873E2A"/>
    <w:rsid w:val="00880086"/>
    <w:rsid w:val="00880237"/>
    <w:rsid w:val="00880858"/>
    <w:rsid w:val="008817CF"/>
    <w:rsid w:val="008825BD"/>
    <w:rsid w:val="00883DA2"/>
    <w:rsid w:val="0088484D"/>
    <w:rsid w:val="00886EEB"/>
    <w:rsid w:val="008935DF"/>
    <w:rsid w:val="008936CB"/>
    <w:rsid w:val="00894B60"/>
    <w:rsid w:val="008A12C6"/>
    <w:rsid w:val="008A19C2"/>
    <w:rsid w:val="008A251B"/>
    <w:rsid w:val="008A3FF6"/>
    <w:rsid w:val="008A5CA6"/>
    <w:rsid w:val="008A658A"/>
    <w:rsid w:val="008A7708"/>
    <w:rsid w:val="008B18D7"/>
    <w:rsid w:val="008B4314"/>
    <w:rsid w:val="008C27A5"/>
    <w:rsid w:val="008C345A"/>
    <w:rsid w:val="008C36EA"/>
    <w:rsid w:val="008C4D3D"/>
    <w:rsid w:val="008D04A5"/>
    <w:rsid w:val="008D0700"/>
    <w:rsid w:val="008D3951"/>
    <w:rsid w:val="008D45CF"/>
    <w:rsid w:val="008D505A"/>
    <w:rsid w:val="008D608D"/>
    <w:rsid w:val="008D7F7A"/>
    <w:rsid w:val="008E2E6B"/>
    <w:rsid w:val="008E390F"/>
    <w:rsid w:val="008F0646"/>
    <w:rsid w:val="008F0F61"/>
    <w:rsid w:val="008F2D82"/>
    <w:rsid w:val="008F33E3"/>
    <w:rsid w:val="008F3ECA"/>
    <w:rsid w:val="008F7A87"/>
    <w:rsid w:val="00900211"/>
    <w:rsid w:val="00900CE0"/>
    <w:rsid w:val="009015BE"/>
    <w:rsid w:val="009032E1"/>
    <w:rsid w:val="0090453B"/>
    <w:rsid w:val="00905E71"/>
    <w:rsid w:val="00911DBD"/>
    <w:rsid w:val="00912996"/>
    <w:rsid w:val="0092047B"/>
    <w:rsid w:val="00921223"/>
    <w:rsid w:val="00921551"/>
    <w:rsid w:val="00923CEC"/>
    <w:rsid w:val="00925298"/>
    <w:rsid w:val="009334A0"/>
    <w:rsid w:val="009353A5"/>
    <w:rsid w:val="00937BA7"/>
    <w:rsid w:val="00937D9A"/>
    <w:rsid w:val="009446AF"/>
    <w:rsid w:val="00946744"/>
    <w:rsid w:val="00946D52"/>
    <w:rsid w:val="00946FEB"/>
    <w:rsid w:val="00951758"/>
    <w:rsid w:val="00952ADE"/>
    <w:rsid w:val="00960F20"/>
    <w:rsid w:val="0096313A"/>
    <w:rsid w:val="00963EF0"/>
    <w:rsid w:val="00966AB3"/>
    <w:rsid w:val="00970066"/>
    <w:rsid w:val="00971190"/>
    <w:rsid w:val="00971759"/>
    <w:rsid w:val="00972453"/>
    <w:rsid w:val="00972995"/>
    <w:rsid w:val="00976B16"/>
    <w:rsid w:val="009773EA"/>
    <w:rsid w:val="0098004B"/>
    <w:rsid w:val="00980DB7"/>
    <w:rsid w:val="00982930"/>
    <w:rsid w:val="00983677"/>
    <w:rsid w:val="009853B3"/>
    <w:rsid w:val="0098585E"/>
    <w:rsid w:val="009868B4"/>
    <w:rsid w:val="00987DA6"/>
    <w:rsid w:val="00991E62"/>
    <w:rsid w:val="00992E9D"/>
    <w:rsid w:val="009933D6"/>
    <w:rsid w:val="00994A09"/>
    <w:rsid w:val="009A48DC"/>
    <w:rsid w:val="009A6935"/>
    <w:rsid w:val="009B06E2"/>
    <w:rsid w:val="009B07D5"/>
    <w:rsid w:val="009B1CDA"/>
    <w:rsid w:val="009B237A"/>
    <w:rsid w:val="009B2A59"/>
    <w:rsid w:val="009B2EA8"/>
    <w:rsid w:val="009C1103"/>
    <w:rsid w:val="009C131E"/>
    <w:rsid w:val="009C42D4"/>
    <w:rsid w:val="009C4928"/>
    <w:rsid w:val="009C4D10"/>
    <w:rsid w:val="009C637E"/>
    <w:rsid w:val="009C76A1"/>
    <w:rsid w:val="009C7CE7"/>
    <w:rsid w:val="009D1CF4"/>
    <w:rsid w:val="009D1FC7"/>
    <w:rsid w:val="009D2734"/>
    <w:rsid w:val="009D2774"/>
    <w:rsid w:val="009D540F"/>
    <w:rsid w:val="009D61F4"/>
    <w:rsid w:val="009E0D2C"/>
    <w:rsid w:val="009E653C"/>
    <w:rsid w:val="009E76D2"/>
    <w:rsid w:val="009F0A5A"/>
    <w:rsid w:val="009F1653"/>
    <w:rsid w:val="009F2204"/>
    <w:rsid w:val="009F626C"/>
    <w:rsid w:val="009F63D6"/>
    <w:rsid w:val="009F6D98"/>
    <w:rsid w:val="009F7FFB"/>
    <w:rsid w:val="00A006C5"/>
    <w:rsid w:val="00A02196"/>
    <w:rsid w:val="00A052FA"/>
    <w:rsid w:val="00A057BB"/>
    <w:rsid w:val="00A07D32"/>
    <w:rsid w:val="00A126BB"/>
    <w:rsid w:val="00A14130"/>
    <w:rsid w:val="00A1565F"/>
    <w:rsid w:val="00A17FEA"/>
    <w:rsid w:val="00A20CC3"/>
    <w:rsid w:val="00A24D3D"/>
    <w:rsid w:val="00A27A1E"/>
    <w:rsid w:val="00A3159B"/>
    <w:rsid w:val="00A325AB"/>
    <w:rsid w:val="00A33088"/>
    <w:rsid w:val="00A36CBA"/>
    <w:rsid w:val="00A377E3"/>
    <w:rsid w:val="00A41284"/>
    <w:rsid w:val="00A44CD8"/>
    <w:rsid w:val="00A457F5"/>
    <w:rsid w:val="00A46EAD"/>
    <w:rsid w:val="00A53ECA"/>
    <w:rsid w:val="00A54990"/>
    <w:rsid w:val="00A54B9C"/>
    <w:rsid w:val="00A604A9"/>
    <w:rsid w:val="00A6084F"/>
    <w:rsid w:val="00A62576"/>
    <w:rsid w:val="00A6310B"/>
    <w:rsid w:val="00A66BED"/>
    <w:rsid w:val="00A71DEC"/>
    <w:rsid w:val="00A71E86"/>
    <w:rsid w:val="00A72134"/>
    <w:rsid w:val="00A75384"/>
    <w:rsid w:val="00A81695"/>
    <w:rsid w:val="00A83771"/>
    <w:rsid w:val="00A83BC3"/>
    <w:rsid w:val="00A846D9"/>
    <w:rsid w:val="00A91803"/>
    <w:rsid w:val="00A9258A"/>
    <w:rsid w:val="00A93024"/>
    <w:rsid w:val="00A93594"/>
    <w:rsid w:val="00A95215"/>
    <w:rsid w:val="00AA0460"/>
    <w:rsid w:val="00AA1020"/>
    <w:rsid w:val="00AA5BDC"/>
    <w:rsid w:val="00AA68D2"/>
    <w:rsid w:val="00AB5A72"/>
    <w:rsid w:val="00AB5B1E"/>
    <w:rsid w:val="00AC0DE7"/>
    <w:rsid w:val="00AC20A7"/>
    <w:rsid w:val="00AC24E8"/>
    <w:rsid w:val="00AC2D2A"/>
    <w:rsid w:val="00AC3073"/>
    <w:rsid w:val="00AC5E10"/>
    <w:rsid w:val="00AD1098"/>
    <w:rsid w:val="00AD2CE8"/>
    <w:rsid w:val="00AD42D8"/>
    <w:rsid w:val="00AE1BC6"/>
    <w:rsid w:val="00AE246F"/>
    <w:rsid w:val="00AE525A"/>
    <w:rsid w:val="00AE54DC"/>
    <w:rsid w:val="00AE5DD8"/>
    <w:rsid w:val="00AE622D"/>
    <w:rsid w:val="00AF0A89"/>
    <w:rsid w:val="00AF263B"/>
    <w:rsid w:val="00AF2CB5"/>
    <w:rsid w:val="00AF300E"/>
    <w:rsid w:val="00AF3759"/>
    <w:rsid w:val="00AF71FC"/>
    <w:rsid w:val="00AF73BE"/>
    <w:rsid w:val="00B002F3"/>
    <w:rsid w:val="00B00FCE"/>
    <w:rsid w:val="00B01427"/>
    <w:rsid w:val="00B02D40"/>
    <w:rsid w:val="00B061B0"/>
    <w:rsid w:val="00B072DD"/>
    <w:rsid w:val="00B07D38"/>
    <w:rsid w:val="00B117E4"/>
    <w:rsid w:val="00B127F1"/>
    <w:rsid w:val="00B131C2"/>
    <w:rsid w:val="00B13AA1"/>
    <w:rsid w:val="00B14F50"/>
    <w:rsid w:val="00B20347"/>
    <w:rsid w:val="00B212E8"/>
    <w:rsid w:val="00B226AF"/>
    <w:rsid w:val="00B22779"/>
    <w:rsid w:val="00B227C6"/>
    <w:rsid w:val="00B22901"/>
    <w:rsid w:val="00B22D0F"/>
    <w:rsid w:val="00B24500"/>
    <w:rsid w:val="00B24BF3"/>
    <w:rsid w:val="00B255D9"/>
    <w:rsid w:val="00B26129"/>
    <w:rsid w:val="00B2734B"/>
    <w:rsid w:val="00B27A1E"/>
    <w:rsid w:val="00B3059E"/>
    <w:rsid w:val="00B33723"/>
    <w:rsid w:val="00B37705"/>
    <w:rsid w:val="00B41F17"/>
    <w:rsid w:val="00B45B4B"/>
    <w:rsid w:val="00B45BAF"/>
    <w:rsid w:val="00B508FA"/>
    <w:rsid w:val="00B52BCD"/>
    <w:rsid w:val="00B53451"/>
    <w:rsid w:val="00B53891"/>
    <w:rsid w:val="00B54E2C"/>
    <w:rsid w:val="00B571F1"/>
    <w:rsid w:val="00B6178D"/>
    <w:rsid w:val="00B61EBB"/>
    <w:rsid w:val="00B63DA9"/>
    <w:rsid w:val="00B660B2"/>
    <w:rsid w:val="00B70ECD"/>
    <w:rsid w:val="00B71034"/>
    <w:rsid w:val="00B71B84"/>
    <w:rsid w:val="00B71BC6"/>
    <w:rsid w:val="00B7323F"/>
    <w:rsid w:val="00B73AD2"/>
    <w:rsid w:val="00B74855"/>
    <w:rsid w:val="00B75440"/>
    <w:rsid w:val="00B823F6"/>
    <w:rsid w:val="00B847C2"/>
    <w:rsid w:val="00B85BB7"/>
    <w:rsid w:val="00B86455"/>
    <w:rsid w:val="00B86935"/>
    <w:rsid w:val="00B871ED"/>
    <w:rsid w:val="00B87D92"/>
    <w:rsid w:val="00B90DBB"/>
    <w:rsid w:val="00B9179A"/>
    <w:rsid w:val="00B9296A"/>
    <w:rsid w:val="00B978AF"/>
    <w:rsid w:val="00BA048B"/>
    <w:rsid w:val="00BA1819"/>
    <w:rsid w:val="00BA3122"/>
    <w:rsid w:val="00BA4902"/>
    <w:rsid w:val="00BA4DDA"/>
    <w:rsid w:val="00BA6039"/>
    <w:rsid w:val="00BB0BFE"/>
    <w:rsid w:val="00BB3281"/>
    <w:rsid w:val="00BB40F9"/>
    <w:rsid w:val="00BB54B0"/>
    <w:rsid w:val="00BB5731"/>
    <w:rsid w:val="00BB654F"/>
    <w:rsid w:val="00BC30A7"/>
    <w:rsid w:val="00BC3E16"/>
    <w:rsid w:val="00BC44EC"/>
    <w:rsid w:val="00BC5CDD"/>
    <w:rsid w:val="00BD184A"/>
    <w:rsid w:val="00BD18CB"/>
    <w:rsid w:val="00BD46ED"/>
    <w:rsid w:val="00BD59DA"/>
    <w:rsid w:val="00BD5C25"/>
    <w:rsid w:val="00BD75B1"/>
    <w:rsid w:val="00BE07CB"/>
    <w:rsid w:val="00BE79B6"/>
    <w:rsid w:val="00BF0D15"/>
    <w:rsid w:val="00BF192E"/>
    <w:rsid w:val="00BF5175"/>
    <w:rsid w:val="00BF6F7D"/>
    <w:rsid w:val="00BF70C1"/>
    <w:rsid w:val="00C010FC"/>
    <w:rsid w:val="00C0177D"/>
    <w:rsid w:val="00C02DAB"/>
    <w:rsid w:val="00C04346"/>
    <w:rsid w:val="00C07145"/>
    <w:rsid w:val="00C07C86"/>
    <w:rsid w:val="00C12004"/>
    <w:rsid w:val="00C12130"/>
    <w:rsid w:val="00C1221B"/>
    <w:rsid w:val="00C14127"/>
    <w:rsid w:val="00C15C18"/>
    <w:rsid w:val="00C170C5"/>
    <w:rsid w:val="00C174C6"/>
    <w:rsid w:val="00C176B9"/>
    <w:rsid w:val="00C260C8"/>
    <w:rsid w:val="00C27247"/>
    <w:rsid w:val="00C27877"/>
    <w:rsid w:val="00C2796C"/>
    <w:rsid w:val="00C30E7D"/>
    <w:rsid w:val="00C312DB"/>
    <w:rsid w:val="00C35450"/>
    <w:rsid w:val="00C40306"/>
    <w:rsid w:val="00C42B73"/>
    <w:rsid w:val="00C435DA"/>
    <w:rsid w:val="00C51687"/>
    <w:rsid w:val="00C516D0"/>
    <w:rsid w:val="00C51D11"/>
    <w:rsid w:val="00C51E01"/>
    <w:rsid w:val="00C53070"/>
    <w:rsid w:val="00C56ECF"/>
    <w:rsid w:val="00C620DD"/>
    <w:rsid w:val="00C636B5"/>
    <w:rsid w:val="00C67AF6"/>
    <w:rsid w:val="00C7005B"/>
    <w:rsid w:val="00C71851"/>
    <w:rsid w:val="00C74A3C"/>
    <w:rsid w:val="00C76548"/>
    <w:rsid w:val="00C815AC"/>
    <w:rsid w:val="00C82F53"/>
    <w:rsid w:val="00C8344D"/>
    <w:rsid w:val="00C84919"/>
    <w:rsid w:val="00C8789F"/>
    <w:rsid w:val="00C91EFA"/>
    <w:rsid w:val="00C97546"/>
    <w:rsid w:val="00C97F06"/>
    <w:rsid w:val="00CA2952"/>
    <w:rsid w:val="00CA2CB0"/>
    <w:rsid w:val="00CA7A7F"/>
    <w:rsid w:val="00CB3A2E"/>
    <w:rsid w:val="00CB5E75"/>
    <w:rsid w:val="00CB7F03"/>
    <w:rsid w:val="00CC2DB1"/>
    <w:rsid w:val="00CC3B18"/>
    <w:rsid w:val="00CC64E7"/>
    <w:rsid w:val="00CC6C81"/>
    <w:rsid w:val="00CC7E66"/>
    <w:rsid w:val="00CD32CF"/>
    <w:rsid w:val="00CE0EC8"/>
    <w:rsid w:val="00CE10F4"/>
    <w:rsid w:val="00CE180F"/>
    <w:rsid w:val="00CE3D5C"/>
    <w:rsid w:val="00CE3E10"/>
    <w:rsid w:val="00CE5BAB"/>
    <w:rsid w:val="00CF01B4"/>
    <w:rsid w:val="00CF06F7"/>
    <w:rsid w:val="00CF1326"/>
    <w:rsid w:val="00CF1674"/>
    <w:rsid w:val="00CF4311"/>
    <w:rsid w:val="00CF768E"/>
    <w:rsid w:val="00D00283"/>
    <w:rsid w:val="00D02928"/>
    <w:rsid w:val="00D0319B"/>
    <w:rsid w:val="00D065F2"/>
    <w:rsid w:val="00D1269E"/>
    <w:rsid w:val="00D13054"/>
    <w:rsid w:val="00D147A3"/>
    <w:rsid w:val="00D14D08"/>
    <w:rsid w:val="00D15DA8"/>
    <w:rsid w:val="00D2056F"/>
    <w:rsid w:val="00D25BE6"/>
    <w:rsid w:val="00D265E8"/>
    <w:rsid w:val="00D32366"/>
    <w:rsid w:val="00D32A26"/>
    <w:rsid w:val="00D32CE5"/>
    <w:rsid w:val="00D33B4B"/>
    <w:rsid w:val="00D33BEF"/>
    <w:rsid w:val="00D33F5B"/>
    <w:rsid w:val="00D44DE5"/>
    <w:rsid w:val="00D46327"/>
    <w:rsid w:val="00D46945"/>
    <w:rsid w:val="00D475B9"/>
    <w:rsid w:val="00D506E4"/>
    <w:rsid w:val="00D51F74"/>
    <w:rsid w:val="00D54760"/>
    <w:rsid w:val="00D54DEA"/>
    <w:rsid w:val="00D55A6E"/>
    <w:rsid w:val="00D603B0"/>
    <w:rsid w:val="00D60F21"/>
    <w:rsid w:val="00D613F4"/>
    <w:rsid w:val="00D63380"/>
    <w:rsid w:val="00D639F9"/>
    <w:rsid w:val="00D64988"/>
    <w:rsid w:val="00D65D4C"/>
    <w:rsid w:val="00D65EF8"/>
    <w:rsid w:val="00D67D75"/>
    <w:rsid w:val="00D730A8"/>
    <w:rsid w:val="00D75E8A"/>
    <w:rsid w:val="00D8224D"/>
    <w:rsid w:val="00D918CE"/>
    <w:rsid w:val="00D95BB2"/>
    <w:rsid w:val="00D9671A"/>
    <w:rsid w:val="00DA071A"/>
    <w:rsid w:val="00DA0A4D"/>
    <w:rsid w:val="00DA1766"/>
    <w:rsid w:val="00DA4938"/>
    <w:rsid w:val="00DA50B0"/>
    <w:rsid w:val="00DB04C2"/>
    <w:rsid w:val="00DB05DA"/>
    <w:rsid w:val="00DB1438"/>
    <w:rsid w:val="00DB20C4"/>
    <w:rsid w:val="00DB28BC"/>
    <w:rsid w:val="00DB58EA"/>
    <w:rsid w:val="00DC2B16"/>
    <w:rsid w:val="00DC4650"/>
    <w:rsid w:val="00DC4E84"/>
    <w:rsid w:val="00DC716F"/>
    <w:rsid w:val="00DD14D5"/>
    <w:rsid w:val="00DD3110"/>
    <w:rsid w:val="00DD61C4"/>
    <w:rsid w:val="00DD7890"/>
    <w:rsid w:val="00DE0632"/>
    <w:rsid w:val="00DE0D17"/>
    <w:rsid w:val="00DF1F20"/>
    <w:rsid w:val="00DF34A8"/>
    <w:rsid w:val="00DF3C27"/>
    <w:rsid w:val="00DF5063"/>
    <w:rsid w:val="00DF5E59"/>
    <w:rsid w:val="00DF72B1"/>
    <w:rsid w:val="00E00C18"/>
    <w:rsid w:val="00E0216B"/>
    <w:rsid w:val="00E03F4C"/>
    <w:rsid w:val="00E0519B"/>
    <w:rsid w:val="00E10D22"/>
    <w:rsid w:val="00E121B2"/>
    <w:rsid w:val="00E12FAA"/>
    <w:rsid w:val="00E13404"/>
    <w:rsid w:val="00E1483A"/>
    <w:rsid w:val="00E1539F"/>
    <w:rsid w:val="00E15830"/>
    <w:rsid w:val="00E2149C"/>
    <w:rsid w:val="00E214F9"/>
    <w:rsid w:val="00E246D7"/>
    <w:rsid w:val="00E32F17"/>
    <w:rsid w:val="00E333DD"/>
    <w:rsid w:val="00E338AA"/>
    <w:rsid w:val="00E34AB6"/>
    <w:rsid w:val="00E365AE"/>
    <w:rsid w:val="00E36A76"/>
    <w:rsid w:val="00E53E9D"/>
    <w:rsid w:val="00E551D9"/>
    <w:rsid w:val="00E57C83"/>
    <w:rsid w:val="00E60A38"/>
    <w:rsid w:val="00E60E72"/>
    <w:rsid w:val="00E623CE"/>
    <w:rsid w:val="00E626CF"/>
    <w:rsid w:val="00E6339F"/>
    <w:rsid w:val="00E72675"/>
    <w:rsid w:val="00E75BDD"/>
    <w:rsid w:val="00E82848"/>
    <w:rsid w:val="00E83849"/>
    <w:rsid w:val="00E873A1"/>
    <w:rsid w:val="00E903E2"/>
    <w:rsid w:val="00E90900"/>
    <w:rsid w:val="00E9707A"/>
    <w:rsid w:val="00E97094"/>
    <w:rsid w:val="00E979A7"/>
    <w:rsid w:val="00EA19F8"/>
    <w:rsid w:val="00EA3171"/>
    <w:rsid w:val="00EA40F4"/>
    <w:rsid w:val="00EA434D"/>
    <w:rsid w:val="00EA5AC4"/>
    <w:rsid w:val="00EA5E28"/>
    <w:rsid w:val="00EA6F15"/>
    <w:rsid w:val="00EB00D7"/>
    <w:rsid w:val="00EB1378"/>
    <w:rsid w:val="00EB154D"/>
    <w:rsid w:val="00EB4D23"/>
    <w:rsid w:val="00EB6757"/>
    <w:rsid w:val="00EB6CE0"/>
    <w:rsid w:val="00EB71B6"/>
    <w:rsid w:val="00EB78AE"/>
    <w:rsid w:val="00EB7C79"/>
    <w:rsid w:val="00EC1505"/>
    <w:rsid w:val="00EC1BF2"/>
    <w:rsid w:val="00EC2B17"/>
    <w:rsid w:val="00EC32CF"/>
    <w:rsid w:val="00EC394C"/>
    <w:rsid w:val="00EC396E"/>
    <w:rsid w:val="00EC3CC9"/>
    <w:rsid w:val="00ED0DF4"/>
    <w:rsid w:val="00ED1F00"/>
    <w:rsid w:val="00ED2A60"/>
    <w:rsid w:val="00ED32EF"/>
    <w:rsid w:val="00EE0993"/>
    <w:rsid w:val="00EE102F"/>
    <w:rsid w:val="00EF1328"/>
    <w:rsid w:val="00EF47D2"/>
    <w:rsid w:val="00EF6CF5"/>
    <w:rsid w:val="00F0062B"/>
    <w:rsid w:val="00F0204A"/>
    <w:rsid w:val="00F02386"/>
    <w:rsid w:val="00F05941"/>
    <w:rsid w:val="00F06B04"/>
    <w:rsid w:val="00F07B2C"/>
    <w:rsid w:val="00F109F6"/>
    <w:rsid w:val="00F11C7A"/>
    <w:rsid w:val="00F17903"/>
    <w:rsid w:val="00F207E6"/>
    <w:rsid w:val="00F23256"/>
    <w:rsid w:val="00F34AE3"/>
    <w:rsid w:val="00F36B30"/>
    <w:rsid w:val="00F36E8B"/>
    <w:rsid w:val="00F46ED7"/>
    <w:rsid w:val="00F528CC"/>
    <w:rsid w:val="00F54A9A"/>
    <w:rsid w:val="00F55587"/>
    <w:rsid w:val="00F563DB"/>
    <w:rsid w:val="00F633E1"/>
    <w:rsid w:val="00F6475B"/>
    <w:rsid w:val="00F64866"/>
    <w:rsid w:val="00F70082"/>
    <w:rsid w:val="00F71D55"/>
    <w:rsid w:val="00F726EF"/>
    <w:rsid w:val="00F7568E"/>
    <w:rsid w:val="00F80747"/>
    <w:rsid w:val="00F85185"/>
    <w:rsid w:val="00F87132"/>
    <w:rsid w:val="00F93010"/>
    <w:rsid w:val="00F9423D"/>
    <w:rsid w:val="00F94849"/>
    <w:rsid w:val="00FA1227"/>
    <w:rsid w:val="00FA3C41"/>
    <w:rsid w:val="00FA4A0A"/>
    <w:rsid w:val="00FA6510"/>
    <w:rsid w:val="00FA6A25"/>
    <w:rsid w:val="00FA7A74"/>
    <w:rsid w:val="00FB0A4E"/>
    <w:rsid w:val="00FB0B4A"/>
    <w:rsid w:val="00FB18BB"/>
    <w:rsid w:val="00FB2433"/>
    <w:rsid w:val="00FB2E50"/>
    <w:rsid w:val="00FB40E9"/>
    <w:rsid w:val="00FB60A2"/>
    <w:rsid w:val="00FC0EDD"/>
    <w:rsid w:val="00FC1F79"/>
    <w:rsid w:val="00FC2967"/>
    <w:rsid w:val="00FC4956"/>
    <w:rsid w:val="00FC4F7A"/>
    <w:rsid w:val="00FC6512"/>
    <w:rsid w:val="00FC6CA7"/>
    <w:rsid w:val="00FC789D"/>
    <w:rsid w:val="00FD5063"/>
    <w:rsid w:val="00FD68A1"/>
    <w:rsid w:val="00FD7FDA"/>
    <w:rsid w:val="00FE0C00"/>
    <w:rsid w:val="00FE13DE"/>
    <w:rsid w:val="00FE17A9"/>
    <w:rsid w:val="00FE1CAC"/>
    <w:rsid w:val="00FE3AB4"/>
    <w:rsid w:val="00FF3A5E"/>
    <w:rsid w:val="00FF45D0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682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611146"/>
    <w:pPr>
      <w:tabs>
        <w:tab w:val="right" w:leader="dot" w:pos="13183"/>
      </w:tabs>
      <w:ind w:left="426" w:hanging="284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611146"/>
    <w:pPr>
      <w:tabs>
        <w:tab w:val="left" w:pos="907"/>
        <w:tab w:val="right" w:leader="dot" w:pos="1318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611146"/>
    <w:pPr>
      <w:tabs>
        <w:tab w:val="left" w:pos="1440"/>
        <w:tab w:val="right" w:leader="dot" w:pos="1318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customStyle="1" w:styleId="Unico2">
    <w:name w:val="Unico2"/>
    <w:basedOn w:val="Normal"/>
    <w:link w:val="Unico2Car"/>
    <w:autoRedefine/>
    <w:rsid w:val="00DA50B0"/>
    <w:pPr>
      <w:numPr>
        <w:numId w:val="7"/>
      </w:numPr>
      <w:tabs>
        <w:tab w:val="left" w:pos="1550"/>
      </w:tabs>
      <w:jc w:val="both"/>
    </w:pPr>
    <w:rPr>
      <w:rFonts w:ascii="Arial Narrow" w:eastAsia="Batang" w:hAnsi="Arial Narrow"/>
      <w:iCs/>
      <w:lang w:eastAsia="en-US"/>
    </w:rPr>
  </w:style>
  <w:style w:type="character" w:customStyle="1" w:styleId="Unico2Car">
    <w:name w:val="Unico2 Car"/>
    <w:link w:val="Unico2"/>
    <w:rsid w:val="00DA50B0"/>
    <w:rPr>
      <w:rFonts w:ascii="Arial Narrow" w:eastAsia="Batang" w:hAnsi="Arial Narrow"/>
      <w:iCs/>
      <w:sz w:val="24"/>
      <w:szCs w:val="24"/>
      <w:lang w:val="es-ES" w:eastAsia="en-US"/>
    </w:rPr>
  </w:style>
  <w:style w:type="paragraph" w:customStyle="1" w:styleId="Vietas1CarCarCar">
    <w:name w:val="Viñetas1 Car Car Car"/>
    <w:basedOn w:val="Normal"/>
    <w:autoRedefine/>
    <w:rsid w:val="00DA50B0"/>
    <w:pPr>
      <w:numPr>
        <w:ilvl w:val="1"/>
        <w:numId w:val="7"/>
      </w:numPr>
      <w:tabs>
        <w:tab w:val="left" w:pos="1631"/>
      </w:tabs>
      <w:jc w:val="both"/>
    </w:pPr>
    <w:rPr>
      <w:rFonts w:ascii="Arial Narrow" w:eastAsia="Batang" w:hAnsi="Arial Narrow" w:cs="Arial"/>
      <w:szCs w:val="22"/>
      <w:lang w:val="es-MX" w:eastAsia="en-US"/>
    </w:rPr>
  </w:style>
  <w:style w:type="paragraph" w:customStyle="1" w:styleId="Numeros2">
    <w:name w:val="Numeros2"/>
    <w:basedOn w:val="Normal"/>
    <w:rsid w:val="006D52BC"/>
    <w:pPr>
      <w:numPr>
        <w:numId w:val="9"/>
      </w:numPr>
      <w:spacing w:before="120" w:after="120"/>
      <w:jc w:val="both"/>
    </w:pPr>
    <w:rPr>
      <w:rFonts w:ascii="Arial Narrow" w:hAnsi="Arial Narrow"/>
    </w:rPr>
  </w:style>
  <w:style w:type="paragraph" w:customStyle="1" w:styleId="Estilo6">
    <w:name w:val="Estilo6"/>
    <w:basedOn w:val="Normal"/>
    <w:autoRedefine/>
    <w:rsid w:val="006D52BC"/>
    <w:pPr>
      <w:pBdr>
        <w:bottom w:val="single" w:sz="12" w:space="1" w:color="99CCFF"/>
      </w:pBdr>
      <w:jc w:val="center"/>
    </w:pPr>
    <w:rPr>
      <w:rFonts w:ascii="AvantGarde Md BT" w:hAnsi="AvantGarde Md BT"/>
      <w:i/>
      <w:smallCaps/>
      <w:color w:val="333399"/>
      <w:sz w:val="32"/>
      <w:szCs w:val="32"/>
      <w:lang w:val="en-US" w:eastAsia="en-US"/>
    </w:rPr>
  </w:style>
  <w:style w:type="character" w:styleId="Hipervnculovisitado">
    <w:name w:val="FollowedHyperlink"/>
    <w:basedOn w:val="Fuentedeprrafopredeter"/>
    <w:semiHidden/>
    <w:unhideWhenUsed/>
    <w:rsid w:val="00A41284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semiHidden/>
    <w:unhideWhenUsed/>
    <w:rsid w:val="0078769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78769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78769E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78769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78769E"/>
    <w:rPr>
      <w:rFonts w:ascii="Arial" w:hAnsi="Arial"/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682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611146"/>
    <w:pPr>
      <w:tabs>
        <w:tab w:val="right" w:leader="dot" w:pos="13183"/>
      </w:tabs>
      <w:ind w:left="426" w:hanging="284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611146"/>
    <w:pPr>
      <w:tabs>
        <w:tab w:val="left" w:pos="907"/>
        <w:tab w:val="right" w:leader="dot" w:pos="1318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611146"/>
    <w:pPr>
      <w:tabs>
        <w:tab w:val="left" w:pos="1440"/>
        <w:tab w:val="right" w:leader="dot" w:pos="1318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customStyle="1" w:styleId="Unico2">
    <w:name w:val="Unico2"/>
    <w:basedOn w:val="Normal"/>
    <w:link w:val="Unico2Car"/>
    <w:autoRedefine/>
    <w:rsid w:val="00DA50B0"/>
    <w:pPr>
      <w:numPr>
        <w:numId w:val="7"/>
      </w:numPr>
      <w:tabs>
        <w:tab w:val="left" w:pos="1550"/>
      </w:tabs>
      <w:jc w:val="both"/>
    </w:pPr>
    <w:rPr>
      <w:rFonts w:ascii="Arial Narrow" w:eastAsia="Batang" w:hAnsi="Arial Narrow"/>
      <w:iCs/>
      <w:lang w:eastAsia="en-US"/>
    </w:rPr>
  </w:style>
  <w:style w:type="character" w:customStyle="1" w:styleId="Unico2Car">
    <w:name w:val="Unico2 Car"/>
    <w:link w:val="Unico2"/>
    <w:rsid w:val="00DA50B0"/>
    <w:rPr>
      <w:rFonts w:ascii="Arial Narrow" w:eastAsia="Batang" w:hAnsi="Arial Narrow"/>
      <w:iCs/>
      <w:sz w:val="24"/>
      <w:szCs w:val="24"/>
      <w:lang w:val="es-ES" w:eastAsia="en-US"/>
    </w:rPr>
  </w:style>
  <w:style w:type="paragraph" w:customStyle="1" w:styleId="Vietas1CarCarCar">
    <w:name w:val="Viñetas1 Car Car Car"/>
    <w:basedOn w:val="Normal"/>
    <w:autoRedefine/>
    <w:rsid w:val="00DA50B0"/>
    <w:pPr>
      <w:numPr>
        <w:ilvl w:val="1"/>
        <w:numId w:val="7"/>
      </w:numPr>
      <w:tabs>
        <w:tab w:val="left" w:pos="1631"/>
      </w:tabs>
      <w:jc w:val="both"/>
    </w:pPr>
    <w:rPr>
      <w:rFonts w:ascii="Arial Narrow" w:eastAsia="Batang" w:hAnsi="Arial Narrow" w:cs="Arial"/>
      <w:szCs w:val="22"/>
      <w:lang w:val="es-MX" w:eastAsia="en-US"/>
    </w:rPr>
  </w:style>
  <w:style w:type="paragraph" w:customStyle="1" w:styleId="Numeros2">
    <w:name w:val="Numeros2"/>
    <w:basedOn w:val="Normal"/>
    <w:rsid w:val="006D52BC"/>
    <w:pPr>
      <w:numPr>
        <w:numId w:val="9"/>
      </w:numPr>
      <w:spacing w:before="120" w:after="120"/>
      <w:jc w:val="both"/>
    </w:pPr>
    <w:rPr>
      <w:rFonts w:ascii="Arial Narrow" w:hAnsi="Arial Narrow"/>
    </w:rPr>
  </w:style>
  <w:style w:type="paragraph" w:customStyle="1" w:styleId="Estilo6">
    <w:name w:val="Estilo6"/>
    <w:basedOn w:val="Normal"/>
    <w:autoRedefine/>
    <w:rsid w:val="006D52BC"/>
    <w:pPr>
      <w:pBdr>
        <w:bottom w:val="single" w:sz="12" w:space="1" w:color="99CCFF"/>
      </w:pBdr>
      <w:jc w:val="center"/>
    </w:pPr>
    <w:rPr>
      <w:rFonts w:ascii="AvantGarde Md BT" w:hAnsi="AvantGarde Md BT"/>
      <w:i/>
      <w:smallCaps/>
      <w:color w:val="333399"/>
      <w:sz w:val="32"/>
      <w:szCs w:val="32"/>
      <w:lang w:val="en-US" w:eastAsia="en-US"/>
    </w:rPr>
  </w:style>
  <w:style w:type="character" w:styleId="Hipervnculovisitado">
    <w:name w:val="FollowedHyperlink"/>
    <w:basedOn w:val="Fuentedeprrafopredeter"/>
    <w:semiHidden/>
    <w:unhideWhenUsed/>
    <w:rsid w:val="00A41284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semiHidden/>
    <w:unhideWhenUsed/>
    <w:rsid w:val="0078769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78769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78769E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78769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78769E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CUROLMOV11_SelecActividadesVisita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1BC49-F980-4C10-B1B4-189781DB0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11480</TotalTime>
  <Pages>23</Pages>
  <Words>5312</Words>
  <Characters>29222</Characters>
  <Application>Microsoft Office Word</Application>
  <DocSecurity>0</DocSecurity>
  <Lines>243</Lines>
  <Paragraphs>68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34466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Nancy Villalobos</cp:lastModifiedBy>
  <cp:revision>29</cp:revision>
  <cp:lastPrinted>2008-09-11T22:09:00Z</cp:lastPrinted>
  <dcterms:created xsi:type="dcterms:W3CDTF">2014-01-17T15:13:00Z</dcterms:created>
  <dcterms:modified xsi:type="dcterms:W3CDTF">2014-07-23T19:56:00Z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