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8B6C90">
        <w:rPr>
          <w:szCs w:val="36"/>
          <w:lang w:val="es-MX"/>
        </w:rPr>
        <w:t>Atender a Mis Clientes</w:t>
      </w:r>
      <w:r w:rsidR="00474CFA">
        <w:rPr>
          <w:szCs w:val="36"/>
          <w:lang w:val="es-MX"/>
        </w:rPr>
        <w:t xml:space="preserve"> - CUROLMOV0</w:t>
      </w:r>
      <w:r w:rsidR="008B6C90">
        <w:rPr>
          <w:szCs w:val="36"/>
          <w:lang w:val="es-MX"/>
        </w:rPr>
        <w:t>7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6935DB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26722">
        <w:rPr>
          <w:rFonts w:cs="Arial"/>
          <w:lang w:val="es-MX" w:eastAsia="en-US"/>
        </w:rPr>
        <w:t>1</w:t>
      </w:r>
      <w:r w:rsidR="000D24FC">
        <w:rPr>
          <w:rFonts w:cs="Arial"/>
          <w:lang w:val="es-MX" w:eastAsia="en-US"/>
        </w:rPr>
        <w:t>5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214724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8B6C90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31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214724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B6C90">
              <w:t>Atender a Mis Clientes en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 000</w:t>
            </w:r>
            <w:r w:rsidR="00BA3783">
              <w:t>1871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20/03/2012</w:t>
            </w:r>
          </w:p>
        </w:tc>
        <w:tc>
          <w:tcPr>
            <w:tcW w:w="1152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1.1</w:t>
            </w:r>
          </w:p>
        </w:tc>
        <w:tc>
          <w:tcPr>
            <w:tcW w:w="374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Se agregó la sección para la lectura de Código de Barras con sus respectivas validaciones para iniciar la visita a un cliente.</w:t>
            </w:r>
          </w:p>
          <w:p w:rsidR="00403120" w:rsidRPr="000D24FC" w:rsidRDefault="00403120" w:rsidP="00DF3C27">
            <w:pPr>
              <w:pStyle w:val="Tabletext"/>
            </w:pPr>
            <w:r w:rsidRPr="000D24FC">
              <w:t>Folio CAI 000</w:t>
            </w:r>
            <w:r w:rsidR="00F75DD4" w:rsidRPr="000D24FC">
              <w:t>1952</w:t>
            </w:r>
          </w:p>
        </w:tc>
        <w:tc>
          <w:tcPr>
            <w:tcW w:w="230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D6F9C" w:rsidRDefault="00ED6F9C" w:rsidP="00E26722">
            <w:pPr>
              <w:pStyle w:val="Tabletext"/>
              <w:jc w:val="center"/>
              <w:rPr>
                <w:highlight w:val="red"/>
              </w:rPr>
            </w:pPr>
            <w:r w:rsidRPr="00ED6F9C">
              <w:rPr>
                <w:highlight w:val="red"/>
              </w:rPr>
              <w:t>04/05/2012</w:t>
            </w:r>
          </w:p>
        </w:tc>
        <w:tc>
          <w:tcPr>
            <w:tcW w:w="1152" w:type="dxa"/>
          </w:tcPr>
          <w:p w:rsidR="007948BC" w:rsidRPr="00ED6F9C" w:rsidRDefault="00ED6F9C" w:rsidP="00E26722">
            <w:pPr>
              <w:pStyle w:val="Tabletext"/>
              <w:jc w:val="center"/>
              <w:rPr>
                <w:highlight w:val="red"/>
              </w:rPr>
            </w:pPr>
            <w:r w:rsidRPr="00ED6F9C">
              <w:rPr>
                <w:highlight w:val="red"/>
              </w:rPr>
              <w:t>1.2</w:t>
            </w:r>
          </w:p>
        </w:tc>
        <w:tc>
          <w:tcPr>
            <w:tcW w:w="3744" w:type="dxa"/>
          </w:tcPr>
          <w:p w:rsidR="007948BC" w:rsidRPr="00ED6F9C" w:rsidRDefault="00ED6F9C" w:rsidP="00DF3C27">
            <w:pPr>
              <w:pStyle w:val="Tabletext"/>
              <w:rPr>
                <w:highlight w:val="red"/>
              </w:rPr>
            </w:pPr>
            <w:r w:rsidRPr="00ED6F9C">
              <w:rPr>
                <w:highlight w:val="red"/>
              </w:rPr>
              <w:t xml:space="preserve">Se modifica la presentación del listado de clientes, de acuerdo con la configuración de vista predeterminada establecida en Configuración de Actividades para la Terminal. </w:t>
            </w:r>
          </w:p>
        </w:tc>
        <w:tc>
          <w:tcPr>
            <w:tcW w:w="2304" w:type="dxa"/>
          </w:tcPr>
          <w:p w:rsidR="007948BC" w:rsidRPr="00ED6F9C" w:rsidRDefault="00ED6F9C" w:rsidP="00DF3C27">
            <w:pPr>
              <w:pStyle w:val="Tabletext"/>
              <w:rPr>
                <w:highlight w:val="red"/>
              </w:rPr>
            </w:pPr>
            <w:r w:rsidRPr="00ED6F9C">
              <w:rPr>
                <w:highlight w:val="red"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36C5B" w:rsidRDefault="00536C5B" w:rsidP="00E26722">
            <w:pPr>
              <w:pStyle w:val="Tabletext"/>
              <w:jc w:val="center"/>
              <w:rPr>
                <w:highlight w:val="green"/>
              </w:rPr>
            </w:pPr>
            <w:r w:rsidRPr="00536C5B">
              <w:rPr>
                <w:highlight w:val="green"/>
              </w:rPr>
              <w:t>08/05/2012</w:t>
            </w:r>
          </w:p>
        </w:tc>
        <w:tc>
          <w:tcPr>
            <w:tcW w:w="1152" w:type="dxa"/>
          </w:tcPr>
          <w:p w:rsidR="007948BC" w:rsidRPr="00536C5B" w:rsidRDefault="00536C5B" w:rsidP="00E26722">
            <w:pPr>
              <w:pStyle w:val="Tabletext"/>
              <w:jc w:val="center"/>
              <w:rPr>
                <w:highlight w:val="green"/>
              </w:rPr>
            </w:pPr>
            <w:r w:rsidRPr="00536C5B">
              <w:rPr>
                <w:highlight w:val="green"/>
              </w:rPr>
              <w:t>1.3</w:t>
            </w:r>
          </w:p>
        </w:tc>
        <w:tc>
          <w:tcPr>
            <w:tcW w:w="3744" w:type="dxa"/>
          </w:tcPr>
          <w:p w:rsidR="007948BC" w:rsidRPr="00536C5B" w:rsidRDefault="00536C5B" w:rsidP="00DF3C27">
            <w:pPr>
              <w:pStyle w:val="Tabletext"/>
              <w:rPr>
                <w:highlight w:val="green"/>
              </w:rPr>
            </w:pPr>
            <w:r w:rsidRPr="00536C5B">
              <w:rPr>
                <w:highlight w:val="green"/>
              </w:rPr>
              <w:t>Se agrega al menú Acceder a Tareas la opción de mandar llamar desde allí a la actividad de Tiempos Muertos.</w:t>
            </w:r>
          </w:p>
        </w:tc>
        <w:tc>
          <w:tcPr>
            <w:tcW w:w="2304" w:type="dxa"/>
          </w:tcPr>
          <w:p w:rsidR="007948BC" w:rsidRPr="00536C5B" w:rsidRDefault="00536C5B" w:rsidP="00DF3C27">
            <w:pPr>
              <w:pStyle w:val="Tabletext"/>
              <w:rPr>
                <w:highlight w:val="green"/>
              </w:rPr>
            </w:pPr>
            <w:r w:rsidRPr="00536C5B">
              <w:rPr>
                <w:highlight w:val="green"/>
              </w:rPr>
              <w:t>N</w:t>
            </w:r>
            <w:r>
              <w:rPr>
                <w:highlight w:val="green"/>
              </w:rPr>
              <w:t>ancy Villalobos</w:t>
            </w:r>
          </w:p>
        </w:tc>
      </w:tr>
      <w:tr w:rsidR="00E65D02" w:rsidRPr="00CA7A7F" w:rsidTr="00DF3C27">
        <w:trPr>
          <w:jc w:val="center"/>
        </w:trPr>
        <w:tc>
          <w:tcPr>
            <w:tcW w:w="2304" w:type="dxa"/>
          </w:tcPr>
          <w:p w:rsidR="00E65D02" w:rsidRPr="00963BAA" w:rsidRDefault="00E65D02" w:rsidP="00E26722">
            <w:pPr>
              <w:pStyle w:val="Tabletext"/>
              <w:jc w:val="center"/>
              <w:rPr>
                <w:highlight w:val="cyan"/>
              </w:rPr>
            </w:pPr>
            <w:r w:rsidRPr="00963BAA">
              <w:rPr>
                <w:highlight w:val="cyan"/>
              </w:rPr>
              <w:t>28/06/2012</w:t>
            </w:r>
          </w:p>
        </w:tc>
        <w:tc>
          <w:tcPr>
            <w:tcW w:w="1152" w:type="dxa"/>
          </w:tcPr>
          <w:p w:rsidR="00E65D02" w:rsidRPr="00963BAA" w:rsidRDefault="00E06CE2" w:rsidP="00E2672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1.4</w:t>
            </w:r>
          </w:p>
        </w:tc>
        <w:tc>
          <w:tcPr>
            <w:tcW w:w="3744" w:type="dxa"/>
          </w:tcPr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r w:rsidRPr="00963BAA">
              <w:rPr>
                <w:highlight w:val="cyan"/>
              </w:rPr>
              <w:t xml:space="preserve">Cambio de registro de la </w:t>
            </w:r>
            <w:proofErr w:type="spellStart"/>
            <w:r w:rsidRPr="00963BAA">
              <w:rPr>
                <w:highlight w:val="cyan"/>
              </w:rPr>
              <w:t>LecturaCodigo</w:t>
            </w:r>
            <w:proofErr w:type="spellEnd"/>
            <w:r w:rsidRPr="00963BAA">
              <w:rPr>
                <w:highlight w:val="cyan"/>
              </w:rPr>
              <w:t xml:space="preserve"> por medio de valor por referencia CODIGOBARRAS, la visita de un cliente y se agrega validación para la captura escrita del código de barras.</w:t>
            </w:r>
          </w:p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r w:rsidRPr="00963BAA">
              <w:rPr>
                <w:highlight w:val="cyan"/>
              </w:rPr>
              <w:t>Folio CAI 19</w:t>
            </w:r>
            <w:r w:rsidR="00963BAA" w:rsidRPr="00963BAA">
              <w:rPr>
                <w:highlight w:val="cyan"/>
              </w:rPr>
              <w:t>78</w:t>
            </w:r>
          </w:p>
        </w:tc>
        <w:tc>
          <w:tcPr>
            <w:tcW w:w="2304" w:type="dxa"/>
          </w:tcPr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proofErr w:type="spellStart"/>
            <w:r w:rsidRPr="00963BAA">
              <w:rPr>
                <w:highlight w:val="cyan"/>
              </w:rPr>
              <w:t>Nayeli</w:t>
            </w:r>
            <w:proofErr w:type="spellEnd"/>
            <w:r w:rsidRPr="00963BAA">
              <w:rPr>
                <w:highlight w:val="cyan"/>
              </w:rPr>
              <w:t xml:space="preserve"> Márquez</w:t>
            </w:r>
          </w:p>
        </w:tc>
      </w:tr>
      <w:tr w:rsidR="00E06CE2" w:rsidRPr="00CA7A7F" w:rsidTr="00DF3C27">
        <w:trPr>
          <w:jc w:val="center"/>
        </w:trPr>
        <w:tc>
          <w:tcPr>
            <w:tcW w:w="2304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28/08/2012</w:t>
            </w:r>
          </w:p>
        </w:tc>
        <w:tc>
          <w:tcPr>
            <w:tcW w:w="1152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1.5</w:t>
            </w:r>
          </w:p>
        </w:tc>
        <w:tc>
          <w:tcPr>
            <w:tcW w:w="3744" w:type="dxa"/>
          </w:tcPr>
          <w:p w:rsidR="00E06CE2" w:rsidRDefault="00E06CE2" w:rsidP="00E06CE2">
            <w:pPr>
              <w:pStyle w:val="Tabletext"/>
              <w:rPr>
                <w:highlight w:val="darkGreen"/>
                <w:lang w:val="es-ES"/>
              </w:rPr>
            </w:pPr>
            <w:r w:rsidRPr="00E06CE2">
              <w:rPr>
                <w:highlight w:val="darkGreen"/>
                <w:lang w:val="es-ES"/>
              </w:rPr>
              <w:t>Se deberá agregar el botón de Envío Parcial desde el Listado de Clientes a Visitar para que se realice la misma funcionalidad que se encuentra en la configuración general.</w:t>
            </w:r>
          </w:p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  <w:lang w:val="es-ES"/>
              </w:rPr>
              <w:t>Folio CAI 0002296</w:t>
            </w:r>
          </w:p>
        </w:tc>
        <w:tc>
          <w:tcPr>
            <w:tcW w:w="2304" w:type="dxa"/>
          </w:tcPr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</w:rPr>
              <w:t>Belem Jiménez</w:t>
            </w:r>
          </w:p>
        </w:tc>
      </w:tr>
      <w:tr w:rsidR="00B35694" w:rsidRPr="00CA7A7F" w:rsidTr="00DF3C27">
        <w:trPr>
          <w:jc w:val="center"/>
        </w:trPr>
        <w:tc>
          <w:tcPr>
            <w:tcW w:w="2304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30/08/2012</w:t>
            </w:r>
          </w:p>
        </w:tc>
        <w:tc>
          <w:tcPr>
            <w:tcW w:w="1152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1.6</w:t>
            </w:r>
          </w:p>
        </w:tc>
        <w:tc>
          <w:tcPr>
            <w:tcW w:w="3744" w:type="dxa"/>
          </w:tcPr>
          <w:p w:rsidR="00B35694" w:rsidRDefault="00B35694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Se modifica el menú “Más” para mostrar un submenú intermedio entre éste y los filtros</w:t>
            </w:r>
            <w:r w:rsidR="00A34E97">
              <w:rPr>
                <w:highlight w:val="darkCyan"/>
                <w:lang w:val="es-ES"/>
              </w:rPr>
              <w:t xml:space="preserve"> de vistas</w:t>
            </w:r>
            <w:r>
              <w:rPr>
                <w:highlight w:val="darkCyan"/>
                <w:lang w:val="es-ES"/>
              </w:rPr>
              <w:t>, con el objetivo de que también se puedan visualizar los pendientes del vendedor desde el listado de clientes.</w:t>
            </w:r>
          </w:p>
          <w:p w:rsidR="002B36DE" w:rsidRPr="00B35694" w:rsidRDefault="002B36DE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0002144</w:t>
            </w:r>
          </w:p>
        </w:tc>
        <w:tc>
          <w:tcPr>
            <w:tcW w:w="2304" w:type="dxa"/>
          </w:tcPr>
          <w:p w:rsidR="00B35694" w:rsidRPr="00B35694" w:rsidRDefault="002B36DE" w:rsidP="00E06CE2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t>Belem Jiménez</w:t>
            </w:r>
          </w:p>
        </w:tc>
      </w:tr>
      <w:tr w:rsidR="000D6786" w:rsidRPr="00CA7A7F" w:rsidTr="00DF3C27">
        <w:trPr>
          <w:jc w:val="center"/>
        </w:trPr>
        <w:tc>
          <w:tcPr>
            <w:tcW w:w="2304" w:type="dxa"/>
          </w:tcPr>
          <w:p w:rsidR="000D6786" w:rsidRPr="00B35694" w:rsidRDefault="000D6786" w:rsidP="00E26722">
            <w:pPr>
              <w:pStyle w:val="Tabletext"/>
              <w:jc w:val="center"/>
              <w:rPr>
                <w:highlight w:val="darkCyan"/>
              </w:rPr>
            </w:pPr>
            <w:r w:rsidRPr="000D6786">
              <w:rPr>
                <w:highlight w:val="darkMagenta"/>
              </w:rPr>
              <w:t>13/12/2012</w:t>
            </w:r>
          </w:p>
        </w:tc>
        <w:tc>
          <w:tcPr>
            <w:tcW w:w="1152" w:type="dxa"/>
          </w:tcPr>
          <w:p w:rsidR="000D6786" w:rsidRPr="000D6786" w:rsidRDefault="000D6786" w:rsidP="00E26722">
            <w:pPr>
              <w:pStyle w:val="Tabletext"/>
              <w:jc w:val="center"/>
              <w:rPr>
                <w:highlight w:val="darkMagenta"/>
              </w:rPr>
            </w:pPr>
            <w:r w:rsidRPr="000D6786">
              <w:rPr>
                <w:highlight w:val="darkMagenta"/>
              </w:rPr>
              <w:t>1.7</w:t>
            </w:r>
          </w:p>
        </w:tc>
        <w:tc>
          <w:tcPr>
            <w:tcW w:w="3744" w:type="dxa"/>
          </w:tcPr>
          <w:p w:rsidR="000D6786" w:rsidRPr="000D6786" w:rsidRDefault="00214724" w:rsidP="00B35694">
            <w:pPr>
              <w:pStyle w:val="Tabletext"/>
              <w:rPr>
                <w:highlight w:val="darkMagenta"/>
                <w:lang w:val="es-ES"/>
              </w:rPr>
            </w:pPr>
            <w:r>
              <w:rPr>
                <w:highlight w:val="darkMagenta"/>
                <w:lang w:val="es-ES"/>
              </w:rPr>
              <w:t xml:space="preserve">Folio CAI </w:t>
            </w:r>
            <w:r w:rsidR="000D6786" w:rsidRPr="000D6786">
              <w:rPr>
                <w:highlight w:val="darkMagenta"/>
                <w:lang w:val="es-ES"/>
              </w:rPr>
              <w:t>0002453</w:t>
            </w:r>
          </w:p>
          <w:p w:rsidR="000D6786" w:rsidRDefault="000D6786" w:rsidP="00B35694">
            <w:pPr>
              <w:pStyle w:val="Tabletext"/>
              <w:rPr>
                <w:color w:val="000000"/>
              </w:rPr>
            </w:pPr>
            <w:r w:rsidRPr="000D6786">
              <w:rPr>
                <w:color w:val="000000"/>
                <w:highlight w:val="darkMagenta"/>
              </w:rPr>
              <w:t xml:space="preserve">Crear una validación en </w:t>
            </w:r>
            <w:proofErr w:type="spellStart"/>
            <w:r w:rsidRPr="000D6786">
              <w:rPr>
                <w:color w:val="000000"/>
                <w:highlight w:val="darkMagenta"/>
              </w:rPr>
              <w:t>mobile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para que no permita avanzar al </w:t>
            </w:r>
            <w:r w:rsidR="00E17F6C" w:rsidRPr="000D6786">
              <w:rPr>
                <w:color w:val="000000"/>
                <w:highlight w:val="darkMagenta"/>
              </w:rPr>
              <w:t>catálogo</w:t>
            </w:r>
            <w:r w:rsidRPr="000D6786">
              <w:rPr>
                <w:color w:val="000000"/>
                <w:highlight w:val="darkMagenta"/>
              </w:rPr>
              <w:t xml:space="preserve"> del cliente si el </w:t>
            </w:r>
            <w:proofErr w:type="spellStart"/>
            <w:r w:rsidRPr="000D6786">
              <w:rPr>
                <w:color w:val="000000"/>
                <w:highlight w:val="darkMagenta"/>
              </w:rPr>
              <w:t>diaclave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es diferente a la </w:t>
            </w:r>
            <w:r w:rsidRPr="000D6786">
              <w:rPr>
                <w:color w:val="000000"/>
                <w:highlight w:val="darkMagenta"/>
              </w:rPr>
              <w:lastRenderedPageBreak/>
              <w:t>fecha de sistema de la HH</w:t>
            </w:r>
            <w:r w:rsidR="00E17F6C">
              <w:rPr>
                <w:color w:val="000000"/>
              </w:rPr>
              <w:t>.</w:t>
            </w:r>
          </w:p>
          <w:p w:rsidR="000D6786" w:rsidRPr="000D6786" w:rsidRDefault="000D6786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color w:val="000000"/>
              </w:rPr>
              <w:t>Route Lite Versión 1.0.0.0</w:t>
            </w:r>
          </w:p>
        </w:tc>
        <w:tc>
          <w:tcPr>
            <w:tcW w:w="2304" w:type="dxa"/>
          </w:tcPr>
          <w:p w:rsidR="000D6786" w:rsidRDefault="000D6786" w:rsidP="00E06CE2">
            <w:pPr>
              <w:pStyle w:val="Tabletext"/>
              <w:rPr>
                <w:highlight w:val="darkCyan"/>
              </w:rPr>
            </w:pPr>
            <w:proofErr w:type="spellStart"/>
            <w:r w:rsidRPr="000D6786">
              <w:rPr>
                <w:highlight w:val="darkMagenta"/>
              </w:rPr>
              <w:lastRenderedPageBreak/>
              <w:t>Nvillalobos</w:t>
            </w:r>
            <w:proofErr w:type="spellEnd"/>
          </w:p>
        </w:tc>
      </w:tr>
      <w:tr w:rsidR="00214724" w:rsidRPr="00CA7A7F" w:rsidTr="00DF3C27">
        <w:trPr>
          <w:jc w:val="center"/>
        </w:trPr>
        <w:tc>
          <w:tcPr>
            <w:tcW w:w="2304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lastRenderedPageBreak/>
              <w:t>09/10/2013</w:t>
            </w:r>
          </w:p>
        </w:tc>
        <w:tc>
          <w:tcPr>
            <w:tcW w:w="1152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t>1.8</w:t>
            </w:r>
          </w:p>
        </w:tc>
        <w:tc>
          <w:tcPr>
            <w:tcW w:w="3744" w:type="dxa"/>
          </w:tcPr>
          <w:p w:rsidR="00214724" w:rsidRPr="00214724" w:rsidRDefault="00214724" w:rsidP="00B35694">
            <w:pPr>
              <w:pStyle w:val="Tabletext"/>
              <w:rPr>
                <w:highlight w:val="darkGray"/>
                <w:lang w:val="es-ES"/>
              </w:rPr>
            </w:pPr>
            <w:r w:rsidRPr="00214724">
              <w:rPr>
                <w:highlight w:val="darkGray"/>
                <w:lang w:val="es-ES"/>
              </w:rPr>
              <w:t>Se deberá modificar el menú de la actividad 'Atender a Mis Clientes' para que sea presentado de manera dinámica asociado a un valor por referencia, al igual que el menú de Actividades del Vendedor.</w:t>
            </w:r>
          </w:p>
          <w:p w:rsidR="00214724" w:rsidRPr="00214724" w:rsidRDefault="00214724" w:rsidP="00214724">
            <w:pPr>
              <w:pStyle w:val="Sinespaciado"/>
              <w:rPr>
                <w:sz w:val="20"/>
                <w:szCs w:val="20"/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>Folio CAI 0002781</w:t>
            </w:r>
          </w:p>
          <w:p w:rsidR="00214724" w:rsidRPr="00214724" w:rsidRDefault="00214724" w:rsidP="00214724">
            <w:pPr>
              <w:pStyle w:val="Sinespaciado"/>
              <w:rPr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 xml:space="preserve"> (Route Lite, 1.0.0.0)</w:t>
            </w:r>
          </w:p>
        </w:tc>
        <w:tc>
          <w:tcPr>
            <w:tcW w:w="2304" w:type="dxa"/>
          </w:tcPr>
          <w:p w:rsidR="00214724" w:rsidRPr="00E17F6C" w:rsidRDefault="00E17F6C" w:rsidP="00E06CE2">
            <w:pPr>
              <w:pStyle w:val="Tabletext"/>
              <w:rPr>
                <w:highlight w:val="lightGray"/>
              </w:rPr>
            </w:pPr>
            <w:r w:rsidRPr="00E17F6C">
              <w:rPr>
                <w:highlight w:val="darkGray"/>
              </w:rPr>
              <w:t>Belem Jiménez</w:t>
            </w:r>
          </w:p>
        </w:tc>
      </w:tr>
      <w:tr w:rsidR="00E17F6C" w:rsidRPr="00C26A98" w:rsidTr="00DF3C27">
        <w:trPr>
          <w:jc w:val="center"/>
        </w:trPr>
        <w:tc>
          <w:tcPr>
            <w:tcW w:w="2304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15/10/2013</w:t>
            </w:r>
          </w:p>
        </w:tc>
        <w:tc>
          <w:tcPr>
            <w:tcW w:w="1152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1.9</w:t>
            </w:r>
          </w:p>
        </w:tc>
        <w:tc>
          <w:tcPr>
            <w:tcW w:w="3744" w:type="dxa"/>
          </w:tcPr>
          <w:p w:rsidR="00E17F6C" w:rsidRPr="00E61353" w:rsidRDefault="00E17F6C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Se agregará una pantalla nueva que se presentará al momento de seleccionar un día de trabajo distinto al día de trabajo actual, dicha pantalla solicitará el usuario y contraseña para acceder y se validará que el usuario que intenta entrar, corresponda a un usuario administrador, de ser así, permitir el acceso de lo contrario presentar mensaje de que no se puede acceder.</w:t>
            </w:r>
          </w:p>
          <w:p w:rsidR="00E17F6C" w:rsidRPr="00E61353" w:rsidRDefault="00E17F6C" w:rsidP="00E17F6C">
            <w:pPr>
              <w:pStyle w:val="Sinespaciado"/>
              <w:rPr>
                <w:sz w:val="20"/>
                <w:szCs w:val="20"/>
              </w:rPr>
            </w:pPr>
            <w:r w:rsidRPr="00E61353">
              <w:rPr>
                <w:sz w:val="20"/>
                <w:szCs w:val="20"/>
              </w:rPr>
              <w:t>Folio CAI 00027</w:t>
            </w:r>
            <w:r w:rsidR="00340D92" w:rsidRPr="00E61353">
              <w:rPr>
                <w:sz w:val="20"/>
                <w:szCs w:val="20"/>
              </w:rPr>
              <w:t>70</w:t>
            </w:r>
          </w:p>
          <w:p w:rsidR="00E17F6C" w:rsidRPr="00E61353" w:rsidRDefault="00E17F6C" w:rsidP="00E17F6C">
            <w:pPr>
              <w:pStyle w:val="Tabletext"/>
              <w:rPr>
                <w:lang w:val="es-ES"/>
              </w:rPr>
            </w:pPr>
            <w:r w:rsidRPr="00E61353">
              <w:t xml:space="preserve"> (Route Lite, 1.0.0.0)</w:t>
            </w:r>
          </w:p>
        </w:tc>
        <w:tc>
          <w:tcPr>
            <w:tcW w:w="2304" w:type="dxa"/>
          </w:tcPr>
          <w:p w:rsidR="00E17F6C" w:rsidRPr="00E61353" w:rsidRDefault="00E17F6C" w:rsidP="00E06CE2">
            <w:pPr>
              <w:pStyle w:val="Tabletext"/>
            </w:pPr>
            <w:r w:rsidRPr="00E61353">
              <w:t>Belem Jiménez</w:t>
            </w:r>
          </w:p>
        </w:tc>
      </w:tr>
      <w:tr w:rsidR="0030668B" w:rsidRPr="00C26A98" w:rsidTr="00DF3C27">
        <w:trPr>
          <w:jc w:val="center"/>
        </w:trPr>
        <w:tc>
          <w:tcPr>
            <w:tcW w:w="2304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16/10/2013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16/10/2013</w:t>
            </w:r>
          </w:p>
        </w:tc>
        <w:tc>
          <w:tcPr>
            <w:tcW w:w="1152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1.10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1.10</w:t>
            </w:r>
          </w:p>
        </w:tc>
        <w:tc>
          <w:tcPr>
            <w:tcW w:w="3744" w:type="dxa"/>
          </w:tcPr>
          <w:p w:rsidR="0030668B" w:rsidRPr="009078AC" w:rsidRDefault="0030668B" w:rsidP="00B35694">
            <w:pPr>
              <w:pStyle w:val="Tabletext"/>
              <w:rPr>
                <w:highlight w:val="yellow"/>
                <w:lang w:val="es-ES"/>
              </w:rPr>
            </w:pPr>
            <w:r w:rsidRPr="009078AC">
              <w:rPr>
                <w:highlight w:val="yellow"/>
                <w:lang w:val="es-ES"/>
              </w:rPr>
              <w:t xml:space="preserve">Se requiere modificar la consulta de clientes con cobranza (Filtros de Vista de Clientes en el móvil) para que cuando se cobran facturas no se excluyan los </w:t>
            </w:r>
            <w:proofErr w:type="spellStart"/>
            <w:r w:rsidRPr="009078AC">
              <w:rPr>
                <w:highlight w:val="yellow"/>
                <w:lang w:val="es-ES"/>
              </w:rPr>
              <w:t>transprod</w:t>
            </w:r>
            <w:proofErr w:type="spellEnd"/>
            <w:r w:rsidRPr="009078AC">
              <w:rPr>
                <w:highlight w:val="yellow"/>
                <w:lang w:val="es-ES"/>
              </w:rPr>
              <w:t xml:space="preserve"> con fase 1, ya que las facturas se guardan con esta fase.</w:t>
            </w:r>
          </w:p>
          <w:p w:rsidR="0030668B" w:rsidRPr="009078AC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Folio CAI 0002766</w:t>
            </w:r>
          </w:p>
          <w:p w:rsidR="0030668B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(Route Lite, 1.0.0.0)</w:t>
            </w:r>
          </w:p>
          <w:p w:rsidR="004629D2" w:rsidRDefault="004629D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E26722" w:rsidRPr="00E26722" w:rsidRDefault="004629D2" w:rsidP="00E26722">
            <w:pPr>
              <w:pStyle w:val="Tabletext"/>
              <w:rPr>
                <w:highlight w:val="darkRed"/>
                <w:lang w:val="es-ES"/>
              </w:rPr>
            </w:pPr>
            <w:r w:rsidRPr="00E26722">
              <w:rPr>
                <w:highlight w:val="darkRed"/>
              </w:rPr>
              <w:t>Sustituir el parámetro</w:t>
            </w:r>
            <w:r w:rsidR="00E26722" w:rsidRPr="00E26722">
              <w:rPr>
                <w:highlight w:val="darkRed"/>
              </w:rPr>
              <w:t xml:space="preserve"> </w:t>
            </w:r>
            <w:proofErr w:type="spellStart"/>
            <w:r w:rsidR="00E26722" w:rsidRPr="00E26722">
              <w:rPr>
                <w:highlight w:val="darkRed"/>
              </w:rPr>
              <w:t>CobrarVentas</w:t>
            </w:r>
            <w:proofErr w:type="spellEnd"/>
            <w:r w:rsidR="00E26722" w:rsidRPr="00E26722">
              <w:rPr>
                <w:highlight w:val="darkRed"/>
              </w:rPr>
              <w:t xml:space="preserve"> por el parámetro </w:t>
            </w:r>
            <w:proofErr w:type="spellStart"/>
            <w:r w:rsidR="00E26722" w:rsidRPr="00E26722">
              <w:rPr>
                <w:highlight w:val="darkRed"/>
              </w:rPr>
              <w:t>T</w:t>
            </w:r>
            <w:r w:rsidRPr="00E26722">
              <w:rPr>
                <w:highlight w:val="darkRed"/>
              </w:rPr>
              <w:t>ipoCobranza</w:t>
            </w:r>
            <w:proofErr w:type="spellEnd"/>
            <w:r w:rsidRPr="00E26722">
              <w:rPr>
                <w:highlight w:val="darkRed"/>
              </w:rPr>
              <w:t xml:space="preserve"> y realizar las validaciones correspondientes</w:t>
            </w:r>
            <w:r w:rsidRPr="00E26722">
              <w:rPr>
                <w:highlight w:val="darkRed"/>
                <w:lang w:val="es-ES"/>
              </w:rPr>
              <w:t>.</w:t>
            </w:r>
          </w:p>
          <w:p w:rsidR="00E26722" w:rsidRPr="00E26722" w:rsidRDefault="00E26722" w:rsidP="00E26722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E26722">
              <w:rPr>
                <w:sz w:val="20"/>
                <w:szCs w:val="20"/>
                <w:highlight w:val="darkRed"/>
              </w:rPr>
              <w:t>Folio CAI 0002803</w:t>
            </w:r>
          </w:p>
          <w:p w:rsidR="00E26722" w:rsidRPr="004629D2" w:rsidRDefault="00E2672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E26722">
              <w:rPr>
                <w:sz w:val="20"/>
                <w:szCs w:val="20"/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30668B" w:rsidRDefault="0030668B" w:rsidP="00E06CE2">
            <w:pPr>
              <w:pStyle w:val="Tabletext"/>
              <w:rPr>
                <w:highlight w:val="yellow"/>
              </w:rPr>
            </w:pPr>
            <w:r w:rsidRPr="009078AC">
              <w:rPr>
                <w:highlight w:val="yellow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E26722" w:rsidRDefault="00E26722" w:rsidP="00E26722">
            <w:pPr>
              <w:pStyle w:val="Tabletext"/>
              <w:rPr>
                <w:highlight w:val="darkRed"/>
              </w:rPr>
            </w:pPr>
            <w:r w:rsidRPr="00E26722">
              <w:rPr>
                <w:highlight w:val="darkRed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9078AC" w:rsidRDefault="00E26722" w:rsidP="00E06CE2">
            <w:pPr>
              <w:pStyle w:val="Tabletext"/>
              <w:rPr>
                <w:highlight w:val="yellow"/>
              </w:rPr>
            </w:pPr>
          </w:p>
        </w:tc>
      </w:tr>
      <w:tr w:rsidR="00490FBE" w:rsidRPr="00C26A98" w:rsidTr="00DF3C27">
        <w:trPr>
          <w:jc w:val="center"/>
        </w:trPr>
        <w:tc>
          <w:tcPr>
            <w:tcW w:w="2304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06/11/2013</w:t>
            </w:r>
          </w:p>
        </w:tc>
        <w:tc>
          <w:tcPr>
            <w:tcW w:w="1152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1.11</w:t>
            </w:r>
          </w:p>
        </w:tc>
        <w:tc>
          <w:tcPr>
            <w:tcW w:w="3744" w:type="dxa"/>
          </w:tcPr>
          <w:p w:rsidR="00490FBE" w:rsidRPr="00E61353" w:rsidRDefault="00FD65F1" w:rsidP="00B3569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490FBE" w:rsidRPr="00E61353">
              <w:rPr>
                <w:lang w:val="es-ES"/>
              </w:rPr>
              <w:t>Eliminar los mensajes '</w:t>
            </w:r>
            <w:proofErr w:type="spellStart"/>
            <w:r w:rsidR="00490FBE" w:rsidRPr="00E61353">
              <w:rPr>
                <w:lang w:val="es-ES"/>
              </w:rPr>
              <w:t>XContrasenaVisita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ContraseñaDescarga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XContrasenaCambioDiaTrabajo</w:t>
            </w:r>
            <w:proofErr w:type="spellEnd"/>
            <w:r w:rsidR="00490FBE" w:rsidRPr="00E61353">
              <w:rPr>
                <w:lang w:val="es-ES"/>
              </w:rPr>
              <w:t>'.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Crear el mensaje '</w:t>
            </w:r>
            <w:proofErr w:type="spellStart"/>
            <w:r w:rsidR="00490FBE" w:rsidRPr="00E61353">
              <w:rPr>
                <w:lang w:val="es-ES"/>
              </w:rPr>
              <w:t>XContrasenaPara</w:t>
            </w:r>
            <w:proofErr w:type="spellEnd"/>
            <w:r w:rsidR="00490FBE" w:rsidRPr="00E61353">
              <w:rPr>
                <w:lang w:val="es-ES"/>
              </w:rPr>
              <w:t>' con la siguiente descripción: 'Contraseña para $0$'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Sustituir en todas las pantallas donde se usaban los mensajes eliminados, por el nuevo mensaje.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Folio CAI 0002838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lastRenderedPageBreak/>
              <w:t>(Route Lite, 1.0.0.0)</w:t>
            </w:r>
          </w:p>
        </w:tc>
        <w:tc>
          <w:tcPr>
            <w:tcW w:w="2304" w:type="dxa"/>
          </w:tcPr>
          <w:p w:rsidR="00490FBE" w:rsidRPr="00E61353" w:rsidRDefault="00490FBE" w:rsidP="00E06CE2">
            <w:pPr>
              <w:pStyle w:val="Tabletext"/>
            </w:pPr>
            <w:r w:rsidRPr="00E61353">
              <w:lastRenderedPageBreak/>
              <w:t>Belem Jiménez</w:t>
            </w:r>
          </w:p>
        </w:tc>
      </w:tr>
      <w:tr w:rsidR="00E61353" w:rsidRPr="00C26A98" w:rsidTr="00DF3C27">
        <w:trPr>
          <w:jc w:val="center"/>
        </w:trPr>
        <w:tc>
          <w:tcPr>
            <w:tcW w:w="2304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lastRenderedPageBreak/>
              <w:t>13</w:t>
            </w:r>
            <w:r w:rsidRPr="00E61353">
              <w:rPr>
                <w:highlight w:val="darkYellow"/>
              </w:rPr>
              <w:t>/12/2013</w:t>
            </w:r>
          </w:p>
        </w:tc>
        <w:tc>
          <w:tcPr>
            <w:tcW w:w="1152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 w:rsidRPr="00E61353">
              <w:rPr>
                <w:highlight w:val="darkYellow"/>
              </w:rPr>
              <w:t>1.12</w:t>
            </w:r>
          </w:p>
        </w:tc>
        <w:tc>
          <w:tcPr>
            <w:tcW w:w="3744" w:type="dxa"/>
          </w:tcPr>
          <w:p w:rsidR="00E61353" w:rsidRPr="00E61353" w:rsidRDefault="00E61353" w:rsidP="00B35694">
            <w:pPr>
              <w:pStyle w:val="Tabletext"/>
              <w:rPr>
                <w:highlight w:val="darkYellow"/>
                <w:lang w:val="es-ES"/>
              </w:rPr>
            </w:pPr>
            <w:r w:rsidRPr="00E61353">
              <w:rPr>
                <w:highlight w:val="darkYellow"/>
                <w:lang w:val="es-ES"/>
              </w:rPr>
              <w:t xml:space="preserve">Separar la funcionalidad de la selección del Día de Trabajo y Ruta que se encuentra actualmente en la actividad de Atender a Mis Clientes, a un nuevo caso de uso, para que pueda ser llamada de manera independiente antes de iniciar las actividades de Atender a Mis Clientes y Capturar Movimiento sin Inventario Fuera de Visita, así como para todas aquellas actividades que se vayan agregando y para las cuales se requiera contar con un </w:t>
            </w:r>
            <w:proofErr w:type="spellStart"/>
            <w:r w:rsidRPr="00E61353">
              <w:rPr>
                <w:highlight w:val="darkYellow"/>
                <w:lang w:val="es-ES"/>
              </w:rPr>
              <w:t>Dia</w:t>
            </w:r>
            <w:proofErr w:type="spellEnd"/>
            <w:r w:rsidRPr="00E61353">
              <w:rPr>
                <w:highlight w:val="darkYellow"/>
                <w:lang w:val="es-ES"/>
              </w:rPr>
              <w:t xml:space="preserve"> y Ruta registrados en sesión.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Folio CAI 0002</w:t>
            </w:r>
            <w:r>
              <w:rPr>
                <w:sz w:val="20"/>
                <w:szCs w:val="20"/>
                <w:highlight w:val="darkYellow"/>
              </w:rPr>
              <w:t>877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E61353" w:rsidRPr="00E61353" w:rsidRDefault="00E61353" w:rsidP="00E06CE2">
            <w:pPr>
              <w:pStyle w:val="Tabletext"/>
              <w:rPr>
                <w:highlight w:val="darkYellow"/>
              </w:rPr>
            </w:pPr>
            <w:r w:rsidRPr="00E61353">
              <w:rPr>
                <w:highlight w:val="darkYellow"/>
              </w:rPr>
              <w:t>Belem Jiménez</w:t>
            </w:r>
          </w:p>
        </w:tc>
      </w:tr>
      <w:tr w:rsidR="00FD65F1" w:rsidRPr="00C26A98" w:rsidTr="00DF3C27">
        <w:trPr>
          <w:jc w:val="center"/>
        </w:trPr>
        <w:tc>
          <w:tcPr>
            <w:tcW w:w="2304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25/08/2014</w:t>
            </w:r>
          </w:p>
        </w:tc>
        <w:tc>
          <w:tcPr>
            <w:tcW w:w="1152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1.13</w:t>
            </w:r>
          </w:p>
        </w:tc>
        <w:tc>
          <w:tcPr>
            <w:tcW w:w="3744" w:type="dxa"/>
          </w:tcPr>
          <w:p w:rsidR="00FD65F1" w:rsidRPr="00AD7487" w:rsidRDefault="00FD65F1" w:rsidP="00FD65F1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  <w:lang w:val="es-ES"/>
              </w:rPr>
              <w:t>Crear una nueva vista de clientes para mostrar el listado de los clientes que no se han visitado en un "X" periodo de tiempo.</w:t>
            </w:r>
            <w:r w:rsidR="00AD7487" w:rsidRPr="00AD7487">
              <w:rPr>
                <w:highlight w:val="lightGray"/>
                <w:lang w:val="es-ES"/>
              </w:rPr>
              <w:t xml:space="preserve"> </w:t>
            </w:r>
            <w:r w:rsidR="00AD7487" w:rsidRPr="00AD7487">
              <w:rPr>
                <w:highlight w:val="lightGray"/>
              </w:rPr>
              <w:t>Este periodo de tiempo es configurable por medio del parámetro &lt;</w:t>
            </w:r>
            <w:proofErr w:type="spellStart"/>
            <w:r w:rsidR="00AD7487" w:rsidRPr="00AD7487">
              <w:rPr>
                <w:highlight w:val="lightGray"/>
              </w:rPr>
              <w:t>MOTConfiguracion.DiasSinVisita</w:t>
            </w:r>
            <w:proofErr w:type="spellEnd"/>
            <w:r w:rsidR="00AD7487" w:rsidRPr="00AD7487">
              <w:rPr>
                <w:highlight w:val="lightGray"/>
              </w:rPr>
              <w:t>&gt;.</w:t>
            </w:r>
          </w:p>
          <w:p w:rsidR="00AD7487" w:rsidRPr="00AD7487" w:rsidRDefault="00AD7487" w:rsidP="00AD7487">
            <w:pPr>
              <w:pStyle w:val="Sinespaciado"/>
              <w:rPr>
                <w:sz w:val="20"/>
                <w:szCs w:val="20"/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Folio CAI 0003181</w:t>
            </w:r>
          </w:p>
          <w:p w:rsidR="00AD7487" w:rsidRPr="00AD7487" w:rsidRDefault="00AD7487" w:rsidP="00AD7487">
            <w:pPr>
              <w:pStyle w:val="Sinespaciado"/>
              <w:rPr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(La Costeña, 1.1.0.0)</w:t>
            </w:r>
          </w:p>
        </w:tc>
        <w:tc>
          <w:tcPr>
            <w:tcW w:w="2304" w:type="dxa"/>
          </w:tcPr>
          <w:p w:rsidR="00FD65F1" w:rsidRPr="00AD7487" w:rsidRDefault="00FD65F1" w:rsidP="00E06CE2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</w:rPr>
              <w:t>Belem Jiménez</w:t>
            </w:r>
          </w:p>
        </w:tc>
      </w:tr>
      <w:tr w:rsidR="008E1DBD" w:rsidRPr="00C26A98" w:rsidTr="00DF3C27">
        <w:trPr>
          <w:jc w:val="center"/>
        </w:trPr>
        <w:tc>
          <w:tcPr>
            <w:tcW w:w="2304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02/12/2014</w:t>
            </w:r>
          </w:p>
        </w:tc>
        <w:tc>
          <w:tcPr>
            <w:tcW w:w="1152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1.14</w:t>
            </w:r>
          </w:p>
        </w:tc>
        <w:tc>
          <w:tcPr>
            <w:tcW w:w="3744" w:type="dxa"/>
          </w:tcPr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Se requiere por parte del cliente de la costeña que en la vista de los Clientes Visitado aparezcan aquellos a los que se les visito fuera de frecuencia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Folio CAI: 0003364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lightGray"/>
                <w:lang w:val="es-ES"/>
              </w:rPr>
            </w:pPr>
            <w:r w:rsidRPr="00C0431E">
              <w:rPr>
                <w:color w:val="FFFFFF" w:themeColor="background1"/>
                <w:highlight w:val="darkBlue"/>
              </w:rPr>
              <w:t>(La Costeña, 1.2.0.0)</w:t>
            </w:r>
          </w:p>
        </w:tc>
        <w:tc>
          <w:tcPr>
            <w:tcW w:w="2304" w:type="dxa"/>
          </w:tcPr>
          <w:p w:rsidR="008E1DBD" w:rsidRPr="00C0431E" w:rsidRDefault="008E1DBD" w:rsidP="00E06CE2">
            <w:pPr>
              <w:pStyle w:val="Tabletext"/>
              <w:rPr>
                <w:color w:val="FFFFFF" w:themeColor="background1"/>
                <w:highlight w:val="lightGray"/>
              </w:rPr>
            </w:pPr>
            <w:r w:rsidRPr="00C0431E">
              <w:rPr>
                <w:color w:val="FFFFFF" w:themeColor="background1"/>
                <w:highlight w:val="darkBlue"/>
              </w:rPr>
              <w:t>Nancy Villalobos</w:t>
            </w:r>
          </w:p>
        </w:tc>
      </w:tr>
      <w:tr w:rsidR="000D24FC" w:rsidRPr="00C26A98" w:rsidTr="00DF3C27">
        <w:trPr>
          <w:jc w:val="center"/>
        </w:trPr>
        <w:tc>
          <w:tcPr>
            <w:tcW w:w="2304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:rsidR="000D24FC" w:rsidRPr="00606120" w:rsidRDefault="000D24FC" w:rsidP="000D24FC">
            <w:pPr>
              <w:jc w:val="both"/>
              <w:rPr>
                <w:rStyle w:val="Nmerodepgina"/>
                <w:rFonts w:cs="Arial"/>
                <w:color w:val="000000"/>
                <w:sz w:val="20"/>
                <w:szCs w:val="20"/>
                <w:highlight w:val="magenta"/>
              </w:rPr>
            </w:pPr>
            <w:bookmarkStart w:id="0" w:name="bugnotes"/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t xml:space="preserve">- Se agrega validación al momento de intentar capturar una improductividad de visita para que verifique si el cliente no fue visitado ya; si es el caso, muestra un mensaje informativo </w:t>
            </w:r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t>de que no se le puede capturar.</w:t>
            </w:r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br/>
            </w:r>
            <w:bookmarkEnd w:id="0"/>
          </w:p>
          <w:p w:rsidR="000D24FC" w:rsidRPr="00606120" w:rsidRDefault="000D24FC" w:rsidP="00606120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Folio CAI 0003360</w:t>
            </w:r>
          </w:p>
          <w:p w:rsidR="000D24FC" w:rsidRPr="000D24FC" w:rsidRDefault="000D24FC" w:rsidP="0060612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0D24FC" w:rsidRPr="000D24FC" w:rsidRDefault="000D24FC" w:rsidP="00E06CE2">
            <w:pPr>
              <w:pStyle w:val="Tabletext"/>
              <w:rPr>
                <w:highlight w:val="magenta"/>
              </w:rPr>
            </w:pPr>
            <w:r w:rsidRPr="000D24FC">
              <w:rPr>
                <w:highlight w:val="magenta"/>
              </w:rPr>
              <w:t>Belem Jiménez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490FBE" w:rsidRDefault="00490FBE">
      <w:pPr>
        <w:rPr>
          <w:lang w:val="es-MX"/>
        </w:rPr>
      </w:pPr>
    </w:p>
    <w:p w:rsidR="003C50F8" w:rsidRDefault="003C50F8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Pr="00CA7A7F" w:rsidRDefault="00C60C6E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1" w:name="_GoBack"/>
    <w:bookmarkEnd w:id="1"/>
    <w:p w:rsidR="00C60C6E" w:rsidRDefault="00A021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990388" w:history="1">
        <w:r w:rsidR="00C60C6E" w:rsidRPr="00BE3D86">
          <w:rPr>
            <w:rStyle w:val="Hipervnculo"/>
          </w:rPr>
          <w:t>Especificación de Casos de Uso:</w:t>
        </w:r>
        <w:r w:rsidR="00C60C6E" w:rsidRPr="00BE3D86">
          <w:rPr>
            <w:rStyle w:val="Hipervnculo"/>
            <w:i/>
            <w:lang w:eastAsia="en-US"/>
          </w:rPr>
          <w:t xml:space="preserve"> </w:t>
        </w:r>
        <w:r w:rsidR="00C60C6E" w:rsidRPr="00BE3D86">
          <w:rPr>
            <w:rStyle w:val="Hipervnculo"/>
          </w:rPr>
          <w:t>Atender a Mis Clientes - CUROLMOV07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_Toc405990388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C60C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89" w:history="1">
        <w:r w:rsidRPr="00BE3D8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_Toc405990389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60C6E" w:rsidRDefault="00C60C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0" w:history="1">
        <w:r w:rsidRPr="00BE3D8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</w:rPr>
          <w:t>Caso de uso: Atender a Mis Clientes - CUROLMOV07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_Toc405990390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60C6E" w:rsidRDefault="00C60C6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1" w:history="1">
        <w:r w:rsidRPr="00BE3D86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0C6E" w:rsidRDefault="00C60C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2" w:history="1">
        <w:r w:rsidRPr="00BE3D8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_Toc405990392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60C6E" w:rsidRDefault="00C60C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3" w:history="1">
        <w:r w:rsidRPr="00BE3D8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_Toc405990393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60C6E" w:rsidRDefault="00C60C6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4" w:history="1">
        <w:r w:rsidRPr="00BE3D86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0C6E" w:rsidRDefault="00C60C6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5" w:history="1">
        <w:r w:rsidRPr="00BE3D86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0C6E" w:rsidRDefault="00C60C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6" w:history="1">
        <w:r w:rsidRPr="00BE3D8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_Toc405990396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0C6E" w:rsidRDefault="00C60C6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7" w:history="1">
        <w:r w:rsidRPr="00BE3D86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0C6E" w:rsidRDefault="00C60C6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8" w:history="1">
        <w:r w:rsidRPr="00BE3D86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0C6E" w:rsidRDefault="00C60C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399" w:history="1">
        <w:r w:rsidRPr="00BE3D86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0C6E" w:rsidRDefault="00C60C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0" w:history="1">
        <w:r w:rsidRPr="00BE3D86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60C6E" w:rsidRDefault="00C60C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1" w:history="1">
        <w:r w:rsidRPr="00BE3D86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0C6E" w:rsidRDefault="00C60C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2" w:history="1">
        <w:r w:rsidRPr="00BE3D86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0C6E" w:rsidRDefault="00C60C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3" w:history="1">
        <w:r w:rsidRPr="00BE3D86">
          <w:rPr>
            <w:rStyle w:val="Hipervnculo"/>
            <w:noProof/>
            <w:highlight w:val="darkYellow"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  <w:noProof/>
            <w:highlight w:val="darkYellow"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0C6E" w:rsidRDefault="00C60C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4" w:history="1">
        <w:r w:rsidRPr="00BE3D8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_Toc405990404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60C6E" w:rsidRDefault="00C60C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5" w:history="1">
        <w:r w:rsidRPr="00BE3D86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_Toc405990405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60C6E" w:rsidRDefault="00C60C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6" w:history="1">
        <w:r w:rsidRPr="00BE3D86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_Toc405990406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60C6E" w:rsidRDefault="00C60C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7" w:history="1">
        <w:r w:rsidRPr="00BE3D86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_Toc405990407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60C6E" w:rsidRDefault="00C60C6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8" w:history="1">
        <w:r w:rsidRPr="00BE3D86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3D8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_Toc405990408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81C4A" w:rsidRPr="00CA7A7F" w:rsidRDefault="00A02181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1F0CF3">
      <w:pPr>
        <w:pStyle w:val="InfoBlue"/>
        <w:numPr>
          <w:ilvl w:val="0"/>
          <w:numId w:val="0"/>
        </w:numPr>
        <w:ind w:left="36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2" w:name="_Toc423410238"/>
      <w:bookmarkStart w:id="3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4" w:name="_Toc405990388"/>
      <w:r w:rsidR="00E44D13" w:rsidRPr="00E44D13">
        <w:rPr>
          <w:szCs w:val="36"/>
        </w:rPr>
        <w:lastRenderedPageBreak/>
        <w:t>Especificaci</w:t>
      </w:r>
      <w:r w:rsidR="00E44D13">
        <w:rPr>
          <w:szCs w:val="36"/>
        </w:rPr>
        <w:t>ón de</w:t>
      </w:r>
      <w:r w:rsidR="00E44D13" w:rsidRPr="00E44D13">
        <w:rPr>
          <w:szCs w:val="36"/>
        </w:rPr>
        <w:t xml:space="preserve"> Caso</w:t>
      </w:r>
      <w:r w:rsidR="00E44D13">
        <w:rPr>
          <w:szCs w:val="36"/>
        </w:rPr>
        <w:t>s</w:t>
      </w:r>
      <w:r w:rsidR="00E44D13" w:rsidRPr="00E44D13">
        <w:rPr>
          <w:szCs w:val="36"/>
        </w:rPr>
        <w:t xml:space="preserve"> de Uso:</w:t>
      </w:r>
      <w:r w:rsidR="00E44D13">
        <w:rPr>
          <w:i/>
          <w:color w:val="0000FF"/>
          <w:sz w:val="20"/>
          <w:szCs w:val="20"/>
          <w:lang w:eastAsia="en-US"/>
        </w:rPr>
        <w:t xml:space="preserve">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5990389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05990390"/>
      <w:r w:rsidRPr="00CA7A7F">
        <w:t>Caso de uso</w:t>
      </w:r>
      <w:r w:rsidR="00474CFA">
        <w:t xml:space="preserve">: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7"/>
      <w:r w:rsidRPr="00CA7A7F">
        <w:t xml:space="preserve"> 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05990391"/>
      <w:r w:rsidRPr="00CA7A7F">
        <w:rPr>
          <w:rFonts w:cs="Arial"/>
          <w:lang w:val="es-MX"/>
        </w:rPr>
        <w:t>Descripción</w:t>
      </w:r>
      <w:bookmarkEnd w:id="8"/>
      <w:bookmarkEnd w:id="9"/>
    </w:p>
    <w:p w:rsidR="004D45D6" w:rsidRPr="00C0568C" w:rsidRDefault="0077760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seleccionar día de trabajo y ruta en caso de ser necesario, así como la selección de clientes</w:t>
      </w:r>
      <w:r w:rsidR="00077AFD">
        <w:rPr>
          <w:sz w:val="20"/>
          <w:szCs w:val="20"/>
          <w:lang w:val="es-MX" w:eastAsia="en-US"/>
        </w:rPr>
        <w:t xml:space="preserve"> donde se permitirá realizar una visita al cliente con sus actividades correspondientes</w:t>
      </w:r>
      <w:r w:rsidR="000C59BF">
        <w:rPr>
          <w:sz w:val="20"/>
          <w:szCs w:val="20"/>
          <w:lang w:val="es-MX" w:eastAsia="en-US"/>
        </w:rPr>
        <w:t>, así como el no visitar al cliente y definir el motivo de no visita.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D17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05990392"/>
      <w:r w:rsidRPr="00CA7A7F">
        <w:t>Diagrama de Casos de Uso</w:t>
      </w:r>
      <w:bookmarkEnd w:id="10"/>
      <w:bookmarkEnd w:id="11"/>
    </w:p>
    <w:p w:rsidR="008358AF" w:rsidRPr="00CA7A7F" w:rsidRDefault="00E61353" w:rsidP="00481C4A">
      <w:pPr>
        <w:rPr>
          <w:i/>
          <w:color w:val="0000FF"/>
          <w:sz w:val="20"/>
          <w:szCs w:val="20"/>
          <w:lang w:val="es-MX" w:eastAsia="en-US"/>
        </w:rPr>
      </w:pPr>
      <w:r w:rsidRPr="00E61353">
        <w:rPr>
          <w:i/>
          <w:noProof/>
          <w:color w:val="0000FF"/>
          <w:sz w:val="20"/>
          <w:szCs w:val="20"/>
          <w:lang w:val="es-MX" w:eastAsia="es-MX"/>
        </w:rPr>
        <w:drawing>
          <wp:inline distT="0" distB="0" distL="0" distR="0">
            <wp:extent cx="6333490" cy="3491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05990393"/>
      <w:r w:rsidRPr="00CA7A7F">
        <w:t>Precondiciones</w:t>
      </w:r>
      <w:bookmarkEnd w:id="12"/>
      <w:bookmarkEnd w:id="13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5990394"/>
      <w:r>
        <w:rPr>
          <w:rFonts w:cs="Arial"/>
          <w:lang w:val="es-MX"/>
        </w:rPr>
        <w:t>Actores</w:t>
      </w:r>
      <w:bookmarkEnd w:id="14"/>
    </w:p>
    <w:p w:rsidR="00AB3CF6" w:rsidRDefault="00AB3CF6" w:rsidP="00AB3CF6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 w:rsidRPr="008B6C90">
        <w:rPr>
          <w:sz w:val="20"/>
          <w:szCs w:val="20"/>
          <w:lang w:val="es-MX" w:eastAsia="en-US"/>
        </w:rPr>
        <w:t>Vendedor</w:t>
      </w: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5990395"/>
      <w:r>
        <w:rPr>
          <w:rFonts w:cs="Arial"/>
          <w:lang w:val="es-MX"/>
        </w:rPr>
        <w:t>Generales</w:t>
      </w:r>
      <w:bookmarkEnd w:id="15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</w:t>
      </w:r>
      <w:r w:rsidR="007D472D">
        <w:rPr>
          <w:sz w:val="20"/>
          <w:szCs w:val="20"/>
          <w:lang w:val="es-MX" w:eastAsia="en-US"/>
        </w:rPr>
        <w:t>ebe de tener un usuario registrado</w:t>
      </w:r>
      <w:r>
        <w:rPr>
          <w:sz w:val="20"/>
          <w:szCs w:val="20"/>
          <w:lang w:val="es-MX" w:eastAsia="en-US"/>
        </w:rPr>
        <w:t xml:space="preserve">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ruta registrada en el catálogo de rutas.</w:t>
      </w:r>
    </w:p>
    <w:p w:rsidR="000C59BF" w:rsidRPr="00AB3CF6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haber iniciado una jornada de trabajo.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5990396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09383E" w:rsidRDefault="00481C4A" w:rsidP="0009383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0599039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D56AB4" w:rsidRPr="007E0885" w:rsidRDefault="0009383E" w:rsidP="007E0885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caso de uso inicia cuando es invocado por el caso de uso </w:t>
      </w:r>
      <w:hyperlink r:id="rId9" w:history="1">
        <w:r w:rsidRPr="00AA4859">
          <w:rPr>
            <w:rStyle w:val="Hipervnculo"/>
            <w:b/>
            <w:sz w:val="20"/>
            <w:lang w:val="es-MX"/>
          </w:rPr>
          <w:t>Seleccionar Actividades del Vendedor – CUROLMOV03</w:t>
        </w:r>
      </w:hyperlink>
    </w:p>
    <w:p w:rsidR="0009383E" w:rsidRDefault="0009383E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09383E" w:rsidRDefault="0009383E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Para cada día de trabajo asignado</w:t>
      </w:r>
    </w:p>
    <w:p w:rsidR="0009383E" w:rsidRPr="00AA4859" w:rsidRDefault="0009383E" w:rsidP="00B83104">
      <w:pPr>
        <w:pStyle w:val="Prrafodelista"/>
        <w:numPr>
          <w:ilvl w:val="2"/>
          <w:numId w:val="7"/>
        </w:numPr>
        <w:ind w:left="1276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050E5D" w:rsidRDefault="00DC6941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0D2EA4" w:rsidRPr="00050E5D" w:rsidRDefault="00BE4213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Visitado</w:t>
      </w:r>
    </w:p>
    <w:p w:rsidR="00DC6941" w:rsidRPr="00AA4859" w:rsidRDefault="00DC6941" w:rsidP="00B83104">
      <w:pPr>
        <w:pStyle w:val="Prrafodelista"/>
        <w:numPr>
          <w:ilvl w:val="3"/>
          <w:numId w:val="7"/>
        </w:numPr>
        <w:ind w:left="2127" w:hanging="851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DC6941" w:rsidRDefault="00DC6941" w:rsidP="00B83104">
      <w:pPr>
        <w:pStyle w:val="Prrafodelista"/>
        <w:numPr>
          <w:ilvl w:val="4"/>
          <w:numId w:val="7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050E5D" w:rsidRDefault="00050E5D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9C7E67" w:rsidRDefault="009C7E67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Para cada cliente asignado a la agenda de trabajo</w:t>
      </w:r>
    </w:p>
    <w:p w:rsidR="00050E5D" w:rsidRPr="002B52A5" w:rsidRDefault="00050E5D" w:rsidP="00B83104">
      <w:pPr>
        <w:pStyle w:val="Prrafodelista"/>
        <w:numPr>
          <w:ilvl w:val="4"/>
          <w:numId w:val="7"/>
        </w:numPr>
        <w:ind w:left="3119" w:hanging="992"/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050E5D" w:rsidRDefault="002B52A5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6636EA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NombreContaco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ClienteDomicilio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868F8" w:rsidRPr="00B83104" w:rsidRDefault="00B868F8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09383E" w:rsidRPr="00AA4859" w:rsidRDefault="00007F10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VendedorJornada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VendedorId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DiaClave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FechaFinal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VEJFechaInicial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Dia</w:t>
      </w:r>
      <w:proofErr w:type="spellEnd"/>
    </w:p>
    <w:p w:rsidR="00DC6941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Vendedor</w:t>
      </w:r>
    </w:p>
    <w:p w:rsidR="0009383E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JornadaTrabajo</w:t>
      </w:r>
      <w:proofErr w:type="spellEnd"/>
    </w:p>
    <w:p w:rsidR="001E2CFB" w:rsidRPr="001E2CFB" w:rsidRDefault="001E2CFB" w:rsidP="001E2CFB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1E2CFB">
        <w:rPr>
          <w:b/>
          <w:sz w:val="20"/>
          <w:lang w:val="es-MX"/>
        </w:rPr>
        <w:t>AseguramientoVisita</w:t>
      </w:r>
      <w:proofErr w:type="spellEnd"/>
    </w:p>
    <w:p w:rsidR="001E2CFB" w:rsidRPr="00AD2812" w:rsidRDefault="001E2CFB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AD2812">
        <w:rPr>
          <w:sz w:val="20"/>
          <w:lang w:val="es-MX"/>
        </w:rPr>
        <w:t>TipoAseguramiento</w:t>
      </w:r>
      <w:proofErr w:type="spellEnd"/>
    </w:p>
    <w:p w:rsidR="00ED6F9C" w:rsidRPr="00ED6F9C" w:rsidRDefault="00ED6F9C" w:rsidP="00ED6F9C">
      <w:pPr>
        <w:pStyle w:val="Prrafodelista"/>
        <w:numPr>
          <w:ilvl w:val="1"/>
          <w:numId w:val="7"/>
        </w:numPr>
        <w:rPr>
          <w:b/>
          <w:sz w:val="20"/>
          <w:highlight w:val="red"/>
          <w:lang w:val="es-MX"/>
        </w:rPr>
      </w:pPr>
      <w:proofErr w:type="spellStart"/>
      <w:r w:rsidRPr="00ED6F9C">
        <w:rPr>
          <w:b/>
          <w:sz w:val="20"/>
          <w:highlight w:val="red"/>
          <w:lang w:val="es-MX"/>
        </w:rPr>
        <w:t>MOTConfiguracion</w:t>
      </w:r>
      <w:proofErr w:type="spellEnd"/>
    </w:p>
    <w:p w:rsidR="00ED6F9C" w:rsidRPr="00ED6F9C" w:rsidRDefault="00ED6F9C" w:rsidP="00B83104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proofErr w:type="spellStart"/>
      <w:r w:rsidRPr="00ED6F9C">
        <w:rPr>
          <w:sz w:val="20"/>
          <w:highlight w:val="red"/>
          <w:lang w:val="es-MX"/>
        </w:rPr>
        <w:t>VistaListado</w:t>
      </w:r>
      <w:proofErr w:type="spellEnd"/>
    </w:p>
    <w:p w:rsidR="00064DD2" w:rsidRPr="00E61353" w:rsidRDefault="00323230" w:rsidP="00D04C37">
      <w:pPr>
        <w:pStyle w:val="Prrafodelista"/>
        <w:numPr>
          <w:ilvl w:val="0"/>
          <w:numId w:val="7"/>
        </w:numPr>
        <w:rPr>
          <w:strike/>
          <w:sz w:val="20"/>
          <w:lang w:val="es-MX"/>
        </w:rPr>
      </w:pPr>
      <w:r w:rsidRPr="007E0885">
        <w:rPr>
          <w:strike/>
          <w:sz w:val="20"/>
          <w:lang w:val="es-MX"/>
        </w:rPr>
        <w:t>Si &lt;</w:t>
      </w:r>
      <w:r w:rsidR="00064DD2" w:rsidRPr="007E0885">
        <w:rPr>
          <w:strike/>
          <w:sz w:val="20"/>
          <w:lang w:val="es-MX"/>
        </w:rPr>
        <w:t xml:space="preserve">se requiere </w:t>
      </w:r>
      <w:r w:rsidR="00963A1F" w:rsidRPr="007E0885">
        <w:rPr>
          <w:strike/>
          <w:sz w:val="20"/>
          <w:lang w:val="es-MX"/>
        </w:rPr>
        <w:t>registro de</w:t>
      </w:r>
      <w:r w:rsidR="00064DD2" w:rsidRPr="007E0885">
        <w:rPr>
          <w:strike/>
          <w:sz w:val="20"/>
          <w:lang w:val="es-MX"/>
        </w:rPr>
        <w:t xml:space="preserve"> jornada de trabajo de acuerdo con </w:t>
      </w:r>
      <w:r w:rsidR="00046B5C" w:rsidRPr="007E0885">
        <w:rPr>
          <w:strike/>
          <w:sz w:val="20"/>
        </w:rPr>
        <w:t xml:space="preserve">la regla de negocio </w:t>
      </w:r>
      <w:hyperlink r:id="rId10" w:anchor="RNROLMOV014" w:history="1">
        <w:r w:rsidR="00046B5C" w:rsidRPr="00E61353">
          <w:rPr>
            <w:rStyle w:val="Hipervnculo"/>
            <w:b/>
            <w:strike/>
            <w:sz w:val="20"/>
          </w:rPr>
          <w:t>RNROLMOV014 Configuración Registro de Jornada de Trabajo del Vendedor</w:t>
        </w:r>
      </w:hyperlink>
      <w:r w:rsidR="00046B5C" w:rsidRPr="00E61353">
        <w:rPr>
          <w:strike/>
          <w:sz w:val="20"/>
        </w:rPr>
        <w:t>&gt;</w:t>
      </w:r>
    </w:p>
    <w:p w:rsidR="00046B5C" w:rsidRPr="00325C17" w:rsidRDefault="00046B5C" w:rsidP="00D04C37">
      <w:pPr>
        <w:pStyle w:val="Prrafodelista"/>
        <w:numPr>
          <w:ilvl w:val="1"/>
          <w:numId w:val="7"/>
        </w:numPr>
        <w:rPr>
          <w:rStyle w:val="Hipervnculo"/>
          <w:sz w:val="20"/>
          <w:lang w:val="es-MX"/>
        </w:rPr>
      </w:pPr>
      <w:r w:rsidRPr="00E61353">
        <w:rPr>
          <w:strike/>
          <w:sz w:val="20"/>
          <w:lang w:val="es-MX"/>
        </w:rPr>
        <w:t xml:space="preserve">El sistema valida el inicio de la jornada de acuerdo con la validación </w:t>
      </w:r>
      <w:r w:rsidR="00325C17">
        <w:rPr>
          <w:b/>
          <w:sz w:val="20"/>
          <w:lang w:val="es-MX"/>
        </w:rPr>
        <w:fldChar w:fldCharType="begin"/>
      </w:r>
      <w:r w:rsidR="00325C17">
        <w:rPr>
          <w:b/>
          <w:sz w:val="20"/>
          <w:lang w:val="es-MX"/>
        </w:rPr>
        <w:instrText xml:space="preserve"> HYPERLINK  \l "_VA01_Validar_Inicio" </w:instrText>
      </w:r>
      <w:r w:rsidR="00325C17">
        <w:rPr>
          <w:b/>
          <w:sz w:val="20"/>
          <w:lang w:val="es-MX"/>
        </w:rPr>
        <w:fldChar w:fldCharType="separate"/>
      </w:r>
      <w:bookmarkStart w:id="22" w:name="VA01_r"/>
      <w:r w:rsidRPr="00325C17">
        <w:rPr>
          <w:rStyle w:val="Hipervnculo"/>
          <w:b/>
          <w:sz w:val="20"/>
          <w:lang w:val="es-MX"/>
        </w:rPr>
        <w:t>VA0</w:t>
      </w:r>
      <w:r w:rsidR="00325C17" w:rsidRPr="00325C17">
        <w:rPr>
          <w:rStyle w:val="Hipervnculo"/>
          <w:b/>
          <w:sz w:val="20"/>
          <w:lang w:val="es-MX"/>
        </w:rPr>
        <w:t>1</w:t>
      </w:r>
      <w:r w:rsidRPr="00325C17">
        <w:rPr>
          <w:rStyle w:val="Hipervnculo"/>
          <w:b/>
          <w:sz w:val="20"/>
          <w:lang w:val="es-MX"/>
        </w:rPr>
        <w:t xml:space="preserve"> Validar Inicio de Jornada</w:t>
      </w:r>
      <w:bookmarkEnd w:id="22"/>
    </w:p>
    <w:bookmarkStart w:id="23" w:name="Paso_5"/>
    <w:bookmarkEnd w:id="23"/>
    <w:p w:rsidR="00AF3E06" w:rsidRPr="00FE1C3A" w:rsidRDefault="00325C17" w:rsidP="00D04C37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b/>
          <w:sz w:val="20"/>
          <w:lang w:val="es-MX"/>
        </w:rPr>
        <w:fldChar w:fldCharType="end"/>
      </w:r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bookmarkStart w:id="24" w:name="paso_4"/>
      <w:r w:rsidR="00AF3E06">
        <w:rPr>
          <w:rStyle w:val="Hipervnculo"/>
          <w:color w:val="auto"/>
          <w:sz w:val="20"/>
          <w:u w:val="none"/>
          <w:lang w:val="es-MX"/>
        </w:rPr>
        <w:t>El sistema presenta la Vista del Listado de Clientes:</w:t>
      </w:r>
      <w:bookmarkEnd w:id="24"/>
    </w:p>
    <w:p w:rsidR="00FE1C3A" w:rsidRPr="001F7811" w:rsidRDefault="00ED6F9C" w:rsidP="00AF3E06">
      <w:pPr>
        <w:pStyle w:val="Prrafodelista"/>
        <w:numPr>
          <w:ilvl w:val="1"/>
          <w:numId w:val="7"/>
        </w:numPr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1F7811">
        <w:rPr>
          <w:rStyle w:val="Hipervnculo"/>
          <w:color w:val="auto"/>
          <w:sz w:val="20"/>
          <w:highlight w:val="red"/>
          <w:u w:val="none"/>
          <w:lang w:val="es-MX"/>
        </w:rPr>
        <w:t>Si</w:t>
      </w:r>
      <w:r w:rsidR="00FD65F1">
        <w:rPr>
          <w:rStyle w:val="Hipervnculo"/>
          <w:color w:val="auto"/>
          <w:sz w:val="20"/>
          <w:highlight w:val="red"/>
          <w:u w:val="none"/>
          <w:lang w:val="es-MX"/>
        </w:rPr>
        <w:t xml:space="preserve"> </w:t>
      </w:r>
      <w:r w:rsidRPr="001F7811">
        <w:rPr>
          <w:rStyle w:val="Hipervnculo"/>
          <w:color w:val="auto"/>
          <w:sz w:val="20"/>
          <w:highlight w:val="red"/>
          <w:u w:val="none"/>
          <w:lang w:val="es-MX"/>
        </w:rPr>
        <w:t>&lt;</w:t>
      </w:r>
      <w:proofErr w:type="spellStart"/>
      <w:r w:rsidRPr="001F7811">
        <w:rPr>
          <w:rStyle w:val="Hipervnculo"/>
          <w:color w:val="auto"/>
          <w:sz w:val="20"/>
          <w:highlight w:val="red"/>
          <w:u w:val="none"/>
          <w:lang w:val="es-MX"/>
        </w:rPr>
        <w:t>VistaListado</w:t>
      </w:r>
      <w:proofErr w:type="spellEnd"/>
      <w:r w:rsidRPr="001F7811">
        <w:rPr>
          <w:rStyle w:val="Hipervnculo"/>
          <w:color w:val="auto"/>
          <w:sz w:val="20"/>
          <w:highlight w:val="red"/>
          <w:u w:val="none"/>
          <w:lang w:val="es-MX"/>
        </w:rPr>
        <w:t xml:space="preserve"> = </w:t>
      </w:r>
      <w:r w:rsidRPr="001F7811">
        <w:rPr>
          <w:rStyle w:val="Hipervnculo"/>
          <w:b/>
          <w:color w:val="auto"/>
          <w:sz w:val="20"/>
          <w:highlight w:val="red"/>
          <w:u w:val="none"/>
          <w:lang w:val="es-MX"/>
        </w:rPr>
        <w:t>Clientes Visitados</w:t>
      </w:r>
      <w:r w:rsidR="00FE1C3A" w:rsidRPr="001F7811">
        <w:rPr>
          <w:rStyle w:val="Hipervnculo"/>
          <w:color w:val="auto"/>
          <w:sz w:val="20"/>
          <w:highlight w:val="red"/>
          <w:u w:val="none"/>
          <w:lang w:val="es-MX"/>
        </w:rPr>
        <w:t>&gt;</w:t>
      </w:r>
    </w:p>
    <w:p w:rsidR="00D61670" w:rsidRPr="001F7811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06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AO06 Presentar Clientes Visitados</w:t>
        </w:r>
      </w:hyperlink>
    </w:p>
    <w:p w:rsidR="00ED6F9C" w:rsidRPr="001F7811" w:rsidRDefault="00ED6F9C" w:rsidP="00AF3E06">
      <w:pPr>
        <w:pStyle w:val="Prrafodelista"/>
        <w:numPr>
          <w:ilvl w:val="1"/>
          <w:numId w:val="7"/>
        </w:numPr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Si &lt;</w:t>
      </w:r>
      <w:proofErr w:type="spellStart"/>
      <w:r w:rsidRPr="001F7811">
        <w:rPr>
          <w:sz w:val="20"/>
          <w:highlight w:val="red"/>
          <w:lang w:val="es-MX"/>
        </w:rPr>
        <w:t>VistaListado</w:t>
      </w:r>
      <w:proofErr w:type="spellEnd"/>
      <w:r w:rsidRPr="001F7811">
        <w:rPr>
          <w:sz w:val="20"/>
          <w:highlight w:val="red"/>
          <w:lang w:val="es-MX"/>
        </w:rPr>
        <w:t xml:space="preserve"> = </w:t>
      </w:r>
      <w:r w:rsidRPr="001F7811">
        <w:rPr>
          <w:b/>
          <w:sz w:val="20"/>
          <w:highlight w:val="red"/>
          <w:lang w:val="es-MX"/>
        </w:rPr>
        <w:t>Clientes no Visitados</w:t>
      </w:r>
      <w:r w:rsidRPr="001F7811">
        <w:rPr>
          <w:sz w:val="20"/>
          <w:highlight w:val="red"/>
          <w:lang w:val="es-MX"/>
        </w:rPr>
        <w:t>&gt;</w:t>
      </w:r>
    </w:p>
    <w:p w:rsidR="00ED6F9C" w:rsidRPr="001F7811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07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AO07 Presentar Clientes no Visitados</w:t>
        </w:r>
      </w:hyperlink>
    </w:p>
    <w:p w:rsidR="00ED6F9C" w:rsidRPr="001F7811" w:rsidRDefault="00ED6F9C" w:rsidP="00AF3E06">
      <w:pPr>
        <w:pStyle w:val="Prrafodelista"/>
        <w:numPr>
          <w:ilvl w:val="1"/>
          <w:numId w:val="7"/>
        </w:numPr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Si &lt;</w:t>
      </w:r>
      <w:proofErr w:type="spellStart"/>
      <w:r w:rsidRPr="001F7811">
        <w:rPr>
          <w:sz w:val="20"/>
          <w:highlight w:val="red"/>
          <w:lang w:val="es-MX"/>
        </w:rPr>
        <w:t>VistaListado</w:t>
      </w:r>
      <w:proofErr w:type="spellEnd"/>
      <w:r w:rsidRPr="001F7811">
        <w:rPr>
          <w:sz w:val="20"/>
          <w:highlight w:val="red"/>
          <w:lang w:val="es-MX"/>
        </w:rPr>
        <w:t xml:space="preserve"> = </w:t>
      </w:r>
      <w:r w:rsidRPr="001F7811">
        <w:rPr>
          <w:b/>
          <w:sz w:val="20"/>
          <w:highlight w:val="red"/>
          <w:lang w:val="es-MX"/>
        </w:rPr>
        <w:t>Todos los Clientes</w:t>
      </w:r>
      <w:r w:rsidRPr="001F7811">
        <w:rPr>
          <w:sz w:val="20"/>
          <w:highlight w:val="red"/>
          <w:lang w:val="es-MX"/>
        </w:rPr>
        <w:t>&gt;</w:t>
      </w:r>
    </w:p>
    <w:p w:rsidR="00ED6F9C" w:rsidRPr="001F7811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09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AO09 Presentar el Total de los Clientes</w:t>
        </w:r>
      </w:hyperlink>
    </w:p>
    <w:p w:rsidR="00ED6F9C" w:rsidRPr="001F7811" w:rsidRDefault="00ED6F9C" w:rsidP="00AF3E06">
      <w:pPr>
        <w:pStyle w:val="Prrafodelista"/>
        <w:numPr>
          <w:ilvl w:val="1"/>
          <w:numId w:val="7"/>
        </w:numPr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Si &lt;</w:t>
      </w:r>
      <w:proofErr w:type="spellStart"/>
      <w:r w:rsidRPr="001F7811">
        <w:rPr>
          <w:sz w:val="20"/>
          <w:highlight w:val="red"/>
          <w:lang w:val="es-MX"/>
        </w:rPr>
        <w:t>VistaListado</w:t>
      </w:r>
      <w:proofErr w:type="spellEnd"/>
      <w:r w:rsidRPr="001F7811">
        <w:rPr>
          <w:sz w:val="20"/>
          <w:highlight w:val="red"/>
          <w:lang w:val="es-MX"/>
        </w:rPr>
        <w:t xml:space="preserve"> = </w:t>
      </w:r>
      <w:r w:rsidRPr="001F7811">
        <w:rPr>
          <w:b/>
          <w:sz w:val="20"/>
          <w:highlight w:val="red"/>
          <w:lang w:val="es-MX"/>
        </w:rPr>
        <w:t>Clientes con Mensajes</w:t>
      </w:r>
      <w:r w:rsidRPr="001F7811">
        <w:rPr>
          <w:sz w:val="20"/>
          <w:highlight w:val="red"/>
          <w:lang w:val="es-MX"/>
        </w:rPr>
        <w:t>&gt;</w:t>
      </w:r>
    </w:p>
    <w:p w:rsidR="00ED6F9C" w:rsidRPr="001F7811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10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AO10 Presentar Clientes con Mensajes</w:t>
        </w:r>
      </w:hyperlink>
    </w:p>
    <w:p w:rsidR="00ED6F9C" w:rsidRPr="001F7811" w:rsidRDefault="00ED6F9C" w:rsidP="00AF3E06">
      <w:pPr>
        <w:pStyle w:val="Prrafodelista"/>
        <w:numPr>
          <w:ilvl w:val="1"/>
          <w:numId w:val="7"/>
        </w:numPr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Si &lt;</w:t>
      </w:r>
      <w:proofErr w:type="spellStart"/>
      <w:r w:rsidRPr="001F7811">
        <w:rPr>
          <w:sz w:val="20"/>
          <w:highlight w:val="red"/>
          <w:lang w:val="es-MX"/>
        </w:rPr>
        <w:t>VistaListado</w:t>
      </w:r>
      <w:proofErr w:type="spellEnd"/>
      <w:r w:rsidRPr="001F7811">
        <w:rPr>
          <w:sz w:val="20"/>
          <w:highlight w:val="red"/>
          <w:lang w:val="es-MX"/>
        </w:rPr>
        <w:t xml:space="preserve"> = </w:t>
      </w:r>
      <w:r w:rsidRPr="001F7811">
        <w:rPr>
          <w:b/>
          <w:sz w:val="20"/>
          <w:highlight w:val="red"/>
          <w:lang w:val="es-MX"/>
        </w:rPr>
        <w:t>Clientes con Cobranza</w:t>
      </w:r>
      <w:r w:rsidRPr="001F7811">
        <w:rPr>
          <w:sz w:val="20"/>
          <w:highlight w:val="red"/>
          <w:lang w:val="es-MX"/>
        </w:rPr>
        <w:t>&gt;</w:t>
      </w:r>
    </w:p>
    <w:p w:rsidR="00ED6F9C" w:rsidRPr="001F7811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11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AO11 Presentar Clientes con Cobranza</w:t>
        </w:r>
      </w:hyperlink>
    </w:p>
    <w:p w:rsidR="00ED6F9C" w:rsidRPr="001F7811" w:rsidRDefault="00ED6F9C" w:rsidP="00AF3E06">
      <w:pPr>
        <w:pStyle w:val="Prrafodelista"/>
        <w:numPr>
          <w:ilvl w:val="1"/>
          <w:numId w:val="7"/>
        </w:numPr>
        <w:rPr>
          <w:sz w:val="20"/>
          <w:highlight w:val="red"/>
          <w:lang w:val="es-MX"/>
        </w:rPr>
      </w:pPr>
      <w:r w:rsidRPr="001F7811">
        <w:rPr>
          <w:sz w:val="20"/>
          <w:highlight w:val="red"/>
          <w:lang w:val="es-MX"/>
        </w:rPr>
        <w:lastRenderedPageBreak/>
        <w:t>Si &lt;</w:t>
      </w:r>
      <w:proofErr w:type="spellStart"/>
      <w:r w:rsidRPr="001F7811">
        <w:rPr>
          <w:sz w:val="20"/>
          <w:highlight w:val="red"/>
          <w:lang w:val="es-MX"/>
        </w:rPr>
        <w:t>VistaListado</w:t>
      </w:r>
      <w:proofErr w:type="spellEnd"/>
      <w:r w:rsidRPr="001F7811">
        <w:rPr>
          <w:sz w:val="20"/>
          <w:highlight w:val="red"/>
          <w:lang w:val="es-MX"/>
        </w:rPr>
        <w:t xml:space="preserve"> = </w:t>
      </w:r>
      <w:r w:rsidRPr="001F7811">
        <w:rPr>
          <w:b/>
          <w:sz w:val="20"/>
          <w:highlight w:val="red"/>
          <w:lang w:val="es-MX"/>
        </w:rPr>
        <w:t>Clientes por Surtir</w:t>
      </w:r>
      <w:r w:rsidRPr="001F7811">
        <w:rPr>
          <w:sz w:val="20"/>
          <w:highlight w:val="red"/>
          <w:lang w:val="es-MX"/>
        </w:rPr>
        <w:t>&gt;</w:t>
      </w:r>
    </w:p>
    <w:p w:rsidR="00ED6F9C" w:rsidRPr="00AD7487" w:rsidRDefault="00ED6F9C" w:rsidP="00AD2812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1F7811">
        <w:rPr>
          <w:sz w:val="20"/>
          <w:highlight w:val="red"/>
          <w:lang w:val="es-MX"/>
        </w:rPr>
        <w:t>El sistema continúa con el flujo alterno opcional</w:t>
      </w:r>
      <w:r w:rsidR="001F7811" w:rsidRPr="001F7811">
        <w:rPr>
          <w:sz w:val="20"/>
          <w:highlight w:val="red"/>
          <w:lang w:val="es-MX"/>
        </w:rPr>
        <w:t xml:space="preserve"> </w:t>
      </w:r>
      <w:hyperlink w:anchor="AO12" w:history="1">
        <w:r w:rsidR="001F7811" w:rsidRPr="001F7811">
          <w:rPr>
            <w:rStyle w:val="Hipervnculo"/>
            <w:b/>
            <w:sz w:val="20"/>
            <w:highlight w:val="red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1"/>
          <w:numId w:val="7"/>
        </w:numPr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Si &lt;</w:t>
      </w:r>
      <w:proofErr w:type="spellStart"/>
      <w:r w:rsidRPr="00F22983">
        <w:rPr>
          <w:sz w:val="20"/>
          <w:highlight w:val="lightGray"/>
          <w:lang w:val="es-MX"/>
        </w:rPr>
        <w:t>VistaListado</w:t>
      </w:r>
      <w:proofErr w:type="spellEnd"/>
      <w:r w:rsidRPr="00F22983">
        <w:rPr>
          <w:sz w:val="20"/>
          <w:highlight w:val="lightGray"/>
          <w:lang w:val="es-MX"/>
        </w:rPr>
        <w:t xml:space="preserve"> = </w:t>
      </w:r>
      <w:r w:rsidRPr="00F22983">
        <w:rPr>
          <w:b/>
          <w:sz w:val="20"/>
          <w:highlight w:val="lightGray"/>
          <w:lang w:val="es-MX"/>
        </w:rPr>
        <w:t>Clientes no Visitados Recientemente</w:t>
      </w:r>
      <w:r w:rsidRPr="00F22983">
        <w:rPr>
          <w:sz w:val="20"/>
          <w:highlight w:val="lightGray"/>
          <w:lang w:val="es-MX"/>
        </w:rPr>
        <w:t>&gt;</w:t>
      </w:r>
    </w:p>
    <w:p w:rsidR="00AD7487" w:rsidRPr="00F22983" w:rsidRDefault="00F22983" w:rsidP="00F22983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bookmarkStart w:id="25" w:name="AO18_r"/>
      <w:r w:rsidR="00C208AC">
        <w:rPr>
          <w:b/>
          <w:sz w:val="20"/>
          <w:highlight w:val="lightGray"/>
          <w:lang w:val="es-MX"/>
        </w:rPr>
        <w:fldChar w:fldCharType="begin"/>
      </w:r>
      <w:r w:rsidR="00C208AC">
        <w:rPr>
          <w:b/>
          <w:sz w:val="20"/>
          <w:highlight w:val="lightGray"/>
          <w:lang w:val="es-MX"/>
        </w:rPr>
        <w:instrText xml:space="preserve"> HYPERLINK  \l "_AO18_Presentar_Clientes" </w:instrText>
      </w:r>
      <w:r w:rsidR="00C208AC">
        <w:rPr>
          <w:b/>
          <w:sz w:val="20"/>
          <w:highlight w:val="lightGray"/>
          <w:lang w:val="es-MX"/>
        </w:rPr>
        <w:fldChar w:fldCharType="separate"/>
      </w:r>
      <w:r w:rsidR="00C208AC" w:rsidRPr="00C208AC">
        <w:rPr>
          <w:rStyle w:val="Hipervnculo"/>
          <w:b/>
          <w:sz w:val="20"/>
          <w:highlight w:val="lightGray"/>
          <w:lang w:val="es-MX"/>
        </w:rPr>
        <w:t>AO18 Presentar Clientes No Visitados Recientemente</w:t>
      </w:r>
      <w:r w:rsidR="00C208AC">
        <w:rPr>
          <w:b/>
          <w:sz w:val="20"/>
          <w:highlight w:val="lightGray"/>
          <w:lang w:val="es-MX"/>
        </w:rPr>
        <w:fldChar w:fldCharType="end"/>
      </w:r>
      <w:bookmarkEnd w:id="25"/>
    </w:p>
    <w:p w:rsidR="00D20802" w:rsidRPr="00963BAA" w:rsidRDefault="00D20802" w:rsidP="00D20802">
      <w:pPr>
        <w:pStyle w:val="Prrafodelista"/>
        <w:numPr>
          <w:ilvl w:val="0"/>
          <w:numId w:val="7"/>
        </w:numPr>
        <w:rPr>
          <w:sz w:val="20"/>
          <w:highlight w:val="cyan"/>
        </w:rPr>
      </w:pPr>
      <w:r w:rsidRPr="00963BAA">
        <w:rPr>
          <w:sz w:val="20"/>
          <w:highlight w:val="cyan"/>
        </w:rPr>
        <w:t>El sistema obtiene la siguiente información</w:t>
      </w:r>
    </w:p>
    <w:p w:rsidR="00D20802" w:rsidRPr="00963BAA" w:rsidRDefault="00D20802" w:rsidP="00D20802">
      <w:pPr>
        <w:pStyle w:val="Prrafodelista"/>
        <w:numPr>
          <w:ilvl w:val="1"/>
          <w:numId w:val="7"/>
        </w:numPr>
        <w:rPr>
          <w:b/>
          <w:sz w:val="20"/>
          <w:szCs w:val="20"/>
          <w:highlight w:val="cyan"/>
        </w:rPr>
      </w:pPr>
      <w:proofErr w:type="spellStart"/>
      <w:r w:rsidRPr="00963BAA">
        <w:rPr>
          <w:b/>
          <w:sz w:val="20"/>
          <w:szCs w:val="20"/>
          <w:highlight w:val="cyan"/>
        </w:rPr>
        <w:t>AseguramientoVisita</w:t>
      </w:r>
      <w:proofErr w:type="spellEnd"/>
    </w:p>
    <w:p w:rsidR="00D20802" w:rsidRPr="00963BAA" w:rsidRDefault="00D20802" w:rsidP="00D20802">
      <w:pPr>
        <w:pStyle w:val="Prrafodelista"/>
        <w:numPr>
          <w:ilvl w:val="2"/>
          <w:numId w:val="7"/>
        </w:numPr>
        <w:rPr>
          <w:sz w:val="20"/>
          <w:szCs w:val="20"/>
          <w:highlight w:val="cyan"/>
        </w:rPr>
      </w:pPr>
      <w:proofErr w:type="spellStart"/>
      <w:r w:rsidRPr="00963BAA">
        <w:rPr>
          <w:sz w:val="20"/>
          <w:szCs w:val="20"/>
          <w:highlight w:val="cyan"/>
        </w:rPr>
        <w:t>TipoContraseña</w:t>
      </w:r>
      <w:proofErr w:type="spellEnd"/>
    </w:p>
    <w:p w:rsidR="008E2BCE" w:rsidRPr="00963BAA" w:rsidRDefault="00EB3991" w:rsidP="00C242CB">
      <w:pPr>
        <w:pStyle w:val="Prrafodelista"/>
        <w:numPr>
          <w:ilvl w:val="0"/>
          <w:numId w:val="7"/>
        </w:numPr>
        <w:rPr>
          <w:sz w:val="16"/>
          <w:highlight w:val="cyan"/>
          <w:lang w:val="es-MX"/>
        </w:rPr>
      </w:pPr>
      <w:r>
        <w:rPr>
          <w:sz w:val="20"/>
          <w:highlight w:val="cyan"/>
        </w:rPr>
        <w:t>Si &lt;</w:t>
      </w:r>
      <w:proofErr w:type="spellStart"/>
      <w:r>
        <w:rPr>
          <w:sz w:val="20"/>
          <w:highlight w:val="cyan"/>
        </w:rPr>
        <w:t>TipoContraseña</w:t>
      </w:r>
      <w:proofErr w:type="spellEnd"/>
      <w:r>
        <w:rPr>
          <w:sz w:val="20"/>
          <w:highlight w:val="cyan"/>
        </w:rPr>
        <w:t xml:space="preserve"> es “Ninguno”</w:t>
      </w:r>
      <w:r w:rsidR="008E2BCE" w:rsidRPr="00963BAA">
        <w:rPr>
          <w:sz w:val="20"/>
          <w:highlight w:val="cyan"/>
        </w:rPr>
        <w:t>&gt;</w:t>
      </w:r>
    </w:p>
    <w:p w:rsidR="008E2BCE" w:rsidRPr="00963BAA" w:rsidRDefault="00D20802" w:rsidP="008E2BCE">
      <w:pPr>
        <w:pStyle w:val="Prrafodelista"/>
        <w:numPr>
          <w:ilvl w:val="1"/>
          <w:numId w:val="7"/>
        </w:numPr>
        <w:rPr>
          <w:sz w:val="16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 xml:space="preserve">El sistema </w:t>
      </w:r>
      <w:r w:rsidR="008E2BCE" w:rsidRPr="00963BAA">
        <w:rPr>
          <w:sz w:val="20"/>
          <w:highlight w:val="cyan"/>
          <w:lang w:val="es-MX"/>
        </w:rPr>
        <w:t>habilita la captura escrita del código de barras</w:t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</w:t>
      </w:r>
      <w:r w:rsidRPr="000D24FC">
        <w:rPr>
          <w:sz w:val="20"/>
          <w:lang w:val="es-MX"/>
        </w:rPr>
        <w:t>&gt;</w:t>
      </w:r>
      <w:r w:rsidR="002D23B4" w:rsidRPr="000D24FC">
        <w:rPr>
          <w:sz w:val="20"/>
          <w:lang w:val="es-MX"/>
        </w:rPr>
        <w:t xml:space="preserve"> o Si &lt;el actor lee</w:t>
      </w:r>
      <w:r w:rsidR="00866D7E" w:rsidRPr="000D24FC">
        <w:rPr>
          <w:sz w:val="20"/>
          <w:lang w:val="es-MX"/>
        </w:rPr>
        <w:t xml:space="preserve"> o proporciona</w:t>
      </w:r>
      <w:r w:rsidR="002D23B4" w:rsidRPr="000D24FC">
        <w:rPr>
          <w:sz w:val="20"/>
          <w:lang w:val="es-MX"/>
        </w:rPr>
        <w:t xml:space="preserve"> el código de barras de un cliente&gt;</w:t>
      </w:r>
      <w:r w:rsidR="00866D7E">
        <w:rPr>
          <w:sz w:val="20"/>
          <w:lang w:val="es-MX"/>
        </w:rPr>
        <w:t xml:space="preserve"> </w:t>
      </w:r>
    </w:p>
    <w:p w:rsidR="00F92E82" w:rsidRDefault="00F92E82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6" w:name="AG01_r"/>
      <w:bookmarkStart w:id="27" w:name="AO01_r"/>
      <w:bookmarkEnd w:id="26"/>
      <w:bookmarkEnd w:id="27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"AO01"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AO01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2D23B4" w:rsidRPr="002D23B4" w:rsidRDefault="00F92E82" w:rsidP="00AD2812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8" w:name="AG02_r"/>
      <w:bookmarkStart w:id="29" w:name="AO02_r"/>
      <w:bookmarkEnd w:id="28"/>
      <w:bookmarkEnd w:id="2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"AO02"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AO02 N</w:t>
      </w:r>
      <w:r w:rsidRPr="007A5F0E">
        <w:rPr>
          <w:rStyle w:val="Hipervnculo"/>
          <w:b/>
          <w:sz w:val="20"/>
          <w:lang w:val="es-MX"/>
        </w:rPr>
        <w:t>o</w:t>
      </w:r>
      <w:r w:rsidRPr="007A5F0E">
        <w:rPr>
          <w:rStyle w:val="Hipervnculo"/>
          <w:b/>
          <w:sz w:val="20"/>
          <w:lang w:val="es-MX"/>
        </w:rPr>
        <w:t xml:space="preserve">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bookmarkStart w:id="30" w:name="Paso_10"/>
      <w:bookmarkEnd w:id="30"/>
      <w:r>
        <w:rPr>
          <w:sz w:val="20"/>
          <w:lang w:val="es-MX"/>
        </w:rPr>
        <w:t xml:space="preserve">Si &lt;el actor selecciona </w:t>
      </w:r>
      <w:r w:rsidRPr="00850C91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>&gt;</w:t>
      </w:r>
    </w:p>
    <w:p w:rsidR="00CD33EA" w:rsidRPr="00207071" w:rsidRDefault="00CD33EA" w:rsidP="00DB00B0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1" w:name="Paso_10_1"/>
      <w:bookmarkStart w:id="32" w:name="Paso_9_1"/>
      <w:bookmarkEnd w:id="31"/>
      <w:r w:rsidRPr="00207071">
        <w:rPr>
          <w:rFonts w:cs="Arial"/>
          <w:sz w:val="20"/>
          <w:szCs w:val="20"/>
          <w:highlight w:val="darkGray"/>
        </w:rPr>
        <w:t xml:space="preserve">El sistema obtiene información de las actividades a realizar de acuerdo a la regla de negocio </w:t>
      </w:r>
      <w:hyperlink r:id="rId11" w:anchor="RNROLMOV201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20</w:t>
        </w:r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1 Actividades d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el Menú Atender a Mis Clientes</w:t>
        </w:r>
      </w:hyperlink>
      <w:r w:rsidRPr="00207071">
        <w:rPr>
          <w:rFonts w:cs="Arial"/>
          <w:sz w:val="20"/>
          <w:szCs w:val="20"/>
          <w:highlight w:val="darkGray"/>
        </w:rPr>
        <w:t>:</w:t>
      </w:r>
    </w:p>
    <w:bookmarkEnd w:id="32"/>
    <w:p w:rsidR="00CD33EA" w:rsidRPr="00207071" w:rsidRDefault="00CD33EA" w:rsidP="00AD2812">
      <w:pPr>
        <w:pStyle w:val="Prrafodelista"/>
        <w:numPr>
          <w:ilvl w:val="2"/>
          <w:numId w:val="7"/>
        </w:numPr>
        <w:ind w:left="1276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ValorReferencia</w:t>
      </w:r>
      <w:proofErr w:type="spellEnd"/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  <w:r w:rsidR="00D519AB">
        <w:rPr>
          <w:rFonts w:cs="Arial"/>
          <w:sz w:val="20"/>
          <w:szCs w:val="20"/>
          <w:highlight w:val="darkGray"/>
        </w:rPr>
        <w:t xml:space="preserve"> = ‘ACTMAC’</w:t>
      </w:r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VAVDescripcion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CD33EA" w:rsidRPr="00207071" w:rsidRDefault="00CD33EA" w:rsidP="003022E5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3" w:name="Paso_9_2"/>
      <w:r w:rsidRPr="00207071">
        <w:rPr>
          <w:rFonts w:cs="Arial"/>
          <w:sz w:val="20"/>
          <w:szCs w:val="20"/>
          <w:highlight w:val="darkGray"/>
        </w:rPr>
        <w:t>Para cada actividad obtenida</w:t>
      </w:r>
    </w:p>
    <w:bookmarkEnd w:id="33"/>
    <w:p w:rsidR="00207071" w:rsidRPr="00207071" w:rsidRDefault="00207071" w:rsidP="00207071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obtiene la siguiente información: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VendedorMensaje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VendedorMensajeId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Posponer</w:t>
      </w:r>
      <w:r w:rsidRPr="00207071">
        <w:rPr>
          <w:rFonts w:cs="Arial"/>
          <w:sz w:val="20"/>
          <w:szCs w:val="20"/>
          <w:highlight w:val="darkGray"/>
        </w:rPr>
        <w:tab/>
        <w:t>&lt;&gt; 2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obtienen mensajes activos (</w:t>
      </w: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1) que no hayan sido revisados (Posponer &lt;&gt; 2)&gt;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registra en sesión la siguiente información: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(</w:t>
      </w: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Número de registros obtenidos para los mensajes del vendedor que se encuentran activos y que no han sido revisados)</w:t>
      </w:r>
    </w:p>
    <w:p w:rsidR="00CD33EA" w:rsidRPr="00207071" w:rsidRDefault="00CD33EA" w:rsidP="000F3D76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 xml:space="preserve">El sistema obtiene la imagen de acuerdo con la regla de negocio </w:t>
      </w:r>
      <w:hyperlink r:id="rId12" w:anchor="RNROLMOV010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RNROLMOV010 Icono de Actividades</w:t>
        </w:r>
      </w:hyperlink>
    </w:p>
    <w:p w:rsidR="00CD33EA" w:rsidRPr="00207071" w:rsidRDefault="00CD33EA" w:rsidP="003022E5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presenta:</w:t>
      </w:r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Imagen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17274F" w:rsidRPr="00214724" w:rsidRDefault="0017274F" w:rsidP="003022E5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 w:rsidRPr="00214724">
        <w:rPr>
          <w:sz w:val="20"/>
          <w:lang w:val="es-MX"/>
        </w:rPr>
        <w:t xml:space="preserve">Si &lt;el actor selecciona la opción </w:t>
      </w:r>
      <w:r w:rsidRPr="00214724">
        <w:rPr>
          <w:b/>
          <w:sz w:val="20"/>
          <w:lang w:val="es-MX"/>
        </w:rPr>
        <w:t>Vistas</w:t>
      </w:r>
      <w:r w:rsidRPr="00214724">
        <w:rPr>
          <w:sz w:val="20"/>
          <w:lang w:val="es-MX"/>
        </w:rPr>
        <w:t>&gt;</w:t>
      </w:r>
    </w:p>
    <w:p w:rsidR="0017274F" w:rsidRPr="00214724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214724">
        <w:rPr>
          <w:sz w:val="20"/>
          <w:lang w:val="es-MX"/>
        </w:rPr>
        <w:t xml:space="preserve">El sistema presenta las siguientes opciones: 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rFonts w:cs="Arial"/>
          <w:sz w:val="20"/>
          <w:szCs w:val="20"/>
        </w:rPr>
        <w:t>C</w:t>
      </w:r>
      <w:proofErr w:type="spellStart"/>
      <w:r w:rsidRPr="00214724">
        <w:rPr>
          <w:sz w:val="20"/>
          <w:lang w:val="es-MX"/>
        </w:rPr>
        <w:t>lientes</w:t>
      </w:r>
      <w:proofErr w:type="spellEnd"/>
      <w:r w:rsidRPr="00214724">
        <w:rPr>
          <w:sz w:val="20"/>
          <w:lang w:val="es-MX"/>
        </w:rPr>
        <w:t xml:space="preserve">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No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Fuera de Frecuencia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Todos los clientes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Mensajes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Cobranza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Improductivos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Nuevos</w:t>
      </w:r>
    </w:p>
    <w:p w:rsidR="0017274F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Por surtir</w:t>
      </w:r>
    </w:p>
    <w:p w:rsidR="00C208AC" w:rsidRPr="00C208AC" w:rsidRDefault="00C208AC" w:rsidP="00C208AC">
      <w:pPr>
        <w:pStyle w:val="Prrafodelista"/>
        <w:numPr>
          <w:ilvl w:val="3"/>
          <w:numId w:val="7"/>
        </w:numPr>
        <w:ind w:left="2127" w:hanging="851"/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Clientes No Visitados Recientemente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opcional </w:t>
      </w:r>
      <w:hyperlink w:anchor="AO06" w:history="1">
        <w:r w:rsidRPr="008D1F96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no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7" w:history="1">
        <w:r w:rsidRPr="008D1F96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Fuera de Frecuencia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8" w:history="1">
        <w:r w:rsidRPr="008D1F96">
          <w:rPr>
            <w:rStyle w:val="Hipervnculo"/>
            <w:b/>
            <w:sz w:val="20"/>
            <w:lang w:val="es-MX"/>
          </w:rPr>
          <w:t>AO08 Presentar Clientes Fuera de Frecuencia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Todos los Clientes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9" w:history="1">
        <w:r w:rsidRPr="00F516B7">
          <w:rPr>
            <w:rStyle w:val="Hipervnculo"/>
            <w:b/>
            <w:sz w:val="20"/>
            <w:lang w:val="es-MX"/>
          </w:rPr>
          <w:t>AO09 Presentar el Total de los Clientes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Mensaje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0" w:history="1">
        <w:r w:rsidRPr="00F516B7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Cobranza</w:t>
      </w:r>
      <w:r>
        <w:rPr>
          <w:sz w:val="20"/>
          <w:lang w:val="es-MX"/>
        </w:rPr>
        <w:t>&gt;</w:t>
      </w:r>
    </w:p>
    <w:p w:rsidR="00E07030" w:rsidRPr="000D2EA4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1" w:history="1">
        <w:r w:rsidRPr="00F516B7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con </w:t>
      </w:r>
      <w:r>
        <w:rPr>
          <w:b/>
          <w:sz w:val="20"/>
          <w:lang w:val="es-MX"/>
        </w:rPr>
        <w:t>Improductividad</w:t>
      </w:r>
      <w:r>
        <w:rPr>
          <w:sz w:val="20"/>
          <w:lang w:val="es-MX"/>
        </w:rPr>
        <w:t>&gt;</w:t>
      </w:r>
    </w:p>
    <w:p w:rsidR="00E07030" w:rsidRPr="007267AD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3" w:history="1">
        <w:r w:rsidRPr="000D2EA4">
          <w:rPr>
            <w:rStyle w:val="Hipervnculo"/>
            <w:b/>
            <w:sz w:val="20"/>
            <w:lang w:val="es-MX"/>
          </w:rPr>
          <w:t>AO13 Presentar Clientes con Improductividad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</w:t>
      </w:r>
      <w:r>
        <w:rPr>
          <w:b/>
          <w:sz w:val="20"/>
          <w:lang w:val="es-MX"/>
        </w:rPr>
        <w:t>Nuevos</w:t>
      </w:r>
      <w:r>
        <w:rPr>
          <w:sz w:val="20"/>
          <w:lang w:val="es-MX"/>
        </w:rPr>
        <w:t>&gt;</w:t>
      </w:r>
    </w:p>
    <w:p w:rsidR="00E07030" w:rsidRPr="001F7811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4" w:history="1">
        <w:r w:rsidRPr="00C31615">
          <w:rPr>
            <w:rStyle w:val="Hipervnculo"/>
            <w:b/>
            <w:sz w:val="20"/>
            <w:lang w:val="es-MX"/>
          </w:rPr>
          <w:t>AO14 Presentar Clientes Nuevos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A5D72">
        <w:rPr>
          <w:rStyle w:val="Hipervnculo"/>
          <w:b/>
          <w:color w:val="auto"/>
          <w:sz w:val="20"/>
          <w:u w:val="none"/>
          <w:lang w:val="es-MX"/>
        </w:rPr>
        <w:t>Clientes</w:t>
      </w:r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954666">
        <w:rPr>
          <w:rStyle w:val="Hipervnculo"/>
          <w:b/>
          <w:color w:val="auto"/>
          <w:sz w:val="20"/>
          <w:u w:val="none"/>
          <w:lang w:val="es-MX"/>
        </w:rPr>
        <w:t>Por Surtir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E07030" w:rsidRPr="00F22983" w:rsidRDefault="00E07030" w:rsidP="00E07030">
      <w:pPr>
        <w:pStyle w:val="Prrafodelista"/>
        <w:numPr>
          <w:ilvl w:val="3"/>
          <w:numId w:val="7"/>
        </w:numPr>
        <w:ind w:left="2183" w:hanging="90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2" w:history="1">
        <w:r w:rsidRPr="00954666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Si</w:t>
      </w:r>
      <w:r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&lt;el actor selecciona la opción </w:t>
      </w:r>
      <w:r w:rsidRPr="00F22983">
        <w:rPr>
          <w:rStyle w:val="Hipervnculo"/>
          <w:b/>
          <w:color w:val="auto"/>
          <w:sz w:val="20"/>
          <w:highlight w:val="lightGray"/>
          <w:u w:val="none"/>
          <w:lang w:val="es-MX"/>
        </w:rPr>
        <w:t>Clientes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>
        <w:rPr>
          <w:rStyle w:val="Hipervnculo"/>
          <w:b/>
          <w:color w:val="auto"/>
          <w:sz w:val="20"/>
          <w:highlight w:val="lightGray"/>
          <w:u w:val="none"/>
          <w:lang w:val="es-MX"/>
        </w:rPr>
        <w:t>No Visitados Recientemente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F22983" w:rsidRPr="00F22983" w:rsidRDefault="00F22983" w:rsidP="00F22983">
      <w:pPr>
        <w:pStyle w:val="Prrafodelista"/>
        <w:numPr>
          <w:ilvl w:val="3"/>
          <w:numId w:val="7"/>
        </w:numPr>
        <w:ind w:left="2183" w:hanging="907"/>
        <w:rPr>
          <w:b/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hyperlink w:anchor="_AO18_Presentar_Clientes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AO1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8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 Presentar Clientes 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No Visitados Recientemente</w:t>
        </w:r>
      </w:hyperlink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50C91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17274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4" w:name="AO04_r"/>
      <w:bookmarkEnd w:id="34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"AO04" </w:instrText>
      </w:r>
      <w:r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AO04 Buscar Cliente</w:t>
      </w:r>
      <w:r>
        <w:rPr>
          <w:b/>
          <w:sz w:val="20"/>
          <w:lang w:val="es-MX"/>
        </w:rPr>
        <w:fldChar w:fldCharType="end"/>
      </w:r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Mis Cuotas</w:t>
      </w:r>
      <w:r>
        <w:rPr>
          <w:sz w:val="20"/>
          <w:lang w:val="es-MX"/>
        </w:rPr>
        <w:t>&gt;</w:t>
      </w:r>
    </w:p>
    <w:p w:rsidR="0017274F" w:rsidRPr="00766CD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O05_r"/>
      <w:r w:rsidR="00B300AA">
        <w:rPr>
          <w:b/>
          <w:sz w:val="20"/>
          <w:lang w:val="es-MX"/>
        </w:rPr>
        <w:fldChar w:fldCharType="begin"/>
      </w:r>
      <w:r w:rsidR="00B300AA">
        <w:rPr>
          <w:b/>
          <w:sz w:val="20"/>
          <w:lang w:val="es-MX"/>
        </w:rPr>
        <w:instrText xml:space="preserve"> HYPERLINK  \l "AO05" </w:instrText>
      </w:r>
      <w:r w:rsidR="00B300AA">
        <w:rPr>
          <w:b/>
          <w:sz w:val="20"/>
          <w:lang w:val="es-MX"/>
        </w:rPr>
        <w:fldChar w:fldCharType="separate"/>
      </w:r>
      <w:r w:rsidRPr="00B300AA">
        <w:rPr>
          <w:rStyle w:val="Hipervnculo"/>
          <w:b/>
          <w:sz w:val="20"/>
          <w:lang w:val="es-MX"/>
        </w:rPr>
        <w:t>AO05 Mostrar Cuotas</w:t>
      </w:r>
      <w:bookmarkEnd w:id="35"/>
      <w:r w:rsidR="00B300AA">
        <w:rPr>
          <w:b/>
          <w:sz w:val="20"/>
          <w:lang w:val="es-MX"/>
        </w:rPr>
        <w:fldChar w:fldCharType="end"/>
      </w:r>
    </w:p>
    <w:p w:rsidR="00B300AA" w:rsidRPr="00766CDF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>Si</w:t>
      </w:r>
      <w:r>
        <w:rPr>
          <w:sz w:val="20"/>
          <w:highlight w:val="darkGreen"/>
          <w:lang w:val="es-MX"/>
        </w:rPr>
        <w:t xml:space="preserve"> </w:t>
      </w:r>
      <w:r w:rsidRPr="00766CDF">
        <w:rPr>
          <w:sz w:val="20"/>
          <w:highlight w:val="darkGreen"/>
          <w:lang w:val="es-MX"/>
        </w:rPr>
        <w:t xml:space="preserve">&lt;el actor selecciona la opción </w:t>
      </w:r>
      <w:r>
        <w:rPr>
          <w:b/>
          <w:sz w:val="20"/>
          <w:highlight w:val="darkGreen"/>
          <w:lang w:val="es-MX"/>
        </w:rPr>
        <w:t>Envío Parcial</w:t>
      </w:r>
      <w:r w:rsidRPr="00766CDF">
        <w:rPr>
          <w:sz w:val="20"/>
          <w:highlight w:val="darkGreen"/>
          <w:lang w:val="es-MX"/>
        </w:rPr>
        <w:t>&gt;</w:t>
      </w:r>
    </w:p>
    <w:p w:rsidR="00B300AA" w:rsidRPr="00766CDF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 xml:space="preserve">El sistema continúa con el flujo alterno opcional </w:t>
      </w:r>
      <w:bookmarkStart w:id="36" w:name="AO16_r"/>
      <w:r>
        <w:rPr>
          <w:b/>
          <w:sz w:val="20"/>
          <w:highlight w:val="darkGreen"/>
          <w:lang w:val="es-MX"/>
        </w:rPr>
        <w:fldChar w:fldCharType="begin"/>
      </w:r>
      <w:r>
        <w:rPr>
          <w:b/>
          <w:sz w:val="20"/>
          <w:highlight w:val="darkGreen"/>
          <w:lang w:val="es-MX"/>
        </w:rPr>
        <w:instrText xml:space="preserve"> HYPERLINK  \l "AO16" </w:instrText>
      </w:r>
      <w:r>
        <w:rPr>
          <w:b/>
          <w:sz w:val="20"/>
          <w:highlight w:val="darkGreen"/>
          <w:lang w:val="es-MX"/>
        </w:rPr>
        <w:fldChar w:fldCharType="separate"/>
      </w:r>
      <w:r w:rsidRPr="00037EEA">
        <w:rPr>
          <w:rStyle w:val="Hipervnculo"/>
          <w:b/>
          <w:sz w:val="20"/>
          <w:highlight w:val="darkGreen"/>
          <w:lang w:val="es-MX"/>
        </w:rPr>
        <w:t>AO16 Enviar Información Parcialmente</w:t>
      </w:r>
      <w:bookmarkEnd w:id="36"/>
      <w:r>
        <w:rPr>
          <w:b/>
          <w:sz w:val="20"/>
          <w:highlight w:val="darkGreen"/>
          <w:lang w:val="es-MX"/>
        </w:rPr>
        <w:fldChar w:fldCharType="end"/>
      </w:r>
    </w:p>
    <w:p w:rsidR="00B300AA" w:rsidRPr="00B300AA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green"/>
          <w:lang w:val="es-MX"/>
        </w:rPr>
      </w:pPr>
      <w:r w:rsidRPr="00B300AA">
        <w:rPr>
          <w:sz w:val="20"/>
          <w:highlight w:val="green"/>
          <w:lang w:val="es-MX"/>
        </w:rPr>
        <w:t xml:space="preserve">Si &lt;el actor selecciona la opción </w:t>
      </w:r>
      <w:r w:rsidRPr="00B300AA">
        <w:rPr>
          <w:b/>
          <w:sz w:val="20"/>
          <w:highlight w:val="green"/>
          <w:lang w:val="es-MX"/>
        </w:rPr>
        <w:t>Tiempos Muertos</w:t>
      </w:r>
      <w:r w:rsidRPr="00B300AA">
        <w:rPr>
          <w:sz w:val="20"/>
          <w:highlight w:val="green"/>
          <w:lang w:val="es-MX"/>
        </w:rPr>
        <w:t>&gt;</w:t>
      </w:r>
    </w:p>
    <w:p w:rsidR="00B300AA" w:rsidRPr="00B300AA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green"/>
          <w:lang w:val="es-MX"/>
        </w:rPr>
      </w:pPr>
      <w:r w:rsidRPr="00B300AA">
        <w:rPr>
          <w:sz w:val="20"/>
          <w:highlight w:val="green"/>
          <w:lang w:val="es-MX"/>
        </w:rPr>
        <w:t xml:space="preserve">El sistema continúa con el flujo alterno opcional </w:t>
      </w:r>
      <w:bookmarkStart w:id="37" w:name="AO15_r"/>
      <w:bookmarkEnd w:id="37"/>
      <w:r w:rsidRPr="00B300AA">
        <w:rPr>
          <w:b/>
          <w:sz w:val="20"/>
          <w:highlight w:val="green"/>
          <w:lang w:val="es-MX"/>
        </w:rPr>
        <w:fldChar w:fldCharType="begin"/>
      </w:r>
      <w:r w:rsidRPr="00B300AA">
        <w:rPr>
          <w:b/>
          <w:sz w:val="20"/>
          <w:highlight w:val="green"/>
          <w:lang w:val="es-MX"/>
        </w:rPr>
        <w:instrText xml:space="preserve"> HYPERLINK  \l "AO15" </w:instrText>
      </w:r>
      <w:r w:rsidRPr="00B300AA">
        <w:rPr>
          <w:b/>
          <w:sz w:val="20"/>
          <w:highlight w:val="green"/>
          <w:lang w:val="es-MX"/>
        </w:rPr>
        <w:fldChar w:fldCharType="separate"/>
      </w:r>
      <w:r w:rsidRPr="00B300AA">
        <w:rPr>
          <w:rStyle w:val="Hipervnculo"/>
          <w:b/>
          <w:sz w:val="20"/>
          <w:highlight w:val="green"/>
          <w:lang w:val="es-MX"/>
        </w:rPr>
        <w:t>AO15 Registrar Tiempos Muertos</w:t>
      </w:r>
      <w:r w:rsidRPr="00B300AA">
        <w:rPr>
          <w:b/>
          <w:sz w:val="20"/>
          <w:highlight w:val="green"/>
          <w:lang w:val="es-MX"/>
        </w:rPr>
        <w:fldChar w:fldCharType="end"/>
      </w:r>
    </w:p>
    <w:p w:rsidR="00B429F2" w:rsidRPr="00334CE4" w:rsidRDefault="00B429F2" w:rsidP="00B429F2">
      <w:pPr>
        <w:pStyle w:val="Prrafodelista"/>
        <w:numPr>
          <w:ilvl w:val="1"/>
          <w:numId w:val="7"/>
        </w:numPr>
        <w:ind w:left="811" w:hanging="454"/>
        <w:rPr>
          <w:b/>
          <w:sz w:val="20"/>
          <w:highlight w:val="darkCyan"/>
          <w:lang w:val="es-MX"/>
        </w:rPr>
      </w:pPr>
      <w:r w:rsidRPr="00334CE4">
        <w:rPr>
          <w:sz w:val="20"/>
          <w:highlight w:val="darkCyan"/>
          <w:lang w:val="es-MX"/>
        </w:rPr>
        <w:t xml:space="preserve">Si &lt;el actor selecciona la opción  </w:t>
      </w:r>
      <w:r w:rsidRPr="00B429F2">
        <w:rPr>
          <w:b/>
          <w:sz w:val="20"/>
          <w:highlight w:val="darkCyan"/>
          <w:lang w:val="es-MX"/>
        </w:rPr>
        <w:t>Mis Pendientes</w:t>
      </w:r>
      <w:r w:rsidRPr="00334CE4">
        <w:rPr>
          <w:sz w:val="20"/>
          <w:highlight w:val="darkCyan"/>
          <w:lang w:val="es-MX"/>
        </w:rPr>
        <w:t>&gt;</w:t>
      </w:r>
    </w:p>
    <w:p w:rsidR="00B429F2" w:rsidRPr="00B429F2" w:rsidRDefault="00B429F2" w:rsidP="00B429F2">
      <w:pPr>
        <w:pStyle w:val="Prrafodelista"/>
        <w:numPr>
          <w:ilvl w:val="2"/>
          <w:numId w:val="7"/>
        </w:numPr>
        <w:ind w:left="1276"/>
        <w:rPr>
          <w:sz w:val="20"/>
          <w:szCs w:val="20"/>
          <w:highlight w:val="darkCyan"/>
        </w:rPr>
      </w:pPr>
      <w:r w:rsidRPr="00334CE4">
        <w:rPr>
          <w:rStyle w:val="Hipervnculo"/>
          <w:color w:val="auto"/>
          <w:sz w:val="20"/>
          <w:szCs w:val="20"/>
          <w:highlight w:val="darkCyan"/>
          <w:u w:val="none"/>
        </w:rPr>
        <w:t xml:space="preserve">El sistema continúa con el flujo alterno opcional </w:t>
      </w:r>
      <w:bookmarkStart w:id="38" w:name="AO17_r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begin"/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instrText xml:space="preserve"> HYPERLINK  \l "AO17" </w:instrText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separate"/>
      </w:r>
      <w:r w:rsidRPr="00EA1943">
        <w:rPr>
          <w:rStyle w:val="Hipervnculo"/>
          <w:b/>
          <w:sz w:val="20"/>
          <w:szCs w:val="20"/>
          <w:highlight w:val="darkCyan"/>
          <w:lang w:val="es-MX"/>
        </w:rPr>
        <w:t>AO17</w:t>
      </w:r>
      <w:r>
        <w:rPr>
          <w:rStyle w:val="Hipervnculo"/>
          <w:b/>
          <w:sz w:val="20"/>
          <w:szCs w:val="20"/>
          <w:highlight w:val="darkCyan"/>
          <w:lang w:val="es-MX"/>
        </w:rPr>
        <w:t xml:space="preserve"> Revisar</w:t>
      </w:r>
      <w:r w:rsidRPr="00EA1943">
        <w:rPr>
          <w:rStyle w:val="Hipervnculo"/>
          <w:b/>
          <w:sz w:val="20"/>
          <w:szCs w:val="20"/>
          <w:highlight w:val="darkCyan"/>
        </w:rPr>
        <w:t xml:space="preserve"> Mis Pendientes</w:t>
      </w:r>
      <w:bookmarkEnd w:id="38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end"/>
      </w:r>
    </w:p>
    <w:p w:rsidR="00B60F39" w:rsidRDefault="00BE3223" w:rsidP="00B429F2">
      <w:pPr>
        <w:pStyle w:val="Prrafodelista"/>
        <w:numPr>
          <w:ilvl w:val="1"/>
          <w:numId w:val="7"/>
        </w:numPr>
        <w:ind w:left="924" w:hanging="567"/>
        <w:rPr>
          <w:sz w:val="20"/>
          <w:lang w:val="es-MX"/>
        </w:rPr>
      </w:pPr>
      <w:r>
        <w:rPr>
          <w:sz w:val="20"/>
          <w:lang w:val="es-MX"/>
        </w:rPr>
        <w:t>Si</w:t>
      </w:r>
      <w:r w:rsidR="002A2D6E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&lt;el actor selecciona la opción </w:t>
      </w:r>
      <w:r w:rsidRPr="00850C91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E3223" w:rsidRPr="00CF0EEB" w:rsidRDefault="00BE3223" w:rsidP="00B429F2">
      <w:pPr>
        <w:pStyle w:val="Prrafodelista"/>
        <w:numPr>
          <w:ilvl w:val="2"/>
          <w:numId w:val="7"/>
        </w:numPr>
        <w:ind w:left="1508" w:hanging="737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9" w:name="AO03_r"/>
      <w:bookmarkEnd w:id="3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"AO03"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AO03 Crear Nuevo Cliente</w:t>
      </w:r>
      <w:r w:rsidR="00A02181">
        <w:rPr>
          <w:b/>
          <w:sz w:val="20"/>
          <w:lang w:val="es-MX"/>
        </w:rPr>
        <w:fldChar w:fldCharType="end"/>
      </w:r>
    </w:p>
    <w:p w:rsidR="005F45BB" w:rsidRPr="005F45BB" w:rsidRDefault="005F45BB" w:rsidP="00D04C37">
      <w:pPr>
        <w:pStyle w:val="Prrafodelista"/>
        <w:numPr>
          <w:ilvl w:val="0"/>
          <w:numId w:val="7"/>
        </w:numPr>
        <w:rPr>
          <w:b/>
          <w:sz w:val="20"/>
          <w:lang w:val="es-MX"/>
        </w:rPr>
      </w:pPr>
      <w:bookmarkStart w:id="40" w:name="Fin"/>
      <w:bookmarkEnd w:id="40"/>
      <w:r>
        <w:rPr>
          <w:rStyle w:val="Hipervnculo"/>
          <w:color w:val="auto"/>
          <w:sz w:val="20"/>
          <w:u w:val="none"/>
          <w:lang w:val="es-MX"/>
        </w:rPr>
        <w:t>Finaliza el caso de uso.</w:t>
      </w: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1" w:name="_Toc52616586"/>
      <w:bookmarkStart w:id="42" w:name="_Toc182735730"/>
      <w:bookmarkStart w:id="43" w:name="_Toc405990398"/>
      <w:r w:rsidRPr="00CA7A7F">
        <w:rPr>
          <w:rFonts w:cs="Arial"/>
          <w:lang w:val="es-MX"/>
        </w:rPr>
        <w:t>Flujos alternos</w:t>
      </w:r>
      <w:bookmarkEnd w:id="41"/>
      <w:bookmarkEnd w:id="42"/>
      <w:bookmarkEnd w:id="43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44" w:name="_Toc52616587"/>
      <w:bookmarkStart w:id="45" w:name="_Toc182735731"/>
      <w:bookmarkStart w:id="46" w:name="_Toc405990399"/>
      <w:r w:rsidRPr="00CA7A7F">
        <w:rPr>
          <w:lang w:val="es-MX"/>
        </w:rPr>
        <w:t>Opcionales</w:t>
      </w:r>
      <w:bookmarkEnd w:id="44"/>
      <w:bookmarkEnd w:id="45"/>
      <w:bookmarkEnd w:id="46"/>
    </w:p>
    <w:p w:rsidR="00650AA5" w:rsidRPr="00650AA5" w:rsidRDefault="00650AA5" w:rsidP="00650AA5">
      <w:pPr>
        <w:rPr>
          <w:lang w:val="es-MX"/>
        </w:rPr>
      </w:pPr>
    </w:p>
    <w:bookmarkStart w:id="47" w:name="AO01"/>
    <w:bookmarkEnd w:id="47"/>
    <w:p w:rsidR="00B12EE6" w:rsidRDefault="00A02181" w:rsidP="00B12EE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F516B7">
        <w:rPr>
          <w:rStyle w:val="Hipervnculo"/>
          <w:lang w:val="es-MX"/>
        </w:rPr>
        <w:t xml:space="preserve">AO01 </w:t>
      </w:r>
      <w:r w:rsidR="001C1CA9" w:rsidRPr="00F516B7">
        <w:rPr>
          <w:rStyle w:val="Hipervnculo"/>
          <w:lang w:val="es-MX"/>
        </w:rPr>
        <w:t>Visitar Clientes</w:t>
      </w:r>
      <w:r>
        <w:rPr>
          <w:lang w:val="es-MX"/>
        </w:rPr>
        <w:fldChar w:fldCharType="end"/>
      </w:r>
    </w:p>
    <w:p w:rsidR="00CE169C" w:rsidRPr="000D24FC" w:rsidRDefault="00CE169C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obtiene la siguiente información</w:t>
      </w:r>
      <w:r w:rsidR="001E5CAA" w:rsidRPr="000D24FC">
        <w:rPr>
          <w:sz w:val="20"/>
          <w:lang w:val="es-MX"/>
        </w:rPr>
        <w:t xml:space="preserve"> de acuerdo con la regla de negocio</w:t>
      </w:r>
      <w:r w:rsidR="00864FD0" w:rsidRPr="000D24FC">
        <w:rPr>
          <w:sz w:val="20"/>
          <w:lang w:val="es-MX"/>
        </w:rPr>
        <w:t xml:space="preserve"> </w:t>
      </w:r>
      <w:hyperlink r:id="rId13" w:anchor="RNROLMOV059" w:history="1">
        <w:r w:rsidR="00864FD0" w:rsidRPr="000D24FC">
          <w:rPr>
            <w:rStyle w:val="Hipervnculo"/>
            <w:b/>
            <w:sz w:val="20"/>
            <w:lang w:val="es-MX"/>
          </w:rPr>
          <w:t>RNROLMOV059 Agenda del Vendedor</w:t>
        </w:r>
      </w:hyperlink>
      <w:r w:rsidRPr="000D24FC">
        <w:rPr>
          <w:sz w:val="20"/>
          <w:lang w:val="es-MX"/>
        </w:rPr>
        <w:t>:</w:t>
      </w:r>
    </w:p>
    <w:p w:rsidR="00CE169C" w:rsidRPr="000D24FC" w:rsidRDefault="00CE169C" w:rsidP="00CE169C">
      <w:pPr>
        <w:pStyle w:val="Prrafodelista"/>
        <w:numPr>
          <w:ilvl w:val="1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Agenda</w:t>
      </w:r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DiaClave</w:t>
      </w:r>
      <w:proofErr w:type="spellEnd"/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VendedorId</w:t>
      </w:r>
      <w:proofErr w:type="spellEnd"/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RUTClave</w:t>
      </w:r>
      <w:proofErr w:type="spellEnd"/>
    </w:p>
    <w:p w:rsidR="002D23B4" w:rsidRPr="000D24FC" w:rsidRDefault="00CE169C" w:rsidP="002D23B4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ClienteClave</w:t>
      </w:r>
      <w:proofErr w:type="spellEnd"/>
    </w:p>
    <w:p w:rsidR="002D23B4" w:rsidRPr="000D24FC" w:rsidRDefault="002D23B4" w:rsidP="002D23B4">
      <w:pPr>
        <w:pStyle w:val="Prrafodelista"/>
        <w:numPr>
          <w:ilvl w:val="2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Cliente</w:t>
      </w:r>
    </w:p>
    <w:p w:rsidR="002D23B4" w:rsidRPr="000D24FC" w:rsidRDefault="002D23B4" w:rsidP="002D23B4">
      <w:pPr>
        <w:pStyle w:val="Prrafodelista"/>
        <w:numPr>
          <w:ilvl w:val="3"/>
          <w:numId w:val="31"/>
        </w:numPr>
        <w:rPr>
          <w:b/>
          <w:sz w:val="20"/>
          <w:lang w:val="es-MX"/>
        </w:rPr>
      </w:pPr>
      <w:proofErr w:type="spellStart"/>
      <w:r w:rsidRPr="000D24FC">
        <w:rPr>
          <w:sz w:val="20"/>
          <w:lang w:val="es-MX"/>
        </w:rPr>
        <w:lastRenderedPageBreak/>
        <w:t>IdElectronico</w:t>
      </w:r>
      <w:proofErr w:type="spellEnd"/>
    </w:p>
    <w:p w:rsidR="000F0DF1" w:rsidRPr="000D24FC" w:rsidRDefault="000F0DF1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</w:t>
      </w:r>
      <w:r w:rsidR="00444CC2" w:rsidRPr="000D24FC">
        <w:rPr>
          <w:sz w:val="20"/>
          <w:lang w:val="es-MX"/>
        </w:rPr>
        <w:t xml:space="preserve"> valida</w:t>
      </w:r>
      <w:r w:rsidRPr="000D24FC">
        <w:rPr>
          <w:sz w:val="20"/>
          <w:lang w:val="es-MX"/>
        </w:rPr>
        <w:t xml:space="preserve"> la existencia del cliente dentro de la agenda de acuerdo con la validación </w:t>
      </w:r>
      <w:r w:rsidR="00444CC2" w:rsidRPr="000D24FC">
        <w:rPr>
          <w:sz w:val="20"/>
          <w:lang w:val="es-MX"/>
        </w:rPr>
        <w:t xml:space="preserve"> </w:t>
      </w:r>
      <w:bookmarkStart w:id="48" w:name="VA04_r"/>
      <w:bookmarkStart w:id="49" w:name="VA02_r"/>
      <w:bookmarkEnd w:id="48"/>
      <w:r w:rsidR="00A02181" w:rsidRPr="000D24FC">
        <w:rPr>
          <w:b/>
          <w:sz w:val="20"/>
          <w:lang w:val="es-MX"/>
        </w:rPr>
        <w:fldChar w:fldCharType="begin"/>
      </w:r>
      <w:r w:rsidR="00325C17" w:rsidRPr="000D24FC">
        <w:rPr>
          <w:b/>
          <w:sz w:val="20"/>
          <w:lang w:val="es-MX"/>
        </w:rPr>
        <w:instrText>HYPERLINK  \l "_VA02_Validar_Clientes"</w:instrText>
      </w:r>
      <w:r w:rsidR="00A02181" w:rsidRPr="000D24FC">
        <w:rPr>
          <w:b/>
          <w:sz w:val="20"/>
          <w:lang w:val="es-MX"/>
        </w:rPr>
        <w:fldChar w:fldCharType="separate"/>
      </w:r>
      <w:r w:rsidR="00444CC2" w:rsidRPr="000D24FC">
        <w:rPr>
          <w:rStyle w:val="Hipervnculo"/>
          <w:b/>
          <w:sz w:val="20"/>
          <w:lang w:val="es-MX"/>
        </w:rPr>
        <w:t>VA0</w:t>
      </w:r>
      <w:r w:rsidR="00325C17" w:rsidRPr="000D24FC">
        <w:rPr>
          <w:rStyle w:val="Hipervnculo"/>
          <w:b/>
          <w:sz w:val="20"/>
          <w:lang w:val="es-MX"/>
        </w:rPr>
        <w:t>2</w:t>
      </w:r>
      <w:r w:rsidR="00444CC2" w:rsidRPr="000D24FC">
        <w:rPr>
          <w:rStyle w:val="Hipervnculo"/>
          <w:b/>
          <w:sz w:val="20"/>
          <w:lang w:val="es-MX"/>
        </w:rPr>
        <w:t xml:space="preserve"> Validar Clientes en Agenda</w:t>
      </w:r>
      <w:r w:rsidR="00A02181" w:rsidRPr="000D24FC">
        <w:rPr>
          <w:b/>
          <w:sz w:val="20"/>
          <w:lang w:val="es-MX"/>
        </w:rPr>
        <w:fldChar w:fldCharType="end"/>
      </w:r>
      <w:bookmarkEnd w:id="49"/>
    </w:p>
    <w:p w:rsidR="001D57C6" w:rsidRPr="00963BAA" w:rsidRDefault="001D57C6" w:rsidP="000D7C94">
      <w:pPr>
        <w:pStyle w:val="Prrafodelista"/>
        <w:numPr>
          <w:ilvl w:val="0"/>
          <w:numId w:val="31"/>
        </w:numPr>
        <w:rPr>
          <w:sz w:val="20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>Si &lt;Código de Barras &gt;</w:t>
      </w:r>
    </w:p>
    <w:p w:rsidR="001D57C6" w:rsidRPr="00963BAA" w:rsidRDefault="001D57C6" w:rsidP="001D57C6">
      <w:pPr>
        <w:pStyle w:val="Prrafodelista"/>
        <w:numPr>
          <w:ilvl w:val="1"/>
          <w:numId w:val="31"/>
        </w:numPr>
        <w:rPr>
          <w:sz w:val="20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>El sistema re</w:t>
      </w:r>
      <w:r w:rsidR="00AC5759" w:rsidRPr="00963BAA">
        <w:rPr>
          <w:sz w:val="20"/>
          <w:highlight w:val="cyan"/>
          <w:lang w:val="es-MX"/>
        </w:rPr>
        <w:t>gistra en sesión la siguiente información:</w:t>
      </w:r>
    </w:p>
    <w:p w:rsidR="00AC5759" w:rsidRPr="00963BAA" w:rsidRDefault="00AC5759" w:rsidP="00AC5759">
      <w:pPr>
        <w:pStyle w:val="Prrafodelista"/>
        <w:numPr>
          <w:ilvl w:val="2"/>
          <w:numId w:val="31"/>
        </w:numPr>
        <w:rPr>
          <w:sz w:val="20"/>
          <w:highlight w:val="cyan"/>
          <w:lang w:val="es-MX"/>
        </w:rPr>
      </w:pPr>
      <w:proofErr w:type="spellStart"/>
      <w:r w:rsidRPr="00963BAA">
        <w:rPr>
          <w:sz w:val="20"/>
          <w:highlight w:val="cyan"/>
          <w:lang w:val="es-MX"/>
        </w:rPr>
        <w:t>LecturaCodigo</w:t>
      </w:r>
      <w:proofErr w:type="spellEnd"/>
      <w:r w:rsidRPr="00963BAA">
        <w:rPr>
          <w:sz w:val="20"/>
          <w:highlight w:val="cyan"/>
          <w:lang w:val="es-MX"/>
        </w:rPr>
        <w:t xml:space="preserve"> de acuerdo con la regla de negocio </w:t>
      </w:r>
      <w:hyperlink r:id="rId14" w:anchor="RNROLGEN131" w:history="1">
        <w:r w:rsidR="00D20802" w:rsidRPr="00963BAA">
          <w:rPr>
            <w:rStyle w:val="Hipervnculo"/>
            <w:b/>
            <w:sz w:val="20"/>
            <w:highlight w:val="cyan"/>
            <w:lang w:val="es-MX"/>
          </w:rPr>
          <w:t>RN</w:t>
        </w:r>
        <w:r w:rsidR="004E3532">
          <w:rPr>
            <w:rStyle w:val="Hipervnculo"/>
            <w:b/>
            <w:sz w:val="20"/>
            <w:highlight w:val="cyan"/>
            <w:lang w:val="es-MX"/>
          </w:rPr>
          <w:t>ROL</w:t>
        </w:r>
        <w:r w:rsidR="00D20802" w:rsidRPr="00963BAA">
          <w:rPr>
            <w:rStyle w:val="Hipervnculo"/>
            <w:b/>
            <w:sz w:val="20"/>
            <w:highlight w:val="cyan"/>
            <w:lang w:val="es-MX"/>
          </w:rPr>
          <w:t>GEN131 Tipo de Captura de Código de Barras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5" w:anchor="RNGEN059" w:history="1">
        <w:r w:rsidRPr="000D24F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no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6" w:anchor="RNGEN058" w:history="1">
        <w:r w:rsidRPr="000D24FC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D7C94" w:rsidRPr="00370332" w:rsidRDefault="000D7C94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7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370332" w:rsidRDefault="00370332" w:rsidP="00370332">
      <w:pPr>
        <w:pStyle w:val="Prrafodelista"/>
        <w:numPr>
          <w:ilvl w:val="1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70332" w:rsidRPr="00650AA5" w:rsidRDefault="00370332" w:rsidP="00370332">
      <w:pPr>
        <w:pStyle w:val="Prrafodelista"/>
        <w:numPr>
          <w:ilvl w:val="2"/>
          <w:numId w:val="3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8" w:anchor="RNGEN059" w:history="1">
        <w:r w:rsidRPr="004B6B2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650AA5" w:rsidRDefault="00650AA5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0" w:name="AO02"/>
    <w:bookmarkEnd w:id="50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AO02 No Visitar Clientes</w:t>
      </w:r>
      <w:r>
        <w:rPr>
          <w:lang w:val="es-MX"/>
        </w:rPr>
        <w:fldChar w:fldCharType="end"/>
      </w:r>
    </w:p>
    <w:p w:rsidR="00B46AC8" w:rsidRDefault="00B46AC8" w:rsidP="000D7C94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siguientes opciones: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Consultar Datos</w:t>
      </w:r>
    </w:p>
    <w:p w:rsidR="00B46AC8" w:rsidRPr="00B46AC8" w:rsidRDefault="00C31615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</w:t>
      </w:r>
      <w:r w:rsidRPr="00C31615">
        <w:rPr>
          <w:b/>
          <w:sz w:val="20"/>
          <w:lang w:val="es-MX"/>
        </w:rPr>
        <w:t>Fuera de F</w:t>
      </w:r>
      <w:r w:rsidR="00B46AC8" w:rsidRPr="00C31615">
        <w:rPr>
          <w:b/>
          <w:sz w:val="20"/>
          <w:lang w:val="es-MX"/>
        </w:rPr>
        <w:t>recuencia</w:t>
      </w:r>
      <w:r w:rsidR="00B46AC8">
        <w:rPr>
          <w:sz w:val="20"/>
          <w:lang w:val="es-MX"/>
        </w:rPr>
        <w:t>&gt;</w:t>
      </w:r>
      <w:r>
        <w:rPr>
          <w:sz w:val="20"/>
          <w:lang w:val="es-MX"/>
        </w:rPr>
        <w:t xml:space="preserve"> o Si &lt;el cliente no es un </w:t>
      </w:r>
      <w:r w:rsidRPr="00C31615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46AC8" w:rsidRDefault="00B46AC8" w:rsidP="00B46AC8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No Visitar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Cancelar</w:t>
      </w:r>
    </w:p>
    <w:p w:rsidR="00B46AC8" w:rsidRDefault="00B46AC8" w:rsidP="00B46AC8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B46AC8">
        <w:rPr>
          <w:b/>
          <w:sz w:val="20"/>
          <w:lang w:val="es-MX"/>
        </w:rPr>
        <w:t>Consultar Datos</w:t>
      </w:r>
      <w:r>
        <w:rPr>
          <w:sz w:val="20"/>
          <w:lang w:val="es-MX"/>
        </w:rPr>
        <w:t>&gt;</w:t>
      </w:r>
    </w:p>
    <w:p w:rsidR="00B46AC8" w:rsidRPr="002E7DCB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9" w:history="1">
        <w:r w:rsidRPr="00B46AC8">
          <w:rPr>
            <w:rStyle w:val="Hipervnculo"/>
            <w:b/>
            <w:sz w:val="20"/>
            <w:lang w:val="es-MX"/>
          </w:rPr>
          <w:t>Consultar Cliente - CUROLMOV09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fuera de frecuencia&gt;</w:t>
      </w:r>
    </w:p>
    <w:p w:rsidR="002E7DCB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2E7DCB">
        <w:rPr>
          <w:b/>
          <w:sz w:val="20"/>
          <w:lang w:val="es-MX"/>
        </w:rPr>
        <w:t>No Visitar</w:t>
      </w:r>
      <w:r>
        <w:rPr>
          <w:sz w:val="20"/>
          <w:lang w:val="es-MX"/>
        </w:rPr>
        <w:t>&gt;</w:t>
      </w:r>
    </w:p>
    <w:p w:rsidR="008E1EAD" w:rsidRPr="00606120" w:rsidRDefault="00003A92" w:rsidP="00003A92">
      <w:pPr>
        <w:pStyle w:val="Prrafodelista"/>
        <w:numPr>
          <w:ilvl w:val="2"/>
          <w:numId w:val="32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&lt;el cliente ya fue Visitado</w:t>
      </w:r>
      <w:r w:rsidR="000D24FC" w:rsidRPr="00606120">
        <w:rPr>
          <w:sz w:val="20"/>
          <w:highlight w:val="magenta"/>
          <w:lang w:val="es-MX"/>
        </w:rPr>
        <w:t xml:space="preserve"> en el día de trabajo actual</w:t>
      </w:r>
      <w:r w:rsidRPr="00606120">
        <w:rPr>
          <w:sz w:val="20"/>
          <w:highlight w:val="magenta"/>
          <w:lang w:val="es-MX"/>
        </w:rPr>
        <w:t>, es decir, si cuenta con un registro en &lt;Visita&gt;, donde &lt;</w:t>
      </w:r>
      <w:proofErr w:type="spellStart"/>
      <w:r w:rsidRPr="00606120">
        <w:rPr>
          <w:sz w:val="20"/>
          <w:highlight w:val="magenta"/>
          <w:lang w:val="es-MX"/>
        </w:rPr>
        <w:t>Visita.ClienteClave</w:t>
      </w:r>
      <w:proofErr w:type="spellEnd"/>
      <w:r w:rsidRPr="00606120">
        <w:rPr>
          <w:sz w:val="20"/>
          <w:highlight w:val="magenta"/>
          <w:lang w:val="es-MX"/>
        </w:rPr>
        <w:t xml:space="preserve"> = Clienta actual y </w:t>
      </w:r>
      <w:proofErr w:type="spellStart"/>
      <w:r w:rsidRPr="00606120">
        <w:rPr>
          <w:sz w:val="20"/>
          <w:highlight w:val="magenta"/>
          <w:lang w:val="es-MX"/>
        </w:rPr>
        <w:t>Visita.DiaClave</w:t>
      </w:r>
      <w:proofErr w:type="spellEnd"/>
      <w:r w:rsidRPr="00606120">
        <w:rPr>
          <w:sz w:val="20"/>
          <w:highlight w:val="magenta"/>
          <w:lang w:val="es-MX"/>
        </w:rPr>
        <w:t xml:space="preserve"> = </w:t>
      </w:r>
      <w:proofErr w:type="spellStart"/>
      <w:r w:rsidR="000D24FC" w:rsidRPr="00606120">
        <w:rPr>
          <w:sz w:val="20"/>
          <w:highlight w:val="magenta"/>
          <w:lang w:val="es-MX"/>
        </w:rPr>
        <w:t>DiaClave</w:t>
      </w:r>
      <w:proofErr w:type="spellEnd"/>
      <w:r w:rsidR="000D24FC" w:rsidRPr="00606120">
        <w:rPr>
          <w:sz w:val="20"/>
          <w:highlight w:val="magenta"/>
          <w:lang w:val="es-MX"/>
        </w:rPr>
        <w:t xml:space="preserve">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Pr="00606120">
        <w:rPr>
          <w:color w:val="FF0000"/>
          <w:sz w:val="20"/>
          <w:highlight w:val="magenta"/>
          <w:lang w:val="es-MX"/>
        </w:rPr>
        <w:t>“[I0286] No puede capturar una improductividad de visita debido a que el cliente ya fue visitado”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El sistema continúa en el paso donde fue invocado</w:t>
      </w:r>
    </w:p>
    <w:p w:rsidR="000D7C94" w:rsidRPr="004B6B27" w:rsidRDefault="000D7C94" w:rsidP="00003A92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4B6B27" w:rsidRDefault="004B6B27" w:rsidP="00003A92">
      <w:pPr>
        <w:pStyle w:val="Prrafodelista"/>
        <w:numPr>
          <w:ilvl w:val="3"/>
          <w:numId w:val="3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B6B27" w:rsidRPr="002E7DCB" w:rsidRDefault="004B6B27" w:rsidP="00003A92">
      <w:pPr>
        <w:pStyle w:val="Prrafodelista"/>
        <w:numPr>
          <w:ilvl w:val="4"/>
          <w:numId w:val="32"/>
        </w:numPr>
        <w:ind w:left="2977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21" w:anchor="RNGEN058" w:history="1">
        <w:r w:rsidRPr="004B6B27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2E7DCB">
        <w:rPr>
          <w:rStyle w:val="Hipervnculo"/>
          <w:b/>
          <w:color w:val="auto"/>
          <w:sz w:val="20"/>
          <w:u w:val="none"/>
          <w:lang w:val="es-MX"/>
        </w:rPr>
        <w:t>Cancelar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2E7DCB" w:rsidRPr="000D7C94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flujo alterno general </w:t>
      </w:r>
      <w:hyperlink w:anchor="AG01" w:history="1">
        <w:r w:rsidRPr="002E7DCB">
          <w:rPr>
            <w:rStyle w:val="Hipervnculo"/>
            <w:b/>
            <w:sz w:val="20"/>
            <w:lang w:val="es-MX"/>
          </w:rPr>
          <w:t>AG01 Regresar</w:t>
        </w:r>
      </w:hyperlink>
    </w:p>
    <w:p w:rsidR="000D7C94" w:rsidRDefault="000D7C94" w:rsidP="000D7C94">
      <w:pPr>
        <w:rPr>
          <w:lang w:val="es-MX"/>
        </w:rPr>
      </w:pPr>
    </w:p>
    <w:p w:rsidR="00650AA5" w:rsidRPr="000D7C94" w:rsidRDefault="00650AA5" w:rsidP="000D7C94">
      <w:pPr>
        <w:rPr>
          <w:lang w:val="es-MX"/>
        </w:rPr>
      </w:pPr>
    </w:p>
    <w:bookmarkStart w:id="51" w:name="AO03"/>
    <w:bookmarkEnd w:id="51"/>
    <w:p w:rsidR="00EF6F78" w:rsidRDefault="00A02181" w:rsidP="00EF6F7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EF6F78" w:rsidRPr="00F516B7">
        <w:rPr>
          <w:rStyle w:val="Hipervnculo"/>
          <w:lang w:val="es-MX"/>
        </w:rPr>
        <w:t>AO03 Crear Nuevo Cliente</w:t>
      </w:r>
      <w:r>
        <w:rPr>
          <w:lang w:val="es-MX"/>
        </w:rPr>
        <w:fldChar w:fldCharType="end"/>
      </w:r>
    </w:p>
    <w:p w:rsidR="00D82A6C" w:rsidRPr="00D82A6C" w:rsidRDefault="000D7C94" w:rsidP="00D82A6C">
      <w:pPr>
        <w:pStyle w:val="Prrafodelista"/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" w:history="1">
        <w:r w:rsidRPr="000D7C94">
          <w:rPr>
            <w:rStyle w:val="Hipervnculo"/>
            <w:b/>
            <w:sz w:val="20"/>
            <w:lang w:val="es-MX"/>
          </w:rPr>
          <w:t>Mantenimiento de Nuevos Clientes - CUROLMOV08</w:t>
        </w:r>
      </w:hyperlink>
    </w:p>
    <w:p w:rsidR="00D82A6C" w:rsidRPr="00D82A6C" w:rsidRDefault="00D82A6C" w:rsidP="00D82A6C">
      <w:pPr>
        <w:pStyle w:val="Prrafodelista"/>
        <w:numPr>
          <w:ilvl w:val="1"/>
          <w:numId w:val="30"/>
        </w:numPr>
        <w:rPr>
          <w:sz w:val="20"/>
          <w:lang w:val="es-MX"/>
        </w:rPr>
      </w:pPr>
      <w:proofErr w:type="spellStart"/>
      <w:r w:rsidRPr="00D82A6C">
        <w:rPr>
          <w:sz w:val="20"/>
          <w:lang w:val="es-MX"/>
        </w:rPr>
        <w:t>NuevoCliente</w:t>
      </w:r>
      <w:proofErr w:type="spellEnd"/>
      <w:r w:rsidRPr="00D82A6C">
        <w:rPr>
          <w:sz w:val="20"/>
          <w:lang w:val="es-MX"/>
        </w:rPr>
        <w:t xml:space="preserve"> de acuerdo con la regla de negocio </w:t>
      </w:r>
      <w:hyperlink r:id="rId23" w:anchor="RNGEN059" w:history="1">
        <w:r w:rsidRPr="00D82A6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D82A6C" w:rsidRPr="000D7C94" w:rsidRDefault="00D82A6C" w:rsidP="00D82A6C">
      <w:pPr>
        <w:pStyle w:val="Prrafodelista"/>
        <w:ind w:left="792"/>
        <w:rPr>
          <w:sz w:val="20"/>
          <w:lang w:val="es-MX"/>
        </w:rPr>
      </w:pPr>
    </w:p>
    <w:p w:rsidR="002A2C1A" w:rsidRPr="005B63BD" w:rsidRDefault="002A2C1A" w:rsidP="002C0296">
      <w:pPr>
        <w:pStyle w:val="Prrafodelista"/>
        <w:ind w:left="360"/>
        <w:rPr>
          <w:sz w:val="20"/>
          <w:lang w:val="es-MX"/>
        </w:rPr>
      </w:pPr>
    </w:p>
    <w:bookmarkStart w:id="52" w:name="AO04"/>
    <w:bookmarkEnd w:id="52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AO04 Buscar Cliente</w:t>
      </w:r>
      <w:r>
        <w:rPr>
          <w:lang w:val="es-MX"/>
        </w:rPr>
        <w:fldChar w:fldCharType="end"/>
      </w:r>
    </w:p>
    <w:p w:rsidR="00B40445" w:rsidRDefault="00B40445" w:rsidP="00D04C37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D82A6C" w:rsidRDefault="00D82A6C" w:rsidP="00D82A6C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Información a buscar</w:t>
      </w:r>
    </w:p>
    <w:p w:rsidR="00A51CCB" w:rsidRPr="00766838" w:rsidRDefault="00D82A6C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presenta la siguiente información de acuerdo con la regla de negocio </w:t>
      </w:r>
      <w:hyperlink r:id="rId24" w:anchor="RNROLMOV058" w:history="1">
        <w:r w:rsidRPr="005A5D72">
          <w:rPr>
            <w:rStyle w:val="Hipervnculo"/>
            <w:b/>
            <w:sz w:val="20"/>
            <w:lang w:val="es-MX"/>
          </w:rPr>
          <w:t>RNROLMOV</w:t>
        </w:r>
        <w:r w:rsidR="0007628D" w:rsidRPr="005A5D72">
          <w:rPr>
            <w:rStyle w:val="Hipervnculo"/>
            <w:b/>
            <w:sz w:val="20"/>
            <w:lang w:val="es-MX"/>
          </w:rPr>
          <w:t>058</w:t>
        </w:r>
        <w:r w:rsidR="00EA56C1" w:rsidRPr="005A5D72">
          <w:rPr>
            <w:rStyle w:val="Hipervnculo"/>
            <w:b/>
            <w:sz w:val="20"/>
            <w:lang w:val="es-MX"/>
          </w:rPr>
          <w:t xml:space="preserve"> Información Filtrada en Búsqueda</w:t>
        </w:r>
      </w:hyperlink>
    </w:p>
    <w:p w:rsidR="00766838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Para cada cliente que coincida con la búsqueda:</w:t>
      </w:r>
    </w:p>
    <w:p w:rsidR="00766838" w:rsidRP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 w:rsidRPr="00766838">
        <w:rPr>
          <w:sz w:val="20"/>
          <w:lang w:val="es-MX"/>
        </w:rPr>
        <w:t xml:space="preserve">Clave y Razón Social de acuerdo con la regla de negocio </w:t>
      </w:r>
      <w:hyperlink r:id="rId25" w:anchor="RNGEN022" w:history="1">
        <w:r w:rsidRPr="00766838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66838" w:rsidRDefault="00766838" w:rsidP="00766838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66838" w:rsidRPr="00CF7291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1A6703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1A6703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17274F" w:rsidRDefault="0017274F" w:rsidP="00650AA5">
      <w:pPr>
        <w:rPr>
          <w:sz w:val="20"/>
          <w:lang w:val="es-MX"/>
        </w:rPr>
      </w:pPr>
    </w:p>
    <w:p w:rsidR="00650AA5" w:rsidRPr="0017274F" w:rsidRDefault="00650AA5" w:rsidP="00650AA5">
      <w:pPr>
        <w:rPr>
          <w:sz w:val="20"/>
          <w:lang w:val="es-MX"/>
        </w:rPr>
      </w:pPr>
    </w:p>
    <w:bookmarkStart w:id="53" w:name="AO05"/>
    <w:p w:rsidR="001C1CA9" w:rsidRDefault="0017274F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"AO05_r" </w:instrText>
      </w:r>
      <w:r>
        <w:rPr>
          <w:lang w:val="es-MX"/>
        </w:rPr>
        <w:fldChar w:fldCharType="separate"/>
      </w:r>
      <w:r w:rsidR="001C1CA9" w:rsidRPr="0017274F">
        <w:rPr>
          <w:rStyle w:val="Hipervnculo"/>
          <w:lang w:val="es-MX"/>
        </w:rPr>
        <w:t xml:space="preserve">AO05 Mostrar </w:t>
      </w:r>
      <w:r w:rsidRPr="0017274F">
        <w:rPr>
          <w:rStyle w:val="Hipervnculo"/>
          <w:lang w:val="es-MX"/>
        </w:rPr>
        <w:t>Cuotas</w:t>
      </w:r>
      <w:r>
        <w:rPr>
          <w:lang w:val="es-MX"/>
        </w:rPr>
        <w:fldChar w:fldCharType="end"/>
      </w:r>
    </w:p>
    <w:bookmarkEnd w:id="53"/>
    <w:p w:rsidR="00201220" w:rsidRPr="00650AA5" w:rsidRDefault="00201220" w:rsidP="00D04C37">
      <w:pPr>
        <w:pStyle w:val="Prrafodelista"/>
        <w:numPr>
          <w:ilvl w:val="0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6" w:history="1">
        <w:r w:rsidR="0017274F" w:rsidRPr="00B300AA">
          <w:rPr>
            <w:rStyle w:val="Hipervnculo"/>
            <w:b/>
            <w:sz w:val="20"/>
            <w:lang w:val="es-MX"/>
          </w:rPr>
          <w:t>Consultar</w:t>
        </w:r>
        <w:r w:rsidR="000D7C94" w:rsidRPr="00B300AA">
          <w:rPr>
            <w:rStyle w:val="Hipervnculo"/>
            <w:b/>
            <w:sz w:val="20"/>
            <w:lang w:val="es-MX"/>
          </w:rPr>
          <w:t xml:space="preserve"> Indicadores </w:t>
        </w:r>
        <w:r w:rsidR="0017274F" w:rsidRPr="00B300AA">
          <w:rPr>
            <w:rStyle w:val="Hipervnculo"/>
            <w:b/>
            <w:sz w:val="20"/>
            <w:lang w:val="es-MX"/>
          </w:rPr>
          <w:t>–</w:t>
        </w:r>
        <w:r w:rsidR="000D7C94" w:rsidRPr="00B300AA">
          <w:rPr>
            <w:rStyle w:val="Hipervnculo"/>
            <w:sz w:val="20"/>
            <w:lang w:val="es-MX"/>
          </w:rPr>
          <w:t xml:space="preserve"> </w:t>
        </w:r>
        <w:r w:rsidR="00F01E60" w:rsidRPr="00B300AA">
          <w:rPr>
            <w:rStyle w:val="Hipervnculo"/>
            <w:b/>
            <w:sz w:val="20"/>
            <w:lang w:val="es-MX"/>
          </w:rPr>
          <w:t>CUROLMOV</w:t>
        </w:r>
        <w:r w:rsidR="0017274F" w:rsidRPr="00B300AA">
          <w:rPr>
            <w:rStyle w:val="Hipervnculo"/>
            <w:b/>
            <w:sz w:val="20"/>
            <w:lang w:val="es-MX"/>
          </w:rPr>
          <w:t>24</w:t>
        </w:r>
      </w:hyperlink>
    </w:p>
    <w:p w:rsidR="00650AA5" w:rsidRPr="00650AA5" w:rsidRDefault="00650AA5" w:rsidP="00650AA5">
      <w:pPr>
        <w:rPr>
          <w:sz w:val="20"/>
          <w:lang w:val="es-MX"/>
        </w:rPr>
      </w:pPr>
    </w:p>
    <w:p w:rsidR="00A51CCB" w:rsidRPr="00201220" w:rsidRDefault="00A51CCB" w:rsidP="00A51CCB">
      <w:pPr>
        <w:pStyle w:val="Prrafodelista"/>
        <w:ind w:left="360"/>
        <w:rPr>
          <w:sz w:val="20"/>
          <w:lang w:val="es-MX"/>
        </w:rPr>
      </w:pPr>
    </w:p>
    <w:bookmarkStart w:id="54" w:name="AO06"/>
    <w:bookmarkEnd w:id="54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"AO06_r"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AO06 Presentar Clientes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Visitados: &lt;número de clientes visitados&gt; de acuerdo con la regla de negocio </w:t>
      </w:r>
      <w:hyperlink r:id="rId27" w:anchor="RNWEB151" w:history="1">
        <w:r w:rsidRPr="009C7E67">
          <w:rPr>
            <w:rStyle w:val="Hipervnculo"/>
            <w:b/>
            <w:sz w:val="20"/>
            <w:lang w:val="es-MX"/>
          </w:rPr>
          <w:t>RNWEB151 Total Clientes Visitados</w:t>
        </w:r>
      </w:hyperlink>
    </w:p>
    <w:p w:rsid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FE1C3A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Pr="00090F74" w:rsidRDefault="005A5D72" w:rsidP="005A5D72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 presenta la siguiente información de acuerdo con la reglas de negocio </w:t>
      </w:r>
      <w:hyperlink r:id="rId28" w:anchor="RNROLMOV036" w:history="1">
        <w:r w:rsidRPr="00CE64DC">
          <w:rPr>
            <w:rStyle w:val="Hipervnculo"/>
            <w:b/>
            <w:sz w:val="20"/>
            <w:lang w:val="es-MX"/>
          </w:rPr>
          <w:t>RNROLMOV036 Clientes Visitados</w:t>
        </w:r>
      </w:hyperlink>
      <w:r w:rsidR="00C0431E">
        <w:rPr>
          <w:rStyle w:val="Hipervnculo"/>
          <w:b/>
          <w:sz w:val="20"/>
          <w:lang w:val="es-MX"/>
        </w:rPr>
        <w:t xml:space="preserve">  </w:t>
      </w:r>
      <w:r w:rsidR="00C0431E" w:rsidRPr="00C0431E">
        <w:rPr>
          <w:rStyle w:val="Hipervnculo"/>
          <w:color w:val="FFFFFF" w:themeColor="background1"/>
          <w:sz w:val="20"/>
          <w:highlight w:val="darkBlue"/>
          <w:u w:val="none"/>
          <w:lang w:val="es-MX"/>
        </w:rPr>
        <w:t>más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(los clientes que tengan una visita fuera de frecuencia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para el día y Ruta seleccionados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, </w:t>
      </w:r>
      <w:r w:rsidR="003B362F">
        <w:rPr>
          <w:rStyle w:val="Hipervnculo"/>
          <w:rFonts w:cs="Arial"/>
          <w:b/>
          <w:color w:val="FFFFFF" w:themeColor="background1"/>
          <w:sz w:val="20"/>
          <w:highlight w:val="darkBlue"/>
          <w:u w:val="none"/>
          <w:lang w:val="es-MX"/>
        </w:rPr>
        <w:t>∑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Visita.ClienteClave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&gt; donde 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.FueraFrecuencia</w:t>
      </w:r>
      <w:proofErr w:type="spellEnd"/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1&gt;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Visita.RUTClave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Ruta Seleccionada&gt;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Visita.DiaClave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Dia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de Trabajo Seleccionado)</w:t>
      </w:r>
      <w:r w:rsidR="00C0431E" w:rsidRP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</w:t>
      </w:r>
      <w:r w:rsidR="003B362F" w:rsidRPr="003B362F">
        <w:rPr>
          <w:rStyle w:val="Hipervnculo"/>
          <w:b/>
          <w:color w:val="FFFFFF" w:themeColor="background1"/>
          <w:sz w:val="20"/>
          <w:u w:val="none"/>
          <w:lang w:val="es-MX"/>
        </w:rPr>
        <w:t>)</w:t>
      </w:r>
      <w:r w:rsidR="00C0431E" w:rsidRPr="003B362F">
        <w:rPr>
          <w:b/>
          <w:color w:val="FFFFFF" w:themeColor="background1"/>
          <w:sz w:val="20"/>
          <w:lang w:val="es-MX"/>
        </w:rPr>
        <w:t xml:space="preserve"> </w:t>
      </w:r>
      <w:r w:rsidRPr="00C0431E">
        <w:rPr>
          <w:b/>
          <w:sz w:val="20"/>
          <w:lang w:val="es-MX"/>
        </w:rPr>
        <w:t>y</w:t>
      </w:r>
      <w:r>
        <w:rPr>
          <w:b/>
          <w:sz w:val="20"/>
          <w:lang w:val="es-MX"/>
        </w:rPr>
        <w:t xml:space="preserve"> </w:t>
      </w:r>
      <w:hyperlink r:id="rId29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5A5D72" w:rsidRPr="00B868F8" w:rsidRDefault="005A5D72" w:rsidP="00575C6E">
      <w:pPr>
        <w:pStyle w:val="Prrafodelista"/>
        <w:numPr>
          <w:ilvl w:val="3"/>
          <w:numId w:val="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B868F8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B868F8" w:rsidRPr="00D61670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1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9C7E67" w:rsidRDefault="00D61670" w:rsidP="00D6167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2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CF7291" w:rsidRDefault="00CF7291" w:rsidP="00D04C37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CF7291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A57810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A57810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0C6C83" w:rsidRDefault="000C6C83" w:rsidP="00CF7291">
      <w:pPr>
        <w:rPr>
          <w:b/>
          <w:sz w:val="20"/>
          <w:lang w:val="es-MX"/>
        </w:rPr>
      </w:pPr>
    </w:p>
    <w:p w:rsidR="00650AA5" w:rsidRPr="00CF7291" w:rsidRDefault="00650AA5" w:rsidP="00CF7291">
      <w:pPr>
        <w:rPr>
          <w:b/>
          <w:sz w:val="20"/>
          <w:lang w:val="es-MX"/>
        </w:rPr>
      </w:pPr>
    </w:p>
    <w:bookmarkStart w:id="55" w:name="AO07"/>
    <w:bookmarkEnd w:id="55"/>
    <w:p w:rsidR="005552BF" w:rsidRPr="005A5D72" w:rsidRDefault="00A02181" w:rsidP="005A5D7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"AO07_r"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AO07 Presentar Clientes no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No Visitados: &lt;número de clientes no visitados &gt; de acuerdo con la regla de negocio </w:t>
      </w:r>
      <w:hyperlink r:id="rId33" w:anchor="RNWEB251" w:history="1">
        <w:r w:rsidRPr="00A3147D">
          <w:rPr>
            <w:rStyle w:val="Hipervnculo"/>
            <w:b/>
            <w:sz w:val="20"/>
            <w:lang w:val="es-MX"/>
          </w:rPr>
          <w:t>RNWEB251 Total de Clientes No Visitados</w:t>
        </w:r>
      </w:hyperlink>
    </w:p>
    <w:p w:rsid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090F74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Default="005A5D72" w:rsidP="005A5D72">
      <w:pPr>
        <w:pStyle w:val="Prrafodelista"/>
        <w:numPr>
          <w:ilvl w:val="2"/>
          <w:numId w:val="1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34" w:anchor="RNROLMOV040" w:history="1">
        <w:r w:rsidRPr="00F51B61">
          <w:rPr>
            <w:rStyle w:val="Hipervnculo"/>
            <w:b/>
            <w:sz w:val="20"/>
            <w:lang w:val="es-MX"/>
          </w:rPr>
          <w:t>RNROLMOV040 Clientes No Visitados</w:t>
        </w:r>
      </w:hyperlink>
      <w:r>
        <w:rPr>
          <w:sz w:val="20"/>
          <w:lang w:val="es-MX"/>
        </w:rPr>
        <w:t xml:space="preserve"> y </w:t>
      </w:r>
      <w:hyperlink r:id="rId35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422524" w:rsidRPr="0011193E" w:rsidRDefault="005A5D72" w:rsidP="00575C6E">
      <w:pPr>
        <w:pStyle w:val="Prrafodelista"/>
        <w:numPr>
          <w:ilvl w:val="3"/>
          <w:numId w:val="16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Clave y Razón Social de acuerdo con la regla de negocio </w:t>
      </w:r>
      <w:hyperlink r:id="rId3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7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8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C4D36" w:rsidRDefault="00716DCA" w:rsidP="00D04C37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C6C83" w:rsidRPr="007C4D36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 w:rsidRPr="007C4D36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C4D36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16DCA" w:rsidRDefault="00716DCA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6" w:name="AO08"/>
    <w:bookmarkEnd w:id="56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"AO08_r"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AO08 Presentar Clientes Fuera de Frecuencia</w:t>
      </w:r>
      <w:r>
        <w:rPr>
          <w:lang w:val="es-MX"/>
        </w:rPr>
        <w:fldChar w:fldCharType="end"/>
      </w:r>
    </w:p>
    <w:p w:rsidR="005552BF" w:rsidRDefault="005A5D72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Clientes Fuera de Frecuencia: &lt;número de clientes fuera de frecuencia&gt; de acuerdo con la regla de negocio </w:t>
      </w:r>
      <w:hyperlink r:id="rId39" w:anchor="RNROLMOV062" w:history="1">
        <w:r w:rsidRPr="000A3F14">
          <w:rPr>
            <w:rStyle w:val="Hipervnculo"/>
            <w:b/>
            <w:sz w:val="20"/>
            <w:lang w:val="es-MX"/>
          </w:rPr>
          <w:t>RN</w:t>
        </w:r>
        <w:r w:rsidR="000A3F14" w:rsidRPr="000A3F14">
          <w:rPr>
            <w:rStyle w:val="Hipervnculo"/>
            <w:b/>
            <w:sz w:val="20"/>
            <w:lang w:val="es-MX"/>
          </w:rPr>
          <w:t>ROLMOV062 Total de Clientes Fuera de Frecuencia</w:t>
        </w:r>
      </w:hyperlink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75C6E" w:rsidRPr="00575C6E" w:rsidRDefault="00575C6E" w:rsidP="00575C6E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422524" w:rsidRDefault="00422524" w:rsidP="00575C6E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65208">
        <w:rPr>
          <w:sz w:val="20"/>
          <w:lang w:val="es-MX"/>
        </w:rPr>
        <w:t xml:space="preserve">obtiene y </w:t>
      </w:r>
      <w:r>
        <w:rPr>
          <w:sz w:val="20"/>
          <w:lang w:val="es-MX"/>
        </w:rPr>
        <w:t>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0" w:anchor="RNWEB015" w:history="1">
        <w:r w:rsidR="00C73F8B"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1" w:anchor="RNROLMOV054" w:history="1">
        <w:r w:rsidR="00770783" w:rsidRPr="00770783">
          <w:rPr>
            <w:rStyle w:val="Hipervnculo"/>
            <w:b/>
            <w:sz w:val="20"/>
            <w:lang w:val="es-MX"/>
          </w:rPr>
          <w:t>RNROLMOV054 Clientes Fuera de Frecuencia</w:t>
        </w:r>
      </w:hyperlink>
    </w:p>
    <w:p w:rsidR="005A5D72" w:rsidRPr="0011193E" w:rsidRDefault="005A5D72" w:rsidP="00575C6E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3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44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</w:t>
      </w:r>
      <w:r w:rsidR="00CF7291">
        <w:rPr>
          <w:rStyle w:val="Hipervnculo"/>
          <w:color w:val="auto"/>
          <w:sz w:val="20"/>
          <w:u w:val="none"/>
          <w:lang w:val="es-MX"/>
        </w:rPr>
        <w:t>.</w:t>
      </w:r>
    </w:p>
    <w:p w:rsidR="000C6C83" w:rsidRDefault="000C6C83" w:rsidP="000C6C83">
      <w:pPr>
        <w:rPr>
          <w:sz w:val="20"/>
          <w:lang w:val="es-MX"/>
        </w:rPr>
      </w:pPr>
    </w:p>
    <w:p w:rsidR="00650AA5" w:rsidRPr="000C6C83" w:rsidRDefault="00650AA5" w:rsidP="000C6C83">
      <w:pPr>
        <w:rPr>
          <w:sz w:val="20"/>
          <w:lang w:val="es-MX"/>
        </w:rPr>
      </w:pPr>
    </w:p>
    <w:bookmarkStart w:id="57" w:name="AO09"/>
    <w:bookmarkEnd w:id="57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"AO09_r"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AO09 Presentar el total de los Clientes</w:t>
      </w:r>
      <w:r>
        <w:rPr>
          <w:lang w:val="es-MX"/>
        </w:rPr>
        <w:fldChar w:fldCharType="end"/>
      </w:r>
    </w:p>
    <w:p w:rsidR="005552BF" w:rsidRDefault="00575C6E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575C6E" w:rsidP="00575C6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Total de los Clientes: &lt;número del total de los clientes&gt; de acuerdo con la regla de negocio </w:t>
      </w:r>
      <w:hyperlink r:id="rId45" w:anchor="RNROLMOV063" w:history="1">
        <w:r w:rsidRPr="00D30C5A">
          <w:rPr>
            <w:rStyle w:val="Hipervnculo"/>
            <w:b/>
            <w:sz w:val="20"/>
            <w:lang w:val="es-MX"/>
          </w:rPr>
          <w:t>RNROLMOV063 Cantidad</w:t>
        </w:r>
        <w:r w:rsidR="00D30C5A" w:rsidRPr="00D30C5A">
          <w:rPr>
            <w:rStyle w:val="Hipervnculo"/>
            <w:b/>
            <w:sz w:val="20"/>
            <w:lang w:val="es-MX"/>
          </w:rPr>
          <w:t xml:space="preserve"> del Total de Clientes</w:t>
        </w:r>
      </w:hyperlink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75C6E" w:rsidRDefault="00D30C5A" w:rsidP="00575C6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trabajo.</w:t>
      </w:r>
    </w:p>
    <w:p w:rsidR="005552BF" w:rsidRDefault="005552BF" w:rsidP="00D30C5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6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7" w:anchor="RNROLMOV057" w:history="1">
        <w:r w:rsidR="00770783" w:rsidRPr="00770783">
          <w:rPr>
            <w:rStyle w:val="Hipervnculo"/>
            <w:b/>
            <w:sz w:val="20"/>
            <w:lang w:val="es-MX"/>
          </w:rPr>
          <w:t>RNROLMOV057 Total de Clientes</w:t>
        </w:r>
      </w:hyperlink>
      <w:r w:rsidR="00770783">
        <w:rPr>
          <w:sz w:val="20"/>
          <w:lang w:val="es-MX"/>
        </w:rPr>
        <w:t xml:space="preserve"> </w:t>
      </w:r>
    </w:p>
    <w:p w:rsidR="00575C6E" w:rsidRPr="0011193E" w:rsidRDefault="00575C6E" w:rsidP="00D30C5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8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9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Lectura de código de barras de acuerdo con la regla de negocio </w:t>
      </w:r>
      <w:hyperlink r:id="rId50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8" w:name="AO10"/>
    <w:bookmarkEnd w:id="58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"AO10_r"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AO10 Presentar Clientes</w:t>
      </w:r>
      <w:r w:rsidR="003C4EB4">
        <w:rPr>
          <w:rStyle w:val="Hipervnculo"/>
          <w:lang w:val="es-MX"/>
        </w:rPr>
        <w:t xml:space="preserve"> con Mensajes</w:t>
      </w:r>
      <w:r w:rsidR="0073067C" w:rsidRPr="00F516B7">
        <w:rPr>
          <w:rStyle w:val="Hipervnculo"/>
          <w:lang w:val="es-MX"/>
        </w:rPr>
        <w:t xml:space="preserve"> </w:t>
      </w:r>
      <w:r>
        <w:rPr>
          <w:lang w:val="es-MX"/>
        </w:rPr>
        <w:fldChar w:fldCharType="end"/>
      </w:r>
    </w:p>
    <w:p w:rsidR="00395AA5" w:rsidRDefault="00D30C5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D30C5A" w:rsidP="00D30C5A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Clientes con Mensajes: &lt;número</w:t>
      </w:r>
      <w:r w:rsidR="0098292B">
        <w:rPr>
          <w:sz w:val="20"/>
          <w:lang w:val="es-MX"/>
        </w:rPr>
        <w:t xml:space="preserve"> de clientes con mensajes&gt; de acuerdo con la regla de negocio </w:t>
      </w:r>
      <w:hyperlink r:id="rId51" w:anchor="RNROLMOV064" w:history="1">
        <w:r w:rsidR="0098292B" w:rsidRPr="0098292B">
          <w:rPr>
            <w:rStyle w:val="Hipervnculo"/>
            <w:b/>
            <w:sz w:val="20"/>
            <w:lang w:val="es-MX"/>
          </w:rPr>
          <w:t>RNROLMOV064 Total de Clientes con Mensajes</w:t>
        </w:r>
      </w:hyperlink>
    </w:p>
    <w:p w:rsidR="00CA571E" w:rsidRDefault="00CA571E" w:rsidP="00CA571E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98292B" w:rsidRDefault="0098292B" w:rsidP="00D30C5A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395AA5" w:rsidRDefault="00395AA5" w:rsidP="0098292B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52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53" w:anchor="RNROLMOV056" w:history="1">
        <w:r w:rsidR="00770783" w:rsidRPr="00770783">
          <w:rPr>
            <w:rStyle w:val="Hipervnculo"/>
            <w:b/>
            <w:sz w:val="20"/>
            <w:lang w:val="es-MX"/>
          </w:rPr>
          <w:t>RNROLMOV056 Clientes con Mensajes</w:t>
        </w:r>
      </w:hyperlink>
    </w:p>
    <w:p w:rsidR="00D30C5A" w:rsidRPr="0011193E" w:rsidRDefault="00D30C5A" w:rsidP="0098292B">
      <w:pPr>
        <w:pStyle w:val="Prrafodelista"/>
        <w:numPr>
          <w:ilvl w:val="3"/>
          <w:numId w:val="19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54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55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6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9" w:name="AO11"/>
    <w:bookmarkEnd w:id="59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"AO11_r"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AO11 Presentar Clientes con Cobranza</w:t>
      </w:r>
      <w:r>
        <w:rPr>
          <w:lang w:val="es-MX"/>
        </w:rPr>
        <w:fldChar w:fldCharType="end"/>
      </w:r>
    </w:p>
    <w:p w:rsidR="009078AC" w:rsidRPr="00E26722" w:rsidRDefault="009078AC" w:rsidP="00D04C37">
      <w:pPr>
        <w:pStyle w:val="Prrafodelista"/>
        <w:numPr>
          <w:ilvl w:val="0"/>
          <w:numId w:val="20"/>
        </w:numPr>
        <w:rPr>
          <w:sz w:val="20"/>
          <w:highlight w:val="darkRed"/>
          <w:lang w:val="es-MX"/>
        </w:rPr>
      </w:pPr>
      <w:r w:rsidRPr="00E26722">
        <w:rPr>
          <w:sz w:val="20"/>
          <w:highlight w:val="darkRed"/>
          <w:lang w:val="es-MX"/>
        </w:rPr>
        <w:t>El sistema obtiene la siguiente información:</w:t>
      </w:r>
    </w:p>
    <w:p w:rsidR="009078AC" w:rsidRPr="00E26722" w:rsidRDefault="009078AC" w:rsidP="00E26722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proofErr w:type="spellStart"/>
      <w:r w:rsidRPr="00E26722">
        <w:rPr>
          <w:b/>
          <w:sz w:val="20"/>
          <w:highlight w:val="darkRed"/>
          <w:lang w:val="es-MX"/>
        </w:rPr>
        <w:t>CONHist</w:t>
      </w:r>
      <w:proofErr w:type="spellEnd"/>
    </w:p>
    <w:p w:rsidR="009078AC" w:rsidRPr="00E26722" w:rsidRDefault="009078AC" w:rsidP="00E26722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proofErr w:type="spellStart"/>
      <w:r w:rsidRPr="00E26722">
        <w:rPr>
          <w:sz w:val="20"/>
          <w:highlight w:val="darkRed"/>
          <w:lang w:val="es-MX"/>
        </w:rPr>
        <w:t>TipoCobranza</w:t>
      </w:r>
      <w:proofErr w:type="spellEnd"/>
    </w:p>
    <w:p w:rsidR="00DE51B7" w:rsidRDefault="0098292B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8292B" w:rsidRPr="002968EA" w:rsidRDefault="0098292B" w:rsidP="0098292B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 w:rsidRPr="002968EA">
        <w:rPr>
          <w:sz w:val="20"/>
          <w:lang w:val="es-MX"/>
        </w:rPr>
        <w:t xml:space="preserve">Clientes con Cobranza: &lt;número de clientes con </w:t>
      </w:r>
      <w:r w:rsidR="0030668B" w:rsidRPr="002968EA">
        <w:rPr>
          <w:sz w:val="20"/>
          <w:lang w:val="es-MX"/>
        </w:rPr>
        <w:t>cobranza</w:t>
      </w:r>
      <w:r w:rsidRPr="002968EA">
        <w:rPr>
          <w:sz w:val="20"/>
          <w:lang w:val="es-MX"/>
        </w:rPr>
        <w:t>&gt; de acuerdo con 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regla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de negocio</w:t>
      </w:r>
      <w:hyperlink r:id="rId57" w:anchor="RNROLMOV065" w:history="1">
        <w:r w:rsidR="002968EA" w:rsidRPr="009078AC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C112CB" w:rsidRPr="009078AC">
          <w:rPr>
            <w:rStyle w:val="Hipervnculo"/>
            <w:b/>
            <w:sz w:val="20"/>
            <w:highlight w:val="yellow"/>
            <w:lang w:val="es-MX"/>
          </w:rPr>
          <w:t>RNROLMOV065 Total de Clientes con Cobranza</w:t>
        </w:r>
      </w:hyperlink>
      <w:r w:rsidR="00285485" w:rsidRPr="00285485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58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BA6CCA">
        <w:rPr>
          <w:rFonts w:cs="Arial"/>
          <w:b/>
          <w:sz w:val="20"/>
          <w:szCs w:val="20"/>
          <w:highlight w:val="yellow"/>
          <w:lang w:val="es-MX"/>
        </w:rPr>
        <w:t xml:space="preserve"> </w:t>
      </w:r>
      <w:r w:rsidR="0030668B" w:rsidRPr="00E26722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30668B" w:rsidRPr="00E26722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59" w:anchor="R1" w:history="1">
        <w:r w:rsidR="0030668B" w:rsidRPr="00E26722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CA571E" w:rsidRDefault="00CA571E" w:rsidP="00CA571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0668B">
        <w:rPr>
          <w:rStyle w:val="Hipervnculo"/>
          <w:color w:val="auto"/>
          <w:sz w:val="20"/>
          <w:u w:val="none"/>
          <w:lang w:val="es-MX"/>
        </w:rPr>
        <w:t>Día</w:t>
      </w:r>
      <w:r>
        <w:rPr>
          <w:rStyle w:val="Hipervnculo"/>
          <w:color w:val="auto"/>
          <w:sz w:val="20"/>
          <w:u w:val="none"/>
          <w:lang w:val="es-MX"/>
        </w:rPr>
        <w:t xml:space="preserve"> de Trabajo</w:t>
      </w:r>
    </w:p>
    <w:p w:rsidR="00192DF3" w:rsidRDefault="00192DF3" w:rsidP="0098292B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DE51B7" w:rsidRDefault="00DE51B7" w:rsidP="00192DF3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60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9078AC">
        <w:rPr>
          <w:sz w:val="20"/>
          <w:lang w:val="es-MX"/>
        </w:rPr>
        <w:t>,</w:t>
      </w:r>
      <w:r w:rsidR="00770783">
        <w:rPr>
          <w:sz w:val="20"/>
          <w:lang w:val="es-MX"/>
        </w:rPr>
        <w:t xml:space="preserve"> </w:t>
      </w:r>
      <w:hyperlink r:id="rId61" w:anchor="RNROLMOV055" w:history="1">
        <w:r w:rsidR="00770783" w:rsidRPr="00BA6CCA">
          <w:rPr>
            <w:rStyle w:val="Hipervnculo"/>
            <w:b/>
            <w:sz w:val="20"/>
            <w:highlight w:val="yellow"/>
            <w:lang w:val="es-MX"/>
          </w:rPr>
          <w:t>RNROLMOV055 Clientes con Cobranza</w:t>
        </w:r>
      </w:hyperlink>
      <w:r w:rsidR="00A223A1" w:rsidRPr="00BA6CCA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62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9078AC">
        <w:rPr>
          <w:sz w:val="20"/>
          <w:lang w:val="es-MX"/>
        </w:rPr>
        <w:t xml:space="preserve"> </w:t>
      </w:r>
      <w:r w:rsidR="009078AC" w:rsidRPr="00A223A1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9078AC" w:rsidRPr="00A223A1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63" w:anchor="R1" w:history="1">
        <w:r w:rsidR="009078AC" w:rsidRPr="00A223A1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98292B" w:rsidRPr="0011193E" w:rsidRDefault="0098292B" w:rsidP="00192DF3">
      <w:pPr>
        <w:pStyle w:val="Prrafodelista"/>
        <w:numPr>
          <w:ilvl w:val="3"/>
          <w:numId w:val="20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4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65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66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3067C" w:rsidRDefault="0073067C" w:rsidP="0073067C">
      <w:pPr>
        <w:rPr>
          <w:lang w:val="es-MX"/>
        </w:rPr>
      </w:pPr>
    </w:p>
    <w:p w:rsidR="00650AA5" w:rsidRPr="0073067C" w:rsidRDefault="00650AA5" w:rsidP="0073067C">
      <w:pPr>
        <w:rPr>
          <w:lang w:val="es-MX"/>
        </w:rPr>
      </w:pPr>
    </w:p>
    <w:bookmarkStart w:id="60" w:name="AO12"/>
    <w:bookmarkEnd w:id="60"/>
    <w:p w:rsidR="00255C18" w:rsidRDefault="00A02181" w:rsidP="00255C1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65816">
        <w:rPr>
          <w:lang w:val="es-MX"/>
        </w:rPr>
        <w:instrText xml:space="preserve"> HYPERLINK  \l "AO12_r" </w:instrText>
      </w:r>
      <w:r>
        <w:rPr>
          <w:lang w:val="es-MX"/>
        </w:rPr>
        <w:fldChar w:fldCharType="separate"/>
      </w:r>
      <w:r w:rsidR="00255C18" w:rsidRPr="00565816">
        <w:rPr>
          <w:rStyle w:val="Hipervnculo"/>
          <w:lang w:val="es-MX"/>
        </w:rPr>
        <w:t xml:space="preserve">AO12 Presentar Clientes </w:t>
      </w:r>
      <w:r w:rsidR="00E26F5E" w:rsidRPr="00565816">
        <w:rPr>
          <w:rStyle w:val="Hipervnculo"/>
          <w:lang w:val="es-MX"/>
        </w:rPr>
        <w:t>por Surtir</w:t>
      </w:r>
      <w:r>
        <w:rPr>
          <w:lang w:val="es-MX"/>
        </w:rPr>
        <w:fldChar w:fldCharType="end"/>
      </w:r>
    </w:p>
    <w:p w:rsidR="00FC0AAE" w:rsidRDefault="00FC0AAE" w:rsidP="00FC0AAE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C0AAE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Sin Surtir: &lt;número de cliente sin surtir&gt; de acuerdo con la regla de negocio </w:t>
      </w:r>
      <w:hyperlink r:id="rId67" w:anchor="RNROLMOV061" w:history="1">
        <w:r w:rsidRPr="005A5D72">
          <w:rPr>
            <w:rStyle w:val="Hipervnculo"/>
            <w:b/>
            <w:sz w:val="20"/>
            <w:lang w:val="es-MX"/>
          </w:rPr>
          <w:t>RNROLMOV061 Total de Clientes sin surtir</w:t>
        </w:r>
      </w:hyperlink>
    </w:p>
    <w:p w:rsidR="00CA571E" w:rsidRDefault="00CA571E" w:rsidP="00CA571E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FC0AAE" w:rsidRPr="00C97273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FC0AAE" w:rsidRDefault="00FC0AAE" w:rsidP="00FC0AAE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68" w:anchor="RNROLMOV041" w:history="1">
        <w:r w:rsidRPr="00E158A8">
          <w:rPr>
            <w:rStyle w:val="Hipervnculo"/>
            <w:b/>
            <w:sz w:val="20"/>
            <w:lang w:val="es-MX"/>
          </w:rPr>
          <w:t>RNROLMOV041 Clientes Sin Surtir</w:t>
        </w:r>
      </w:hyperlink>
      <w:r>
        <w:rPr>
          <w:b/>
          <w:sz w:val="20"/>
          <w:lang w:val="es-MX"/>
        </w:rPr>
        <w:t xml:space="preserve"> y </w:t>
      </w:r>
      <w:hyperlink r:id="rId69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127E83" w:rsidRPr="0011193E" w:rsidRDefault="00FC0AAE" w:rsidP="00FC0AAE">
      <w:pPr>
        <w:pStyle w:val="Prrafodelista"/>
        <w:numPr>
          <w:ilvl w:val="3"/>
          <w:numId w:val="2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1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2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127E83" w:rsidRP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501595" w:rsidRDefault="00501595" w:rsidP="00501595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p w:rsidR="00650AA5" w:rsidRPr="00650AA5" w:rsidRDefault="00650AA5" w:rsidP="00650AA5">
      <w:pPr>
        <w:rPr>
          <w:lang w:val="es-MX"/>
        </w:rPr>
      </w:pPr>
    </w:p>
    <w:bookmarkStart w:id="61" w:name="AO13"/>
    <w:bookmarkEnd w:id="61"/>
    <w:p w:rsidR="000D2EA4" w:rsidRDefault="00A02181" w:rsidP="000D2EA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D2EA4">
        <w:rPr>
          <w:lang w:val="es-MX"/>
        </w:rPr>
        <w:instrText xml:space="preserve"> HYPERLINK  \l "AO13_r" </w:instrText>
      </w:r>
      <w:r>
        <w:rPr>
          <w:lang w:val="es-MX"/>
        </w:rPr>
        <w:fldChar w:fldCharType="separate"/>
      </w:r>
      <w:r w:rsidR="000D2EA4" w:rsidRPr="000D2EA4">
        <w:rPr>
          <w:rStyle w:val="Hipervnculo"/>
          <w:lang w:val="es-MX"/>
        </w:rPr>
        <w:t>AO13 Presentar Clientes Con Improductividad</w:t>
      </w:r>
      <w:r>
        <w:rPr>
          <w:lang w:val="es-MX"/>
        </w:rPr>
        <w:fldChar w:fldCharType="end"/>
      </w:r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3" w:anchor="RNROLMOV067" w:history="1">
        <w:r w:rsidR="00F001C9" w:rsidRPr="00F001C9">
          <w:rPr>
            <w:rStyle w:val="Hipervnculo"/>
            <w:b/>
            <w:sz w:val="20"/>
            <w:lang w:val="es-MX"/>
          </w:rPr>
          <w:t>RNROLMOV067</w:t>
        </w:r>
        <w:r w:rsidRPr="00F001C9">
          <w:rPr>
            <w:rStyle w:val="Hipervnculo"/>
            <w:b/>
            <w:sz w:val="20"/>
            <w:lang w:val="es-MX"/>
          </w:rPr>
          <w:t xml:space="preserve"> Total de Clientes con Improductividad</w:t>
        </w:r>
      </w:hyperlink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0D2EA4" w:rsidRPr="00CA571E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0D2EA4" w:rsidRPr="00C97273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0D2EA4" w:rsidRDefault="000D2EA4" w:rsidP="00D61670">
      <w:pPr>
        <w:pStyle w:val="Prrafodelista"/>
        <w:numPr>
          <w:ilvl w:val="2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74" w:anchor="RNROLMOV066" w:history="1">
        <w:r w:rsidRPr="00F001C9">
          <w:rPr>
            <w:rStyle w:val="Hipervnculo"/>
            <w:b/>
            <w:sz w:val="20"/>
            <w:lang w:val="es-MX"/>
          </w:rPr>
          <w:t>RNROLMOV0</w:t>
        </w:r>
        <w:r w:rsidR="00F001C9" w:rsidRPr="00F001C9">
          <w:rPr>
            <w:rStyle w:val="Hipervnculo"/>
            <w:b/>
            <w:sz w:val="20"/>
            <w:lang w:val="es-MX"/>
          </w:rPr>
          <w:t>66</w:t>
        </w:r>
        <w:r w:rsidRPr="00F001C9">
          <w:rPr>
            <w:rStyle w:val="Hipervnculo"/>
            <w:b/>
            <w:sz w:val="20"/>
            <w:lang w:val="es-MX"/>
          </w:rPr>
          <w:t xml:space="preserve"> Clientes con Improductividad</w:t>
        </w:r>
      </w:hyperlink>
      <w:r>
        <w:rPr>
          <w:b/>
          <w:sz w:val="20"/>
          <w:lang w:val="es-MX"/>
        </w:rPr>
        <w:t xml:space="preserve"> y </w:t>
      </w:r>
      <w:hyperlink r:id="rId75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0D2EA4" w:rsidRPr="0011193E" w:rsidRDefault="000D2EA4" w:rsidP="00D61670">
      <w:pPr>
        <w:pStyle w:val="Prrafodelista"/>
        <w:numPr>
          <w:ilvl w:val="3"/>
          <w:numId w:val="34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0D2EA4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0D2EA4" w:rsidRPr="00D61670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7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8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0D2EA4" w:rsidRPr="00CF7291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lastRenderedPageBreak/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C376FA" w:rsidRDefault="00C376FA" w:rsidP="007267AD">
      <w:pPr>
        <w:rPr>
          <w:sz w:val="20"/>
          <w:lang w:val="es-MX"/>
        </w:rPr>
      </w:pPr>
    </w:p>
    <w:p w:rsidR="00650AA5" w:rsidRDefault="00650AA5" w:rsidP="007267AD">
      <w:pPr>
        <w:rPr>
          <w:sz w:val="20"/>
          <w:lang w:val="es-MX"/>
        </w:rPr>
      </w:pPr>
    </w:p>
    <w:bookmarkStart w:id="62" w:name="AO14"/>
    <w:bookmarkEnd w:id="62"/>
    <w:p w:rsidR="007267AD" w:rsidRDefault="00A02181" w:rsidP="007267AD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C31615">
        <w:rPr>
          <w:lang w:val="es-MX"/>
        </w:rPr>
        <w:instrText xml:space="preserve"> HYPERLINK  \l "AO14_r" </w:instrText>
      </w:r>
      <w:r>
        <w:rPr>
          <w:lang w:val="es-MX"/>
        </w:rPr>
        <w:fldChar w:fldCharType="separate"/>
      </w:r>
      <w:r w:rsidR="007267AD" w:rsidRPr="00C31615">
        <w:rPr>
          <w:rStyle w:val="Hipervnculo"/>
          <w:lang w:val="es-MX"/>
        </w:rPr>
        <w:t>AO14 Presentar Clientes Nuevos</w:t>
      </w:r>
      <w:r>
        <w:rPr>
          <w:lang w:val="es-MX"/>
        </w:rPr>
        <w:fldChar w:fldCharType="end"/>
      </w:r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9" w:anchor="RNROLMOV079" w:history="1">
        <w:r w:rsidRPr="007267AD">
          <w:rPr>
            <w:rStyle w:val="Hipervnculo"/>
            <w:b/>
            <w:sz w:val="20"/>
            <w:lang w:val="es-MX"/>
          </w:rPr>
          <w:t>RNROLMOV079 Total de Clientes Nuevos</w:t>
        </w:r>
      </w:hyperlink>
    </w:p>
    <w:p w:rsidR="007267AD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7267AD" w:rsidRPr="00CA571E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7267AD" w:rsidRPr="00C97273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7267AD" w:rsidRDefault="007267AD" w:rsidP="00D61670">
      <w:pPr>
        <w:pStyle w:val="Prrafodelista"/>
        <w:numPr>
          <w:ilvl w:val="2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80" w:anchor="RNROLMOV080" w:history="1">
        <w:r w:rsidRPr="007267AD">
          <w:rPr>
            <w:rStyle w:val="Hipervnculo"/>
            <w:b/>
            <w:sz w:val="20"/>
            <w:lang w:val="es-MX"/>
          </w:rPr>
          <w:t>RNROLMOV080 Clientes Nuevos</w:t>
        </w:r>
      </w:hyperlink>
      <w:r>
        <w:rPr>
          <w:b/>
          <w:sz w:val="20"/>
          <w:lang w:val="es-MX"/>
        </w:rPr>
        <w:t xml:space="preserve"> y </w:t>
      </w:r>
      <w:hyperlink r:id="rId81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7267AD" w:rsidRPr="0011193E" w:rsidRDefault="007267AD" w:rsidP="00D61670">
      <w:pPr>
        <w:pStyle w:val="Prrafodelista"/>
        <w:numPr>
          <w:ilvl w:val="3"/>
          <w:numId w:val="35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8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267AD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7267AD" w:rsidRPr="00D61670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83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84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267AD" w:rsidRPr="00CF7291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67AD" w:rsidRPr="00716DCA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E8259B" w:rsidRDefault="00E8259B" w:rsidP="00E8259B">
      <w:pPr>
        <w:rPr>
          <w:sz w:val="20"/>
          <w:lang w:val="es-MX"/>
        </w:rPr>
      </w:pPr>
    </w:p>
    <w:p w:rsidR="00650AA5" w:rsidRDefault="00650AA5" w:rsidP="00E8259B">
      <w:pPr>
        <w:rPr>
          <w:sz w:val="20"/>
          <w:lang w:val="es-MX"/>
        </w:rPr>
      </w:pPr>
    </w:p>
    <w:bookmarkStart w:id="63" w:name="AO15"/>
    <w:bookmarkEnd w:id="63"/>
    <w:p w:rsidR="00E8259B" w:rsidRPr="00791BDF" w:rsidRDefault="00A02181" w:rsidP="00E8259B">
      <w:pPr>
        <w:pStyle w:val="Ttulo4"/>
        <w:tabs>
          <w:tab w:val="left" w:pos="993"/>
          <w:tab w:val="left" w:pos="4536"/>
        </w:tabs>
        <w:jc w:val="left"/>
        <w:rPr>
          <w:highlight w:val="green"/>
          <w:lang w:val="es-MX"/>
        </w:rPr>
      </w:pPr>
      <w:r w:rsidRPr="00791BDF">
        <w:rPr>
          <w:highlight w:val="green"/>
          <w:lang w:val="es-MX"/>
        </w:rPr>
        <w:fldChar w:fldCharType="begin"/>
      </w:r>
      <w:r w:rsidR="00791BDF" w:rsidRPr="00791BDF">
        <w:rPr>
          <w:highlight w:val="green"/>
          <w:lang w:val="es-MX"/>
        </w:rPr>
        <w:instrText xml:space="preserve"> HYPERLINK  \l "AO15_r" </w:instrText>
      </w:r>
      <w:r w:rsidRPr="00791BDF">
        <w:rPr>
          <w:highlight w:val="green"/>
          <w:lang w:val="es-MX"/>
        </w:rPr>
        <w:fldChar w:fldCharType="separate"/>
      </w:r>
      <w:r w:rsidR="00E8259B" w:rsidRPr="00791BDF">
        <w:rPr>
          <w:rStyle w:val="Hipervnculo"/>
          <w:highlight w:val="green"/>
          <w:lang w:val="es-MX"/>
        </w:rPr>
        <w:t>AO15 Registrar Tiempos Muertos</w:t>
      </w:r>
      <w:r w:rsidRPr="00791BDF">
        <w:rPr>
          <w:highlight w:val="green"/>
          <w:lang w:val="es-MX"/>
        </w:rPr>
        <w:fldChar w:fldCharType="end"/>
      </w:r>
    </w:p>
    <w:p w:rsidR="00E8259B" w:rsidRPr="00791BDF" w:rsidRDefault="00E8259B" w:rsidP="00E8259B">
      <w:pPr>
        <w:pStyle w:val="Prrafodelista"/>
        <w:numPr>
          <w:ilvl w:val="0"/>
          <w:numId w:val="36"/>
        </w:numPr>
        <w:rPr>
          <w:sz w:val="20"/>
          <w:highlight w:val="green"/>
          <w:lang w:val="es-MX"/>
        </w:rPr>
      </w:pPr>
      <w:r w:rsidRPr="00791BDF">
        <w:rPr>
          <w:sz w:val="20"/>
          <w:highlight w:val="green"/>
          <w:lang w:val="es-MX"/>
        </w:rPr>
        <w:t xml:space="preserve">El sistema extiende su funcionalidad con el caso de uso </w:t>
      </w:r>
      <w:hyperlink r:id="rId85" w:history="1">
        <w:r w:rsidRPr="00791BDF">
          <w:rPr>
            <w:rStyle w:val="Hipervnculo"/>
            <w:b/>
            <w:sz w:val="20"/>
            <w:highlight w:val="green"/>
            <w:lang w:val="es-MX"/>
          </w:rPr>
          <w:t>Registrar Tiempos Muertos – CUROLMOV16</w:t>
        </w:r>
      </w:hyperlink>
    </w:p>
    <w:p w:rsidR="00E8259B" w:rsidRPr="00791BDF" w:rsidRDefault="00E8259B" w:rsidP="00E8259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791BDF">
        <w:rPr>
          <w:sz w:val="20"/>
          <w:highlight w:val="green"/>
          <w:lang w:val="es-MX"/>
        </w:rPr>
        <w:t>El sistema envía como parámetros la siguiente información:</w:t>
      </w:r>
    </w:p>
    <w:p w:rsidR="00E8259B" w:rsidRPr="00791BDF" w:rsidRDefault="00E8259B" w:rsidP="00E8259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proofErr w:type="spellStart"/>
      <w:r w:rsidRPr="00791BDF">
        <w:rPr>
          <w:sz w:val="20"/>
          <w:highlight w:val="green"/>
          <w:lang w:val="es-MX"/>
        </w:rPr>
        <w:t>DiaClave</w:t>
      </w:r>
      <w:proofErr w:type="spellEnd"/>
    </w:p>
    <w:p w:rsidR="00E8259B" w:rsidRPr="00791BDF" w:rsidRDefault="00E8259B" w:rsidP="00E8259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proofErr w:type="spellStart"/>
      <w:r w:rsidRPr="00791BDF">
        <w:rPr>
          <w:sz w:val="20"/>
          <w:highlight w:val="green"/>
          <w:lang w:val="es-MX"/>
        </w:rPr>
        <w:t>RUTClave</w:t>
      </w:r>
      <w:proofErr w:type="spellEnd"/>
    </w:p>
    <w:p w:rsidR="00C376FA" w:rsidRDefault="00C376FA" w:rsidP="00037EEA">
      <w:pPr>
        <w:rPr>
          <w:lang w:val="es-MX"/>
        </w:rPr>
      </w:pPr>
    </w:p>
    <w:p w:rsidR="00650AA5" w:rsidRPr="00037EEA" w:rsidRDefault="00650AA5" w:rsidP="00037EEA">
      <w:pPr>
        <w:rPr>
          <w:lang w:val="es-MX"/>
        </w:rPr>
      </w:pPr>
    </w:p>
    <w:bookmarkStart w:id="64" w:name="AO16"/>
    <w:p w:rsidR="00037EEA" w:rsidRPr="00037EEA" w:rsidRDefault="00A02181" w:rsidP="00037EEA">
      <w:pPr>
        <w:pStyle w:val="Ttulo4"/>
        <w:tabs>
          <w:tab w:val="left" w:pos="993"/>
          <w:tab w:val="left" w:pos="4536"/>
        </w:tabs>
        <w:jc w:val="left"/>
        <w:rPr>
          <w:highlight w:val="darkGreen"/>
          <w:lang w:val="es-MX"/>
        </w:rPr>
      </w:pPr>
      <w:r>
        <w:rPr>
          <w:highlight w:val="darkGreen"/>
          <w:lang w:val="es-MX"/>
        </w:rPr>
        <w:fldChar w:fldCharType="begin"/>
      </w:r>
      <w:r w:rsidR="00037EEA">
        <w:rPr>
          <w:highlight w:val="darkGreen"/>
          <w:lang w:val="es-MX"/>
        </w:rPr>
        <w:instrText xml:space="preserve"> HYPERLINK  \l "AO16_r" </w:instrText>
      </w:r>
      <w:r>
        <w:rPr>
          <w:highlight w:val="darkGreen"/>
          <w:lang w:val="es-MX"/>
        </w:rPr>
        <w:fldChar w:fldCharType="separate"/>
      </w:r>
      <w:r w:rsidR="00037EEA" w:rsidRPr="00037EEA">
        <w:rPr>
          <w:rStyle w:val="Hipervnculo"/>
          <w:highlight w:val="darkGreen"/>
          <w:lang w:val="es-MX"/>
        </w:rPr>
        <w:t>AO16 Enviar Información Parcialmente</w:t>
      </w:r>
      <w:r>
        <w:rPr>
          <w:highlight w:val="darkGreen"/>
          <w:lang w:val="es-MX"/>
        </w:rPr>
        <w:fldChar w:fldCharType="end"/>
      </w:r>
    </w:p>
    <w:bookmarkEnd w:id="64"/>
    <w:p w:rsidR="00037EEA" w:rsidRPr="00037EEA" w:rsidRDefault="00037EEA" w:rsidP="00037EEA">
      <w:pPr>
        <w:pStyle w:val="Prrafodelista"/>
        <w:numPr>
          <w:ilvl w:val="0"/>
          <w:numId w:val="37"/>
        </w:numPr>
        <w:rPr>
          <w:sz w:val="20"/>
          <w:highlight w:val="darkGreen"/>
          <w:lang w:val="es-MX"/>
        </w:rPr>
      </w:pPr>
      <w:r w:rsidRPr="00037EEA">
        <w:rPr>
          <w:sz w:val="20"/>
          <w:highlight w:val="darkGreen"/>
          <w:lang w:val="es-MX"/>
        </w:rPr>
        <w:t xml:space="preserve">El sistema extiende su funcionalidad con el caso de uso </w:t>
      </w:r>
      <w:hyperlink r:id="rId86" w:history="1"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Servidor de Comunicaciones</w:t>
        </w:r>
        <w:r w:rsidRPr="00401AB1">
          <w:rPr>
            <w:rStyle w:val="Hipervnculo"/>
            <w:b/>
            <w:sz w:val="20"/>
            <w:highlight w:val="darkGreen"/>
            <w:lang w:val="es-MX"/>
          </w:rPr>
          <w:t xml:space="preserve"> – CUROL</w:t>
        </w:r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SIN03</w:t>
        </w:r>
      </w:hyperlink>
    </w:p>
    <w:p w:rsidR="00037EEA" w:rsidRPr="00037EEA" w:rsidRDefault="00BD7BA0" w:rsidP="00037EEA">
      <w:pPr>
        <w:pStyle w:val="Prrafodelista"/>
        <w:numPr>
          <w:ilvl w:val="1"/>
          <w:numId w:val="37"/>
        </w:numPr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>El sistema envía como parámetro</w:t>
      </w:r>
      <w:r w:rsidR="00037EEA" w:rsidRPr="00037EEA">
        <w:rPr>
          <w:sz w:val="20"/>
          <w:highlight w:val="darkGreen"/>
          <w:lang w:val="es-MX"/>
        </w:rPr>
        <w:t xml:space="preserve"> la siguiente información:</w:t>
      </w:r>
    </w:p>
    <w:p w:rsidR="00037EEA" w:rsidRPr="00037EEA" w:rsidRDefault="00F24A83" w:rsidP="00037EEA">
      <w:pPr>
        <w:pStyle w:val="Prrafodelista"/>
        <w:numPr>
          <w:ilvl w:val="2"/>
          <w:numId w:val="37"/>
        </w:numPr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EnviarInformacion</w:t>
      </w:r>
      <w:proofErr w:type="spellEnd"/>
    </w:p>
    <w:p w:rsidR="00037EEA" w:rsidRDefault="00C376FA" w:rsidP="00F24A83">
      <w:pPr>
        <w:pStyle w:val="Prrafodelista"/>
        <w:numPr>
          <w:ilvl w:val="3"/>
          <w:numId w:val="37"/>
        </w:numPr>
        <w:ind w:left="1843"/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EnvioParcial</w:t>
      </w:r>
      <w:proofErr w:type="spellEnd"/>
      <w:r>
        <w:rPr>
          <w:sz w:val="20"/>
          <w:highlight w:val="darkGreen"/>
          <w:lang w:val="es-MX"/>
        </w:rPr>
        <w:t xml:space="preserve"> = Verdadero</w:t>
      </w:r>
    </w:p>
    <w:p w:rsidR="00B300AA" w:rsidRDefault="00B300AA" w:rsidP="00B300AA">
      <w:pPr>
        <w:rPr>
          <w:sz w:val="20"/>
          <w:highlight w:val="darkGreen"/>
          <w:lang w:val="es-MX"/>
        </w:rPr>
      </w:pPr>
    </w:p>
    <w:p w:rsidR="00B300AA" w:rsidRPr="00B300AA" w:rsidRDefault="00B300AA" w:rsidP="00B300AA">
      <w:pPr>
        <w:rPr>
          <w:sz w:val="20"/>
          <w:highlight w:val="darkGreen"/>
          <w:lang w:val="es-MX"/>
        </w:rPr>
      </w:pPr>
    </w:p>
    <w:bookmarkStart w:id="65" w:name="AO17"/>
    <w:p w:rsidR="002665A1" w:rsidRPr="002665A1" w:rsidRDefault="00A02181" w:rsidP="002665A1">
      <w:pPr>
        <w:pStyle w:val="Ttulo4"/>
        <w:tabs>
          <w:tab w:val="left" w:pos="993"/>
          <w:tab w:val="left" w:pos="4536"/>
        </w:tabs>
        <w:jc w:val="left"/>
        <w:rPr>
          <w:highlight w:val="darkCyan"/>
          <w:lang w:val="es-MX"/>
        </w:rPr>
      </w:pPr>
      <w:r>
        <w:rPr>
          <w:highlight w:val="darkCyan"/>
          <w:lang w:val="es-MX"/>
        </w:rPr>
        <w:fldChar w:fldCharType="begin"/>
      </w:r>
      <w:r w:rsidR="002665A1">
        <w:rPr>
          <w:highlight w:val="darkCyan"/>
          <w:lang w:val="es-MX"/>
        </w:rPr>
        <w:instrText xml:space="preserve"> HYPERLINK  \l "AO17_r" </w:instrText>
      </w:r>
      <w:r>
        <w:rPr>
          <w:highlight w:val="darkCyan"/>
          <w:lang w:val="es-MX"/>
        </w:rPr>
        <w:fldChar w:fldCharType="separate"/>
      </w:r>
      <w:r w:rsidR="002665A1" w:rsidRPr="002665A1">
        <w:rPr>
          <w:rStyle w:val="Hipervnculo"/>
          <w:highlight w:val="darkCyan"/>
          <w:lang w:val="es-MX"/>
        </w:rPr>
        <w:t xml:space="preserve">AO17 </w:t>
      </w:r>
      <w:r w:rsidR="007F78D9">
        <w:rPr>
          <w:rStyle w:val="Hipervnculo"/>
          <w:highlight w:val="darkCyan"/>
          <w:lang w:val="es-MX"/>
        </w:rPr>
        <w:t>Revisar</w:t>
      </w:r>
      <w:r w:rsidR="002665A1" w:rsidRPr="002665A1">
        <w:rPr>
          <w:rStyle w:val="Hipervnculo"/>
          <w:highlight w:val="darkCyan"/>
          <w:lang w:val="es-MX"/>
        </w:rPr>
        <w:t xml:space="preserve"> Mis Pendientes</w:t>
      </w:r>
      <w:r>
        <w:rPr>
          <w:highlight w:val="darkCyan"/>
          <w:lang w:val="es-MX"/>
        </w:rPr>
        <w:fldChar w:fldCharType="end"/>
      </w:r>
    </w:p>
    <w:bookmarkEnd w:id="65"/>
    <w:p w:rsidR="002665A1" w:rsidRPr="002665A1" w:rsidRDefault="002665A1" w:rsidP="00EA1943">
      <w:pPr>
        <w:pStyle w:val="Prrafodelista"/>
        <w:numPr>
          <w:ilvl w:val="0"/>
          <w:numId w:val="38"/>
        </w:numPr>
        <w:rPr>
          <w:sz w:val="20"/>
          <w:highlight w:val="darkCyan"/>
          <w:lang w:val="es-MX"/>
        </w:rPr>
      </w:pPr>
      <w:r w:rsidRPr="002665A1">
        <w:rPr>
          <w:sz w:val="20"/>
          <w:highlight w:val="darkCyan"/>
          <w:lang w:val="es-MX"/>
        </w:rPr>
        <w:t xml:space="preserve">El sistema extiende su funcionalidad con el caso de uso </w:t>
      </w:r>
      <w:hyperlink r:id="rId87" w:history="1">
        <w:r w:rsidR="007F78D9" w:rsidRPr="007F78D9">
          <w:rPr>
            <w:rStyle w:val="Hipervnculo"/>
            <w:b/>
            <w:sz w:val="20"/>
            <w:highlight w:val="darkCyan"/>
            <w:lang w:val="es-MX"/>
          </w:rPr>
          <w:t xml:space="preserve">Revisar 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Mis Pendientes</w:t>
        </w:r>
        <w:r w:rsidRPr="007F78D9">
          <w:rPr>
            <w:rStyle w:val="Hipervnculo"/>
            <w:b/>
            <w:sz w:val="20"/>
            <w:highlight w:val="darkCyan"/>
            <w:lang w:val="es-MX"/>
          </w:rPr>
          <w:t xml:space="preserve"> – CU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ROLMOV25</w:t>
        </w:r>
      </w:hyperlink>
    </w:p>
    <w:p w:rsidR="002665A1" w:rsidRDefault="002665A1" w:rsidP="002665A1">
      <w:pPr>
        <w:rPr>
          <w:sz w:val="20"/>
          <w:highlight w:val="darkGreen"/>
          <w:lang w:val="es-MX"/>
        </w:rPr>
      </w:pPr>
    </w:p>
    <w:p w:rsidR="00CF0EEB" w:rsidRDefault="00CF0EEB" w:rsidP="002665A1">
      <w:pPr>
        <w:rPr>
          <w:sz w:val="20"/>
          <w:highlight w:val="darkGreen"/>
          <w:lang w:val="es-MX"/>
        </w:rPr>
      </w:pPr>
    </w:p>
    <w:bookmarkStart w:id="66" w:name="_AO18_Presentar_Clientes"/>
    <w:bookmarkEnd w:id="66"/>
    <w:p w:rsidR="00C208AC" w:rsidRPr="00C208AC" w:rsidRDefault="00C208AC" w:rsidP="00C208AC">
      <w:pPr>
        <w:pStyle w:val="Ttulo4"/>
        <w:tabs>
          <w:tab w:val="left" w:pos="993"/>
          <w:tab w:val="left" w:pos="4536"/>
        </w:tabs>
        <w:jc w:val="left"/>
        <w:rPr>
          <w:highlight w:val="lightGray"/>
          <w:lang w:val="es-MX"/>
        </w:rPr>
      </w:pPr>
      <w:r w:rsidRPr="00C208AC">
        <w:rPr>
          <w:highlight w:val="lightGray"/>
          <w:lang w:val="es-MX"/>
        </w:rPr>
        <w:fldChar w:fldCharType="begin"/>
      </w:r>
      <w:r w:rsidRPr="00C208AC">
        <w:rPr>
          <w:highlight w:val="lightGray"/>
          <w:lang w:val="es-MX"/>
        </w:rPr>
        <w:instrText xml:space="preserve"> HYPERLINK  \l "AO18_r" </w:instrText>
      </w:r>
      <w:r w:rsidRPr="00C208AC">
        <w:rPr>
          <w:highlight w:val="lightGray"/>
          <w:lang w:val="es-MX"/>
        </w:rPr>
        <w:fldChar w:fldCharType="separate"/>
      </w:r>
      <w:r w:rsidRPr="00C208AC">
        <w:rPr>
          <w:rStyle w:val="Hipervnculo"/>
          <w:highlight w:val="lightGray"/>
          <w:lang w:val="es-MX"/>
        </w:rPr>
        <w:t>AO18 Presentar Clientes No Visitados Recientemente</w:t>
      </w:r>
      <w:r w:rsidRPr="00C208AC">
        <w:rPr>
          <w:highlight w:val="lightGray"/>
          <w:lang w:val="es-MX"/>
        </w:rPr>
        <w:fldChar w:fldCharType="end"/>
      </w:r>
    </w:p>
    <w:p w:rsidR="004C1172" w:rsidRDefault="004C1172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 de los clientes no visitados recientemente, correspondientes a la Ruta actual:</w:t>
      </w:r>
    </w:p>
    <w:p w:rsidR="004C1172" w:rsidRPr="004C1172" w:rsidRDefault="004C1172" w:rsidP="004C1172">
      <w:pPr>
        <w:pStyle w:val="Prrafodelista"/>
        <w:numPr>
          <w:ilvl w:val="1"/>
          <w:numId w:val="44"/>
        </w:numPr>
        <w:rPr>
          <w:b/>
          <w:sz w:val="20"/>
          <w:highlight w:val="lightGray"/>
          <w:lang w:val="es-MX"/>
        </w:rPr>
      </w:pPr>
      <w:proofErr w:type="spellStart"/>
      <w:r w:rsidRPr="004C1172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4C1172" w:rsidRP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El sistema presenta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b/>
          <w:sz w:val="20"/>
          <w:highlight w:val="lightGray"/>
          <w:lang w:val="es-MX"/>
        </w:rPr>
        <w:t xml:space="preserve">Clientes </w:t>
      </w:r>
      <w:r w:rsidR="004C1172" w:rsidRPr="004C1172">
        <w:rPr>
          <w:b/>
          <w:sz w:val="20"/>
          <w:highlight w:val="lightGray"/>
          <w:lang w:val="es-MX"/>
        </w:rPr>
        <w:t>No Visitados Recientemente</w:t>
      </w:r>
      <w:r w:rsidRPr="004C1172">
        <w:rPr>
          <w:b/>
          <w:sz w:val="20"/>
          <w:highlight w:val="lightGray"/>
          <w:lang w:val="es-MX"/>
        </w:rPr>
        <w:t>:</w:t>
      </w:r>
      <w:r w:rsidR="004C1172">
        <w:rPr>
          <w:sz w:val="20"/>
          <w:highlight w:val="lightGray"/>
          <w:lang w:val="es-MX"/>
        </w:rPr>
        <w:t xml:space="preserve"> N</w:t>
      </w:r>
      <w:r w:rsidRPr="00C208AC">
        <w:rPr>
          <w:sz w:val="20"/>
          <w:highlight w:val="lightGray"/>
          <w:lang w:val="es-MX"/>
        </w:rPr>
        <w:t>úmero de cliente</w:t>
      </w:r>
      <w:r w:rsidR="004C1172">
        <w:rPr>
          <w:sz w:val="20"/>
          <w:highlight w:val="lightGray"/>
          <w:lang w:val="es-MX"/>
        </w:rPr>
        <w:t>s</w:t>
      </w:r>
      <w:r w:rsidRPr="00C208AC">
        <w:rPr>
          <w:sz w:val="20"/>
          <w:highlight w:val="lightGray"/>
          <w:lang w:val="es-MX"/>
        </w:rPr>
        <w:t xml:space="preserve"> </w:t>
      </w:r>
      <w:r w:rsidR="004C1172">
        <w:rPr>
          <w:sz w:val="20"/>
          <w:highlight w:val="lightGray"/>
          <w:lang w:val="es-MX"/>
        </w:rPr>
        <w:t>no visitados recientemente obtenidos a partir de &lt;</w:t>
      </w:r>
      <w:proofErr w:type="spellStart"/>
      <w:r w:rsidR="004C1172">
        <w:rPr>
          <w:sz w:val="20"/>
          <w:highlight w:val="lightGray"/>
          <w:lang w:val="es-MX"/>
        </w:rPr>
        <w:t>ClienteSinVisitaRec</w:t>
      </w:r>
      <w:proofErr w:type="spellEnd"/>
      <w:r w:rsidR="004C1172">
        <w:rPr>
          <w:sz w:val="20"/>
          <w:highlight w:val="lightGray"/>
          <w:lang w:val="es-MX"/>
        </w:rPr>
        <w:t>&gt;.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lastRenderedPageBreak/>
        <w:t>Ruta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RUTClave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Día de Trabajo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DiaClave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Para cada cliente </w:t>
      </w:r>
      <w:r w:rsidR="004C1172">
        <w:rPr>
          <w:sz w:val="20"/>
          <w:highlight w:val="lightGray"/>
          <w:lang w:val="es-MX"/>
        </w:rPr>
        <w:t xml:space="preserve">no visitado recientemente </w:t>
      </w:r>
      <w:r w:rsidR="00303EAB">
        <w:rPr>
          <w:sz w:val="20"/>
          <w:highlight w:val="lightGray"/>
          <w:lang w:val="es-MX"/>
        </w:rPr>
        <w:t xml:space="preserve">que se haya </w:t>
      </w:r>
      <w:r w:rsidR="004C1172">
        <w:rPr>
          <w:sz w:val="20"/>
          <w:highlight w:val="lightGray"/>
          <w:lang w:val="es-MX"/>
        </w:rPr>
        <w:t>obtenido</w:t>
      </w:r>
    </w:p>
    <w:p w:rsidR="00303EAB" w:rsidRDefault="00303EAB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información:</w:t>
      </w:r>
    </w:p>
    <w:p w:rsidR="00303EAB" w:rsidRPr="00303EAB" w:rsidRDefault="00303EAB" w:rsidP="00303EAB">
      <w:pPr>
        <w:pStyle w:val="Prrafodelista"/>
        <w:numPr>
          <w:ilvl w:val="3"/>
          <w:numId w:val="44"/>
        </w:numPr>
        <w:ind w:left="2212" w:hanging="851"/>
        <w:rPr>
          <w:b/>
          <w:sz w:val="20"/>
          <w:highlight w:val="lightGray"/>
          <w:lang w:val="es-MX"/>
        </w:rPr>
      </w:pPr>
      <w:proofErr w:type="spellStart"/>
      <w:r w:rsidRPr="00303EAB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P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b/>
          <w:sz w:val="20"/>
          <w:highlight w:val="lightGray"/>
          <w:lang w:val="es-MX"/>
        </w:rPr>
      </w:pPr>
      <w:r w:rsidRPr="00303EAB">
        <w:rPr>
          <w:b/>
          <w:sz w:val="20"/>
          <w:highlight w:val="lightGray"/>
          <w:lang w:val="es-MX"/>
        </w:rPr>
        <w:t>Agenda</w:t>
      </w:r>
    </w:p>
    <w:p w:rsidR="00303EAB" w:rsidRP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DiaClave</w:t>
      </w:r>
      <w:proofErr w:type="spellEnd"/>
    </w:p>
    <w:p w:rsid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Orden</w:t>
      </w:r>
    </w:p>
    <w:p w:rsidR="00A31F3F" w:rsidRP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b/>
          <w:sz w:val="20"/>
          <w:highlight w:val="lightGray"/>
          <w:lang w:val="es-MX"/>
        </w:rPr>
      </w:pPr>
      <w:r w:rsidRPr="00A31F3F">
        <w:rPr>
          <w:b/>
          <w:sz w:val="20"/>
          <w:highlight w:val="lightGray"/>
          <w:lang w:val="es-MX"/>
        </w:rPr>
        <w:t>Cliente</w:t>
      </w:r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RazonSocial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NombreContacto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b/>
          <w:sz w:val="20"/>
          <w:highlight w:val="lightGray"/>
          <w:lang w:val="es-MX"/>
        </w:rPr>
      </w:pPr>
      <w:proofErr w:type="spellStart"/>
      <w:r w:rsidRPr="00A31F3F">
        <w:rPr>
          <w:b/>
          <w:sz w:val="20"/>
          <w:highlight w:val="lightGray"/>
          <w:lang w:val="es-MX"/>
        </w:rPr>
        <w:t>ClienteDomicilio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ClienteClave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Tipo = 2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Calle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Numero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NumInt</w:t>
      </w:r>
      <w:proofErr w:type="spellEnd"/>
    </w:p>
    <w:p w:rsidR="00C208AC" w:rsidRPr="00F40A33" w:rsidRDefault="00C208AC" w:rsidP="00A31F3F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 w:rsidRPr="00F40A33">
        <w:rPr>
          <w:sz w:val="20"/>
          <w:highlight w:val="lightGray"/>
          <w:lang w:val="es-MX"/>
        </w:rPr>
        <w:t>El sistema presenta la siguiente información</w:t>
      </w:r>
      <w:r w:rsidR="00F40A33" w:rsidRPr="00F40A33">
        <w:rPr>
          <w:sz w:val="20"/>
          <w:highlight w:val="lightGray"/>
          <w:lang w:val="es-MX"/>
        </w:rPr>
        <w:t>, ordenándola de manera ascendente</w:t>
      </w:r>
      <w:r w:rsidRPr="00F40A33">
        <w:rPr>
          <w:sz w:val="20"/>
          <w:highlight w:val="lightGray"/>
          <w:lang w:val="es-MX"/>
        </w:rPr>
        <w:t xml:space="preserve"> de acuerdo</w:t>
      </w:r>
      <w:r w:rsidR="00F40A33" w:rsidRPr="00F40A33">
        <w:rPr>
          <w:sz w:val="20"/>
          <w:highlight w:val="lightGray"/>
          <w:lang w:val="es-MX"/>
        </w:rPr>
        <w:t xml:space="preserve"> a su Orden de visita</w:t>
      </w:r>
      <w:r w:rsidRPr="00F40A33">
        <w:rPr>
          <w:sz w:val="20"/>
          <w:highlight w:val="lightGray"/>
          <w:lang w:val="es-MX"/>
        </w:rPr>
        <w:t xml:space="preserve"> </w:t>
      </w:r>
      <w:r w:rsidR="00F40A33" w:rsidRPr="00F40A33">
        <w:rPr>
          <w:sz w:val="20"/>
          <w:highlight w:val="lightGray"/>
          <w:lang w:val="es-MX"/>
        </w:rPr>
        <w:t>&lt;</w:t>
      </w:r>
      <w:proofErr w:type="spellStart"/>
      <w:r w:rsidR="00F40A33" w:rsidRPr="00F40A33">
        <w:rPr>
          <w:sz w:val="20"/>
          <w:highlight w:val="lightGray"/>
          <w:lang w:val="es-MX"/>
        </w:rPr>
        <w:t>Agenda.Orden</w:t>
      </w:r>
      <w:proofErr w:type="spellEnd"/>
      <w:r w:rsidR="00F40A33" w:rsidRPr="00F40A33">
        <w:rPr>
          <w:sz w:val="20"/>
          <w:highlight w:val="lightGray"/>
          <w:lang w:val="es-MX"/>
        </w:rPr>
        <w:t>&gt;:</w:t>
      </w:r>
    </w:p>
    <w:p w:rsidR="00C208AC" w:rsidRPr="00F40A33" w:rsidRDefault="00C208AC" w:rsidP="00A31F3F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sz w:val="20"/>
          <w:highlight w:val="lightGray"/>
          <w:lang w:val="es-MX"/>
        </w:rPr>
        <w:t>Clave y Razón Social</w:t>
      </w:r>
      <w:r w:rsidR="00F40A33" w:rsidRPr="00F40A33">
        <w:rPr>
          <w:sz w:val="20"/>
          <w:highlight w:val="lightGray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 xml:space="preserve">Se deberá presentar la información del cliente, concatenando la clave de este y su razón social, separados por un guion, ejemplo: “Clave – </w:t>
      </w:r>
      <w:proofErr w:type="spellStart"/>
      <w:r w:rsidR="00F40A33" w:rsidRPr="00F40A33">
        <w:rPr>
          <w:sz w:val="20"/>
          <w:szCs w:val="20"/>
          <w:highlight w:val="lightGray"/>
          <w:lang w:eastAsia="en-US"/>
        </w:rPr>
        <w:t>RazonSocial</w:t>
      </w:r>
      <w:proofErr w:type="spellEnd"/>
      <w:r w:rsidR="00F40A33" w:rsidRPr="00F40A33">
        <w:rPr>
          <w:sz w:val="20"/>
          <w:szCs w:val="20"/>
          <w:highlight w:val="lightGray"/>
          <w:lang w:eastAsia="en-US"/>
        </w:rPr>
        <w:t>”.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: Se deberá presentar el nombre del contacto del cliente &lt;</w:t>
      </w:r>
      <w:proofErr w:type="spellStart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Cliente.NombreContacto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&gt;.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Domicilio</w:t>
      </w:r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>Se deberá presentar la información de la dirección del cliente, concatenando la calle, número y número interior, estos dos últimos separados por un guion, ejemplo: “Av. Lázaro Cárdenas 521-2”.</w:t>
      </w:r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El sistema presenta y solicita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Lectura de código de barras de acuerdo con la regla de negocio </w:t>
      </w:r>
      <w:hyperlink r:id="rId88" w:anchor="RNROLMOV09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RNROLMOV091 Visita con Lectura de código de barras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selecciona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AO01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sostiene 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2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AO02 No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Si &lt;el actor selecciona la opción </w:t>
      </w:r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>Acceder a Tareas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El sistema continúa con el </w:t>
      </w:r>
      <w:hyperlink w:anchor="Paso_9_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paso 9.1</w:t>
        </w:r>
      </w:hyperlink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 xml:space="preserve"> 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del flujo básico.</w:t>
      </w:r>
    </w:p>
    <w:p w:rsidR="00C208AC" w:rsidRPr="002665A1" w:rsidRDefault="00C208AC" w:rsidP="002665A1">
      <w:pPr>
        <w:rPr>
          <w:sz w:val="20"/>
          <w:highlight w:val="darkGreen"/>
          <w:lang w:val="es-MX"/>
        </w:rPr>
      </w:pPr>
    </w:p>
    <w:p w:rsidR="00037EEA" w:rsidRPr="00037EEA" w:rsidRDefault="00037EEA" w:rsidP="00037EEA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67" w:name="_Toc405990400"/>
      <w:r w:rsidRPr="00CA7A7F">
        <w:rPr>
          <w:lang w:val="es-MX"/>
        </w:rPr>
        <w:t>Generales</w:t>
      </w:r>
      <w:bookmarkEnd w:id="67"/>
    </w:p>
    <w:p w:rsidR="00FC3C12" w:rsidRPr="00FC3C12" w:rsidRDefault="00FC3C12" w:rsidP="00FC3C12">
      <w:pPr>
        <w:rPr>
          <w:lang w:val="es-MX"/>
        </w:rPr>
      </w:pPr>
    </w:p>
    <w:p w:rsidR="00A26B3E" w:rsidRDefault="0049112A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bookmarkStart w:id="68" w:name="AG01"/>
      <w:bookmarkEnd w:id="68"/>
      <w:r w:rsidRPr="008B6C90">
        <w:rPr>
          <w:lang w:val="es-MX"/>
        </w:rPr>
        <w:t xml:space="preserve">AG01 </w:t>
      </w:r>
      <w:r w:rsidR="001A59C4">
        <w:rPr>
          <w:lang w:val="es-MX"/>
        </w:rPr>
        <w:t>Regresar</w:t>
      </w:r>
    </w:p>
    <w:p w:rsidR="008B4FBA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04461E" w:rsidRPr="0004461E" w:rsidRDefault="0004461E" w:rsidP="00D60E34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89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04461E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24F12" w:rsidP="00424F12">
      <w:pPr>
        <w:pStyle w:val="Textoindependiente"/>
        <w:tabs>
          <w:tab w:val="left" w:pos="2294"/>
        </w:tabs>
        <w:rPr>
          <w:lang w:eastAsia="en-US"/>
        </w:rPr>
      </w:pPr>
      <w:bookmarkStart w:id="69" w:name="AG02"/>
      <w:bookmarkEnd w:id="69"/>
      <w:r>
        <w:rPr>
          <w:lang w:eastAsia="en-US"/>
        </w:rPr>
        <w:tab/>
      </w:r>
    </w:p>
    <w:p w:rsidR="00481C4A" w:rsidRDefault="00481C4A" w:rsidP="007A1FC8">
      <w:pPr>
        <w:pStyle w:val="Ttulo3"/>
        <w:jc w:val="both"/>
        <w:rPr>
          <w:lang w:val="es-MX"/>
        </w:rPr>
      </w:pPr>
      <w:bookmarkStart w:id="70" w:name="_Toc52616589"/>
      <w:bookmarkStart w:id="71" w:name="_Toc182735733"/>
      <w:bookmarkStart w:id="72" w:name="_Toc405990401"/>
      <w:r w:rsidRPr="00CA7A7F">
        <w:rPr>
          <w:lang w:val="es-MX"/>
        </w:rPr>
        <w:lastRenderedPageBreak/>
        <w:t>Extraordinarios</w:t>
      </w:r>
      <w:bookmarkEnd w:id="70"/>
      <w:bookmarkEnd w:id="71"/>
      <w:bookmarkEnd w:id="72"/>
      <w:r w:rsidRPr="00CA7A7F">
        <w:rPr>
          <w:lang w:val="es-MX"/>
        </w:rPr>
        <w:tab/>
      </w:r>
    </w:p>
    <w:p w:rsidR="00325C17" w:rsidRPr="00C43715" w:rsidRDefault="00325C17" w:rsidP="00325C17">
      <w:pPr>
        <w:rPr>
          <w:sz w:val="20"/>
          <w:lang w:val="es-MX"/>
        </w:rPr>
      </w:pPr>
      <w:r w:rsidRPr="00E61353">
        <w:rPr>
          <w:sz w:val="20"/>
          <w:highlight w:val="darkYellow"/>
          <w:lang w:val="es-MX"/>
        </w:rPr>
        <w:t>N/A</w:t>
      </w:r>
    </w:p>
    <w:p w:rsidR="00C26A98" w:rsidRDefault="00C26A98" w:rsidP="00C816E2">
      <w:pPr>
        <w:rPr>
          <w:lang w:val="es-MX"/>
        </w:rPr>
      </w:pPr>
      <w:bookmarkStart w:id="73" w:name="AX01"/>
      <w:bookmarkStart w:id="74" w:name="_AX01_Presentar_Días"/>
      <w:bookmarkStart w:id="75" w:name="AX02"/>
      <w:bookmarkStart w:id="76" w:name="_AX03_Solicitar_Contraseña"/>
      <w:bookmarkStart w:id="77" w:name="_Toc52616590"/>
      <w:bookmarkStart w:id="78" w:name="_Toc182735734"/>
      <w:bookmarkEnd w:id="73"/>
      <w:bookmarkEnd w:id="74"/>
      <w:bookmarkEnd w:id="75"/>
      <w:bookmarkEnd w:id="76"/>
    </w:p>
    <w:p w:rsidR="00325C17" w:rsidRPr="00C816E2" w:rsidRDefault="00325C17" w:rsidP="00C816E2">
      <w:pPr>
        <w:rPr>
          <w:sz w:val="20"/>
          <w:lang w:val="es-MX"/>
        </w:rPr>
      </w:pPr>
    </w:p>
    <w:p w:rsidR="004464A6" w:rsidRPr="006B02CB" w:rsidRDefault="004464A6" w:rsidP="004464A6">
      <w:pPr>
        <w:pStyle w:val="Prrafodelista"/>
        <w:ind w:left="792"/>
        <w:rPr>
          <w:sz w:val="20"/>
          <w:lang w:val="es-MX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79" w:name="_Toc405990402"/>
      <w:r w:rsidRPr="00CA7A7F">
        <w:rPr>
          <w:lang w:val="es-MX"/>
        </w:rPr>
        <w:t>De excepción</w:t>
      </w:r>
      <w:bookmarkEnd w:id="77"/>
      <w:bookmarkEnd w:id="78"/>
      <w:bookmarkEnd w:id="79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A85BEE" w:rsidRDefault="004F6527" w:rsidP="004F6527">
      <w:pPr>
        <w:pStyle w:val="Ttulo3"/>
        <w:jc w:val="left"/>
        <w:rPr>
          <w:highlight w:val="darkYellow"/>
          <w:lang w:val="es-MX"/>
        </w:rPr>
      </w:pPr>
      <w:bookmarkStart w:id="80" w:name="_Toc405990403"/>
      <w:r w:rsidRPr="00A85BEE">
        <w:rPr>
          <w:highlight w:val="darkYellow"/>
          <w:lang w:val="es-MX"/>
        </w:rPr>
        <w:t>De Validación</w:t>
      </w:r>
      <w:bookmarkStart w:id="81" w:name="VA01"/>
      <w:bookmarkStart w:id="82" w:name="_VA01_Validar_Día"/>
      <w:bookmarkEnd w:id="80"/>
      <w:bookmarkEnd w:id="81"/>
      <w:bookmarkEnd w:id="82"/>
    </w:p>
    <w:p w:rsidR="00325C17" w:rsidRPr="00325C17" w:rsidRDefault="00325C17" w:rsidP="00325C17">
      <w:pPr>
        <w:rPr>
          <w:lang w:val="es-MX"/>
        </w:rPr>
      </w:pPr>
    </w:p>
    <w:bookmarkStart w:id="83" w:name="VA02"/>
    <w:bookmarkStart w:id="84" w:name="_VA01_Validar_Inicio"/>
    <w:bookmarkEnd w:id="83"/>
    <w:bookmarkEnd w:id="84"/>
    <w:p w:rsidR="004F6527" w:rsidRPr="00325C17" w:rsidRDefault="00325C17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yellow"/>
          <w:lang w:val="es-MX"/>
        </w:rPr>
      </w:pPr>
      <w:r>
        <w:rPr>
          <w:highlight w:val="yellow"/>
          <w:lang w:val="es-MX"/>
        </w:rPr>
        <w:fldChar w:fldCharType="begin"/>
      </w:r>
      <w:r>
        <w:rPr>
          <w:highlight w:val="yellow"/>
          <w:lang w:val="es-MX"/>
        </w:rPr>
        <w:instrText xml:space="preserve"> HYPERLINK  \l "VA01_r" </w:instrText>
      </w:r>
      <w:r>
        <w:rPr>
          <w:highlight w:val="yellow"/>
          <w:lang w:val="es-MX"/>
        </w:rPr>
        <w:fldChar w:fldCharType="separate"/>
      </w:r>
      <w:r w:rsidR="004F6527" w:rsidRPr="00325C17">
        <w:rPr>
          <w:rStyle w:val="Hipervnculo"/>
          <w:highlight w:val="yellow"/>
          <w:lang w:val="es-MX"/>
        </w:rPr>
        <w:t>VA0</w:t>
      </w:r>
      <w:r w:rsidRPr="00325C17">
        <w:rPr>
          <w:rStyle w:val="Hipervnculo"/>
          <w:highlight w:val="yellow"/>
          <w:lang w:val="es-MX"/>
        </w:rPr>
        <w:t>1</w:t>
      </w:r>
      <w:r w:rsidR="004F6527" w:rsidRPr="00325C17">
        <w:rPr>
          <w:rStyle w:val="Hipervnculo"/>
          <w:highlight w:val="yellow"/>
          <w:lang w:val="es-MX"/>
        </w:rPr>
        <w:t xml:space="preserve"> </w:t>
      </w:r>
      <w:r w:rsidR="00046B5C" w:rsidRPr="00325C17">
        <w:rPr>
          <w:rStyle w:val="Hipervnculo"/>
          <w:highlight w:val="yellow"/>
          <w:lang w:val="es-MX"/>
        </w:rPr>
        <w:t>Validar Inicio de Jornada</w:t>
      </w:r>
    </w:p>
    <w:p w:rsidR="00D25539" w:rsidRPr="007E0885" w:rsidRDefault="00325C17" w:rsidP="00D04C37">
      <w:pPr>
        <w:pStyle w:val="Prrafodelista"/>
        <w:numPr>
          <w:ilvl w:val="0"/>
          <w:numId w:val="15"/>
        </w:numPr>
        <w:rPr>
          <w:strike/>
          <w:sz w:val="20"/>
          <w:highlight w:val="yellow"/>
          <w:lang w:val="es-MX"/>
        </w:rPr>
      </w:pPr>
      <w:r>
        <w:rPr>
          <w:b/>
          <w:bCs/>
          <w:highlight w:val="yellow"/>
          <w:lang w:val="es-MX"/>
        </w:rPr>
        <w:fldChar w:fldCharType="end"/>
      </w:r>
      <w:r w:rsidR="00D25539" w:rsidRPr="007E0885">
        <w:rPr>
          <w:strike/>
          <w:sz w:val="20"/>
          <w:highlight w:val="yellow"/>
          <w:lang w:val="es-MX"/>
        </w:rPr>
        <w:t>El sistema valida que la jornada haya sido registrada</w:t>
      </w:r>
    </w:p>
    <w:p w:rsidR="00E97117" w:rsidRPr="007E0885" w:rsidRDefault="00015B83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</w:rPr>
        <w:t xml:space="preserve">Si&lt;el día actual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del vendedor&gt; o Si&lt;el día seleccionado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0" w:anchor="RNROLMOV045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045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Final de la Jornada Seleccionada</w:t>
        </w:r>
      </w:hyperlink>
      <w:r w:rsidRPr="007E0885">
        <w:rPr>
          <w:b/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1" w:anchor="ME0488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 E0488 Jornada de Trabajo Finalizada&gt;</w:t>
        </w:r>
      </w:hyperlink>
    </w:p>
    <w:p w:rsidR="004902A3" w:rsidRPr="007E0885" w:rsidRDefault="004902A3" w:rsidP="00D04C37">
      <w:pPr>
        <w:pStyle w:val="Prrafodelista"/>
        <w:numPr>
          <w:ilvl w:val="3"/>
          <w:numId w:val="15"/>
        </w:numPr>
        <w:ind w:left="2127" w:hanging="1047"/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con el flujo alterno extraordinario </w:t>
      </w:r>
      <w:hyperlink w:anchor="AX01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AX01 Presentar Días de Trabajo del Vendedor</w:t>
        </w:r>
      </w:hyperlink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2" w:anchor="RNROLMOV045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RNROLMOV045 Fecha Final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6D27B8" w:rsidRPr="007E0885" w:rsidRDefault="0038126A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 &lt;el día actual &lt;&gt; al día clave de la jornada del vendedor&gt; o Si&lt;el día seleccionado &lt;&gt;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3" w:anchor="RNROLMOV046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046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actualiza la siguiente información</w:t>
      </w:r>
    </w:p>
    <w:p w:rsidR="004902A3" w:rsidRPr="007E0885" w:rsidRDefault="004902A3" w:rsidP="00D04C37">
      <w:pPr>
        <w:pStyle w:val="Prrafodelista"/>
        <w:numPr>
          <w:ilvl w:val="4"/>
          <w:numId w:val="15"/>
        </w:numPr>
        <w:rPr>
          <w:b/>
          <w:strike/>
          <w:sz w:val="20"/>
          <w:highlight w:val="yellow"/>
          <w:lang w:val="es-MX"/>
        </w:rPr>
      </w:pPr>
      <w:proofErr w:type="spellStart"/>
      <w:r w:rsidRPr="007E0885">
        <w:rPr>
          <w:b/>
          <w:strike/>
          <w:sz w:val="20"/>
          <w:highlight w:val="yellow"/>
          <w:lang w:val="es-MX"/>
        </w:rPr>
        <w:t>VendedorJornada</w:t>
      </w:r>
      <w:proofErr w:type="spellEnd"/>
    </w:p>
    <w:p w:rsidR="004902A3" w:rsidRPr="007E0885" w:rsidRDefault="004902A3" w:rsidP="00D04C37">
      <w:pPr>
        <w:pStyle w:val="Prrafodelista"/>
        <w:numPr>
          <w:ilvl w:val="5"/>
          <w:numId w:val="15"/>
        </w:numPr>
        <w:ind w:left="2835" w:hanging="1035"/>
        <w:rPr>
          <w:strike/>
          <w:sz w:val="20"/>
          <w:highlight w:val="yellow"/>
          <w:lang w:val="es-MX"/>
        </w:rPr>
      </w:pPr>
      <w:proofErr w:type="spellStart"/>
      <w:r w:rsidRPr="007E0885">
        <w:rPr>
          <w:strike/>
          <w:sz w:val="20"/>
          <w:highlight w:val="yellow"/>
          <w:lang w:val="es-MX"/>
        </w:rPr>
        <w:t>DiaClave</w:t>
      </w:r>
      <w:proofErr w:type="spellEnd"/>
      <w:r w:rsidRPr="007E0885">
        <w:rPr>
          <w:strike/>
          <w:sz w:val="20"/>
          <w:highlight w:val="yellow"/>
          <w:lang w:val="es-MX"/>
        </w:rPr>
        <w:t xml:space="preserve"> de acuerdo con la regla de negocio </w:t>
      </w:r>
      <w:hyperlink r:id="rId94" w:anchor="RNROLMOV04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2D6CA7" w:rsidRPr="007E0885">
          <w:rPr>
            <w:rStyle w:val="Hipervnculo"/>
            <w:b/>
            <w:strike/>
            <w:sz w:val="20"/>
            <w:highlight w:val="yellow"/>
            <w:lang w:val="es-MX"/>
          </w:rPr>
          <w:t>047</w:t>
        </w:r>
        <w:r w:rsidRPr="007E0885">
          <w:rPr>
            <w:rStyle w:val="Hipervnculo"/>
            <w:strike/>
            <w:sz w:val="20"/>
            <w:highlight w:val="yellow"/>
            <w:lang w:val="es-MX"/>
          </w:rPr>
          <w:t xml:space="preserve"> </w:t>
        </w:r>
        <w:r w:rsidR="00D20BA7" w:rsidRPr="007E0885">
          <w:rPr>
            <w:rStyle w:val="Hipervnculo"/>
            <w:b/>
            <w:strike/>
            <w:sz w:val="20"/>
            <w:highlight w:val="yellow"/>
            <w:lang w:val="es-MX"/>
          </w:rPr>
          <w:t>Día Actual o Día Seleccionado</w:t>
        </w:r>
      </w:hyperlink>
      <w:r w:rsidR="00D20BA7" w:rsidRPr="007E0885">
        <w:rPr>
          <w:strike/>
          <w:sz w:val="20"/>
          <w:highlight w:val="yellow"/>
          <w:lang w:val="es-MX"/>
        </w:rPr>
        <w:t>.</w:t>
      </w:r>
    </w:p>
    <w:p w:rsidR="00D20BA7" w:rsidRPr="007E0885" w:rsidRDefault="003D42B7" w:rsidP="00D04C37">
      <w:pPr>
        <w:pStyle w:val="Prrafodelista"/>
        <w:numPr>
          <w:ilvl w:val="5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3D42B7" w:rsidRPr="007E0885" w:rsidRDefault="003D42B7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5" w:anchor="RNROLMOV046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RNROLMOV046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3D42B7" w:rsidRPr="007E0885" w:rsidRDefault="003D42B7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6" w:anchor="ME048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&lt;E0487 Leer Código de Barras&gt;</w:t>
        </w:r>
      </w:hyperlink>
    </w:p>
    <w:p w:rsidR="00BF595B" w:rsidRPr="007E0885" w:rsidRDefault="003D42B7" w:rsidP="00650AA5">
      <w:pPr>
        <w:pStyle w:val="Prrafodelista"/>
        <w:numPr>
          <w:ilvl w:val="3"/>
          <w:numId w:val="15"/>
        </w:numPr>
        <w:rPr>
          <w:strike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en el </w:t>
      </w:r>
      <w:hyperlink w:anchor="Fin" w:history="1">
        <w:r w:rsidRPr="00985B9B">
          <w:rPr>
            <w:rStyle w:val="Hipervnculo"/>
            <w:b/>
            <w:strike/>
            <w:sz w:val="20"/>
            <w:highlight w:val="yellow"/>
            <w:lang w:val="es-MX"/>
          </w:rPr>
          <w:t xml:space="preserve">paso </w:t>
        </w:r>
        <w:r w:rsidR="00866E64" w:rsidRPr="00985B9B">
          <w:rPr>
            <w:rStyle w:val="Hipervnculo"/>
            <w:b/>
            <w:strike/>
            <w:sz w:val="20"/>
            <w:highlight w:val="yellow"/>
            <w:lang w:val="es-MX"/>
          </w:rPr>
          <w:t>1</w:t>
        </w:r>
        <w:r w:rsidR="00985B9B" w:rsidRPr="00985B9B">
          <w:rPr>
            <w:rStyle w:val="Hipervnculo"/>
            <w:b/>
            <w:strike/>
            <w:sz w:val="20"/>
            <w:highlight w:val="yellow"/>
            <w:lang w:val="es-MX"/>
          </w:rPr>
          <w:t>0</w:t>
        </w:r>
      </w:hyperlink>
      <w:r w:rsidRPr="007E0885">
        <w:rPr>
          <w:strike/>
          <w:sz w:val="20"/>
          <w:highlight w:val="yellow"/>
          <w:lang w:val="es-MX"/>
        </w:rPr>
        <w:t xml:space="preserve"> del flujo básico</w:t>
      </w:r>
      <w:r w:rsidR="008F5F12" w:rsidRPr="007E0885">
        <w:rPr>
          <w:strike/>
          <w:sz w:val="20"/>
          <w:highlight w:val="yellow"/>
          <w:lang w:val="es-MX"/>
        </w:rPr>
        <w:t>.</w:t>
      </w:r>
      <w:bookmarkStart w:id="85" w:name="_Toc52616591"/>
      <w:bookmarkStart w:id="86" w:name="_Toc182735735"/>
    </w:p>
    <w:p w:rsidR="00650AA5" w:rsidRPr="00BF595B" w:rsidRDefault="00650AA5" w:rsidP="000F0DF1">
      <w:pPr>
        <w:rPr>
          <w:highlight w:val="yellow"/>
          <w:lang w:val="es-MX"/>
        </w:rPr>
      </w:pPr>
      <w:bookmarkStart w:id="87" w:name="VA03"/>
      <w:bookmarkEnd w:id="87"/>
    </w:p>
    <w:bookmarkStart w:id="88" w:name="VA04"/>
    <w:bookmarkStart w:id="89" w:name="_VA02_Validar_Clientes"/>
    <w:bookmarkEnd w:id="88"/>
    <w:bookmarkEnd w:id="89"/>
    <w:p w:rsidR="000F0DF1" w:rsidRPr="000D24FC" w:rsidRDefault="00A02181" w:rsidP="000F0DF1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0D24FC">
        <w:rPr>
          <w:lang w:val="es-MX"/>
        </w:rPr>
        <w:fldChar w:fldCharType="begin"/>
      </w:r>
      <w:r w:rsidR="00444CC2" w:rsidRPr="000D24FC">
        <w:rPr>
          <w:lang w:val="es-MX"/>
        </w:rPr>
        <w:instrText xml:space="preserve"> HYPERLINK  \l "VA04_r" </w:instrText>
      </w:r>
      <w:r w:rsidRPr="000D24FC">
        <w:rPr>
          <w:lang w:val="es-MX"/>
        </w:rPr>
        <w:fldChar w:fldCharType="separate"/>
      </w:r>
      <w:r w:rsidR="000F0DF1" w:rsidRPr="000D24FC">
        <w:rPr>
          <w:rStyle w:val="Hipervnculo"/>
          <w:lang w:val="es-MX"/>
        </w:rPr>
        <w:t>VA0</w:t>
      </w:r>
      <w:r w:rsidR="00325C17" w:rsidRPr="000D24FC">
        <w:rPr>
          <w:rStyle w:val="Hipervnculo"/>
          <w:lang w:val="es-MX"/>
        </w:rPr>
        <w:t>2</w:t>
      </w:r>
      <w:r w:rsidR="000F0DF1" w:rsidRPr="000D24FC">
        <w:rPr>
          <w:rStyle w:val="Hipervnculo"/>
          <w:lang w:val="es-MX"/>
        </w:rPr>
        <w:t xml:space="preserve"> Validar </w:t>
      </w:r>
      <w:r w:rsidR="00CE169C" w:rsidRPr="000D24FC">
        <w:rPr>
          <w:rStyle w:val="Hipervnculo"/>
          <w:lang w:val="es-MX"/>
        </w:rPr>
        <w:t>Clientes en Agenda</w:t>
      </w:r>
      <w:r w:rsidRPr="000D24FC">
        <w:rPr>
          <w:lang w:val="es-MX"/>
        </w:rPr>
        <w:fldChar w:fldCharType="end"/>
      </w:r>
    </w:p>
    <w:p w:rsidR="00CE169C" w:rsidRPr="000D24FC" w:rsidRDefault="00CE169C" w:rsidP="00CE169C">
      <w:pPr>
        <w:pStyle w:val="Prrafodelista"/>
        <w:numPr>
          <w:ilvl w:val="0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valida que el cliente seleccionado</w:t>
      </w:r>
      <w:r w:rsidR="002D23B4" w:rsidRPr="000D24FC">
        <w:rPr>
          <w:sz w:val="20"/>
          <w:lang w:val="es-MX"/>
        </w:rPr>
        <w:t xml:space="preserve"> o leído con código de barras</w:t>
      </w:r>
      <w:r w:rsidRPr="000D24FC">
        <w:rPr>
          <w:sz w:val="20"/>
          <w:lang w:val="es-MX"/>
        </w:rPr>
        <w:t xml:space="preserve"> se encuentre dentro de la Agenda correspondiente</w:t>
      </w:r>
    </w:p>
    <w:p w:rsidR="00CE169C" w:rsidRPr="000D24FC" w:rsidRDefault="002D23B4" w:rsidP="00CE169C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= Código de Barras de un cliente</w:t>
      </w:r>
      <w:r w:rsidR="008B11E6" w:rsidRPr="000D24FC">
        <w:rPr>
          <w:sz w:val="20"/>
          <w:lang w:val="es-MX"/>
        </w:rPr>
        <w:t xml:space="preserve"> que se encuentra en agenda</w:t>
      </w:r>
      <w:r w:rsidR="006570B6" w:rsidRPr="000D24FC">
        <w:rPr>
          <w:sz w:val="20"/>
          <w:lang w:val="es-MX"/>
        </w:rPr>
        <w:t>&gt;</w:t>
      </w:r>
      <w:r w:rsidR="008B11E6" w:rsidRPr="000D24FC">
        <w:rPr>
          <w:sz w:val="20"/>
          <w:lang w:val="es-MX"/>
        </w:rPr>
        <w:t xml:space="preserve"> o Si &lt;el cliente seleccionado está dentro de la agenda&gt;</w:t>
      </w:r>
    </w:p>
    <w:p w:rsidR="006570B6" w:rsidRPr="000D24FC" w:rsidRDefault="006570B6" w:rsidP="006570B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</w:t>
      </w:r>
    </w:p>
    <w:p w:rsidR="008B11E6" w:rsidRPr="000D24FC" w:rsidRDefault="008B11E6" w:rsidP="00FC2647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</w:t>
      </w:r>
      <w:r w:rsidR="00FC2647" w:rsidRPr="000D24FC">
        <w:rPr>
          <w:sz w:val="20"/>
          <w:lang w:val="es-MX"/>
        </w:rPr>
        <w:t xml:space="preserve"> y Si &lt;Código de Barras Leído no se encuentra en la ruta seleccionada&gt;</w:t>
      </w:r>
      <w:r w:rsidRPr="000D24FC">
        <w:rPr>
          <w:sz w:val="20"/>
          <w:lang w:val="es-MX"/>
        </w:rPr>
        <w:t xml:space="preserve"> o Si &lt;El Código de Barras Leído no existe&gt;</w:t>
      </w:r>
      <w:r w:rsidR="00FC2647" w:rsidRPr="000D24FC">
        <w:rPr>
          <w:sz w:val="20"/>
          <w:lang w:val="es-MX"/>
        </w:rPr>
        <w:t xml:space="preserve"> </w:t>
      </w:r>
    </w:p>
    <w:p w:rsidR="008B11E6" w:rsidRPr="000D24FC" w:rsidRDefault="008B11E6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presenta el mensaje </w:t>
      </w:r>
      <w:hyperlink r:id="rId97" w:anchor="ME0355" w:history="1">
        <w:r w:rsidR="00FC2647" w:rsidRPr="000D24FC">
          <w:rPr>
            <w:rStyle w:val="Hipervnculo"/>
            <w:b/>
            <w:sz w:val="20"/>
            <w:lang w:val="es-MX"/>
          </w:rPr>
          <w:t>&lt;E0355 No Pertenece a Cliente de Ruta&gt;</w:t>
        </w:r>
      </w:hyperlink>
    </w:p>
    <w:p w:rsidR="00FC2647" w:rsidRPr="000D24FC" w:rsidRDefault="00FC2647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continúa en el </w:t>
      </w:r>
      <w:hyperlink w:anchor="paso_4" w:history="1">
        <w:r w:rsidRPr="000D24FC">
          <w:rPr>
            <w:rStyle w:val="Hipervnculo"/>
            <w:b/>
            <w:sz w:val="20"/>
            <w:lang w:val="es-MX"/>
          </w:rPr>
          <w:t xml:space="preserve">Paso </w:t>
        </w:r>
        <w:r w:rsidR="00985B9B" w:rsidRPr="000D24FC">
          <w:rPr>
            <w:rStyle w:val="Hipervnculo"/>
            <w:b/>
            <w:sz w:val="20"/>
            <w:lang w:val="es-MX"/>
          </w:rPr>
          <w:t>4</w:t>
        </w:r>
      </w:hyperlink>
      <w:r w:rsidRPr="000D24FC">
        <w:rPr>
          <w:sz w:val="20"/>
          <w:lang w:val="es-MX"/>
        </w:rPr>
        <w:t xml:space="preserve"> del Flujo básico</w:t>
      </w:r>
    </w:p>
    <w:p w:rsidR="00403120" w:rsidRPr="000D24FC" w:rsidRDefault="00403120" w:rsidP="00403120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 y Si &lt;Código de Barras Leído se encuentra en la ruta seleccionada&gt; o Si &lt;el cliente seleccionado no se encuentra dentro de la agenda&gt; y Si &lt;el cliente seleccionado corresponde a la ruta seleccionada&gt;</w:t>
      </w:r>
    </w:p>
    <w:p w:rsidR="001E5CAA" w:rsidRPr="000D24FC" w:rsidRDefault="001E5CAA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presenta el mensaje</w:t>
      </w:r>
      <w:r w:rsidR="00864FD0" w:rsidRPr="000D24FC">
        <w:rPr>
          <w:sz w:val="20"/>
          <w:lang w:val="es-MX"/>
        </w:rPr>
        <w:t xml:space="preserve">  </w:t>
      </w:r>
      <w:hyperlink r:id="rId98" w:anchor="MI0159" w:history="1">
        <w:r w:rsidR="00864FD0" w:rsidRPr="000D24FC">
          <w:rPr>
            <w:rStyle w:val="Hipervnculo"/>
            <w:b/>
            <w:sz w:val="20"/>
            <w:lang w:val="es-MX"/>
          </w:rPr>
          <w:t>&lt;I0159  Fuera de la Frecuencia de Visita&gt;</w:t>
        </w:r>
      </w:hyperlink>
    </w:p>
    <w:p w:rsidR="00864FD0" w:rsidRPr="000D24FC" w:rsidRDefault="00AD0D45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invocado.</w:t>
      </w:r>
    </w:p>
    <w:p w:rsidR="003548C5" w:rsidRDefault="003548C5" w:rsidP="000A2BB6">
      <w:pPr>
        <w:pStyle w:val="Textoindependiente"/>
        <w:rPr>
          <w:lang w:eastAsia="en-US"/>
        </w:rPr>
      </w:pPr>
    </w:p>
    <w:p w:rsidR="000F0DF1" w:rsidRDefault="000F0DF1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0" w:name="_Toc52616592"/>
      <w:bookmarkStart w:id="91" w:name="_Toc182735736"/>
      <w:bookmarkStart w:id="92" w:name="_Toc405990404"/>
      <w:bookmarkEnd w:id="85"/>
      <w:bookmarkEnd w:id="86"/>
      <w:r w:rsidRPr="00CA7A7F">
        <w:lastRenderedPageBreak/>
        <w:t>Poscondiciones</w:t>
      </w:r>
      <w:bookmarkEnd w:id="90"/>
      <w:bookmarkEnd w:id="91"/>
      <w:bookmarkEnd w:id="92"/>
    </w:p>
    <w:p w:rsidR="00D46945" w:rsidRDefault="0051765A" w:rsidP="00481C4A">
      <w:pPr>
        <w:rPr>
          <w:sz w:val="20"/>
          <w:szCs w:val="20"/>
          <w:lang w:val="es-MX"/>
        </w:rPr>
      </w:pPr>
      <w:r w:rsidRPr="0051765A">
        <w:rPr>
          <w:sz w:val="20"/>
          <w:szCs w:val="20"/>
          <w:lang w:val="es-MX"/>
        </w:rPr>
        <w:t>N/A</w:t>
      </w:r>
    </w:p>
    <w:p w:rsidR="00551FED" w:rsidRDefault="00551FED" w:rsidP="00481C4A">
      <w:pPr>
        <w:rPr>
          <w:sz w:val="20"/>
          <w:szCs w:val="20"/>
          <w:lang w:val="es-MX"/>
        </w:rPr>
      </w:pPr>
    </w:p>
    <w:p w:rsidR="00EF7518" w:rsidRPr="0051765A" w:rsidRDefault="00EF7518" w:rsidP="00481C4A">
      <w:pPr>
        <w:rPr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3" w:name="_Toc405990405"/>
      <w:r w:rsidRPr="00CA7A7F">
        <w:t>Anexos</w:t>
      </w:r>
      <w:bookmarkEnd w:id="93"/>
    </w:p>
    <w:p w:rsidR="00D46945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51FED" w:rsidRDefault="00551FED" w:rsidP="00D46945">
      <w:pPr>
        <w:rPr>
          <w:sz w:val="20"/>
          <w:lang w:val="es-MX" w:eastAsia="es-MX"/>
        </w:rPr>
      </w:pPr>
    </w:p>
    <w:p w:rsidR="00EF7518" w:rsidRPr="006F7B0E" w:rsidRDefault="00EF7518" w:rsidP="00D46945">
      <w:pPr>
        <w:rPr>
          <w:sz w:val="20"/>
          <w:lang w:val="es-MX" w:eastAsia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4" w:name="_Toc207014958"/>
      <w:bookmarkStart w:id="95" w:name="_Toc207088193"/>
      <w:bookmarkStart w:id="96" w:name="_Toc405990406"/>
      <w:bookmarkEnd w:id="2"/>
      <w:bookmarkEnd w:id="3"/>
      <w:r w:rsidRPr="00CA7A7F">
        <w:t>Diagramas</w:t>
      </w:r>
      <w:bookmarkEnd w:id="96"/>
    </w:p>
    <w:p w:rsidR="0051765A" w:rsidRPr="004D4AA9" w:rsidRDefault="0051765A" w:rsidP="0051765A">
      <w:pPr>
        <w:pStyle w:val="Listaconvietas"/>
        <w:rPr>
          <w:i/>
        </w:rPr>
      </w:pPr>
      <w:r>
        <w:t>Los Diagramas</w:t>
      </w:r>
      <w:r w:rsidRPr="004D4AA9">
        <w:t xml:space="preserve"> se encuentran en la estructura de \Productos\RouteLite\Trunk\Analisis\EspecificacionRequerimientos\</w:t>
      </w:r>
      <w:r>
        <w:t>Modelo</w:t>
      </w:r>
      <w:r w:rsidRPr="004D4AA9">
        <w:t>\</w:t>
      </w:r>
      <w:r>
        <w:t>ROL</w:t>
      </w:r>
      <w:r w:rsidRPr="004D4AA9">
        <w:t>\</w:t>
      </w:r>
    </w:p>
    <w:p w:rsidR="005334F4" w:rsidRDefault="005334F4" w:rsidP="005334F4">
      <w:pPr>
        <w:rPr>
          <w:sz w:val="20"/>
          <w:lang w:val="es-MX" w:eastAsia="es-MX"/>
        </w:rPr>
      </w:pPr>
    </w:p>
    <w:p w:rsidR="00551FED" w:rsidRPr="00E02323" w:rsidRDefault="00551FED" w:rsidP="005334F4">
      <w:pPr>
        <w:rPr>
          <w:sz w:val="20"/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7" w:name="_Toc405990407"/>
      <w:r w:rsidRPr="00CA7A7F">
        <w:t>Propuesta de Pantallas</w:t>
      </w:r>
      <w:bookmarkEnd w:id="97"/>
    </w:p>
    <w:p w:rsidR="00E02323" w:rsidRDefault="00E02323" w:rsidP="00E02323">
      <w:pPr>
        <w:pStyle w:val="Listaconvietas"/>
        <w:rPr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</w:t>
      </w:r>
    </w:p>
    <w:p w:rsidR="00551FED" w:rsidRPr="00FC78A5" w:rsidRDefault="008E1EAD" w:rsidP="00551FED">
      <w:pPr>
        <w:rPr>
          <w:sz w:val="20"/>
          <w:szCs w:val="20"/>
          <w:lang w:val="es-MX" w:eastAsia="es-MX"/>
        </w:rPr>
      </w:pPr>
      <w:hyperlink r:id="rId99" w:history="1">
        <w:r w:rsidR="00551FED" w:rsidRPr="00A85BEE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551FED" w:rsidRPr="00F86604" w:rsidRDefault="00551FED" w:rsidP="00E02323">
      <w:pPr>
        <w:pStyle w:val="Listaconvietas"/>
        <w:rPr>
          <w:i/>
          <w:lang w:eastAsia="es-MX"/>
        </w:rPr>
      </w:pP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8" w:name="_Toc405990408"/>
      <w:r w:rsidRPr="00CA7A7F">
        <w:t>Firmas de Aceptación</w:t>
      </w:r>
      <w:bookmarkEnd w:id="94"/>
      <w:bookmarkEnd w:id="95"/>
      <w:bookmarkEnd w:id="98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51765A" w:rsidP="00AB3CF6">
            <w:pPr>
              <w:pStyle w:val="Listaconvietas"/>
            </w:pPr>
            <w:r>
              <w:t>13/03</w:t>
            </w:r>
            <w:r w:rsidR="00AB3CF6" w:rsidRPr="00AB3CF6">
              <w:t>/2012</w:t>
            </w:r>
          </w:p>
        </w:tc>
      </w:tr>
    </w:tbl>
    <w:tbl>
      <w:tblPr>
        <w:tblpPr w:leftFromText="141" w:rightFromText="141" w:vertAnchor="text" w:horzAnchor="page" w:tblpX="6448" w:tblpY="-1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</w:p>
        </w:tc>
      </w:tr>
      <w:tr w:rsidR="00A23227" w:rsidRPr="00CA7A7F" w:rsidTr="00A2322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Gilberto Ochoa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Gerente de Implementación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13/03/12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51765A" w:rsidP="00AB3CF6">
            <w:pPr>
              <w:pStyle w:val="Listaconvietas"/>
            </w:pPr>
            <w:r>
              <w:t>13/03</w:t>
            </w:r>
            <w:r w:rsidR="00AB3CF6"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0"/>
      <w:footerReference w:type="even" r:id="rId101"/>
      <w:footerReference w:type="default" r:id="rId102"/>
      <w:headerReference w:type="first" r:id="rId10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382" w:rsidRDefault="005F1382" w:rsidP="00514F06">
      <w:pPr>
        <w:pStyle w:val="Ttulo1"/>
      </w:pPr>
      <w:r>
        <w:separator/>
      </w:r>
    </w:p>
  </w:endnote>
  <w:endnote w:type="continuationSeparator" w:id="0">
    <w:p w:rsidR="005F1382" w:rsidRDefault="005F138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EAD" w:rsidRDefault="008E1EA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1EAD" w:rsidRDefault="008E1EA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E1EAD" w:rsidRPr="00596B48" w:rsidTr="00B01427">
      <w:trPr>
        <w:trHeight w:val="539"/>
      </w:trPr>
      <w:tc>
        <w:tcPr>
          <w:tcW w:w="3331" w:type="dxa"/>
        </w:tcPr>
        <w:p w:rsidR="008E1EAD" w:rsidRPr="00596B48" w:rsidRDefault="008E1EAD" w:rsidP="0098076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5EF55A6B" wp14:editId="059A9E3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E1EAD" w:rsidRPr="00B01427" w:rsidRDefault="008E1EAD" w:rsidP="00A2322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8E1EAD" w:rsidRPr="00596B48" w:rsidRDefault="008E1EAD" w:rsidP="0098076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60C6E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60C6E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E1EAD" w:rsidRPr="00596B48" w:rsidRDefault="008E1EA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382" w:rsidRDefault="005F1382" w:rsidP="00514F06">
      <w:pPr>
        <w:pStyle w:val="Ttulo1"/>
      </w:pPr>
      <w:r>
        <w:separator/>
      </w:r>
    </w:p>
  </w:footnote>
  <w:footnote w:type="continuationSeparator" w:id="0">
    <w:p w:rsidR="005F1382" w:rsidRDefault="005F138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E1EAD" w:rsidRPr="00375A5D" w:rsidTr="003E5D6F">
      <w:tc>
        <w:tcPr>
          <w:tcW w:w="4604" w:type="dxa"/>
        </w:tcPr>
        <w:p w:rsidR="008E1EAD" w:rsidRPr="00375A5D" w:rsidRDefault="008E1EAD" w:rsidP="00A23227">
          <w:pPr>
            <w:tabs>
              <w:tab w:val="right" w:pos="4388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  <w:r>
            <w:rPr>
              <w:rFonts w:ascii="Tahoma" w:hAnsi="Tahoma" w:cs="Tahoma"/>
              <w:sz w:val="20"/>
              <w:szCs w:val="20"/>
            </w:rPr>
            <w:tab/>
          </w:r>
        </w:p>
      </w:tc>
      <w:tc>
        <w:tcPr>
          <w:tcW w:w="4893" w:type="dxa"/>
        </w:tcPr>
        <w:p w:rsidR="008E1EAD" w:rsidRPr="00375A5D" w:rsidRDefault="008E1EAD" w:rsidP="000D24F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1</w:t>
          </w:r>
          <w:r w:rsidR="000D24FC">
            <w:rPr>
              <w:rFonts w:ascii="Tahoma" w:hAnsi="Tahoma" w:cs="Tahoma"/>
              <w:sz w:val="20"/>
              <w:szCs w:val="20"/>
            </w:rPr>
            <w:t>5</w:t>
          </w:r>
        </w:p>
      </w:tc>
    </w:tr>
    <w:tr w:rsidR="008E1EAD" w:rsidRPr="00F52321" w:rsidTr="003E5D6F">
      <w:tc>
        <w:tcPr>
          <w:tcW w:w="4604" w:type="dxa"/>
        </w:tcPr>
        <w:p w:rsidR="008E1EAD" w:rsidRPr="00474CFA" w:rsidRDefault="008E1EAD" w:rsidP="008B6C9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7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AtenderMisClientes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8E1EAD" w:rsidRPr="00DF6EA0" w:rsidRDefault="008E1EAD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13/03</w:t>
          </w:r>
          <w:r w:rsidRPr="006935DB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8E1EAD" w:rsidRDefault="008E1EA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E1EAD" w:rsidTr="003104A1">
      <w:trPr>
        <w:cantSplit/>
        <w:trHeight w:val="1412"/>
      </w:trPr>
      <w:tc>
        <w:tcPr>
          <w:tcW w:w="10114" w:type="dxa"/>
          <w:vAlign w:val="center"/>
        </w:tcPr>
        <w:p w:rsidR="008E1EAD" w:rsidRDefault="008E1EAD" w:rsidP="0098076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33E1CE7" wp14:editId="30E7C92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E1EAD" w:rsidRPr="00872B53" w:rsidRDefault="008E1EAD" w:rsidP="0098076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E1EAD" w:rsidRDefault="008E1EA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E39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554E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390B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327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8F3F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533D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E87E9A"/>
    <w:multiLevelType w:val="multilevel"/>
    <w:tmpl w:val="43D6C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8420E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0244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8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C3315E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A561C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CF269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EF72B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AC178D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4F40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2E758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EE2EDDF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5EF48E6"/>
    <w:multiLevelType w:val="multilevel"/>
    <w:tmpl w:val="E2F8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88E64A5"/>
    <w:multiLevelType w:val="multilevel"/>
    <w:tmpl w:val="D3B8F4B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BD061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6E6C91"/>
    <w:multiLevelType w:val="multilevel"/>
    <w:tmpl w:val="2806E76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E4F26D3"/>
    <w:multiLevelType w:val="multilevel"/>
    <w:tmpl w:val="815C30B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5673C5D"/>
    <w:multiLevelType w:val="multilevel"/>
    <w:tmpl w:val="D5B4E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A30379"/>
    <w:multiLevelType w:val="multilevel"/>
    <w:tmpl w:val="D868AB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C1F121C"/>
    <w:multiLevelType w:val="multilevel"/>
    <w:tmpl w:val="16D89DF2"/>
    <w:lvl w:ilvl="0">
      <w:start w:val="1"/>
      <w:numFmt w:val="decimal"/>
      <w:pStyle w:val="InfoBlu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B503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</w:num>
  <w:num w:numId="3">
    <w:abstractNumId w:val="22"/>
  </w:num>
  <w:num w:numId="4">
    <w:abstractNumId w:val="33"/>
  </w:num>
  <w:num w:numId="5">
    <w:abstractNumId w:val="0"/>
  </w:num>
  <w:num w:numId="6">
    <w:abstractNumId w:val="42"/>
  </w:num>
  <w:num w:numId="7">
    <w:abstractNumId w:val="32"/>
  </w:num>
  <w:num w:numId="8">
    <w:abstractNumId w:val="6"/>
  </w:num>
  <w:num w:numId="9">
    <w:abstractNumId w:val="19"/>
  </w:num>
  <w:num w:numId="10">
    <w:abstractNumId w:val="20"/>
  </w:num>
  <w:num w:numId="11">
    <w:abstractNumId w:val="39"/>
  </w:num>
  <w:num w:numId="12">
    <w:abstractNumId w:val="41"/>
  </w:num>
  <w:num w:numId="13">
    <w:abstractNumId w:val="23"/>
  </w:num>
  <w:num w:numId="14">
    <w:abstractNumId w:val="30"/>
  </w:num>
  <w:num w:numId="15">
    <w:abstractNumId w:val="26"/>
  </w:num>
  <w:num w:numId="16">
    <w:abstractNumId w:val="13"/>
  </w:num>
  <w:num w:numId="17">
    <w:abstractNumId w:val="37"/>
  </w:num>
  <w:num w:numId="18">
    <w:abstractNumId w:val="3"/>
  </w:num>
  <w:num w:numId="19">
    <w:abstractNumId w:val="34"/>
  </w:num>
  <w:num w:numId="20">
    <w:abstractNumId w:val="35"/>
  </w:num>
  <w:num w:numId="21">
    <w:abstractNumId w:val="4"/>
  </w:num>
  <w:num w:numId="22">
    <w:abstractNumId w:val="1"/>
  </w:num>
  <w:num w:numId="23">
    <w:abstractNumId w:val="15"/>
  </w:num>
  <w:num w:numId="24">
    <w:abstractNumId w:val="28"/>
  </w:num>
  <w:num w:numId="25">
    <w:abstractNumId w:val="12"/>
  </w:num>
  <w:num w:numId="26">
    <w:abstractNumId w:val="18"/>
  </w:num>
  <w:num w:numId="27">
    <w:abstractNumId w:val="17"/>
  </w:num>
  <w:num w:numId="28">
    <w:abstractNumId w:val="40"/>
  </w:num>
  <w:num w:numId="29">
    <w:abstractNumId w:val="16"/>
  </w:num>
  <w:num w:numId="30">
    <w:abstractNumId w:val="24"/>
  </w:num>
  <w:num w:numId="31">
    <w:abstractNumId w:val="9"/>
  </w:num>
  <w:num w:numId="32">
    <w:abstractNumId w:val="7"/>
  </w:num>
  <w:num w:numId="33">
    <w:abstractNumId w:val="36"/>
  </w:num>
  <w:num w:numId="34">
    <w:abstractNumId w:val="43"/>
  </w:num>
  <w:num w:numId="35">
    <w:abstractNumId w:val="5"/>
  </w:num>
  <w:num w:numId="36">
    <w:abstractNumId w:val="2"/>
  </w:num>
  <w:num w:numId="37">
    <w:abstractNumId w:val="10"/>
  </w:num>
  <w:num w:numId="38">
    <w:abstractNumId w:val="27"/>
  </w:num>
  <w:num w:numId="39">
    <w:abstractNumId w:val="38"/>
  </w:num>
  <w:num w:numId="40">
    <w:abstractNumId w:val="14"/>
  </w:num>
  <w:num w:numId="41">
    <w:abstractNumId w:val="25"/>
  </w:num>
  <w:num w:numId="42">
    <w:abstractNumId w:val="31"/>
  </w:num>
  <w:num w:numId="43">
    <w:abstractNumId w:val="21"/>
  </w:num>
  <w:num w:numId="4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2137"/>
    <w:rsid w:val="00003A92"/>
    <w:rsid w:val="00005776"/>
    <w:rsid w:val="0000661D"/>
    <w:rsid w:val="00006873"/>
    <w:rsid w:val="00007F10"/>
    <w:rsid w:val="00012810"/>
    <w:rsid w:val="000143D0"/>
    <w:rsid w:val="00015B83"/>
    <w:rsid w:val="00021A60"/>
    <w:rsid w:val="0002338D"/>
    <w:rsid w:val="0002343A"/>
    <w:rsid w:val="0003035D"/>
    <w:rsid w:val="00031731"/>
    <w:rsid w:val="000330BE"/>
    <w:rsid w:val="00033722"/>
    <w:rsid w:val="00036C7D"/>
    <w:rsid w:val="00037466"/>
    <w:rsid w:val="00037EEA"/>
    <w:rsid w:val="00040D0C"/>
    <w:rsid w:val="00041628"/>
    <w:rsid w:val="00042EB6"/>
    <w:rsid w:val="0004461E"/>
    <w:rsid w:val="00046B5C"/>
    <w:rsid w:val="00046CA9"/>
    <w:rsid w:val="00047BA4"/>
    <w:rsid w:val="0005001B"/>
    <w:rsid w:val="00050E5D"/>
    <w:rsid w:val="00050EFD"/>
    <w:rsid w:val="00055766"/>
    <w:rsid w:val="000648A8"/>
    <w:rsid w:val="00064DD2"/>
    <w:rsid w:val="0006688C"/>
    <w:rsid w:val="000671A5"/>
    <w:rsid w:val="00074319"/>
    <w:rsid w:val="0007628D"/>
    <w:rsid w:val="00077AFD"/>
    <w:rsid w:val="00082111"/>
    <w:rsid w:val="00082AAD"/>
    <w:rsid w:val="00082CD4"/>
    <w:rsid w:val="00082CF4"/>
    <w:rsid w:val="00087387"/>
    <w:rsid w:val="00090F74"/>
    <w:rsid w:val="0009383E"/>
    <w:rsid w:val="00096BFB"/>
    <w:rsid w:val="00097723"/>
    <w:rsid w:val="000979C4"/>
    <w:rsid w:val="000A2AB4"/>
    <w:rsid w:val="000A2BB6"/>
    <w:rsid w:val="000A3F14"/>
    <w:rsid w:val="000A4738"/>
    <w:rsid w:val="000A5CDA"/>
    <w:rsid w:val="000A77DF"/>
    <w:rsid w:val="000B0A52"/>
    <w:rsid w:val="000B48B5"/>
    <w:rsid w:val="000B523A"/>
    <w:rsid w:val="000B5641"/>
    <w:rsid w:val="000C45BD"/>
    <w:rsid w:val="000C59BF"/>
    <w:rsid w:val="000C6C83"/>
    <w:rsid w:val="000D24FC"/>
    <w:rsid w:val="000D2EA4"/>
    <w:rsid w:val="000D5B6A"/>
    <w:rsid w:val="000D6786"/>
    <w:rsid w:val="000D7C94"/>
    <w:rsid w:val="000E50DD"/>
    <w:rsid w:val="000E6D38"/>
    <w:rsid w:val="000E7AC6"/>
    <w:rsid w:val="000F0DF1"/>
    <w:rsid w:val="000F175B"/>
    <w:rsid w:val="000F31CD"/>
    <w:rsid w:val="000F3582"/>
    <w:rsid w:val="000F3D76"/>
    <w:rsid w:val="000F440C"/>
    <w:rsid w:val="00103CD5"/>
    <w:rsid w:val="00104873"/>
    <w:rsid w:val="001051C6"/>
    <w:rsid w:val="00110847"/>
    <w:rsid w:val="00111218"/>
    <w:rsid w:val="00111303"/>
    <w:rsid w:val="001117A7"/>
    <w:rsid w:val="0011193E"/>
    <w:rsid w:val="0011637E"/>
    <w:rsid w:val="00125E35"/>
    <w:rsid w:val="001263A5"/>
    <w:rsid w:val="00127E83"/>
    <w:rsid w:val="0013362C"/>
    <w:rsid w:val="0013530E"/>
    <w:rsid w:val="00136627"/>
    <w:rsid w:val="001416D3"/>
    <w:rsid w:val="001436DC"/>
    <w:rsid w:val="00152C0A"/>
    <w:rsid w:val="00155B9F"/>
    <w:rsid w:val="00160034"/>
    <w:rsid w:val="0017274F"/>
    <w:rsid w:val="0017341C"/>
    <w:rsid w:val="0017419E"/>
    <w:rsid w:val="0017686C"/>
    <w:rsid w:val="00177278"/>
    <w:rsid w:val="00183F8B"/>
    <w:rsid w:val="00184046"/>
    <w:rsid w:val="00187807"/>
    <w:rsid w:val="001906F8"/>
    <w:rsid w:val="00192DF3"/>
    <w:rsid w:val="00194440"/>
    <w:rsid w:val="00194AE0"/>
    <w:rsid w:val="001A0596"/>
    <w:rsid w:val="001A1B30"/>
    <w:rsid w:val="001A51F9"/>
    <w:rsid w:val="001A59C4"/>
    <w:rsid w:val="001A60C2"/>
    <w:rsid w:val="001A6703"/>
    <w:rsid w:val="001B09A2"/>
    <w:rsid w:val="001B100F"/>
    <w:rsid w:val="001B1A4A"/>
    <w:rsid w:val="001B254E"/>
    <w:rsid w:val="001C1CA9"/>
    <w:rsid w:val="001C2AEA"/>
    <w:rsid w:val="001C7F44"/>
    <w:rsid w:val="001D0CCC"/>
    <w:rsid w:val="001D0DC0"/>
    <w:rsid w:val="001D115D"/>
    <w:rsid w:val="001D1534"/>
    <w:rsid w:val="001D4B3B"/>
    <w:rsid w:val="001D4CCF"/>
    <w:rsid w:val="001D4DE2"/>
    <w:rsid w:val="001D57C6"/>
    <w:rsid w:val="001D5B11"/>
    <w:rsid w:val="001E20AD"/>
    <w:rsid w:val="001E2CFB"/>
    <w:rsid w:val="001E5CAA"/>
    <w:rsid w:val="001F07BB"/>
    <w:rsid w:val="001F0CF3"/>
    <w:rsid w:val="001F34A1"/>
    <w:rsid w:val="001F3727"/>
    <w:rsid w:val="001F395B"/>
    <w:rsid w:val="001F76D7"/>
    <w:rsid w:val="001F7811"/>
    <w:rsid w:val="001F7B59"/>
    <w:rsid w:val="0020099B"/>
    <w:rsid w:val="00201220"/>
    <w:rsid w:val="00202599"/>
    <w:rsid w:val="0020269D"/>
    <w:rsid w:val="00203741"/>
    <w:rsid w:val="002039CA"/>
    <w:rsid w:val="00203D01"/>
    <w:rsid w:val="002065C2"/>
    <w:rsid w:val="00207071"/>
    <w:rsid w:val="00210D23"/>
    <w:rsid w:val="0021354E"/>
    <w:rsid w:val="00214724"/>
    <w:rsid w:val="00214F38"/>
    <w:rsid w:val="002172C1"/>
    <w:rsid w:val="002177DF"/>
    <w:rsid w:val="00220011"/>
    <w:rsid w:val="00225DC0"/>
    <w:rsid w:val="0022637D"/>
    <w:rsid w:val="00227281"/>
    <w:rsid w:val="002311A2"/>
    <w:rsid w:val="002326B5"/>
    <w:rsid w:val="00232A2F"/>
    <w:rsid w:val="0023599C"/>
    <w:rsid w:val="002378CE"/>
    <w:rsid w:val="002423AA"/>
    <w:rsid w:val="002424FE"/>
    <w:rsid w:val="0024250A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55C18"/>
    <w:rsid w:val="00256D07"/>
    <w:rsid w:val="00261EC0"/>
    <w:rsid w:val="00261ED6"/>
    <w:rsid w:val="00266199"/>
    <w:rsid w:val="002665A1"/>
    <w:rsid w:val="002726FF"/>
    <w:rsid w:val="0027680F"/>
    <w:rsid w:val="00276837"/>
    <w:rsid w:val="002775F9"/>
    <w:rsid w:val="002779DA"/>
    <w:rsid w:val="002824A3"/>
    <w:rsid w:val="002836B4"/>
    <w:rsid w:val="00285485"/>
    <w:rsid w:val="00287574"/>
    <w:rsid w:val="00293518"/>
    <w:rsid w:val="002968EA"/>
    <w:rsid w:val="002969F7"/>
    <w:rsid w:val="002A1115"/>
    <w:rsid w:val="002A2C1A"/>
    <w:rsid w:val="002A2D6E"/>
    <w:rsid w:val="002B182F"/>
    <w:rsid w:val="002B1BD5"/>
    <w:rsid w:val="002B1EBB"/>
    <w:rsid w:val="002B34C8"/>
    <w:rsid w:val="002B3558"/>
    <w:rsid w:val="002B36DE"/>
    <w:rsid w:val="002B52A5"/>
    <w:rsid w:val="002B52ED"/>
    <w:rsid w:val="002B7DAA"/>
    <w:rsid w:val="002C0296"/>
    <w:rsid w:val="002C3EF0"/>
    <w:rsid w:val="002C4EC0"/>
    <w:rsid w:val="002C4FDC"/>
    <w:rsid w:val="002C61D1"/>
    <w:rsid w:val="002D23B4"/>
    <w:rsid w:val="002D6CA7"/>
    <w:rsid w:val="002D6E72"/>
    <w:rsid w:val="002D7C7F"/>
    <w:rsid w:val="002E3308"/>
    <w:rsid w:val="002E67FD"/>
    <w:rsid w:val="002E79E5"/>
    <w:rsid w:val="002E7D55"/>
    <w:rsid w:val="002E7DCB"/>
    <w:rsid w:val="002F09FD"/>
    <w:rsid w:val="002F2A60"/>
    <w:rsid w:val="002F2C74"/>
    <w:rsid w:val="002F5206"/>
    <w:rsid w:val="002F60E2"/>
    <w:rsid w:val="003022E5"/>
    <w:rsid w:val="00303EAB"/>
    <w:rsid w:val="0030668B"/>
    <w:rsid w:val="003104A1"/>
    <w:rsid w:val="0031070D"/>
    <w:rsid w:val="003132BD"/>
    <w:rsid w:val="003141DB"/>
    <w:rsid w:val="003205AE"/>
    <w:rsid w:val="00320CAE"/>
    <w:rsid w:val="00322CE7"/>
    <w:rsid w:val="00322E1F"/>
    <w:rsid w:val="00323230"/>
    <w:rsid w:val="00325C17"/>
    <w:rsid w:val="003310BC"/>
    <w:rsid w:val="003314C0"/>
    <w:rsid w:val="0033479E"/>
    <w:rsid w:val="00334CE4"/>
    <w:rsid w:val="003400C4"/>
    <w:rsid w:val="00340D92"/>
    <w:rsid w:val="00340FFE"/>
    <w:rsid w:val="00342D7D"/>
    <w:rsid w:val="00345480"/>
    <w:rsid w:val="00345487"/>
    <w:rsid w:val="0034773B"/>
    <w:rsid w:val="0035004E"/>
    <w:rsid w:val="0035410E"/>
    <w:rsid w:val="003548C5"/>
    <w:rsid w:val="0036058C"/>
    <w:rsid w:val="00364C1B"/>
    <w:rsid w:val="00367AFC"/>
    <w:rsid w:val="00370332"/>
    <w:rsid w:val="003767A1"/>
    <w:rsid w:val="0038126A"/>
    <w:rsid w:val="003812D0"/>
    <w:rsid w:val="003817A4"/>
    <w:rsid w:val="00383DC8"/>
    <w:rsid w:val="00385CD7"/>
    <w:rsid w:val="003907BC"/>
    <w:rsid w:val="00392A0C"/>
    <w:rsid w:val="00394CD4"/>
    <w:rsid w:val="003951C2"/>
    <w:rsid w:val="00395AA5"/>
    <w:rsid w:val="00396471"/>
    <w:rsid w:val="003A302B"/>
    <w:rsid w:val="003A38F3"/>
    <w:rsid w:val="003A41CD"/>
    <w:rsid w:val="003A62B0"/>
    <w:rsid w:val="003A7AA6"/>
    <w:rsid w:val="003A7F0E"/>
    <w:rsid w:val="003B24FD"/>
    <w:rsid w:val="003B362F"/>
    <w:rsid w:val="003B5421"/>
    <w:rsid w:val="003C1C04"/>
    <w:rsid w:val="003C4EB4"/>
    <w:rsid w:val="003C50F8"/>
    <w:rsid w:val="003C58D0"/>
    <w:rsid w:val="003C597C"/>
    <w:rsid w:val="003C603B"/>
    <w:rsid w:val="003D42B7"/>
    <w:rsid w:val="003D4A5B"/>
    <w:rsid w:val="003E2888"/>
    <w:rsid w:val="003E31B7"/>
    <w:rsid w:val="003E5882"/>
    <w:rsid w:val="003E5D6F"/>
    <w:rsid w:val="003F100B"/>
    <w:rsid w:val="003F1ACC"/>
    <w:rsid w:val="003F27B9"/>
    <w:rsid w:val="003F2901"/>
    <w:rsid w:val="003F2B87"/>
    <w:rsid w:val="00401AB1"/>
    <w:rsid w:val="00403120"/>
    <w:rsid w:val="00404175"/>
    <w:rsid w:val="00410BFE"/>
    <w:rsid w:val="00413A2B"/>
    <w:rsid w:val="00416113"/>
    <w:rsid w:val="00417F67"/>
    <w:rsid w:val="00422524"/>
    <w:rsid w:val="004231DC"/>
    <w:rsid w:val="00424E59"/>
    <w:rsid w:val="00424F12"/>
    <w:rsid w:val="00425F93"/>
    <w:rsid w:val="00433423"/>
    <w:rsid w:val="00433EE9"/>
    <w:rsid w:val="0043793F"/>
    <w:rsid w:val="00441A47"/>
    <w:rsid w:val="00441A56"/>
    <w:rsid w:val="00442ABC"/>
    <w:rsid w:val="00444CC2"/>
    <w:rsid w:val="004464A6"/>
    <w:rsid w:val="004515F5"/>
    <w:rsid w:val="0045227F"/>
    <w:rsid w:val="00454F9B"/>
    <w:rsid w:val="0045544A"/>
    <w:rsid w:val="00457ABD"/>
    <w:rsid w:val="004612C6"/>
    <w:rsid w:val="00461371"/>
    <w:rsid w:val="00461646"/>
    <w:rsid w:val="004629D2"/>
    <w:rsid w:val="00472302"/>
    <w:rsid w:val="00473B78"/>
    <w:rsid w:val="00474CFA"/>
    <w:rsid w:val="00476793"/>
    <w:rsid w:val="0048155B"/>
    <w:rsid w:val="00481C4A"/>
    <w:rsid w:val="0048357E"/>
    <w:rsid w:val="00485373"/>
    <w:rsid w:val="004902A3"/>
    <w:rsid w:val="00490FBE"/>
    <w:rsid w:val="0049112A"/>
    <w:rsid w:val="00491B4C"/>
    <w:rsid w:val="004A6CCD"/>
    <w:rsid w:val="004B0D88"/>
    <w:rsid w:val="004B1F0D"/>
    <w:rsid w:val="004B2DEF"/>
    <w:rsid w:val="004B623B"/>
    <w:rsid w:val="004B6B27"/>
    <w:rsid w:val="004C0FFA"/>
    <w:rsid w:val="004C1172"/>
    <w:rsid w:val="004C3880"/>
    <w:rsid w:val="004C78B4"/>
    <w:rsid w:val="004C7ACC"/>
    <w:rsid w:val="004D3C96"/>
    <w:rsid w:val="004D45D6"/>
    <w:rsid w:val="004D4732"/>
    <w:rsid w:val="004E141D"/>
    <w:rsid w:val="004E23D0"/>
    <w:rsid w:val="004E3532"/>
    <w:rsid w:val="004E4ABC"/>
    <w:rsid w:val="004E5038"/>
    <w:rsid w:val="004F049D"/>
    <w:rsid w:val="004F1C65"/>
    <w:rsid w:val="004F2A44"/>
    <w:rsid w:val="004F2B42"/>
    <w:rsid w:val="004F4AB5"/>
    <w:rsid w:val="004F6527"/>
    <w:rsid w:val="004F6E99"/>
    <w:rsid w:val="00501595"/>
    <w:rsid w:val="005022FF"/>
    <w:rsid w:val="00503BC9"/>
    <w:rsid w:val="00504398"/>
    <w:rsid w:val="0050675E"/>
    <w:rsid w:val="00514185"/>
    <w:rsid w:val="00514E5E"/>
    <w:rsid w:val="00514F06"/>
    <w:rsid w:val="0051765A"/>
    <w:rsid w:val="0052068F"/>
    <w:rsid w:val="00521FEB"/>
    <w:rsid w:val="00522C3B"/>
    <w:rsid w:val="005249B6"/>
    <w:rsid w:val="0052691F"/>
    <w:rsid w:val="0053343C"/>
    <w:rsid w:val="005334F4"/>
    <w:rsid w:val="005348DF"/>
    <w:rsid w:val="00536041"/>
    <w:rsid w:val="00536C5B"/>
    <w:rsid w:val="00537CB4"/>
    <w:rsid w:val="00540756"/>
    <w:rsid w:val="00542E36"/>
    <w:rsid w:val="00543B3A"/>
    <w:rsid w:val="00550688"/>
    <w:rsid w:val="00551FED"/>
    <w:rsid w:val="00553126"/>
    <w:rsid w:val="005552BF"/>
    <w:rsid w:val="005560A2"/>
    <w:rsid w:val="00557AD5"/>
    <w:rsid w:val="005613E5"/>
    <w:rsid w:val="00565816"/>
    <w:rsid w:val="00567F8E"/>
    <w:rsid w:val="00572DCE"/>
    <w:rsid w:val="0057303A"/>
    <w:rsid w:val="005742E9"/>
    <w:rsid w:val="00575683"/>
    <w:rsid w:val="00575C6E"/>
    <w:rsid w:val="00580188"/>
    <w:rsid w:val="00580C37"/>
    <w:rsid w:val="00582F61"/>
    <w:rsid w:val="0059027E"/>
    <w:rsid w:val="00591EB1"/>
    <w:rsid w:val="00592411"/>
    <w:rsid w:val="00592D43"/>
    <w:rsid w:val="00593042"/>
    <w:rsid w:val="00596B48"/>
    <w:rsid w:val="005A09F5"/>
    <w:rsid w:val="005A3048"/>
    <w:rsid w:val="005A45B6"/>
    <w:rsid w:val="005A5D72"/>
    <w:rsid w:val="005A6E7A"/>
    <w:rsid w:val="005B2F28"/>
    <w:rsid w:val="005B63BD"/>
    <w:rsid w:val="005C1A04"/>
    <w:rsid w:val="005C1B2B"/>
    <w:rsid w:val="005C3840"/>
    <w:rsid w:val="005C45A9"/>
    <w:rsid w:val="005C6DBF"/>
    <w:rsid w:val="005D0908"/>
    <w:rsid w:val="005D1D74"/>
    <w:rsid w:val="005D23A6"/>
    <w:rsid w:val="005D2F49"/>
    <w:rsid w:val="005E1890"/>
    <w:rsid w:val="005F1382"/>
    <w:rsid w:val="005F34A8"/>
    <w:rsid w:val="005F3833"/>
    <w:rsid w:val="005F45BB"/>
    <w:rsid w:val="0060151C"/>
    <w:rsid w:val="0060399E"/>
    <w:rsid w:val="00606120"/>
    <w:rsid w:val="00611CB8"/>
    <w:rsid w:val="0061340C"/>
    <w:rsid w:val="006140D5"/>
    <w:rsid w:val="00620773"/>
    <w:rsid w:val="00621694"/>
    <w:rsid w:val="00622B53"/>
    <w:rsid w:val="00626421"/>
    <w:rsid w:val="006313CD"/>
    <w:rsid w:val="00635285"/>
    <w:rsid w:val="006414F5"/>
    <w:rsid w:val="00650AA5"/>
    <w:rsid w:val="006515B9"/>
    <w:rsid w:val="00652487"/>
    <w:rsid w:val="00652D27"/>
    <w:rsid w:val="006531A5"/>
    <w:rsid w:val="006564FF"/>
    <w:rsid w:val="006570B6"/>
    <w:rsid w:val="00657C91"/>
    <w:rsid w:val="00661125"/>
    <w:rsid w:val="006636EA"/>
    <w:rsid w:val="00671274"/>
    <w:rsid w:val="0067172A"/>
    <w:rsid w:val="00671C95"/>
    <w:rsid w:val="00671DCC"/>
    <w:rsid w:val="006828A2"/>
    <w:rsid w:val="00692211"/>
    <w:rsid w:val="0069294B"/>
    <w:rsid w:val="006935DB"/>
    <w:rsid w:val="00693A3E"/>
    <w:rsid w:val="006958E2"/>
    <w:rsid w:val="006A1233"/>
    <w:rsid w:val="006A2191"/>
    <w:rsid w:val="006A530B"/>
    <w:rsid w:val="006A5F50"/>
    <w:rsid w:val="006B02CB"/>
    <w:rsid w:val="006B2E97"/>
    <w:rsid w:val="006B4263"/>
    <w:rsid w:val="006B731A"/>
    <w:rsid w:val="006C017A"/>
    <w:rsid w:val="006C07E2"/>
    <w:rsid w:val="006C0E6B"/>
    <w:rsid w:val="006C49E8"/>
    <w:rsid w:val="006C5969"/>
    <w:rsid w:val="006D27B8"/>
    <w:rsid w:val="006D4BBA"/>
    <w:rsid w:val="006D5819"/>
    <w:rsid w:val="006D72F3"/>
    <w:rsid w:val="006D7557"/>
    <w:rsid w:val="006D76E3"/>
    <w:rsid w:val="006E3428"/>
    <w:rsid w:val="006E5DBC"/>
    <w:rsid w:val="006F20AC"/>
    <w:rsid w:val="006F7B0E"/>
    <w:rsid w:val="007071B8"/>
    <w:rsid w:val="00710C8D"/>
    <w:rsid w:val="00712A61"/>
    <w:rsid w:val="00715BC8"/>
    <w:rsid w:val="00716DCA"/>
    <w:rsid w:val="00725FF1"/>
    <w:rsid w:val="007267AD"/>
    <w:rsid w:val="0073067C"/>
    <w:rsid w:val="00730D47"/>
    <w:rsid w:val="00730DEC"/>
    <w:rsid w:val="007330AA"/>
    <w:rsid w:val="007339D8"/>
    <w:rsid w:val="00736226"/>
    <w:rsid w:val="0073677A"/>
    <w:rsid w:val="00737377"/>
    <w:rsid w:val="00740191"/>
    <w:rsid w:val="0074295A"/>
    <w:rsid w:val="00742E39"/>
    <w:rsid w:val="00743801"/>
    <w:rsid w:val="00743C5C"/>
    <w:rsid w:val="00745A0C"/>
    <w:rsid w:val="00746A0D"/>
    <w:rsid w:val="00752DDD"/>
    <w:rsid w:val="00762081"/>
    <w:rsid w:val="00766838"/>
    <w:rsid w:val="00766CDF"/>
    <w:rsid w:val="00770783"/>
    <w:rsid w:val="0077082B"/>
    <w:rsid w:val="0077308C"/>
    <w:rsid w:val="0077385C"/>
    <w:rsid w:val="007741B0"/>
    <w:rsid w:val="00775F8E"/>
    <w:rsid w:val="0077760C"/>
    <w:rsid w:val="007833A5"/>
    <w:rsid w:val="00784763"/>
    <w:rsid w:val="0078583F"/>
    <w:rsid w:val="0078618C"/>
    <w:rsid w:val="007908E7"/>
    <w:rsid w:val="00790C54"/>
    <w:rsid w:val="00791BDF"/>
    <w:rsid w:val="007946F7"/>
    <w:rsid w:val="007948BC"/>
    <w:rsid w:val="007963A9"/>
    <w:rsid w:val="00796E80"/>
    <w:rsid w:val="00797670"/>
    <w:rsid w:val="00797FC3"/>
    <w:rsid w:val="007A1FC8"/>
    <w:rsid w:val="007A5F0E"/>
    <w:rsid w:val="007A6F83"/>
    <w:rsid w:val="007B2090"/>
    <w:rsid w:val="007B6535"/>
    <w:rsid w:val="007B7EDC"/>
    <w:rsid w:val="007C0006"/>
    <w:rsid w:val="007C3BBF"/>
    <w:rsid w:val="007C4D36"/>
    <w:rsid w:val="007D2571"/>
    <w:rsid w:val="007D2D49"/>
    <w:rsid w:val="007D472D"/>
    <w:rsid w:val="007D6B46"/>
    <w:rsid w:val="007E0885"/>
    <w:rsid w:val="007E1748"/>
    <w:rsid w:val="007E2CC4"/>
    <w:rsid w:val="007E334D"/>
    <w:rsid w:val="007E3AAF"/>
    <w:rsid w:val="007E4E4D"/>
    <w:rsid w:val="007F0C4A"/>
    <w:rsid w:val="007F0C88"/>
    <w:rsid w:val="007F104E"/>
    <w:rsid w:val="007F4C05"/>
    <w:rsid w:val="007F60EF"/>
    <w:rsid w:val="007F6484"/>
    <w:rsid w:val="007F7327"/>
    <w:rsid w:val="007F78D9"/>
    <w:rsid w:val="00800F7B"/>
    <w:rsid w:val="00801A53"/>
    <w:rsid w:val="0080526E"/>
    <w:rsid w:val="00805540"/>
    <w:rsid w:val="008075BD"/>
    <w:rsid w:val="00807AB0"/>
    <w:rsid w:val="00810822"/>
    <w:rsid w:val="0081314F"/>
    <w:rsid w:val="00813F82"/>
    <w:rsid w:val="00817318"/>
    <w:rsid w:val="00820FFD"/>
    <w:rsid w:val="008213DC"/>
    <w:rsid w:val="00821DB5"/>
    <w:rsid w:val="008237D8"/>
    <w:rsid w:val="00830A3D"/>
    <w:rsid w:val="00833ED3"/>
    <w:rsid w:val="008358AF"/>
    <w:rsid w:val="0084265E"/>
    <w:rsid w:val="00847B4B"/>
    <w:rsid w:val="00850C91"/>
    <w:rsid w:val="00854263"/>
    <w:rsid w:val="00857306"/>
    <w:rsid w:val="00863AEC"/>
    <w:rsid w:val="00864FD0"/>
    <w:rsid w:val="00864FD8"/>
    <w:rsid w:val="00866D7E"/>
    <w:rsid w:val="00866E64"/>
    <w:rsid w:val="00870EFD"/>
    <w:rsid w:val="008710FB"/>
    <w:rsid w:val="00872B53"/>
    <w:rsid w:val="00875F05"/>
    <w:rsid w:val="00880E01"/>
    <w:rsid w:val="008817CF"/>
    <w:rsid w:val="00883DA2"/>
    <w:rsid w:val="008922EF"/>
    <w:rsid w:val="008935DF"/>
    <w:rsid w:val="00894B60"/>
    <w:rsid w:val="00896C9C"/>
    <w:rsid w:val="0089763C"/>
    <w:rsid w:val="008A19C2"/>
    <w:rsid w:val="008A251B"/>
    <w:rsid w:val="008B11E6"/>
    <w:rsid w:val="008B18D7"/>
    <w:rsid w:val="008B4FBA"/>
    <w:rsid w:val="008B6C90"/>
    <w:rsid w:val="008C0CEC"/>
    <w:rsid w:val="008C15C7"/>
    <w:rsid w:val="008C27A5"/>
    <w:rsid w:val="008D1F96"/>
    <w:rsid w:val="008E1DBD"/>
    <w:rsid w:val="008E1EAD"/>
    <w:rsid w:val="008E2BCE"/>
    <w:rsid w:val="008F0F61"/>
    <w:rsid w:val="008F10AA"/>
    <w:rsid w:val="008F2D82"/>
    <w:rsid w:val="008F33E3"/>
    <w:rsid w:val="008F5F12"/>
    <w:rsid w:val="008F7A87"/>
    <w:rsid w:val="008F7C88"/>
    <w:rsid w:val="009020CF"/>
    <w:rsid w:val="009032E1"/>
    <w:rsid w:val="0090453B"/>
    <w:rsid w:val="009078AC"/>
    <w:rsid w:val="009122B5"/>
    <w:rsid w:val="00921223"/>
    <w:rsid w:val="00923539"/>
    <w:rsid w:val="00923C13"/>
    <w:rsid w:val="00925298"/>
    <w:rsid w:val="009353A5"/>
    <w:rsid w:val="00937D9A"/>
    <w:rsid w:val="009446AF"/>
    <w:rsid w:val="00946744"/>
    <w:rsid w:val="00946D52"/>
    <w:rsid w:val="00951758"/>
    <w:rsid w:val="00954666"/>
    <w:rsid w:val="00957E88"/>
    <w:rsid w:val="009625E2"/>
    <w:rsid w:val="0096313A"/>
    <w:rsid w:val="00963A1F"/>
    <w:rsid w:val="00963BAA"/>
    <w:rsid w:val="00963EF0"/>
    <w:rsid w:val="00966AB3"/>
    <w:rsid w:val="00970DF9"/>
    <w:rsid w:val="00971190"/>
    <w:rsid w:val="00972453"/>
    <w:rsid w:val="00972995"/>
    <w:rsid w:val="00976B16"/>
    <w:rsid w:val="0098004B"/>
    <w:rsid w:val="00980760"/>
    <w:rsid w:val="0098292B"/>
    <w:rsid w:val="00982930"/>
    <w:rsid w:val="00985B9B"/>
    <w:rsid w:val="009863FA"/>
    <w:rsid w:val="00990E02"/>
    <w:rsid w:val="00991E62"/>
    <w:rsid w:val="00992E9D"/>
    <w:rsid w:val="009B1CDA"/>
    <w:rsid w:val="009B237A"/>
    <w:rsid w:val="009B2EA8"/>
    <w:rsid w:val="009B6A94"/>
    <w:rsid w:val="009C0DA2"/>
    <w:rsid w:val="009C1103"/>
    <w:rsid w:val="009C131E"/>
    <w:rsid w:val="009C2636"/>
    <w:rsid w:val="009C42D4"/>
    <w:rsid w:val="009C637E"/>
    <w:rsid w:val="009C7CE7"/>
    <w:rsid w:val="009C7E67"/>
    <w:rsid w:val="009D1FC7"/>
    <w:rsid w:val="009D2734"/>
    <w:rsid w:val="009D4604"/>
    <w:rsid w:val="009E653C"/>
    <w:rsid w:val="009E6559"/>
    <w:rsid w:val="009F2204"/>
    <w:rsid w:val="009F552D"/>
    <w:rsid w:val="009F59A6"/>
    <w:rsid w:val="009F63D6"/>
    <w:rsid w:val="009F6D98"/>
    <w:rsid w:val="00A006C5"/>
    <w:rsid w:val="00A02181"/>
    <w:rsid w:val="00A03E86"/>
    <w:rsid w:val="00A04DF8"/>
    <w:rsid w:val="00A04FA8"/>
    <w:rsid w:val="00A052FA"/>
    <w:rsid w:val="00A065DA"/>
    <w:rsid w:val="00A105C9"/>
    <w:rsid w:val="00A126BB"/>
    <w:rsid w:val="00A14130"/>
    <w:rsid w:val="00A1565F"/>
    <w:rsid w:val="00A16B6C"/>
    <w:rsid w:val="00A210A2"/>
    <w:rsid w:val="00A223A1"/>
    <w:rsid w:val="00A23227"/>
    <w:rsid w:val="00A249C7"/>
    <w:rsid w:val="00A24D3D"/>
    <w:rsid w:val="00A26B3E"/>
    <w:rsid w:val="00A271C3"/>
    <w:rsid w:val="00A278AA"/>
    <w:rsid w:val="00A3147D"/>
    <w:rsid w:val="00A3159B"/>
    <w:rsid w:val="00A31F3F"/>
    <w:rsid w:val="00A32CCC"/>
    <w:rsid w:val="00A33088"/>
    <w:rsid w:val="00A34E97"/>
    <w:rsid w:val="00A35758"/>
    <w:rsid w:val="00A36CBA"/>
    <w:rsid w:val="00A377E3"/>
    <w:rsid w:val="00A434FD"/>
    <w:rsid w:val="00A44CD8"/>
    <w:rsid w:val="00A46EAD"/>
    <w:rsid w:val="00A476FC"/>
    <w:rsid w:val="00A51CCB"/>
    <w:rsid w:val="00A51F30"/>
    <w:rsid w:val="00A531A9"/>
    <w:rsid w:val="00A54B9C"/>
    <w:rsid w:val="00A57096"/>
    <w:rsid w:val="00A57810"/>
    <w:rsid w:val="00A6084F"/>
    <w:rsid w:val="00A62576"/>
    <w:rsid w:val="00A6310B"/>
    <w:rsid w:val="00A66BED"/>
    <w:rsid w:val="00A71DEC"/>
    <w:rsid w:val="00A72134"/>
    <w:rsid w:val="00A740DC"/>
    <w:rsid w:val="00A74563"/>
    <w:rsid w:val="00A83771"/>
    <w:rsid w:val="00A846D9"/>
    <w:rsid w:val="00A85BEE"/>
    <w:rsid w:val="00A92146"/>
    <w:rsid w:val="00A93594"/>
    <w:rsid w:val="00A9664D"/>
    <w:rsid w:val="00A966E6"/>
    <w:rsid w:val="00AA2C77"/>
    <w:rsid w:val="00AA4859"/>
    <w:rsid w:val="00AA5BDC"/>
    <w:rsid w:val="00AB3CF6"/>
    <w:rsid w:val="00AB5A72"/>
    <w:rsid w:val="00AC20A7"/>
    <w:rsid w:val="00AC25EF"/>
    <w:rsid w:val="00AC5759"/>
    <w:rsid w:val="00AD0D45"/>
    <w:rsid w:val="00AD1098"/>
    <w:rsid w:val="00AD2812"/>
    <w:rsid w:val="00AD2CE8"/>
    <w:rsid w:val="00AD35A4"/>
    <w:rsid w:val="00AD42D8"/>
    <w:rsid w:val="00AD7487"/>
    <w:rsid w:val="00AD7D24"/>
    <w:rsid w:val="00AE2070"/>
    <w:rsid w:val="00AE246F"/>
    <w:rsid w:val="00AE525A"/>
    <w:rsid w:val="00AE5DD8"/>
    <w:rsid w:val="00AF0A89"/>
    <w:rsid w:val="00AF3759"/>
    <w:rsid w:val="00AF3E06"/>
    <w:rsid w:val="00AF71FC"/>
    <w:rsid w:val="00AF73BE"/>
    <w:rsid w:val="00AF76B1"/>
    <w:rsid w:val="00B002F3"/>
    <w:rsid w:val="00B00BE2"/>
    <w:rsid w:val="00B01427"/>
    <w:rsid w:val="00B02D40"/>
    <w:rsid w:val="00B04980"/>
    <w:rsid w:val="00B04D4C"/>
    <w:rsid w:val="00B100BF"/>
    <w:rsid w:val="00B10E2B"/>
    <w:rsid w:val="00B117E4"/>
    <w:rsid w:val="00B11DFF"/>
    <w:rsid w:val="00B12EE6"/>
    <w:rsid w:val="00B1334E"/>
    <w:rsid w:val="00B13AA1"/>
    <w:rsid w:val="00B20347"/>
    <w:rsid w:val="00B22779"/>
    <w:rsid w:val="00B22901"/>
    <w:rsid w:val="00B22D0F"/>
    <w:rsid w:val="00B24500"/>
    <w:rsid w:val="00B24BF3"/>
    <w:rsid w:val="00B26008"/>
    <w:rsid w:val="00B26129"/>
    <w:rsid w:val="00B300AA"/>
    <w:rsid w:val="00B331D2"/>
    <w:rsid w:val="00B35694"/>
    <w:rsid w:val="00B40445"/>
    <w:rsid w:val="00B4133E"/>
    <w:rsid w:val="00B41C55"/>
    <w:rsid w:val="00B41F17"/>
    <w:rsid w:val="00B429F2"/>
    <w:rsid w:val="00B45B4B"/>
    <w:rsid w:val="00B45BAF"/>
    <w:rsid w:val="00B46AC8"/>
    <w:rsid w:val="00B5019E"/>
    <w:rsid w:val="00B52BCD"/>
    <w:rsid w:val="00B53891"/>
    <w:rsid w:val="00B56A9B"/>
    <w:rsid w:val="00B60F39"/>
    <w:rsid w:val="00B63BE9"/>
    <w:rsid w:val="00B65208"/>
    <w:rsid w:val="00B71BC6"/>
    <w:rsid w:val="00B73AD2"/>
    <w:rsid w:val="00B80C8C"/>
    <w:rsid w:val="00B81CD8"/>
    <w:rsid w:val="00B825E7"/>
    <w:rsid w:val="00B83104"/>
    <w:rsid w:val="00B84353"/>
    <w:rsid w:val="00B847C2"/>
    <w:rsid w:val="00B85409"/>
    <w:rsid w:val="00B85BB7"/>
    <w:rsid w:val="00B86111"/>
    <w:rsid w:val="00B868F8"/>
    <w:rsid w:val="00B871ED"/>
    <w:rsid w:val="00B90FEA"/>
    <w:rsid w:val="00B9179A"/>
    <w:rsid w:val="00B9358C"/>
    <w:rsid w:val="00BA3122"/>
    <w:rsid w:val="00BA3783"/>
    <w:rsid w:val="00BA4269"/>
    <w:rsid w:val="00BA6039"/>
    <w:rsid w:val="00BA6CCA"/>
    <w:rsid w:val="00BA7015"/>
    <w:rsid w:val="00BB0BFE"/>
    <w:rsid w:val="00BB2557"/>
    <w:rsid w:val="00BB40F9"/>
    <w:rsid w:val="00BB5731"/>
    <w:rsid w:val="00BB5C25"/>
    <w:rsid w:val="00BB73EA"/>
    <w:rsid w:val="00BC44EC"/>
    <w:rsid w:val="00BC5CDD"/>
    <w:rsid w:val="00BC66E5"/>
    <w:rsid w:val="00BD184A"/>
    <w:rsid w:val="00BD1972"/>
    <w:rsid w:val="00BD5C25"/>
    <w:rsid w:val="00BD75B1"/>
    <w:rsid w:val="00BD7BA0"/>
    <w:rsid w:val="00BE07CB"/>
    <w:rsid w:val="00BE2F79"/>
    <w:rsid w:val="00BE3223"/>
    <w:rsid w:val="00BE4213"/>
    <w:rsid w:val="00BE79B6"/>
    <w:rsid w:val="00BF192E"/>
    <w:rsid w:val="00BF46E4"/>
    <w:rsid w:val="00BF5175"/>
    <w:rsid w:val="00BF595B"/>
    <w:rsid w:val="00BF7D81"/>
    <w:rsid w:val="00C010FC"/>
    <w:rsid w:val="00C02DAB"/>
    <w:rsid w:val="00C0431E"/>
    <w:rsid w:val="00C0568C"/>
    <w:rsid w:val="00C07145"/>
    <w:rsid w:val="00C10C43"/>
    <w:rsid w:val="00C112CB"/>
    <w:rsid w:val="00C114E1"/>
    <w:rsid w:val="00C1221B"/>
    <w:rsid w:val="00C15C18"/>
    <w:rsid w:val="00C170C5"/>
    <w:rsid w:val="00C176B9"/>
    <w:rsid w:val="00C208AC"/>
    <w:rsid w:val="00C242CB"/>
    <w:rsid w:val="00C260C8"/>
    <w:rsid w:val="00C26A98"/>
    <w:rsid w:val="00C27247"/>
    <w:rsid w:val="00C27877"/>
    <w:rsid w:val="00C2796C"/>
    <w:rsid w:val="00C31615"/>
    <w:rsid w:val="00C321D7"/>
    <w:rsid w:val="00C35450"/>
    <w:rsid w:val="00C376FA"/>
    <w:rsid w:val="00C3788A"/>
    <w:rsid w:val="00C37B9F"/>
    <w:rsid w:val="00C43715"/>
    <w:rsid w:val="00C4635D"/>
    <w:rsid w:val="00C516D0"/>
    <w:rsid w:val="00C53C2C"/>
    <w:rsid w:val="00C60C6E"/>
    <w:rsid w:val="00C61C56"/>
    <w:rsid w:val="00C620DD"/>
    <w:rsid w:val="00C71851"/>
    <w:rsid w:val="00C73F8B"/>
    <w:rsid w:val="00C742F3"/>
    <w:rsid w:val="00C76EE5"/>
    <w:rsid w:val="00C76F2E"/>
    <w:rsid w:val="00C80D65"/>
    <w:rsid w:val="00C816E2"/>
    <w:rsid w:val="00C82F53"/>
    <w:rsid w:val="00C8344D"/>
    <w:rsid w:val="00C838A3"/>
    <w:rsid w:val="00C84DFA"/>
    <w:rsid w:val="00C91EFA"/>
    <w:rsid w:val="00C95AA0"/>
    <w:rsid w:val="00C97273"/>
    <w:rsid w:val="00C97546"/>
    <w:rsid w:val="00C97A7E"/>
    <w:rsid w:val="00CA0E57"/>
    <w:rsid w:val="00CA18AE"/>
    <w:rsid w:val="00CA1AC1"/>
    <w:rsid w:val="00CA571E"/>
    <w:rsid w:val="00CA7475"/>
    <w:rsid w:val="00CA7A7F"/>
    <w:rsid w:val="00CB3A2E"/>
    <w:rsid w:val="00CB51A2"/>
    <w:rsid w:val="00CB7F03"/>
    <w:rsid w:val="00CC1860"/>
    <w:rsid w:val="00CC2DB1"/>
    <w:rsid w:val="00CC4A21"/>
    <w:rsid w:val="00CC64E7"/>
    <w:rsid w:val="00CC68AE"/>
    <w:rsid w:val="00CC7E66"/>
    <w:rsid w:val="00CD1784"/>
    <w:rsid w:val="00CD33EA"/>
    <w:rsid w:val="00CE169C"/>
    <w:rsid w:val="00CE30E9"/>
    <w:rsid w:val="00CE64DC"/>
    <w:rsid w:val="00CF0EEB"/>
    <w:rsid w:val="00CF1674"/>
    <w:rsid w:val="00CF4311"/>
    <w:rsid w:val="00CF7291"/>
    <w:rsid w:val="00D00283"/>
    <w:rsid w:val="00D0081C"/>
    <w:rsid w:val="00D0319B"/>
    <w:rsid w:val="00D04656"/>
    <w:rsid w:val="00D04C37"/>
    <w:rsid w:val="00D065F2"/>
    <w:rsid w:val="00D1269E"/>
    <w:rsid w:val="00D13BDA"/>
    <w:rsid w:val="00D147A3"/>
    <w:rsid w:val="00D15DA8"/>
    <w:rsid w:val="00D2040F"/>
    <w:rsid w:val="00D20802"/>
    <w:rsid w:val="00D20BA7"/>
    <w:rsid w:val="00D25539"/>
    <w:rsid w:val="00D26C64"/>
    <w:rsid w:val="00D30C5A"/>
    <w:rsid w:val="00D31902"/>
    <w:rsid w:val="00D32CE5"/>
    <w:rsid w:val="00D33B4B"/>
    <w:rsid w:val="00D420DA"/>
    <w:rsid w:val="00D44DE5"/>
    <w:rsid w:val="00D46327"/>
    <w:rsid w:val="00D46945"/>
    <w:rsid w:val="00D47BBA"/>
    <w:rsid w:val="00D47D67"/>
    <w:rsid w:val="00D519AB"/>
    <w:rsid w:val="00D51F74"/>
    <w:rsid w:val="00D52485"/>
    <w:rsid w:val="00D54760"/>
    <w:rsid w:val="00D56AB4"/>
    <w:rsid w:val="00D5742A"/>
    <w:rsid w:val="00D60AD9"/>
    <w:rsid w:val="00D60E34"/>
    <w:rsid w:val="00D613F4"/>
    <w:rsid w:val="00D61670"/>
    <w:rsid w:val="00D65EF8"/>
    <w:rsid w:val="00D730A8"/>
    <w:rsid w:val="00D73924"/>
    <w:rsid w:val="00D8224D"/>
    <w:rsid w:val="00D82A6C"/>
    <w:rsid w:val="00D918CE"/>
    <w:rsid w:val="00D941FE"/>
    <w:rsid w:val="00D95BB2"/>
    <w:rsid w:val="00D97422"/>
    <w:rsid w:val="00D97F52"/>
    <w:rsid w:val="00DA1766"/>
    <w:rsid w:val="00DA4938"/>
    <w:rsid w:val="00DA49A8"/>
    <w:rsid w:val="00DB00B0"/>
    <w:rsid w:val="00DB04C2"/>
    <w:rsid w:val="00DB05DA"/>
    <w:rsid w:val="00DB09CE"/>
    <w:rsid w:val="00DB1438"/>
    <w:rsid w:val="00DB5D2B"/>
    <w:rsid w:val="00DB5F65"/>
    <w:rsid w:val="00DC1690"/>
    <w:rsid w:val="00DC2B16"/>
    <w:rsid w:val="00DC6941"/>
    <w:rsid w:val="00DC716F"/>
    <w:rsid w:val="00DD0772"/>
    <w:rsid w:val="00DD3110"/>
    <w:rsid w:val="00DD545B"/>
    <w:rsid w:val="00DD61C4"/>
    <w:rsid w:val="00DD7890"/>
    <w:rsid w:val="00DE19AD"/>
    <w:rsid w:val="00DE361B"/>
    <w:rsid w:val="00DE51B7"/>
    <w:rsid w:val="00DF1F20"/>
    <w:rsid w:val="00DF3C27"/>
    <w:rsid w:val="00DF5063"/>
    <w:rsid w:val="00E01008"/>
    <w:rsid w:val="00E02323"/>
    <w:rsid w:val="00E027CB"/>
    <w:rsid w:val="00E03F4C"/>
    <w:rsid w:val="00E05C2C"/>
    <w:rsid w:val="00E06CE2"/>
    <w:rsid w:val="00E07030"/>
    <w:rsid w:val="00E1072D"/>
    <w:rsid w:val="00E121B2"/>
    <w:rsid w:val="00E12FAA"/>
    <w:rsid w:val="00E15830"/>
    <w:rsid w:val="00E158A8"/>
    <w:rsid w:val="00E17F6C"/>
    <w:rsid w:val="00E214F9"/>
    <w:rsid w:val="00E22B26"/>
    <w:rsid w:val="00E234C3"/>
    <w:rsid w:val="00E246D7"/>
    <w:rsid w:val="00E26626"/>
    <w:rsid w:val="00E26722"/>
    <w:rsid w:val="00E26F5E"/>
    <w:rsid w:val="00E32F17"/>
    <w:rsid w:val="00E36A76"/>
    <w:rsid w:val="00E40719"/>
    <w:rsid w:val="00E41C7E"/>
    <w:rsid w:val="00E44D13"/>
    <w:rsid w:val="00E472E3"/>
    <w:rsid w:val="00E551D9"/>
    <w:rsid w:val="00E56365"/>
    <w:rsid w:val="00E60A38"/>
    <w:rsid w:val="00E61353"/>
    <w:rsid w:val="00E623CE"/>
    <w:rsid w:val="00E63358"/>
    <w:rsid w:val="00E6339F"/>
    <w:rsid w:val="00E63628"/>
    <w:rsid w:val="00E65D02"/>
    <w:rsid w:val="00E729FE"/>
    <w:rsid w:val="00E8259B"/>
    <w:rsid w:val="00E82848"/>
    <w:rsid w:val="00E842DD"/>
    <w:rsid w:val="00E873A1"/>
    <w:rsid w:val="00E903E2"/>
    <w:rsid w:val="00E91999"/>
    <w:rsid w:val="00E93067"/>
    <w:rsid w:val="00E97117"/>
    <w:rsid w:val="00EA1943"/>
    <w:rsid w:val="00EA19F8"/>
    <w:rsid w:val="00EA434D"/>
    <w:rsid w:val="00EA4D38"/>
    <w:rsid w:val="00EA56C1"/>
    <w:rsid w:val="00EA69AF"/>
    <w:rsid w:val="00EB00D7"/>
    <w:rsid w:val="00EB154D"/>
    <w:rsid w:val="00EB1BE6"/>
    <w:rsid w:val="00EB203E"/>
    <w:rsid w:val="00EB3991"/>
    <w:rsid w:val="00EB4688"/>
    <w:rsid w:val="00EB4D23"/>
    <w:rsid w:val="00EB5D1E"/>
    <w:rsid w:val="00EB6B6A"/>
    <w:rsid w:val="00EB78AE"/>
    <w:rsid w:val="00EC0055"/>
    <w:rsid w:val="00EC1BF2"/>
    <w:rsid w:val="00EC3CC9"/>
    <w:rsid w:val="00EC5AA4"/>
    <w:rsid w:val="00ED0DF4"/>
    <w:rsid w:val="00ED1F00"/>
    <w:rsid w:val="00ED2A60"/>
    <w:rsid w:val="00ED6F9C"/>
    <w:rsid w:val="00EE102F"/>
    <w:rsid w:val="00EE6AE4"/>
    <w:rsid w:val="00EF0C1F"/>
    <w:rsid w:val="00EF1328"/>
    <w:rsid w:val="00EF245B"/>
    <w:rsid w:val="00EF5F8D"/>
    <w:rsid w:val="00EF6F78"/>
    <w:rsid w:val="00EF7518"/>
    <w:rsid w:val="00EF7B3A"/>
    <w:rsid w:val="00F001C9"/>
    <w:rsid w:val="00F00610"/>
    <w:rsid w:val="00F01E60"/>
    <w:rsid w:val="00F040F5"/>
    <w:rsid w:val="00F040F6"/>
    <w:rsid w:val="00F05941"/>
    <w:rsid w:val="00F109F6"/>
    <w:rsid w:val="00F116F2"/>
    <w:rsid w:val="00F207E6"/>
    <w:rsid w:val="00F22983"/>
    <w:rsid w:val="00F23224"/>
    <w:rsid w:val="00F23256"/>
    <w:rsid w:val="00F23AC7"/>
    <w:rsid w:val="00F24A83"/>
    <w:rsid w:val="00F30E18"/>
    <w:rsid w:val="00F35764"/>
    <w:rsid w:val="00F36B30"/>
    <w:rsid w:val="00F36E8B"/>
    <w:rsid w:val="00F40A33"/>
    <w:rsid w:val="00F41F46"/>
    <w:rsid w:val="00F44CDB"/>
    <w:rsid w:val="00F46AD4"/>
    <w:rsid w:val="00F47E0B"/>
    <w:rsid w:val="00F516B7"/>
    <w:rsid w:val="00F51B61"/>
    <w:rsid w:val="00F55587"/>
    <w:rsid w:val="00F563DB"/>
    <w:rsid w:val="00F670F3"/>
    <w:rsid w:val="00F7568E"/>
    <w:rsid w:val="00F75DD4"/>
    <w:rsid w:val="00F765C7"/>
    <w:rsid w:val="00F92E82"/>
    <w:rsid w:val="00F930AC"/>
    <w:rsid w:val="00F94849"/>
    <w:rsid w:val="00FA1571"/>
    <w:rsid w:val="00FA208C"/>
    <w:rsid w:val="00FA2A59"/>
    <w:rsid w:val="00FA5089"/>
    <w:rsid w:val="00FB0553"/>
    <w:rsid w:val="00FB1BFC"/>
    <w:rsid w:val="00FB2433"/>
    <w:rsid w:val="00FB2E50"/>
    <w:rsid w:val="00FC0AAE"/>
    <w:rsid w:val="00FC1F79"/>
    <w:rsid w:val="00FC2647"/>
    <w:rsid w:val="00FC3C12"/>
    <w:rsid w:val="00FC4956"/>
    <w:rsid w:val="00FC789D"/>
    <w:rsid w:val="00FD05B3"/>
    <w:rsid w:val="00FD65F1"/>
    <w:rsid w:val="00FD68A1"/>
    <w:rsid w:val="00FD714E"/>
    <w:rsid w:val="00FD7DFE"/>
    <w:rsid w:val="00FE0C00"/>
    <w:rsid w:val="00FE17A9"/>
    <w:rsid w:val="00FE1C3A"/>
    <w:rsid w:val="00FE1CAC"/>
    <w:rsid w:val="00FE2141"/>
    <w:rsid w:val="00FE3AB4"/>
    <w:rsid w:val="00FF0465"/>
    <w:rsid w:val="00FF1207"/>
    <w:rsid w:val="00FF317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E5B7DC-AC43-4DFB-95E7-90834765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C1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6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F595B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214724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80760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6061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UROLMOV24_ConsultarIndicadores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../../../../../Route/Trunk/Analisis/EspecificacionRequerimientos/General/ReglasNegocioConsultasCalculo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Glosario_de_Mensajes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ReglasNegocioConsultasCalculos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Lite\Trunk\Analisis\EspecificacionRequerimientos\ECU_MOV\CUROLMOV25_RevisarMisPendientes.docx" TargetMode="External"/><Relationship Id="rId102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Lite\Trunk\Analisis\EspecificacionRequerimientos\ECU_MOV\CUROLMOV09_ConsultarCliente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Lite\Trunk\Analisis\EspecificacionRequerimientos\ECU_MOV\CUROLMOV08_ManttoNuevosClientes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eader" Target="header1.xml"/><Relationship Id="rId105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Lite\Trunk\Analisis\EspecificacionRequerimientos\ECU_MOV\CUROLMOV16_RegistrarTiemposMuertos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Lite\Trunk\Analisis\EspecificacionRequerimientos\ECU_MOV\CUROLMOV09_RegVisitaImproductividad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../../../../Route/Trunk/Analisis/EspecificacionRequerimientos/General/ReglasNegocioConsultasCalculos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eader" Target="header2.xml"/><Relationship Id="rId20" Type="http://schemas.openxmlformats.org/officeDocument/2006/relationships/hyperlink" Target="file:///C:\Amesol\Productos\RouteLite\Trunk\Analisis\EspecificacionRequerimientos\ECU_MOV\CUROLMOV09_RegVisitaImproductividad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ReglasNegocioConsultasCalculos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Glosario_de_Mensajes.docx" TargetMode="External"/><Relationship Id="rId96" Type="http://schemas.openxmlformats.org/officeDocument/2006/relationships/hyperlink" Target="file:///C:\Amesol\Productos\Route\Trunk\Analisis\EspecificacionRequerimientos\General\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Lite\Trunk\Analisis\EspecificacionRequerimientos\ECU_SIN\CUROLSIN03_ServidorDeComunicaciones.doc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https://www.justinmind.com/usernote/listPrototypes.action?projectId=10987681" TargetMode="External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03_SeleccionarActividadesVend.doc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Glosario_de_Mensajes.docx" TargetMode="External"/><Relationship Id="rId10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9B88A-086A-456C-AEE2-7F5AB6E3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2005</TotalTime>
  <Pages>18</Pages>
  <Words>7733</Words>
  <Characters>42537</Characters>
  <Application>Microsoft Office Word</Application>
  <DocSecurity>0</DocSecurity>
  <Lines>354</Lines>
  <Paragraphs>100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50170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34</cp:revision>
  <cp:lastPrinted>2008-09-11T22:09:00Z</cp:lastPrinted>
  <dcterms:created xsi:type="dcterms:W3CDTF">2012-12-13T16:00:00Z</dcterms:created>
  <dcterms:modified xsi:type="dcterms:W3CDTF">2014-12-10T21:57:00Z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