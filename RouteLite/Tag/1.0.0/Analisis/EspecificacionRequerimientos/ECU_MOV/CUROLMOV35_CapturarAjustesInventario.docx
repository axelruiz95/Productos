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382908" w:rsidRPr="00382908">
        <w:t xml:space="preserve">Capturar </w:t>
      </w:r>
      <w:r w:rsidR="00E626CF">
        <w:t>Ajustes al Inventario</w:t>
      </w:r>
      <w:r w:rsidR="005427FB">
        <w:t xml:space="preserve"> – CUROLMOV</w:t>
      </w:r>
      <w:r w:rsidR="00382908">
        <w:t>3</w:t>
      </w:r>
      <w:r w:rsidR="00E626CF">
        <w:t>5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804673">
        <w:rPr>
          <w:lang w:val="es-MX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E626CF" w:rsidP="003B1A3D">
            <w:pPr>
              <w:pStyle w:val="Tabletext"/>
              <w:jc w:val="center"/>
            </w:pPr>
            <w:r>
              <w:t>17/12</w:t>
            </w:r>
            <w:r w:rsidR="000A6ADC">
              <w:t>/2013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E626CF">
              <w:t>Ajustes al Inventario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Default="0031217A" w:rsidP="0031217A">
            <w:pPr>
              <w:pStyle w:val="Tabletext"/>
            </w:pPr>
            <w:r w:rsidRPr="00D43B15">
              <w:t>Folio CAI 0002</w:t>
            </w:r>
            <w:r w:rsidR="00382908">
              <w:t>8</w:t>
            </w:r>
            <w:r w:rsidR="00E626CF">
              <w:t>68</w:t>
            </w:r>
          </w:p>
          <w:p w:rsidR="000A6ADC" w:rsidRDefault="0031217A" w:rsidP="0031217A">
            <w:pPr>
              <w:pStyle w:val="Tabletext"/>
            </w:pPr>
            <w:r>
              <w:t>(Route Lite, 1.0.0.0)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804673" w:rsidRPr="00CA7A7F" w:rsidTr="00DF3C27">
        <w:trPr>
          <w:jc w:val="center"/>
        </w:trPr>
        <w:tc>
          <w:tcPr>
            <w:tcW w:w="2304" w:type="dxa"/>
          </w:tcPr>
          <w:p w:rsidR="00804673" w:rsidRDefault="00804673" w:rsidP="00804673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12/02/2014</w:t>
            </w:r>
          </w:p>
        </w:tc>
        <w:tc>
          <w:tcPr>
            <w:tcW w:w="1152" w:type="dxa"/>
          </w:tcPr>
          <w:p w:rsidR="00804673" w:rsidRDefault="00804673" w:rsidP="00804673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804673" w:rsidRDefault="00804673" w:rsidP="00804673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La búsqueda de producto espera como parámetro el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moduloMovDetalle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actual, el cual utiliza para realizar las validaciones de inventario y otros puntos. 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br/>
              <w:t xml:space="preserve">Para lograr esto se requiere hacer una modificación para recibir como parámetro el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TipoIndice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y el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TipoMovimiento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por separado, además de cambiar todas las llamadas a las validaciones desde la búsqueda.</w:t>
            </w:r>
          </w:p>
          <w:p w:rsidR="00804673" w:rsidRDefault="00804673" w:rsidP="00804673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</w:p>
          <w:p w:rsidR="00804673" w:rsidRDefault="00804673" w:rsidP="00804673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Folio CAI 0002</w:t>
            </w:r>
            <w:r w:rsidR="007649D3">
              <w:rPr>
                <w:rFonts w:cs="Arial"/>
                <w:color w:val="000000"/>
                <w:sz w:val="20"/>
                <w:szCs w:val="20"/>
                <w:highlight w:val="yellow"/>
              </w:rPr>
              <w:t>928</w:t>
            </w:r>
          </w:p>
          <w:p w:rsidR="00804673" w:rsidRDefault="00804673" w:rsidP="00804673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804673" w:rsidRDefault="00804673" w:rsidP="00804673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7649D3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0356667" w:history="1">
        <w:r w:rsidR="007649D3" w:rsidRPr="00D96856">
          <w:rPr>
            <w:rStyle w:val="Hipervnculo"/>
            <w:lang w:val="es-GT"/>
          </w:rPr>
          <w:t xml:space="preserve">Especificación de Casos de Uso: </w:t>
        </w:r>
        <w:r w:rsidR="007649D3" w:rsidRPr="00D96856">
          <w:rPr>
            <w:rStyle w:val="Hipervnculo"/>
          </w:rPr>
          <w:t xml:space="preserve"> Capturar Ajustes al Inventario – CUROLMOV35</w:t>
        </w:r>
        <w:r w:rsidR="007649D3">
          <w:rPr>
            <w:webHidden/>
          </w:rPr>
          <w:tab/>
        </w:r>
        <w:r w:rsidR="007649D3">
          <w:rPr>
            <w:webHidden/>
          </w:rPr>
          <w:fldChar w:fldCharType="begin"/>
        </w:r>
        <w:r w:rsidR="007649D3">
          <w:rPr>
            <w:webHidden/>
          </w:rPr>
          <w:instrText xml:space="preserve"> PAGEREF _Toc380356667 \h </w:instrText>
        </w:r>
        <w:r w:rsidR="007649D3">
          <w:rPr>
            <w:webHidden/>
          </w:rPr>
        </w:r>
        <w:r w:rsidR="007649D3">
          <w:rPr>
            <w:webHidden/>
          </w:rPr>
          <w:fldChar w:fldCharType="separate"/>
        </w:r>
        <w:r w:rsidR="007649D3">
          <w:rPr>
            <w:webHidden/>
          </w:rPr>
          <w:t>4</w:t>
        </w:r>
        <w:r w:rsidR="007649D3">
          <w:rPr>
            <w:webHidden/>
          </w:rPr>
          <w:fldChar w:fldCharType="end"/>
        </w:r>
      </w:hyperlink>
    </w:p>
    <w:p w:rsidR="007649D3" w:rsidRDefault="007649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668" w:history="1">
        <w:r w:rsidRPr="00D96856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_Toc380356668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649D3" w:rsidRDefault="007649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669" w:history="1">
        <w:r w:rsidRPr="00D96856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</w:rPr>
          <w:t>Caso de uso: Capturar Ajustes al Inventario – CUROLMOV35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_Toc380356669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649D3" w:rsidRDefault="007649D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670" w:history="1">
        <w:r w:rsidRPr="00D96856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9D3" w:rsidRDefault="007649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671" w:history="1">
        <w:r w:rsidRPr="00D96856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_Toc380356671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649D3" w:rsidRDefault="007649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672" w:history="1">
        <w:r w:rsidRPr="00D96856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_Toc380356672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649D3" w:rsidRDefault="007649D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673" w:history="1">
        <w:r w:rsidRPr="00D96856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9D3" w:rsidRDefault="007649D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674" w:history="1">
        <w:r w:rsidRPr="00D96856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9D3" w:rsidRDefault="007649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675" w:history="1">
        <w:r w:rsidRPr="00D96856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_Toc380356675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649D3" w:rsidRDefault="007649D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676" w:history="1">
        <w:r w:rsidRPr="00D96856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9D3" w:rsidRDefault="007649D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677" w:history="1">
        <w:r w:rsidRPr="00D96856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49D3" w:rsidRDefault="007649D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6678" w:history="1">
        <w:r w:rsidRPr="00D96856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49D3" w:rsidRDefault="007649D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6687" w:history="1">
        <w:r w:rsidRPr="00D96856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  <w:noProof/>
          </w:rPr>
          <w:t>AO01 Crear Movimiento de Ajuste al Inventario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49D3" w:rsidRDefault="007649D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6688" w:history="1">
        <w:r w:rsidRPr="00D96856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  <w:noProof/>
          </w:rPr>
          <w:t>AO02 Modificar Movimiento de Ajuste al Inventario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49D3" w:rsidRDefault="007649D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6689" w:history="1">
        <w:r w:rsidRPr="00D96856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  <w:noProof/>
          </w:rPr>
          <w:t>AO03 Eliminar Movimiento de Ajuste al Inventario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49D3" w:rsidRDefault="007649D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6690" w:history="1">
        <w:r w:rsidRPr="00D96856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49D3" w:rsidRDefault="007649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691" w:history="1">
        <w:r w:rsidRPr="00D96856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_Toc380356691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7649D3" w:rsidRDefault="007649D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692" w:history="1">
        <w:r w:rsidRPr="00D96856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49D3" w:rsidRDefault="007649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693" w:history="1">
        <w:r w:rsidRPr="00D96856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96856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_Toc380356693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380356667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3F6CF5" w:rsidRPr="003F6CF5">
        <w:t xml:space="preserve"> </w:t>
      </w:r>
      <w:r w:rsidR="003F6CF5" w:rsidRPr="00382908">
        <w:t xml:space="preserve">Capturar </w:t>
      </w:r>
      <w:r w:rsidR="00E626CF">
        <w:t>Ajustes al Inventario</w:t>
      </w:r>
      <w:r w:rsidR="003F6CF5">
        <w:t xml:space="preserve"> – CUROLMOV3</w:t>
      </w:r>
      <w:r w:rsidR="00E626CF">
        <w:t>5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80356668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80356669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3F6CF5" w:rsidRPr="00382908">
        <w:t xml:space="preserve">Capturar </w:t>
      </w:r>
      <w:r w:rsidR="00504B3B">
        <w:t>Ajustes al Inventario</w:t>
      </w:r>
      <w:r w:rsidR="003F6CF5">
        <w:t xml:space="preserve"> – CUROLMOV3</w:t>
      </w:r>
      <w:r w:rsidR="00504B3B">
        <w:t>5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380356670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3F6CF5">
        <w:rPr>
          <w:sz w:val="20"/>
          <w:szCs w:val="20"/>
          <w:lang w:eastAsia="en-US"/>
        </w:rPr>
        <w:t xml:space="preserve">crear, modificar o eliminar un movimiento </w:t>
      </w:r>
      <w:r w:rsidR="00504B3B">
        <w:rPr>
          <w:sz w:val="20"/>
          <w:szCs w:val="20"/>
          <w:lang w:eastAsia="en-US"/>
        </w:rPr>
        <w:t>de ajuste al inventario que queda disponible para vender</w:t>
      </w:r>
      <w:r w:rsidR="00B86935">
        <w:rPr>
          <w:sz w:val="20"/>
          <w:szCs w:val="20"/>
          <w:lang w:eastAsia="en-US"/>
        </w:rPr>
        <w:t xml:space="preserve"> (movimiento de salida al disponible)</w:t>
      </w:r>
      <w:r w:rsidR="00707A7C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380356671"/>
      <w:r w:rsidRPr="00CA7A7F">
        <w:t>Diagrama de Casos de Uso</w:t>
      </w:r>
      <w:bookmarkEnd w:id="12"/>
    </w:p>
    <w:bookmarkEnd w:id="11"/>
    <w:p w:rsidR="00481C4A" w:rsidRPr="00CA7A7F" w:rsidRDefault="00E0216B" w:rsidP="00481C4A">
      <w:pPr>
        <w:rPr>
          <w:i/>
          <w:iCs/>
          <w:color w:val="0000FF"/>
          <w:lang w:val="es-MX"/>
        </w:rPr>
      </w:pPr>
      <w:r w:rsidRPr="00E0216B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743B7F83" wp14:editId="2997AFBD">
            <wp:extent cx="556260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80356672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80356673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380356674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80356675"/>
      <w:r w:rsidRPr="00CA7A7F">
        <w:lastRenderedPageBreak/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380356676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0E7D31" w:rsidRPr="008C345A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707A7C" w:rsidRPr="00707A7C" w:rsidRDefault="00416284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2F1831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2F1831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2F1831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2F1831" w:rsidRPr="009A48DC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 w:rsidRPr="00CD1054">
        <w:rPr>
          <w:sz w:val="20"/>
          <w:lang w:val="es-MX"/>
        </w:rPr>
        <w:t>M</w:t>
      </w:r>
      <w:r w:rsidRPr="009A48DC">
        <w:rPr>
          <w:sz w:val="20"/>
          <w:lang w:val="es-MX"/>
        </w:rPr>
        <w:t>oduloMovDetalleClave</w:t>
      </w:r>
      <w:proofErr w:type="spellEnd"/>
    </w:p>
    <w:p w:rsidR="009A48DC" w:rsidRPr="00BA4DDA" w:rsidRDefault="009A48DC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 w:rsidRPr="009A48DC">
        <w:rPr>
          <w:sz w:val="20"/>
          <w:szCs w:val="20"/>
          <w:lang w:eastAsia="en-US"/>
        </w:rPr>
        <w:t>TipoIndiceModuloMovDetClave</w:t>
      </w:r>
      <w:proofErr w:type="spellEnd"/>
    </w:p>
    <w:p w:rsidR="00BA4DDA" w:rsidRPr="009A48DC" w:rsidRDefault="00BA4DDA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>
        <w:rPr>
          <w:sz w:val="20"/>
          <w:szCs w:val="20"/>
          <w:lang w:eastAsia="en-US"/>
        </w:rPr>
        <w:t>ModuloTerm</w:t>
      </w:r>
      <w:r w:rsidR="008E2E6B">
        <w:rPr>
          <w:sz w:val="20"/>
          <w:szCs w:val="20"/>
          <w:lang w:eastAsia="en-US"/>
        </w:rPr>
        <w:t>TipoIndice</w:t>
      </w:r>
      <w:proofErr w:type="spellEnd"/>
    </w:p>
    <w:p w:rsidR="00FD5063" w:rsidRPr="000215B5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FD5063" w:rsidRPr="000B363D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A75C8F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A75C8F">
        <w:rPr>
          <w:sz w:val="20"/>
          <w:lang w:val="es-MX"/>
        </w:rPr>
        <w:t xml:space="preserve"> la siguiente información:</w:t>
      </w:r>
    </w:p>
    <w:p w:rsidR="00FD5063" w:rsidRPr="00180590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F45A16">
        <w:rPr>
          <w:b/>
          <w:sz w:val="20"/>
          <w:lang w:val="es-MX"/>
        </w:rPr>
        <w:t>Vendedor</w:t>
      </w:r>
    </w:p>
    <w:p w:rsidR="009E76D2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AlmacenID</w:t>
      </w:r>
      <w:proofErr w:type="spellEnd"/>
    </w:p>
    <w:p w:rsidR="00FD5063" w:rsidRPr="00FD5063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 w:rsidRPr="00FD5063">
        <w:rPr>
          <w:sz w:val="20"/>
          <w:lang w:val="es-MX"/>
        </w:rPr>
        <w:t>USUId</w:t>
      </w:r>
      <w:proofErr w:type="spellEnd"/>
      <w:r w:rsidRPr="00FD5063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registrado en sesión</w:t>
      </w:r>
    </w:p>
    <w:p w:rsidR="00921551" w:rsidRPr="00180590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9E76D2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4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3"/>
    </w:p>
    <w:p w:rsidR="004248DE" w:rsidRPr="008C345A" w:rsidRDefault="000F0AEC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B86935">
        <w:rPr>
          <w:rStyle w:val="Hipervnculo"/>
          <w:rFonts w:cs="Arial"/>
          <w:color w:val="auto"/>
          <w:sz w:val="20"/>
          <w:szCs w:val="20"/>
          <w:u w:val="none"/>
        </w:rPr>
        <w:t>Ajustes</w:t>
      </w:r>
    </w:p>
    <w:p w:rsidR="00D02928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D02928" w:rsidRPr="004009E2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4009E2">
        <w:rPr>
          <w:rFonts w:cs="Arial"/>
          <w:b/>
          <w:sz w:val="20"/>
          <w:szCs w:val="20"/>
        </w:rPr>
        <w:t>TransProd</w:t>
      </w:r>
    </w:p>
    <w:p w:rsidR="00D02928" w:rsidRPr="000215B5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02928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B273A">
        <w:rPr>
          <w:rFonts w:cs="Arial"/>
          <w:sz w:val="20"/>
          <w:szCs w:val="20"/>
        </w:rPr>
        <w:t>DiaClave</w:t>
      </w:r>
      <w:proofErr w:type="spellEnd"/>
      <w:r w:rsidR="000215B5">
        <w:rPr>
          <w:rFonts w:cs="Arial"/>
          <w:sz w:val="20"/>
          <w:szCs w:val="20"/>
        </w:rPr>
        <w:t xml:space="preserve"> = </w:t>
      </w:r>
      <w:proofErr w:type="spellStart"/>
      <w:r w:rsidR="000215B5">
        <w:rPr>
          <w:rFonts w:cs="Arial"/>
          <w:sz w:val="20"/>
          <w:szCs w:val="20"/>
        </w:rPr>
        <w:t>DiaClave</w:t>
      </w:r>
      <w:proofErr w:type="spellEnd"/>
      <w:r w:rsidR="000215B5">
        <w:rPr>
          <w:rFonts w:cs="Arial"/>
          <w:sz w:val="20"/>
          <w:szCs w:val="20"/>
        </w:rPr>
        <w:t xml:space="preserve"> registrado en sesión</w:t>
      </w:r>
    </w:p>
    <w:p w:rsidR="00D02928" w:rsidRPr="003C369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3C369B">
        <w:rPr>
          <w:rFonts w:cs="Arial"/>
          <w:sz w:val="20"/>
          <w:szCs w:val="20"/>
        </w:rPr>
        <w:t>Folio</w:t>
      </w:r>
    </w:p>
    <w:p w:rsidR="00D02928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  <w:r w:rsidR="00460E52">
        <w:rPr>
          <w:rFonts w:cs="Arial"/>
          <w:sz w:val="20"/>
          <w:szCs w:val="20"/>
        </w:rPr>
        <w:t>= ‘6</w:t>
      </w:r>
      <w:r w:rsidR="000215B5">
        <w:rPr>
          <w:rFonts w:cs="Arial"/>
          <w:sz w:val="20"/>
          <w:szCs w:val="20"/>
        </w:rPr>
        <w:t>’</w:t>
      </w:r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4D3112" w:rsidRPr="00A0072E" w:rsidRDefault="004D3112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</w:t>
      </w:r>
    </w:p>
    <w:p w:rsidR="00D02928" w:rsidRPr="00DA7239" w:rsidRDefault="00D02928" w:rsidP="000215B5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E4709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no se obtuvieron </w:t>
      </w:r>
      <w:r w:rsidR="000215B5">
        <w:rPr>
          <w:rFonts w:cs="Arial"/>
          <w:sz w:val="20"/>
          <w:szCs w:val="20"/>
        </w:rPr>
        <w:t xml:space="preserve">movimientos </w:t>
      </w:r>
      <w:r w:rsidR="00460E52">
        <w:rPr>
          <w:rFonts w:cs="Arial"/>
          <w:sz w:val="20"/>
          <w:szCs w:val="20"/>
        </w:rPr>
        <w:t xml:space="preserve">de ajuste al inventario </w:t>
      </w:r>
      <w:r>
        <w:rPr>
          <w:rFonts w:cs="Arial"/>
          <w:sz w:val="20"/>
          <w:szCs w:val="20"/>
        </w:rPr>
        <w:t xml:space="preserve">para el día de trabajo </w:t>
      </w:r>
      <w:r w:rsidR="000215B5">
        <w:rPr>
          <w:rFonts w:cs="Arial"/>
          <w:sz w:val="20"/>
          <w:szCs w:val="20"/>
        </w:rPr>
        <w:t>actual</w:t>
      </w:r>
      <w:r w:rsidRPr="009E4709">
        <w:rPr>
          <w:rFonts w:cs="Arial"/>
          <w:sz w:val="20"/>
          <w:szCs w:val="20"/>
        </w:rPr>
        <w:t>&gt;</w:t>
      </w:r>
    </w:p>
    <w:p w:rsidR="00D02928" w:rsidRPr="009D1CBD" w:rsidRDefault="00D02928" w:rsidP="000215B5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hyperlink w:anchor="_AO01_Crear_Movimiento" w:history="1">
        <w:r w:rsidR="00460E52" w:rsidRPr="00460E52">
          <w:rPr>
            <w:rStyle w:val="Hipervnculo"/>
            <w:rFonts w:cs="Arial"/>
            <w:b/>
            <w:sz w:val="20"/>
            <w:szCs w:val="20"/>
          </w:rPr>
          <w:t>AO01 Crear Movimiento de Ajuste al Inventario</w:t>
        </w:r>
      </w:hyperlink>
    </w:p>
    <w:p w:rsidR="00EA5E28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AF263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>, ejemplo: “1</w:t>
      </w:r>
      <w:r w:rsidR="00880237">
        <w:rPr>
          <w:sz w:val="20"/>
          <w:szCs w:val="20"/>
          <w:lang w:eastAsia="en-US"/>
        </w:rPr>
        <w:t xml:space="preserve">001  </w:t>
      </w:r>
      <w:r>
        <w:rPr>
          <w:sz w:val="20"/>
          <w:szCs w:val="20"/>
          <w:lang w:eastAsia="en-US"/>
        </w:rPr>
        <w:t xml:space="preserve">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EA5E28" w:rsidRPr="00880237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880237">
        <w:rPr>
          <w:rFonts w:cs="Arial"/>
          <w:sz w:val="20"/>
          <w:szCs w:val="20"/>
        </w:rPr>
        <w:t xml:space="preserve">Movimiento </w:t>
      </w:r>
      <w:r w:rsidR="00460E52">
        <w:rPr>
          <w:rFonts w:cs="Arial"/>
          <w:sz w:val="20"/>
          <w:szCs w:val="20"/>
        </w:rPr>
        <w:t xml:space="preserve">de Ajuste al Inventario </w:t>
      </w:r>
      <w:r w:rsidR="00880237">
        <w:rPr>
          <w:rFonts w:cs="Arial"/>
          <w:sz w:val="20"/>
          <w:szCs w:val="20"/>
        </w:rPr>
        <w:t>obtenido</w:t>
      </w:r>
    </w:p>
    <w:p w:rsidR="00D02928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D02928" w:rsidRPr="00D8397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</w:t>
      </w:r>
      <w:r w:rsidR="00880237">
        <w:rPr>
          <w:rFonts w:cs="Arial"/>
          <w:sz w:val="20"/>
          <w:szCs w:val="20"/>
        </w:rPr>
        <w:t>: &lt;</w:t>
      </w:r>
      <w:proofErr w:type="spellStart"/>
      <w:r w:rsidR="00880237">
        <w:rPr>
          <w:rFonts w:cs="Arial"/>
          <w:sz w:val="20"/>
          <w:szCs w:val="20"/>
        </w:rPr>
        <w:t>TransProd.Folio</w:t>
      </w:r>
      <w:proofErr w:type="spellEnd"/>
      <w:r w:rsidR="00880237">
        <w:rPr>
          <w:rFonts w:cs="Arial"/>
          <w:sz w:val="20"/>
          <w:szCs w:val="20"/>
        </w:rPr>
        <w:t>&gt;. Mostrar de sólo lectura.</w:t>
      </w:r>
    </w:p>
    <w:p w:rsidR="00880237" w:rsidRPr="00880237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Fase: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&gt;. Mostrar de sólo lectura la descripción del valor por referencia correspondiente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‘TRPFASE’&gt;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TransProd.TipoFase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D02928" w:rsidRPr="00D8397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Fecha</w:t>
      </w:r>
      <w:r w:rsidR="00880237" w:rsidRPr="00460E52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880237">
        <w:rPr>
          <w:rFonts w:cs="Arial"/>
          <w:sz w:val="20"/>
          <w:szCs w:val="20"/>
        </w:rPr>
        <w:t>&lt;</w:t>
      </w:r>
      <w:proofErr w:type="spellStart"/>
      <w:r w:rsidR="00880237">
        <w:rPr>
          <w:rFonts w:cs="Arial"/>
          <w:sz w:val="20"/>
          <w:szCs w:val="20"/>
        </w:rPr>
        <w:t>TransProd.FechaCaptura</w:t>
      </w:r>
      <w:proofErr w:type="spellEnd"/>
      <w:r w:rsidR="00880237">
        <w:rPr>
          <w:rFonts w:cs="Arial"/>
          <w:sz w:val="20"/>
          <w:szCs w:val="20"/>
        </w:rPr>
        <w:t xml:space="preserve">&gt;. Mostrar de sólo lectura en formato </w:t>
      </w:r>
      <w:proofErr w:type="spellStart"/>
      <w:r w:rsidR="00880237" w:rsidRPr="007D3DB7">
        <w:rPr>
          <w:sz w:val="20"/>
          <w:szCs w:val="20"/>
          <w:lang w:eastAsia="en-US"/>
        </w:rPr>
        <w:t>dd</w:t>
      </w:r>
      <w:proofErr w:type="spellEnd"/>
      <w:r w:rsidR="00880237" w:rsidRPr="007D3DB7">
        <w:rPr>
          <w:sz w:val="20"/>
          <w:szCs w:val="20"/>
          <w:lang w:eastAsia="en-US"/>
        </w:rPr>
        <w:t>/mm/</w:t>
      </w:r>
      <w:proofErr w:type="spellStart"/>
      <w:r w:rsidR="00880237" w:rsidRPr="007D3DB7">
        <w:rPr>
          <w:sz w:val="20"/>
          <w:szCs w:val="20"/>
          <w:lang w:eastAsia="en-US"/>
        </w:rPr>
        <w:t>aaaa</w:t>
      </w:r>
      <w:proofErr w:type="spellEnd"/>
      <w:r w:rsidR="00880237">
        <w:rPr>
          <w:sz w:val="20"/>
          <w:szCs w:val="20"/>
          <w:lang w:eastAsia="en-US"/>
        </w:rPr>
        <w:t>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A865E4"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4" w:name="AO01_r"/>
      <w:r w:rsidR="00460E52">
        <w:rPr>
          <w:rFonts w:cs="Arial"/>
          <w:b/>
          <w:sz w:val="20"/>
          <w:szCs w:val="20"/>
        </w:rPr>
        <w:fldChar w:fldCharType="begin"/>
      </w:r>
      <w:r w:rsidR="00460E52">
        <w:rPr>
          <w:rFonts w:cs="Arial"/>
          <w:b/>
          <w:sz w:val="20"/>
          <w:szCs w:val="20"/>
        </w:rPr>
        <w:instrText xml:space="preserve"> HYPERLINK  \l "_AO01_Crear_Movimiento" </w:instrText>
      </w:r>
      <w:r w:rsidR="00460E52">
        <w:rPr>
          <w:rFonts w:cs="Arial"/>
          <w:b/>
          <w:sz w:val="20"/>
          <w:szCs w:val="20"/>
        </w:rPr>
        <w:fldChar w:fldCharType="separate"/>
      </w:r>
      <w:r w:rsidRPr="00460E52">
        <w:rPr>
          <w:rStyle w:val="Hipervnculo"/>
          <w:rFonts w:cs="Arial"/>
          <w:b/>
          <w:sz w:val="20"/>
          <w:szCs w:val="20"/>
        </w:rPr>
        <w:t xml:space="preserve">AO01 Crear </w:t>
      </w:r>
      <w:r w:rsidR="007D190B" w:rsidRPr="00460E52">
        <w:rPr>
          <w:rStyle w:val="Hipervnculo"/>
          <w:rFonts w:cs="Arial"/>
          <w:b/>
          <w:sz w:val="20"/>
          <w:szCs w:val="20"/>
        </w:rPr>
        <w:t xml:space="preserve">Movimiento </w:t>
      </w:r>
      <w:bookmarkEnd w:id="24"/>
      <w:r w:rsidR="00460E52" w:rsidRPr="00460E52">
        <w:rPr>
          <w:rStyle w:val="Hipervnculo"/>
          <w:rFonts w:cs="Arial"/>
          <w:b/>
          <w:sz w:val="20"/>
          <w:szCs w:val="20"/>
        </w:rPr>
        <w:t>de Ajuste al Inventario</w:t>
      </w:r>
      <w:r w:rsidR="00460E52">
        <w:rPr>
          <w:rFonts w:cs="Arial"/>
          <w:b/>
          <w:sz w:val="20"/>
          <w:szCs w:val="20"/>
        </w:rPr>
        <w:fldChar w:fldCharType="end"/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F3467D">
        <w:rPr>
          <w:rFonts w:cs="Arial"/>
          <w:sz w:val="20"/>
          <w:szCs w:val="20"/>
        </w:rPr>
        <w:t xml:space="preserve">Si &lt;el actor </w:t>
      </w:r>
      <w:r w:rsidRPr="001C36ED">
        <w:rPr>
          <w:rFonts w:cs="Arial"/>
          <w:b/>
          <w:sz w:val="20"/>
          <w:szCs w:val="20"/>
        </w:rPr>
        <w:t>selecciona sostenidamente</w:t>
      </w:r>
      <w:r>
        <w:rPr>
          <w:rFonts w:cs="Arial"/>
          <w:sz w:val="20"/>
          <w:szCs w:val="20"/>
        </w:rPr>
        <w:t xml:space="preserve"> </w:t>
      </w:r>
      <w:r w:rsidR="00CC3B18">
        <w:rPr>
          <w:rFonts w:cs="Arial"/>
          <w:sz w:val="20"/>
          <w:szCs w:val="20"/>
        </w:rPr>
        <w:t>un</w:t>
      </w:r>
      <w:r>
        <w:rPr>
          <w:rFonts w:cs="Arial"/>
          <w:sz w:val="20"/>
          <w:szCs w:val="20"/>
        </w:rPr>
        <w:t xml:space="preserve"> </w:t>
      </w:r>
      <w:r w:rsidR="00BA4DDA">
        <w:rPr>
          <w:rFonts w:cs="Arial"/>
          <w:sz w:val="20"/>
          <w:szCs w:val="20"/>
        </w:rPr>
        <w:t>Movimiento de Ajuste al Inventario</w:t>
      </w:r>
      <w:r>
        <w:rPr>
          <w:rFonts w:cs="Arial"/>
          <w:sz w:val="20"/>
          <w:szCs w:val="20"/>
        </w:rPr>
        <w:t xml:space="preserve"> de la lista</w:t>
      </w:r>
      <w:r w:rsidRPr="00F3467D">
        <w:rPr>
          <w:rFonts w:cs="Arial"/>
          <w:sz w:val="20"/>
          <w:szCs w:val="20"/>
        </w:rPr>
        <w:t>&gt;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siguiente información del </w:t>
      </w:r>
      <w:r w:rsidR="00CC3B18">
        <w:rPr>
          <w:rFonts w:cs="Arial"/>
          <w:sz w:val="20"/>
          <w:szCs w:val="20"/>
        </w:rPr>
        <w:t>Movimiento</w:t>
      </w:r>
      <w:r>
        <w:rPr>
          <w:rFonts w:cs="Arial"/>
          <w:sz w:val="20"/>
          <w:szCs w:val="20"/>
        </w:rPr>
        <w:t xml:space="preserve"> seleccionado:</w:t>
      </w:r>
    </w:p>
    <w:p w:rsidR="00D02928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opciones:</w:t>
      </w:r>
    </w:p>
    <w:p w:rsidR="00D02928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Modificar</w:t>
      </w:r>
    </w:p>
    <w:p w:rsidR="00D02928" w:rsidRPr="00F3467D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Eliminar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5435A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el actor selecciona la opción </w:t>
      </w:r>
      <w:r w:rsidRPr="0095435A">
        <w:rPr>
          <w:rFonts w:cs="Arial"/>
          <w:b/>
          <w:sz w:val="20"/>
          <w:szCs w:val="20"/>
        </w:rPr>
        <w:t>Modificar</w:t>
      </w:r>
      <w:r w:rsidRPr="0095435A">
        <w:rPr>
          <w:rFonts w:cs="Arial"/>
          <w:sz w:val="20"/>
          <w:szCs w:val="20"/>
        </w:rPr>
        <w:t>&gt;</w:t>
      </w:r>
    </w:p>
    <w:p w:rsidR="005151EB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&lt;la información del </w:t>
      </w:r>
      <w:r w:rsidR="00BA4DDA">
        <w:rPr>
          <w:rFonts w:cs="Arial"/>
          <w:sz w:val="20"/>
          <w:szCs w:val="20"/>
        </w:rPr>
        <w:t xml:space="preserve">Movimiento de Ajuste al Inventario </w:t>
      </w:r>
      <w:r>
        <w:rPr>
          <w:rFonts w:cs="Arial"/>
          <w:sz w:val="20"/>
          <w:szCs w:val="20"/>
        </w:rPr>
        <w:t>no ha sido enviada al servidor &lt;</w:t>
      </w:r>
      <w:proofErr w:type="spellStart"/>
      <w:r>
        <w:rPr>
          <w:rFonts w:cs="Arial"/>
          <w:sz w:val="20"/>
          <w:szCs w:val="20"/>
        </w:rPr>
        <w:t>TransProd.Enviado</w:t>
      </w:r>
      <w:proofErr w:type="spellEnd"/>
      <w:r>
        <w:rPr>
          <w:rFonts w:cs="Arial"/>
          <w:sz w:val="20"/>
          <w:szCs w:val="20"/>
        </w:rPr>
        <w:t xml:space="preserve"> = 0&gt;&gt;</w:t>
      </w:r>
    </w:p>
    <w:p w:rsidR="005151EB" w:rsidRPr="0095435A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5" w:name="AO02_r"/>
      <w:r w:rsidR="0085726A">
        <w:rPr>
          <w:rFonts w:cs="Arial"/>
          <w:b/>
          <w:sz w:val="20"/>
          <w:szCs w:val="20"/>
        </w:rPr>
        <w:fldChar w:fldCharType="begin"/>
      </w:r>
      <w:r w:rsidR="0085726A">
        <w:rPr>
          <w:rFonts w:cs="Arial"/>
          <w:b/>
          <w:sz w:val="20"/>
          <w:szCs w:val="20"/>
        </w:rPr>
        <w:instrText xml:space="preserve"> HYPERLINK  \l "_AO02_Modificar_Movimiento" </w:instrText>
      </w:r>
      <w:r w:rsidR="0085726A">
        <w:rPr>
          <w:rFonts w:cs="Arial"/>
          <w:b/>
          <w:sz w:val="20"/>
          <w:szCs w:val="20"/>
        </w:rPr>
        <w:fldChar w:fldCharType="separate"/>
      </w:r>
      <w:r w:rsidR="00BA4DDA">
        <w:rPr>
          <w:rStyle w:val="Hipervnculo"/>
          <w:rFonts w:cs="Arial"/>
          <w:b/>
          <w:sz w:val="20"/>
          <w:szCs w:val="20"/>
        </w:rPr>
        <w:t>AO02 Modificar Movimiento de Ajuste al Inventario</w:t>
      </w:r>
      <w:r w:rsidR="0085726A">
        <w:rPr>
          <w:rFonts w:cs="Arial"/>
          <w:b/>
          <w:sz w:val="20"/>
          <w:szCs w:val="20"/>
        </w:rPr>
        <w:fldChar w:fldCharType="end"/>
      </w:r>
      <w:bookmarkEnd w:id="25"/>
    </w:p>
    <w:p w:rsidR="005151EB" w:rsidRPr="001A5390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Si &lt;la información del </w:t>
      </w:r>
      <w:r w:rsidR="00BA4DDA">
        <w:rPr>
          <w:rFonts w:cs="Arial"/>
          <w:sz w:val="20"/>
          <w:szCs w:val="20"/>
        </w:rPr>
        <w:t>Movimiento de Ajuste al Inventario</w:t>
      </w:r>
      <w:r w:rsidR="00BA4DDA" w:rsidRPr="001A5390">
        <w:rPr>
          <w:rFonts w:cs="Arial"/>
          <w:sz w:val="20"/>
          <w:szCs w:val="20"/>
        </w:rPr>
        <w:t xml:space="preserve"> </w:t>
      </w:r>
      <w:r w:rsidRPr="001A5390">
        <w:rPr>
          <w:rFonts w:cs="Arial"/>
          <w:sz w:val="20"/>
          <w:szCs w:val="20"/>
        </w:rPr>
        <w:t>ya fue enviada al servidor &lt;</w:t>
      </w:r>
      <w:proofErr w:type="spellStart"/>
      <w:r w:rsidRPr="001A5390">
        <w:rPr>
          <w:rFonts w:cs="Arial"/>
          <w:sz w:val="20"/>
          <w:szCs w:val="20"/>
        </w:rPr>
        <w:t>TransProd.Enviado</w:t>
      </w:r>
      <w:proofErr w:type="spellEnd"/>
      <w:r w:rsidRPr="001A5390">
        <w:rPr>
          <w:rFonts w:cs="Arial"/>
          <w:sz w:val="20"/>
          <w:szCs w:val="20"/>
        </w:rPr>
        <w:t xml:space="preserve"> = 1&gt;&gt;</w:t>
      </w:r>
    </w:p>
    <w:p w:rsidR="005151EB" w:rsidRPr="001A5390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El sistema presenta el mensaje </w:t>
      </w:r>
      <w:r w:rsidRPr="001A5390">
        <w:rPr>
          <w:rFonts w:cs="Arial"/>
          <w:color w:val="FF0000"/>
          <w:sz w:val="20"/>
          <w:szCs w:val="20"/>
        </w:rPr>
        <w:t xml:space="preserve">“[E0596] No se puede </w:t>
      </w:r>
      <w:r>
        <w:rPr>
          <w:rFonts w:cs="Arial"/>
          <w:color w:val="FF0000"/>
          <w:sz w:val="20"/>
          <w:szCs w:val="20"/>
        </w:rPr>
        <w:t>$0$</w:t>
      </w:r>
      <w:r w:rsidRPr="001A5390">
        <w:rPr>
          <w:rFonts w:cs="Arial"/>
          <w:color w:val="FF0000"/>
          <w:sz w:val="20"/>
          <w:szCs w:val="20"/>
        </w:rPr>
        <w:t xml:space="preserve"> el registro porque ya se transfirió al servidor”</w:t>
      </w:r>
      <w:r>
        <w:rPr>
          <w:rFonts w:cs="Arial"/>
          <w:sz w:val="20"/>
          <w:szCs w:val="20"/>
        </w:rPr>
        <w:t>, sustituir el valor de $0$ por “</w:t>
      </w:r>
      <w:r w:rsidR="0085726A">
        <w:rPr>
          <w:rFonts w:cs="Arial"/>
          <w:sz w:val="20"/>
          <w:szCs w:val="20"/>
        </w:rPr>
        <w:t>modificar</w:t>
      </w:r>
      <w:r>
        <w:rPr>
          <w:rFonts w:cs="Arial"/>
          <w:sz w:val="20"/>
          <w:szCs w:val="20"/>
        </w:rPr>
        <w:t>”.</w:t>
      </w:r>
    </w:p>
    <w:p w:rsidR="005151EB" w:rsidRPr="0085726A" w:rsidRDefault="005151EB" w:rsidP="0085726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D02928" w:rsidRPr="007D11AF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>&gt;</w:t>
      </w:r>
    </w:p>
    <w:p w:rsidR="004D3112" w:rsidRDefault="004D3112" w:rsidP="007D190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</w:t>
      </w:r>
      <w:r w:rsidR="00BA4DDA">
        <w:rPr>
          <w:rFonts w:cs="Arial"/>
          <w:sz w:val="20"/>
          <w:szCs w:val="20"/>
        </w:rPr>
        <w:t xml:space="preserve">Movimiento de Ajuste al Inventario </w:t>
      </w:r>
      <w:r>
        <w:rPr>
          <w:rFonts w:cs="Arial"/>
          <w:sz w:val="20"/>
          <w:szCs w:val="20"/>
        </w:rPr>
        <w:t>no ha sido enviada al servidor</w:t>
      </w:r>
      <w:r w:rsidR="00691E3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TransProd.Enviado</w:t>
      </w:r>
      <w:proofErr w:type="spellEnd"/>
      <w:r>
        <w:rPr>
          <w:rFonts w:cs="Arial"/>
          <w:sz w:val="20"/>
          <w:szCs w:val="20"/>
        </w:rPr>
        <w:t xml:space="preserve"> = 0</w:t>
      </w:r>
      <w:r w:rsidR="001A5390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&gt;</w:t>
      </w:r>
    </w:p>
    <w:p w:rsidR="00D02928" w:rsidRPr="0095435A" w:rsidRDefault="00D02928" w:rsidP="004D311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6" w:name="AO03_r"/>
      <w:r w:rsidR="006253BD">
        <w:rPr>
          <w:rFonts w:cs="Arial"/>
          <w:b/>
          <w:sz w:val="20"/>
          <w:szCs w:val="20"/>
        </w:rPr>
        <w:fldChar w:fldCharType="begin"/>
      </w:r>
      <w:r w:rsidR="006253BD">
        <w:rPr>
          <w:rFonts w:cs="Arial"/>
          <w:b/>
          <w:sz w:val="20"/>
          <w:szCs w:val="20"/>
        </w:rPr>
        <w:instrText xml:space="preserve"> HYPERLINK  \l "_AO03_Eliminar_Movimiento" </w:instrText>
      </w:r>
      <w:r w:rsidR="006253BD">
        <w:rPr>
          <w:rFonts w:cs="Arial"/>
          <w:b/>
          <w:sz w:val="20"/>
          <w:szCs w:val="20"/>
        </w:rPr>
        <w:fldChar w:fldCharType="separate"/>
      </w:r>
      <w:r w:rsidR="00BA4DDA">
        <w:rPr>
          <w:rStyle w:val="Hipervnculo"/>
          <w:rFonts w:cs="Arial"/>
          <w:b/>
          <w:sz w:val="20"/>
          <w:szCs w:val="20"/>
        </w:rPr>
        <w:t>AO03 Eliminar Movimiento de Ajuste al Inventario</w:t>
      </w:r>
      <w:r w:rsidR="006253BD">
        <w:rPr>
          <w:rFonts w:cs="Arial"/>
          <w:b/>
          <w:sz w:val="20"/>
          <w:szCs w:val="20"/>
        </w:rPr>
        <w:fldChar w:fldCharType="end"/>
      </w:r>
      <w:bookmarkEnd w:id="26"/>
    </w:p>
    <w:p w:rsidR="004D3112" w:rsidRPr="001A5390" w:rsidRDefault="004D3112" w:rsidP="004D311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Si &lt;la información del </w:t>
      </w:r>
      <w:r w:rsidR="00BA4DDA">
        <w:rPr>
          <w:rFonts w:cs="Arial"/>
          <w:sz w:val="20"/>
          <w:szCs w:val="20"/>
        </w:rPr>
        <w:t>Movimiento de Ajuste al Inventario</w:t>
      </w:r>
      <w:r w:rsidR="00BA4DDA" w:rsidRPr="001A5390">
        <w:rPr>
          <w:rFonts w:cs="Arial"/>
          <w:sz w:val="20"/>
          <w:szCs w:val="20"/>
        </w:rPr>
        <w:t xml:space="preserve"> </w:t>
      </w:r>
      <w:r w:rsidRPr="001A5390">
        <w:rPr>
          <w:rFonts w:cs="Arial"/>
          <w:sz w:val="20"/>
          <w:szCs w:val="20"/>
        </w:rPr>
        <w:t>ya fue enviada al servidor &lt;</w:t>
      </w:r>
      <w:proofErr w:type="spellStart"/>
      <w:r w:rsidRPr="001A5390">
        <w:rPr>
          <w:rFonts w:cs="Arial"/>
          <w:sz w:val="20"/>
          <w:szCs w:val="20"/>
        </w:rPr>
        <w:t>TransProd.Enviado</w:t>
      </w:r>
      <w:proofErr w:type="spellEnd"/>
      <w:r w:rsidRPr="001A5390">
        <w:rPr>
          <w:rFonts w:cs="Arial"/>
          <w:sz w:val="20"/>
          <w:szCs w:val="20"/>
        </w:rPr>
        <w:t xml:space="preserve"> = </w:t>
      </w:r>
      <w:r w:rsidR="001A5390" w:rsidRPr="001A5390">
        <w:rPr>
          <w:rFonts w:cs="Arial"/>
          <w:sz w:val="20"/>
          <w:szCs w:val="20"/>
        </w:rPr>
        <w:t>1</w:t>
      </w:r>
      <w:r w:rsidRPr="001A5390">
        <w:rPr>
          <w:rFonts w:cs="Arial"/>
          <w:sz w:val="20"/>
          <w:szCs w:val="20"/>
        </w:rPr>
        <w:t>&gt;&gt;</w:t>
      </w:r>
    </w:p>
    <w:p w:rsidR="00691E3E" w:rsidRPr="001A5390" w:rsidRDefault="00691E3E" w:rsidP="004D311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El sistema presenta el mensaje </w:t>
      </w:r>
      <w:r w:rsidRPr="001A5390">
        <w:rPr>
          <w:rFonts w:cs="Arial"/>
          <w:color w:val="FF0000"/>
          <w:sz w:val="20"/>
          <w:szCs w:val="20"/>
        </w:rPr>
        <w:t xml:space="preserve">“[E0596] No se puede </w:t>
      </w:r>
      <w:r w:rsidR="005151EB">
        <w:rPr>
          <w:rFonts w:cs="Arial"/>
          <w:color w:val="FF0000"/>
          <w:sz w:val="20"/>
          <w:szCs w:val="20"/>
        </w:rPr>
        <w:t>$0$</w:t>
      </w:r>
      <w:r w:rsidRPr="001A5390">
        <w:rPr>
          <w:rFonts w:cs="Arial"/>
          <w:color w:val="FF0000"/>
          <w:sz w:val="20"/>
          <w:szCs w:val="20"/>
        </w:rPr>
        <w:t xml:space="preserve"> el registro porque ya se transfirió al servidor”</w:t>
      </w:r>
      <w:r w:rsidR="005151EB">
        <w:rPr>
          <w:rFonts w:cs="Arial"/>
          <w:sz w:val="20"/>
          <w:szCs w:val="20"/>
        </w:rPr>
        <w:t>, sustituir el valor de $0$ por “eliminar”.</w:t>
      </w:r>
    </w:p>
    <w:p w:rsidR="004D3112" w:rsidRPr="00415900" w:rsidRDefault="004D3112" w:rsidP="00415900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</w:t>
      </w:r>
      <w:r w:rsidR="00691E3E">
        <w:rPr>
          <w:rFonts w:cs="Arial"/>
          <w:sz w:val="20"/>
          <w:szCs w:val="20"/>
        </w:rPr>
        <w:t>en el paso donde fue invocado</w:t>
      </w:r>
    </w:p>
    <w:p w:rsidR="00D02928" w:rsidRPr="00144386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 xml:space="preserve">&gt;, el sistema continúa </w:t>
      </w:r>
      <w:r w:rsidR="007D190B"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7D190B" w:rsidRPr="00C7005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7005B" w:rsidRPr="00C7005B">
          <w:rPr>
            <w:rStyle w:val="Hipervnculo"/>
            <w:rFonts w:cs="Arial"/>
            <w:b/>
            <w:sz w:val="20"/>
            <w:szCs w:val="20"/>
          </w:rPr>
          <w:t>12</w:t>
        </w:r>
      </w:hyperlink>
      <w:r w:rsidR="007D190B"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7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28" w:name="_Toc52616586"/>
      <w:bookmarkStart w:id="29" w:name="_Toc182735730"/>
      <w:bookmarkEnd w:id="27"/>
    </w:p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380356677"/>
      <w:r w:rsidRPr="00CA7A7F">
        <w:rPr>
          <w:rFonts w:cs="Arial"/>
          <w:lang w:val="es-MX"/>
        </w:rPr>
        <w:t>Flujos alternos</w:t>
      </w:r>
      <w:bookmarkEnd w:id="28"/>
      <w:bookmarkEnd w:id="29"/>
      <w:bookmarkEnd w:id="30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7"/>
      <w:bookmarkStart w:id="32" w:name="_Toc182735731"/>
      <w:bookmarkStart w:id="33" w:name="_Toc380356678"/>
      <w:r w:rsidRPr="00CA7A7F">
        <w:rPr>
          <w:lang w:val="es-MX"/>
        </w:rPr>
        <w:t>Opcionales</w:t>
      </w:r>
      <w:bookmarkEnd w:id="31"/>
      <w:bookmarkEnd w:id="32"/>
      <w:bookmarkEnd w:id="33"/>
    </w:p>
    <w:p w:rsidR="007D190B" w:rsidRPr="00A95B22" w:rsidRDefault="007D190B" w:rsidP="007D190B"/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34" w:name="_5.2.1.1_AO01_Crear"/>
      <w:bookmarkStart w:id="35" w:name="_AO01_Crear_Devolución"/>
      <w:bookmarkStart w:id="36" w:name="_Toc374331973"/>
      <w:bookmarkStart w:id="37" w:name="_Toc374339898"/>
      <w:bookmarkStart w:id="38" w:name="_Toc374340043"/>
      <w:bookmarkStart w:id="39" w:name="_Toc374542169"/>
      <w:bookmarkStart w:id="40" w:name="_Toc374612141"/>
      <w:bookmarkStart w:id="41" w:name="_Toc374960982"/>
      <w:bookmarkStart w:id="42" w:name="_Toc376383986"/>
      <w:bookmarkStart w:id="43" w:name="_Toc376776608"/>
      <w:bookmarkStart w:id="44" w:name="_Toc376781757"/>
      <w:bookmarkStart w:id="45" w:name="_Toc376791077"/>
      <w:bookmarkStart w:id="46" w:name="_Toc380355763"/>
      <w:bookmarkStart w:id="47" w:name="_Toc380356679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48" w:name="_Toc374331974"/>
      <w:bookmarkStart w:id="49" w:name="_Toc374339899"/>
      <w:bookmarkStart w:id="50" w:name="_Toc374340044"/>
      <w:bookmarkStart w:id="51" w:name="_Toc374542170"/>
      <w:bookmarkStart w:id="52" w:name="_Toc374612142"/>
      <w:bookmarkStart w:id="53" w:name="_Toc374960983"/>
      <w:bookmarkStart w:id="54" w:name="_Toc376383987"/>
      <w:bookmarkStart w:id="55" w:name="_Toc376776609"/>
      <w:bookmarkStart w:id="56" w:name="_Toc376781758"/>
      <w:bookmarkStart w:id="57" w:name="_Toc376791078"/>
      <w:bookmarkStart w:id="58" w:name="_Toc380355764"/>
      <w:bookmarkStart w:id="59" w:name="_Toc380356680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60" w:name="_Toc374331975"/>
      <w:bookmarkStart w:id="61" w:name="_Toc374339900"/>
      <w:bookmarkStart w:id="62" w:name="_Toc374340045"/>
      <w:bookmarkStart w:id="63" w:name="_Toc374542171"/>
      <w:bookmarkStart w:id="64" w:name="_Toc374612143"/>
      <w:bookmarkStart w:id="65" w:name="_Toc374960984"/>
      <w:bookmarkStart w:id="66" w:name="_Toc376383988"/>
      <w:bookmarkStart w:id="67" w:name="_Toc376776610"/>
      <w:bookmarkStart w:id="68" w:name="_Toc376781759"/>
      <w:bookmarkStart w:id="69" w:name="_Toc376791079"/>
      <w:bookmarkStart w:id="70" w:name="_Toc380355765"/>
      <w:bookmarkStart w:id="71" w:name="_Toc380356681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72" w:name="_Toc374331976"/>
      <w:bookmarkStart w:id="73" w:name="_Toc374339901"/>
      <w:bookmarkStart w:id="74" w:name="_Toc374340046"/>
      <w:bookmarkStart w:id="75" w:name="_Toc374542172"/>
      <w:bookmarkStart w:id="76" w:name="_Toc374612144"/>
      <w:bookmarkStart w:id="77" w:name="_Toc374960985"/>
      <w:bookmarkStart w:id="78" w:name="_Toc376383989"/>
      <w:bookmarkStart w:id="79" w:name="_Toc376776611"/>
      <w:bookmarkStart w:id="80" w:name="_Toc376781760"/>
      <w:bookmarkStart w:id="81" w:name="_Toc376791080"/>
      <w:bookmarkStart w:id="82" w:name="_Toc380355766"/>
      <w:bookmarkStart w:id="83" w:name="_Toc380356682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84" w:name="_Toc374331977"/>
      <w:bookmarkStart w:id="85" w:name="_Toc374339902"/>
      <w:bookmarkStart w:id="86" w:name="_Toc374340047"/>
      <w:bookmarkStart w:id="87" w:name="_Toc374542173"/>
      <w:bookmarkStart w:id="88" w:name="_Toc374612145"/>
      <w:bookmarkStart w:id="89" w:name="_Toc374960986"/>
      <w:bookmarkStart w:id="90" w:name="_Toc376383990"/>
      <w:bookmarkStart w:id="91" w:name="_Toc376776612"/>
      <w:bookmarkStart w:id="92" w:name="_Toc376781761"/>
      <w:bookmarkStart w:id="93" w:name="_Toc376791081"/>
      <w:bookmarkStart w:id="94" w:name="_Toc380355767"/>
      <w:bookmarkStart w:id="95" w:name="_Toc3803566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96" w:name="_Toc374331978"/>
      <w:bookmarkStart w:id="97" w:name="_Toc374339903"/>
      <w:bookmarkStart w:id="98" w:name="_Toc374340048"/>
      <w:bookmarkStart w:id="99" w:name="_Toc374542174"/>
      <w:bookmarkStart w:id="100" w:name="_Toc374612146"/>
      <w:bookmarkStart w:id="101" w:name="_Toc374960987"/>
      <w:bookmarkStart w:id="102" w:name="_Toc376383991"/>
      <w:bookmarkStart w:id="103" w:name="_Toc376776613"/>
      <w:bookmarkStart w:id="104" w:name="_Toc376781762"/>
      <w:bookmarkStart w:id="105" w:name="_Toc376791082"/>
      <w:bookmarkStart w:id="106" w:name="_Toc380355768"/>
      <w:bookmarkStart w:id="107" w:name="_Toc380356684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08" w:name="_Toc374331979"/>
      <w:bookmarkStart w:id="109" w:name="_Toc374339904"/>
      <w:bookmarkStart w:id="110" w:name="_Toc374340049"/>
      <w:bookmarkStart w:id="111" w:name="_Toc374542175"/>
      <w:bookmarkStart w:id="112" w:name="_Toc374612147"/>
      <w:bookmarkStart w:id="113" w:name="_Toc374960988"/>
      <w:bookmarkStart w:id="114" w:name="_Toc376383992"/>
      <w:bookmarkStart w:id="115" w:name="_Toc376776614"/>
      <w:bookmarkStart w:id="116" w:name="_Toc376781763"/>
      <w:bookmarkStart w:id="117" w:name="_Toc376791083"/>
      <w:bookmarkStart w:id="118" w:name="_Toc380355769"/>
      <w:bookmarkStart w:id="119" w:name="_Toc380356685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7D190B" w:rsidRPr="007D190B" w:rsidRDefault="007D190B" w:rsidP="007D190B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20" w:name="_Toc374331980"/>
      <w:bookmarkStart w:id="121" w:name="_Toc374339905"/>
      <w:bookmarkStart w:id="122" w:name="_Toc374340050"/>
      <w:bookmarkStart w:id="123" w:name="_Toc374542176"/>
      <w:bookmarkStart w:id="124" w:name="_Toc374612148"/>
      <w:bookmarkStart w:id="125" w:name="_Toc374960989"/>
      <w:bookmarkStart w:id="126" w:name="_Toc376383993"/>
      <w:bookmarkStart w:id="127" w:name="_Toc376776615"/>
      <w:bookmarkStart w:id="128" w:name="_Toc376781764"/>
      <w:bookmarkStart w:id="129" w:name="_Toc376791084"/>
      <w:bookmarkStart w:id="130" w:name="_Toc380355770"/>
      <w:bookmarkStart w:id="131" w:name="_Toc380356686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bookmarkStart w:id="132" w:name="_AO01_Crear_Movimiento"/>
    <w:bookmarkStart w:id="133" w:name="_Toc372279946"/>
    <w:bookmarkEnd w:id="132"/>
    <w:p w:rsidR="007D190B" w:rsidRDefault="00460E52" w:rsidP="007D190B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134" w:name="_Toc380356687"/>
      <w:r w:rsidR="007D190B" w:rsidRPr="00460E52">
        <w:rPr>
          <w:rStyle w:val="Hipervnculo"/>
          <w:bCs w:val="0"/>
        </w:rPr>
        <w:t xml:space="preserve">AO01 Crear </w:t>
      </w:r>
      <w:bookmarkEnd w:id="133"/>
      <w:r w:rsidRPr="00460E52">
        <w:rPr>
          <w:rStyle w:val="Hipervnculo"/>
          <w:bCs w:val="0"/>
        </w:rPr>
        <w:t>Movimiento de Ajuste al Inventario</w:t>
      </w:r>
      <w:bookmarkEnd w:id="134"/>
      <w:r>
        <w:rPr>
          <w:bCs w:val="0"/>
        </w:rPr>
        <w:fldChar w:fldCharType="end"/>
      </w:r>
      <w:r w:rsidR="007D190B" w:rsidRPr="00460E52">
        <w:rPr>
          <w:bCs w:val="0"/>
        </w:rPr>
        <w:t xml:space="preserve"> </w:t>
      </w:r>
    </w:p>
    <w:p w:rsidR="00167980" w:rsidRDefault="00167980" w:rsidP="00167980">
      <w:pPr>
        <w:pStyle w:val="Prrafodelista"/>
        <w:ind w:left="360"/>
        <w:rPr>
          <w:sz w:val="20"/>
          <w:szCs w:val="20"/>
        </w:rPr>
      </w:pPr>
    </w:p>
    <w:p w:rsidR="00167980" w:rsidRPr="00EA6F15" w:rsidRDefault="00167980" w:rsidP="00167980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obtiene la siguiente información:</w:t>
      </w:r>
    </w:p>
    <w:p w:rsidR="00167980" w:rsidRPr="00EA6F15" w:rsidRDefault="00EA6F15" w:rsidP="00EA6F15">
      <w:pPr>
        <w:pStyle w:val="Prrafodelista"/>
        <w:numPr>
          <w:ilvl w:val="1"/>
          <w:numId w:val="13"/>
        </w:numPr>
        <w:rPr>
          <w:b/>
          <w:sz w:val="20"/>
          <w:szCs w:val="20"/>
        </w:rPr>
      </w:pPr>
      <w:r w:rsidRPr="00EA6F15">
        <w:rPr>
          <w:b/>
          <w:sz w:val="20"/>
          <w:szCs w:val="20"/>
        </w:rPr>
        <w:t>Folio</w:t>
      </w:r>
    </w:p>
    <w:p w:rsidR="00167980" w:rsidRPr="00EA6F15" w:rsidRDefault="00167980" w:rsidP="005C6283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FolioID</w:t>
      </w:r>
      <w:proofErr w:type="spellEnd"/>
    </w:p>
    <w:p w:rsidR="00EA6F15" w:rsidRDefault="00EA6F15" w:rsidP="00EA6F15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ModuloMovDetalleClave</w:t>
      </w:r>
      <w:proofErr w:type="spellEnd"/>
      <w:r w:rsidRPr="00EA6F15">
        <w:rPr>
          <w:rFonts w:cs="Arial"/>
          <w:sz w:val="20"/>
          <w:szCs w:val="20"/>
        </w:rPr>
        <w:t xml:space="preserve"> = </w:t>
      </w:r>
      <w:proofErr w:type="spellStart"/>
      <w:r w:rsidRPr="00EA6F15">
        <w:rPr>
          <w:rFonts w:cs="Arial"/>
          <w:sz w:val="20"/>
          <w:szCs w:val="20"/>
        </w:rPr>
        <w:t>ModuloMovDetalleClave</w:t>
      </w:r>
      <w:proofErr w:type="spellEnd"/>
      <w:r w:rsidRPr="00EA6F15">
        <w:rPr>
          <w:rFonts w:cs="Arial"/>
          <w:sz w:val="20"/>
          <w:szCs w:val="20"/>
        </w:rPr>
        <w:t xml:space="preserve"> registrado en sesión</w:t>
      </w:r>
    </w:p>
    <w:p w:rsidR="00167980" w:rsidRPr="00EA6F15" w:rsidRDefault="00167980" w:rsidP="00167980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Si &lt;la actividad no cuenta con un folio asignado (</w:t>
      </w:r>
      <w:proofErr w:type="spellStart"/>
      <w:r w:rsidRPr="00EA6F15">
        <w:rPr>
          <w:sz w:val="20"/>
          <w:szCs w:val="20"/>
        </w:rPr>
        <w:t>FolioID</w:t>
      </w:r>
      <w:proofErr w:type="spellEnd"/>
      <w:r w:rsidRPr="00EA6F15">
        <w:rPr>
          <w:sz w:val="20"/>
          <w:szCs w:val="20"/>
        </w:rPr>
        <w:t xml:space="preserve"> = NULL o ‘ ‘)&gt;</w:t>
      </w:r>
    </w:p>
    <w:p w:rsidR="003C7F9F" w:rsidRPr="000819BF" w:rsidRDefault="00167980" w:rsidP="00B54E2C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0819BF">
        <w:rPr>
          <w:sz w:val="20"/>
          <w:szCs w:val="20"/>
        </w:rPr>
        <w:t xml:space="preserve">El sistema presenta el mensaje </w:t>
      </w:r>
      <w:r w:rsidR="003C7F9F" w:rsidRPr="000819BF">
        <w:rPr>
          <w:color w:val="FF0000"/>
          <w:sz w:val="20"/>
          <w:szCs w:val="20"/>
        </w:rPr>
        <w:t>“[E0771] No hay un folio configurado para la actividad”</w:t>
      </w:r>
      <w:r w:rsidR="003C7F9F" w:rsidRPr="000819BF">
        <w:rPr>
          <w:sz w:val="20"/>
          <w:szCs w:val="20"/>
        </w:rPr>
        <w:t xml:space="preserve">. </w:t>
      </w:r>
    </w:p>
    <w:p w:rsidR="00167980" w:rsidRPr="000819BF" w:rsidRDefault="00167980" w:rsidP="00B54E2C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0819BF">
        <w:rPr>
          <w:sz w:val="20"/>
          <w:szCs w:val="20"/>
        </w:rPr>
        <w:t xml:space="preserve">El sistema continúa en el </w:t>
      </w:r>
      <w:r w:rsidR="000819BF" w:rsidRPr="000819BF">
        <w:rPr>
          <w:sz w:val="20"/>
          <w:szCs w:val="20"/>
        </w:rPr>
        <w:t>paso donde fue invocado</w:t>
      </w:r>
    </w:p>
    <w:p w:rsidR="003C7F9F" w:rsidRPr="00EA6F15" w:rsidRDefault="003C7F9F" w:rsidP="003C7F9F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EA6F15"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Pr="00EA6F15">
          <w:rPr>
            <w:rStyle w:val="Hipervnculo"/>
            <w:rFonts w:cs="Arial"/>
            <w:b/>
            <w:sz w:val="20"/>
            <w:szCs w:val="20"/>
          </w:rPr>
          <w:t>CUADMESC13 Generar Folio</w:t>
        </w:r>
      </w:hyperlink>
      <w:r w:rsidRPr="00EA6F15">
        <w:rPr>
          <w:rFonts w:cs="Arial"/>
          <w:b/>
          <w:sz w:val="20"/>
          <w:szCs w:val="20"/>
        </w:rPr>
        <w:t xml:space="preserve"> </w:t>
      </w:r>
      <w:r w:rsidRPr="00EA6F15">
        <w:rPr>
          <w:rFonts w:cs="Arial"/>
          <w:sz w:val="20"/>
          <w:szCs w:val="20"/>
        </w:rPr>
        <w:t>y le envía como parámetros la siguiente información:</w:t>
      </w:r>
    </w:p>
    <w:p w:rsidR="003C7F9F" w:rsidRPr="00EA6F15" w:rsidRDefault="003C7F9F" w:rsidP="003C7F9F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envía como parámetro la siguiente información:</w:t>
      </w:r>
    </w:p>
    <w:p w:rsidR="003C7F9F" w:rsidRPr="00EA6F15" w:rsidRDefault="003C7F9F" w:rsidP="005C6283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GenerarFolio</w:t>
      </w:r>
      <w:proofErr w:type="spellEnd"/>
    </w:p>
    <w:p w:rsidR="003C7F9F" w:rsidRPr="00EA6F15" w:rsidRDefault="003C7F9F" w:rsidP="005C6283">
      <w:pPr>
        <w:pStyle w:val="Prrafodelista"/>
        <w:numPr>
          <w:ilvl w:val="3"/>
          <w:numId w:val="13"/>
        </w:numPr>
        <w:ind w:left="2552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ModuloMovDetalleClave</w:t>
      </w:r>
      <w:proofErr w:type="spellEnd"/>
      <w:r w:rsidR="00921551" w:rsidRPr="00EA6F15">
        <w:rPr>
          <w:rFonts w:cs="Arial"/>
          <w:sz w:val="20"/>
          <w:szCs w:val="20"/>
        </w:rPr>
        <w:t xml:space="preserve"> = </w:t>
      </w:r>
      <w:proofErr w:type="spellStart"/>
      <w:r w:rsidR="00921551" w:rsidRPr="00EA6F15">
        <w:rPr>
          <w:rFonts w:cs="Arial"/>
          <w:sz w:val="20"/>
          <w:szCs w:val="20"/>
        </w:rPr>
        <w:t>ModuloMovDetalleClave</w:t>
      </w:r>
      <w:proofErr w:type="spellEnd"/>
      <w:r w:rsidR="00921551" w:rsidRPr="00EA6F15">
        <w:rPr>
          <w:rFonts w:cs="Arial"/>
          <w:sz w:val="20"/>
          <w:szCs w:val="20"/>
        </w:rPr>
        <w:t xml:space="preserve"> registrado en sesión</w:t>
      </w:r>
    </w:p>
    <w:p w:rsidR="00167980" w:rsidRPr="00EA6F15" w:rsidRDefault="00167980" w:rsidP="00167980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recibe como parámetro y registra en sesión la siguiente información:</w:t>
      </w:r>
    </w:p>
    <w:p w:rsidR="00167980" w:rsidRPr="00EA6F15" w:rsidRDefault="00167980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EA6F15">
        <w:rPr>
          <w:sz w:val="20"/>
          <w:szCs w:val="20"/>
        </w:rPr>
        <w:t>OP_Folio</w:t>
      </w:r>
      <w:proofErr w:type="spellEnd"/>
    </w:p>
    <w:p w:rsidR="003C7F9F" w:rsidRDefault="00921551" w:rsidP="003C7F9F">
      <w:pPr>
        <w:pStyle w:val="Prrafode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921551" w:rsidRDefault="00921551" w:rsidP="00921551">
      <w:pPr>
        <w:pStyle w:val="Prrafodelista"/>
        <w:numPr>
          <w:ilvl w:val="1"/>
          <w:numId w:val="13"/>
        </w:numPr>
        <w:rPr>
          <w:b/>
          <w:sz w:val="20"/>
          <w:szCs w:val="20"/>
        </w:rPr>
      </w:pPr>
      <w:r w:rsidRPr="00921551">
        <w:rPr>
          <w:b/>
          <w:sz w:val="20"/>
          <w:szCs w:val="20"/>
        </w:rPr>
        <w:t>TransProd</w:t>
      </w:r>
    </w:p>
    <w:p w:rsidR="00A91803" w:rsidRPr="005C6283" w:rsidRDefault="00921551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TransProd</w:t>
      </w:r>
      <w:r w:rsidR="00A91803">
        <w:rPr>
          <w:sz w:val="20"/>
          <w:szCs w:val="20"/>
        </w:rPr>
        <w:t>ID</w:t>
      </w:r>
      <w:proofErr w:type="spellEnd"/>
      <w:r w:rsidRPr="00A91803">
        <w:rPr>
          <w:sz w:val="20"/>
          <w:szCs w:val="20"/>
        </w:rPr>
        <w:t xml:space="preserve"> =</w:t>
      </w:r>
      <w:r w:rsidR="00A91803">
        <w:rPr>
          <w:sz w:val="20"/>
          <w:szCs w:val="20"/>
        </w:rPr>
        <w:t xml:space="preserve"> </w:t>
      </w:r>
      <w:r w:rsidR="00A91803" w:rsidRPr="005C6283">
        <w:rPr>
          <w:sz w:val="20"/>
          <w:szCs w:val="20"/>
        </w:rPr>
        <w:t xml:space="preserve">Utilizar &lt;Método </w:t>
      </w:r>
      <w:proofErr w:type="spellStart"/>
      <w:r w:rsidR="00A91803" w:rsidRPr="005C6283">
        <w:rPr>
          <w:sz w:val="20"/>
          <w:szCs w:val="20"/>
        </w:rPr>
        <w:t>KeyGen</w:t>
      </w:r>
      <w:proofErr w:type="spellEnd"/>
      <w:r w:rsidR="00A91803" w:rsidRPr="005C6283">
        <w:rPr>
          <w:sz w:val="20"/>
          <w:szCs w:val="20"/>
        </w:rPr>
        <w:t>&gt;</w:t>
      </w:r>
    </w:p>
    <w:p w:rsidR="00A81695" w:rsidRPr="00A91803" w:rsidRDefault="00A81695" w:rsidP="00A81695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registrado en sesión</w:t>
      </w:r>
    </w:p>
    <w:p w:rsidR="005C6283" w:rsidRPr="00EA6F15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EA6F15">
        <w:rPr>
          <w:sz w:val="20"/>
          <w:szCs w:val="20"/>
        </w:rPr>
        <w:t>PCEModuloMovDetClave</w:t>
      </w:r>
      <w:proofErr w:type="spellEnd"/>
      <w:r w:rsidR="00EA6F15" w:rsidRPr="00EA6F15">
        <w:rPr>
          <w:sz w:val="20"/>
          <w:szCs w:val="20"/>
        </w:rPr>
        <w:t xml:space="preserve"> = </w:t>
      </w:r>
      <w:proofErr w:type="spellStart"/>
      <w:r w:rsidR="00EA6F15" w:rsidRPr="00EA6F15">
        <w:rPr>
          <w:rFonts w:cs="Arial"/>
          <w:sz w:val="20"/>
          <w:szCs w:val="20"/>
        </w:rPr>
        <w:t>ModuloMovDetalleClave</w:t>
      </w:r>
      <w:proofErr w:type="spellEnd"/>
      <w:r w:rsidR="00EA6F15">
        <w:rPr>
          <w:rFonts w:cs="Arial"/>
          <w:sz w:val="20"/>
          <w:szCs w:val="20"/>
        </w:rPr>
        <w:t xml:space="preserve"> registrado en sesión</w:t>
      </w:r>
    </w:p>
    <w:p w:rsidR="00921551" w:rsidRPr="00A91803" w:rsidRDefault="00A9180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Folio</w:t>
      </w:r>
      <w:r>
        <w:rPr>
          <w:sz w:val="20"/>
          <w:szCs w:val="20"/>
        </w:rPr>
        <w:t xml:space="preserve"> = </w:t>
      </w:r>
      <w:proofErr w:type="spellStart"/>
      <w:r w:rsidR="00A27A1E">
        <w:rPr>
          <w:sz w:val="20"/>
          <w:szCs w:val="20"/>
        </w:rPr>
        <w:t>OP_</w:t>
      </w:r>
      <w:r>
        <w:rPr>
          <w:sz w:val="20"/>
          <w:szCs w:val="20"/>
        </w:rPr>
        <w:t>Folio</w:t>
      </w:r>
      <w:proofErr w:type="spellEnd"/>
      <w:r>
        <w:rPr>
          <w:sz w:val="20"/>
          <w:szCs w:val="20"/>
        </w:rPr>
        <w:t xml:space="preserve"> registrado en sesión</w:t>
      </w:r>
    </w:p>
    <w:p w:rsidR="00921551" w:rsidRPr="00A91803" w:rsidRDefault="00921551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Tipo =</w:t>
      </w:r>
      <w:r w:rsidR="00A91803">
        <w:rPr>
          <w:sz w:val="20"/>
          <w:szCs w:val="20"/>
        </w:rPr>
        <w:t xml:space="preserve"> </w:t>
      </w:r>
      <w:r w:rsidR="00214B05">
        <w:rPr>
          <w:sz w:val="20"/>
          <w:szCs w:val="20"/>
        </w:rPr>
        <w:t>6</w:t>
      </w:r>
      <w:r w:rsidR="00A81695">
        <w:rPr>
          <w:sz w:val="20"/>
          <w:szCs w:val="20"/>
        </w:rPr>
        <w:t xml:space="preserve"> (“Ajuste”)</w:t>
      </w:r>
    </w:p>
    <w:p w:rsidR="00A91803" w:rsidRDefault="00A9180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1</w:t>
      </w:r>
      <w:r w:rsidR="00A81695">
        <w:rPr>
          <w:sz w:val="20"/>
          <w:szCs w:val="20"/>
        </w:rPr>
        <w:t xml:space="preserve"> (“Captura”)</w:t>
      </w:r>
    </w:p>
    <w:p w:rsidR="00A81695" w:rsidRPr="00A91803" w:rsidRDefault="00A81695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TipoMovimiento</w:t>
      </w:r>
      <w:proofErr w:type="spellEnd"/>
      <w:r>
        <w:rPr>
          <w:sz w:val="20"/>
          <w:szCs w:val="20"/>
        </w:rPr>
        <w:t xml:space="preserve"> = 2 (“Salida”)</w:t>
      </w:r>
    </w:p>
    <w:p w:rsidR="005C6283" w:rsidRPr="00A91803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FechaHoraAlta</w:t>
      </w:r>
      <w:proofErr w:type="spellEnd"/>
      <w:r>
        <w:rPr>
          <w:sz w:val="20"/>
          <w:szCs w:val="20"/>
        </w:rPr>
        <w:t xml:space="preserve"> = Fecha y hora actual del sistema</w:t>
      </w:r>
    </w:p>
    <w:p w:rsidR="00921551" w:rsidRPr="00A91803" w:rsidRDefault="00921551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FechaCaptura</w:t>
      </w:r>
      <w:proofErr w:type="spellEnd"/>
      <w:r w:rsidR="00A91803">
        <w:rPr>
          <w:sz w:val="20"/>
          <w:szCs w:val="20"/>
        </w:rPr>
        <w:t xml:space="preserve"> = &lt;</w:t>
      </w:r>
      <w:proofErr w:type="spellStart"/>
      <w:r w:rsidR="00A91803">
        <w:rPr>
          <w:sz w:val="20"/>
          <w:szCs w:val="20"/>
        </w:rPr>
        <w:t>Dia.FechaCaptura</w:t>
      </w:r>
      <w:proofErr w:type="spellEnd"/>
      <w:r w:rsidR="00A91803">
        <w:rPr>
          <w:sz w:val="20"/>
          <w:szCs w:val="20"/>
        </w:rPr>
        <w:t>&gt; donde &lt;</w:t>
      </w:r>
      <w:proofErr w:type="spellStart"/>
      <w:r w:rsidR="00A91803">
        <w:rPr>
          <w:sz w:val="20"/>
          <w:szCs w:val="20"/>
        </w:rPr>
        <w:t>Dia.DiaClave</w:t>
      </w:r>
      <w:proofErr w:type="spellEnd"/>
      <w:r w:rsidR="00A91803">
        <w:rPr>
          <w:sz w:val="20"/>
          <w:szCs w:val="20"/>
        </w:rPr>
        <w:t xml:space="preserve"> = </w:t>
      </w:r>
      <w:proofErr w:type="spellStart"/>
      <w:r w:rsidR="00A91803">
        <w:rPr>
          <w:sz w:val="20"/>
          <w:szCs w:val="20"/>
        </w:rPr>
        <w:t>DiaClave</w:t>
      </w:r>
      <w:proofErr w:type="spellEnd"/>
      <w:r w:rsidR="00A91803">
        <w:rPr>
          <w:sz w:val="20"/>
          <w:szCs w:val="20"/>
        </w:rPr>
        <w:t xml:space="preserve"> registrado en sesión&gt;</w:t>
      </w:r>
    </w:p>
    <w:p w:rsidR="005C6283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lastRenderedPageBreak/>
        <w:t>Total = 0</w:t>
      </w:r>
    </w:p>
    <w:p w:rsidR="005C6283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t>Saldo = 0</w:t>
      </w:r>
    </w:p>
    <w:p w:rsidR="005C6283" w:rsidRDefault="003B428D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t>Enviado</w:t>
      </w:r>
      <w:r w:rsidR="005C6283">
        <w:rPr>
          <w:sz w:val="20"/>
          <w:szCs w:val="20"/>
        </w:rPr>
        <w:t xml:space="preserve"> = 0</w:t>
      </w:r>
    </w:p>
    <w:p w:rsidR="006A14F5" w:rsidRPr="00A91803" w:rsidRDefault="006A14F5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MFechaHora</w:t>
      </w:r>
      <w:proofErr w:type="spellEnd"/>
      <w:r w:rsidR="00284895">
        <w:rPr>
          <w:sz w:val="20"/>
          <w:szCs w:val="20"/>
        </w:rPr>
        <w:t xml:space="preserve"> = Fecha y hora actual del sistema</w:t>
      </w:r>
    </w:p>
    <w:p w:rsidR="006A14F5" w:rsidRDefault="006A14F5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MUsuarioID</w:t>
      </w:r>
      <w:proofErr w:type="spellEnd"/>
      <w:r w:rsidR="00284895">
        <w:rPr>
          <w:sz w:val="20"/>
          <w:szCs w:val="20"/>
        </w:rPr>
        <w:t xml:space="preserve"> = </w:t>
      </w:r>
      <w:proofErr w:type="spellStart"/>
      <w:r w:rsidR="00284895">
        <w:rPr>
          <w:sz w:val="20"/>
          <w:szCs w:val="20"/>
        </w:rPr>
        <w:t>UsuarioId</w:t>
      </w:r>
      <w:proofErr w:type="spellEnd"/>
      <w:r w:rsidR="00284895">
        <w:rPr>
          <w:sz w:val="20"/>
          <w:szCs w:val="20"/>
        </w:rPr>
        <w:t xml:space="preserve"> registrado en sesión</w:t>
      </w:r>
    </w:p>
    <w:p w:rsidR="008C36EA" w:rsidRDefault="009A48DC" w:rsidP="00284895">
      <w:pPr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y registra en sesión la siguiente información:</w:t>
      </w:r>
    </w:p>
    <w:p w:rsidR="009A48DC" w:rsidRDefault="009A48DC" w:rsidP="009A48DC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04673" w:rsidRPr="00804673" w:rsidRDefault="00804673" w:rsidP="009A48DC">
      <w:pPr>
        <w:pStyle w:val="Prrafodelista"/>
        <w:numPr>
          <w:ilvl w:val="1"/>
          <w:numId w:val="13"/>
        </w:numPr>
        <w:rPr>
          <w:rFonts w:cs="Arial"/>
          <w:sz w:val="20"/>
          <w:szCs w:val="20"/>
          <w:highlight w:val="yellow"/>
        </w:rPr>
      </w:pPr>
      <w:r w:rsidRPr="00804673">
        <w:rPr>
          <w:rFonts w:cs="Arial"/>
          <w:sz w:val="20"/>
          <w:szCs w:val="20"/>
          <w:highlight w:val="yellow"/>
        </w:rPr>
        <w:t>Tipo</w:t>
      </w:r>
    </w:p>
    <w:p w:rsidR="00804673" w:rsidRPr="00804673" w:rsidRDefault="00804673" w:rsidP="009A48DC">
      <w:pPr>
        <w:pStyle w:val="Prrafodelista"/>
        <w:numPr>
          <w:ilvl w:val="1"/>
          <w:numId w:val="13"/>
        </w:numPr>
        <w:rPr>
          <w:rFonts w:cs="Arial"/>
          <w:sz w:val="20"/>
          <w:szCs w:val="20"/>
          <w:highlight w:val="yellow"/>
        </w:rPr>
      </w:pPr>
      <w:proofErr w:type="spellStart"/>
      <w:r w:rsidRPr="00804673">
        <w:rPr>
          <w:rFonts w:cs="Arial"/>
          <w:sz w:val="20"/>
          <w:szCs w:val="20"/>
          <w:highlight w:val="yellow"/>
        </w:rPr>
        <w:t>TipoMovimiento</w:t>
      </w:r>
      <w:proofErr w:type="spellEnd"/>
    </w:p>
    <w:p w:rsidR="00284895" w:rsidRDefault="00284895" w:rsidP="00284895">
      <w:pPr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A27A1E">
        <w:rPr>
          <w:rFonts w:cs="Arial"/>
          <w:sz w:val="20"/>
          <w:szCs w:val="20"/>
        </w:rPr>
        <w:t xml:space="preserve">en una nueva pantalla </w:t>
      </w:r>
      <w:r>
        <w:rPr>
          <w:rFonts w:cs="Arial"/>
          <w:sz w:val="20"/>
          <w:szCs w:val="20"/>
        </w:rPr>
        <w:t>la siguiente información:</w:t>
      </w:r>
    </w:p>
    <w:p w:rsidR="00447341" w:rsidRPr="00447341" w:rsidRDefault="00284895" w:rsidP="00B54E2C">
      <w:pPr>
        <w:numPr>
          <w:ilvl w:val="1"/>
          <w:numId w:val="13"/>
        </w:numPr>
        <w:rPr>
          <w:rFonts w:cs="Arial"/>
          <w:b/>
          <w:sz w:val="20"/>
          <w:szCs w:val="20"/>
        </w:rPr>
      </w:pPr>
      <w:r w:rsidRPr="00447341">
        <w:rPr>
          <w:rFonts w:cs="Arial"/>
          <w:b/>
          <w:sz w:val="20"/>
          <w:szCs w:val="20"/>
        </w:rPr>
        <w:t>Folio</w:t>
      </w:r>
      <w:r w:rsidR="00A27A1E" w:rsidRPr="00447341">
        <w:rPr>
          <w:rFonts w:cs="Arial"/>
          <w:b/>
          <w:sz w:val="20"/>
          <w:szCs w:val="20"/>
        </w:rPr>
        <w:t>:</w:t>
      </w:r>
      <w:r w:rsidR="00A27A1E" w:rsidRPr="00447341">
        <w:rPr>
          <w:rFonts w:cs="Arial"/>
          <w:sz w:val="20"/>
          <w:szCs w:val="20"/>
        </w:rPr>
        <w:t xml:space="preserve"> </w:t>
      </w:r>
      <w:r w:rsidR="00447341" w:rsidRPr="00447341">
        <w:rPr>
          <w:rFonts w:cs="Arial"/>
          <w:sz w:val="20"/>
          <w:szCs w:val="20"/>
        </w:rPr>
        <w:t>&lt;</w:t>
      </w:r>
      <w:proofErr w:type="spellStart"/>
      <w:r w:rsidR="00447341" w:rsidRPr="00447341">
        <w:rPr>
          <w:rFonts w:cs="Arial"/>
          <w:sz w:val="20"/>
          <w:szCs w:val="20"/>
        </w:rPr>
        <w:t>TransProd.Folio</w:t>
      </w:r>
      <w:proofErr w:type="spellEnd"/>
      <w:r w:rsidR="00447341" w:rsidRPr="00447341">
        <w:rPr>
          <w:rFonts w:cs="Arial"/>
          <w:sz w:val="20"/>
          <w:szCs w:val="20"/>
        </w:rPr>
        <w:t>&gt;. Mostrar de sólo lectura</w:t>
      </w:r>
      <w:r w:rsidR="00447341">
        <w:rPr>
          <w:rFonts w:cs="Arial"/>
          <w:sz w:val="20"/>
          <w:szCs w:val="20"/>
        </w:rPr>
        <w:t>.</w:t>
      </w:r>
    </w:p>
    <w:p w:rsidR="00284895" w:rsidRPr="00447341" w:rsidRDefault="00284895" w:rsidP="00B54E2C">
      <w:pPr>
        <w:numPr>
          <w:ilvl w:val="1"/>
          <w:numId w:val="13"/>
        </w:numPr>
        <w:rPr>
          <w:rFonts w:cs="Arial"/>
          <w:b/>
          <w:sz w:val="20"/>
          <w:szCs w:val="20"/>
        </w:rPr>
      </w:pPr>
      <w:r w:rsidRPr="00B978AF">
        <w:rPr>
          <w:rFonts w:cs="Arial"/>
          <w:b/>
          <w:sz w:val="20"/>
          <w:szCs w:val="20"/>
        </w:rPr>
        <w:t>Fecha</w:t>
      </w:r>
      <w:r w:rsidR="00A27A1E" w:rsidRPr="00B978AF">
        <w:rPr>
          <w:rFonts w:cs="Arial"/>
          <w:b/>
          <w:sz w:val="20"/>
          <w:szCs w:val="20"/>
        </w:rPr>
        <w:t>:</w:t>
      </w:r>
      <w:r w:rsidRPr="00447341">
        <w:rPr>
          <w:rFonts w:cs="Arial"/>
          <w:sz w:val="20"/>
          <w:szCs w:val="20"/>
        </w:rPr>
        <w:t xml:space="preserve"> </w:t>
      </w:r>
      <w:r w:rsidR="00447341" w:rsidRPr="00447341">
        <w:rPr>
          <w:rFonts w:cs="Arial"/>
          <w:sz w:val="20"/>
          <w:szCs w:val="20"/>
        </w:rPr>
        <w:t>&lt;</w:t>
      </w:r>
      <w:proofErr w:type="spellStart"/>
      <w:r w:rsidR="00447341" w:rsidRPr="00447341">
        <w:rPr>
          <w:rFonts w:cs="Arial"/>
          <w:sz w:val="20"/>
          <w:szCs w:val="20"/>
        </w:rPr>
        <w:t>TransProd.FechaCaptura</w:t>
      </w:r>
      <w:proofErr w:type="spellEnd"/>
      <w:r w:rsidR="00447341" w:rsidRPr="00447341">
        <w:rPr>
          <w:rFonts w:cs="Arial"/>
          <w:sz w:val="20"/>
          <w:szCs w:val="20"/>
        </w:rPr>
        <w:t xml:space="preserve">&gt;. Mostrar de sólo lectura en formato </w:t>
      </w:r>
      <w:proofErr w:type="spellStart"/>
      <w:r w:rsidR="00447341" w:rsidRPr="00447341">
        <w:rPr>
          <w:sz w:val="20"/>
          <w:szCs w:val="20"/>
          <w:lang w:eastAsia="en-US"/>
        </w:rPr>
        <w:t>dd</w:t>
      </w:r>
      <w:proofErr w:type="spellEnd"/>
      <w:r w:rsidR="00447341" w:rsidRPr="00447341">
        <w:rPr>
          <w:sz w:val="20"/>
          <w:szCs w:val="20"/>
          <w:lang w:eastAsia="en-US"/>
        </w:rPr>
        <w:t>/mm/</w:t>
      </w:r>
      <w:proofErr w:type="spellStart"/>
      <w:r w:rsidR="00447341" w:rsidRPr="00447341">
        <w:rPr>
          <w:sz w:val="20"/>
          <w:szCs w:val="20"/>
          <w:lang w:eastAsia="en-US"/>
        </w:rPr>
        <w:t>aaaa</w:t>
      </w:r>
      <w:proofErr w:type="spellEnd"/>
      <w:r w:rsidR="00447341" w:rsidRPr="00447341">
        <w:rPr>
          <w:sz w:val="20"/>
          <w:szCs w:val="20"/>
          <w:lang w:eastAsia="en-US"/>
        </w:rPr>
        <w:t>.</w:t>
      </w:r>
    </w:p>
    <w:p w:rsidR="00284895" w:rsidRPr="00447341" w:rsidRDefault="00284895" w:rsidP="00447341">
      <w:pPr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bookmarkStart w:id="135" w:name="paso7_1_AO01"/>
      <w:r w:rsidRPr="009A48DC">
        <w:rPr>
          <w:rFonts w:cs="Arial"/>
          <w:sz w:val="20"/>
          <w:szCs w:val="20"/>
        </w:rPr>
        <w:t>Producto</w:t>
      </w:r>
      <w:r w:rsidR="004137BC" w:rsidRPr="009A48DC">
        <w:rPr>
          <w:rFonts w:cs="Arial"/>
          <w:sz w:val="20"/>
          <w:szCs w:val="20"/>
        </w:rPr>
        <w:t xml:space="preserve"> (*)</w:t>
      </w:r>
    </w:p>
    <w:bookmarkEnd w:id="135"/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Unidad (*) (</w:t>
      </w:r>
      <w:r w:rsidRPr="009A48DC">
        <w:rPr>
          <w:sz w:val="20"/>
          <w:vertAlign w:val="superscript"/>
          <w:lang w:val="es-MX"/>
        </w:rPr>
        <w:t>c</w:t>
      </w:r>
      <w:r w:rsidRPr="009A48DC">
        <w:rPr>
          <w:sz w:val="20"/>
          <w:lang w:val="es-MX"/>
        </w:rPr>
        <w:t>)</w:t>
      </w:r>
      <w:r w:rsidR="004137BC" w:rsidRPr="009A48DC">
        <w:rPr>
          <w:sz w:val="20"/>
          <w:lang w:val="es-MX"/>
        </w:rPr>
        <w:t xml:space="preserve"> </w:t>
      </w:r>
    </w:p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Cantidad (*)</w:t>
      </w:r>
    </w:p>
    <w:p w:rsidR="00447341" w:rsidRPr="009A48DC" w:rsidRDefault="00447341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Motivo (*)</w:t>
      </w:r>
      <w:r w:rsidR="006516D4">
        <w:rPr>
          <w:sz w:val="20"/>
          <w:lang w:val="es-MX"/>
        </w:rPr>
        <w:t xml:space="preserve"> </w:t>
      </w:r>
      <w:r w:rsidR="006516D4" w:rsidRPr="009A48DC">
        <w:rPr>
          <w:sz w:val="20"/>
          <w:lang w:val="es-MX"/>
        </w:rPr>
        <w:t>(</w:t>
      </w:r>
      <w:r w:rsidR="006516D4" w:rsidRPr="009A48DC">
        <w:rPr>
          <w:sz w:val="20"/>
          <w:vertAlign w:val="superscript"/>
          <w:lang w:val="es-MX"/>
        </w:rPr>
        <w:t>c</w:t>
      </w:r>
      <w:r w:rsidR="006516D4" w:rsidRPr="009A48DC">
        <w:rPr>
          <w:sz w:val="20"/>
          <w:lang w:val="es-MX"/>
        </w:rPr>
        <w:t>)</w:t>
      </w:r>
      <w:r w:rsidR="005C6283" w:rsidRPr="009A48DC">
        <w:rPr>
          <w:sz w:val="20"/>
          <w:lang w:val="es-MX"/>
        </w:rPr>
        <w:t xml:space="preserve">: Se deberá mostrar la descripción de los valores </w:t>
      </w:r>
      <w:r w:rsidR="00EA3171" w:rsidRPr="009A48DC">
        <w:rPr>
          <w:sz w:val="20"/>
          <w:lang w:val="es-MX"/>
        </w:rPr>
        <w:t>del grupo “</w:t>
      </w:r>
      <w:r w:rsidR="00A81695">
        <w:rPr>
          <w:sz w:val="20"/>
          <w:lang w:val="es-MX"/>
        </w:rPr>
        <w:t>Ajustes</w:t>
      </w:r>
      <w:r w:rsidR="00EA3171" w:rsidRPr="009A48DC">
        <w:rPr>
          <w:sz w:val="20"/>
          <w:lang w:val="es-MX"/>
        </w:rPr>
        <w:t>”</w:t>
      </w:r>
      <w:r w:rsidR="00EA3171" w:rsidRPr="009A48DC">
        <w:rPr>
          <w:sz w:val="20"/>
        </w:rPr>
        <w:t xml:space="preserve"> d</w:t>
      </w:r>
      <w:r w:rsidR="005C6283" w:rsidRPr="009A48DC">
        <w:rPr>
          <w:sz w:val="20"/>
        </w:rPr>
        <w:t>el valor por referencia &lt;TRPMOT&gt;</w:t>
      </w:r>
      <w:r w:rsidR="00EA3171" w:rsidRPr="009A48DC">
        <w:rPr>
          <w:sz w:val="20"/>
        </w:rPr>
        <w:t xml:space="preserve">, </w:t>
      </w:r>
      <w:r w:rsidR="00EA3171"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DB58EA" w:rsidRDefault="00DB58EA" w:rsidP="00284895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DB58EA">
        <w:rPr>
          <w:sz w:val="20"/>
          <w:szCs w:val="20"/>
          <w:lang w:val="es-MX"/>
        </w:rPr>
        <w:t xml:space="preserve">Si &lt;el actor selecciona un </w:t>
      </w:r>
      <w:r w:rsidRPr="00C8789F">
        <w:rPr>
          <w:b/>
          <w:sz w:val="20"/>
          <w:szCs w:val="20"/>
          <w:lang w:val="es-MX"/>
        </w:rPr>
        <w:t>Motivo</w:t>
      </w:r>
      <w:r w:rsidRPr="00DB58EA">
        <w:rPr>
          <w:sz w:val="20"/>
          <w:szCs w:val="20"/>
          <w:lang w:val="es-MX"/>
        </w:rPr>
        <w:t>&gt;</w:t>
      </w:r>
    </w:p>
    <w:p w:rsidR="00DB58EA" w:rsidRDefault="00C8789F" w:rsidP="00DB58EA">
      <w:pPr>
        <w:numPr>
          <w:ilvl w:val="1"/>
          <w:numId w:val="13"/>
        </w:numPr>
        <w:rPr>
          <w:sz w:val="20"/>
          <w:szCs w:val="20"/>
          <w:lang w:val="es-MX"/>
        </w:rPr>
      </w:pPr>
      <w:bookmarkStart w:id="136" w:name="paso8_1_AO01"/>
      <w:r>
        <w:rPr>
          <w:sz w:val="20"/>
          <w:szCs w:val="20"/>
          <w:lang w:val="es-MX"/>
        </w:rPr>
        <w:t>El sistema actualiza la siguiente información para la transacción registrada en sesión &lt;</w:t>
      </w:r>
      <w:r w:rsidR="00A81695">
        <w:rPr>
          <w:sz w:val="20"/>
          <w:szCs w:val="20"/>
          <w:lang w:val="es-MX"/>
        </w:rPr>
        <w:t>TransProd.</w:t>
      </w:r>
      <w:proofErr w:type="spellStart"/>
      <w:r w:rsidRPr="00A91803">
        <w:rPr>
          <w:sz w:val="20"/>
          <w:szCs w:val="20"/>
        </w:rPr>
        <w:t>TransProd</w:t>
      </w:r>
      <w:r>
        <w:rPr>
          <w:sz w:val="20"/>
          <w:szCs w:val="20"/>
        </w:rPr>
        <w:t>ID</w:t>
      </w:r>
      <w:proofErr w:type="spellEnd"/>
      <w:r w:rsidRPr="00A91803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TransProdID</w:t>
      </w:r>
      <w:proofErr w:type="spellEnd"/>
      <w:r>
        <w:rPr>
          <w:sz w:val="20"/>
          <w:szCs w:val="20"/>
        </w:rPr>
        <w:t xml:space="preserve"> registrado en sesión</w:t>
      </w:r>
      <w:r>
        <w:rPr>
          <w:sz w:val="20"/>
          <w:szCs w:val="20"/>
          <w:lang w:val="es-MX"/>
        </w:rPr>
        <w:t>&gt;:</w:t>
      </w:r>
    </w:p>
    <w:bookmarkEnd w:id="136"/>
    <w:p w:rsidR="00C8789F" w:rsidRPr="00C8789F" w:rsidRDefault="00C8789F" w:rsidP="00C8789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921551">
        <w:rPr>
          <w:b/>
          <w:sz w:val="20"/>
          <w:szCs w:val="20"/>
        </w:rPr>
        <w:t>TransProd</w:t>
      </w:r>
    </w:p>
    <w:p w:rsidR="00C8789F" w:rsidRPr="00C8789F" w:rsidRDefault="00C8789F" w:rsidP="00C8789F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proofErr w:type="spellStart"/>
      <w:r>
        <w:rPr>
          <w:sz w:val="20"/>
          <w:szCs w:val="20"/>
        </w:rPr>
        <w:t>TipoMotivo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VAVClave</w:t>
      </w:r>
      <w:proofErr w:type="spellEnd"/>
      <w:r>
        <w:rPr>
          <w:sz w:val="20"/>
          <w:szCs w:val="20"/>
        </w:rPr>
        <w:t xml:space="preserve"> del motivo seleccionado</w:t>
      </w:r>
    </w:p>
    <w:p w:rsidR="00284895" w:rsidRPr="009A48DC" w:rsidRDefault="00284895" w:rsidP="00284895">
      <w:pPr>
        <w:numPr>
          <w:ilvl w:val="0"/>
          <w:numId w:val="13"/>
        </w:numPr>
        <w:rPr>
          <w:lang w:val="es-MX"/>
        </w:rPr>
      </w:pPr>
      <w:r w:rsidRPr="009A48DC">
        <w:rPr>
          <w:sz w:val="20"/>
          <w:lang w:val="es-MX"/>
        </w:rPr>
        <w:t>Para cada producto agregado por el usuario</w:t>
      </w:r>
    </w:p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Si &lt;el actor proporciona Clave del Producto / ID del Producto / Código de Barras / Descripción&gt;</w:t>
      </w:r>
    </w:p>
    <w:p w:rsidR="00B54E2C" w:rsidRPr="009A48DC" w:rsidRDefault="00B54E2C" w:rsidP="002E6E0F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bookmarkStart w:id="137" w:name="paso9_1_1_AO01"/>
      <w:r w:rsidRPr="009A48DC">
        <w:rPr>
          <w:sz w:val="20"/>
          <w:lang w:eastAsia="en-US"/>
        </w:rPr>
        <w:t xml:space="preserve">El sistema obtiene </w:t>
      </w:r>
      <w:r w:rsidR="00D54DEA" w:rsidRPr="009A48DC">
        <w:rPr>
          <w:sz w:val="20"/>
          <w:lang w:eastAsia="en-US"/>
        </w:rPr>
        <w:t xml:space="preserve">la información relacionada a los productos cuya información sea igual a la Clave de Producto, </w:t>
      </w:r>
      <w:r w:rsidR="008C36EA" w:rsidRPr="009A48DC">
        <w:rPr>
          <w:sz w:val="20"/>
          <w:lang w:eastAsia="en-US"/>
        </w:rPr>
        <w:t xml:space="preserve">Id, </w:t>
      </w:r>
      <w:r w:rsidR="00D54DEA" w:rsidRPr="009A48DC">
        <w:rPr>
          <w:sz w:val="20"/>
          <w:lang w:eastAsia="en-US"/>
        </w:rPr>
        <w:t>Código de Barras</w:t>
      </w:r>
      <w:r w:rsidR="008C36EA" w:rsidRPr="009A48DC">
        <w:rPr>
          <w:sz w:val="20"/>
          <w:lang w:eastAsia="en-US"/>
        </w:rPr>
        <w:t xml:space="preserve"> o Descripción</w:t>
      </w:r>
      <w:r w:rsidR="00D54DEA" w:rsidRPr="009A48DC">
        <w:rPr>
          <w:sz w:val="20"/>
          <w:lang w:eastAsia="en-US"/>
        </w:rPr>
        <w:t xml:space="preserve"> proporcionados:</w:t>
      </w:r>
    </w:p>
    <w:bookmarkEnd w:id="137"/>
    <w:p w:rsidR="00B54E2C" w:rsidRPr="009A48DC" w:rsidRDefault="00B54E2C" w:rsidP="00D54DE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9A48DC">
        <w:rPr>
          <w:b/>
          <w:sz w:val="20"/>
          <w:lang w:eastAsia="en-US"/>
        </w:rPr>
        <w:t>Producto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ProductoClave</w:t>
      </w:r>
      <w:proofErr w:type="spellEnd"/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Nombre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NombreLargo</w:t>
      </w:r>
      <w:proofErr w:type="spellEnd"/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Id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DecimalProducto</w:t>
      </w:r>
      <w:proofErr w:type="spellEnd"/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eastAsia="en-US"/>
        </w:rPr>
      </w:pPr>
      <w:proofErr w:type="spellStart"/>
      <w:r w:rsidRPr="009A48DC">
        <w:rPr>
          <w:b/>
          <w:sz w:val="20"/>
          <w:lang w:eastAsia="en-US"/>
        </w:rPr>
        <w:t>ProductoUnidad</w:t>
      </w:r>
      <w:proofErr w:type="spellEnd"/>
    </w:p>
    <w:p w:rsidR="00B54E2C" w:rsidRPr="009A48DC" w:rsidRDefault="00B54E2C" w:rsidP="00D54DE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ProductoClave</w:t>
      </w:r>
      <w:proofErr w:type="spellEnd"/>
    </w:p>
    <w:p w:rsidR="00B54E2C" w:rsidRPr="009A48DC" w:rsidRDefault="00B54E2C" w:rsidP="00D54DE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PRUTipoUnidad</w:t>
      </w:r>
      <w:proofErr w:type="spellEnd"/>
    </w:p>
    <w:p w:rsidR="00B54E2C" w:rsidRPr="009A48DC" w:rsidRDefault="00B54E2C" w:rsidP="00D54DE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CodigoBarras</w:t>
      </w:r>
      <w:proofErr w:type="spellEnd"/>
    </w:p>
    <w:p w:rsidR="00B54E2C" w:rsidRPr="009A48DC" w:rsidRDefault="00B54E2C" w:rsidP="008C36EA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Si &lt;existen coincidencias parciales en Nombre / </w:t>
      </w:r>
      <w:proofErr w:type="spellStart"/>
      <w:r w:rsidRPr="009A48DC">
        <w:rPr>
          <w:sz w:val="20"/>
          <w:lang w:eastAsia="en-US"/>
        </w:rPr>
        <w:t>NombreLargo</w:t>
      </w:r>
      <w:proofErr w:type="spellEnd"/>
      <w:r w:rsidRPr="009A48DC">
        <w:rPr>
          <w:sz w:val="20"/>
          <w:lang w:eastAsia="en-US"/>
        </w:rPr>
        <w:t xml:space="preserve"> / </w:t>
      </w:r>
      <w:proofErr w:type="spellStart"/>
      <w:r w:rsidRPr="009A48DC">
        <w:rPr>
          <w:sz w:val="20"/>
          <w:lang w:eastAsia="en-US"/>
        </w:rPr>
        <w:t>ProductoClave</w:t>
      </w:r>
      <w:proofErr w:type="spellEnd"/>
      <w:r w:rsidRPr="009A48DC">
        <w:rPr>
          <w:sz w:val="20"/>
          <w:lang w:eastAsia="en-US"/>
        </w:rPr>
        <w:t xml:space="preserve"> / ID&gt;</w:t>
      </w:r>
    </w:p>
    <w:p w:rsidR="00B54E2C" w:rsidRPr="009A48DC" w:rsidRDefault="00B54E2C" w:rsidP="008C36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>El sistema registra en sesión la siguiente información</w:t>
      </w:r>
    </w:p>
    <w:p w:rsidR="00B54E2C" w:rsidRPr="009A48DC" w:rsidRDefault="00B54E2C" w:rsidP="008C36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Cadena </w:t>
      </w:r>
      <w:r w:rsidR="008C36EA" w:rsidRPr="009A48DC">
        <w:rPr>
          <w:sz w:val="20"/>
          <w:lang w:eastAsia="en-US"/>
        </w:rPr>
        <w:t>=</w:t>
      </w:r>
      <w:r w:rsidR="008C36EA" w:rsidRPr="009A48DC">
        <w:rPr>
          <w:b/>
          <w:sz w:val="20"/>
          <w:lang w:eastAsia="en-US"/>
        </w:rPr>
        <w:t xml:space="preserve"> </w:t>
      </w:r>
      <w:r w:rsidR="008C36EA" w:rsidRPr="009A48DC">
        <w:rPr>
          <w:sz w:val="20"/>
          <w:lang w:eastAsia="en-US"/>
        </w:rPr>
        <w:t>Cadena de búsqueda introducida por el usuario</w:t>
      </w:r>
    </w:p>
    <w:p w:rsidR="00B54E2C" w:rsidRPr="009A48DC" w:rsidRDefault="00B54E2C" w:rsidP="008C36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El caso de uso incluye la funcionalidad del caso de uso </w:t>
      </w:r>
      <w:hyperlink r:id="rId11" w:history="1">
        <w:r w:rsidRPr="009A48DC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B54E2C" w:rsidRPr="009A48DC" w:rsidRDefault="00B54E2C" w:rsidP="008C36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El sistema envía como parámetro la siguiente información:</w:t>
      </w:r>
    </w:p>
    <w:p w:rsidR="008C36EA" w:rsidRPr="009A48DC" w:rsidRDefault="00B54E2C" w:rsidP="009868B4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9A48DC">
        <w:rPr>
          <w:sz w:val="20"/>
          <w:lang w:eastAsia="en-US"/>
        </w:rPr>
        <w:t>Cadena</w:t>
      </w:r>
    </w:p>
    <w:p w:rsidR="00B54E2C" w:rsidRPr="000819BF" w:rsidRDefault="00B54E2C" w:rsidP="009868B4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819BF">
        <w:rPr>
          <w:sz w:val="20"/>
          <w:lang w:eastAsia="en-US"/>
        </w:rPr>
        <w:t xml:space="preserve">Esquema </w:t>
      </w:r>
      <w:r w:rsidR="008C36EA" w:rsidRPr="000819BF">
        <w:rPr>
          <w:sz w:val="20"/>
          <w:lang w:eastAsia="en-US"/>
        </w:rPr>
        <w:t>= Todos</w:t>
      </w:r>
    </w:p>
    <w:p w:rsidR="000819BF" w:rsidRPr="005F738D" w:rsidRDefault="000819BF" w:rsidP="005F738D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0819BF">
        <w:rPr>
          <w:sz w:val="20"/>
          <w:szCs w:val="20"/>
          <w:lang w:eastAsia="en-US"/>
        </w:rPr>
        <w:t>TipoValidacion</w:t>
      </w:r>
      <w:r w:rsidR="00B54E2C" w:rsidRPr="000819BF">
        <w:rPr>
          <w:sz w:val="20"/>
          <w:szCs w:val="20"/>
          <w:lang w:eastAsia="en-US"/>
        </w:rPr>
        <w:t>Existencia</w:t>
      </w:r>
      <w:proofErr w:type="spellEnd"/>
      <w:r w:rsidR="00B54E2C" w:rsidRPr="000819BF">
        <w:rPr>
          <w:sz w:val="20"/>
          <w:szCs w:val="20"/>
          <w:lang w:eastAsia="en-US"/>
        </w:rPr>
        <w:t xml:space="preserve"> </w:t>
      </w:r>
      <w:r w:rsidR="005F738D">
        <w:rPr>
          <w:sz w:val="20"/>
          <w:szCs w:val="20"/>
          <w:lang w:eastAsia="en-US"/>
        </w:rPr>
        <w:t>= 1</w:t>
      </w:r>
    </w:p>
    <w:p w:rsidR="00B54E2C" w:rsidRPr="000819BF" w:rsidRDefault="00B54E2C" w:rsidP="008C36E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0819BF">
        <w:rPr>
          <w:sz w:val="20"/>
          <w:szCs w:val="20"/>
          <w:lang w:eastAsia="en-US"/>
        </w:rPr>
        <w:t>ListaPrecios</w:t>
      </w:r>
      <w:proofErr w:type="spellEnd"/>
      <w:r w:rsidRPr="000819BF">
        <w:rPr>
          <w:sz w:val="20"/>
          <w:szCs w:val="20"/>
          <w:lang w:eastAsia="en-US"/>
        </w:rPr>
        <w:t xml:space="preserve"> </w:t>
      </w:r>
      <w:r w:rsidR="008C36EA" w:rsidRPr="000819BF">
        <w:rPr>
          <w:sz w:val="20"/>
          <w:szCs w:val="20"/>
          <w:lang w:eastAsia="en-US"/>
        </w:rPr>
        <w:t>= ‘ ‘</w:t>
      </w:r>
    </w:p>
    <w:p w:rsidR="00B54E2C" w:rsidRPr="000819BF" w:rsidRDefault="00B54E2C" w:rsidP="008C36E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0819BF">
        <w:rPr>
          <w:sz w:val="20"/>
          <w:szCs w:val="20"/>
          <w:lang w:eastAsia="en-US"/>
        </w:rPr>
        <w:t>TransProd</w:t>
      </w:r>
      <w:r w:rsidR="00804673">
        <w:rPr>
          <w:sz w:val="20"/>
          <w:szCs w:val="20"/>
          <w:lang w:eastAsia="en-US"/>
        </w:rPr>
        <w:t>ID</w:t>
      </w:r>
      <w:proofErr w:type="spellEnd"/>
      <w:r w:rsidRPr="000819BF">
        <w:rPr>
          <w:sz w:val="20"/>
          <w:szCs w:val="20"/>
          <w:lang w:eastAsia="en-US"/>
        </w:rPr>
        <w:t xml:space="preserve"> </w:t>
      </w:r>
      <w:r w:rsidR="001F3D43" w:rsidRPr="000819BF">
        <w:rPr>
          <w:sz w:val="20"/>
          <w:szCs w:val="20"/>
          <w:lang w:eastAsia="en-US"/>
        </w:rPr>
        <w:t xml:space="preserve">= </w:t>
      </w:r>
      <w:proofErr w:type="spellStart"/>
      <w:r w:rsidR="008C36EA" w:rsidRPr="000819BF">
        <w:rPr>
          <w:sz w:val="20"/>
          <w:szCs w:val="20"/>
          <w:lang w:eastAsia="en-US"/>
        </w:rPr>
        <w:t>TransProdID</w:t>
      </w:r>
      <w:proofErr w:type="spellEnd"/>
      <w:r w:rsidR="009A48DC" w:rsidRPr="000819BF">
        <w:rPr>
          <w:sz w:val="20"/>
          <w:szCs w:val="20"/>
          <w:lang w:eastAsia="en-US"/>
        </w:rPr>
        <w:t xml:space="preserve"> registrado en sesión</w:t>
      </w:r>
    </w:p>
    <w:p w:rsidR="00804673" w:rsidRDefault="00804673" w:rsidP="00804673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TipoMovimiento</w:t>
      </w:r>
      <w:proofErr w:type="spellEnd"/>
      <w:r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>
        <w:rPr>
          <w:sz w:val="20"/>
          <w:szCs w:val="20"/>
          <w:highlight w:val="yellow"/>
          <w:lang w:eastAsia="en-US"/>
        </w:rPr>
        <w:t>TipoMovimiento</w:t>
      </w:r>
      <w:proofErr w:type="spellEnd"/>
      <w:r>
        <w:rPr>
          <w:sz w:val="20"/>
          <w:szCs w:val="20"/>
          <w:highlight w:val="yellow"/>
          <w:lang w:eastAsia="en-US"/>
        </w:rPr>
        <w:t xml:space="preserve"> registrado en sesión</w:t>
      </w:r>
    </w:p>
    <w:p w:rsidR="00804673" w:rsidRDefault="00804673" w:rsidP="00804673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TipoTransProd</w:t>
      </w:r>
      <w:proofErr w:type="spellEnd"/>
      <w:r>
        <w:rPr>
          <w:sz w:val="20"/>
          <w:szCs w:val="20"/>
          <w:highlight w:val="yellow"/>
          <w:lang w:eastAsia="en-US"/>
        </w:rPr>
        <w:t xml:space="preserve"> = Tipo registrado en sesión</w:t>
      </w:r>
    </w:p>
    <w:p w:rsidR="00B54E2C" w:rsidRPr="000819BF" w:rsidRDefault="00B54E2C" w:rsidP="009A48DC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 la siguiente información:</w:t>
      </w:r>
    </w:p>
    <w:p w:rsidR="00B54E2C" w:rsidRPr="000819BF" w:rsidRDefault="00B54E2C" w:rsidP="009A48D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Productos</w:t>
      </w:r>
    </w:p>
    <w:p w:rsidR="00B54E2C" w:rsidRPr="000819BF" w:rsidRDefault="00B54E2C" w:rsidP="009A48DC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Clave del Producto</w:t>
      </w:r>
    </w:p>
    <w:p w:rsidR="00B54E2C" w:rsidRPr="000819BF" w:rsidRDefault="00B54E2C" w:rsidP="009A48DC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Unidad</w:t>
      </w:r>
    </w:p>
    <w:p w:rsidR="00B54E2C" w:rsidRPr="000819BF" w:rsidRDefault="00B54E2C" w:rsidP="009A48DC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Cantidad</w:t>
      </w:r>
    </w:p>
    <w:p w:rsidR="00B54E2C" w:rsidRPr="009A48DC" w:rsidRDefault="00B54E2C" w:rsidP="00E34AB6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bookmarkStart w:id="138" w:name="paso9_1_2_3_AO01"/>
      <w:r w:rsidRPr="009A48DC">
        <w:rPr>
          <w:sz w:val="20"/>
          <w:lang w:eastAsia="en-US"/>
        </w:rPr>
        <w:t>Para cada producto incluido en el objeto Productos</w:t>
      </w:r>
      <w:bookmarkEnd w:id="138"/>
    </w:p>
    <w:p w:rsidR="00B54E2C" w:rsidRPr="009A48DC" w:rsidRDefault="00B54E2C" w:rsidP="00E34AB6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</w:rPr>
      </w:pPr>
      <w:r w:rsidRPr="009A48DC">
        <w:rPr>
          <w:sz w:val="20"/>
          <w:szCs w:val="20"/>
        </w:rPr>
        <w:lastRenderedPageBreak/>
        <w:t>El sistema obtiene la siguiente información del producto actual:</w:t>
      </w:r>
    </w:p>
    <w:p w:rsidR="00B54E2C" w:rsidRPr="00873E2A" w:rsidRDefault="00B54E2C" w:rsidP="00E34AB6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 w:rsidRPr="00873E2A">
        <w:rPr>
          <w:b/>
          <w:sz w:val="20"/>
          <w:szCs w:val="20"/>
        </w:rPr>
        <w:t>Producto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ProductoClave</w:t>
      </w:r>
      <w:proofErr w:type="spellEnd"/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Nombre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DecimalProducto</w:t>
      </w:r>
      <w:proofErr w:type="spellEnd"/>
    </w:p>
    <w:p w:rsidR="00B54E2C" w:rsidRPr="00873E2A" w:rsidRDefault="00B54E2C" w:rsidP="00E34AB6">
      <w:pPr>
        <w:pStyle w:val="Prrafodelista"/>
        <w:numPr>
          <w:ilvl w:val="4"/>
          <w:numId w:val="13"/>
        </w:numPr>
        <w:ind w:left="3544" w:hanging="992"/>
      </w:pPr>
      <w:r w:rsidRPr="00873E2A">
        <w:rPr>
          <w:sz w:val="20"/>
        </w:rPr>
        <w:t>El sistema actualiza el objeto Productos con la siguiente información para el producto actual:</w:t>
      </w:r>
    </w:p>
    <w:p w:rsidR="00B54E2C" w:rsidRPr="00873E2A" w:rsidRDefault="00B54E2C" w:rsidP="00E34AB6">
      <w:pPr>
        <w:pStyle w:val="Prrafodelista"/>
        <w:numPr>
          <w:ilvl w:val="5"/>
          <w:numId w:val="13"/>
        </w:numPr>
        <w:ind w:left="4820" w:hanging="1276"/>
      </w:pPr>
      <w:r w:rsidRPr="00873E2A">
        <w:rPr>
          <w:sz w:val="20"/>
        </w:rPr>
        <w:t>Productos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Descripcion</w:t>
      </w:r>
      <w:proofErr w:type="spellEnd"/>
      <w:r w:rsidRPr="00873E2A">
        <w:rPr>
          <w:sz w:val="20"/>
          <w:szCs w:val="20"/>
          <w:lang w:eastAsia="en-US"/>
        </w:rPr>
        <w:t xml:space="preserve"> </w:t>
      </w:r>
      <w:r w:rsidR="009A48DC" w:rsidRPr="00873E2A">
        <w:rPr>
          <w:sz w:val="20"/>
          <w:szCs w:val="20"/>
          <w:lang w:eastAsia="en-US"/>
        </w:rPr>
        <w:t>= &lt;</w:t>
      </w:r>
      <w:proofErr w:type="spellStart"/>
      <w:r w:rsidR="009A48DC" w:rsidRPr="00873E2A">
        <w:rPr>
          <w:sz w:val="20"/>
          <w:szCs w:val="20"/>
          <w:lang w:eastAsia="en-US"/>
        </w:rPr>
        <w:t>Producto.Nombre</w:t>
      </w:r>
      <w:proofErr w:type="spellEnd"/>
      <w:r w:rsidR="009A48DC" w:rsidRPr="00873E2A">
        <w:rPr>
          <w:sz w:val="20"/>
          <w:szCs w:val="20"/>
          <w:lang w:eastAsia="en-US"/>
        </w:rPr>
        <w:t>&gt;</w:t>
      </w:r>
      <w:r w:rsidR="00D603B0" w:rsidRPr="00873E2A">
        <w:rPr>
          <w:sz w:val="20"/>
          <w:szCs w:val="20"/>
          <w:lang w:eastAsia="en-US"/>
        </w:rPr>
        <w:t xml:space="preserve"> 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DecimalProducto</w:t>
      </w:r>
      <w:proofErr w:type="spellEnd"/>
    </w:p>
    <w:p w:rsidR="00D603B0" w:rsidRPr="00873E2A" w:rsidRDefault="00D603B0" w:rsidP="00873E2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D603B0" w:rsidRPr="00873E2A" w:rsidRDefault="00D603B0" w:rsidP="00873E2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873E2A">
        <w:rPr>
          <w:b/>
          <w:sz w:val="20"/>
          <w:szCs w:val="20"/>
        </w:rPr>
        <w:t>TransProdDetalle</w:t>
      </w:r>
      <w:proofErr w:type="spellEnd"/>
    </w:p>
    <w:p w:rsidR="00D603B0" w:rsidRPr="00873E2A" w:rsidRDefault="00D603B0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D603B0" w:rsidRPr="00873E2A" w:rsidRDefault="00D603B0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TransProdDetalleID</w:t>
      </w:r>
      <w:proofErr w:type="spellEnd"/>
      <w:r w:rsidRPr="00873E2A">
        <w:rPr>
          <w:sz w:val="20"/>
          <w:szCs w:val="20"/>
          <w:lang w:eastAsia="en-US"/>
        </w:rPr>
        <w:t xml:space="preserve"> 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D603B0" w:rsidRPr="00873E2A" w:rsidRDefault="00D603B0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ProductoClave</w:t>
      </w:r>
      <w:proofErr w:type="spellEnd"/>
      <w:r w:rsidR="00E34AB6" w:rsidRPr="00873E2A">
        <w:rPr>
          <w:sz w:val="20"/>
          <w:szCs w:val="20"/>
          <w:lang w:eastAsia="en-US"/>
        </w:rPr>
        <w:t xml:space="preserve"> = Clave del producto (objeto Productos)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TipoUnidad</w:t>
      </w:r>
      <w:proofErr w:type="spellEnd"/>
      <w:r w:rsidRPr="00873E2A">
        <w:rPr>
          <w:sz w:val="20"/>
          <w:szCs w:val="20"/>
          <w:lang w:eastAsia="en-US"/>
        </w:rPr>
        <w:t xml:space="preserve"> = Unidad (objeto Productos)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Partida = Consecutivo (inicializar en 1)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Cantidad = Cantidad (objeto Productos)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Precio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Subtotal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Impuesto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Total = 0</w:t>
      </w:r>
    </w:p>
    <w:p w:rsidR="00E34AB6" w:rsidRPr="00873E2A" w:rsidRDefault="00544C2F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Enviado</w:t>
      </w:r>
      <w:r w:rsidR="00E34AB6" w:rsidRPr="00873E2A">
        <w:rPr>
          <w:sz w:val="20"/>
          <w:szCs w:val="20"/>
          <w:lang w:eastAsia="en-US"/>
        </w:rPr>
        <w:t xml:space="preserve">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MFechaHora</w:t>
      </w:r>
      <w:proofErr w:type="spellEnd"/>
      <w:r w:rsidRPr="00873E2A">
        <w:rPr>
          <w:sz w:val="20"/>
          <w:szCs w:val="20"/>
          <w:lang w:eastAsia="en-US"/>
        </w:rPr>
        <w:t xml:space="preserve"> = Fecha y hora actual del sistema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MUsuarioID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UsuarioId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E34AB6" w:rsidRPr="00E34AB6" w:rsidRDefault="00E34AB6" w:rsidP="00873E2A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</w:rPr>
      </w:pPr>
      <w:r w:rsidRPr="00E34AB6">
        <w:rPr>
          <w:sz w:val="20"/>
          <w:szCs w:val="20"/>
        </w:rPr>
        <w:t>El sistema registra en sesión la siguiente información:</w:t>
      </w:r>
    </w:p>
    <w:p w:rsidR="00E34AB6" w:rsidRPr="00E34AB6" w:rsidRDefault="00E34AB6" w:rsidP="00873E2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E34AB6">
        <w:rPr>
          <w:b/>
          <w:sz w:val="20"/>
          <w:szCs w:val="20"/>
        </w:rPr>
        <w:t>ArregloTransProdDetalle</w:t>
      </w:r>
      <w:proofErr w:type="spellEnd"/>
    </w:p>
    <w:p w:rsidR="00E34AB6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TransProdDetalleID</w:t>
      </w:r>
      <w:proofErr w:type="spellEnd"/>
    </w:p>
    <w:p w:rsidR="00DB58EA" w:rsidRPr="006E2291" w:rsidRDefault="00DB58EA" w:rsidP="00DB58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9_1_11_8_AO01" w:history="1">
        <w:r w:rsidR="00EC394C" w:rsidRPr="00DB58EA">
          <w:rPr>
            <w:rStyle w:val="Hipervnculo"/>
            <w:b/>
            <w:sz w:val="20"/>
            <w:lang w:eastAsia="en-US"/>
          </w:rPr>
          <w:t xml:space="preserve">paso </w:t>
        </w:r>
        <w:r w:rsidR="00EC394C">
          <w:rPr>
            <w:rStyle w:val="Hipervnculo"/>
            <w:b/>
            <w:sz w:val="20"/>
            <w:lang w:eastAsia="en-US"/>
          </w:rPr>
          <w:t>9</w:t>
        </w:r>
        <w:r w:rsidR="00EC394C" w:rsidRPr="00DB58EA">
          <w:rPr>
            <w:rStyle w:val="Hipervnculo"/>
            <w:b/>
            <w:sz w:val="20"/>
            <w:lang w:eastAsia="en-US"/>
          </w:rPr>
          <w:t>.1.11.</w:t>
        </w:r>
      </w:hyperlink>
      <w:r w:rsidR="00EC394C">
        <w:rPr>
          <w:rStyle w:val="Hipervnculo"/>
          <w:b/>
          <w:sz w:val="20"/>
          <w:lang w:eastAsia="en-US"/>
        </w:rPr>
        <w:t>8</w:t>
      </w:r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E1483A" w:rsidRPr="00E1483A" w:rsidRDefault="00B54E2C" w:rsidP="00E1483A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ProductoClave</w:t>
      </w:r>
      <w:proofErr w:type="spellEnd"/>
      <w:r w:rsidRPr="00873E2A">
        <w:rPr>
          <w:sz w:val="20"/>
          <w:lang w:eastAsia="en-US"/>
        </w:rPr>
        <w:t xml:space="preserve"> coincide&gt; o Si &lt;ID coincide&gt;</w:t>
      </w:r>
    </w:p>
    <w:p w:rsidR="00B54E2C" w:rsidRPr="00873E2A" w:rsidRDefault="00B54E2C" w:rsidP="00873E2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El sistema registra la siguiente información del producto seleccionado </w:t>
      </w:r>
      <w:r w:rsidR="00873E2A" w:rsidRPr="00873E2A">
        <w:rPr>
          <w:sz w:val="20"/>
          <w:lang w:eastAsia="en-US"/>
        </w:rPr>
        <w:t>dentro del objeto Productos</w:t>
      </w:r>
    </w:p>
    <w:p w:rsidR="00B54E2C" w:rsidRPr="00363DBE" w:rsidRDefault="00B54E2C" w:rsidP="00873E2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B54E2C" w:rsidRPr="0076514B" w:rsidRDefault="00B54E2C" w:rsidP="00873E2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ProductoClave</w:t>
      </w:r>
      <w:proofErr w:type="spellEnd"/>
      <w:r w:rsidR="00873E2A" w:rsidRPr="0076514B">
        <w:rPr>
          <w:sz w:val="20"/>
          <w:lang w:eastAsia="en-US"/>
        </w:rPr>
        <w:t xml:space="preserve"> = &lt;</w:t>
      </w:r>
      <w:proofErr w:type="spellStart"/>
      <w:r w:rsidR="00873E2A" w:rsidRPr="0076514B">
        <w:rPr>
          <w:sz w:val="20"/>
          <w:lang w:eastAsia="en-US"/>
        </w:rPr>
        <w:t>Producto.ProductoClave</w:t>
      </w:r>
      <w:proofErr w:type="spellEnd"/>
      <w:r w:rsidR="00873E2A" w:rsidRPr="0076514B">
        <w:rPr>
          <w:sz w:val="20"/>
          <w:lang w:eastAsia="en-US"/>
        </w:rPr>
        <w:t>&gt;</w:t>
      </w:r>
    </w:p>
    <w:p w:rsidR="00B54E2C" w:rsidRPr="0076514B" w:rsidRDefault="00B54E2C" w:rsidP="00873E2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Descripcion</w:t>
      </w:r>
      <w:proofErr w:type="spellEnd"/>
      <w:r w:rsidRPr="0076514B">
        <w:rPr>
          <w:sz w:val="20"/>
          <w:lang w:eastAsia="en-US"/>
        </w:rPr>
        <w:t xml:space="preserve"> </w:t>
      </w:r>
      <w:r w:rsidR="00873E2A" w:rsidRPr="0076514B">
        <w:rPr>
          <w:sz w:val="20"/>
          <w:lang w:eastAsia="en-US"/>
        </w:rPr>
        <w:t>= &lt;</w:t>
      </w:r>
      <w:proofErr w:type="spellStart"/>
      <w:r w:rsidR="00873E2A" w:rsidRPr="0076514B">
        <w:rPr>
          <w:sz w:val="20"/>
          <w:lang w:eastAsia="en-US"/>
        </w:rPr>
        <w:t>Producto.Nombre</w:t>
      </w:r>
      <w:proofErr w:type="spellEnd"/>
      <w:r w:rsidR="00873E2A" w:rsidRPr="0076514B">
        <w:rPr>
          <w:sz w:val="20"/>
          <w:lang w:eastAsia="en-US"/>
        </w:rPr>
        <w:t>&gt;</w:t>
      </w:r>
    </w:p>
    <w:p w:rsidR="00B54E2C" w:rsidRPr="0076514B" w:rsidRDefault="00B54E2C" w:rsidP="00873E2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szCs w:val="20"/>
        </w:rPr>
        <w:t>DecimalProducto</w:t>
      </w:r>
      <w:proofErr w:type="spellEnd"/>
      <w:r w:rsidR="00873E2A" w:rsidRPr="0076514B">
        <w:rPr>
          <w:sz w:val="20"/>
          <w:szCs w:val="20"/>
        </w:rPr>
        <w:t xml:space="preserve"> = &lt;</w:t>
      </w:r>
      <w:proofErr w:type="spellStart"/>
      <w:r w:rsidR="00873E2A" w:rsidRPr="0076514B">
        <w:rPr>
          <w:sz w:val="20"/>
          <w:szCs w:val="20"/>
        </w:rPr>
        <w:t>Producto.DecimalProducto</w:t>
      </w:r>
      <w:proofErr w:type="spellEnd"/>
      <w:r w:rsidR="00873E2A" w:rsidRPr="0076514B">
        <w:rPr>
          <w:sz w:val="20"/>
          <w:szCs w:val="20"/>
        </w:rPr>
        <w:t>&gt;</w:t>
      </w:r>
    </w:p>
    <w:p w:rsidR="00FC0EDD" w:rsidRPr="0076514B" w:rsidRDefault="00FC0EDD" w:rsidP="00FC0ED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2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C0EDD" w:rsidRPr="0076514B" w:rsidRDefault="00FC0EDD" w:rsidP="00FC0ED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76514B">
        <w:rPr>
          <w:sz w:val="20"/>
          <w:lang w:val="es-MX"/>
        </w:rPr>
        <w:t>El sistema envía como parámetro la siguiente información:</w:t>
      </w:r>
    </w:p>
    <w:p w:rsidR="00FC0EDD" w:rsidRPr="0076514B" w:rsidRDefault="00FC0EDD" w:rsidP="00FC0EDD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ObtenerExistencia</w:t>
      </w:r>
      <w:proofErr w:type="spellEnd"/>
    </w:p>
    <w:p w:rsidR="00FC0EDD" w:rsidRPr="0076514B" w:rsidRDefault="00FC0EDD" w:rsidP="00FC0EDD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76514B">
        <w:rPr>
          <w:sz w:val="20"/>
          <w:szCs w:val="20"/>
        </w:rPr>
        <w:t>ProductoClave</w:t>
      </w:r>
      <w:proofErr w:type="spellEnd"/>
      <w:r w:rsidRPr="0076514B">
        <w:rPr>
          <w:sz w:val="20"/>
          <w:szCs w:val="20"/>
        </w:rPr>
        <w:t xml:space="preserve"> = </w:t>
      </w:r>
      <w:proofErr w:type="spellStart"/>
      <w:r w:rsidR="006C19A8" w:rsidRPr="0076514B">
        <w:rPr>
          <w:sz w:val="20"/>
          <w:szCs w:val="20"/>
        </w:rPr>
        <w:t>ProductoClave</w:t>
      </w:r>
      <w:proofErr w:type="spellEnd"/>
      <w:r w:rsidR="006C19A8" w:rsidRPr="0076514B">
        <w:rPr>
          <w:sz w:val="20"/>
          <w:szCs w:val="20"/>
        </w:rPr>
        <w:t xml:space="preserve"> (objeto Productos)</w:t>
      </w:r>
    </w:p>
    <w:p w:rsidR="00FC0EDD" w:rsidRPr="0076514B" w:rsidRDefault="00FC0EDD" w:rsidP="00FC0EDD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FC0EDD" w:rsidRPr="0076514B" w:rsidRDefault="00AA1020" w:rsidP="00FC0EDD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</w:t>
      </w:r>
      <w:r w:rsidR="00FC0EDD" w:rsidRPr="0076514B">
        <w:rPr>
          <w:sz w:val="20"/>
          <w:szCs w:val="20"/>
          <w:lang w:val="es-MX"/>
        </w:rPr>
        <w:t>Existencia</w:t>
      </w:r>
      <w:proofErr w:type="spellEnd"/>
    </w:p>
    <w:p w:rsidR="006E2291" w:rsidRPr="00873E2A" w:rsidRDefault="006E2291" w:rsidP="006E22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6E2291" w:rsidRDefault="006E2291" w:rsidP="006E22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</w:t>
      </w:r>
      <w:proofErr w:type="spellStart"/>
      <w:r>
        <w:rPr>
          <w:sz w:val="20"/>
          <w:lang w:eastAsia="en-US"/>
        </w:rPr>
        <w:t>Producto.Nombre</w:t>
      </w:r>
      <w:proofErr w:type="spellEnd"/>
      <w:r>
        <w:rPr>
          <w:sz w:val="20"/>
          <w:lang w:eastAsia="en-US"/>
        </w:rPr>
        <w:t>&gt;. Mostrar de sólo lectura</w:t>
      </w:r>
    </w:p>
    <w:p w:rsidR="00FC0EDD" w:rsidRPr="00FC0EDD" w:rsidRDefault="00FC0EDD" w:rsidP="00FC0EDD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 w:rsidR="0076514B">
        <w:rPr>
          <w:sz w:val="20"/>
          <w:szCs w:val="20"/>
          <w:lang w:val="es-MX"/>
        </w:rPr>
        <w:t>OP_</w:t>
      </w:r>
      <w:r>
        <w:rPr>
          <w:sz w:val="20"/>
          <w:szCs w:val="20"/>
          <w:lang w:val="es-MX"/>
        </w:rPr>
        <w:t>Existencia</w:t>
      </w:r>
      <w:proofErr w:type="spellEnd"/>
      <w:r>
        <w:rPr>
          <w:sz w:val="20"/>
          <w:szCs w:val="20"/>
          <w:lang w:val="es-MX"/>
        </w:rPr>
        <w:t xml:space="preserve">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lectura.</w:t>
      </w:r>
    </w:p>
    <w:p w:rsidR="00B54E2C" w:rsidRPr="006E2291" w:rsidRDefault="00B54E2C" w:rsidP="006E22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lastRenderedPageBreak/>
        <w:t xml:space="preserve">El sistema continúa en el </w:t>
      </w:r>
      <w:hyperlink w:anchor="paso9_1_7_AO01" w:history="1">
        <w:r w:rsidRPr="00287979">
          <w:rPr>
            <w:rStyle w:val="Hipervnculo"/>
            <w:b/>
            <w:sz w:val="20"/>
            <w:lang w:eastAsia="en-US"/>
          </w:rPr>
          <w:t>paso</w:t>
        </w:r>
        <w:r w:rsidR="00287979" w:rsidRPr="00287979">
          <w:rPr>
            <w:rStyle w:val="Hipervnculo"/>
            <w:b/>
            <w:sz w:val="20"/>
            <w:lang w:eastAsia="en-US"/>
          </w:rPr>
          <w:t xml:space="preserve"> </w:t>
        </w:r>
        <w:r w:rsidR="00AC2D2A">
          <w:rPr>
            <w:rStyle w:val="Hipervnculo"/>
            <w:b/>
            <w:sz w:val="20"/>
            <w:lang w:eastAsia="en-US"/>
          </w:rPr>
          <w:t>9</w:t>
        </w:r>
        <w:r w:rsidR="00287979" w:rsidRPr="00287979">
          <w:rPr>
            <w:rStyle w:val="Hipervnculo"/>
            <w:b/>
            <w:sz w:val="20"/>
            <w:lang w:eastAsia="en-US"/>
          </w:rPr>
          <w:t>.1.7</w:t>
        </w:r>
      </w:hyperlink>
      <w:r w:rsidRPr="00287979">
        <w:rPr>
          <w:sz w:val="20"/>
          <w:lang w:eastAsia="en-US"/>
        </w:rPr>
        <w:t xml:space="preserve"> </w:t>
      </w:r>
      <w:r w:rsidR="00287979" w:rsidRPr="00287979">
        <w:rPr>
          <w:sz w:val="20"/>
          <w:lang w:eastAsia="en-US"/>
        </w:rPr>
        <w:t>del</w:t>
      </w:r>
      <w:r w:rsidR="00287979" w:rsidRPr="006E2291">
        <w:rPr>
          <w:sz w:val="20"/>
          <w:lang w:eastAsia="en-US"/>
        </w:rPr>
        <w:t xml:space="preserve"> </w:t>
      </w:r>
      <w:r w:rsidR="00287979" w:rsidRPr="006E2291">
        <w:rPr>
          <w:sz w:val="20"/>
          <w:szCs w:val="20"/>
        </w:rPr>
        <w:t>flujo alterno opcional</w:t>
      </w:r>
      <w:r w:rsidR="00287979"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B54E2C" w:rsidRPr="00873E2A" w:rsidRDefault="00B54E2C" w:rsidP="00873E2A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CodigoBarras</w:t>
      </w:r>
      <w:proofErr w:type="spellEnd"/>
      <w:r w:rsidRPr="00873E2A">
        <w:rPr>
          <w:sz w:val="20"/>
          <w:lang w:eastAsia="en-US"/>
        </w:rPr>
        <w:t xml:space="preserve"> coincide&gt;</w:t>
      </w:r>
    </w:p>
    <w:p w:rsidR="006E2291" w:rsidRPr="00873E2A" w:rsidRDefault="006E2291" w:rsidP="006E22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registra la siguiente información del producto seleccionado dentro del objeto Productos</w:t>
      </w:r>
    </w:p>
    <w:p w:rsidR="006E2291" w:rsidRPr="00363DBE" w:rsidRDefault="006E2291" w:rsidP="006E22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6E2291" w:rsidRPr="00873E2A" w:rsidRDefault="006E2291" w:rsidP="006E22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lang w:eastAsia="en-US"/>
        </w:rPr>
        <w:t>ProductoClave</w:t>
      </w:r>
      <w:proofErr w:type="spellEnd"/>
      <w:r w:rsidRPr="00873E2A">
        <w:rPr>
          <w:sz w:val="20"/>
          <w:lang w:eastAsia="en-US"/>
        </w:rPr>
        <w:t xml:space="preserve"> = &lt;</w:t>
      </w:r>
      <w:proofErr w:type="spellStart"/>
      <w:r w:rsidRPr="00873E2A">
        <w:rPr>
          <w:sz w:val="20"/>
          <w:lang w:eastAsia="en-US"/>
        </w:rPr>
        <w:t>Producto.ProductoClave</w:t>
      </w:r>
      <w:proofErr w:type="spellEnd"/>
      <w:r w:rsidRPr="00873E2A">
        <w:rPr>
          <w:sz w:val="20"/>
          <w:lang w:eastAsia="en-US"/>
        </w:rPr>
        <w:t>&gt;</w:t>
      </w:r>
    </w:p>
    <w:p w:rsidR="006E2291" w:rsidRPr="00873E2A" w:rsidRDefault="006E2291" w:rsidP="006E22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lang w:eastAsia="en-US"/>
        </w:rPr>
        <w:t>Descripcion</w:t>
      </w:r>
      <w:proofErr w:type="spellEnd"/>
      <w:r w:rsidRPr="00873E2A">
        <w:rPr>
          <w:sz w:val="20"/>
          <w:lang w:eastAsia="en-US"/>
        </w:rPr>
        <w:t xml:space="preserve"> = &lt;</w:t>
      </w:r>
      <w:proofErr w:type="spellStart"/>
      <w:r w:rsidRPr="00873E2A">
        <w:rPr>
          <w:sz w:val="20"/>
          <w:lang w:eastAsia="en-US"/>
        </w:rPr>
        <w:t>Producto.Nombre</w:t>
      </w:r>
      <w:proofErr w:type="spellEnd"/>
      <w:r w:rsidRPr="00873E2A">
        <w:rPr>
          <w:sz w:val="20"/>
          <w:lang w:eastAsia="en-US"/>
        </w:rPr>
        <w:t>&gt;</w:t>
      </w:r>
    </w:p>
    <w:p w:rsidR="006E2291" w:rsidRPr="0076514B" w:rsidRDefault="006E2291" w:rsidP="006E22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szCs w:val="20"/>
        </w:rPr>
        <w:t>DecimalProducto</w:t>
      </w:r>
      <w:proofErr w:type="spellEnd"/>
      <w:r w:rsidRPr="0076514B">
        <w:rPr>
          <w:sz w:val="20"/>
          <w:szCs w:val="20"/>
        </w:rPr>
        <w:t xml:space="preserve"> = &lt;</w:t>
      </w:r>
      <w:proofErr w:type="spellStart"/>
      <w:r w:rsidRPr="0076514B">
        <w:rPr>
          <w:sz w:val="20"/>
          <w:szCs w:val="20"/>
        </w:rPr>
        <w:t>Producto.DecimalProducto</w:t>
      </w:r>
      <w:proofErr w:type="spellEnd"/>
      <w:r w:rsidRPr="0076514B">
        <w:rPr>
          <w:sz w:val="20"/>
          <w:szCs w:val="20"/>
        </w:rPr>
        <w:t>&gt;</w:t>
      </w:r>
    </w:p>
    <w:p w:rsidR="00FC0EDD" w:rsidRPr="0076514B" w:rsidRDefault="00FC0EDD" w:rsidP="00FC0ED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3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C0EDD" w:rsidRPr="0076514B" w:rsidRDefault="00FC0EDD" w:rsidP="00FC0ED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76514B">
        <w:rPr>
          <w:sz w:val="20"/>
          <w:lang w:val="es-MX"/>
        </w:rPr>
        <w:t>El sistema envía como parámetro la siguiente información:</w:t>
      </w:r>
    </w:p>
    <w:p w:rsidR="00FC0EDD" w:rsidRPr="0076514B" w:rsidRDefault="00FC0EDD" w:rsidP="00FC0EDD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ObtenerExistencia</w:t>
      </w:r>
      <w:proofErr w:type="spellEnd"/>
    </w:p>
    <w:p w:rsidR="00FC0EDD" w:rsidRPr="0076514B" w:rsidRDefault="00FC0EDD" w:rsidP="004041AD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76514B">
        <w:rPr>
          <w:sz w:val="20"/>
          <w:szCs w:val="20"/>
        </w:rPr>
        <w:t>ProductoClave</w:t>
      </w:r>
      <w:proofErr w:type="spellEnd"/>
      <w:r w:rsidRPr="0076514B">
        <w:rPr>
          <w:sz w:val="20"/>
          <w:szCs w:val="20"/>
        </w:rPr>
        <w:t xml:space="preserve"> = </w:t>
      </w:r>
      <w:proofErr w:type="spellStart"/>
      <w:r w:rsidR="006C19A8" w:rsidRPr="0076514B">
        <w:rPr>
          <w:sz w:val="20"/>
          <w:szCs w:val="20"/>
        </w:rPr>
        <w:t>ProductoClave</w:t>
      </w:r>
      <w:proofErr w:type="spellEnd"/>
      <w:r w:rsidR="006C19A8" w:rsidRPr="0076514B">
        <w:rPr>
          <w:sz w:val="20"/>
          <w:szCs w:val="20"/>
        </w:rPr>
        <w:t xml:space="preserve"> (objeto Productos)</w:t>
      </w:r>
    </w:p>
    <w:p w:rsidR="00FC0EDD" w:rsidRPr="0076514B" w:rsidRDefault="00FC0EDD" w:rsidP="00FC0EDD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FC0EDD" w:rsidRPr="0076514B" w:rsidRDefault="00AA1020" w:rsidP="00FC0EDD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szCs w:val="20"/>
          <w:lang w:val="es-MX"/>
        </w:rPr>
        <w:t>OP_</w:t>
      </w:r>
      <w:r w:rsidR="00FC0EDD" w:rsidRPr="0076514B">
        <w:rPr>
          <w:sz w:val="20"/>
          <w:szCs w:val="20"/>
          <w:lang w:val="es-MX"/>
        </w:rPr>
        <w:t>Existencia</w:t>
      </w:r>
      <w:proofErr w:type="spellEnd"/>
    </w:p>
    <w:p w:rsidR="00B54E2C" w:rsidRPr="00873E2A" w:rsidRDefault="00B54E2C" w:rsidP="00873E2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B54E2C" w:rsidRPr="00873E2A" w:rsidRDefault="00B54E2C" w:rsidP="00873E2A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 w:rsidR="006E2291">
        <w:rPr>
          <w:sz w:val="20"/>
          <w:lang w:eastAsia="en-US"/>
        </w:rPr>
        <w:t>= &lt;</w:t>
      </w:r>
      <w:proofErr w:type="spellStart"/>
      <w:r w:rsidR="006E2291">
        <w:rPr>
          <w:sz w:val="20"/>
          <w:lang w:eastAsia="en-US"/>
        </w:rPr>
        <w:t>Producto.Nombre</w:t>
      </w:r>
      <w:proofErr w:type="spellEnd"/>
      <w:r w:rsidR="006E2291">
        <w:rPr>
          <w:sz w:val="20"/>
          <w:lang w:eastAsia="en-US"/>
        </w:rPr>
        <w:t>&gt;. Mostrar de sólo lectura.</w:t>
      </w:r>
    </w:p>
    <w:p w:rsidR="00CE180F" w:rsidRDefault="00CE180F" w:rsidP="00CE180F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 w:rsidR="0076514B">
        <w:rPr>
          <w:sz w:val="20"/>
          <w:szCs w:val="20"/>
          <w:lang w:val="es-MX"/>
        </w:rPr>
        <w:t>OP_</w:t>
      </w:r>
      <w:r>
        <w:rPr>
          <w:sz w:val="20"/>
          <w:szCs w:val="20"/>
          <w:lang w:val="es-MX"/>
        </w:rPr>
        <w:t>Existencia</w:t>
      </w:r>
      <w:proofErr w:type="spellEnd"/>
      <w:r>
        <w:rPr>
          <w:sz w:val="20"/>
          <w:szCs w:val="20"/>
          <w:lang w:val="es-MX"/>
        </w:rPr>
        <w:t xml:space="preserve">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</w:t>
      </w:r>
    </w:p>
    <w:p w:rsidR="00B54E2C" w:rsidRPr="006E2291" w:rsidRDefault="00B54E2C" w:rsidP="00873E2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6E2291">
        <w:rPr>
          <w:sz w:val="20"/>
          <w:lang w:eastAsia="en-US"/>
        </w:rPr>
        <w:t>El sistema presenta la unidad correspondiente al código de barras proporcionado</w:t>
      </w:r>
      <w:r w:rsidR="006E2291" w:rsidRPr="006E2291">
        <w:rPr>
          <w:sz w:val="20"/>
          <w:lang w:eastAsia="en-US"/>
        </w:rPr>
        <w:t>. Mostrar de sólo lectura y posicionar el cursor dentro del combo de selección de cantidad de producto:</w:t>
      </w:r>
    </w:p>
    <w:p w:rsidR="00B54E2C" w:rsidRPr="006E2291" w:rsidRDefault="00B54E2C" w:rsidP="00873E2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6E2291">
        <w:rPr>
          <w:sz w:val="20"/>
          <w:lang w:eastAsia="en-US"/>
        </w:rPr>
        <w:t>Unidad</w:t>
      </w:r>
    </w:p>
    <w:p w:rsidR="00DB58EA" w:rsidRPr="006E2291" w:rsidRDefault="00DB58EA" w:rsidP="00DB58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9_1_10_AO01" w:history="1">
        <w:r w:rsidRPr="00DB58EA">
          <w:rPr>
            <w:rStyle w:val="Hipervnculo"/>
            <w:b/>
            <w:sz w:val="20"/>
            <w:lang w:eastAsia="en-US"/>
          </w:rPr>
          <w:t xml:space="preserve">paso </w:t>
        </w:r>
        <w:r w:rsidR="00AC2D2A">
          <w:rPr>
            <w:rStyle w:val="Hipervnculo"/>
            <w:b/>
            <w:sz w:val="20"/>
            <w:lang w:eastAsia="en-US"/>
          </w:rPr>
          <w:t>9</w:t>
        </w:r>
        <w:r w:rsidRPr="00DB58EA">
          <w:rPr>
            <w:rStyle w:val="Hipervnculo"/>
            <w:b/>
            <w:sz w:val="20"/>
            <w:lang w:eastAsia="en-US"/>
          </w:rPr>
          <w:t>.1.10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B54E2C" w:rsidRPr="006E2291" w:rsidRDefault="00B54E2C" w:rsidP="00287979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6E2291">
        <w:rPr>
          <w:sz w:val="20"/>
          <w:lang w:eastAsia="en-US"/>
        </w:rPr>
        <w:t>Si &lt;el código de barras no coincide&gt;</w:t>
      </w:r>
    </w:p>
    <w:p w:rsidR="006E2291" w:rsidRPr="006E2291" w:rsidRDefault="00B54E2C" w:rsidP="0028797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presenta el mensaje</w:t>
      </w:r>
      <w:r>
        <w:rPr>
          <w:b/>
          <w:sz w:val="20"/>
          <w:lang w:eastAsia="en-US"/>
        </w:rPr>
        <w:t xml:space="preserve"> </w:t>
      </w:r>
      <w:r w:rsidR="006E2291" w:rsidRPr="006E2291">
        <w:rPr>
          <w:color w:val="FF0000"/>
          <w:sz w:val="20"/>
          <w:szCs w:val="20"/>
        </w:rPr>
        <w:t>“[E0863] El Código de Barras no corresponde a un producto existente”</w:t>
      </w:r>
    </w:p>
    <w:p w:rsidR="00B54E2C" w:rsidRPr="006E2291" w:rsidRDefault="00B54E2C" w:rsidP="0028797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7_1_AO01" w:history="1">
        <w:r w:rsidRPr="009F626C">
          <w:rPr>
            <w:rStyle w:val="Hipervnculo"/>
            <w:b/>
            <w:sz w:val="20"/>
            <w:lang w:eastAsia="en-US"/>
          </w:rPr>
          <w:t xml:space="preserve">paso </w:t>
        </w:r>
        <w:r w:rsidR="009F626C" w:rsidRPr="009F626C">
          <w:rPr>
            <w:rStyle w:val="Hipervnculo"/>
            <w:b/>
            <w:sz w:val="20"/>
            <w:lang w:eastAsia="en-US"/>
          </w:rPr>
          <w:t>7.1</w:t>
        </w:r>
      </w:hyperlink>
      <w:r w:rsidRPr="006E2291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B54E2C" w:rsidRPr="009F626C" w:rsidRDefault="00B54E2C" w:rsidP="009F626C">
      <w:pPr>
        <w:pStyle w:val="Prrafodelista"/>
        <w:numPr>
          <w:ilvl w:val="2"/>
          <w:numId w:val="13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B54E2C" w:rsidRPr="009F626C" w:rsidRDefault="00B54E2C" w:rsidP="009F626C">
      <w:pPr>
        <w:pStyle w:val="Prrafodelista"/>
        <w:numPr>
          <w:ilvl w:val="3"/>
          <w:numId w:val="13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El sistema presenta el mensaje</w:t>
      </w:r>
      <w:r w:rsidR="009F626C">
        <w:rPr>
          <w:rStyle w:val="Hipervnculo"/>
          <w:color w:val="auto"/>
          <w:sz w:val="20"/>
          <w:szCs w:val="20"/>
          <w:u w:val="none"/>
        </w:rPr>
        <w:t xml:space="preserve"> </w:t>
      </w:r>
      <w:r w:rsidR="009F626C" w:rsidRPr="009F626C">
        <w:rPr>
          <w:rStyle w:val="Hipervnculo"/>
          <w:color w:val="FF0000"/>
          <w:sz w:val="20"/>
          <w:szCs w:val="20"/>
          <w:u w:val="none"/>
        </w:rPr>
        <w:t>“[E0878] No existen coincidencias de producto o ya</w:t>
      </w:r>
      <w:r w:rsidR="009F626C">
        <w:rPr>
          <w:rStyle w:val="Hipervnculo"/>
          <w:color w:val="FF0000"/>
          <w:sz w:val="20"/>
          <w:szCs w:val="20"/>
          <w:u w:val="none"/>
        </w:rPr>
        <w:t xml:space="preserve"> se encuentran todos capturados</w:t>
      </w:r>
      <w:r w:rsidR="009F626C" w:rsidRPr="009F626C">
        <w:rPr>
          <w:rStyle w:val="Hipervnculo"/>
          <w:color w:val="FF0000"/>
          <w:sz w:val="20"/>
          <w:szCs w:val="20"/>
          <w:u w:val="none"/>
        </w:rPr>
        <w:t>”</w:t>
      </w:r>
    </w:p>
    <w:p w:rsidR="00B54E2C" w:rsidRPr="00287979" w:rsidRDefault="009F626C" w:rsidP="0028797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7_1_AO01" w:history="1">
        <w:r w:rsidRPr="009F626C">
          <w:rPr>
            <w:rStyle w:val="Hipervnculo"/>
            <w:b/>
            <w:sz w:val="20"/>
            <w:lang w:eastAsia="en-US"/>
          </w:rPr>
          <w:t>paso 7.1</w:t>
        </w:r>
      </w:hyperlink>
      <w:r w:rsidRPr="006E2291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284895" w:rsidRPr="006C46CA" w:rsidRDefault="00284895" w:rsidP="00B54E2C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139" w:name="paso9_1_7_AO01"/>
      <w:r>
        <w:rPr>
          <w:sz w:val="20"/>
          <w:lang w:val="es-MX"/>
        </w:rPr>
        <w:t xml:space="preserve">El caso de uso incluye la funcionalidad del caso de uso </w:t>
      </w:r>
      <w:hyperlink r:id="rId14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bookmarkEnd w:id="139"/>
    <w:p w:rsidR="00284895" w:rsidRPr="006C46CA" w:rsidRDefault="00284895" w:rsidP="0028797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84895" w:rsidRPr="00287979" w:rsidRDefault="00284895" w:rsidP="00287979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>
        <w:rPr>
          <w:sz w:val="20"/>
          <w:lang w:val="es-MX"/>
        </w:rPr>
        <w:t>ObtenerUnidadesProducto</w:t>
      </w:r>
      <w:proofErr w:type="spellEnd"/>
    </w:p>
    <w:p w:rsidR="00284895" w:rsidRPr="00787B44" w:rsidRDefault="00284895" w:rsidP="0028797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284895" w:rsidRPr="007B320D" w:rsidRDefault="00284895" w:rsidP="0028797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284895" w:rsidRPr="007B320D" w:rsidRDefault="00284895" w:rsidP="0028797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284895" w:rsidRPr="005F22C4" w:rsidRDefault="00284895" w:rsidP="00287979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 w:rsidRPr="005F22C4">
        <w:rPr>
          <w:sz w:val="20"/>
          <w:lang w:val="es-MX"/>
        </w:rPr>
        <w:t>ListaTiposUnidades</w:t>
      </w:r>
      <w:proofErr w:type="spellEnd"/>
    </w:p>
    <w:p w:rsidR="00284895" w:rsidRPr="00092B29" w:rsidRDefault="00284895" w:rsidP="00287979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092B29">
        <w:rPr>
          <w:sz w:val="20"/>
          <w:lang w:val="es-MX"/>
        </w:rPr>
        <w:t xml:space="preserve">El sistema </w:t>
      </w:r>
      <w:bookmarkStart w:id="140" w:name="VA02_r"/>
      <w:bookmarkEnd w:id="140"/>
      <w:r w:rsidRPr="00092B29">
        <w:rPr>
          <w:sz w:val="20"/>
          <w:lang w:val="es-MX"/>
        </w:rPr>
        <w:t>valida las Unidades relacionadas al producto</w:t>
      </w:r>
      <w:r w:rsidR="00092B29" w:rsidRPr="00092B29">
        <w:rPr>
          <w:sz w:val="20"/>
          <w:lang w:val="es-MX"/>
        </w:rPr>
        <w:t>:</w:t>
      </w:r>
    </w:p>
    <w:p w:rsidR="00092B29" w:rsidRPr="00092B29" w:rsidRDefault="00092B29" w:rsidP="00092B29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Si &lt;el producto só</w:t>
      </w:r>
      <w:r w:rsidRPr="00092B29">
        <w:rPr>
          <w:sz w:val="20"/>
          <w:lang w:eastAsia="en-US"/>
        </w:rPr>
        <w:t xml:space="preserve">lo tiene una unidad&gt; </w:t>
      </w:r>
    </w:p>
    <w:p w:rsidR="00092B29" w:rsidRPr="00092B29" w:rsidRDefault="00092B29" w:rsidP="00092B29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 Si &lt;el producto no ha sido capturado&gt;</w:t>
      </w:r>
    </w:p>
    <w:p w:rsidR="00092B29" w:rsidRPr="00092B29" w:rsidRDefault="00092B29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la </w:t>
      </w:r>
      <w:r>
        <w:rPr>
          <w:sz w:val="20"/>
          <w:lang w:eastAsia="en-US"/>
        </w:rPr>
        <w:t>unidad correspondiente</w:t>
      </w:r>
      <w:r w:rsidRPr="00092B29">
        <w:rPr>
          <w:sz w:val="20"/>
          <w:lang w:eastAsia="en-US"/>
        </w:rPr>
        <w:t xml:space="preserve">. Mostrar de sólo lectura y posicionar el cursor dentro del combo de selección de cantidad de producto: </w:t>
      </w:r>
    </w:p>
    <w:p w:rsidR="00092B29" w:rsidRPr="00092B29" w:rsidRDefault="00092B29" w:rsidP="00092B29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092B29" w:rsidRPr="00092B29" w:rsidRDefault="00092B29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continúa en el </w:t>
      </w:r>
      <w:hyperlink w:anchor="paso9_1_10_AO01" w:history="1">
        <w:r w:rsidRPr="00604490">
          <w:rPr>
            <w:rStyle w:val="Hipervnculo"/>
            <w:b/>
            <w:sz w:val="20"/>
            <w:lang w:eastAsia="en-US"/>
          </w:rPr>
          <w:t xml:space="preserve">paso </w:t>
        </w:r>
        <w:r w:rsidR="007B74D0">
          <w:rPr>
            <w:rStyle w:val="Hipervnculo"/>
            <w:b/>
            <w:sz w:val="20"/>
            <w:lang w:eastAsia="en-US"/>
          </w:rPr>
          <w:t>9</w:t>
        </w:r>
        <w:r w:rsidR="00604490" w:rsidRPr="00604490">
          <w:rPr>
            <w:rStyle w:val="Hipervnculo"/>
            <w:b/>
            <w:sz w:val="20"/>
            <w:lang w:eastAsia="en-US"/>
          </w:rPr>
          <w:t>.1.10</w:t>
        </w:r>
      </w:hyperlink>
      <w:r w:rsidRPr="00092B29">
        <w:rPr>
          <w:sz w:val="20"/>
          <w:lang w:eastAsia="en-US"/>
        </w:rPr>
        <w:t xml:space="preserve"> </w:t>
      </w:r>
      <w:r w:rsidR="00604490">
        <w:rPr>
          <w:sz w:val="20"/>
          <w:lang w:eastAsia="en-US"/>
        </w:rPr>
        <w:t xml:space="preserve">del </w:t>
      </w:r>
      <w:r w:rsidR="00604490">
        <w:rPr>
          <w:sz w:val="20"/>
          <w:szCs w:val="20"/>
        </w:rPr>
        <w:t>flujo alterno opcional</w:t>
      </w:r>
      <w:r w:rsidR="00604490">
        <w:rPr>
          <w:b/>
          <w:sz w:val="20"/>
          <w:szCs w:val="20"/>
        </w:rPr>
        <w:t xml:space="preserve"> </w:t>
      </w:r>
      <w:hyperlink r:id="rId15"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092B29" w:rsidRPr="007A06C1" w:rsidRDefault="00092B29" w:rsidP="00092B29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7A06C1">
        <w:rPr>
          <w:sz w:val="20"/>
          <w:lang w:eastAsia="en-US"/>
        </w:rPr>
        <w:lastRenderedPageBreak/>
        <w:t>Si</w:t>
      </w:r>
      <w:r w:rsidRPr="007A06C1">
        <w:rPr>
          <w:sz w:val="20"/>
          <w:szCs w:val="20"/>
        </w:rPr>
        <w:t xml:space="preserve"> &lt;el producto ya fue capturado&gt;</w:t>
      </w:r>
    </w:p>
    <w:p w:rsidR="00092B29" w:rsidRPr="007A06C1" w:rsidRDefault="007A06C1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7A06C1">
        <w:rPr>
          <w:sz w:val="20"/>
          <w:lang w:eastAsia="en-US"/>
        </w:rPr>
        <w:t xml:space="preserve">El sistema continúa en el </w:t>
      </w:r>
      <w:hyperlink w:anchor="paso10_1_AO01" w:history="1">
        <w:r w:rsidRPr="007A06C1">
          <w:rPr>
            <w:rStyle w:val="Hipervnculo"/>
            <w:b/>
            <w:sz w:val="20"/>
            <w:lang w:eastAsia="en-US"/>
          </w:rPr>
          <w:t>paso 1</w:t>
        </w:r>
        <w:r w:rsidR="007B74D0">
          <w:rPr>
            <w:rStyle w:val="Hipervnculo"/>
            <w:b/>
            <w:sz w:val="20"/>
            <w:lang w:eastAsia="en-US"/>
          </w:rPr>
          <w:t>0</w:t>
        </w:r>
        <w:r w:rsidRPr="007A06C1">
          <w:rPr>
            <w:rStyle w:val="Hipervnculo"/>
            <w:b/>
            <w:sz w:val="20"/>
            <w:lang w:eastAsia="en-US"/>
          </w:rPr>
          <w:t>.1</w:t>
        </w:r>
      </w:hyperlink>
      <w:r w:rsidRPr="007A06C1">
        <w:rPr>
          <w:sz w:val="20"/>
          <w:lang w:eastAsia="en-US"/>
        </w:rPr>
        <w:t xml:space="preserve"> del </w:t>
      </w:r>
      <w:r w:rsidRPr="007A06C1">
        <w:rPr>
          <w:sz w:val="20"/>
          <w:szCs w:val="20"/>
        </w:rPr>
        <w:t>flujo alterno opcional</w:t>
      </w:r>
      <w:r w:rsidRPr="007A06C1">
        <w:rPr>
          <w:b/>
          <w:sz w:val="20"/>
          <w:szCs w:val="20"/>
        </w:rPr>
        <w:t xml:space="preserve"> </w:t>
      </w:r>
      <w:hyperlink r:id="rId16"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092B29" w:rsidRPr="00092B29" w:rsidRDefault="00092B29" w:rsidP="00092B29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92B29">
        <w:rPr>
          <w:sz w:val="20"/>
          <w:szCs w:val="20"/>
        </w:rPr>
        <w:t>Si &lt;el producto tiene más de una unidad&gt;</w:t>
      </w:r>
    </w:p>
    <w:p w:rsidR="00604490" w:rsidRPr="00604490" w:rsidRDefault="00604490" w:rsidP="00604490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 xml:space="preserve">Si &lt;el </w:t>
      </w:r>
      <w:r w:rsidRPr="00604490">
        <w:rPr>
          <w:sz w:val="20"/>
          <w:szCs w:val="20"/>
          <w:lang w:eastAsia="en-US"/>
        </w:rPr>
        <w:t>producto</w:t>
      </w:r>
      <w:r w:rsidRPr="00604490">
        <w:rPr>
          <w:rStyle w:val="Hipervnculo"/>
          <w:color w:val="auto"/>
          <w:sz w:val="20"/>
          <w:szCs w:val="20"/>
          <w:u w:val="none"/>
        </w:rPr>
        <w:t xml:space="preserve"> no ha sido capturado&gt;</w:t>
      </w:r>
    </w:p>
    <w:p w:rsidR="00604490" w:rsidRPr="00604490" w:rsidRDefault="00604490" w:rsidP="0060449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092B29">
        <w:rPr>
          <w:rFonts w:cs="Arial"/>
          <w:sz w:val="20"/>
          <w:szCs w:val="20"/>
          <w:lang w:eastAsia="en-US"/>
        </w:rPr>
        <w:t xml:space="preserve">de las unidades </w:t>
      </w:r>
      <w:r w:rsidRPr="00604490">
        <w:rPr>
          <w:rFonts w:cs="Arial"/>
          <w:sz w:val="20"/>
          <w:szCs w:val="20"/>
          <w:lang w:eastAsia="en-US"/>
        </w:rPr>
        <w:t>relacionadas al producto seleccionado:</w:t>
      </w:r>
      <w:r w:rsidRPr="00604490">
        <w:rPr>
          <w:sz w:val="20"/>
        </w:rPr>
        <w:t xml:space="preserve"> </w:t>
      </w:r>
    </w:p>
    <w:p w:rsidR="00604490" w:rsidRPr="00604490" w:rsidRDefault="00604490" w:rsidP="00604490">
      <w:pPr>
        <w:pStyle w:val="Prrafodelista"/>
        <w:numPr>
          <w:ilvl w:val="6"/>
          <w:numId w:val="13"/>
        </w:numPr>
        <w:ind w:left="6237" w:hanging="1417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>Unidad</w:t>
      </w:r>
    </w:p>
    <w:p w:rsidR="00604490" w:rsidRPr="00092B29" w:rsidRDefault="00604490" w:rsidP="00604490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9_1_9_AO01" w:history="1">
        <w:r w:rsidRPr="00604490">
          <w:rPr>
            <w:rStyle w:val="Hipervnculo"/>
            <w:b/>
            <w:sz w:val="20"/>
            <w:lang w:eastAsia="en-US"/>
          </w:rPr>
          <w:t xml:space="preserve">paso </w:t>
        </w:r>
        <w:r w:rsidR="007B74D0">
          <w:rPr>
            <w:rStyle w:val="Hipervnculo"/>
            <w:b/>
            <w:sz w:val="20"/>
            <w:lang w:eastAsia="en-US"/>
          </w:rPr>
          <w:t>9</w:t>
        </w:r>
        <w:r w:rsidRPr="00604490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 alterno opcional</w:t>
      </w:r>
      <w:r>
        <w:rPr>
          <w:b/>
          <w:sz w:val="20"/>
          <w:szCs w:val="20"/>
        </w:rPr>
        <w:t xml:space="preserve"> </w:t>
      </w:r>
      <w:hyperlink r:id="rId17"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092B29" w:rsidRPr="00092B29" w:rsidRDefault="00092B29" w:rsidP="00092B29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>Si &lt;el producto ya fue capturado&gt;</w:t>
      </w:r>
    </w:p>
    <w:p w:rsidR="00092B29" w:rsidRPr="00092B29" w:rsidRDefault="00092B29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</w:t>
      </w:r>
      <w:r w:rsidRPr="00092B29">
        <w:rPr>
          <w:rFonts w:cs="Arial"/>
          <w:sz w:val="20"/>
          <w:szCs w:val="20"/>
          <w:lang w:eastAsia="en-US"/>
        </w:rPr>
        <w:t>el listado de las unidades relacionadas al producto seleccionado que no se encuentren ya capturadas:</w:t>
      </w:r>
    </w:p>
    <w:p w:rsidR="00092B29" w:rsidRPr="00092B29" w:rsidRDefault="00092B29" w:rsidP="00092B29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092B29" w:rsidRPr="00604490" w:rsidRDefault="00604490" w:rsidP="0060449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9_1_9_AO01" w:history="1">
        <w:r w:rsidRPr="00604490">
          <w:rPr>
            <w:rStyle w:val="Hipervnculo"/>
            <w:b/>
            <w:sz w:val="20"/>
            <w:lang w:eastAsia="en-US"/>
          </w:rPr>
          <w:t xml:space="preserve">paso </w:t>
        </w:r>
        <w:r w:rsidR="007B74D0">
          <w:rPr>
            <w:rStyle w:val="Hipervnculo"/>
            <w:b/>
            <w:sz w:val="20"/>
            <w:lang w:eastAsia="en-US"/>
          </w:rPr>
          <w:t>9</w:t>
        </w:r>
        <w:r w:rsidRPr="00604490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 alterno opcional</w:t>
      </w:r>
      <w:r>
        <w:rPr>
          <w:b/>
          <w:sz w:val="20"/>
          <w:szCs w:val="20"/>
        </w:rPr>
        <w:t xml:space="preserve"> </w:t>
      </w:r>
      <w:hyperlink r:id="rId18"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284895" w:rsidRPr="000462CB" w:rsidRDefault="00284895" w:rsidP="00287979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141" w:name="paso9_1_9_AO01"/>
      <w:r>
        <w:rPr>
          <w:sz w:val="20"/>
          <w:lang w:val="es-MX"/>
        </w:rPr>
        <w:t>El actor proporciona la siguiente información</w:t>
      </w:r>
      <w:r w:rsidR="00604490">
        <w:rPr>
          <w:sz w:val="20"/>
          <w:lang w:val="es-MX"/>
        </w:rPr>
        <w:t xml:space="preserve">, </w:t>
      </w:r>
      <w:r w:rsidR="000E3039">
        <w:rPr>
          <w:sz w:val="20"/>
          <w:lang w:val="es-MX"/>
        </w:rPr>
        <w:t xml:space="preserve">inmediatamente después </w:t>
      </w:r>
      <w:r w:rsidR="00604490" w:rsidRPr="00092B29">
        <w:rPr>
          <w:sz w:val="20"/>
          <w:lang w:eastAsia="en-US"/>
        </w:rPr>
        <w:t>posicionar el cursor dentro del combo de selección de cantidad de producto</w:t>
      </w:r>
      <w:r>
        <w:rPr>
          <w:sz w:val="20"/>
          <w:lang w:val="es-MX"/>
        </w:rPr>
        <w:t>:</w:t>
      </w:r>
    </w:p>
    <w:bookmarkEnd w:id="141"/>
    <w:p w:rsidR="00284895" w:rsidRPr="000462CB" w:rsidRDefault="00284895" w:rsidP="0028797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284895" w:rsidRDefault="00284895" w:rsidP="00287979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bookmarkStart w:id="142" w:name="paso9_1_10_AO01"/>
      <w:r>
        <w:rPr>
          <w:sz w:val="20"/>
          <w:szCs w:val="20"/>
          <w:lang w:val="es-MX"/>
        </w:rPr>
        <w:t>El actor proporciona la siguiente información:</w:t>
      </w:r>
      <w:bookmarkEnd w:id="142"/>
    </w:p>
    <w:p w:rsidR="00284895" w:rsidRPr="00BA1BB6" w:rsidRDefault="00284895" w:rsidP="00287979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 w:rsidRPr="00BA1BB6">
        <w:rPr>
          <w:sz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(*)</w:t>
      </w:r>
    </w:p>
    <w:p w:rsidR="000E3039" w:rsidRPr="006E2C28" w:rsidRDefault="000E3039" w:rsidP="000E3039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143" w:name="paso9_1_11_AO01"/>
      <w:r>
        <w:rPr>
          <w:sz w:val="20"/>
          <w:lang w:val="es-MX"/>
        </w:rPr>
        <w:t xml:space="preserve">Si &lt;el actor proporciona la Cantidad&gt; y si &lt;el actor selecciona la opción </w:t>
      </w:r>
      <w:r>
        <w:rPr>
          <w:b/>
          <w:sz w:val="20"/>
          <w:lang w:val="es-MX"/>
        </w:rPr>
        <w:t>Agregar</w:t>
      </w:r>
      <w:r>
        <w:rPr>
          <w:sz w:val="20"/>
          <w:lang w:val="es-MX"/>
        </w:rPr>
        <w:t>&gt;</w:t>
      </w:r>
    </w:p>
    <w:bookmarkEnd w:id="143"/>
    <w:p w:rsidR="000E3039" w:rsidRPr="00687398" w:rsidRDefault="002B6440" w:rsidP="000E3039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="000E3039"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="000E3039"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="000E3039" w:rsidRPr="00C00388">
        <w:rPr>
          <w:sz w:val="20"/>
          <w:szCs w:val="20"/>
          <w:lang w:val="es-MX"/>
        </w:rPr>
        <w:t xml:space="preserve"> </w:t>
      </w:r>
    </w:p>
    <w:p w:rsidR="002B6440" w:rsidRDefault="002B6440" w:rsidP="002B6440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2B6440" w:rsidRPr="00367E9A" w:rsidRDefault="002B6440" w:rsidP="002B644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2B6440" w:rsidRDefault="002B6440" w:rsidP="002B644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0E3039" w:rsidRPr="006E2C28" w:rsidRDefault="000E3039" w:rsidP="000E303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</w:p>
    <w:p w:rsidR="000E3039" w:rsidRPr="000E3039" w:rsidRDefault="000E3039" w:rsidP="000E3039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0E3039">
        <w:rPr>
          <w:sz w:val="20"/>
          <w:lang w:val="es-MX"/>
        </w:rPr>
        <w:t>Productos</w:t>
      </w:r>
    </w:p>
    <w:p w:rsidR="000E3039" w:rsidRPr="001C1EA0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D238A1">
        <w:rPr>
          <w:sz w:val="20"/>
          <w:lang w:val="es-MX"/>
        </w:rPr>
        <w:t>Unidad</w:t>
      </w:r>
    </w:p>
    <w:p w:rsidR="000E3039" w:rsidRPr="002235EB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>
        <w:rPr>
          <w:sz w:val="20"/>
          <w:lang w:val="es-MX"/>
        </w:rPr>
        <w:t xml:space="preserve">Cantidad </w:t>
      </w:r>
      <w:r w:rsidRPr="00911DBD">
        <w:rPr>
          <w:rFonts w:cs="Arial"/>
          <w:sz w:val="20"/>
          <w:szCs w:val="20"/>
        </w:rPr>
        <w:t xml:space="preserve">(formatear la cantidad de acuerdo al número de </w:t>
      </w:r>
      <w:r w:rsidRPr="002235EB">
        <w:rPr>
          <w:rFonts w:cs="Arial"/>
          <w:sz w:val="20"/>
          <w:szCs w:val="20"/>
        </w:rPr>
        <w:t>decimales configurado para el producto &lt;</w:t>
      </w:r>
      <w:proofErr w:type="spellStart"/>
      <w:r w:rsidRPr="002235EB">
        <w:rPr>
          <w:rFonts w:cs="Arial"/>
          <w:sz w:val="20"/>
          <w:szCs w:val="20"/>
        </w:rPr>
        <w:t>Producto.DecimalProducto</w:t>
      </w:r>
      <w:proofErr w:type="spellEnd"/>
      <w:r w:rsidRPr="002235EB">
        <w:rPr>
          <w:rFonts w:cs="Arial"/>
          <w:sz w:val="20"/>
          <w:szCs w:val="20"/>
        </w:rPr>
        <w:t>&gt;)</w:t>
      </w:r>
    </w:p>
    <w:p w:rsidR="00E365AE" w:rsidRPr="002235EB" w:rsidRDefault="00E365AE" w:rsidP="00E365AE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19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E365AE" w:rsidRPr="002235EB" w:rsidRDefault="00E365AE" w:rsidP="00E365AE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E365AE" w:rsidRPr="002235EB" w:rsidRDefault="00663959" w:rsidP="00E365AE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Validar</w:t>
      </w:r>
      <w:r w:rsidR="00E365AE" w:rsidRPr="002235EB">
        <w:rPr>
          <w:sz w:val="20"/>
          <w:szCs w:val="20"/>
          <w:lang w:val="es-MX"/>
        </w:rPr>
        <w:t>Existencia</w:t>
      </w:r>
      <w:proofErr w:type="spellEnd"/>
    </w:p>
    <w:p w:rsidR="00E365AE" w:rsidRPr="002235EB" w:rsidRDefault="00E365AE" w:rsidP="00E365A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ProductoClave</w:t>
      </w:r>
      <w:proofErr w:type="spellEnd"/>
      <w:r w:rsidRPr="002235EB">
        <w:rPr>
          <w:sz w:val="20"/>
          <w:szCs w:val="20"/>
        </w:rPr>
        <w:t xml:space="preserve"> = </w:t>
      </w:r>
      <w:proofErr w:type="spellStart"/>
      <w:r w:rsidRPr="002235EB">
        <w:rPr>
          <w:sz w:val="20"/>
          <w:szCs w:val="20"/>
        </w:rPr>
        <w:t>ProductoClave</w:t>
      </w:r>
      <w:proofErr w:type="spellEnd"/>
      <w:r w:rsidR="00DA071A" w:rsidRPr="002235EB">
        <w:rPr>
          <w:sz w:val="20"/>
          <w:szCs w:val="20"/>
        </w:rPr>
        <w:t xml:space="preserve"> (objeto Productos)</w:t>
      </w:r>
    </w:p>
    <w:p w:rsidR="00E365AE" w:rsidRPr="002235EB" w:rsidRDefault="00AC5E10" w:rsidP="00E365A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TipoUnidad</w:t>
      </w:r>
      <w:proofErr w:type="spellEnd"/>
      <w:r w:rsidR="00E365AE" w:rsidRPr="002235EB">
        <w:rPr>
          <w:sz w:val="20"/>
          <w:szCs w:val="20"/>
        </w:rPr>
        <w:t xml:space="preserve"> = </w:t>
      </w:r>
      <w:r w:rsidRPr="002235EB">
        <w:rPr>
          <w:sz w:val="20"/>
          <w:szCs w:val="20"/>
          <w:lang w:eastAsia="en-US"/>
        </w:rPr>
        <w:t>Unidad (objeto Productos)</w:t>
      </w:r>
    </w:p>
    <w:p w:rsidR="00AC5E10" w:rsidRPr="002235EB" w:rsidRDefault="00AC5E10" w:rsidP="00E365A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2235EB">
        <w:rPr>
          <w:sz w:val="20"/>
          <w:szCs w:val="20"/>
          <w:lang w:eastAsia="en-US"/>
        </w:rPr>
        <w:t>Cantidad = Cantidad (objeto Productos)</w:t>
      </w:r>
    </w:p>
    <w:p w:rsidR="00AC5E10" w:rsidRPr="002235EB" w:rsidRDefault="00AC5E10" w:rsidP="00E365A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235EB">
        <w:rPr>
          <w:sz w:val="20"/>
          <w:szCs w:val="20"/>
          <w:lang w:eastAsia="en-US"/>
        </w:rPr>
        <w:t>TipoMovimiento</w:t>
      </w:r>
      <w:proofErr w:type="spellEnd"/>
      <w:r w:rsidRPr="002235EB">
        <w:rPr>
          <w:sz w:val="20"/>
          <w:szCs w:val="20"/>
          <w:lang w:eastAsia="en-US"/>
        </w:rPr>
        <w:t xml:space="preserve"> = 2</w:t>
      </w:r>
    </w:p>
    <w:p w:rsidR="00AC5E10" w:rsidRPr="002235EB" w:rsidRDefault="00AC5E10" w:rsidP="00E365A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235EB">
        <w:rPr>
          <w:sz w:val="20"/>
          <w:szCs w:val="20"/>
          <w:lang w:eastAsia="en-US"/>
        </w:rPr>
        <w:t>TipoTransProd</w:t>
      </w:r>
      <w:proofErr w:type="spellEnd"/>
      <w:r w:rsidRPr="002235EB">
        <w:rPr>
          <w:sz w:val="20"/>
          <w:szCs w:val="20"/>
          <w:lang w:eastAsia="en-US"/>
        </w:rPr>
        <w:t xml:space="preserve"> = </w:t>
      </w:r>
      <w:r w:rsidR="00FC4F7A" w:rsidRPr="002235EB">
        <w:rPr>
          <w:sz w:val="20"/>
          <w:szCs w:val="20"/>
          <w:lang w:eastAsia="en-US"/>
        </w:rPr>
        <w:t>6</w:t>
      </w:r>
    </w:p>
    <w:p w:rsidR="004041AD" w:rsidRPr="002235EB" w:rsidRDefault="00E365AE" w:rsidP="004041AD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E365AE" w:rsidRPr="002235EB" w:rsidRDefault="00FB60A2" w:rsidP="00E365AE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2235EB">
        <w:rPr>
          <w:sz w:val="20"/>
          <w:szCs w:val="20"/>
          <w:lang w:val="es-MX"/>
        </w:rPr>
        <w:t>OP_</w:t>
      </w:r>
      <w:r w:rsidR="0058787A" w:rsidRPr="002235EB">
        <w:rPr>
          <w:sz w:val="20"/>
          <w:szCs w:val="20"/>
          <w:lang w:val="es-MX"/>
        </w:rPr>
        <w:t>Verdadero</w:t>
      </w:r>
      <w:proofErr w:type="spellEnd"/>
      <w:r w:rsidR="0058787A" w:rsidRPr="002235EB">
        <w:rPr>
          <w:sz w:val="20"/>
          <w:szCs w:val="20"/>
          <w:lang w:val="es-MX"/>
        </w:rPr>
        <w:t>/Falso</w:t>
      </w:r>
    </w:p>
    <w:p w:rsidR="004041AD" w:rsidRPr="002235EB" w:rsidRDefault="004041AD" w:rsidP="00E365AE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2235EB">
        <w:rPr>
          <w:sz w:val="20"/>
          <w:szCs w:val="20"/>
          <w:lang w:val="es-MX"/>
        </w:rPr>
        <w:t>OP_</w:t>
      </w:r>
      <w:r w:rsidR="00A742FE" w:rsidRPr="002235EB">
        <w:rPr>
          <w:sz w:val="20"/>
          <w:szCs w:val="20"/>
          <w:lang w:val="es-MX"/>
        </w:rPr>
        <w:t>Cantidad</w:t>
      </w:r>
      <w:proofErr w:type="spellEnd"/>
    </w:p>
    <w:p w:rsidR="0058787A" w:rsidRPr="002235EB" w:rsidRDefault="00FB60A2" w:rsidP="000E303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 para ajustar la cantidad de pr</w:t>
      </w:r>
      <w:r w:rsidR="00A742FE" w:rsidRPr="002235EB">
        <w:rPr>
          <w:sz w:val="20"/>
          <w:szCs w:val="20"/>
        </w:rPr>
        <w:t>oducto proporcionada (</w:t>
      </w:r>
      <w:proofErr w:type="spellStart"/>
      <w:r w:rsidR="00A742FE" w:rsidRPr="002235EB">
        <w:rPr>
          <w:sz w:val="20"/>
          <w:szCs w:val="20"/>
        </w:rPr>
        <w:t>OP_Falso</w:t>
      </w:r>
      <w:proofErr w:type="spellEnd"/>
      <w:r w:rsidR="00A742FE" w:rsidRPr="002235EB">
        <w:rPr>
          <w:sz w:val="20"/>
          <w:szCs w:val="20"/>
        </w:rPr>
        <w:t>)</w:t>
      </w:r>
      <w:r w:rsidRPr="002235EB">
        <w:rPr>
          <w:sz w:val="20"/>
          <w:szCs w:val="20"/>
        </w:rPr>
        <w:t>&gt;</w:t>
      </w:r>
    </w:p>
    <w:p w:rsidR="004041AD" w:rsidRPr="002235EB" w:rsidRDefault="004041AD" w:rsidP="00FB60A2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2235EB">
        <w:rPr>
          <w:sz w:val="20"/>
          <w:szCs w:val="20"/>
        </w:rPr>
        <w:t>El sistema presenta la siguiente información:</w:t>
      </w:r>
    </w:p>
    <w:p w:rsidR="004041AD" w:rsidRPr="002235EB" w:rsidRDefault="004041AD" w:rsidP="00A742FE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2235EB">
        <w:rPr>
          <w:sz w:val="20"/>
          <w:szCs w:val="20"/>
        </w:rPr>
        <w:lastRenderedPageBreak/>
        <w:t xml:space="preserve">Cantidad = </w:t>
      </w:r>
      <w:proofErr w:type="spellStart"/>
      <w:r w:rsidRPr="002235EB">
        <w:rPr>
          <w:sz w:val="20"/>
          <w:szCs w:val="20"/>
        </w:rPr>
        <w:t>OP_</w:t>
      </w:r>
      <w:r w:rsidR="00A742FE" w:rsidRPr="002235EB">
        <w:rPr>
          <w:sz w:val="20"/>
          <w:szCs w:val="20"/>
        </w:rPr>
        <w:t>Cantidad</w:t>
      </w:r>
      <w:proofErr w:type="spellEnd"/>
      <w:r w:rsidR="00A742FE" w:rsidRPr="002235EB">
        <w:rPr>
          <w:sz w:val="20"/>
          <w:szCs w:val="20"/>
        </w:rPr>
        <w:t xml:space="preserve"> </w:t>
      </w:r>
      <w:r w:rsidR="00A742FE" w:rsidRPr="002235EB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="00A742FE" w:rsidRPr="002235EB">
        <w:rPr>
          <w:rFonts w:cs="Arial"/>
          <w:sz w:val="20"/>
          <w:szCs w:val="20"/>
        </w:rPr>
        <w:t>Producto.DecimalProducto</w:t>
      </w:r>
      <w:proofErr w:type="spellEnd"/>
      <w:r w:rsidR="00A742FE" w:rsidRPr="002235EB">
        <w:rPr>
          <w:rFonts w:cs="Arial"/>
          <w:sz w:val="20"/>
          <w:szCs w:val="20"/>
        </w:rPr>
        <w:t xml:space="preserve">&gt;, </w:t>
      </w:r>
      <w:r w:rsidR="00A742FE" w:rsidRPr="002235EB">
        <w:rPr>
          <w:sz w:val="20"/>
          <w:lang w:eastAsia="en-US"/>
        </w:rPr>
        <w:t>posicionar el cursor dentro del combo de selección de cantidad de producto</w:t>
      </w:r>
      <w:r w:rsidR="00A742FE" w:rsidRPr="002235EB">
        <w:rPr>
          <w:rFonts w:cs="Arial"/>
          <w:sz w:val="20"/>
          <w:szCs w:val="20"/>
        </w:rPr>
        <w:t>)</w:t>
      </w:r>
    </w:p>
    <w:p w:rsidR="00FB60A2" w:rsidRPr="002235EB" w:rsidRDefault="00FB60A2" w:rsidP="00FB60A2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2235EB">
        <w:rPr>
          <w:sz w:val="20"/>
          <w:lang w:eastAsia="en-US"/>
        </w:rPr>
        <w:t xml:space="preserve">El sistema continúa en el </w:t>
      </w:r>
      <w:hyperlink w:anchor="paso9_1_11_AO01" w:history="1">
        <w:r w:rsidRPr="002235EB">
          <w:rPr>
            <w:rStyle w:val="Hipervnculo"/>
            <w:b/>
            <w:sz w:val="20"/>
            <w:lang w:eastAsia="en-US"/>
          </w:rPr>
          <w:t>paso 9.1.1</w:t>
        </w:r>
        <w:r w:rsidR="00A742FE" w:rsidRPr="002235EB">
          <w:rPr>
            <w:rStyle w:val="Hipervnculo"/>
            <w:b/>
            <w:sz w:val="20"/>
            <w:lang w:eastAsia="en-US"/>
          </w:rPr>
          <w:t>1</w:t>
        </w:r>
      </w:hyperlink>
      <w:r w:rsidRPr="002235EB">
        <w:rPr>
          <w:sz w:val="20"/>
          <w:lang w:eastAsia="en-US"/>
        </w:rPr>
        <w:t xml:space="preserve"> del </w:t>
      </w:r>
      <w:r w:rsidRPr="002235EB">
        <w:rPr>
          <w:sz w:val="20"/>
          <w:szCs w:val="20"/>
        </w:rPr>
        <w:t>flujo alterno opcional</w:t>
      </w:r>
      <w:r w:rsidRPr="002235EB">
        <w:rPr>
          <w:b/>
          <w:sz w:val="20"/>
          <w:szCs w:val="20"/>
        </w:rPr>
        <w:t xml:space="preserve"> </w:t>
      </w:r>
      <w:hyperlink w:anchor="_AO01_Crear_Movimiento" w:history="1">
        <w:r w:rsidRPr="002235EB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FB60A2" w:rsidRPr="002235EB" w:rsidRDefault="00FB60A2" w:rsidP="00FB60A2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20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</w:t>
        </w:r>
        <w:r w:rsidRPr="002235EB">
          <w:rPr>
            <w:rStyle w:val="Hipervnculo"/>
            <w:b/>
            <w:sz w:val="20"/>
            <w:szCs w:val="20"/>
            <w:lang w:val="es-MX"/>
          </w:rPr>
          <w:t>3</w:t>
        </w:r>
      </w:hyperlink>
    </w:p>
    <w:p w:rsidR="00FB60A2" w:rsidRPr="002235EB" w:rsidRDefault="00FB60A2" w:rsidP="00FB60A2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FB60A2" w:rsidRPr="002235EB" w:rsidRDefault="0070609E" w:rsidP="00FB60A2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ActualizarInventario</w:t>
      </w:r>
      <w:proofErr w:type="spellEnd"/>
    </w:p>
    <w:p w:rsidR="00FB60A2" w:rsidRPr="002235EB" w:rsidRDefault="00FB60A2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ProductoClave</w:t>
      </w:r>
      <w:proofErr w:type="spellEnd"/>
      <w:r w:rsidRPr="002235EB">
        <w:rPr>
          <w:sz w:val="20"/>
          <w:szCs w:val="20"/>
        </w:rPr>
        <w:t xml:space="preserve"> = </w:t>
      </w:r>
      <w:proofErr w:type="spellStart"/>
      <w:r w:rsidR="006C19A8" w:rsidRPr="002235EB">
        <w:rPr>
          <w:sz w:val="20"/>
          <w:szCs w:val="20"/>
        </w:rPr>
        <w:t>ProductoClave</w:t>
      </w:r>
      <w:proofErr w:type="spellEnd"/>
      <w:r w:rsidR="006C19A8" w:rsidRPr="002235EB">
        <w:rPr>
          <w:sz w:val="20"/>
          <w:szCs w:val="20"/>
        </w:rPr>
        <w:t xml:space="preserve"> (objeto Productos)</w:t>
      </w:r>
    </w:p>
    <w:p w:rsidR="00FB60A2" w:rsidRPr="002235EB" w:rsidRDefault="00FB60A2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TipoUnidad</w:t>
      </w:r>
      <w:proofErr w:type="spellEnd"/>
      <w:r w:rsidRPr="002235EB">
        <w:rPr>
          <w:sz w:val="20"/>
          <w:szCs w:val="20"/>
        </w:rPr>
        <w:t xml:space="preserve"> = </w:t>
      </w:r>
      <w:r w:rsidRPr="002235EB">
        <w:rPr>
          <w:sz w:val="20"/>
          <w:szCs w:val="20"/>
          <w:lang w:eastAsia="en-US"/>
        </w:rPr>
        <w:t>Unidad (objeto Productos)</w:t>
      </w:r>
    </w:p>
    <w:p w:rsidR="00FB60A2" w:rsidRPr="002235EB" w:rsidRDefault="00FB60A2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2235EB">
        <w:rPr>
          <w:sz w:val="20"/>
          <w:szCs w:val="20"/>
          <w:lang w:eastAsia="en-US"/>
        </w:rPr>
        <w:t>Cantidad = Cantidad (objeto Productos)</w:t>
      </w:r>
    </w:p>
    <w:p w:rsidR="0070609E" w:rsidRPr="002235EB" w:rsidRDefault="0070609E" w:rsidP="0070609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235EB">
        <w:rPr>
          <w:sz w:val="20"/>
          <w:szCs w:val="20"/>
          <w:lang w:eastAsia="en-US"/>
        </w:rPr>
        <w:t>TipoTransProd</w:t>
      </w:r>
      <w:proofErr w:type="spellEnd"/>
      <w:r w:rsidRPr="002235EB">
        <w:rPr>
          <w:sz w:val="20"/>
          <w:szCs w:val="20"/>
          <w:lang w:eastAsia="en-US"/>
        </w:rPr>
        <w:t xml:space="preserve"> = 6</w:t>
      </w:r>
    </w:p>
    <w:p w:rsidR="00FB60A2" w:rsidRPr="002235EB" w:rsidRDefault="00FB60A2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235EB">
        <w:rPr>
          <w:sz w:val="20"/>
          <w:szCs w:val="20"/>
          <w:lang w:eastAsia="en-US"/>
        </w:rPr>
        <w:t>TipoMovimiento</w:t>
      </w:r>
      <w:proofErr w:type="spellEnd"/>
      <w:r w:rsidRPr="002235EB">
        <w:rPr>
          <w:sz w:val="20"/>
          <w:szCs w:val="20"/>
          <w:lang w:eastAsia="en-US"/>
        </w:rPr>
        <w:t xml:space="preserve"> = 2</w:t>
      </w:r>
    </w:p>
    <w:p w:rsidR="0070609E" w:rsidRPr="002235EB" w:rsidRDefault="0070609E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2235EB">
        <w:rPr>
          <w:sz w:val="20"/>
          <w:szCs w:val="20"/>
          <w:lang w:eastAsia="en-US"/>
        </w:rPr>
        <w:t>AlmacenID</w:t>
      </w:r>
      <w:proofErr w:type="spellEnd"/>
      <w:r w:rsidRPr="002235EB">
        <w:rPr>
          <w:sz w:val="20"/>
          <w:szCs w:val="20"/>
          <w:lang w:eastAsia="en-US"/>
        </w:rPr>
        <w:t xml:space="preserve"> = </w:t>
      </w:r>
      <w:proofErr w:type="spellStart"/>
      <w:r w:rsidRPr="002235EB">
        <w:rPr>
          <w:sz w:val="20"/>
          <w:szCs w:val="20"/>
          <w:lang w:eastAsia="en-US"/>
        </w:rPr>
        <w:t>AlmacenID</w:t>
      </w:r>
      <w:proofErr w:type="spellEnd"/>
      <w:r w:rsidRPr="002235EB">
        <w:rPr>
          <w:sz w:val="20"/>
          <w:szCs w:val="20"/>
          <w:lang w:eastAsia="en-US"/>
        </w:rPr>
        <w:t xml:space="preserve"> registrado en sesión</w:t>
      </w:r>
    </w:p>
    <w:p w:rsidR="00FB60A2" w:rsidRPr="002235EB" w:rsidRDefault="00FB60A2" w:rsidP="00FB60A2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FB60A2" w:rsidRPr="002235EB" w:rsidRDefault="00FB60A2" w:rsidP="00FB60A2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2235EB">
        <w:rPr>
          <w:sz w:val="20"/>
          <w:szCs w:val="20"/>
          <w:lang w:val="es-MX"/>
        </w:rPr>
        <w:t>OP_</w:t>
      </w:r>
      <w:r w:rsidR="005A2CB6" w:rsidRPr="002235EB">
        <w:rPr>
          <w:sz w:val="20"/>
          <w:szCs w:val="20"/>
          <w:lang w:val="es-MX"/>
        </w:rPr>
        <w:t>Verdadero</w:t>
      </w:r>
      <w:proofErr w:type="spellEnd"/>
    </w:p>
    <w:p w:rsidR="000E3039" w:rsidRPr="00873E2A" w:rsidRDefault="000E3039" w:rsidP="000E303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0E3039" w:rsidRPr="00873E2A" w:rsidRDefault="000E3039" w:rsidP="000E3039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proofErr w:type="spellStart"/>
      <w:r w:rsidRPr="00873E2A">
        <w:rPr>
          <w:b/>
          <w:sz w:val="20"/>
          <w:szCs w:val="20"/>
        </w:rPr>
        <w:t>TransProdDetalle</w:t>
      </w:r>
      <w:proofErr w:type="spellEnd"/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0E3039" w:rsidRPr="006C19A8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6C19A8">
        <w:rPr>
          <w:sz w:val="20"/>
          <w:szCs w:val="20"/>
          <w:lang w:eastAsia="en-US"/>
        </w:rPr>
        <w:t>TransProdDetalleID</w:t>
      </w:r>
      <w:proofErr w:type="spellEnd"/>
      <w:r w:rsidRPr="006C19A8">
        <w:rPr>
          <w:sz w:val="20"/>
          <w:szCs w:val="20"/>
          <w:lang w:eastAsia="en-US"/>
        </w:rPr>
        <w:t xml:space="preserve"> = Utilizar &lt;Método </w:t>
      </w:r>
      <w:proofErr w:type="spellStart"/>
      <w:r w:rsidRPr="006C19A8">
        <w:rPr>
          <w:sz w:val="20"/>
          <w:szCs w:val="20"/>
          <w:lang w:eastAsia="en-US"/>
        </w:rPr>
        <w:t>KeyGen</w:t>
      </w:r>
      <w:proofErr w:type="spellEnd"/>
      <w:r w:rsidRPr="006C19A8">
        <w:rPr>
          <w:sz w:val="20"/>
          <w:szCs w:val="20"/>
          <w:lang w:eastAsia="en-US"/>
        </w:rPr>
        <w:t>&gt;</w:t>
      </w:r>
    </w:p>
    <w:p w:rsidR="000E3039" w:rsidRPr="006C19A8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6C19A8">
        <w:rPr>
          <w:sz w:val="20"/>
          <w:szCs w:val="20"/>
          <w:lang w:eastAsia="en-US"/>
        </w:rPr>
        <w:t>ProductoClave</w:t>
      </w:r>
      <w:proofErr w:type="spellEnd"/>
      <w:r w:rsidRPr="006C19A8">
        <w:rPr>
          <w:sz w:val="20"/>
          <w:szCs w:val="20"/>
          <w:lang w:eastAsia="en-US"/>
        </w:rPr>
        <w:t xml:space="preserve"> = </w:t>
      </w:r>
      <w:proofErr w:type="spellStart"/>
      <w:r w:rsidR="006C19A8" w:rsidRPr="006C19A8">
        <w:rPr>
          <w:sz w:val="20"/>
          <w:szCs w:val="20"/>
        </w:rPr>
        <w:t>ProductoClave</w:t>
      </w:r>
      <w:proofErr w:type="spellEnd"/>
      <w:r w:rsidR="006C19A8" w:rsidRPr="006C19A8">
        <w:rPr>
          <w:sz w:val="20"/>
          <w:szCs w:val="20"/>
        </w:rPr>
        <w:t xml:space="preserve"> (objeto Productos)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TipoUnidad</w:t>
      </w:r>
      <w:proofErr w:type="spellEnd"/>
      <w:r w:rsidRPr="00873E2A">
        <w:rPr>
          <w:sz w:val="20"/>
          <w:szCs w:val="20"/>
          <w:lang w:eastAsia="en-US"/>
        </w:rPr>
        <w:t xml:space="preserve"> = Unidad (objeto Productos)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Partida = Consecutivo (inicializar en 1)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Cantidad = Cantidad (objeto Productos)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Precio = 0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Subtotal = 0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Impuesto = 0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Total = 0</w:t>
      </w:r>
    </w:p>
    <w:p w:rsidR="000E3039" w:rsidRPr="00873E2A" w:rsidRDefault="0098585E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Enviado</w:t>
      </w:r>
      <w:r w:rsidR="000E3039" w:rsidRPr="00873E2A">
        <w:rPr>
          <w:sz w:val="20"/>
          <w:szCs w:val="20"/>
          <w:lang w:eastAsia="en-US"/>
        </w:rPr>
        <w:t xml:space="preserve"> = 0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MFechaHora</w:t>
      </w:r>
      <w:proofErr w:type="spellEnd"/>
      <w:r w:rsidRPr="00873E2A">
        <w:rPr>
          <w:sz w:val="20"/>
          <w:szCs w:val="20"/>
          <w:lang w:eastAsia="en-US"/>
        </w:rPr>
        <w:t xml:space="preserve"> = Fecha y hora actual del sistema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MUsuarioID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UsuarioId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0E3039" w:rsidRPr="00E34AB6" w:rsidRDefault="000E3039" w:rsidP="000E3039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r w:rsidRPr="00E34AB6">
        <w:rPr>
          <w:sz w:val="20"/>
          <w:szCs w:val="20"/>
        </w:rPr>
        <w:t>El sistema registra en sesión la siguiente información:</w:t>
      </w:r>
    </w:p>
    <w:p w:rsidR="000E3039" w:rsidRPr="00E34AB6" w:rsidRDefault="000E3039" w:rsidP="000E3039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proofErr w:type="spellStart"/>
      <w:r w:rsidRPr="00E34AB6">
        <w:rPr>
          <w:b/>
          <w:sz w:val="20"/>
          <w:szCs w:val="20"/>
        </w:rPr>
        <w:t>ArregloTransProdDetalle</w:t>
      </w:r>
      <w:proofErr w:type="spellEnd"/>
    </w:p>
    <w:p w:rsidR="000E3039" w:rsidRPr="006C19A8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6C19A8">
        <w:rPr>
          <w:sz w:val="20"/>
          <w:szCs w:val="20"/>
        </w:rPr>
        <w:t>TransProdDetalleID</w:t>
      </w:r>
      <w:proofErr w:type="spellEnd"/>
    </w:p>
    <w:p w:rsidR="000E3039" w:rsidRPr="006C19A8" w:rsidRDefault="000E3039" w:rsidP="00A54990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bookmarkStart w:id="144" w:name="paso9_1_11_8_AO01"/>
      <w:r w:rsidRPr="006C19A8">
        <w:rPr>
          <w:sz w:val="20"/>
          <w:szCs w:val="20"/>
          <w:lang w:val="es-MX"/>
        </w:rPr>
        <w:t xml:space="preserve">Para cada producto incluido en el objeto </w:t>
      </w:r>
      <w:bookmarkEnd w:id="144"/>
      <w:r w:rsidRPr="006C19A8">
        <w:rPr>
          <w:sz w:val="20"/>
          <w:szCs w:val="20"/>
          <w:lang w:val="es-MX"/>
        </w:rPr>
        <w:t>Productos</w:t>
      </w:r>
    </w:p>
    <w:p w:rsidR="000E3039" w:rsidRPr="006C19A8" w:rsidRDefault="000E3039" w:rsidP="00A5499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6C19A8">
        <w:rPr>
          <w:sz w:val="20"/>
          <w:szCs w:val="20"/>
          <w:lang w:val="es-MX"/>
        </w:rPr>
        <w:t>El sistema obtiene la siguiente información del objeto Productos:</w:t>
      </w:r>
    </w:p>
    <w:p w:rsidR="000E3039" w:rsidRPr="006C19A8" w:rsidRDefault="000E3039" w:rsidP="00A5499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 w:rsidRPr="006C19A8">
        <w:rPr>
          <w:sz w:val="20"/>
          <w:lang w:val="es-MX"/>
        </w:rPr>
        <w:t>Productos</w:t>
      </w:r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proofErr w:type="spellStart"/>
      <w:r w:rsidRPr="00A54990">
        <w:rPr>
          <w:sz w:val="20"/>
          <w:lang w:eastAsia="en-US"/>
        </w:rPr>
        <w:t>ProductoClave</w:t>
      </w:r>
      <w:proofErr w:type="spellEnd"/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proofErr w:type="spellStart"/>
      <w:r w:rsidRPr="00A54990">
        <w:rPr>
          <w:sz w:val="20"/>
          <w:lang w:eastAsia="en-US"/>
        </w:rPr>
        <w:t>Descripcion</w:t>
      </w:r>
      <w:proofErr w:type="spellEnd"/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proofErr w:type="spellStart"/>
      <w:r w:rsidRPr="00A54990">
        <w:rPr>
          <w:sz w:val="20"/>
          <w:lang w:eastAsia="en-US"/>
        </w:rPr>
        <w:t>DecimalProducto</w:t>
      </w:r>
      <w:proofErr w:type="spellEnd"/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A54990">
        <w:rPr>
          <w:sz w:val="20"/>
          <w:lang w:eastAsia="en-US"/>
        </w:rPr>
        <w:t>Unidad</w:t>
      </w:r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A54990">
        <w:rPr>
          <w:sz w:val="20"/>
          <w:lang w:eastAsia="en-US"/>
        </w:rPr>
        <w:t>Cantidad</w:t>
      </w:r>
    </w:p>
    <w:p w:rsidR="000E3039" w:rsidRPr="005032F7" w:rsidRDefault="000E3039" w:rsidP="00A54990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5032F7">
        <w:rPr>
          <w:sz w:val="20"/>
          <w:lang w:val="es-MX"/>
        </w:rPr>
        <w:t>El sistema presenta la siguiente información:</w:t>
      </w:r>
    </w:p>
    <w:p w:rsidR="000E3039" w:rsidRPr="005032F7" w:rsidRDefault="000E3039" w:rsidP="00A5499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16"/>
          <w:u w:val="none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 w:rsidR="00A54990"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="00A54990" w:rsidRPr="008C345A">
        <w:rPr>
          <w:rFonts w:cs="Arial"/>
          <w:sz w:val="20"/>
          <w:szCs w:val="20"/>
        </w:rPr>
        <w:t>Se presenta la descripción del producto, a través de la concatenación de la clave &lt;</w:t>
      </w:r>
      <w:proofErr w:type="spellStart"/>
      <w:r w:rsidR="00A54990">
        <w:rPr>
          <w:rFonts w:cs="Arial"/>
          <w:sz w:val="20"/>
          <w:szCs w:val="20"/>
        </w:rPr>
        <w:t>Productos.</w:t>
      </w:r>
      <w:r w:rsidR="00A54990" w:rsidRPr="008C345A">
        <w:rPr>
          <w:rFonts w:cs="Arial"/>
          <w:sz w:val="20"/>
          <w:szCs w:val="20"/>
        </w:rPr>
        <w:t>ProductoClave</w:t>
      </w:r>
      <w:proofErr w:type="spellEnd"/>
      <w:r w:rsidR="00A54990" w:rsidRPr="008C345A">
        <w:rPr>
          <w:rFonts w:cs="Arial"/>
          <w:sz w:val="20"/>
          <w:szCs w:val="20"/>
        </w:rPr>
        <w:t>&gt; y nombre del mismo &lt;</w:t>
      </w:r>
      <w:proofErr w:type="spellStart"/>
      <w:r w:rsidR="00A54990">
        <w:rPr>
          <w:rFonts w:cs="Arial"/>
          <w:sz w:val="20"/>
          <w:szCs w:val="20"/>
        </w:rPr>
        <w:t>Productos.Descripcion</w:t>
      </w:r>
      <w:proofErr w:type="spellEnd"/>
      <w:r w:rsidR="00A54990" w:rsidRPr="008C345A">
        <w:rPr>
          <w:rFonts w:cs="Arial"/>
          <w:sz w:val="20"/>
          <w:szCs w:val="20"/>
        </w:rPr>
        <w:t>&gt;</w:t>
      </w:r>
      <w:r w:rsidR="00A54990">
        <w:rPr>
          <w:rFonts w:cs="Arial"/>
          <w:sz w:val="20"/>
          <w:szCs w:val="20"/>
        </w:rPr>
        <w:t>, separados por un guion medio, ejemplo: “P0001 - Jugo Durazno”</w:t>
      </w:r>
    </w:p>
    <w:p w:rsidR="000E3039" w:rsidRPr="002B6440" w:rsidRDefault="000E3039" w:rsidP="002B644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u w:val="none"/>
          <w:lang w:val="es-MX"/>
        </w:rPr>
      </w:pPr>
      <w:r w:rsidRPr="005032F7">
        <w:rPr>
          <w:rStyle w:val="Hipervnculo"/>
          <w:color w:val="auto"/>
          <w:sz w:val="20"/>
          <w:u w:val="none"/>
        </w:rPr>
        <w:t>Cantidad</w:t>
      </w:r>
      <w:r w:rsidR="00A54990">
        <w:rPr>
          <w:rStyle w:val="Hipervnculo"/>
          <w:color w:val="auto"/>
          <w:sz w:val="20"/>
          <w:u w:val="none"/>
        </w:rPr>
        <w:t xml:space="preserve">: </w:t>
      </w:r>
      <w:r w:rsidR="002B6440">
        <w:rPr>
          <w:rStyle w:val="Hipervnculo"/>
          <w:color w:val="auto"/>
          <w:sz w:val="20"/>
          <w:u w:val="none"/>
        </w:rPr>
        <w:t>Se presenta la cantidad de producto &lt;</w:t>
      </w:r>
      <w:proofErr w:type="spellStart"/>
      <w:r w:rsidR="002B6440">
        <w:rPr>
          <w:rStyle w:val="Hipervnculo"/>
          <w:color w:val="auto"/>
          <w:sz w:val="20"/>
          <w:u w:val="none"/>
        </w:rPr>
        <w:t>Productos.Cantidad</w:t>
      </w:r>
      <w:proofErr w:type="spellEnd"/>
      <w:r w:rsidR="002B6440">
        <w:rPr>
          <w:rStyle w:val="Hipervnculo"/>
          <w:color w:val="auto"/>
          <w:sz w:val="20"/>
          <w:u w:val="none"/>
        </w:rPr>
        <w:t xml:space="preserve">&gt;. </w:t>
      </w:r>
      <w:r w:rsidR="002B6440">
        <w:rPr>
          <w:rFonts w:cs="Arial"/>
          <w:sz w:val="20"/>
          <w:szCs w:val="20"/>
        </w:rPr>
        <w:t>F</w:t>
      </w:r>
      <w:r w:rsidR="00A54990" w:rsidRPr="00911DBD">
        <w:rPr>
          <w:rFonts w:cs="Arial"/>
          <w:sz w:val="20"/>
          <w:szCs w:val="20"/>
        </w:rPr>
        <w:t>ormatear la cantidad</w:t>
      </w:r>
      <w:r w:rsidR="002B6440">
        <w:rPr>
          <w:rFonts w:cs="Arial"/>
          <w:sz w:val="20"/>
          <w:szCs w:val="20"/>
        </w:rPr>
        <w:t xml:space="preserve"> a mostrar</w:t>
      </w:r>
      <w:r w:rsidR="00A54990" w:rsidRPr="00911DBD">
        <w:rPr>
          <w:rFonts w:cs="Arial"/>
          <w:sz w:val="20"/>
          <w:szCs w:val="20"/>
        </w:rPr>
        <w:t xml:space="preserve"> </w:t>
      </w:r>
      <w:r w:rsidR="00A54990" w:rsidRPr="00911DBD">
        <w:rPr>
          <w:rFonts w:cs="Arial"/>
          <w:sz w:val="20"/>
          <w:szCs w:val="20"/>
        </w:rPr>
        <w:lastRenderedPageBreak/>
        <w:t>de acuerdo al número de decimales configurado para el producto &lt;</w:t>
      </w:r>
      <w:proofErr w:type="spellStart"/>
      <w:r w:rsidR="00A54990" w:rsidRPr="00911DBD">
        <w:rPr>
          <w:rFonts w:cs="Arial"/>
          <w:sz w:val="20"/>
          <w:szCs w:val="20"/>
        </w:rPr>
        <w:t>Producto</w:t>
      </w:r>
      <w:r w:rsidR="002B6440">
        <w:rPr>
          <w:rFonts w:cs="Arial"/>
          <w:sz w:val="20"/>
          <w:szCs w:val="20"/>
        </w:rPr>
        <w:t>s</w:t>
      </w:r>
      <w:r w:rsidR="00A54990" w:rsidRPr="00911DBD">
        <w:rPr>
          <w:rFonts w:cs="Arial"/>
          <w:sz w:val="20"/>
          <w:szCs w:val="20"/>
        </w:rPr>
        <w:t>.DecimalProduc</w:t>
      </w:r>
      <w:r w:rsidR="00A54990">
        <w:rPr>
          <w:rFonts w:cs="Arial"/>
          <w:sz w:val="20"/>
          <w:szCs w:val="20"/>
        </w:rPr>
        <w:t>t</w:t>
      </w:r>
      <w:r w:rsidR="00A54990" w:rsidRPr="00911DBD">
        <w:rPr>
          <w:rFonts w:cs="Arial"/>
          <w:sz w:val="20"/>
          <w:szCs w:val="20"/>
        </w:rPr>
        <w:t>o</w:t>
      </w:r>
      <w:proofErr w:type="spellEnd"/>
      <w:r w:rsidR="00A54990" w:rsidRPr="00911DBD">
        <w:rPr>
          <w:rFonts w:cs="Arial"/>
          <w:sz w:val="20"/>
          <w:szCs w:val="20"/>
        </w:rPr>
        <w:t>&gt;</w:t>
      </w:r>
      <w:r w:rsidR="002B6440">
        <w:rPr>
          <w:rFonts w:cs="Arial"/>
          <w:sz w:val="20"/>
          <w:szCs w:val="20"/>
        </w:rPr>
        <w:t>.</w:t>
      </w:r>
    </w:p>
    <w:p w:rsidR="00DB58EA" w:rsidRPr="00CD32CF" w:rsidRDefault="000E3039" w:rsidP="00CD32CF">
      <w:pPr>
        <w:pStyle w:val="Prrafodelista"/>
        <w:numPr>
          <w:ilvl w:val="5"/>
          <w:numId w:val="13"/>
        </w:numPr>
        <w:ind w:left="4820" w:hanging="1276"/>
        <w:rPr>
          <w:sz w:val="20"/>
        </w:rPr>
      </w:pPr>
      <w:r w:rsidRPr="005032F7">
        <w:rPr>
          <w:rStyle w:val="Hipervnculo"/>
          <w:color w:val="auto"/>
          <w:sz w:val="20"/>
          <w:u w:val="none"/>
        </w:rPr>
        <w:t>Unidad</w:t>
      </w:r>
      <w:r w:rsidR="002B6440">
        <w:rPr>
          <w:rStyle w:val="Hipervnculo"/>
          <w:color w:val="auto"/>
          <w:sz w:val="20"/>
          <w:u w:val="none"/>
        </w:rPr>
        <w:t xml:space="preserve">: </w:t>
      </w:r>
      <w:r w:rsidR="002B6440">
        <w:rPr>
          <w:sz w:val="20"/>
          <w:szCs w:val="20"/>
          <w:lang w:eastAsia="en-US"/>
        </w:rPr>
        <w:t>Se presenta la descripción de la unidad de venta del producto, para ello ir a &lt;</w:t>
      </w:r>
      <w:proofErr w:type="spellStart"/>
      <w:r w:rsidR="002B6440">
        <w:rPr>
          <w:sz w:val="20"/>
          <w:szCs w:val="20"/>
          <w:lang w:eastAsia="en-US"/>
        </w:rPr>
        <w:t>VAVDescripcion</w:t>
      </w:r>
      <w:proofErr w:type="spellEnd"/>
      <w:r w:rsidR="002B6440">
        <w:rPr>
          <w:sz w:val="20"/>
          <w:szCs w:val="20"/>
          <w:lang w:eastAsia="en-US"/>
        </w:rPr>
        <w:t>&gt; y obtener &lt;</w:t>
      </w:r>
      <w:proofErr w:type="spellStart"/>
      <w:r w:rsidR="002B6440">
        <w:rPr>
          <w:sz w:val="20"/>
          <w:szCs w:val="20"/>
          <w:lang w:eastAsia="en-US"/>
        </w:rPr>
        <w:t>VAVDescripcion.Descripcion</w:t>
      </w:r>
      <w:proofErr w:type="spellEnd"/>
      <w:r w:rsidR="002B6440">
        <w:rPr>
          <w:sz w:val="20"/>
          <w:szCs w:val="20"/>
          <w:lang w:eastAsia="en-US"/>
        </w:rPr>
        <w:t>&gt; donde &lt;</w:t>
      </w:r>
      <w:proofErr w:type="spellStart"/>
      <w:r w:rsidR="002B6440">
        <w:rPr>
          <w:sz w:val="20"/>
          <w:szCs w:val="20"/>
          <w:lang w:eastAsia="en-US"/>
        </w:rPr>
        <w:t>VAVDescripcion.VARCodigo</w:t>
      </w:r>
      <w:proofErr w:type="spellEnd"/>
      <w:r w:rsidR="002B6440">
        <w:rPr>
          <w:sz w:val="20"/>
          <w:szCs w:val="20"/>
          <w:lang w:eastAsia="en-US"/>
        </w:rPr>
        <w:t xml:space="preserve"> = ‘UNIDADV’&gt; y &lt;</w:t>
      </w:r>
      <w:proofErr w:type="spellStart"/>
      <w:r w:rsidR="002B6440">
        <w:rPr>
          <w:sz w:val="20"/>
          <w:szCs w:val="20"/>
          <w:lang w:eastAsia="en-US"/>
        </w:rPr>
        <w:t>VAVDescripcion.VAVClave</w:t>
      </w:r>
      <w:proofErr w:type="spellEnd"/>
      <w:r w:rsidR="002B6440">
        <w:rPr>
          <w:sz w:val="20"/>
          <w:szCs w:val="20"/>
          <w:lang w:eastAsia="en-US"/>
        </w:rPr>
        <w:t xml:space="preserve"> = </w:t>
      </w:r>
      <w:proofErr w:type="spellStart"/>
      <w:r w:rsidR="002B6440">
        <w:rPr>
          <w:sz w:val="20"/>
          <w:szCs w:val="20"/>
          <w:lang w:eastAsia="en-US"/>
        </w:rPr>
        <w:t>Productos.Unidad</w:t>
      </w:r>
      <w:proofErr w:type="spellEnd"/>
      <w:r w:rsidR="002B6440">
        <w:rPr>
          <w:sz w:val="20"/>
          <w:szCs w:val="20"/>
          <w:lang w:eastAsia="en-US"/>
        </w:rPr>
        <w:t>&gt;, de acuerdo al tipo de lenguaje configurado para el sistema.</w:t>
      </w:r>
    </w:p>
    <w:p w:rsidR="00DB58EA" w:rsidRPr="004B327D" w:rsidRDefault="00DB58EA" w:rsidP="00DB58EA">
      <w:pPr>
        <w:numPr>
          <w:ilvl w:val="0"/>
          <w:numId w:val="13"/>
        </w:numPr>
        <w:rPr>
          <w:sz w:val="20"/>
          <w:lang w:val="es-MX"/>
        </w:rPr>
      </w:pPr>
      <w:r w:rsidRPr="004B327D">
        <w:rPr>
          <w:sz w:val="20"/>
          <w:lang w:val="es-MX"/>
        </w:rPr>
        <w:t xml:space="preserve">Si &lt;el actor </w:t>
      </w:r>
      <w:r w:rsidRPr="004B327D">
        <w:rPr>
          <w:b/>
          <w:sz w:val="20"/>
          <w:lang w:val="es-MX"/>
        </w:rPr>
        <w:t>selecciona</w:t>
      </w:r>
      <w:r w:rsidRPr="004B327D">
        <w:rPr>
          <w:sz w:val="20"/>
          <w:lang w:val="es-MX"/>
        </w:rPr>
        <w:t xml:space="preserve"> un producto&gt;</w:t>
      </w:r>
    </w:p>
    <w:p w:rsidR="00DB58EA" w:rsidRDefault="00DB58EA" w:rsidP="00CD32CF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45" w:name="paso10_1_AO01"/>
      <w:r>
        <w:rPr>
          <w:sz w:val="20"/>
          <w:szCs w:val="20"/>
          <w:lang w:val="es-MX"/>
        </w:rPr>
        <w:t>El sistema obtiene d</w:t>
      </w:r>
      <w:r w:rsidRPr="00FD2395">
        <w:rPr>
          <w:sz w:val="20"/>
          <w:szCs w:val="20"/>
          <w:lang w:val="es-MX"/>
        </w:rPr>
        <w:t xml:space="preserve">el objeto Productos </w:t>
      </w:r>
      <w:r>
        <w:rPr>
          <w:sz w:val="20"/>
          <w:szCs w:val="20"/>
          <w:lang w:val="es-MX"/>
        </w:rPr>
        <w:t>la siguiente información del producto seleccionado:</w:t>
      </w:r>
      <w:bookmarkEnd w:id="145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CD32CF">
        <w:rPr>
          <w:sz w:val="20"/>
          <w:lang w:val="es-MX"/>
        </w:rPr>
        <w:t>ProductoClave</w:t>
      </w:r>
      <w:proofErr w:type="spellEnd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CD32CF">
        <w:rPr>
          <w:sz w:val="20"/>
          <w:lang w:val="es-MX"/>
        </w:rPr>
        <w:t>Descripcion</w:t>
      </w:r>
      <w:proofErr w:type="spellEnd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CD32CF">
        <w:rPr>
          <w:sz w:val="20"/>
          <w:lang w:val="es-MX"/>
        </w:rPr>
        <w:t>DecimalProducto</w:t>
      </w:r>
      <w:proofErr w:type="spellEnd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D32CF">
        <w:rPr>
          <w:sz w:val="20"/>
          <w:lang w:val="es-MX"/>
        </w:rPr>
        <w:t>Unidad</w:t>
      </w:r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D32CF">
        <w:rPr>
          <w:sz w:val="20"/>
          <w:lang w:val="es-MX"/>
        </w:rPr>
        <w:t>Cantidad</w:t>
      </w:r>
    </w:p>
    <w:p w:rsidR="00DB58EA" w:rsidRPr="00CE39E5" w:rsidRDefault="00DB58EA" w:rsidP="00CD32CF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CE39E5">
        <w:rPr>
          <w:sz w:val="20"/>
          <w:szCs w:val="20"/>
          <w:lang w:val="es-MX"/>
        </w:rPr>
        <w:t xml:space="preserve">El sistema </w:t>
      </w:r>
      <w:r w:rsidR="00CD32CF">
        <w:rPr>
          <w:sz w:val="20"/>
          <w:szCs w:val="20"/>
          <w:lang w:val="es-MX"/>
        </w:rPr>
        <w:t>recupera</w:t>
      </w:r>
      <w:r w:rsidRPr="00CE39E5">
        <w:rPr>
          <w:sz w:val="20"/>
          <w:szCs w:val="20"/>
          <w:lang w:val="es-MX"/>
        </w:rPr>
        <w:t xml:space="preserve"> la siguiente información</w:t>
      </w:r>
      <w:r>
        <w:rPr>
          <w:sz w:val="20"/>
          <w:szCs w:val="20"/>
          <w:lang w:val="es-MX"/>
        </w:rPr>
        <w:t xml:space="preserve"> del producto</w:t>
      </w:r>
      <w:r w:rsidRPr="00CE39E5">
        <w:rPr>
          <w:sz w:val="20"/>
          <w:szCs w:val="20"/>
          <w:lang w:val="es-MX"/>
        </w:rPr>
        <w:t>:</w:t>
      </w:r>
    </w:p>
    <w:p w:rsidR="00DB58EA" w:rsidRPr="002235EB" w:rsidRDefault="00DB58EA" w:rsidP="00CD32C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proofErr w:type="spellStart"/>
      <w:r w:rsidRPr="002235EB">
        <w:rPr>
          <w:b/>
          <w:sz w:val="20"/>
          <w:szCs w:val="20"/>
          <w:lang w:val="es-MX"/>
        </w:rPr>
        <w:t>ArregloTransProdDetalle</w:t>
      </w:r>
      <w:proofErr w:type="spellEnd"/>
    </w:p>
    <w:p w:rsidR="00DB58EA" w:rsidRPr="002235EB" w:rsidRDefault="00CD32CF" w:rsidP="00CD32CF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TransProdDetalleID</w:t>
      </w:r>
      <w:proofErr w:type="spellEnd"/>
    </w:p>
    <w:p w:rsidR="00AA1020" w:rsidRPr="002235EB" w:rsidRDefault="00AA1020" w:rsidP="00AA1020">
      <w:pPr>
        <w:numPr>
          <w:ilvl w:val="1"/>
          <w:numId w:val="13"/>
        </w:numPr>
        <w:ind w:left="811" w:hanging="454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21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A1020" w:rsidRPr="002235EB" w:rsidRDefault="00AA1020" w:rsidP="00AA1020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AA1020" w:rsidRPr="002235EB" w:rsidRDefault="00AA1020" w:rsidP="00AA1020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ObtenerExistencia</w:t>
      </w:r>
      <w:proofErr w:type="spellEnd"/>
    </w:p>
    <w:p w:rsidR="00AA1020" w:rsidRPr="002235EB" w:rsidRDefault="00AA1020" w:rsidP="00AA102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ProductoClave</w:t>
      </w:r>
      <w:proofErr w:type="spellEnd"/>
      <w:r w:rsidRPr="002235EB">
        <w:rPr>
          <w:sz w:val="20"/>
          <w:szCs w:val="20"/>
        </w:rPr>
        <w:t xml:space="preserve"> = </w:t>
      </w:r>
      <w:proofErr w:type="spellStart"/>
      <w:r w:rsidR="006C19A8" w:rsidRPr="002235EB">
        <w:rPr>
          <w:sz w:val="20"/>
          <w:szCs w:val="20"/>
        </w:rPr>
        <w:t>ProductoClave</w:t>
      </w:r>
      <w:proofErr w:type="spellEnd"/>
      <w:r w:rsidR="006C19A8" w:rsidRPr="002235EB">
        <w:rPr>
          <w:sz w:val="20"/>
          <w:szCs w:val="20"/>
        </w:rPr>
        <w:t xml:space="preserve"> (objeto Productos)</w:t>
      </w:r>
    </w:p>
    <w:p w:rsidR="00AA1020" w:rsidRPr="002235EB" w:rsidRDefault="00AA1020" w:rsidP="00AA1020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AA1020" w:rsidRPr="002235EB" w:rsidRDefault="00AA1020" w:rsidP="00AA1020">
      <w:pPr>
        <w:pStyle w:val="Prrafodelista"/>
        <w:numPr>
          <w:ilvl w:val="3"/>
          <w:numId w:val="13"/>
        </w:numPr>
        <w:ind w:left="2552" w:hanging="851"/>
        <w:rPr>
          <w:rFonts w:cs="Arial"/>
          <w:sz w:val="20"/>
          <w:szCs w:val="20"/>
        </w:rPr>
      </w:pPr>
      <w:proofErr w:type="spellStart"/>
      <w:r w:rsidRPr="002235EB">
        <w:rPr>
          <w:sz w:val="20"/>
          <w:szCs w:val="20"/>
          <w:lang w:val="es-MX"/>
        </w:rPr>
        <w:t>OP_Existencia</w:t>
      </w:r>
      <w:proofErr w:type="spellEnd"/>
    </w:p>
    <w:p w:rsidR="00DB58EA" w:rsidRPr="00CD32CF" w:rsidRDefault="00DB58EA" w:rsidP="00CD32CF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Pr="00075CF0">
        <w:rPr>
          <w:sz w:val="20"/>
          <w:szCs w:val="20"/>
          <w:lang w:val="es-MX"/>
        </w:rPr>
        <w:t>presenta</w:t>
      </w:r>
      <w:r>
        <w:rPr>
          <w:rFonts w:cs="Arial"/>
          <w:sz w:val="20"/>
          <w:szCs w:val="20"/>
        </w:rPr>
        <w:t xml:space="preserve"> y solicita la siguiente información</w:t>
      </w:r>
      <w:r w:rsidR="00CD32CF">
        <w:rPr>
          <w:rFonts w:cs="Arial"/>
          <w:sz w:val="20"/>
          <w:szCs w:val="20"/>
        </w:rPr>
        <w:t xml:space="preserve"> en la sección de captura, </w:t>
      </w:r>
      <w:r w:rsidR="00CD32CF">
        <w:rPr>
          <w:sz w:val="20"/>
          <w:lang w:eastAsia="en-US"/>
        </w:rPr>
        <w:t>posicionando</w:t>
      </w:r>
      <w:r w:rsidR="00CD32CF" w:rsidRPr="006E2291">
        <w:rPr>
          <w:sz w:val="20"/>
          <w:lang w:eastAsia="en-US"/>
        </w:rPr>
        <w:t xml:space="preserve"> el cursor </w:t>
      </w:r>
      <w:r w:rsidR="00CD32CF" w:rsidRPr="00CD32CF">
        <w:rPr>
          <w:sz w:val="20"/>
          <w:lang w:eastAsia="en-US"/>
        </w:rPr>
        <w:t>dentro del combo de selección de cantidad de producto</w:t>
      </w:r>
      <w:r w:rsidRPr="00CD32CF">
        <w:rPr>
          <w:rFonts w:cs="Arial"/>
          <w:sz w:val="20"/>
          <w:szCs w:val="20"/>
        </w:rPr>
        <w:t>:</w:t>
      </w:r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 xml:space="preserve">Producto </w:t>
      </w:r>
      <w:r w:rsidR="00CD32CF" w:rsidRPr="00CD32CF">
        <w:rPr>
          <w:sz w:val="20"/>
          <w:szCs w:val="20"/>
          <w:lang w:val="es-MX"/>
        </w:rPr>
        <w:t>= &lt;</w:t>
      </w:r>
      <w:proofErr w:type="spellStart"/>
      <w:r w:rsidR="00CD32CF" w:rsidRPr="00CD32CF">
        <w:rPr>
          <w:sz w:val="20"/>
          <w:szCs w:val="20"/>
          <w:lang w:val="es-MX"/>
        </w:rPr>
        <w:t>Productos.</w:t>
      </w:r>
      <w:r w:rsidRPr="00CD32CF">
        <w:rPr>
          <w:sz w:val="20"/>
          <w:szCs w:val="20"/>
          <w:lang w:val="es-MX"/>
        </w:rPr>
        <w:t>Producto</w:t>
      </w:r>
      <w:r w:rsidR="00CD32CF" w:rsidRPr="00CD32CF">
        <w:rPr>
          <w:sz w:val="20"/>
          <w:szCs w:val="20"/>
          <w:lang w:val="es-MX"/>
        </w:rPr>
        <w:t>Clave</w:t>
      </w:r>
      <w:proofErr w:type="spellEnd"/>
      <w:r w:rsidR="00CD32CF" w:rsidRPr="00CD32CF">
        <w:rPr>
          <w:sz w:val="20"/>
          <w:szCs w:val="20"/>
          <w:lang w:val="es-MX"/>
        </w:rPr>
        <w:t xml:space="preserve">&gt;. </w:t>
      </w:r>
      <w:r w:rsidR="00CD32CF" w:rsidRPr="00CD32CF">
        <w:rPr>
          <w:sz w:val="20"/>
          <w:lang w:eastAsia="en-US"/>
        </w:rPr>
        <w:t>Mostrar de sólo lectura.</w:t>
      </w:r>
    </w:p>
    <w:p w:rsidR="00DB58EA" w:rsidRPr="00AA1020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Descripción</w:t>
      </w:r>
      <w:r w:rsidR="00CD32CF" w:rsidRPr="00CD32CF">
        <w:rPr>
          <w:sz w:val="20"/>
          <w:szCs w:val="20"/>
          <w:lang w:val="es-MX"/>
        </w:rPr>
        <w:t xml:space="preserve"> = &lt;</w:t>
      </w:r>
      <w:proofErr w:type="spellStart"/>
      <w:r w:rsidR="00CD32CF" w:rsidRPr="00CD32CF">
        <w:rPr>
          <w:sz w:val="20"/>
          <w:szCs w:val="20"/>
          <w:lang w:val="es-MX"/>
        </w:rPr>
        <w:t>Productos.Descripcion</w:t>
      </w:r>
      <w:proofErr w:type="spellEnd"/>
      <w:r w:rsidR="00CD32CF" w:rsidRPr="00CD32CF">
        <w:rPr>
          <w:sz w:val="20"/>
          <w:szCs w:val="20"/>
          <w:lang w:val="es-MX"/>
        </w:rPr>
        <w:t xml:space="preserve">&gt;. </w:t>
      </w:r>
      <w:r w:rsidR="00CD32CF" w:rsidRPr="00CD32CF">
        <w:rPr>
          <w:sz w:val="20"/>
          <w:lang w:eastAsia="en-US"/>
        </w:rPr>
        <w:t>Mostrar de sólo lectura.</w:t>
      </w:r>
    </w:p>
    <w:p w:rsidR="00AA1020" w:rsidRPr="00CD32CF" w:rsidRDefault="00AA1020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2235EB"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 w:rsidRPr="00AA1020">
        <w:rPr>
          <w:sz w:val="20"/>
          <w:szCs w:val="20"/>
          <w:lang w:val="es-MX"/>
        </w:rPr>
        <w:t>OP_Existencia</w:t>
      </w:r>
      <w:proofErr w:type="spellEnd"/>
      <w:r w:rsidRPr="00AA1020"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>
        <w:rPr>
          <w:rFonts w:cs="Arial"/>
          <w:sz w:val="20"/>
          <w:szCs w:val="20"/>
        </w:rPr>
        <w:t>Producto.DecimalProducto</w:t>
      </w:r>
      <w:proofErr w:type="spellEnd"/>
      <w:r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lectura.</w:t>
      </w:r>
    </w:p>
    <w:p w:rsidR="00DB58EA" w:rsidRPr="00075CF0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Unidad</w:t>
      </w:r>
      <w:r w:rsidR="00CD32CF" w:rsidRPr="00CD32CF">
        <w:rPr>
          <w:sz w:val="20"/>
          <w:szCs w:val="20"/>
          <w:lang w:val="es-MX"/>
        </w:rPr>
        <w:t xml:space="preserve"> = &lt;</w:t>
      </w:r>
      <w:proofErr w:type="spellStart"/>
      <w:r w:rsidR="00CD32CF" w:rsidRPr="00CD32CF">
        <w:rPr>
          <w:sz w:val="20"/>
          <w:szCs w:val="20"/>
          <w:lang w:val="es-MX"/>
        </w:rPr>
        <w:t>Productos.Unidad</w:t>
      </w:r>
      <w:proofErr w:type="spellEnd"/>
      <w:r w:rsidR="00CD32CF">
        <w:rPr>
          <w:sz w:val="20"/>
          <w:szCs w:val="20"/>
          <w:lang w:val="es-MX"/>
        </w:rPr>
        <w:t xml:space="preserve">&gt;. </w:t>
      </w:r>
      <w:r w:rsidR="00CD32CF">
        <w:rPr>
          <w:sz w:val="20"/>
          <w:lang w:eastAsia="en-US"/>
        </w:rPr>
        <w:t>Mostrar de sólo lectura.</w:t>
      </w:r>
    </w:p>
    <w:p w:rsidR="00CD32CF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CD32CF">
        <w:rPr>
          <w:sz w:val="20"/>
          <w:szCs w:val="20"/>
          <w:lang w:val="es-MX"/>
        </w:rPr>
        <w:t xml:space="preserve">Cantidad </w:t>
      </w:r>
      <w:r w:rsidR="00CD32CF" w:rsidRPr="00CD32CF">
        <w:rPr>
          <w:sz w:val="20"/>
          <w:szCs w:val="20"/>
          <w:lang w:val="es-MX"/>
        </w:rPr>
        <w:t>= &lt;</w:t>
      </w:r>
      <w:proofErr w:type="spellStart"/>
      <w:r w:rsidR="00CD32CF" w:rsidRPr="00CD32CF">
        <w:rPr>
          <w:sz w:val="20"/>
          <w:szCs w:val="20"/>
          <w:lang w:val="es-MX"/>
        </w:rPr>
        <w:t>Productos.Cantidad</w:t>
      </w:r>
      <w:proofErr w:type="spellEnd"/>
      <w:r w:rsidR="00CD32CF" w:rsidRPr="00CD32CF">
        <w:rPr>
          <w:sz w:val="20"/>
          <w:szCs w:val="20"/>
          <w:lang w:val="es-MX"/>
        </w:rPr>
        <w:t xml:space="preserve">&gt;. </w:t>
      </w:r>
      <w:r w:rsidR="00CD32CF">
        <w:rPr>
          <w:rFonts w:cs="Arial"/>
          <w:sz w:val="20"/>
          <w:szCs w:val="20"/>
        </w:rPr>
        <w:t>F</w:t>
      </w:r>
      <w:r w:rsidR="00CD32CF" w:rsidRPr="00911DBD">
        <w:rPr>
          <w:rFonts w:cs="Arial"/>
          <w:sz w:val="20"/>
          <w:szCs w:val="20"/>
        </w:rPr>
        <w:t>ormatear la cantidad</w:t>
      </w:r>
      <w:r w:rsidR="00CD32CF">
        <w:rPr>
          <w:rFonts w:cs="Arial"/>
          <w:sz w:val="20"/>
          <w:szCs w:val="20"/>
        </w:rPr>
        <w:t xml:space="preserve"> a mostrar</w:t>
      </w:r>
      <w:r w:rsidR="00CD32CF" w:rsidRPr="00911DBD">
        <w:rPr>
          <w:rFonts w:cs="Arial"/>
          <w:sz w:val="20"/>
          <w:szCs w:val="20"/>
        </w:rPr>
        <w:t xml:space="preserve"> de acuerdo al número de decimales configurado para el producto &lt;</w:t>
      </w:r>
      <w:proofErr w:type="spellStart"/>
      <w:r w:rsidR="00CD32CF" w:rsidRPr="00911DBD">
        <w:rPr>
          <w:rFonts w:cs="Arial"/>
          <w:sz w:val="20"/>
          <w:szCs w:val="20"/>
        </w:rPr>
        <w:t>Producto</w:t>
      </w:r>
      <w:r w:rsidR="00CD32CF">
        <w:rPr>
          <w:rFonts w:cs="Arial"/>
          <w:sz w:val="20"/>
          <w:szCs w:val="20"/>
        </w:rPr>
        <w:t>s</w:t>
      </w:r>
      <w:r w:rsidR="00CD32CF" w:rsidRPr="00911DBD">
        <w:rPr>
          <w:rFonts w:cs="Arial"/>
          <w:sz w:val="20"/>
          <w:szCs w:val="20"/>
        </w:rPr>
        <w:t>.DecimalProduc</w:t>
      </w:r>
      <w:r w:rsidR="00CD32CF">
        <w:rPr>
          <w:rFonts w:cs="Arial"/>
          <w:sz w:val="20"/>
          <w:szCs w:val="20"/>
        </w:rPr>
        <w:t>t</w:t>
      </w:r>
      <w:r w:rsidR="00CD32CF" w:rsidRPr="00911DBD">
        <w:rPr>
          <w:rFonts w:cs="Arial"/>
          <w:sz w:val="20"/>
          <w:szCs w:val="20"/>
        </w:rPr>
        <w:t>o</w:t>
      </w:r>
      <w:proofErr w:type="spellEnd"/>
      <w:r w:rsidR="00CD32CF" w:rsidRPr="00911DBD">
        <w:rPr>
          <w:rFonts w:cs="Arial"/>
          <w:sz w:val="20"/>
          <w:szCs w:val="20"/>
        </w:rPr>
        <w:t>&gt;</w:t>
      </w:r>
    </w:p>
    <w:p w:rsidR="00DB58EA" w:rsidRPr="00CD32CF" w:rsidRDefault="00DB58EA" w:rsidP="00CD32CF">
      <w:pPr>
        <w:numPr>
          <w:ilvl w:val="1"/>
          <w:numId w:val="13"/>
        </w:numPr>
        <w:ind w:left="811" w:hanging="454"/>
        <w:rPr>
          <w:lang w:val="es-MX"/>
        </w:rPr>
      </w:pPr>
      <w:bookmarkStart w:id="146" w:name="paso10_5_AO01"/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Pr="00CD32CF">
        <w:rPr>
          <w:sz w:val="20"/>
          <w:lang w:val="es-MX"/>
        </w:rPr>
        <w:t xml:space="preserve"> la cantidad&gt;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  <w:bookmarkEnd w:id="146"/>
    </w:p>
    <w:p w:rsidR="00B508FA" w:rsidRPr="00687398" w:rsidRDefault="00B508FA" w:rsidP="00B508FA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B508FA" w:rsidRDefault="00B508FA" w:rsidP="00B508FA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B508FA" w:rsidRPr="00367E9A" w:rsidRDefault="00B508FA" w:rsidP="00B508FA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B508FA" w:rsidRDefault="00B508FA" w:rsidP="00B508FA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DB58EA" w:rsidRPr="00F97A51" w:rsidRDefault="00DB58EA" w:rsidP="00B508FA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Productos con la siguiente información para el producto actual:</w:t>
      </w:r>
    </w:p>
    <w:p w:rsidR="00DB58EA" w:rsidRPr="00B508FA" w:rsidRDefault="00DB58EA" w:rsidP="00B508FA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B508FA">
        <w:rPr>
          <w:sz w:val="20"/>
          <w:lang w:val="es-MX"/>
        </w:rPr>
        <w:t>Productos</w:t>
      </w:r>
    </w:p>
    <w:p w:rsidR="00DB58EA" w:rsidRPr="002235EB" w:rsidRDefault="00DB58EA" w:rsidP="00B508F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2235EB">
        <w:rPr>
          <w:sz w:val="20"/>
          <w:lang w:val="es-MX"/>
        </w:rPr>
        <w:t xml:space="preserve">Cantidad </w:t>
      </w:r>
      <w:r w:rsidR="00B508FA" w:rsidRPr="002235EB">
        <w:rPr>
          <w:rFonts w:cs="Arial"/>
          <w:sz w:val="20"/>
          <w:szCs w:val="20"/>
        </w:rPr>
        <w:t>(formatear la cantidad mostrada de acuerdo al número de decimales configurado para el producto &lt;</w:t>
      </w:r>
      <w:proofErr w:type="spellStart"/>
      <w:r w:rsidR="00B508FA" w:rsidRPr="002235EB">
        <w:rPr>
          <w:rFonts w:cs="Arial"/>
          <w:sz w:val="20"/>
          <w:szCs w:val="20"/>
        </w:rPr>
        <w:t>Producto.DecimalProducto</w:t>
      </w:r>
      <w:proofErr w:type="spellEnd"/>
      <w:r w:rsidR="00B508FA" w:rsidRPr="002235EB">
        <w:rPr>
          <w:rFonts w:cs="Arial"/>
          <w:sz w:val="20"/>
          <w:szCs w:val="20"/>
        </w:rPr>
        <w:t>&gt;)</w:t>
      </w:r>
    </w:p>
    <w:p w:rsidR="00A53ECA" w:rsidRPr="002235EB" w:rsidRDefault="00A53ECA" w:rsidP="00A53EC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22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53ECA" w:rsidRPr="002235EB" w:rsidRDefault="00A53ECA" w:rsidP="00A53ECA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A53ECA" w:rsidRPr="002235EB" w:rsidRDefault="00A53ECA" w:rsidP="00A53ECA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ValidarExistencia</w:t>
      </w:r>
      <w:proofErr w:type="spellEnd"/>
    </w:p>
    <w:p w:rsidR="00A53ECA" w:rsidRPr="002235EB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ProductoClave</w:t>
      </w:r>
      <w:proofErr w:type="spellEnd"/>
      <w:r w:rsidRPr="002235EB">
        <w:rPr>
          <w:sz w:val="20"/>
          <w:szCs w:val="20"/>
        </w:rPr>
        <w:t xml:space="preserve"> = </w:t>
      </w:r>
      <w:proofErr w:type="spellStart"/>
      <w:r w:rsidR="006C19A8" w:rsidRPr="002235EB">
        <w:rPr>
          <w:sz w:val="20"/>
          <w:szCs w:val="20"/>
        </w:rPr>
        <w:t>ProductoClave</w:t>
      </w:r>
      <w:proofErr w:type="spellEnd"/>
      <w:r w:rsidR="006C19A8" w:rsidRPr="002235EB">
        <w:rPr>
          <w:sz w:val="20"/>
          <w:szCs w:val="20"/>
        </w:rPr>
        <w:t xml:space="preserve"> (objeto Productos)</w:t>
      </w:r>
    </w:p>
    <w:p w:rsidR="00A53ECA" w:rsidRPr="002235EB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TipoUnidad</w:t>
      </w:r>
      <w:proofErr w:type="spellEnd"/>
      <w:r w:rsidRPr="002235EB">
        <w:rPr>
          <w:sz w:val="20"/>
          <w:szCs w:val="20"/>
        </w:rPr>
        <w:t xml:space="preserve"> = Unidad (objeto Productos)</w:t>
      </w:r>
    </w:p>
    <w:p w:rsidR="00A53ECA" w:rsidRPr="002235EB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 w:rsidRPr="002235EB">
        <w:rPr>
          <w:sz w:val="20"/>
          <w:szCs w:val="20"/>
        </w:rPr>
        <w:t>Cantidad = Cantidad (objeto Productos)</w:t>
      </w:r>
    </w:p>
    <w:p w:rsidR="00A53ECA" w:rsidRPr="002235EB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CantidadAnterior</w:t>
      </w:r>
      <w:proofErr w:type="spellEnd"/>
      <w:r w:rsidRPr="002235EB">
        <w:rPr>
          <w:sz w:val="20"/>
          <w:szCs w:val="20"/>
        </w:rPr>
        <w:t xml:space="preserve"> = &lt;</w:t>
      </w:r>
      <w:proofErr w:type="spellStart"/>
      <w:r w:rsidR="00137669" w:rsidRPr="002235EB">
        <w:rPr>
          <w:sz w:val="20"/>
          <w:szCs w:val="20"/>
        </w:rPr>
        <w:t>TransProdDetalle.Cantidad</w:t>
      </w:r>
      <w:proofErr w:type="spellEnd"/>
      <w:r w:rsidRPr="002235EB">
        <w:rPr>
          <w:sz w:val="20"/>
          <w:szCs w:val="20"/>
        </w:rPr>
        <w:t>&gt;</w:t>
      </w:r>
    </w:p>
    <w:p w:rsidR="00A53ECA" w:rsidRPr="002235EB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TipoMovimiento</w:t>
      </w:r>
      <w:proofErr w:type="spellEnd"/>
      <w:r w:rsidRPr="002235EB">
        <w:rPr>
          <w:sz w:val="20"/>
          <w:szCs w:val="20"/>
        </w:rPr>
        <w:t xml:space="preserve"> = 2</w:t>
      </w:r>
    </w:p>
    <w:p w:rsidR="00A53ECA" w:rsidRPr="002235EB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TipoTransProd</w:t>
      </w:r>
      <w:proofErr w:type="spellEnd"/>
      <w:r w:rsidRPr="002235EB">
        <w:rPr>
          <w:sz w:val="20"/>
          <w:szCs w:val="20"/>
        </w:rPr>
        <w:t xml:space="preserve"> = 6</w:t>
      </w:r>
    </w:p>
    <w:p w:rsidR="00A53ECA" w:rsidRPr="00995FF5" w:rsidRDefault="00A53ECA" w:rsidP="00A53EC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995FF5">
        <w:rPr>
          <w:sz w:val="20"/>
          <w:lang w:val="es-MX"/>
        </w:rPr>
        <w:lastRenderedPageBreak/>
        <w:t>El sistema recibe la siguiente información:</w:t>
      </w:r>
    </w:p>
    <w:p w:rsidR="00A53ECA" w:rsidRPr="00995FF5" w:rsidRDefault="00A53ECA" w:rsidP="00A53EC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proofErr w:type="spellStart"/>
      <w:r w:rsidRPr="00995FF5">
        <w:rPr>
          <w:sz w:val="20"/>
          <w:szCs w:val="20"/>
          <w:lang w:val="es-MX"/>
        </w:rPr>
        <w:t>OP_Verdadero</w:t>
      </w:r>
      <w:proofErr w:type="spellEnd"/>
      <w:r w:rsidRPr="00995FF5">
        <w:rPr>
          <w:sz w:val="20"/>
          <w:szCs w:val="20"/>
          <w:lang w:val="es-MX"/>
        </w:rPr>
        <w:t>/Falso</w:t>
      </w:r>
    </w:p>
    <w:p w:rsidR="002A2063" w:rsidRPr="00995FF5" w:rsidRDefault="002A2063" w:rsidP="002A206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proofErr w:type="spellStart"/>
      <w:r w:rsidRPr="00995FF5">
        <w:rPr>
          <w:sz w:val="20"/>
          <w:szCs w:val="20"/>
          <w:lang w:val="es-MX"/>
        </w:rPr>
        <w:t>OP_Cantidad</w:t>
      </w:r>
      <w:proofErr w:type="spellEnd"/>
    </w:p>
    <w:p w:rsidR="00137669" w:rsidRPr="00995FF5" w:rsidRDefault="00137669" w:rsidP="0013766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995FF5">
        <w:rPr>
          <w:sz w:val="20"/>
          <w:szCs w:val="20"/>
        </w:rPr>
        <w:t>Si &lt;no se tiene suficiente existencia disponible para ajustar la cantidad de pr</w:t>
      </w:r>
      <w:r w:rsidR="002A2063" w:rsidRPr="00995FF5">
        <w:rPr>
          <w:sz w:val="20"/>
          <w:szCs w:val="20"/>
        </w:rPr>
        <w:t>oducto proporcionada (</w:t>
      </w:r>
      <w:proofErr w:type="spellStart"/>
      <w:r w:rsidR="002A2063" w:rsidRPr="00995FF5">
        <w:rPr>
          <w:sz w:val="20"/>
          <w:szCs w:val="20"/>
        </w:rPr>
        <w:t>OP_Falso</w:t>
      </w:r>
      <w:proofErr w:type="spellEnd"/>
      <w:r w:rsidR="002A2063" w:rsidRPr="00995FF5">
        <w:rPr>
          <w:sz w:val="20"/>
          <w:szCs w:val="20"/>
        </w:rPr>
        <w:t>)</w:t>
      </w:r>
      <w:r w:rsidRPr="00995FF5">
        <w:rPr>
          <w:sz w:val="20"/>
          <w:szCs w:val="20"/>
        </w:rPr>
        <w:t>&gt;</w:t>
      </w:r>
    </w:p>
    <w:p w:rsidR="002A2063" w:rsidRPr="00995FF5" w:rsidRDefault="002A2063" w:rsidP="002A206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995FF5">
        <w:rPr>
          <w:sz w:val="20"/>
          <w:szCs w:val="20"/>
        </w:rPr>
        <w:t>El sistema presenta la siguiente información:</w:t>
      </w:r>
    </w:p>
    <w:p w:rsidR="002A2063" w:rsidRPr="00995FF5" w:rsidRDefault="002A2063" w:rsidP="002A2063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995FF5">
        <w:rPr>
          <w:sz w:val="20"/>
          <w:szCs w:val="20"/>
        </w:rPr>
        <w:t xml:space="preserve">Cantidad = </w:t>
      </w:r>
      <w:r w:rsidR="00E93E0D" w:rsidRPr="00995FF5">
        <w:rPr>
          <w:sz w:val="20"/>
          <w:szCs w:val="20"/>
        </w:rPr>
        <w:t>&lt;</w:t>
      </w:r>
      <w:proofErr w:type="spellStart"/>
      <w:r w:rsidR="00E93E0D" w:rsidRPr="00995FF5">
        <w:rPr>
          <w:sz w:val="20"/>
          <w:szCs w:val="20"/>
        </w:rPr>
        <w:t>TransProdDetalle.Cantidad</w:t>
      </w:r>
      <w:proofErr w:type="spellEnd"/>
      <w:r w:rsidR="00E93E0D" w:rsidRPr="00995FF5">
        <w:rPr>
          <w:sz w:val="20"/>
          <w:szCs w:val="20"/>
        </w:rPr>
        <w:t xml:space="preserve">&gt; + </w:t>
      </w:r>
      <w:proofErr w:type="spellStart"/>
      <w:r w:rsidRPr="00995FF5">
        <w:rPr>
          <w:sz w:val="20"/>
          <w:szCs w:val="20"/>
        </w:rPr>
        <w:t>OP_Cantidad</w:t>
      </w:r>
      <w:proofErr w:type="spellEnd"/>
      <w:r w:rsidRPr="00995FF5">
        <w:rPr>
          <w:sz w:val="20"/>
          <w:szCs w:val="20"/>
        </w:rPr>
        <w:t xml:space="preserve"> </w:t>
      </w:r>
      <w:r w:rsidRPr="00995FF5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995FF5">
        <w:rPr>
          <w:rFonts w:cs="Arial"/>
          <w:sz w:val="20"/>
          <w:szCs w:val="20"/>
        </w:rPr>
        <w:t>Producto.DecimalProducto</w:t>
      </w:r>
      <w:proofErr w:type="spellEnd"/>
      <w:r w:rsidRPr="00995FF5">
        <w:rPr>
          <w:rFonts w:cs="Arial"/>
          <w:sz w:val="20"/>
          <w:szCs w:val="20"/>
        </w:rPr>
        <w:t xml:space="preserve">&gt;, </w:t>
      </w:r>
      <w:r w:rsidRPr="00995FF5">
        <w:rPr>
          <w:sz w:val="20"/>
          <w:lang w:eastAsia="en-US"/>
        </w:rPr>
        <w:t>posicionar el cursor dentro del combo de selección de cantidad de producto</w:t>
      </w:r>
      <w:r w:rsidRPr="00995FF5">
        <w:rPr>
          <w:rFonts w:cs="Arial"/>
          <w:sz w:val="20"/>
          <w:szCs w:val="20"/>
        </w:rPr>
        <w:t>)</w:t>
      </w:r>
    </w:p>
    <w:p w:rsidR="00137669" w:rsidRPr="00995FF5" w:rsidRDefault="00137669" w:rsidP="00B37BFF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995FF5">
        <w:rPr>
          <w:sz w:val="20"/>
          <w:lang w:eastAsia="en-US"/>
        </w:rPr>
        <w:t xml:space="preserve">El sistema continúa en el </w:t>
      </w:r>
      <w:hyperlink w:anchor="paso10_5_AO01" w:history="1">
        <w:r w:rsidRPr="00995FF5">
          <w:rPr>
            <w:rStyle w:val="Hipervnculo"/>
            <w:b/>
            <w:sz w:val="20"/>
            <w:lang w:eastAsia="en-US"/>
          </w:rPr>
          <w:t xml:space="preserve">paso </w:t>
        </w:r>
        <w:r w:rsidR="00C74A3C" w:rsidRPr="00995FF5">
          <w:rPr>
            <w:rStyle w:val="Hipervnculo"/>
            <w:b/>
            <w:sz w:val="20"/>
            <w:lang w:eastAsia="en-US"/>
          </w:rPr>
          <w:t>10.5</w:t>
        </w:r>
      </w:hyperlink>
      <w:r w:rsidRPr="00995FF5">
        <w:rPr>
          <w:sz w:val="20"/>
          <w:lang w:eastAsia="en-US"/>
        </w:rPr>
        <w:t xml:space="preserve"> del </w:t>
      </w:r>
      <w:r w:rsidRPr="00995FF5">
        <w:rPr>
          <w:sz w:val="20"/>
          <w:szCs w:val="20"/>
        </w:rPr>
        <w:t>flujo alterno opcional</w:t>
      </w:r>
      <w:r w:rsidRPr="00995FF5">
        <w:rPr>
          <w:b/>
          <w:sz w:val="20"/>
          <w:szCs w:val="20"/>
        </w:rPr>
        <w:t xml:space="preserve"> </w:t>
      </w:r>
      <w:hyperlink w:anchor="_AO01_Crear_Movimiento" w:history="1">
        <w:r w:rsidRPr="00995FF5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137669" w:rsidRPr="00995FF5" w:rsidRDefault="00137669" w:rsidP="00C74A3C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995FF5">
        <w:rPr>
          <w:sz w:val="20"/>
          <w:lang w:val="es-MX"/>
        </w:rPr>
        <w:t xml:space="preserve">El caso de uso incluye la funcionalidad del caso de uso </w:t>
      </w:r>
      <w:hyperlink r:id="rId23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37669" w:rsidRPr="002235EB" w:rsidRDefault="00137669" w:rsidP="00C74A3C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995FF5">
        <w:rPr>
          <w:sz w:val="20"/>
          <w:lang w:val="es-MX"/>
        </w:rPr>
        <w:t>El sistema envía como parámetro</w:t>
      </w:r>
      <w:r w:rsidRPr="002235EB">
        <w:rPr>
          <w:sz w:val="20"/>
          <w:lang w:val="es-MX"/>
        </w:rPr>
        <w:t xml:space="preserve"> la siguiente información:</w:t>
      </w:r>
    </w:p>
    <w:p w:rsidR="00137669" w:rsidRPr="002235EB" w:rsidRDefault="00137669" w:rsidP="00C74A3C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ActualizarInventario</w:t>
      </w:r>
      <w:proofErr w:type="spellEnd"/>
    </w:p>
    <w:p w:rsidR="00137669" w:rsidRPr="002235EB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ProductoClave</w:t>
      </w:r>
      <w:proofErr w:type="spellEnd"/>
      <w:r w:rsidRPr="002235EB">
        <w:rPr>
          <w:sz w:val="20"/>
          <w:szCs w:val="20"/>
        </w:rPr>
        <w:t xml:space="preserve"> = </w:t>
      </w:r>
      <w:proofErr w:type="spellStart"/>
      <w:r w:rsidR="006C19A8" w:rsidRPr="002235EB">
        <w:rPr>
          <w:sz w:val="20"/>
          <w:szCs w:val="20"/>
        </w:rPr>
        <w:t>ProductoClave</w:t>
      </w:r>
      <w:proofErr w:type="spellEnd"/>
      <w:r w:rsidR="006C19A8" w:rsidRPr="002235EB">
        <w:rPr>
          <w:sz w:val="20"/>
          <w:szCs w:val="20"/>
        </w:rPr>
        <w:t xml:space="preserve"> (objeto Productos)</w:t>
      </w:r>
    </w:p>
    <w:p w:rsidR="00137669" w:rsidRPr="002235EB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TipoUnidad</w:t>
      </w:r>
      <w:proofErr w:type="spellEnd"/>
      <w:r w:rsidRPr="002235EB">
        <w:rPr>
          <w:sz w:val="20"/>
          <w:szCs w:val="20"/>
        </w:rPr>
        <w:t xml:space="preserve"> = </w:t>
      </w:r>
      <w:r w:rsidR="00250242" w:rsidRPr="002235EB">
        <w:rPr>
          <w:sz w:val="20"/>
          <w:szCs w:val="20"/>
        </w:rPr>
        <w:t>&lt;</w:t>
      </w:r>
      <w:proofErr w:type="spellStart"/>
      <w:r w:rsidR="00250242" w:rsidRPr="002235EB">
        <w:rPr>
          <w:sz w:val="20"/>
          <w:szCs w:val="20"/>
        </w:rPr>
        <w:t>TransProdDetalle.TipoUnidad</w:t>
      </w:r>
      <w:proofErr w:type="spellEnd"/>
      <w:r w:rsidR="00250242" w:rsidRPr="002235EB">
        <w:rPr>
          <w:sz w:val="20"/>
          <w:szCs w:val="20"/>
        </w:rPr>
        <w:t>&gt;</w:t>
      </w:r>
    </w:p>
    <w:p w:rsidR="00137669" w:rsidRPr="002235EB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 w:rsidRPr="002235EB">
        <w:rPr>
          <w:sz w:val="20"/>
          <w:szCs w:val="20"/>
        </w:rPr>
        <w:t xml:space="preserve">Cantidad = </w:t>
      </w:r>
      <w:r w:rsidR="00250242" w:rsidRPr="002235EB">
        <w:rPr>
          <w:sz w:val="20"/>
          <w:szCs w:val="20"/>
        </w:rPr>
        <w:t>&lt;</w:t>
      </w:r>
      <w:proofErr w:type="spellStart"/>
      <w:r w:rsidR="00250242" w:rsidRPr="002235EB">
        <w:rPr>
          <w:sz w:val="20"/>
          <w:szCs w:val="20"/>
        </w:rPr>
        <w:t>TransProdDetalle.Cantidad</w:t>
      </w:r>
      <w:proofErr w:type="spellEnd"/>
      <w:r w:rsidR="00250242" w:rsidRPr="002235EB">
        <w:rPr>
          <w:sz w:val="20"/>
          <w:szCs w:val="20"/>
        </w:rPr>
        <w:t>&gt;</w:t>
      </w:r>
    </w:p>
    <w:p w:rsidR="00137669" w:rsidRPr="002235EB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TipoTransProd</w:t>
      </w:r>
      <w:proofErr w:type="spellEnd"/>
      <w:r w:rsidRPr="002235EB">
        <w:rPr>
          <w:sz w:val="20"/>
          <w:szCs w:val="20"/>
        </w:rPr>
        <w:t xml:space="preserve"> = 6</w:t>
      </w:r>
    </w:p>
    <w:p w:rsidR="00137669" w:rsidRPr="002235EB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TipoMovimiento</w:t>
      </w:r>
      <w:proofErr w:type="spellEnd"/>
      <w:r w:rsidRPr="002235EB">
        <w:rPr>
          <w:sz w:val="20"/>
          <w:szCs w:val="20"/>
        </w:rPr>
        <w:t xml:space="preserve"> = </w:t>
      </w:r>
      <w:r w:rsidR="00250242" w:rsidRPr="002235EB">
        <w:rPr>
          <w:sz w:val="20"/>
          <w:szCs w:val="20"/>
        </w:rPr>
        <w:t>2</w:t>
      </w:r>
    </w:p>
    <w:p w:rsidR="00137669" w:rsidRPr="002235EB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AlmacenID</w:t>
      </w:r>
      <w:proofErr w:type="spellEnd"/>
      <w:r w:rsidRPr="002235EB">
        <w:rPr>
          <w:sz w:val="20"/>
          <w:szCs w:val="20"/>
        </w:rPr>
        <w:t xml:space="preserve"> = </w:t>
      </w:r>
      <w:proofErr w:type="spellStart"/>
      <w:r w:rsidRPr="002235EB">
        <w:rPr>
          <w:sz w:val="20"/>
          <w:szCs w:val="20"/>
        </w:rPr>
        <w:t>AlmacenID</w:t>
      </w:r>
      <w:proofErr w:type="spellEnd"/>
      <w:r w:rsidRPr="002235EB">
        <w:rPr>
          <w:sz w:val="20"/>
          <w:szCs w:val="20"/>
        </w:rPr>
        <w:t xml:space="preserve"> registrado en sesión</w:t>
      </w:r>
    </w:p>
    <w:p w:rsidR="00250242" w:rsidRPr="002235EB" w:rsidRDefault="00250242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 w:rsidRPr="002235EB">
        <w:rPr>
          <w:sz w:val="20"/>
          <w:szCs w:val="20"/>
        </w:rPr>
        <w:t>Cancelar = 1</w:t>
      </w:r>
    </w:p>
    <w:p w:rsidR="00137669" w:rsidRPr="002235EB" w:rsidRDefault="00137669" w:rsidP="00C74A3C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137669" w:rsidRPr="002235EB" w:rsidRDefault="00137669" w:rsidP="00C74A3C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</w:t>
      </w:r>
      <w:r w:rsidR="005A2CB6" w:rsidRPr="002235EB">
        <w:rPr>
          <w:sz w:val="20"/>
          <w:szCs w:val="20"/>
          <w:lang w:val="es-MX"/>
        </w:rPr>
        <w:t>Verdadero</w:t>
      </w:r>
      <w:proofErr w:type="spellEnd"/>
    </w:p>
    <w:p w:rsidR="00250242" w:rsidRPr="002235EB" w:rsidRDefault="00250242" w:rsidP="00250242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24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0242" w:rsidRPr="002235EB" w:rsidRDefault="00250242" w:rsidP="00250242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250242" w:rsidRPr="002235EB" w:rsidRDefault="00250242" w:rsidP="00250242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ActualizarInventario</w:t>
      </w:r>
      <w:proofErr w:type="spellEnd"/>
    </w:p>
    <w:p w:rsidR="00250242" w:rsidRPr="002235EB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ProductoClave</w:t>
      </w:r>
      <w:proofErr w:type="spellEnd"/>
      <w:r w:rsidRPr="002235EB">
        <w:rPr>
          <w:sz w:val="20"/>
          <w:szCs w:val="20"/>
        </w:rPr>
        <w:t xml:space="preserve"> = </w:t>
      </w:r>
      <w:proofErr w:type="spellStart"/>
      <w:r w:rsidR="006C19A8" w:rsidRPr="002235EB">
        <w:rPr>
          <w:sz w:val="20"/>
          <w:szCs w:val="20"/>
        </w:rPr>
        <w:t>ProductoClave</w:t>
      </w:r>
      <w:proofErr w:type="spellEnd"/>
      <w:r w:rsidR="006C19A8" w:rsidRPr="002235EB">
        <w:rPr>
          <w:sz w:val="20"/>
          <w:szCs w:val="20"/>
        </w:rPr>
        <w:t xml:space="preserve"> (objeto Productos)</w:t>
      </w:r>
    </w:p>
    <w:p w:rsidR="00250242" w:rsidRPr="002235EB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TipoUnidad</w:t>
      </w:r>
      <w:proofErr w:type="spellEnd"/>
      <w:r w:rsidRPr="002235EB">
        <w:rPr>
          <w:sz w:val="20"/>
          <w:szCs w:val="20"/>
        </w:rPr>
        <w:t xml:space="preserve"> = Unidad (objeto Productos)</w:t>
      </w:r>
    </w:p>
    <w:p w:rsidR="00250242" w:rsidRPr="002235EB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 w:rsidRPr="002235EB">
        <w:rPr>
          <w:sz w:val="20"/>
          <w:szCs w:val="20"/>
        </w:rPr>
        <w:t>Cantidad = Cantidad (objeto Productos)</w:t>
      </w:r>
    </w:p>
    <w:p w:rsidR="00250242" w:rsidRPr="002235EB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TipoTransProd</w:t>
      </w:r>
      <w:proofErr w:type="spellEnd"/>
      <w:r w:rsidRPr="002235EB">
        <w:rPr>
          <w:sz w:val="20"/>
          <w:szCs w:val="20"/>
        </w:rPr>
        <w:t xml:space="preserve"> = 6</w:t>
      </w:r>
    </w:p>
    <w:p w:rsidR="00250242" w:rsidRPr="002235EB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TipoMovimiento</w:t>
      </w:r>
      <w:proofErr w:type="spellEnd"/>
      <w:r w:rsidRPr="002235EB">
        <w:rPr>
          <w:sz w:val="20"/>
          <w:szCs w:val="20"/>
        </w:rPr>
        <w:t xml:space="preserve"> = 2</w:t>
      </w:r>
    </w:p>
    <w:p w:rsidR="00250242" w:rsidRPr="002235EB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AlmacenID</w:t>
      </w:r>
      <w:proofErr w:type="spellEnd"/>
      <w:r w:rsidRPr="002235EB">
        <w:rPr>
          <w:sz w:val="20"/>
          <w:szCs w:val="20"/>
        </w:rPr>
        <w:t xml:space="preserve"> = </w:t>
      </w:r>
      <w:proofErr w:type="spellStart"/>
      <w:r w:rsidRPr="002235EB">
        <w:rPr>
          <w:sz w:val="20"/>
          <w:szCs w:val="20"/>
        </w:rPr>
        <w:t>AlmacenID</w:t>
      </w:r>
      <w:proofErr w:type="spellEnd"/>
      <w:r w:rsidRPr="002235EB">
        <w:rPr>
          <w:sz w:val="20"/>
          <w:szCs w:val="20"/>
        </w:rPr>
        <w:t xml:space="preserve"> registrado en sesión</w:t>
      </w:r>
    </w:p>
    <w:p w:rsidR="00250242" w:rsidRPr="002235EB" w:rsidRDefault="00250242" w:rsidP="00250242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250242" w:rsidRPr="002235EB" w:rsidRDefault="00250242" w:rsidP="00250242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</w:t>
      </w:r>
      <w:r w:rsidR="005A2CB6" w:rsidRPr="002235EB">
        <w:rPr>
          <w:sz w:val="20"/>
          <w:szCs w:val="20"/>
          <w:lang w:val="es-MX"/>
        </w:rPr>
        <w:t>Verdadero</w:t>
      </w:r>
      <w:proofErr w:type="spellEnd"/>
    </w:p>
    <w:p w:rsidR="00B508FA" w:rsidRDefault="00B508FA" w:rsidP="00B508FA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para el detalle de la transacción correspondiente, donde &lt;</w:t>
      </w:r>
      <w:proofErr w:type="spellStart"/>
      <w:r w:rsidRPr="00A91803">
        <w:rPr>
          <w:sz w:val="20"/>
          <w:szCs w:val="20"/>
        </w:rPr>
        <w:t>TransProd</w:t>
      </w:r>
      <w:r>
        <w:rPr>
          <w:sz w:val="20"/>
          <w:szCs w:val="20"/>
        </w:rPr>
        <w:t>Detalle.TransProdID</w:t>
      </w:r>
      <w:proofErr w:type="spellEnd"/>
      <w:r w:rsidRPr="00A91803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TransProdID</w:t>
      </w:r>
      <w:proofErr w:type="spellEnd"/>
      <w:r>
        <w:rPr>
          <w:sz w:val="20"/>
          <w:szCs w:val="20"/>
        </w:rPr>
        <w:t xml:space="preserve"> registrado en sesión y </w:t>
      </w:r>
      <w:proofErr w:type="spellStart"/>
      <w:r>
        <w:rPr>
          <w:sz w:val="20"/>
          <w:szCs w:val="20"/>
        </w:rPr>
        <w:t>TransProdDetalle.TransProdDetalleID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ArregloTransProdDetalle.TransProdDetalleID</w:t>
      </w:r>
      <w:proofErr w:type="spellEnd"/>
      <w:r>
        <w:rPr>
          <w:sz w:val="20"/>
          <w:szCs w:val="20"/>
        </w:rPr>
        <w:t xml:space="preserve"> actual</w:t>
      </w:r>
      <w:r>
        <w:rPr>
          <w:sz w:val="20"/>
          <w:szCs w:val="20"/>
          <w:lang w:val="es-MX"/>
        </w:rPr>
        <w:t>&gt;:</w:t>
      </w:r>
    </w:p>
    <w:p w:rsidR="00B508FA" w:rsidRPr="00C8789F" w:rsidRDefault="00B508FA" w:rsidP="00B508F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proofErr w:type="spellStart"/>
      <w:r w:rsidRPr="00921551">
        <w:rPr>
          <w:b/>
          <w:sz w:val="20"/>
          <w:szCs w:val="20"/>
        </w:rPr>
        <w:t>TransProd</w:t>
      </w:r>
      <w:r w:rsidR="008D0700">
        <w:rPr>
          <w:b/>
          <w:sz w:val="20"/>
          <w:szCs w:val="20"/>
        </w:rPr>
        <w:t>Detalle</w:t>
      </w:r>
      <w:proofErr w:type="spellEnd"/>
    </w:p>
    <w:p w:rsidR="00B508FA" w:rsidRPr="002B0F80" w:rsidRDefault="00B508FA" w:rsidP="00B508F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>
        <w:rPr>
          <w:sz w:val="20"/>
          <w:szCs w:val="20"/>
        </w:rPr>
        <w:t xml:space="preserve">Cantidad </w:t>
      </w:r>
      <w:r w:rsidRPr="00873E2A">
        <w:rPr>
          <w:sz w:val="20"/>
          <w:szCs w:val="20"/>
          <w:lang w:eastAsia="en-US"/>
        </w:rPr>
        <w:t>= Cantidad (objeto Productos)</w:t>
      </w:r>
    </w:p>
    <w:p w:rsidR="002B0F80" w:rsidRPr="002B0F80" w:rsidRDefault="002B0F80" w:rsidP="002B0F80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2B0F80">
        <w:rPr>
          <w:rStyle w:val="Hipervnculo"/>
          <w:color w:val="auto"/>
          <w:sz w:val="20"/>
          <w:szCs w:val="20"/>
          <w:u w:val="none"/>
          <w:lang w:val="es-MX"/>
        </w:rPr>
        <w:t>MFechaHora</w:t>
      </w:r>
      <w:proofErr w:type="spellEnd"/>
      <w:r w:rsidRPr="002B0F80">
        <w:rPr>
          <w:rStyle w:val="Hipervnculo"/>
          <w:color w:val="auto"/>
          <w:sz w:val="20"/>
          <w:szCs w:val="20"/>
          <w:u w:val="none"/>
          <w:lang w:val="es-MX"/>
        </w:rPr>
        <w:t xml:space="preserve"> = Fecha y hora actual del sistema</w:t>
      </w:r>
    </w:p>
    <w:p w:rsidR="002B0F80" w:rsidRPr="002B0F80" w:rsidRDefault="002B0F80" w:rsidP="002B0F80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2B0F80">
        <w:rPr>
          <w:rStyle w:val="Hipervnculo"/>
          <w:color w:val="auto"/>
          <w:sz w:val="20"/>
          <w:szCs w:val="20"/>
          <w:u w:val="none"/>
          <w:lang w:val="es-MX"/>
        </w:rPr>
        <w:t>MUsuarioID</w:t>
      </w:r>
      <w:proofErr w:type="spellEnd"/>
      <w:r w:rsidRPr="002B0F80">
        <w:rPr>
          <w:rStyle w:val="Hipervnculo"/>
          <w:color w:val="auto"/>
          <w:sz w:val="20"/>
          <w:szCs w:val="20"/>
          <w:u w:val="none"/>
          <w:lang w:val="es-MX"/>
        </w:rPr>
        <w:t xml:space="preserve"> = </w:t>
      </w:r>
      <w:proofErr w:type="spellStart"/>
      <w:r w:rsidRPr="002B0F80">
        <w:rPr>
          <w:rStyle w:val="Hipervnculo"/>
          <w:color w:val="auto"/>
          <w:sz w:val="20"/>
          <w:szCs w:val="20"/>
          <w:u w:val="none"/>
          <w:lang w:val="es-MX"/>
        </w:rPr>
        <w:t>UsuarioId</w:t>
      </w:r>
      <w:proofErr w:type="spellEnd"/>
      <w:r w:rsidRPr="002B0F80">
        <w:rPr>
          <w:rStyle w:val="Hipervnculo"/>
          <w:color w:val="auto"/>
          <w:sz w:val="20"/>
          <w:szCs w:val="20"/>
          <w:u w:val="none"/>
          <w:lang w:val="es-MX"/>
        </w:rPr>
        <w:t xml:space="preserve"> registrado en sesión</w:t>
      </w:r>
    </w:p>
    <w:p w:rsidR="00415900" w:rsidRPr="00415900" w:rsidRDefault="007A06C1" w:rsidP="00B508FA">
      <w:pPr>
        <w:pStyle w:val="Prrafodelista"/>
        <w:numPr>
          <w:ilvl w:val="2"/>
          <w:numId w:val="13"/>
        </w:numPr>
        <w:ind w:left="1701" w:hanging="850"/>
      </w:pPr>
      <w:r w:rsidRPr="00287979">
        <w:rPr>
          <w:sz w:val="20"/>
          <w:lang w:eastAsia="en-US"/>
        </w:rPr>
        <w:t xml:space="preserve">El sistema continúa en el </w:t>
      </w:r>
      <w:hyperlink w:anchor="paso9_1_11_8_AO01" w:history="1">
        <w:r w:rsidR="007B74D0" w:rsidRPr="00DB58EA">
          <w:rPr>
            <w:rStyle w:val="Hipervnculo"/>
            <w:b/>
            <w:sz w:val="20"/>
            <w:lang w:eastAsia="en-US"/>
          </w:rPr>
          <w:t xml:space="preserve">paso </w:t>
        </w:r>
        <w:r w:rsidR="007B74D0">
          <w:rPr>
            <w:rStyle w:val="Hipervnculo"/>
            <w:b/>
            <w:sz w:val="20"/>
            <w:lang w:eastAsia="en-US"/>
          </w:rPr>
          <w:t>9</w:t>
        </w:r>
        <w:r w:rsidR="007B74D0" w:rsidRPr="00DB58EA">
          <w:rPr>
            <w:rStyle w:val="Hipervnculo"/>
            <w:b/>
            <w:sz w:val="20"/>
            <w:lang w:eastAsia="en-US"/>
          </w:rPr>
          <w:t>.1.11.</w:t>
        </w:r>
      </w:hyperlink>
      <w:r w:rsidR="00EC394C">
        <w:rPr>
          <w:rStyle w:val="Hipervnculo"/>
          <w:b/>
          <w:sz w:val="20"/>
          <w:lang w:eastAsia="en-US"/>
        </w:rPr>
        <w:t>8</w:t>
      </w:r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7A06C1" w:rsidRPr="00E674B0" w:rsidRDefault="007A06C1" w:rsidP="007A06C1">
      <w:pPr>
        <w:numPr>
          <w:ilvl w:val="0"/>
          <w:numId w:val="13"/>
        </w:numPr>
        <w:rPr>
          <w:sz w:val="20"/>
          <w:lang w:val="es-MX"/>
        </w:rPr>
      </w:pPr>
      <w:r w:rsidRPr="004651F5">
        <w:rPr>
          <w:sz w:val="20"/>
          <w:lang w:val="es-MX"/>
        </w:rPr>
        <w:t xml:space="preserve">Si &lt;el actor </w:t>
      </w:r>
      <w:r w:rsidRPr="004651F5">
        <w:rPr>
          <w:b/>
          <w:sz w:val="20"/>
          <w:lang w:val="es-MX"/>
        </w:rPr>
        <w:t>selecciona</w:t>
      </w:r>
      <w:r w:rsidRPr="004651F5">
        <w:rPr>
          <w:sz w:val="20"/>
          <w:lang w:val="es-MX"/>
        </w:rPr>
        <w:t xml:space="preserve"> </w:t>
      </w:r>
      <w:r w:rsidRPr="00E674B0">
        <w:rPr>
          <w:b/>
          <w:sz w:val="20"/>
          <w:lang w:val="es-MX"/>
        </w:rPr>
        <w:t>sostenidamente</w:t>
      </w:r>
      <w:r>
        <w:rPr>
          <w:sz w:val="20"/>
          <w:lang w:val="es-MX"/>
        </w:rPr>
        <w:t xml:space="preserve"> </w:t>
      </w:r>
      <w:r w:rsidRPr="004651F5">
        <w:rPr>
          <w:sz w:val="20"/>
          <w:lang w:val="es-MX"/>
        </w:rPr>
        <w:t>un producto&gt;</w:t>
      </w:r>
    </w:p>
    <w:p w:rsidR="007A06C1" w:rsidRDefault="007A06C1" w:rsidP="007A06C1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47" w:name="paso11_1_AO01"/>
      <w:r>
        <w:rPr>
          <w:sz w:val="20"/>
          <w:szCs w:val="20"/>
          <w:lang w:val="es-MX"/>
        </w:rPr>
        <w:t>El sistema obtiene d</w:t>
      </w:r>
      <w:r w:rsidRPr="00FD2395">
        <w:rPr>
          <w:sz w:val="20"/>
          <w:szCs w:val="20"/>
          <w:lang w:val="es-MX"/>
        </w:rPr>
        <w:t xml:space="preserve">el objeto Productos </w:t>
      </w:r>
      <w:r>
        <w:rPr>
          <w:sz w:val="20"/>
          <w:szCs w:val="20"/>
          <w:lang w:val="es-MX"/>
        </w:rPr>
        <w:t>la siguiente información del producto seleccionado:</w:t>
      </w:r>
      <w:bookmarkEnd w:id="147"/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7A06C1">
        <w:rPr>
          <w:sz w:val="20"/>
          <w:szCs w:val="20"/>
          <w:lang w:val="es-MX"/>
        </w:rPr>
        <w:t>ProductoClave</w:t>
      </w:r>
      <w:proofErr w:type="spellEnd"/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7A06C1">
        <w:rPr>
          <w:sz w:val="20"/>
          <w:szCs w:val="20"/>
          <w:lang w:val="es-MX"/>
        </w:rPr>
        <w:t>Descripcion</w:t>
      </w:r>
      <w:proofErr w:type="spellEnd"/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7A06C1">
        <w:rPr>
          <w:sz w:val="20"/>
          <w:szCs w:val="20"/>
          <w:lang w:val="es-MX"/>
        </w:rPr>
        <w:t>DecimalProducto</w:t>
      </w:r>
      <w:proofErr w:type="spellEnd"/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A06C1">
        <w:rPr>
          <w:sz w:val="20"/>
          <w:szCs w:val="20"/>
          <w:lang w:val="es-MX"/>
        </w:rPr>
        <w:t>Unidad</w:t>
      </w:r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A06C1">
        <w:rPr>
          <w:sz w:val="20"/>
          <w:szCs w:val="20"/>
          <w:lang w:val="es-MX"/>
        </w:rPr>
        <w:t>Cantidad</w:t>
      </w:r>
    </w:p>
    <w:p w:rsidR="007A06C1" w:rsidRPr="00CE39E5" w:rsidRDefault="007A06C1" w:rsidP="007A06C1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CE39E5">
        <w:rPr>
          <w:sz w:val="20"/>
          <w:szCs w:val="20"/>
          <w:lang w:val="es-MX"/>
        </w:rPr>
        <w:t xml:space="preserve">El sistema </w:t>
      </w:r>
      <w:r>
        <w:rPr>
          <w:sz w:val="20"/>
          <w:szCs w:val="20"/>
          <w:lang w:val="es-MX"/>
        </w:rPr>
        <w:t>recupera</w:t>
      </w:r>
      <w:r w:rsidRPr="00CE39E5">
        <w:rPr>
          <w:sz w:val="20"/>
          <w:szCs w:val="20"/>
          <w:lang w:val="es-MX"/>
        </w:rPr>
        <w:t xml:space="preserve"> la siguiente información</w:t>
      </w:r>
      <w:r>
        <w:rPr>
          <w:sz w:val="20"/>
          <w:szCs w:val="20"/>
          <w:lang w:val="es-MX"/>
        </w:rPr>
        <w:t xml:space="preserve"> del producto</w:t>
      </w:r>
      <w:r w:rsidRPr="00CE39E5">
        <w:rPr>
          <w:sz w:val="20"/>
          <w:szCs w:val="20"/>
          <w:lang w:val="es-MX"/>
        </w:rPr>
        <w:t>:</w:t>
      </w:r>
    </w:p>
    <w:p w:rsidR="007A06C1" w:rsidRPr="00CE39E5" w:rsidRDefault="007A06C1" w:rsidP="007A06C1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proofErr w:type="spellStart"/>
      <w:r w:rsidRPr="00CE39E5">
        <w:rPr>
          <w:b/>
          <w:sz w:val="20"/>
          <w:szCs w:val="20"/>
          <w:lang w:val="es-MX"/>
        </w:rPr>
        <w:t>ArregloTransProdDetalle</w:t>
      </w:r>
      <w:proofErr w:type="spellEnd"/>
    </w:p>
    <w:p w:rsidR="007A06C1" w:rsidRPr="00CE39E5" w:rsidRDefault="007A06C1" w:rsidP="007A06C1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lastRenderedPageBreak/>
        <w:t>TransProdDetalleID</w:t>
      </w:r>
      <w:proofErr w:type="spellEnd"/>
    </w:p>
    <w:p w:rsidR="007A06C1" w:rsidRPr="00481955" w:rsidRDefault="007A06C1" w:rsidP="007A06C1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El sistema presenta la siguiente opción</w:t>
      </w:r>
      <w:r w:rsidRPr="00481955">
        <w:rPr>
          <w:sz w:val="20"/>
          <w:lang w:val="es-MX"/>
        </w:rPr>
        <w:t>:</w:t>
      </w:r>
    </w:p>
    <w:p w:rsidR="007A06C1" w:rsidRPr="00E674B0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945B94">
        <w:rPr>
          <w:sz w:val="20"/>
          <w:szCs w:val="20"/>
          <w:lang w:val="es-MX"/>
        </w:rPr>
        <w:t>Eliminar</w:t>
      </w:r>
    </w:p>
    <w:p w:rsidR="007A06C1" w:rsidRDefault="007A06C1" w:rsidP="007A06C1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 w:rsidRPr="00481955"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Eliminar</w:t>
      </w:r>
      <w:r w:rsidRPr="00481955">
        <w:rPr>
          <w:sz w:val="20"/>
          <w:lang w:val="es-MX"/>
        </w:rPr>
        <w:t>&gt;</w:t>
      </w:r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lang w:val="es-MX"/>
        </w:rPr>
        <w:t xml:space="preserve">El sistema presenta el mensaje </w:t>
      </w:r>
      <w:r w:rsidRPr="00D475B9">
        <w:rPr>
          <w:color w:val="FF0000"/>
          <w:sz w:val="20"/>
          <w:szCs w:val="20"/>
        </w:rPr>
        <w:t>“[P0233] El producto será eliminado de la lista. ¿Desea Continuar?”</w:t>
      </w:r>
    </w:p>
    <w:p w:rsidR="007A06C1" w:rsidRDefault="007A06C1" w:rsidP="007A06C1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7A06C1" w:rsidRPr="00C20E5C" w:rsidRDefault="007A06C1" w:rsidP="007A06C1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7A06C1" w:rsidRPr="002235EB" w:rsidRDefault="007A06C1" w:rsidP="007A06C1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r w:rsidRPr="002235EB">
        <w:rPr>
          <w:sz w:val="20"/>
          <w:lang w:val="es-MX"/>
        </w:rPr>
        <w:t>actor</w:t>
      </w:r>
      <w:r w:rsidRPr="002235EB">
        <w:rPr>
          <w:sz w:val="20"/>
          <w:szCs w:val="20"/>
          <w:lang w:val="es-MX"/>
        </w:rPr>
        <w:t xml:space="preserve"> </w:t>
      </w:r>
      <w:r w:rsidRPr="002235EB">
        <w:rPr>
          <w:sz w:val="20"/>
          <w:lang w:val="es-MX"/>
        </w:rPr>
        <w:t xml:space="preserve">selecciona la opción </w:t>
      </w:r>
      <w:r w:rsidRPr="002235EB">
        <w:rPr>
          <w:b/>
          <w:sz w:val="20"/>
          <w:lang w:val="es-MX"/>
        </w:rPr>
        <w:t>Si</w:t>
      </w:r>
      <w:r w:rsidRPr="002235EB">
        <w:rPr>
          <w:sz w:val="20"/>
          <w:lang w:val="es-MX"/>
        </w:rPr>
        <w:t>&gt;</w:t>
      </w:r>
    </w:p>
    <w:p w:rsidR="00DA071A" w:rsidRPr="002235EB" w:rsidRDefault="00DA071A" w:rsidP="00DA071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25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A071A" w:rsidRPr="002235EB" w:rsidRDefault="00DA071A" w:rsidP="00DA071A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DA071A" w:rsidRPr="002235EB" w:rsidRDefault="00DA071A" w:rsidP="00DA071A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ActualizarInventario</w:t>
      </w:r>
      <w:proofErr w:type="spellEnd"/>
    </w:p>
    <w:p w:rsidR="00DA071A" w:rsidRPr="002235EB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ProductoClave</w:t>
      </w:r>
      <w:proofErr w:type="spellEnd"/>
      <w:r w:rsidRPr="002235EB">
        <w:rPr>
          <w:sz w:val="20"/>
          <w:szCs w:val="20"/>
        </w:rPr>
        <w:t xml:space="preserve"> = </w:t>
      </w:r>
      <w:proofErr w:type="spellStart"/>
      <w:r w:rsidRPr="002235EB">
        <w:rPr>
          <w:sz w:val="20"/>
          <w:szCs w:val="20"/>
        </w:rPr>
        <w:t>ProductoClave</w:t>
      </w:r>
      <w:proofErr w:type="spellEnd"/>
      <w:r w:rsidRPr="002235EB">
        <w:rPr>
          <w:sz w:val="20"/>
          <w:szCs w:val="20"/>
        </w:rPr>
        <w:t xml:space="preserve"> (objeto Productos)</w:t>
      </w:r>
    </w:p>
    <w:p w:rsidR="00DA071A" w:rsidRPr="002235EB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TipoUnidad</w:t>
      </w:r>
      <w:proofErr w:type="spellEnd"/>
      <w:r w:rsidRPr="002235EB">
        <w:rPr>
          <w:sz w:val="20"/>
          <w:szCs w:val="20"/>
        </w:rPr>
        <w:t xml:space="preserve"> = Unidad (objeto Productos)</w:t>
      </w:r>
    </w:p>
    <w:p w:rsidR="00DA071A" w:rsidRPr="002235EB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</w:rPr>
      </w:pPr>
      <w:r w:rsidRPr="002235EB">
        <w:rPr>
          <w:sz w:val="20"/>
          <w:szCs w:val="20"/>
        </w:rPr>
        <w:t>Cantidad = Cantidad (objeto Productos)</w:t>
      </w:r>
    </w:p>
    <w:p w:rsidR="00DA071A" w:rsidRPr="002235EB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TipoTransProd</w:t>
      </w:r>
      <w:proofErr w:type="spellEnd"/>
      <w:r w:rsidRPr="002235EB">
        <w:rPr>
          <w:sz w:val="20"/>
          <w:szCs w:val="20"/>
        </w:rPr>
        <w:t xml:space="preserve"> = 6</w:t>
      </w:r>
    </w:p>
    <w:p w:rsidR="00DA071A" w:rsidRPr="002235EB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TipoMovimiento</w:t>
      </w:r>
      <w:proofErr w:type="spellEnd"/>
      <w:r w:rsidRPr="002235EB">
        <w:rPr>
          <w:sz w:val="20"/>
          <w:szCs w:val="20"/>
        </w:rPr>
        <w:t xml:space="preserve"> = 2</w:t>
      </w:r>
    </w:p>
    <w:p w:rsidR="00DA071A" w:rsidRPr="002235EB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AlmacenID</w:t>
      </w:r>
      <w:proofErr w:type="spellEnd"/>
      <w:r w:rsidRPr="002235EB">
        <w:rPr>
          <w:sz w:val="20"/>
          <w:szCs w:val="20"/>
        </w:rPr>
        <w:t xml:space="preserve"> = </w:t>
      </w:r>
      <w:proofErr w:type="spellStart"/>
      <w:r w:rsidRPr="002235EB">
        <w:rPr>
          <w:sz w:val="20"/>
          <w:szCs w:val="20"/>
        </w:rPr>
        <w:t>AlmacenID</w:t>
      </w:r>
      <w:proofErr w:type="spellEnd"/>
      <w:r w:rsidRPr="002235EB">
        <w:rPr>
          <w:sz w:val="20"/>
          <w:szCs w:val="20"/>
        </w:rPr>
        <w:t xml:space="preserve"> registrado en sesión</w:t>
      </w:r>
    </w:p>
    <w:p w:rsidR="00DA071A" w:rsidRPr="002235EB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</w:rPr>
      </w:pPr>
      <w:r w:rsidRPr="002235EB">
        <w:rPr>
          <w:sz w:val="20"/>
          <w:szCs w:val="20"/>
        </w:rPr>
        <w:t>Cancelar = 1</w:t>
      </w:r>
    </w:p>
    <w:p w:rsidR="00DA071A" w:rsidRPr="002235EB" w:rsidRDefault="00DA071A" w:rsidP="00DA071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DA071A" w:rsidRPr="002235EB" w:rsidRDefault="00DA071A" w:rsidP="00DA071A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</w:t>
      </w:r>
      <w:r w:rsidR="005A2CB6" w:rsidRPr="002235EB">
        <w:rPr>
          <w:sz w:val="20"/>
          <w:szCs w:val="20"/>
          <w:lang w:val="es-MX"/>
        </w:rPr>
        <w:t>Verdadero</w:t>
      </w:r>
      <w:proofErr w:type="spellEnd"/>
    </w:p>
    <w:p w:rsidR="007A06C1" w:rsidRPr="00E54427" w:rsidRDefault="007A06C1" w:rsidP="007A06C1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E54427">
        <w:rPr>
          <w:sz w:val="20"/>
          <w:lang w:val="es-MX"/>
        </w:rPr>
        <w:t>El sistema</w:t>
      </w:r>
      <w:r w:rsidR="008D0700">
        <w:rPr>
          <w:sz w:val="20"/>
          <w:lang w:val="es-MX"/>
        </w:rPr>
        <w:t xml:space="preserve"> </w:t>
      </w:r>
      <w:r w:rsidRPr="00E54427">
        <w:rPr>
          <w:sz w:val="20"/>
          <w:lang w:val="es-MX"/>
        </w:rPr>
        <w:t>elimina la siguiente información</w:t>
      </w:r>
      <w:r w:rsidR="008D0700">
        <w:rPr>
          <w:sz w:val="20"/>
          <w:lang w:val="es-MX"/>
        </w:rPr>
        <w:t xml:space="preserve"> </w:t>
      </w:r>
      <w:r w:rsidR="008D0700">
        <w:rPr>
          <w:sz w:val="20"/>
          <w:szCs w:val="20"/>
          <w:lang w:val="es-MX"/>
        </w:rPr>
        <w:t>del detalle de la transacción correspondiente, donde &lt;</w:t>
      </w:r>
      <w:proofErr w:type="spellStart"/>
      <w:r w:rsidR="008D0700" w:rsidRPr="00A91803">
        <w:rPr>
          <w:sz w:val="20"/>
          <w:szCs w:val="20"/>
        </w:rPr>
        <w:t>TransProd</w:t>
      </w:r>
      <w:r w:rsidR="008D0700">
        <w:rPr>
          <w:sz w:val="20"/>
          <w:szCs w:val="20"/>
        </w:rPr>
        <w:t>Detalle.TransProdID</w:t>
      </w:r>
      <w:proofErr w:type="spellEnd"/>
      <w:r w:rsidR="008D0700" w:rsidRPr="00A91803">
        <w:rPr>
          <w:sz w:val="20"/>
          <w:szCs w:val="20"/>
        </w:rPr>
        <w:t xml:space="preserve"> =</w:t>
      </w:r>
      <w:r w:rsidR="008D0700">
        <w:rPr>
          <w:sz w:val="20"/>
          <w:szCs w:val="20"/>
        </w:rPr>
        <w:t xml:space="preserve"> </w:t>
      </w:r>
      <w:proofErr w:type="spellStart"/>
      <w:r w:rsidR="008D0700">
        <w:rPr>
          <w:sz w:val="20"/>
          <w:szCs w:val="20"/>
        </w:rPr>
        <w:t>TransProdID</w:t>
      </w:r>
      <w:proofErr w:type="spellEnd"/>
      <w:r w:rsidR="008D0700">
        <w:rPr>
          <w:sz w:val="20"/>
          <w:szCs w:val="20"/>
        </w:rPr>
        <w:t xml:space="preserve"> registrado en sesión y </w:t>
      </w:r>
      <w:proofErr w:type="spellStart"/>
      <w:r w:rsidR="008D0700">
        <w:rPr>
          <w:sz w:val="20"/>
          <w:szCs w:val="20"/>
        </w:rPr>
        <w:t>TransProdDetalle.TransProdDetalleID</w:t>
      </w:r>
      <w:proofErr w:type="spellEnd"/>
      <w:r w:rsidR="008D0700">
        <w:rPr>
          <w:sz w:val="20"/>
          <w:szCs w:val="20"/>
        </w:rPr>
        <w:t xml:space="preserve"> = </w:t>
      </w:r>
      <w:proofErr w:type="spellStart"/>
      <w:r w:rsidR="008D0700">
        <w:rPr>
          <w:sz w:val="20"/>
          <w:szCs w:val="20"/>
        </w:rPr>
        <w:t>ArregloTransProdDetalle.TransProdDetalleID</w:t>
      </w:r>
      <w:proofErr w:type="spellEnd"/>
      <w:r w:rsidR="008D0700">
        <w:rPr>
          <w:sz w:val="20"/>
          <w:szCs w:val="20"/>
        </w:rPr>
        <w:t xml:space="preserve"> actual</w:t>
      </w:r>
      <w:r w:rsidR="008D0700">
        <w:rPr>
          <w:sz w:val="20"/>
          <w:szCs w:val="20"/>
          <w:lang w:val="es-MX"/>
        </w:rPr>
        <w:t>&gt;:</w:t>
      </w:r>
    </w:p>
    <w:p w:rsidR="008D0700" w:rsidRPr="008D0700" w:rsidRDefault="007A06C1" w:rsidP="008D0700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proofErr w:type="spellStart"/>
      <w:r w:rsidRPr="001A04D4">
        <w:rPr>
          <w:b/>
          <w:sz w:val="20"/>
          <w:lang w:val="es-MX"/>
        </w:rPr>
        <w:t>TransProdDetalle</w:t>
      </w:r>
      <w:proofErr w:type="spellEnd"/>
    </w:p>
    <w:p w:rsidR="007A06C1" w:rsidRPr="001A04D4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E54427">
        <w:rPr>
          <w:sz w:val="20"/>
          <w:lang w:val="es-MX"/>
        </w:rPr>
        <w:t>TransProdDetalleID</w:t>
      </w:r>
      <w:proofErr w:type="spellEnd"/>
    </w:p>
    <w:p w:rsidR="007A06C1" w:rsidRPr="00B53224" w:rsidRDefault="007A06C1" w:rsidP="008D0700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53224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 xml:space="preserve">elimina del </w:t>
      </w:r>
      <w:r w:rsidRPr="00B53224">
        <w:rPr>
          <w:sz w:val="20"/>
          <w:lang w:val="es-MX"/>
        </w:rPr>
        <w:t xml:space="preserve">arreglo la información del objeto </w:t>
      </w:r>
      <w:r>
        <w:rPr>
          <w:sz w:val="20"/>
          <w:lang w:val="es-MX"/>
        </w:rPr>
        <w:t>correspondiente al producto</w:t>
      </w:r>
      <w:r w:rsidRPr="00B53224">
        <w:rPr>
          <w:sz w:val="20"/>
          <w:lang w:val="es-MX"/>
        </w:rPr>
        <w:t>:</w:t>
      </w:r>
    </w:p>
    <w:p w:rsidR="007A06C1" w:rsidRPr="00B53224" w:rsidRDefault="007A06C1" w:rsidP="008D0700">
      <w:pPr>
        <w:pStyle w:val="Prrafodelista"/>
        <w:numPr>
          <w:ilvl w:val="5"/>
          <w:numId w:val="13"/>
        </w:numPr>
        <w:ind w:left="4820" w:hanging="1276"/>
        <w:rPr>
          <w:b/>
          <w:lang w:val="es-MX"/>
        </w:rPr>
      </w:pPr>
      <w:proofErr w:type="spellStart"/>
      <w:r w:rsidRPr="00B53224">
        <w:rPr>
          <w:b/>
          <w:sz w:val="20"/>
          <w:lang w:val="es-MX"/>
        </w:rPr>
        <w:t>ArregloTransProdDetalle</w:t>
      </w:r>
      <w:proofErr w:type="spellEnd"/>
    </w:p>
    <w:p w:rsidR="007A06C1" w:rsidRPr="008D3B49" w:rsidRDefault="007A06C1" w:rsidP="008D0700">
      <w:pPr>
        <w:pStyle w:val="Prrafodelista"/>
        <w:numPr>
          <w:ilvl w:val="6"/>
          <w:numId w:val="13"/>
        </w:numPr>
        <w:ind w:left="6237" w:hanging="1417"/>
      </w:pPr>
      <w:proofErr w:type="spellStart"/>
      <w:r w:rsidRPr="00B53224">
        <w:rPr>
          <w:sz w:val="20"/>
          <w:lang w:val="es-MX"/>
        </w:rPr>
        <w:t>TransProdDetalle</w:t>
      </w:r>
      <w:proofErr w:type="spellEnd"/>
    </w:p>
    <w:p w:rsidR="007A06C1" w:rsidRPr="00FD2395" w:rsidRDefault="007A06C1" w:rsidP="008D070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FD2395">
        <w:rPr>
          <w:sz w:val="20"/>
          <w:szCs w:val="20"/>
          <w:lang w:val="es-MX"/>
        </w:rPr>
        <w:t xml:space="preserve">El </w:t>
      </w:r>
      <w:r w:rsidRPr="004735F8">
        <w:rPr>
          <w:sz w:val="20"/>
          <w:lang w:val="es-MX"/>
        </w:rPr>
        <w:t>sistema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elimina d</w:t>
      </w:r>
      <w:r w:rsidRPr="00FD2395">
        <w:rPr>
          <w:sz w:val="20"/>
          <w:szCs w:val="20"/>
          <w:lang w:val="es-MX"/>
        </w:rPr>
        <w:t>el objeto Productos la siguiente información del producto:</w:t>
      </w:r>
    </w:p>
    <w:p w:rsidR="007A06C1" w:rsidRPr="008D0700" w:rsidRDefault="007A06C1" w:rsidP="008D070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 w:rsidRPr="008D0700">
        <w:rPr>
          <w:sz w:val="20"/>
          <w:lang w:val="es-MX"/>
        </w:rPr>
        <w:t>Productos</w:t>
      </w:r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735F8">
        <w:rPr>
          <w:sz w:val="20"/>
          <w:lang w:val="es-MX"/>
        </w:rPr>
        <w:t>ProductoClave</w:t>
      </w:r>
      <w:proofErr w:type="spellEnd"/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8D0700">
        <w:rPr>
          <w:sz w:val="20"/>
          <w:lang w:val="es-MX"/>
        </w:rPr>
        <w:t>Descripcion</w:t>
      </w:r>
      <w:proofErr w:type="spellEnd"/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8D0700">
        <w:rPr>
          <w:sz w:val="20"/>
          <w:lang w:val="es-MX"/>
        </w:rPr>
        <w:t>DecimalProducto</w:t>
      </w:r>
      <w:proofErr w:type="spellEnd"/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8D0700">
        <w:rPr>
          <w:sz w:val="20"/>
          <w:lang w:val="es-MX"/>
        </w:rPr>
        <w:t>Unidad</w:t>
      </w:r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8D0700">
        <w:rPr>
          <w:sz w:val="20"/>
          <w:lang w:val="es-MX"/>
        </w:rPr>
        <w:t xml:space="preserve">Cantidad </w:t>
      </w:r>
    </w:p>
    <w:p w:rsidR="007D190B" w:rsidRDefault="009868B4" w:rsidP="009868B4">
      <w:pPr>
        <w:pStyle w:val="Prrafodelista"/>
        <w:numPr>
          <w:ilvl w:val="4"/>
          <w:numId w:val="13"/>
        </w:numPr>
        <w:ind w:left="3544" w:hanging="992"/>
        <w:rPr>
          <w:rStyle w:val="Hipervnculo"/>
          <w:b/>
          <w:sz w:val="20"/>
          <w:szCs w:val="20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9_1_11_8_AO01" w:history="1">
        <w:r w:rsidR="00EC394C" w:rsidRPr="00DB58EA">
          <w:rPr>
            <w:rStyle w:val="Hipervnculo"/>
            <w:b/>
            <w:sz w:val="20"/>
            <w:lang w:eastAsia="en-US"/>
          </w:rPr>
          <w:t xml:space="preserve">paso </w:t>
        </w:r>
        <w:r w:rsidR="00EC394C">
          <w:rPr>
            <w:rStyle w:val="Hipervnculo"/>
            <w:b/>
            <w:sz w:val="20"/>
            <w:lang w:eastAsia="en-US"/>
          </w:rPr>
          <w:t>9</w:t>
        </w:r>
        <w:r w:rsidR="00EC394C" w:rsidRPr="00DB58EA">
          <w:rPr>
            <w:rStyle w:val="Hipervnculo"/>
            <w:b/>
            <w:sz w:val="20"/>
            <w:lang w:eastAsia="en-US"/>
          </w:rPr>
          <w:t>.1.11.</w:t>
        </w:r>
      </w:hyperlink>
      <w:r w:rsidR="00EC394C">
        <w:rPr>
          <w:rStyle w:val="Hipervnculo"/>
          <w:b/>
          <w:sz w:val="20"/>
          <w:lang w:eastAsia="en-US"/>
        </w:rPr>
        <w:t>8</w:t>
      </w:r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9868B4" w:rsidRPr="00FF45D0" w:rsidRDefault="009868B4" w:rsidP="009868B4">
      <w:pPr>
        <w:numPr>
          <w:ilvl w:val="0"/>
          <w:numId w:val="13"/>
        </w:numPr>
        <w:rPr>
          <w:lang w:val="es-MX"/>
        </w:rPr>
      </w:pPr>
      <w:r>
        <w:rPr>
          <w:sz w:val="20"/>
          <w:lang w:val="es-MX"/>
        </w:rPr>
        <w:t xml:space="preserve">Si &lt;el </w:t>
      </w:r>
      <w:r w:rsidRPr="00FF45D0">
        <w:rPr>
          <w:sz w:val="20"/>
          <w:lang w:val="es-MX"/>
        </w:rPr>
        <w:t xml:space="preserve">actor selecciona la opción </w:t>
      </w:r>
      <w:r w:rsidRPr="00FF45D0">
        <w:rPr>
          <w:b/>
          <w:sz w:val="20"/>
          <w:lang w:val="es-MX"/>
        </w:rPr>
        <w:t>Buscar</w:t>
      </w:r>
      <w:r w:rsidRPr="00FF45D0">
        <w:rPr>
          <w:sz w:val="20"/>
          <w:lang w:val="es-MX"/>
        </w:rPr>
        <w:t>&gt;</w:t>
      </w:r>
    </w:p>
    <w:p w:rsidR="009868B4" w:rsidRPr="00FF45D0" w:rsidRDefault="009868B4" w:rsidP="009868B4">
      <w:pPr>
        <w:numPr>
          <w:ilvl w:val="1"/>
          <w:numId w:val="13"/>
        </w:numPr>
        <w:ind w:left="811" w:hanging="454"/>
        <w:rPr>
          <w:sz w:val="20"/>
          <w:lang w:eastAsia="en-US"/>
        </w:rPr>
      </w:pPr>
      <w:bookmarkStart w:id="148" w:name="paso12_1_AO01"/>
      <w:r w:rsidRPr="00FF45D0">
        <w:rPr>
          <w:sz w:val="20"/>
          <w:lang w:eastAsia="en-US"/>
        </w:rPr>
        <w:t xml:space="preserve">El caso de uso incluye la funcionalidad del caso de uso </w:t>
      </w:r>
      <w:hyperlink r:id="rId26" w:history="1">
        <w:r w:rsidRPr="00FF45D0">
          <w:rPr>
            <w:rStyle w:val="Hipervnculo"/>
            <w:b/>
            <w:sz w:val="20"/>
            <w:lang w:eastAsia="en-US"/>
          </w:rPr>
          <w:t>Buscar Productos – CUROLMOV20</w:t>
        </w:r>
      </w:hyperlink>
      <w:bookmarkEnd w:id="148"/>
    </w:p>
    <w:p w:rsidR="009868B4" w:rsidRPr="00FF45D0" w:rsidRDefault="009868B4" w:rsidP="009868B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FF45D0">
        <w:rPr>
          <w:sz w:val="20"/>
          <w:lang w:eastAsia="en-US"/>
        </w:rPr>
        <w:t>El sistema envía como parámetro la siguiente información:</w:t>
      </w:r>
    </w:p>
    <w:p w:rsidR="00FF45D0" w:rsidRPr="00FF45D0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FF45D0">
        <w:rPr>
          <w:sz w:val="20"/>
          <w:lang w:eastAsia="en-US"/>
        </w:rPr>
        <w:t>Cadena = (Cadena vacía)</w:t>
      </w:r>
    </w:p>
    <w:p w:rsidR="00FF45D0" w:rsidRPr="000819BF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819BF">
        <w:rPr>
          <w:sz w:val="20"/>
          <w:lang w:eastAsia="en-US"/>
        </w:rPr>
        <w:t>Esquema = Todos</w:t>
      </w:r>
    </w:p>
    <w:p w:rsidR="00FF45D0" w:rsidRPr="000819BF" w:rsidRDefault="000819BF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0819BF">
        <w:rPr>
          <w:sz w:val="20"/>
          <w:lang w:eastAsia="en-US"/>
        </w:rPr>
        <w:t>TipoValidacion</w:t>
      </w:r>
      <w:r w:rsidR="006C19A8">
        <w:rPr>
          <w:sz w:val="20"/>
          <w:lang w:eastAsia="en-US"/>
        </w:rPr>
        <w:t>Existencia</w:t>
      </w:r>
      <w:proofErr w:type="spellEnd"/>
      <w:r w:rsidR="006C19A8">
        <w:rPr>
          <w:sz w:val="20"/>
          <w:lang w:eastAsia="en-US"/>
        </w:rPr>
        <w:t xml:space="preserve"> = 1</w:t>
      </w:r>
    </w:p>
    <w:p w:rsidR="00FF45D0" w:rsidRPr="000819BF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0819BF">
        <w:rPr>
          <w:sz w:val="20"/>
          <w:lang w:eastAsia="en-US"/>
        </w:rPr>
        <w:t>ListaPrecios</w:t>
      </w:r>
      <w:proofErr w:type="spellEnd"/>
      <w:r w:rsidRPr="000819BF">
        <w:rPr>
          <w:sz w:val="20"/>
          <w:lang w:eastAsia="en-US"/>
        </w:rPr>
        <w:t xml:space="preserve"> = ‘ ‘</w:t>
      </w:r>
    </w:p>
    <w:p w:rsidR="00FF45D0" w:rsidRPr="000819BF" w:rsidRDefault="00753D05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TransProd</w:t>
      </w:r>
      <w:r w:rsidR="00804673">
        <w:rPr>
          <w:sz w:val="20"/>
          <w:lang w:eastAsia="en-US"/>
        </w:rPr>
        <w:t>ID</w:t>
      </w:r>
      <w:proofErr w:type="spellEnd"/>
      <w:r>
        <w:rPr>
          <w:sz w:val="20"/>
          <w:lang w:eastAsia="en-US"/>
        </w:rPr>
        <w:t xml:space="preserve"> = </w:t>
      </w:r>
      <w:proofErr w:type="spellStart"/>
      <w:r w:rsidR="00FF45D0" w:rsidRPr="000819BF">
        <w:rPr>
          <w:sz w:val="20"/>
          <w:lang w:eastAsia="en-US"/>
        </w:rPr>
        <w:t>T</w:t>
      </w:r>
      <w:r>
        <w:rPr>
          <w:sz w:val="20"/>
          <w:lang w:eastAsia="en-US"/>
        </w:rPr>
        <w:t>ransProdID</w:t>
      </w:r>
      <w:proofErr w:type="spellEnd"/>
      <w:r>
        <w:rPr>
          <w:sz w:val="20"/>
          <w:lang w:eastAsia="en-US"/>
        </w:rPr>
        <w:t xml:space="preserve"> registrado en sesión</w:t>
      </w:r>
    </w:p>
    <w:p w:rsidR="00804673" w:rsidRDefault="00804673" w:rsidP="00804673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lastRenderedPageBreak/>
        <w:t>TipoMovimiento</w:t>
      </w:r>
      <w:proofErr w:type="spellEnd"/>
      <w:r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>
        <w:rPr>
          <w:sz w:val="20"/>
          <w:szCs w:val="20"/>
          <w:highlight w:val="yellow"/>
          <w:lang w:eastAsia="en-US"/>
        </w:rPr>
        <w:t>TipoMovimiento</w:t>
      </w:r>
      <w:proofErr w:type="spellEnd"/>
      <w:r>
        <w:rPr>
          <w:sz w:val="20"/>
          <w:szCs w:val="20"/>
          <w:highlight w:val="yellow"/>
          <w:lang w:eastAsia="en-US"/>
        </w:rPr>
        <w:t xml:space="preserve"> registrado en sesión</w:t>
      </w:r>
    </w:p>
    <w:p w:rsidR="00804673" w:rsidRPr="00804673" w:rsidRDefault="00804673" w:rsidP="00804673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TipoTransProd</w:t>
      </w:r>
      <w:proofErr w:type="spellEnd"/>
      <w:r>
        <w:rPr>
          <w:sz w:val="20"/>
          <w:szCs w:val="20"/>
          <w:highlight w:val="yellow"/>
          <w:lang w:eastAsia="en-US"/>
        </w:rPr>
        <w:t xml:space="preserve"> = Tipo registrado en sesión</w:t>
      </w:r>
    </w:p>
    <w:p w:rsidR="009868B4" w:rsidRPr="00FF45D0" w:rsidRDefault="009868B4" w:rsidP="00FF45D0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</w:t>
      </w:r>
      <w:r w:rsidRPr="00FF45D0">
        <w:rPr>
          <w:sz w:val="20"/>
          <w:lang w:eastAsia="en-US"/>
        </w:rPr>
        <w:t xml:space="preserve"> la siguiente información:</w:t>
      </w:r>
    </w:p>
    <w:p w:rsidR="009868B4" w:rsidRPr="00FF45D0" w:rsidRDefault="009868B4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FF45D0">
        <w:rPr>
          <w:sz w:val="20"/>
          <w:lang w:eastAsia="en-US"/>
        </w:rPr>
        <w:t>Productos</w:t>
      </w:r>
    </w:p>
    <w:p w:rsidR="009868B4" w:rsidRPr="00FF45D0" w:rsidRDefault="009868B4" w:rsidP="00FF45D0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FF45D0">
        <w:rPr>
          <w:sz w:val="20"/>
          <w:lang w:eastAsia="en-US"/>
        </w:rPr>
        <w:t>Clave del Producto</w:t>
      </w:r>
    </w:p>
    <w:p w:rsidR="009868B4" w:rsidRPr="00FF45D0" w:rsidRDefault="009868B4" w:rsidP="00FF45D0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FF45D0">
        <w:rPr>
          <w:sz w:val="20"/>
          <w:lang w:eastAsia="en-US"/>
        </w:rPr>
        <w:t>Unidad</w:t>
      </w:r>
    </w:p>
    <w:p w:rsidR="009868B4" w:rsidRPr="00FF45D0" w:rsidRDefault="009868B4" w:rsidP="00FF45D0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FF45D0">
        <w:rPr>
          <w:sz w:val="20"/>
          <w:lang w:eastAsia="en-US"/>
        </w:rPr>
        <w:t>Cantidad</w:t>
      </w:r>
    </w:p>
    <w:p w:rsidR="009868B4" w:rsidRDefault="009868B4" w:rsidP="00FF45D0">
      <w:pPr>
        <w:numPr>
          <w:ilvl w:val="1"/>
          <w:numId w:val="13"/>
        </w:numPr>
        <w:ind w:left="811" w:hanging="454"/>
      </w:pPr>
      <w:r w:rsidRPr="008D3E9A">
        <w:rPr>
          <w:sz w:val="20"/>
          <w:lang w:eastAsia="en-US"/>
        </w:rPr>
        <w:t xml:space="preserve">El sistema continúa en el </w:t>
      </w:r>
      <w:hyperlink w:anchor="paso9_1_2_3_AO01" w:history="1">
        <w:r w:rsidRPr="00FF45D0">
          <w:rPr>
            <w:rStyle w:val="Hipervnculo"/>
            <w:b/>
            <w:sz w:val="20"/>
            <w:lang w:eastAsia="en-US"/>
          </w:rPr>
          <w:t xml:space="preserve">paso </w:t>
        </w:r>
        <w:r w:rsidR="00FF45D0" w:rsidRPr="00FF45D0">
          <w:rPr>
            <w:rStyle w:val="Hipervnculo"/>
            <w:b/>
            <w:sz w:val="20"/>
            <w:lang w:eastAsia="en-US"/>
          </w:rPr>
          <w:t>9.</w:t>
        </w:r>
        <w:r w:rsidRPr="00FF45D0">
          <w:rPr>
            <w:rStyle w:val="Hipervnculo"/>
            <w:b/>
            <w:sz w:val="20"/>
            <w:lang w:eastAsia="en-US"/>
          </w:rPr>
          <w:t>1.2.3</w:t>
        </w:r>
      </w:hyperlink>
      <w:r w:rsidRPr="008D3E9A">
        <w:rPr>
          <w:sz w:val="20"/>
          <w:lang w:eastAsia="en-US"/>
        </w:rPr>
        <w:t xml:space="preserve"> </w:t>
      </w:r>
      <w:r w:rsidR="00FF45D0" w:rsidRPr="00287979">
        <w:rPr>
          <w:sz w:val="20"/>
          <w:lang w:eastAsia="en-US"/>
        </w:rPr>
        <w:t>del</w:t>
      </w:r>
      <w:r w:rsidR="00FF45D0" w:rsidRPr="006E2291">
        <w:rPr>
          <w:sz w:val="20"/>
          <w:lang w:eastAsia="en-US"/>
        </w:rPr>
        <w:t xml:space="preserve"> </w:t>
      </w:r>
      <w:r w:rsidR="00FF45D0" w:rsidRPr="006E2291">
        <w:rPr>
          <w:sz w:val="20"/>
          <w:szCs w:val="20"/>
        </w:rPr>
        <w:t>flujo alterno opcional</w:t>
      </w:r>
      <w:r w:rsidR="00FF45D0"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FF45D0" w:rsidRDefault="00FF45D0" w:rsidP="00FF45D0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FF119B">
        <w:rPr>
          <w:sz w:val="20"/>
          <w:szCs w:val="20"/>
          <w:lang w:val="es-MX"/>
        </w:rPr>
        <w:t xml:space="preserve">Si &lt;el actor selecciona la opción </w:t>
      </w:r>
      <w:r w:rsidRPr="00FF119B">
        <w:rPr>
          <w:b/>
          <w:sz w:val="20"/>
          <w:szCs w:val="20"/>
          <w:lang w:val="es-MX"/>
        </w:rPr>
        <w:t>Continuar</w:t>
      </w:r>
      <w:r w:rsidRPr="00FF119B">
        <w:rPr>
          <w:sz w:val="20"/>
          <w:szCs w:val="20"/>
          <w:lang w:val="es-MX"/>
        </w:rPr>
        <w:t>&gt;</w:t>
      </w:r>
    </w:p>
    <w:p w:rsidR="00FF45D0" w:rsidRPr="00F52598" w:rsidRDefault="00FF45D0" w:rsidP="00FF45D0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49" w:name="paso13_1_AO01"/>
      <w:r>
        <w:rPr>
          <w:sz w:val="20"/>
          <w:szCs w:val="20"/>
          <w:lang w:val="es-MX"/>
        </w:rPr>
        <w:t>El sistema valida la información proporcionada por el usuario</w:t>
      </w:r>
      <w:r w:rsidR="009D540F">
        <w:rPr>
          <w:sz w:val="20"/>
          <w:szCs w:val="20"/>
          <w:lang w:val="es-MX"/>
        </w:rPr>
        <w:t>:</w:t>
      </w:r>
      <w:bookmarkEnd w:id="149"/>
    </w:p>
    <w:p w:rsidR="009D540F" w:rsidRPr="00294083" w:rsidRDefault="009D540F" w:rsidP="009D540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actor no proporciona la información requerida&gt;</w:t>
      </w:r>
    </w:p>
    <w:p w:rsidR="009D540F" w:rsidRDefault="009D540F" w:rsidP="009D540F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AF2CB5">
        <w:rPr>
          <w:rFonts w:cs="Arial"/>
          <w:color w:val="FF0000"/>
          <w:sz w:val="20"/>
          <w:szCs w:val="20"/>
        </w:rPr>
        <w:t>“[BE0001] El campo $0$ es requerido”</w:t>
      </w:r>
      <w:r w:rsidR="00AF2CB5">
        <w:rPr>
          <w:rFonts w:cs="Arial"/>
          <w:sz w:val="20"/>
          <w:szCs w:val="20"/>
        </w:rPr>
        <w:t>, sustituir el valor de $0$ por el nombre del campo</w:t>
      </w:r>
    </w:p>
    <w:p w:rsidR="009D540F" w:rsidRPr="00525328" w:rsidRDefault="009D540F" w:rsidP="009D540F">
      <w:pPr>
        <w:pStyle w:val="Prrafodelista"/>
        <w:numPr>
          <w:ilvl w:val="3"/>
          <w:numId w:val="13"/>
        </w:numPr>
        <w:ind w:left="2552" w:hanging="851"/>
        <w:rPr>
          <w:rStyle w:val="Hipervnculo"/>
          <w:b/>
          <w:color w:val="auto"/>
          <w:sz w:val="20"/>
          <w:u w:val="none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 w:rsidRPr="00525328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9D540F" w:rsidRPr="00294083" w:rsidRDefault="009D540F" w:rsidP="009D540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no se proporcionó por lo menos un producto para la transacción</w:t>
      </w:r>
      <w:r w:rsidRPr="00294083">
        <w:rPr>
          <w:sz w:val="20"/>
          <w:lang w:eastAsia="en-US"/>
        </w:rPr>
        <w:t xml:space="preserve">&gt; </w:t>
      </w:r>
    </w:p>
    <w:p w:rsidR="009D540F" w:rsidRPr="00D93E6C" w:rsidRDefault="009D540F" w:rsidP="009D540F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r>
        <w:rPr>
          <w:sz w:val="20"/>
          <w:lang w:eastAsia="en-US"/>
        </w:rPr>
        <w:t xml:space="preserve">El </w:t>
      </w:r>
      <w:r w:rsidRPr="00D93E6C">
        <w:rPr>
          <w:sz w:val="20"/>
          <w:lang w:eastAsia="en-US"/>
        </w:rPr>
        <w:t xml:space="preserve">sistema presenta el mensaje </w:t>
      </w:r>
      <w:r w:rsidRPr="00D93E6C">
        <w:rPr>
          <w:color w:val="FF0000"/>
          <w:sz w:val="20"/>
          <w:lang w:eastAsia="en-US"/>
        </w:rPr>
        <w:t xml:space="preserve">“[E0044] </w:t>
      </w:r>
      <w:r w:rsidRPr="00D93E6C">
        <w:rPr>
          <w:color w:val="FF0000"/>
          <w:sz w:val="20"/>
          <w:szCs w:val="20"/>
        </w:rPr>
        <w:t>Se debe asignar por lo menos un Producto a $0$”</w:t>
      </w:r>
      <w:r w:rsidR="00AF2CB5" w:rsidRPr="00D93E6C">
        <w:rPr>
          <w:sz w:val="20"/>
          <w:szCs w:val="20"/>
        </w:rPr>
        <w:t>, sustituir el valor de $0$ por el nombre de la actividad actual</w:t>
      </w:r>
    </w:p>
    <w:p w:rsidR="009D540F" w:rsidRPr="00D93E6C" w:rsidRDefault="009D540F" w:rsidP="00AF2CB5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D93E6C">
        <w:rPr>
          <w:sz w:val="20"/>
          <w:lang w:eastAsia="en-US"/>
        </w:rPr>
        <w:t xml:space="preserve">El sistema continúa en el </w:t>
      </w:r>
      <w:hyperlink w:anchor="paso7_1_AO01" w:history="1">
        <w:r w:rsidRPr="00D93E6C">
          <w:rPr>
            <w:rStyle w:val="Hipervnculo"/>
            <w:b/>
            <w:sz w:val="20"/>
            <w:lang w:eastAsia="en-US"/>
          </w:rPr>
          <w:t>paso 7.1</w:t>
        </w:r>
      </w:hyperlink>
      <w:r w:rsidRPr="00D93E6C">
        <w:rPr>
          <w:sz w:val="20"/>
          <w:lang w:eastAsia="en-US"/>
        </w:rPr>
        <w:t xml:space="preserve"> del </w:t>
      </w:r>
      <w:r w:rsidRPr="00D93E6C">
        <w:rPr>
          <w:sz w:val="20"/>
          <w:szCs w:val="20"/>
        </w:rPr>
        <w:t>flujo alterno opcional</w:t>
      </w:r>
      <w:r w:rsidRPr="00D93E6C">
        <w:rPr>
          <w:b/>
          <w:sz w:val="20"/>
          <w:szCs w:val="20"/>
        </w:rPr>
        <w:t xml:space="preserve"> </w:t>
      </w:r>
      <w:hyperlink r:id="rId27" w:anchor="_AO01_Crear_Movimiento" w:history="1">
        <w:r w:rsidR="00C12130" w:rsidRPr="00D93E6C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B128EA" w:rsidRPr="00D93E6C" w:rsidRDefault="00B128EA" w:rsidP="00B128EA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D93E6C">
        <w:rPr>
          <w:sz w:val="20"/>
          <w:szCs w:val="20"/>
          <w:lang w:val="es-MX"/>
        </w:rPr>
        <w:t>El sistema actualiza la siguiente información para la transacción registrada en sesión &lt;TransProd.</w:t>
      </w:r>
      <w:proofErr w:type="spellStart"/>
      <w:r w:rsidRPr="00D93E6C">
        <w:rPr>
          <w:sz w:val="20"/>
          <w:szCs w:val="20"/>
        </w:rPr>
        <w:t>TransProdID</w:t>
      </w:r>
      <w:proofErr w:type="spellEnd"/>
      <w:r w:rsidRPr="00D93E6C">
        <w:rPr>
          <w:sz w:val="20"/>
          <w:szCs w:val="20"/>
        </w:rPr>
        <w:t xml:space="preserve"> = </w:t>
      </w:r>
      <w:proofErr w:type="spellStart"/>
      <w:r w:rsidRPr="00D93E6C">
        <w:rPr>
          <w:sz w:val="20"/>
          <w:szCs w:val="20"/>
        </w:rPr>
        <w:t>TransProdID</w:t>
      </w:r>
      <w:proofErr w:type="spellEnd"/>
      <w:r w:rsidRPr="00D93E6C">
        <w:rPr>
          <w:sz w:val="20"/>
          <w:szCs w:val="20"/>
        </w:rPr>
        <w:t xml:space="preserve"> registrado en sesión</w:t>
      </w:r>
      <w:r w:rsidRPr="00D93E6C">
        <w:rPr>
          <w:sz w:val="20"/>
          <w:szCs w:val="20"/>
          <w:lang w:val="es-MX"/>
        </w:rPr>
        <w:t>&gt;:</w:t>
      </w:r>
    </w:p>
    <w:p w:rsidR="00B128EA" w:rsidRPr="00D93E6C" w:rsidRDefault="00B128EA" w:rsidP="00B128E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D93E6C">
        <w:rPr>
          <w:b/>
          <w:sz w:val="20"/>
          <w:szCs w:val="20"/>
        </w:rPr>
        <w:t>TransProd</w:t>
      </w:r>
    </w:p>
    <w:p w:rsidR="00B128EA" w:rsidRPr="00D93E6C" w:rsidRDefault="00B128EA" w:rsidP="00B128EA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proofErr w:type="spellStart"/>
      <w:r w:rsidRPr="00D93E6C">
        <w:rPr>
          <w:sz w:val="20"/>
          <w:szCs w:val="20"/>
        </w:rPr>
        <w:t>MFechaHora</w:t>
      </w:r>
      <w:proofErr w:type="spellEnd"/>
      <w:r w:rsidRPr="00D93E6C">
        <w:rPr>
          <w:sz w:val="20"/>
          <w:szCs w:val="20"/>
        </w:rPr>
        <w:t xml:space="preserve"> = Fecha y hora actual del sistema</w:t>
      </w:r>
    </w:p>
    <w:p w:rsidR="00B128EA" w:rsidRPr="00D93E6C" w:rsidRDefault="00B128EA" w:rsidP="00B128EA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 w:rsidRPr="00D93E6C">
        <w:rPr>
          <w:sz w:val="20"/>
          <w:szCs w:val="20"/>
        </w:rPr>
        <w:t>MUsuarioID</w:t>
      </w:r>
      <w:proofErr w:type="spellEnd"/>
      <w:r w:rsidRPr="00D93E6C">
        <w:rPr>
          <w:sz w:val="20"/>
          <w:szCs w:val="20"/>
        </w:rPr>
        <w:t xml:space="preserve"> = </w:t>
      </w:r>
      <w:proofErr w:type="spellStart"/>
      <w:r w:rsidRPr="00D93E6C">
        <w:rPr>
          <w:sz w:val="20"/>
          <w:szCs w:val="20"/>
        </w:rPr>
        <w:t>UsuarioId</w:t>
      </w:r>
      <w:proofErr w:type="spellEnd"/>
      <w:r w:rsidRPr="00D93E6C">
        <w:rPr>
          <w:sz w:val="20"/>
          <w:szCs w:val="20"/>
        </w:rPr>
        <w:t xml:space="preserve"> registrado en sesión</w:t>
      </w:r>
    </w:p>
    <w:p w:rsidR="00FF45D0" w:rsidRPr="006912E1" w:rsidRDefault="00FF45D0" w:rsidP="00467304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="00467304">
        <w:rPr>
          <w:rFonts w:cs="Arial"/>
          <w:sz w:val="20"/>
          <w:szCs w:val="20"/>
          <w:lang w:val="es-MX" w:eastAsia="en-US"/>
        </w:rPr>
        <w:t>realiza la confirmación de la t</w:t>
      </w:r>
      <w:r w:rsidR="00467304" w:rsidRPr="009176D5">
        <w:rPr>
          <w:rFonts w:cs="Arial"/>
          <w:sz w:val="20"/>
          <w:szCs w:val="20"/>
          <w:lang w:val="es-MX" w:eastAsia="en-US"/>
        </w:rPr>
        <w:t>ransacción (</w:t>
      </w:r>
      <w:proofErr w:type="spellStart"/>
      <w:r w:rsidR="00467304">
        <w:rPr>
          <w:rFonts w:cs="Arial"/>
          <w:sz w:val="20"/>
          <w:szCs w:val="20"/>
          <w:lang w:val="es-MX" w:eastAsia="en-US"/>
        </w:rPr>
        <w:t>Commit</w:t>
      </w:r>
      <w:proofErr w:type="spellEnd"/>
      <w:r w:rsidR="00467304">
        <w:rPr>
          <w:rFonts w:cs="Arial"/>
          <w:sz w:val="20"/>
          <w:szCs w:val="20"/>
          <w:lang w:val="es-MX" w:eastAsia="en-US"/>
        </w:rPr>
        <w:t>) correspondiente en el sistema:</w:t>
      </w:r>
    </w:p>
    <w:p w:rsidR="00FF45D0" w:rsidRPr="00467304" w:rsidRDefault="00FF45D0" w:rsidP="0046730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467304">
        <w:rPr>
          <w:sz w:val="20"/>
          <w:lang w:eastAsia="en-US"/>
        </w:rPr>
        <w:t>TransProd</w:t>
      </w:r>
    </w:p>
    <w:p w:rsidR="00FF45D0" w:rsidRDefault="00FF45D0" w:rsidP="0046730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proofErr w:type="spellStart"/>
      <w:r w:rsidRPr="00467304">
        <w:rPr>
          <w:sz w:val="20"/>
          <w:lang w:eastAsia="en-US"/>
        </w:rPr>
        <w:t>TransProdDetalle</w:t>
      </w:r>
      <w:proofErr w:type="spellEnd"/>
    </w:p>
    <w:p w:rsidR="00753D05" w:rsidRPr="00467304" w:rsidRDefault="00753D05" w:rsidP="0046730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>
        <w:rPr>
          <w:sz w:val="20"/>
          <w:lang w:eastAsia="en-US"/>
        </w:rPr>
        <w:t>Inventario</w:t>
      </w:r>
    </w:p>
    <w:p w:rsidR="00FF45D0" w:rsidRDefault="00FF45D0" w:rsidP="00467304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FF45D0" w:rsidRPr="00467304" w:rsidRDefault="00FF45D0" w:rsidP="00467304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proofErr w:type="spellStart"/>
      <w:r w:rsidRPr="00467304">
        <w:rPr>
          <w:b/>
          <w:sz w:val="20"/>
          <w:szCs w:val="20"/>
          <w:lang w:val="es-MX"/>
        </w:rPr>
        <w:t>MOTConfiguracion</w:t>
      </w:r>
      <w:proofErr w:type="spellEnd"/>
    </w:p>
    <w:p w:rsidR="00FF45D0" w:rsidRDefault="00FF45D0" w:rsidP="00467304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MensajeImpresion</w:t>
      </w:r>
      <w:proofErr w:type="spellEnd"/>
    </w:p>
    <w:p w:rsidR="00FF45D0" w:rsidRPr="007D6C4A" w:rsidRDefault="00FF45D0" w:rsidP="00467304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Si &lt;el parámetro de configuración indica que se debe </w:t>
      </w:r>
      <w:r>
        <w:rPr>
          <w:sz w:val="20"/>
          <w:szCs w:val="20"/>
          <w:lang w:val="es-MX"/>
        </w:rPr>
        <w:t>presentar</w:t>
      </w:r>
      <w:r w:rsidRPr="007D6C4A">
        <w:rPr>
          <w:sz w:val="20"/>
          <w:szCs w:val="20"/>
          <w:lang w:val="es-MX"/>
        </w:rPr>
        <w:t xml:space="preserve"> el mensaje de impresión (</w:t>
      </w:r>
      <w:proofErr w:type="spellStart"/>
      <w:r w:rsidRPr="007D6C4A">
        <w:rPr>
          <w:sz w:val="20"/>
          <w:szCs w:val="20"/>
          <w:lang w:val="es-MX"/>
        </w:rPr>
        <w:t>MensajeImpresion</w:t>
      </w:r>
      <w:proofErr w:type="spellEnd"/>
      <w:r w:rsidRPr="007D6C4A">
        <w:rPr>
          <w:sz w:val="20"/>
          <w:szCs w:val="20"/>
          <w:lang w:val="es-MX"/>
        </w:rPr>
        <w:t xml:space="preserve"> = 1)&gt;</w:t>
      </w:r>
    </w:p>
    <w:p w:rsidR="00467304" w:rsidRPr="006B6C95" w:rsidRDefault="00FF45D0" w:rsidP="00467304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7D6C4A">
        <w:rPr>
          <w:sz w:val="20"/>
          <w:szCs w:val="20"/>
          <w:lang w:val="es-MX"/>
        </w:rPr>
        <w:t>El sistema presenta el mensaje</w:t>
      </w:r>
      <w:r w:rsidR="00467304">
        <w:rPr>
          <w:sz w:val="20"/>
          <w:szCs w:val="20"/>
          <w:lang w:val="es-MX"/>
        </w:rPr>
        <w:t xml:space="preserve"> </w:t>
      </w:r>
      <w:r w:rsidR="00467304" w:rsidRPr="00467304">
        <w:rPr>
          <w:rFonts w:cs="Arial"/>
          <w:color w:val="FF0000"/>
          <w:sz w:val="20"/>
          <w:szCs w:val="20"/>
        </w:rPr>
        <w:t>“[P0103] ¿Desea imprimir el ticket?”</w:t>
      </w:r>
    </w:p>
    <w:p w:rsidR="00FF45D0" w:rsidRPr="007D6C4A" w:rsidRDefault="00FF45D0" w:rsidP="00467304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Si &lt;el actor selecciona la opción </w:t>
      </w:r>
      <w:r w:rsidRPr="007D6C4A">
        <w:rPr>
          <w:b/>
          <w:sz w:val="20"/>
          <w:szCs w:val="20"/>
          <w:lang w:val="es-MX"/>
        </w:rPr>
        <w:t>No</w:t>
      </w:r>
      <w:r w:rsidRPr="007D6C4A">
        <w:rPr>
          <w:sz w:val="20"/>
          <w:szCs w:val="20"/>
          <w:lang w:val="es-MX"/>
        </w:rPr>
        <w:t>&gt;</w:t>
      </w:r>
    </w:p>
    <w:p w:rsidR="00FF45D0" w:rsidRPr="007D6C4A" w:rsidRDefault="00FF45D0" w:rsidP="00467304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467304">
          <w:rPr>
            <w:rStyle w:val="Hipervnculo"/>
            <w:b/>
            <w:sz w:val="20"/>
            <w:szCs w:val="20"/>
            <w:lang w:val="es-MX"/>
          </w:rPr>
          <w:t>paso 1</w:t>
        </w:r>
        <w:r w:rsidR="00467304" w:rsidRPr="00467304">
          <w:rPr>
            <w:rStyle w:val="Hipervnculo"/>
            <w:b/>
            <w:sz w:val="20"/>
            <w:szCs w:val="20"/>
            <w:lang w:val="es-MX"/>
          </w:rPr>
          <w:t>2</w:t>
        </w:r>
      </w:hyperlink>
      <w:r w:rsidRPr="007D6C4A">
        <w:rPr>
          <w:sz w:val="20"/>
          <w:szCs w:val="20"/>
          <w:lang w:val="es-MX"/>
        </w:rPr>
        <w:t xml:space="preserve"> del flujo básico</w:t>
      </w:r>
    </w:p>
    <w:p w:rsidR="00FF45D0" w:rsidRPr="00AE60B8" w:rsidRDefault="00FF45D0" w:rsidP="00467304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selecciona la opción </w:t>
      </w:r>
      <w:r w:rsidRPr="00B67D25">
        <w:rPr>
          <w:b/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>&gt;</w:t>
      </w:r>
    </w:p>
    <w:p w:rsidR="00FF45D0" w:rsidRDefault="00FF45D0" w:rsidP="00467304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</w:t>
      </w:r>
      <w:r w:rsidR="00467304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</w:t>
      </w:r>
      <w:r w:rsidR="00467304">
        <w:rPr>
          <w:sz w:val="20"/>
          <w:szCs w:val="20"/>
          <w:lang w:val="es-MX"/>
        </w:rPr>
        <w:t xml:space="preserve">a transacción </w:t>
      </w:r>
      <w:r>
        <w:rPr>
          <w:sz w:val="20"/>
          <w:szCs w:val="20"/>
          <w:lang w:val="es-MX"/>
        </w:rPr>
        <w:t>registra</w:t>
      </w:r>
      <w:r w:rsidR="00467304">
        <w:rPr>
          <w:sz w:val="20"/>
          <w:szCs w:val="20"/>
          <w:lang w:val="es-MX"/>
        </w:rPr>
        <w:t>da</w:t>
      </w:r>
      <w:r>
        <w:rPr>
          <w:sz w:val="20"/>
          <w:szCs w:val="20"/>
          <w:lang w:val="es-MX"/>
        </w:rPr>
        <w:t xml:space="preserve"> en sesión</w:t>
      </w:r>
      <w:r w:rsidR="00467304">
        <w:rPr>
          <w:sz w:val="20"/>
          <w:szCs w:val="20"/>
          <w:lang w:val="es-MX"/>
        </w:rPr>
        <w:t xml:space="preserve"> &lt;</w:t>
      </w:r>
      <w:proofErr w:type="spellStart"/>
      <w:r w:rsidR="00467304">
        <w:rPr>
          <w:sz w:val="20"/>
          <w:szCs w:val="20"/>
          <w:lang w:val="es-MX"/>
        </w:rPr>
        <w:t>TransProd.TransProdID</w:t>
      </w:r>
      <w:proofErr w:type="spellEnd"/>
      <w:r w:rsidR="00467304">
        <w:rPr>
          <w:sz w:val="20"/>
          <w:szCs w:val="20"/>
          <w:lang w:val="es-MX"/>
        </w:rPr>
        <w:t xml:space="preserve"> = </w:t>
      </w:r>
      <w:proofErr w:type="spellStart"/>
      <w:r w:rsidR="00467304">
        <w:rPr>
          <w:sz w:val="20"/>
          <w:szCs w:val="20"/>
          <w:lang w:val="es-MX"/>
        </w:rPr>
        <w:t>TransProdID</w:t>
      </w:r>
      <w:proofErr w:type="spellEnd"/>
      <w:r w:rsidR="00467304">
        <w:rPr>
          <w:sz w:val="20"/>
          <w:szCs w:val="20"/>
          <w:lang w:val="es-MX"/>
        </w:rPr>
        <w:t xml:space="preserve"> registrado en sesión&gt;</w:t>
      </w:r>
      <w:r>
        <w:rPr>
          <w:sz w:val="20"/>
          <w:szCs w:val="20"/>
          <w:lang w:val="es-MX"/>
        </w:rPr>
        <w:t>:</w:t>
      </w:r>
    </w:p>
    <w:p w:rsidR="00FF45D0" w:rsidRDefault="00FF45D0" w:rsidP="0046730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FF45D0" w:rsidRPr="00467304" w:rsidRDefault="00467304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Tipo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Folio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FechaCaptura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Total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TipoFase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ClienteClave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DiaClave</w:t>
      </w:r>
      <w:proofErr w:type="spellEnd"/>
    </w:p>
    <w:p w:rsidR="00FF45D0" w:rsidRDefault="009D540F" w:rsidP="009D540F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="00FF45D0">
        <w:rPr>
          <w:sz w:val="20"/>
          <w:szCs w:val="20"/>
          <w:lang w:val="es-MX"/>
        </w:rPr>
        <w:t xml:space="preserve">envía al dispositivo de impresión el recibo </w:t>
      </w:r>
      <w:r>
        <w:rPr>
          <w:sz w:val="20"/>
          <w:szCs w:val="20"/>
          <w:lang w:val="es-MX"/>
        </w:rPr>
        <w:t>del movimiento</w:t>
      </w:r>
      <w:r w:rsidR="00FF45D0">
        <w:rPr>
          <w:sz w:val="20"/>
          <w:szCs w:val="20"/>
          <w:lang w:val="es-MX"/>
        </w:rPr>
        <w:t xml:space="preserve">, incluyendo la funcionalidad del caso de uso </w:t>
      </w:r>
      <w:r w:rsidR="00FF45D0" w:rsidRPr="000F2912">
        <w:rPr>
          <w:b/>
          <w:sz w:val="20"/>
          <w:szCs w:val="20"/>
          <w:highlight w:val="lightGray"/>
          <w:lang w:val="es-MX"/>
        </w:rPr>
        <w:t>Imprimir Recibos – RNGENXX</w:t>
      </w:r>
      <w:r w:rsidR="00FF45D0" w:rsidRPr="000F2912">
        <w:rPr>
          <w:b/>
          <w:sz w:val="20"/>
          <w:szCs w:val="20"/>
          <w:lang w:val="es-MX"/>
        </w:rPr>
        <w:t xml:space="preserve"> </w:t>
      </w:r>
      <w:r w:rsidR="00FF45D0" w:rsidRPr="000F2912">
        <w:rPr>
          <w:sz w:val="20"/>
          <w:szCs w:val="20"/>
          <w:lang w:val="es-MX"/>
        </w:rPr>
        <w:t>y</w:t>
      </w:r>
      <w:r w:rsidR="00FF45D0" w:rsidRPr="00FA20E5">
        <w:rPr>
          <w:sz w:val="20"/>
          <w:szCs w:val="20"/>
          <w:lang w:val="es-MX"/>
        </w:rPr>
        <w:t xml:space="preserve"> </w:t>
      </w:r>
      <w:r w:rsidR="00FF45D0">
        <w:rPr>
          <w:sz w:val="20"/>
          <w:szCs w:val="20"/>
          <w:lang w:val="es-MX"/>
        </w:rPr>
        <w:t xml:space="preserve">enviando como parámetros la siguiente información:  </w:t>
      </w:r>
    </w:p>
    <w:p w:rsidR="00FF45D0" w:rsidRDefault="00FF45D0" w:rsidP="009D540F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FF45D0" w:rsidRPr="00023B02" w:rsidRDefault="009D540F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TransProd.TransProdID</w:t>
      </w:r>
      <w:proofErr w:type="spellEnd"/>
      <w:r w:rsidR="00753D05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lastRenderedPageBreak/>
        <w:t>Tipo</w:t>
      </w:r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TransProd.Tipo</w:t>
      </w:r>
      <w:proofErr w:type="spellEnd"/>
      <w:r w:rsidR="00753D05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</w:t>
      </w:r>
      <w:r w:rsidR="009D540F">
        <w:rPr>
          <w:sz w:val="20"/>
          <w:lang w:val="es-MX"/>
        </w:rPr>
        <w:t>= ‘TRPTIPO’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TipoRecibo</w:t>
      </w:r>
      <w:proofErr w:type="spellEnd"/>
      <w:r w:rsidR="009D540F">
        <w:rPr>
          <w:sz w:val="20"/>
          <w:lang w:val="es-MX"/>
        </w:rPr>
        <w:t xml:space="preserve"> = ‘TRP’</w:t>
      </w:r>
    </w:p>
    <w:p w:rsidR="009D540F" w:rsidRDefault="00FF45D0" w:rsidP="00627605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9D540F">
        <w:rPr>
          <w:sz w:val="20"/>
          <w:lang w:val="es-MX"/>
        </w:rPr>
        <w:t>Folio</w:t>
      </w:r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TransProd.Folio</w:t>
      </w:r>
      <w:proofErr w:type="spellEnd"/>
      <w:r w:rsidR="00753D05">
        <w:rPr>
          <w:sz w:val="20"/>
          <w:lang w:val="es-MX"/>
        </w:rPr>
        <w:t>&gt;</w:t>
      </w:r>
    </w:p>
    <w:p w:rsidR="00FF45D0" w:rsidRPr="009D540F" w:rsidRDefault="00FF45D0" w:rsidP="00627605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9D540F">
        <w:rPr>
          <w:sz w:val="20"/>
          <w:lang w:val="es-MX"/>
        </w:rPr>
        <w:t>DescTipo</w:t>
      </w:r>
      <w:proofErr w:type="spellEnd"/>
      <w:r w:rsidRPr="009D540F">
        <w:rPr>
          <w:sz w:val="20"/>
          <w:lang w:val="es-MX"/>
        </w:rPr>
        <w:t xml:space="preserve"> </w:t>
      </w:r>
      <w:r w:rsidR="009D540F">
        <w:rPr>
          <w:sz w:val="20"/>
          <w:lang w:val="es-MX"/>
        </w:rPr>
        <w:t>= (Cadena vacía)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Fecha</w:t>
      </w:r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TransProd.FechaCaptura</w:t>
      </w:r>
      <w:proofErr w:type="spellEnd"/>
      <w:r w:rsidR="00753D05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TransProdTotal</w:t>
      </w:r>
      <w:proofErr w:type="spellEnd"/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TransProd.Total</w:t>
      </w:r>
      <w:proofErr w:type="spellEnd"/>
      <w:r w:rsidR="00753D05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TipoFase</w:t>
      </w:r>
      <w:proofErr w:type="spellEnd"/>
      <w:r w:rsidR="00753D05">
        <w:rPr>
          <w:sz w:val="20"/>
          <w:lang w:val="es-MX"/>
        </w:rPr>
        <w:t xml:space="preserve"> = &lt;</w:t>
      </w:r>
      <w:proofErr w:type="spellStart"/>
      <w:r w:rsidR="00753D05">
        <w:rPr>
          <w:sz w:val="20"/>
          <w:lang w:val="es-MX"/>
        </w:rPr>
        <w:t>TransProd.TipoFase</w:t>
      </w:r>
      <w:proofErr w:type="spellEnd"/>
      <w:r w:rsidR="00753D05">
        <w:rPr>
          <w:sz w:val="20"/>
          <w:lang w:val="es-MX"/>
        </w:rPr>
        <w:t>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514770">
        <w:rPr>
          <w:sz w:val="20"/>
          <w:lang w:val="es-MX"/>
        </w:rPr>
        <w:t xml:space="preserve"> = &lt;</w:t>
      </w:r>
      <w:proofErr w:type="spellStart"/>
      <w:r w:rsidR="00514770">
        <w:rPr>
          <w:sz w:val="20"/>
          <w:lang w:val="es-MX"/>
        </w:rPr>
        <w:t>TransProd.ClienteClave</w:t>
      </w:r>
      <w:proofErr w:type="spellEnd"/>
      <w:r w:rsidR="00514770">
        <w:rPr>
          <w:sz w:val="20"/>
          <w:lang w:val="es-MX"/>
        </w:rPr>
        <w:t>&gt;</w:t>
      </w:r>
    </w:p>
    <w:p w:rsidR="00FF45D0" w:rsidRPr="00D93E6C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D93E6C">
        <w:rPr>
          <w:sz w:val="20"/>
          <w:lang w:val="es-MX"/>
        </w:rPr>
        <w:t>DiaClave</w:t>
      </w:r>
      <w:proofErr w:type="spellEnd"/>
      <w:r w:rsidR="00514770" w:rsidRPr="00D93E6C">
        <w:rPr>
          <w:sz w:val="20"/>
          <w:lang w:val="es-MX"/>
        </w:rPr>
        <w:t xml:space="preserve"> = &lt;</w:t>
      </w:r>
      <w:proofErr w:type="spellStart"/>
      <w:r w:rsidR="00514770" w:rsidRPr="00D93E6C">
        <w:rPr>
          <w:sz w:val="20"/>
          <w:lang w:val="es-MX"/>
        </w:rPr>
        <w:t>TransProd.DiaClave</w:t>
      </w:r>
      <w:proofErr w:type="spellEnd"/>
      <w:r w:rsidR="00514770" w:rsidRPr="00D93E6C">
        <w:rPr>
          <w:sz w:val="20"/>
          <w:lang w:val="es-MX"/>
        </w:rPr>
        <w:t>&gt;</w:t>
      </w:r>
    </w:p>
    <w:p w:rsidR="00FF45D0" w:rsidRPr="00D93E6C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D93E6C">
        <w:rPr>
          <w:sz w:val="20"/>
          <w:lang w:val="es-MX"/>
        </w:rPr>
        <w:t>SubEmpresaId</w:t>
      </w:r>
      <w:proofErr w:type="spellEnd"/>
      <w:r w:rsidRPr="00D93E6C">
        <w:rPr>
          <w:sz w:val="20"/>
          <w:lang w:val="es-MX"/>
        </w:rPr>
        <w:t xml:space="preserve"> </w:t>
      </w:r>
      <w:r w:rsidR="009D540F" w:rsidRPr="00D93E6C">
        <w:rPr>
          <w:sz w:val="20"/>
          <w:lang w:val="es-MX"/>
        </w:rPr>
        <w:t xml:space="preserve">= </w:t>
      </w:r>
      <w:proofErr w:type="spellStart"/>
      <w:r w:rsidR="009D540F" w:rsidRPr="00D93E6C">
        <w:rPr>
          <w:sz w:val="20"/>
          <w:lang w:val="es-MX"/>
        </w:rPr>
        <w:t>Null</w:t>
      </w:r>
      <w:proofErr w:type="spellEnd"/>
    </w:p>
    <w:p w:rsidR="00FF45D0" w:rsidRPr="00D93E6C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D93E6C">
        <w:rPr>
          <w:sz w:val="20"/>
          <w:lang w:val="es-MX"/>
        </w:rPr>
        <w:t>FactElect</w:t>
      </w:r>
      <w:proofErr w:type="spellEnd"/>
      <w:r w:rsidRPr="00D93E6C">
        <w:rPr>
          <w:sz w:val="20"/>
          <w:lang w:val="es-MX"/>
        </w:rPr>
        <w:t xml:space="preserve"> </w:t>
      </w:r>
      <w:r w:rsidR="009D540F" w:rsidRPr="00D93E6C">
        <w:rPr>
          <w:sz w:val="20"/>
          <w:lang w:val="es-MX"/>
        </w:rPr>
        <w:t>= 0</w:t>
      </w:r>
    </w:p>
    <w:p w:rsidR="00FF45D0" w:rsidRPr="00D93E6C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D93E6C">
        <w:rPr>
          <w:sz w:val="20"/>
          <w:lang w:val="es-MX"/>
        </w:rPr>
        <w:t>LogoSoloPrimerRecibo</w:t>
      </w:r>
      <w:proofErr w:type="spellEnd"/>
      <w:r w:rsidRPr="00D93E6C">
        <w:rPr>
          <w:sz w:val="20"/>
          <w:lang w:val="es-MX"/>
        </w:rPr>
        <w:t xml:space="preserve"> </w:t>
      </w:r>
      <w:r w:rsidR="009D540F" w:rsidRPr="00D93E6C">
        <w:rPr>
          <w:sz w:val="20"/>
          <w:lang w:val="es-MX"/>
        </w:rPr>
        <w:t>= 1</w:t>
      </w:r>
    </w:p>
    <w:p w:rsidR="00B128EA" w:rsidRPr="00D93E6C" w:rsidRDefault="00B128EA" w:rsidP="00B128EA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D93E6C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D93E6C">
          <w:rPr>
            <w:rStyle w:val="Hipervnculo"/>
            <w:b/>
            <w:sz w:val="20"/>
            <w:szCs w:val="20"/>
            <w:lang w:val="es-MX"/>
          </w:rPr>
          <w:t>paso 12</w:t>
        </w:r>
      </w:hyperlink>
      <w:r w:rsidRPr="00D93E6C">
        <w:rPr>
          <w:sz w:val="20"/>
          <w:szCs w:val="20"/>
          <w:lang w:val="es-MX"/>
        </w:rPr>
        <w:t xml:space="preserve"> del flujo básico</w:t>
      </w:r>
    </w:p>
    <w:p w:rsidR="00FF45D0" w:rsidRPr="00D93E6C" w:rsidRDefault="00FF45D0" w:rsidP="009D540F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D93E6C">
        <w:rPr>
          <w:sz w:val="20"/>
          <w:szCs w:val="20"/>
          <w:lang w:val="es-MX"/>
        </w:rPr>
        <w:t>Si &lt;el parámetro de configuración indica que no se debe presentar el mensaje de impresión (</w:t>
      </w:r>
      <w:proofErr w:type="spellStart"/>
      <w:r w:rsidRPr="00D93E6C">
        <w:rPr>
          <w:sz w:val="20"/>
          <w:szCs w:val="20"/>
          <w:lang w:val="es-MX"/>
        </w:rPr>
        <w:t>MensajeImpresion</w:t>
      </w:r>
      <w:proofErr w:type="spellEnd"/>
      <w:r w:rsidRPr="00D93E6C">
        <w:rPr>
          <w:sz w:val="20"/>
          <w:szCs w:val="20"/>
          <w:lang w:val="es-MX"/>
        </w:rPr>
        <w:t xml:space="preserve"> = 0)&gt;</w:t>
      </w:r>
    </w:p>
    <w:p w:rsidR="00FF45D0" w:rsidRPr="00D93E6C" w:rsidRDefault="00FF45D0" w:rsidP="009D540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D93E6C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D93E6C">
          <w:rPr>
            <w:rStyle w:val="Hipervnculo"/>
            <w:b/>
            <w:sz w:val="20"/>
            <w:szCs w:val="20"/>
            <w:lang w:val="es-MX"/>
          </w:rPr>
          <w:t>paso 1</w:t>
        </w:r>
        <w:r w:rsidR="00467304" w:rsidRPr="00D93E6C">
          <w:rPr>
            <w:rStyle w:val="Hipervnculo"/>
            <w:b/>
            <w:sz w:val="20"/>
            <w:szCs w:val="20"/>
            <w:lang w:val="es-MX"/>
          </w:rPr>
          <w:t>2</w:t>
        </w:r>
      </w:hyperlink>
      <w:r w:rsidRPr="00D93E6C">
        <w:rPr>
          <w:sz w:val="20"/>
          <w:szCs w:val="20"/>
          <w:lang w:val="es-MX"/>
        </w:rPr>
        <w:t xml:space="preserve"> del flujo básico</w:t>
      </w:r>
    </w:p>
    <w:p w:rsidR="00FF45D0" w:rsidRPr="00D93E6C" w:rsidRDefault="00FF45D0" w:rsidP="00FF45D0">
      <w:pPr>
        <w:numPr>
          <w:ilvl w:val="0"/>
          <w:numId w:val="13"/>
        </w:numPr>
        <w:rPr>
          <w:b/>
          <w:lang w:val="es-MX"/>
        </w:rPr>
      </w:pPr>
      <w:r w:rsidRPr="00D93E6C">
        <w:rPr>
          <w:sz w:val="20"/>
          <w:lang w:val="es-MX"/>
        </w:rPr>
        <w:t xml:space="preserve">Si &lt;el actor selecciona la opción </w:t>
      </w:r>
      <w:r w:rsidRPr="00D93E6C">
        <w:rPr>
          <w:b/>
          <w:sz w:val="20"/>
          <w:lang w:val="es-MX"/>
        </w:rPr>
        <w:t>Regresar</w:t>
      </w:r>
      <w:r w:rsidRPr="00D93E6C">
        <w:rPr>
          <w:sz w:val="20"/>
          <w:lang w:val="es-MX"/>
        </w:rPr>
        <w:t>&gt;</w:t>
      </w:r>
    </w:p>
    <w:p w:rsidR="00AF2CB5" w:rsidRPr="006B6C95" w:rsidRDefault="00AF2CB5" w:rsidP="00AF2CB5">
      <w:pPr>
        <w:numPr>
          <w:ilvl w:val="1"/>
          <w:numId w:val="13"/>
        </w:numPr>
        <w:ind w:left="811" w:hanging="454"/>
        <w:rPr>
          <w:b/>
          <w:sz w:val="20"/>
          <w:szCs w:val="20"/>
        </w:rPr>
      </w:pPr>
      <w:bookmarkStart w:id="150" w:name="paso14_1_AO01"/>
      <w:r w:rsidRPr="00D93E6C">
        <w:rPr>
          <w:sz w:val="20"/>
          <w:lang w:val="es-MX"/>
        </w:rPr>
        <w:t>Si &lt;se realizaron cambios</w:t>
      </w:r>
      <w:r w:rsidR="003E2ED4" w:rsidRPr="00D93E6C">
        <w:rPr>
          <w:sz w:val="20"/>
          <w:lang w:val="es-MX"/>
        </w:rPr>
        <w:t xml:space="preserve"> (se agregaron o</w:t>
      </w:r>
      <w:r w:rsidR="003E2ED4">
        <w:rPr>
          <w:sz w:val="20"/>
          <w:lang w:val="es-MX"/>
        </w:rPr>
        <w:t xml:space="preserve"> modificaron </w:t>
      </w:r>
      <w:r w:rsidRPr="00C66062">
        <w:rPr>
          <w:sz w:val="20"/>
          <w:lang w:val="es-MX"/>
        </w:rPr>
        <w:t>productos)&gt;, el sistema presenta el mensaje</w:t>
      </w:r>
      <w:r>
        <w:rPr>
          <w:sz w:val="20"/>
          <w:lang w:val="es-MX"/>
        </w:rPr>
        <w:t xml:space="preserve"> </w:t>
      </w:r>
      <w:r w:rsidRPr="003E2ED4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bookmarkEnd w:id="150"/>
    <w:p w:rsidR="00AF2CB5" w:rsidRPr="00C66062" w:rsidRDefault="00AF2CB5" w:rsidP="00AF2CB5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66062">
        <w:rPr>
          <w:sz w:val="20"/>
          <w:lang w:val="es-MX"/>
        </w:rPr>
        <w:t xml:space="preserve">Si &lt;el actor selecciona la opción </w:t>
      </w:r>
      <w:r w:rsidRPr="00C66062">
        <w:rPr>
          <w:b/>
          <w:sz w:val="20"/>
          <w:lang w:val="es-MX"/>
        </w:rPr>
        <w:t>No</w:t>
      </w:r>
      <w:r w:rsidRPr="00C66062">
        <w:rPr>
          <w:sz w:val="20"/>
          <w:lang w:val="es-MX"/>
        </w:rPr>
        <w:t>&gt;</w:t>
      </w:r>
    </w:p>
    <w:p w:rsidR="00AF2CB5" w:rsidRPr="00C66062" w:rsidRDefault="00AF2CB5" w:rsidP="00AF2CB5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C66062">
        <w:rPr>
          <w:sz w:val="20"/>
          <w:lang w:val="es-MX"/>
        </w:rPr>
        <w:t>El sistema continúa en el paso en donde fue invocado</w:t>
      </w:r>
    </w:p>
    <w:p w:rsidR="00AF2CB5" w:rsidRPr="00C66062" w:rsidRDefault="00AF2CB5" w:rsidP="00AF2CB5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66062">
        <w:rPr>
          <w:sz w:val="20"/>
          <w:lang w:val="es-MX"/>
        </w:rPr>
        <w:t xml:space="preserve">Si &lt;el actor selecciona la opción </w:t>
      </w:r>
      <w:r w:rsidRPr="00C66062">
        <w:rPr>
          <w:b/>
          <w:sz w:val="20"/>
          <w:lang w:val="es-MX"/>
        </w:rPr>
        <w:t>Si</w:t>
      </w:r>
      <w:r w:rsidRPr="00C66062">
        <w:rPr>
          <w:sz w:val="20"/>
          <w:lang w:val="es-MX"/>
        </w:rPr>
        <w:t xml:space="preserve"> &gt;</w:t>
      </w:r>
    </w:p>
    <w:p w:rsidR="00AF2CB5" w:rsidRPr="00C66062" w:rsidRDefault="00AF2CB5" w:rsidP="00AF2CB5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C66062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elimina la siguiente información de la transacción actual, realizando roll back a la misma:</w:t>
      </w:r>
    </w:p>
    <w:p w:rsidR="00AF2CB5" w:rsidRPr="00AF2CB5" w:rsidRDefault="00AF2CB5" w:rsidP="00AF2CB5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AF2CB5">
        <w:rPr>
          <w:sz w:val="20"/>
          <w:szCs w:val="20"/>
          <w:lang w:val="es-MX"/>
        </w:rPr>
        <w:t>TransProd</w:t>
      </w:r>
    </w:p>
    <w:p w:rsidR="00AF2CB5" w:rsidRDefault="00AF2CB5" w:rsidP="00AF2CB5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AF2CB5">
        <w:rPr>
          <w:sz w:val="20"/>
          <w:szCs w:val="20"/>
          <w:lang w:val="es-MX"/>
        </w:rPr>
        <w:t>TransProdDetalle</w:t>
      </w:r>
      <w:proofErr w:type="spellEnd"/>
    </w:p>
    <w:p w:rsidR="00B37705" w:rsidRPr="00AF2CB5" w:rsidRDefault="00B37705" w:rsidP="00AF2CB5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Inventario</w:t>
      </w:r>
    </w:p>
    <w:p w:rsidR="00AF2CB5" w:rsidRPr="00627605" w:rsidRDefault="00AF2CB5" w:rsidP="00AF2CB5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627605">
        <w:rPr>
          <w:sz w:val="20"/>
          <w:lang w:val="es-MX"/>
        </w:rPr>
        <w:t xml:space="preserve">El sistema continúa en el </w:t>
      </w:r>
      <w:hyperlink w:anchor="paso4" w:history="1">
        <w:r w:rsidRPr="00627605">
          <w:rPr>
            <w:rStyle w:val="Hipervnculo"/>
            <w:b/>
            <w:sz w:val="20"/>
            <w:lang w:val="es-MX"/>
          </w:rPr>
          <w:t>paso 4</w:t>
        </w:r>
      </w:hyperlink>
      <w:r w:rsidRPr="00627605">
        <w:rPr>
          <w:sz w:val="20"/>
          <w:lang w:val="es-MX"/>
        </w:rPr>
        <w:t xml:space="preserve"> del </w:t>
      </w:r>
      <w:r w:rsidRPr="00627605">
        <w:rPr>
          <w:sz w:val="20"/>
          <w:szCs w:val="20"/>
          <w:lang w:val="es-MX"/>
        </w:rPr>
        <w:t>flujo básico</w:t>
      </w:r>
    </w:p>
    <w:p w:rsidR="00AF2CB5" w:rsidRPr="00627605" w:rsidRDefault="00AF2CB5" w:rsidP="003E2ED4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 w:rsidRPr="00627605">
        <w:rPr>
          <w:sz w:val="20"/>
          <w:lang w:val="es-MX"/>
        </w:rPr>
        <w:t xml:space="preserve">Si &lt;no se realizaron cambios (no se agregaron </w:t>
      </w:r>
      <w:r w:rsidR="003E2ED4" w:rsidRPr="00627605">
        <w:rPr>
          <w:sz w:val="20"/>
          <w:lang w:val="es-MX"/>
        </w:rPr>
        <w:t xml:space="preserve">o modificaron </w:t>
      </w:r>
      <w:r w:rsidRPr="00627605">
        <w:rPr>
          <w:sz w:val="20"/>
          <w:lang w:val="es-MX"/>
        </w:rPr>
        <w:t>productos)&gt;</w:t>
      </w:r>
    </w:p>
    <w:p w:rsidR="00AF2CB5" w:rsidRPr="00627605" w:rsidRDefault="00AF2CB5" w:rsidP="003E2ED4">
      <w:pPr>
        <w:pStyle w:val="Prrafodelista"/>
        <w:numPr>
          <w:ilvl w:val="2"/>
          <w:numId w:val="13"/>
        </w:numPr>
        <w:ind w:left="1701" w:hanging="850"/>
        <w:rPr>
          <w:color w:val="0000FF"/>
          <w:sz w:val="20"/>
          <w:u w:val="single"/>
          <w:lang w:eastAsia="en-US"/>
        </w:rPr>
      </w:pPr>
      <w:r w:rsidRPr="00627605">
        <w:rPr>
          <w:sz w:val="20"/>
          <w:lang w:val="es-MX"/>
        </w:rPr>
        <w:t>Si</w:t>
      </w:r>
      <w:r w:rsidRPr="00627605">
        <w:rPr>
          <w:sz w:val="20"/>
          <w:szCs w:val="20"/>
        </w:rPr>
        <w:t xml:space="preserve"> &lt;proviene del </w:t>
      </w:r>
      <w:r w:rsidR="003E2ED4" w:rsidRPr="00627605">
        <w:rPr>
          <w:sz w:val="20"/>
          <w:szCs w:val="20"/>
        </w:rPr>
        <w:t>flujo alterno opcional</w:t>
      </w:r>
      <w:r w:rsidR="003E2ED4" w:rsidRPr="00627605">
        <w:rPr>
          <w:b/>
          <w:sz w:val="20"/>
          <w:szCs w:val="20"/>
        </w:rPr>
        <w:t xml:space="preserve"> </w:t>
      </w:r>
      <w:hyperlink r:id="rId28"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  <w:r w:rsidRPr="00627605">
        <w:rPr>
          <w:sz w:val="20"/>
          <w:szCs w:val="20"/>
        </w:rPr>
        <w:t>&gt;</w:t>
      </w:r>
    </w:p>
    <w:p w:rsidR="003E2ED4" w:rsidRPr="00627605" w:rsidRDefault="00AF2CB5" w:rsidP="003E2ED4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627605">
        <w:rPr>
          <w:sz w:val="20"/>
          <w:lang w:val="es-MX"/>
        </w:rPr>
        <w:t>El sistema elimina la siguiente información de la transacción generada</w:t>
      </w:r>
      <w:r w:rsidR="003E2ED4" w:rsidRPr="00627605">
        <w:rPr>
          <w:sz w:val="20"/>
          <w:lang w:val="es-MX"/>
        </w:rPr>
        <w:t>,</w:t>
      </w:r>
      <w:r w:rsidRPr="00627605">
        <w:rPr>
          <w:sz w:val="20"/>
          <w:lang w:val="es-MX"/>
        </w:rPr>
        <w:t xml:space="preserve"> </w:t>
      </w:r>
      <w:r w:rsidR="003E2ED4" w:rsidRPr="00627605">
        <w:rPr>
          <w:sz w:val="20"/>
          <w:lang w:val="es-MX"/>
        </w:rPr>
        <w:t>realizando roll back a la misma:</w:t>
      </w:r>
    </w:p>
    <w:p w:rsidR="00AF2CB5" w:rsidRPr="00627605" w:rsidRDefault="00AF2CB5" w:rsidP="003E2ED4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627605">
        <w:rPr>
          <w:sz w:val="20"/>
          <w:szCs w:val="20"/>
          <w:lang w:val="es-MX"/>
        </w:rPr>
        <w:t>TransProd</w:t>
      </w:r>
    </w:p>
    <w:p w:rsidR="00AF2CB5" w:rsidRPr="00627605" w:rsidRDefault="00AF2CB5" w:rsidP="003E2ED4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627605">
        <w:rPr>
          <w:sz w:val="20"/>
          <w:lang w:val="es-MX"/>
        </w:rPr>
        <w:t xml:space="preserve">El sistema continúa en el </w:t>
      </w:r>
      <w:hyperlink w:anchor="paso4" w:history="1">
        <w:r w:rsidRPr="00627605">
          <w:rPr>
            <w:rStyle w:val="Hipervnculo"/>
            <w:b/>
            <w:sz w:val="20"/>
            <w:lang w:val="es-MX"/>
          </w:rPr>
          <w:t>paso 4</w:t>
        </w:r>
      </w:hyperlink>
      <w:r w:rsidRPr="00627605">
        <w:rPr>
          <w:sz w:val="20"/>
          <w:lang w:val="es-MX"/>
        </w:rPr>
        <w:t xml:space="preserve"> del </w:t>
      </w:r>
      <w:r w:rsidRPr="00627605">
        <w:rPr>
          <w:sz w:val="20"/>
          <w:szCs w:val="20"/>
          <w:lang w:val="es-MX"/>
        </w:rPr>
        <w:t>flujo básico</w:t>
      </w:r>
    </w:p>
    <w:p w:rsidR="00AF2CB5" w:rsidRPr="00627605" w:rsidRDefault="00AF2CB5" w:rsidP="003E2ED4">
      <w:pPr>
        <w:pStyle w:val="Prrafodelista"/>
        <w:numPr>
          <w:ilvl w:val="2"/>
          <w:numId w:val="13"/>
        </w:numPr>
        <w:ind w:left="1701" w:hanging="850"/>
        <w:rPr>
          <w:color w:val="0000FF"/>
          <w:sz w:val="20"/>
          <w:u w:val="single"/>
          <w:lang w:eastAsia="en-US"/>
        </w:rPr>
      </w:pPr>
      <w:r w:rsidRPr="00627605">
        <w:rPr>
          <w:sz w:val="20"/>
          <w:szCs w:val="20"/>
        </w:rPr>
        <w:t xml:space="preserve">Si &lt;proviene del flujo alterno opcional </w:t>
      </w:r>
      <w:hyperlink w:anchor="_AO02_Modificar_Movimiento" w:history="1">
        <w:r w:rsidR="00BA4DDA">
          <w:rPr>
            <w:rStyle w:val="Hipervnculo"/>
            <w:b/>
            <w:sz w:val="20"/>
            <w:szCs w:val="20"/>
          </w:rPr>
          <w:t>AO02 Modificar Movimiento de Ajuste al Inventario</w:t>
        </w:r>
      </w:hyperlink>
      <w:r w:rsidRPr="00627605">
        <w:rPr>
          <w:sz w:val="20"/>
          <w:szCs w:val="20"/>
        </w:rPr>
        <w:t>&gt;</w:t>
      </w:r>
    </w:p>
    <w:p w:rsidR="00AF2CB5" w:rsidRPr="00627605" w:rsidRDefault="00AF2CB5" w:rsidP="003E2ED4">
      <w:pPr>
        <w:pStyle w:val="Prrafodelista"/>
        <w:numPr>
          <w:ilvl w:val="3"/>
          <w:numId w:val="13"/>
        </w:numPr>
        <w:ind w:left="2552" w:hanging="851"/>
        <w:rPr>
          <w:b/>
          <w:lang w:val="es-MX"/>
        </w:rPr>
      </w:pPr>
      <w:r w:rsidRPr="00627605">
        <w:rPr>
          <w:sz w:val="20"/>
          <w:lang w:val="es-MX"/>
        </w:rPr>
        <w:t xml:space="preserve">El sistema continúa en el </w:t>
      </w:r>
      <w:hyperlink w:anchor="paso4" w:history="1">
        <w:r w:rsidRPr="00627605">
          <w:rPr>
            <w:rStyle w:val="Hipervnculo"/>
            <w:b/>
            <w:sz w:val="20"/>
            <w:lang w:val="es-MX"/>
          </w:rPr>
          <w:t>paso 4</w:t>
        </w:r>
      </w:hyperlink>
      <w:r w:rsidRPr="00627605">
        <w:rPr>
          <w:sz w:val="20"/>
          <w:lang w:val="es-MX"/>
        </w:rPr>
        <w:t xml:space="preserve"> del </w:t>
      </w:r>
      <w:r w:rsidRPr="00627605">
        <w:rPr>
          <w:sz w:val="20"/>
          <w:szCs w:val="20"/>
          <w:lang w:val="es-MX"/>
        </w:rPr>
        <w:t>flujo básico</w:t>
      </w:r>
    </w:p>
    <w:p w:rsidR="00FF45D0" w:rsidRDefault="00FF45D0" w:rsidP="007D190B">
      <w:pPr>
        <w:rPr>
          <w:sz w:val="20"/>
          <w:lang w:val="es-MX"/>
        </w:rPr>
      </w:pPr>
    </w:p>
    <w:p w:rsidR="003E2ED4" w:rsidRPr="00A95B22" w:rsidRDefault="003E2ED4" w:rsidP="007D190B"/>
    <w:bookmarkStart w:id="151" w:name="_AO02_Modificar_Movimiento"/>
    <w:bookmarkEnd w:id="151"/>
    <w:p w:rsidR="007D190B" w:rsidRPr="007D190B" w:rsidRDefault="00BA4DDA" w:rsidP="003C7F9F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152" w:name="_Toc380356688"/>
      <w:r w:rsidR="007D190B" w:rsidRPr="00BA4DDA">
        <w:rPr>
          <w:rStyle w:val="Hipervnculo"/>
          <w:bCs w:val="0"/>
        </w:rPr>
        <w:t xml:space="preserve">AO02 Modificar Movimiento </w:t>
      </w:r>
      <w:r w:rsidRPr="00BA4DDA">
        <w:rPr>
          <w:rStyle w:val="Hipervnculo"/>
          <w:bCs w:val="0"/>
        </w:rPr>
        <w:t>de Ajuste al Inventario</w:t>
      </w:r>
      <w:bookmarkEnd w:id="152"/>
      <w:r>
        <w:rPr>
          <w:bCs w:val="0"/>
        </w:rPr>
        <w:fldChar w:fldCharType="end"/>
      </w:r>
    </w:p>
    <w:p w:rsidR="007D190B" w:rsidRDefault="007D190B" w:rsidP="007D190B"/>
    <w:p w:rsidR="0046641A" w:rsidRPr="009E1E20" w:rsidRDefault="0046641A" w:rsidP="0046641A">
      <w:pPr>
        <w:numPr>
          <w:ilvl w:val="0"/>
          <w:numId w:val="28"/>
        </w:numPr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9" w:history="1">
        <w:r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 w:rsidRPr="009E1E20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envía como parámetro la siguiente información: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proofErr w:type="spellStart"/>
      <w:r>
        <w:rPr>
          <w:sz w:val="20"/>
          <w:lang w:val="es-MX"/>
        </w:rPr>
        <w:t>ObtenerTransaccion</w:t>
      </w:r>
      <w:proofErr w:type="spellEnd"/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 </w:t>
      </w:r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>TransProd</w:t>
      </w:r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 xml:space="preserve">El sistema registra en sesión la información del objeto recibido </w:t>
      </w:r>
      <w:r>
        <w:rPr>
          <w:rFonts w:cs="Arial"/>
          <w:sz w:val="20"/>
          <w:szCs w:val="20"/>
        </w:rPr>
        <w:t>para el encabezado de la transacción</w:t>
      </w:r>
      <w:r>
        <w:rPr>
          <w:sz w:val="20"/>
          <w:lang w:val="es-MX"/>
        </w:rPr>
        <w:t>:</w:t>
      </w:r>
    </w:p>
    <w:p w:rsidR="0046641A" w:rsidRPr="009E1E20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>
        <w:rPr>
          <w:sz w:val="20"/>
          <w:lang w:val="es-MX"/>
        </w:rPr>
        <w:t>TransProd</w:t>
      </w:r>
    </w:p>
    <w:p w:rsidR="0046641A" w:rsidRPr="002F7D9F" w:rsidRDefault="0046641A" w:rsidP="0046641A">
      <w:pPr>
        <w:numPr>
          <w:ilvl w:val="0"/>
          <w:numId w:val="27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 registrado en sesión:</w:t>
      </w:r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 w:rsidRPr="002F7D9F">
        <w:rPr>
          <w:sz w:val="20"/>
          <w:lang w:val="es-MX"/>
        </w:rPr>
        <w:t>TransProd</w:t>
      </w:r>
    </w:p>
    <w:p w:rsidR="0046641A" w:rsidRP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46641A" w:rsidRP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r w:rsidRPr="002F7D9F">
        <w:rPr>
          <w:sz w:val="20"/>
          <w:lang w:val="es-MX"/>
        </w:rPr>
        <w:t>Folio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proofErr w:type="spellStart"/>
      <w:r w:rsidRPr="002F7D9F">
        <w:rPr>
          <w:sz w:val="20"/>
          <w:lang w:val="es-MX"/>
        </w:rPr>
        <w:t>FechaCaptura</w:t>
      </w:r>
      <w:proofErr w:type="spellEnd"/>
    </w:p>
    <w:p w:rsidR="0046641A" w:rsidRPr="002F7D9F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46641A" w:rsidRDefault="0046641A" w:rsidP="0046641A">
      <w:pPr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información:</w:t>
      </w:r>
    </w:p>
    <w:p w:rsidR="00613B0D" w:rsidRDefault="00613B0D" w:rsidP="00613B0D">
      <w:pPr>
        <w:numPr>
          <w:ilvl w:val="1"/>
          <w:numId w:val="2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Mostrar de sólo lectura.</w:t>
      </w:r>
    </w:p>
    <w:p w:rsidR="00613B0D" w:rsidRDefault="00613B0D" w:rsidP="00613B0D">
      <w:pPr>
        <w:numPr>
          <w:ilvl w:val="1"/>
          <w:numId w:val="2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 xml:space="preserve">&gt;. Mostrar de sólo lectura en formato </w:t>
      </w:r>
      <w:proofErr w:type="spellStart"/>
      <w:r>
        <w:rPr>
          <w:sz w:val="20"/>
          <w:szCs w:val="20"/>
          <w:lang w:eastAsia="en-US"/>
        </w:rPr>
        <w:t>dd</w:t>
      </w:r>
      <w:proofErr w:type="spellEnd"/>
      <w:r>
        <w:rPr>
          <w:sz w:val="20"/>
          <w:szCs w:val="20"/>
          <w:lang w:eastAsia="en-US"/>
        </w:rPr>
        <w:t>/mm/</w:t>
      </w:r>
      <w:proofErr w:type="spellStart"/>
      <w:r>
        <w:rPr>
          <w:sz w:val="20"/>
          <w:szCs w:val="20"/>
          <w:lang w:eastAsia="en-US"/>
        </w:rPr>
        <w:t>aaaa</w:t>
      </w:r>
      <w:proofErr w:type="spellEnd"/>
      <w:r>
        <w:rPr>
          <w:sz w:val="20"/>
          <w:szCs w:val="20"/>
          <w:lang w:eastAsia="en-US"/>
        </w:rPr>
        <w:t>.</w:t>
      </w:r>
    </w:p>
    <w:p w:rsidR="00613B0D" w:rsidRDefault="00613B0D" w:rsidP="00613B0D">
      <w:pPr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613B0D" w:rsidRDefault="00613B0D" w:rsidP="00613B0D">
      <w:pPr>
        <w:numPr>
          <w:ilvl w:val="1"/>
          <w:numId w:val="27"/>
        </w:numPr>
        <w:rPr>
          <w:lang w:val="es-MX"/>
        </w:rPr>
      </w:pPr>
      <w:r>
        <w:rPr>
          <w:rFonts w:cs="Arial"/>
          <w:sz w:val="20"/>
          <w:szCs w:val="20"/>
        </w:rPr>
        <w:t>Producto (*)</w:t>
      </w:r>
    </w:p>
    <w:p w:rsidR="00613B0D" w:rsidRDefault="00613B0D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 xml:space="preserve">) </w:t>
      </w:r>
    </w:p>
    <w:p w:rsidR="00613B0D" w:rsidRDefault="00613B0D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Cantidad (*)</w:t>
      </w:r>
    </w:p>
    <w:p w:rsidR="00613B0D" w:rsidRDefault="00613B0D" w:rsidP="00613B0D">
      <w:pPr>
        <w:numPr>
          <w:ilvl w:val="1"/>
          <w:numId w:val="27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>Motivo (*): &lt;</w:t>
      </w:r>
      <w:proofErr w:type="spellStart"/>
      <w:r>
        <w:rPr>
          <w:sz w:val="20"/>
          <w:lang w:val="es-MX"/>
        </w:rPr>
        <w:t>TransProd.TipoMotivo</w:t>
      </w:r>
      <w:proofErr w:type="spellEnd"/>
      <w:r>
        <w:rPr>
          <w:sz w:val="20"/>
          <w:lang w:val="es-MX"/>
        </w:rPr>
        <w:t>&gt;. Se deberá mostrar disponible para selección la descripción de los valores del grupo “</w:t>
      </w:r>
      <w:r w:rsidR="00C51D11">
        <w:rPr>
          <w:sz w:val="20"/>
          <w:lang w:val="es-MX"/>
        </w:rPr>
        <w:t>Ajustes</w:t>
      </w:r>
      <w:r>
        <w:rPr>
          <w:sz w:val="20"/>
          <w:lang w:val="es-MX"/>
        </w:rPr>
        <w:t>”</w:t>
      </w:r>
      <w:r>
        <w:rPr>
          <w:sz w:val="20"/>
        </w:rPr>
        <w:t xml:space="preserve"> del valor por referencia &lt;TRPMOT&gt;, </w:t>
      </w:r>
      <w:r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46641A" w:rsidRPr="005169A0" w:rsidRDefault="0046641A" w:rsidP="0046641A">
      <w:pPr>
        <w:numPr>
          <w:ilvl w:val="0"/>
          <w:numId w:val="27"/>
        </w:numPr>
        <w:rPr>
          <w:sz w:val="20"/>
          <w:lang w:val="es-MX"/>
        </w:rPr>
      </w:pPr>
      <w:r w:rsidRPr="005169A0">
        <w:rPr>
          <w:sz w:val="20"/>
          <w:lang w:val="es-MX"/>
        </w:rPr>
        <w:t>El sistema obtiene la siguiente información de los detalles de la transacción</w:t>
      </w:r>
      <w:r w:rsidR="00613B0D">
        <w:rPr>
          <w:sz w:val="20"/>
          <w:lang w:val="es-MX"/>
        </w:rPr>
        <w:t xml:space="preserve"> </w:t>
      </w:r>
      <w:r w:rsidR="00613B0D">
        <w:rPr>
          <w:sz w:val="20"/>
          <w:szCs w:val="20"/>
          <w:lang w:val="es-MX"/>
        </w:rPr>
        <w:t>&lt;</w:t>
      </w:r>
      <w:proofErr w:type="spellStart"/>
      <w:r w:rsidR="00613B0D">
        <w:rPr>
          <w:sz w:val="20"/>
          <w:szCs w:val="20"/>
          <w:lang w:val="es-MX"/>
        </w:rPr>
        <w:t>TransProdDetalle.TransProdID</w:t>
      </w:r>
      <w:proofErr w:type="spellEnd"/>
      <w:r w:rsidR="00613B0D">
        <w:rPr>
          <w:sz w:val="20"/>
          <w:szCs w:val="20"/>
          <w:lang w:val="es-MX"/>
        </w:rPr>
        <w:t xml:space="preserve"> = </w:t>
      </w:r>
      <w:proofErr w:type="spellStart"/>
      <w:r w:rsidR="00613B0D">
        <w:rPr>
          <w:sz w:val="20"/>
          <w:szCs w:val="20"/>
          <w:lang w:val="es-MX"/>
        </w:rPr>
        <w:t>TransProdID</w:t>
      </w:r>
      <w:proofErr w:type="spellEnd"/>
      <w:r w:rsidR="00613B0D">
        <w:rPr>
          <w:sz w:val="20"/>
          <w:szCs w:val="20"/>
          <w:lang w:val="es-MX"/>
        </w:rPr>
        <w:t xml:space="preserve"> registrado en sesión&gt;</w:t>
      </w:r>
      <w:r w:rsidRPr="005169A0">
        <w:rPr>
          <w:sz w:val="20"/>
          <w:lang w:val="es-MX"/>
        </w:rPr>
        <w:t>:</w:t>
      </w:r>
    </w:p>
    <w:p w:rsidR="0046641A" w:rsidRPr="00547CF8" w:rsidRDefault="0046641A" w:rsidP="0046641A">
      <w:pPr>
        <w:numPr>
          <w:ilvl w:val="1"/>
          <w:numId w:val="27"/>
        </w:numPr>
        <w:ind w:left="811" w:hanging="454"/>
        <w:rPr>
          <w:b/>
          <w:sz w:val="20"/>
          <w:lang w:val="es-MX"/>
        </w:rPr>
      </w:pPr>
      <w:proofErr w:type="spellStart"/>
      <w:r w:rsidRPr="00547CF8">
        <w:rPr>
          <w:b/>
          <w:sz w:val="20"/>
          <w:lang w:val="es-MX"/>
        </w:rPr>
        <w:t>TransProdDetalle</w:t>
      </w:r>
      <w:proofErr w:type="spellEnd"/>
    </w:p>
    <w:p w:rsidR="0046641A" w:rsidRPr="00613B0D" w:rsidRDefault="0046641A" w:rsidP="00627605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proofErr w:type="spellStart"/>
      <w:r w:rsidRPr="00613B0D">
        <w:rPr>
          <w:sz w:val="20"/>
          <w:lang w:val="es-MX"/>
        </w:rPr>
        <w:t>TransProdDetalleID</w:t>
      </w:r>
      <w:proofErr w:type="spellEnd"/>
    </w:p>
    <w:p w:rsidR="0046641A" w:rsidRDefault="0046641A" w:rsidP="0046641A">
      <w:pPr>
        <w:numPr>
          <w:ilvl w:val="0"/>
          <w:numId w:val="27"/>
        </w:numPr>
        <w:rPr>
          <w:sz w:val="20"/>
          <w:lang w:val="es-MX"/>
        </w:rPr>
      </w:pPr>
      <w:r>
        <w:rPr>
          <w:sz w:val="20"/>
          <w:lang w:val="es-MX"/>
        </w:rPr>
        <w:t>Para cada detalle de la transacción obtenido</w:t>
      </w:r>
    </w:p>
    <w:p w:rsidR="0046641A" w:rsidRDefault="0046641A" w:rsidP="0046641A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30" w:history="1">
        <w:r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46641A" w:rsidRPr="00771344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 w:rsidRPr="00771344">
        <w:rPr>
          <w:sz w:val="20"/>
          <w:lang w:val="es-MX"/>
        </w:rPr>
        <w:t>El sistema envía como parámetro la siguiente información:</w:t>
      </w:r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ObtenerDetalleTransaccion</w:t>
      </w:r>
      <w:proofErr w:type="spellEnd"/>
    </w:p>
    <w:p w:rsidR="0046641A" w:rsidRDefault="0046641A" w:rsidP="0046641A">
      <w:pPr>
        <w:pStyle w:val="Prrafodelista"/>
        <w:numPr>
          <w:ilvl w:val="4"/>
          <w:numId w:val="27"/>
        </w:numPr>
        <w:ind w:left="3402" w:hanging="992"/>
        <w:rPr>
          <w:lang w:val="es-MX"/>
        </w:rPr>
      </w:pPr>
      <w:r>
        <w:rPr>
          <w:sz w:val="20"/>
          <w:lang w:val="es-MX"/>
        </w:rPr>
        <w:t xml:space="preserve">TransProd </w:t>
      </w:r>
      <w:r w:rsidR="00613B0D">
        <w:rPr>
          <w:sz w:val="20"/>
          <w:lang w:val="es-MX"/>
        </w:rPr>
        <w:t xml:space="preserve">= </w:t>
      </w:r>
      <w:proofErr w:type="spellStart"/>
      <w:r w:rsidR="00613B0D">
        <w:rPr>
          <w:sz w:val="20"/>
          <w:lang w:val="es-MX"/>
        </w:rPr>
        <w:t>TransProdID</w:t>
      </w:r>
      <w:proofErr w:type="spellEnd"/>
      <w:r w:rsidR="00613B0D">
        <w:rPr>
          <w:sz w:val="20"/>
          <w:lang w:val="es-MX"/>
        </w:rPr>
        <w:t xml:space="preserve"> registrado en sesión</w:t>
      </w:r>
    </w:p>
    <w:p w:rsidR="0046641A" w:rsidRDefault="00613B0D" w:rsidP="0046641A">
      <w:pPr>
        <w:pStyle w:val="Prrafodelista"/>
        <w:numPr>
          <w:ilvl w:val="4"/>
          <w:numId w:val="27"/>
        </w:numPr>
        <w:ind w:left="3402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46641A" w:rsidRDefault="0046641A" w:rsidP="0046641A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registra la información del objeto recibido dentro de un arreglo: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b/>
          <w:lang w:val="es-MX"/>
        </w:rPr>
      </w:pPr>
      <w:proofErr w:type="spellStart"/>
      <w:r>
        <w:rPr>
          <w:b/>
          <w:sz w:val="20"/>
          <w:lang w:val="es-MX"/>
        </w:rPr>
        <w:t>ArregloTransProdDetalle</w:t>
      </w:r>
      <w:proofErr w:type="spellEnd"/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46641A" w:rsidRPr="00090530" w:rsidRDefault="0046641A" w:rsidP="008F3ECA">
      <w:pPr>
        <w:numPr>
          <w:ilvl w:val="1"/>
          <w:numId w:val="27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>El sistema registra en el objeto</w:t>
      </w:r>
      <w:r w:rsidR="008F3ECA" w:rsidRPr="00090530">
        <w:rPr>
          <w:sz w:val="20"/>
          <w:lang w:eastAsia="en-US"/>
        </w:rPr>
        <w:t xml:space="preserve"> </w:t>
      </w:r>
      <w:r w:rsidR="008F3ECA" w:rsidRPr="003214F0">
        <w:rPr>
          <w:sz w:val="20"/>
          <w:lang w:eastAsia="en-US"/>
        </w:rPr>
        <w:t>productos la siguiente información del producto actual de acuerdo</w:t>
      </w:r>
      <w:r w:rsidR="008F3ECA">
        <w:rPr>
          <w:sz w:val="20"/>
          <w:lang w:eastAsia="en-US"/>
        </w:rPr>
        <w:t xml:space="preserve"> a la información contenida en el objeto del detalle de la transacción:</w:t>
      </w:r>
      <w:r w:rsidRPr="003214F0">
        <w:rPr>
          <w:sz w:val="20"/>
          <w:lang w:eastAsia="en-US"/>
        </w:rPr>
        <w:t xml:space="preserve"> </w:t>
      </w:r>
    </w:p>
    <w:p w:rsidR="0046641A" w:rsidRPr="008F3ECA" w:rsidRDefault="0046641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lang w:eastAsia="en-US"/>
        </w:rPr>
      </w:pPr>
      <w:r w:rsidRPr="008F3ECA">
        <w:rPr>
          <w:sz w:val="20"/>
          <w:lang w:eastAsia="en-US"/>
        </w:rPr>
        <w:t>Productos</w:t>
      </w:r>
    </w:p>
    <w:p w:rsidR="0046641A" w:rsidRPr="008F3ECA" w:rsidRDefault="0046641A" w:rsidP="008F3EC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46641A" w:rsidRPr="008F3ECA" w:rsidRDefault="0046641A" w:rsidP="008F3EC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Unidad</w:t>
      </w:r>
    </w:p>
    <w:p w:rsidR="0046641A" w:rsidRPr="008F3ECA" w:rsidRDefault="0046641A" w:rsidP="008F3EC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Cantidad</w:t>
      </w:r>
    </w:p>
    <w:p w:rsidR="0046641A" w:rsidRPr="00090530" w:rsidRDefault="0046641A" w:rsidP="0046641A">
      <w:pPr>
        <w:numPr>
          <w:ilvl w:val="1"/>
          <w:numId w:val="27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 actual:</w:t>
      </w:r>
    </w:p>
    <w:p w:rsidR="0046641A" w:rsidRPr="008F3EC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lang w:val="es-MX"/>
        </w:rPr>
        <w:t>ProductoClave</w:t>
      </w:r>
      <w:proofErr w:type="spellEnd"/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val="es-MX"/>
        </w:rPr>
      </w:pPr>
      <w:r w:rsidRPr="008F3ECA">
        <w:rPr>
          <w:sz w:val="20"/>
          <w:lang w:val="es-MX"/>
        </w:rPr>
        <w:t>Nombre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46641A" w:rsidRDefault="0046641A" w:rsidP="0046641A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</w:p>
    <w:p w:rsidR="0046641A" w:rsidRPr="008F3EC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 w:rsidRPr="008F3ECA">
        <w:rPr>
          <w:sz w:val="20"/>
          <w:lang w:val="es-MX"/>
        </w:rPr>
        <w:t>Productos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  <w:r w:rsidRPr="008F3ECA">
        <w:rPr>
          <w:sz w:val="20"/>
          <w:lang w:eastAsia="en-US"/>
        </w:rPr>
        <w:t xml:space="preserve"> </w:t>
      </w:r>
      <w:r w:rsidR="008F3ECA" w:rsidRPr="008F3ECA">
        <w:rPr>
          <w:sz w:val="20"/>
          <w:lang w:eastAsia="en-US"/>
        </w:rPr>
        <w:t>= &lt;</w:t>
      </w:r>
      <w:proofErr w:type="spellStart"/>
      <w:r w:rsidR="008F3ECA" w:rsidRPr="008F3ECA">
        <w:rPr>
          <w:sz w:val="20"/>
          <w:lang w:eastAsia="en-US"/>
        </w:rPr>
        <w:t>Producto.Nombre</w:t>
      </w:r>
      <w:proofErr w:type="spellEnd"/>
      <w:r w:rsidR="008F3ECA" w:rsidRPr="008F3ECA">
        <w:rPr>
          <w:sz w:val="20"/>
          <w:lang w:eastAsia="en-US"/>
        </w:rPr>
        <w:t>&gt;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46641A" w:rsidRPr="00AB13E3" w:rsidRDefault="0046641A" w:rsidP="0046641A">
      <w:pPr>
        <w:numPr>
          <w:ilvl w:val="0"/>
          <w:numId w:val="27"/>
        </w:numPr>
        <w:rPr>
          <w:sz w:val="20"/>
          <w:szCs w:val="20"/>
          <w:lang w:val="es-MX"/>
        </w:rPr>
      </w:pPr>
      <w:r w:rsidRPr="00AB13E3">
        <w:rPr>
          <w:sz w:val="20"/>
          <w:lang w:val="es-MX"/>
        </w:rPr>
        <w:t>Para</w:t>
      </w:r>
      <w:r w:rsidRPr="00AB13E3">
        <w:rPr>
          <w:sz w:val="20"/>
          <w:szCs w:val="20"/>
          <w:lang w:val="es-MX"/>
        </w:rPr>
        <w:t xml:space="preserve"> cada producto incluido en el objeto Productos</w:t>
      </w:r>
    </w:p>
    <w:p w:rsidR="0046641A" w:rsidRDefault="0046641A" w:rsidP="0046641A">
      <w:pPr>
        <w:numPr>
          <w:ilvl w:val="1"/>
          <w:numId w:val="27"/>
        </w:numPr>
        <w:ind w:left="839" w:hanging="48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objeto Productos:</w:t>
      </w:r>
    </w:p>
    <w:p w:rsidR="0046641A" w:rsidRPr="008F3EC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r w:rsidRPr="008F3ECA">
        <w:rPr>
          <w:sz w:val="20"/>
          <w:lang w:val="es-MX"/>
        </w:rPr>
        <w:t>Productos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46641A" w:rsidRPr="00EE30ED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Unidad</w:t>
      </w:r>
    </w:p>
    <w:p w:rsidR="0046641A" w:rsidRPr="00EE30ED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Cantidad</w:t>
      </w:r>
    </w:p>
    <w:p w:rsidR="0046641A" w:rsidRDefault="0046641A" w:rsidP="0046641A">
      <w:pPr>
        <w:numPr>
          <w:ilvl w:val="1"/>
          <w:numId w:val="27"/>
        </w:numPr>
        <w:ind w:left="839" w:hanging="482"/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8F3ECA" w:rsidRPr="008F3ECA" w:rsidRDefault="008F3EC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Pr="008F3ECA">
        <w:rPr>
          <w:sz w:val="20"/>
          <w:szCs w:val="20"/>
        </w:rPr>
        <w:t>de la clave &lt;</w:t>
      </w:r>
      <w:proofErr w:type="spellStart"/>
      <w:r w:rsidRPr="008F3ECA">
        <w:rPr>
          <w:sz w:val="20"/>
          <w:szCs w:val="20"/>
        </w:rPr>
        <w:t>Productos.ProductoClave</w:t>
      </w:r>
      <w:proofErr w:type="spellEnd"/>
      <w:r w:rsidRPr="008F3ECA">
        <w:rPr>
          <w:sz w:val="20"/>
          <w:szCs w:val="20"/>
        </w:rPr>
        <w:t>&gt; y nombre del mismo &lt;</w:t>
      </w:r>
      <w:proofErr w:type="spellStart"/>
      <w:r w:rsidRPr="008F3ECA">
        <w:rPr>
          <w:sz w:val="20"/>
          <w:szCs w:val="20"/>
        </w:rPr>
        <w:t>Productos.Descripcion</w:t>
      </w:r>
      <w:proofErr w:type="spellEnd"/>
      <w:r w:rsidRPr="008F3ECA">
        <w:rPr>
          <w:sz w:val="20"/>
          <w:szCs w:val="20"/>
        </w:rPr>
        <w:t>&gt;, separados por un guion medio, ejemplo: “P0001 - Jugo Durazno”</w:t>
      </w:r>
    </w:p>
    <w:p w:rsidR="008F3ECA" w:rsidRPr="008F3ECA" w:rsidRDefault="008F3EC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</w:t>
      </w:r>
      <w:proofErr w:type="spellStart"/>
      <w:r w:rsidRPr="008F3ECA">
        <w:rPr>
          <w:sz w:val="20"/>
          <w:szCs w:val="20"/>
        </w:rPr>
        <w:t>Productos.Cantidad</w:t>
      </w:r>
      <w:proofErr w:type="spellEnd"/>
      <w:r w:rsidRPr="008F3ECA">
        <w:rPr>
          <w:sz w:val="20"/>
          <w:szCs w:val="20"/>
        </w:rPr>
        <w:t>&gt;. Formatear la cantidad a mostrar de acuerdo al número de decimales configurado para el producto &lt;</w:t>
      </w:r>
      <w:proofErr w:type="spellStart"/>
      <w:r w:rsidRPr="008F3ECA">
        <w:rPr>
          <w:sz w:val="20"/>
          <w:szCs w:val="20"/>
        </w:rPr>
        <w:t>Productos.DecimalProducto</w:t>
      </w:r>
      <w:proofErr w:type="spellEnd"/>
      <w:r w:rsidRPr="008F3ECA">
        <w:rPr>
          <w:sz w:val="20"/>
          <w:szCs w:val="20"/>
        </w:rPr>
        <w:t>&gt;.</w:t>
      </w:r>
    </w:p>
    <w:p w:rsidR="008F3ECA" w:rsidRPr="008F3ECA" w:rsidRDefault="008F3EC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lastRenderedPageBreak/>
        <w:t>Unidad: Se presenta la descripción de la unidad de venta del producto, para ello ir a &lt;</w:t>
      </w:r>
      <w:proofErr w:type="spellStart"/>
      <w:r w:rsidRPr="008F3ECA">
        <w:rPr>
          <w:sz w:val="20"/>
          <w:szCs w:val="20"/>
        </w:rPr>
        <w:t>VAVDescripcion</w:t>
      </w:r>
      <w:proofErr w:type="spellEnd"/>
      <w:r w:rsidRPr="008F3ECA">
        <w:rPr>
          <w:sz w:val="20"/>
          <w:szCs w:val="20"/>
        </w:rPr>
        <w:t>&gt; y obtener &lt;</w:t>
      </w:r>
      <w:proofErr w:type="spellStart"/>
      <w:r w:rsidRPr="008F3ECA">
        <w:rPr>
          <w:sz w:val="20"/>
          <w:szCs w:val="20"/>
        </w:rPr>
        <w:t>VAVDescripcion.Descripcion</w:t>
      </w:r>
      <w:proofErr w:type="spellEnd"/>
      <w:r w:rsidRPr="008F3ECA">
        <w:rPr>
          <w:sz w:val="20"/>
          <w:szCs w:val="20"/>
        </w:rPr>
        <w:t>&gt; donde &lt;</w:t>
      </w:r>
      <w:proofErr w:type="spellStart"/>
      <w:r w:rsidRPr="008F3ECA">
        <w:rPr>
          <w:sz w:val="20"/>
          <w:szCs w:val="20"/>
        </w:rPr>
        <w:t>VAVDescripcion.VARCodigo</w:t>
      </w:r>
      <w:proofErr w:type="spellEnd"/>
      <w:r w:rsidRPr="008F3ECA">
        <w:rPr>
          <w:sz w:val="20"/>
          <w:szCs w:val="20"/>
        </w:rPr>
        <w:t xml:space="preserve"> = ‘UNIDADV’&gt; y &lt;</w:t>
      </w:r>
      <w:proofErr w:type="spellStart"/>
      <w:r w:rsidRPr="008F3ECA">
        <w:rPr>
          <w:sz w:val="20"/>
          <w:szCs w:val="20"/>
        </w:rPr>
        <w:t>VAVDescripcion.VAVClave</w:t>
      </w:r>
      <w:proofErr w:type="spellEnd"/>
      <w:r w:rsidRPr="008F3ECA">
        <w:rPr>
          <w:sz w:val="20"/>
          <w:szCs w:val="20"/>
        </w:rPr>
        <w:t xml:space="preserve"> = </w:t>
      </w:r>
      <w:proofErr w:type="spellStart"/>
      <w:r w:rsidRPr="008F3ECA">
        <w:rPr>
          <w:sz w:val="20"/>
          <w:szCs w:val="20"/>
        </w:rPr>
        <w:t>Productos.Unidad</w:t>
      </w:r>
      <w:proofErr w:type="spellEnd"/>
      <w:r w:rsidRPr="008F3ECA">
        <w:rPr>
          <w:sz w:val="20"/>
          <w:szCs w:val="20"/>
        </w:rPr>
        <w:t>&gt;, de acuerdo al tipo de lenguaje configurado para el sistema.</w:t>
      </w:r>
    </w:p>
    <w:p w:rsidR="002B0F80" w:rsidRDefault="002B0F80" w:rsidP="002B0F80">
      <w:pPr>
        <w:numPr>
          <w:ilvl w:val="0"/>
          <w:numId w:val="2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&lt;no se le han agregado o eliminado partidas al movimiento de ajuste&gt; o si &lt;no se ha modificado la cantidad a alguna de las partidas ya existentes del movimiento de ajuste&gt; o si &lt;no se ha modificado el motivo del movimiento de ajuste&gt;, el sistema presenta la opción </w:t>
      </w:r>
      <w:r w:rsidRPr="002B0F80">
        <w:rPr>
          <w:b/>
          <w:sz w:val="20"/>
          <w:szCs w:val="20"/>
          <w:lang w:val="es-MX"/>
        </w:rPr>
        <w:t>Continuar</w:t>
      </w:r>
      <w:r>
        <w:rPr>
          <w:sz w:val="20"/>
          <w:szCs w:val="20"/>
          <w:lang w:val="es-MX"/>
        </w:rPr>
        <w:t xml:space="preserve"> de manera deshabilitada.</w:t>
      </w:r>
    </w:p>
    <w:p w:rsidR="00627605" w:rsidRDefault="00627605" w:rsidP="00627605">
      <w:pPr>
        <w:numPr>
          <w:ilvl w:val="0"/>
          <w:numId w:val="2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selecciona un </w:t>
      </w:r>
      <w:r>
        <w:rPr>
          <w:b/>
          <w:sz w:val="20"/>
          <w:szCs w:val="20"/>
          <w:lang w:val="es-MX"/>
        </w:rPr>
        <w:t>Motivo</w:t>
      </w:r>
      <w:r>
        <w:rPr>
          <w:sz w:val="20"/>
          <w:szCs w:val="20"/>
          <w:lang w:val="es-MX"/>
        </w:rPr>
        <w:t>&gt;</w:t>
      </w:r>
    </w:p>
    <w:p w:rsidR="00627605" w:rsidRPr="00627605" w:rsidRDefault="00627605" w:rsidP="00627605">
      <w:pPr>
        <w:numPr>
          <w:ilvl w:val="1"/>
          <w:numId w:val="2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8_1_AO01" w:history="1">
        <w:r w:rsidRPr="00627605">
          <w:rPr>
            <w:rStyle w:val="Hipervnculo"/>
            <w:b/>
            <w:sz w:val="20"/>
            <w:szCs w:val="20"/>
            <w:lang w:val="es-MX"/>
          </w:rPr>
          <w:t>paso 8.1</w:t>
        </w:r>
      </w:hyperlink>
      <w:r>
        <w:rPr>
          <w:sz w:val="20"/>
          <w:szCs w:val="20"/>
          <w:lang w:val="es-MX"/>
        </w:rPr>
        <w:t xml:space="preserve"> </w:t>
      </w:r>
      <w:r w:rsidRPr="00627605">
        <w:rPr>
          <w:sz w:val="20"/>
          <w:szCs w:val="20"/>
        </w:rPr>
        <w:t>del flujo alterno opcional</w:t>
      </w:r>
      <w:r w:rsidRPr="00627605">
        <w:rPr>
          <w:b/>
          <w:sz w:val="20"/>
          <w:szCs w:val="20"/>
        </w:rPr>
        <w:t xml:space="preserve"> </w:t>
      </w:r>
      <w:hyperlink r:id="rId31"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627605" w:rsidRDefault="00627605" w:rsidP="00627605">
      <w:pPr>
        <w:numPr>
          <w:ilvl w:val="0"/>
          <w:numId w:val="27"/>
        </w:numPr>
        <w:rPr>
          <w:lang w:val="es-MX"/>
        </w:rPr>
      </w:pPr>
      <w:r>
        <w:rPr>
          <w:sz w:val="20"/>
          <w:lang w:val="es-MX"/>
        </w:rPr>
        <w:t>Para cada producto agregado por el usuario</w:t>
      </w:r>
    </w:p>
    <w:p w:rsidR="00627605" w:rsidRDefault="00627605" w:rsidP="00776682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>Si &lt;el actor proporciona Clave del Producto / ID del Producto / Código de Barras / Descripción&gt;</w:t>
      </w:r>
    </w:p>
    <w:p w:rsidR="00627605" w:rsidRPr="00627605" w:rsidRDefault="00627605" w:rsidP="00776682">
      <w:pPr>
        <w:pStyle w:val="Prrafodelista"/>
        <w:numPr>
          <w:ilvl w:val="2"/>
          <w:numId w:val="27"/>
        </w:numPr>
        <w:ind w:left="1702" w:hanging="851"/>
        <w:rPr>
          <w:sz w:val="20"/>
          <w:lang w:eastAsia="en-US"/>
        </w:rPr>
      </w:pPr>
      <w:r>
        <w:rPr>
          <w:sz w:val="20"/>
          <w:lang w:eastAsia="en-US"/>
        </w:rPr>
        <w:t xml:space="preserve">El sistema </w:t>
      </w:r>
      <w:r>
        <w:rPr>
          <w:sz w:val="20"/>
          <w:szCs w:val="20"/>
          <w:lang w:val="es-MX"/>
        </w:rPr>
        <w:t xml:space="preserve">continúa en el </w:t>
      </w:r>
      <w:hyperlink w:anchor="paso9_1_1_AO01" w:history="1">
        <w:r w:rsidRPr="00627605">
          <w:rPr>
            <w:rStyle w:val="Hipervnculo"/>
            <w:b/>
            <w:sz w:val="20"/>
            <w:szCs w:val="20"/>
            <w:lang w:val="es-MX"/>
          </w:rPr>
          <w:t>paso 9.1.1</w:t>
        </w:r>
      </w:hyperlink>
      <w:r>
        <w:rPr>
          <w:sz w:val="20"/>
          <w:szCs w:val="20"/>
          <w:lang w:val="es-MX"/>
        </w:rPr>
        <w:t xml:space="preserve"> </w:t>
      </w:r>
      <w:r w:rsidRPr="00627605">
        <w:rPr>
          <w:sz w:val="20"/>
          <w:szCs w:val="20"/>
        </w:rPr>
        <w:t>del flujo alterno opcional</w:t>
      </w:r>
      <w:r w:rsidRPr="00627605">
        <w:rPr>
          <w:b/>
          <w:sz w:val="20"/>
          <w:szCs w:val="20"/>
        </w:rPr>
        <w:t xml:space="preserve"> </w:t>
      </w:r>
      <w:hyperlink r:id="rId32"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627605" w:rsidRDefault="00627605" w:rsidP="00627605">
      <w:pPr>
        <w:numPr>
          <w:ilvl w:val="0"/>
          <w:numId w:val="2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</w:t>
      </w:r>
      <w:r>
        <w:rPr>
          <w:b/>
          <w:sz w:val="20"/>
          <w:lang w:val="es-MX"/>
        </w:rPr>
        <w:t>selecciona</w:t>
      </w:r>
      <w:r>
        <w:rPr>
          <w:sz w:val="20"/>
          <w:lang w:val="es-MX"/>
        </w:rPr>
        <w:t xml:space="preserve"> un producto&gt;</w:t>
      </w:r>
    </w:p>
    <w:p w:rsidR="00627605" w:rsidRDefault="00627605" w:rsidP="00627605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10_1_AO01" w:history="1">
        <w:r w:rsidRPr="00627605">
          <w:rPr>
            <w:rStyle w:val="Hipervnculo"/>
            <w:b/>
            <w:sz w:val="20"/>
            <w:szCs w:val="20"/>
            <w:lang w:val="es-MX"/>
          </w:rPr>
          <w:t>paso 10.1</w:t>
        </w:r>
      </w:hyperlink>
      <w:r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</w:rPr>
        <w:t>del flujo alterno opcional</w:t>
      </w:r>
      <w:r>
        <w:rPr>
          <w:b/>
          <w:sz w:val="20"/>
          <w:szCs w:val="20"/>
        </w:rPr>
        <w:t xml:space="preserve"> </w:t>
      </w:r>
      <w:hyperlink r:id="rId33"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627605" w:rsidRDefault="00627605" w:rsidP="00627605">
      <w:pPr>
        <w:numPr>
          <w:ilvl w:val="0"/>
          <w:numId w:val="2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</w:t>
      </w:r>
      <w:r>
        <w:rPr>
          <w:b/>
          <w:sz w:val="20"/>
          <w:lang w:val="es-MX"/>
        </w:rPr>
        <w:t>selecciona</w:t>
      </w:r>
      <w:r>
        <w:rPr>
          <w:sz w:val="20"/>
          <w:lang w:val="es-MX"/>
        </w:rPr>
        <w:t xml:space="preserve"> </w:t>
      </w:r>
      <w:r>
        <w:rPr>
          <w:b/>
          <w:sz w:val="20"/>
          <w:lang w:val="es-MX"/>
        </w:rPr>
        <w:t>sostenidamente</w:t>
      </w:r>
      <w:r>
        <w:rPr>
          <w:sz w:val="20"/>
          <w:lang w:val="es-MX"/>
        </w:rPr>
        <w:t xml:space="preserve"> un producto&gt;</w:t>
      </w:r>
    </w:p>
    <w:p w:rsidR="00627605" w:rsidRPr="00D93E6C" w:rsidRDefault="00627605" w:rsidP="00627605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11_1_AO01" w:history="1">
        <w:r w:rsidRPr="00627605">
          <w:rPr>
            <w:rStyle w:val="Hipervnculo"/>
            <w:b/>
            <w:sz w:val="20"/>
            <w:szCs w:val="20"/>
            <w:lang w:val="es-MX"/>
          </w:rPr>
          <w:t>paso 11.1</w:t>
        </w:r>
      </w:hyperlink>
      <w:r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</w:rPr>
        <w:t>del flujo alterno opcional</w:t>
      </w:r>
      <w:r>
        <w:rPr>
          <w:b/>
          <w:sz w:val="20"/>
          <w:szCs w:val="20"/>
        </w:rPr>
        <w:t xml:space="preserve"> </w:t>
      </w:r>
      <w:hyperlink r:id="rId34" w:anchor="_AO01_Crear_Movimiento" w:history="1">
        <w:r w:rsidR="00C12130" w:rsidRPr="00D93E6C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AC2D2A" w:rsidRPr="00D93E6C" w:rsidRDefault="00AC2D2A" w:rsidP="00AC2D2A">
      <w:pPr>
        <w:numPr>
          <w:ilvl w:val="0"/>
          <w:numId w:val="27"/>
        </w:numPr>
        <w:rPr>
          <w:lang w:val="es-MX"/>
        </w:rPr>
      </w:pPr>
      <w:r w:rsidRPr="00D93E6C">
        <w:rPr>
          <w:sz w:val="20"/>
          <w:lang w:val="es-MX"/>
        </w:rPr>
        <w:t xml:space="preserve">Si &lt;el actor selecciona la opción </w:t>
      </w:r>
      <w:r w:rsidRPr="00D93E6C">
        <w:rPr>
          <w:b/>
          <w:sz w:val="20"/>
          <w:lang w:val="es-MX"/>
        </w:rPr>
        <w:t>Buscar</w:t>
      </w:r>
      <w:r w:rsidRPr="00D93E6C">
        <w:rPr>
          <w:sz w:val="20"/>
          <w:lang w:val="es-MX"/>
        </w:rPr>
        <w:t>&gt;</w:t>
      </w:r>
    </w:p>
    <w:p w:rsidR="00627605" w:rsidRPr="00D93E6C" w:rsidRDefault="00AC2D2A" w:rsidP="00AC2D2A">
      <w:pPr>
        <w:numPr>
          <w:ilvl w:val="1"/>
          <w:numId w:val="27"/>
        </w:numPr>
        <w:ind w:left="811" w:hanging="454"/>
        <w:rPr>
          <w:sz w:val="20"/>
          <w:lang w:eastAsia="en-US"/>
        </w:rPr>
      </w:pPr>
      <w:r w:rsidRPr="00D93E6C">
        <w:rPr>
          <w:sz w:val="20"/>
          <w:lang w:eastAsia="en-US"/>
        </w:rPr>
        <w:t xml:space="preserve">El sistema </w:t>
      </w:r>
      <w:r w:rsidRPr="00D93E6C">
        <w:rPr>
          <w:sz w:val="20"/>
          <w:szCs w:val="20"/>
          <w:lang w:val="es-MX"/>
        </w:rPr>
        <w:t xml:space="preserve">continúa en el </w:t>
      </w:r>
      <w:hyperlink w:anchor="paso12_1_AO01" w:history="1">
        <w:r w:rsidRPr="00D93E6C">
          <w:rPr>
            <w:rStyle w:val="Hipervnculo"/>
            <w:b/>
            <w:sz w:val="20"/>
            <w:szCs w:val="20"/>
            <w:lang w:val="es-MX"/>
          </w:rPr>
          <w:t>paso 12.1</w:t>
        </w:r>
      </w:hyperlink>
      <w:r w:rsidRPr="00D93E6C">
        <w:rPr>
          <w:sz w:val="20"/>
          <w:szCs w:val="20"/>
          <w:lang w:val="es-MX"/>
        </w:rPr>
        <w:t xml:space="preserve"> </w:t>
      </w:r>
      <w:r w:rsidRPr="00D93E6C">
        <w:rPr>
          <w:sz w:val="20"/>
          <w:szCs w:val="20"/>
        </w:rPr>
        <w:t>del flujo alterno opcional</w:t>
      </w:r>
      <w:r w:rsidRPr="00D93E6C">
        <w:rPr>
          <w:b/>
          <w:sz w:val="20"/>
          <w:szCs w:val="20"/>
        </w:rPr>
        <w:t xml:space="preserve"> </w:t>
      </w:r>
      <w:hyperlink r:id="rId35" w:anchor="_AO01_Crear_Movimiento" w:history="1">
        <w:r w:rsidR="00C12130" w:rsidRPr="00D93E6C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AC2D2A" w:rsidRPr="00D93E6C" w:rsidRDefault="00AC2D2A" w:rsidP="00AC2D2A">
      <w:pPr>
        <w:numPr>
          <w:ilvl w:val="0"/>
          <w:numId w:val="27"/>
        </w:numPr>
        <w:rPr>
          <w:color w:val="FF0000"/>
          <w:sz w:val="20"/>
          <w:szCs w:val="20"/>
          <w:lang w:val="es-MX"/>
        </w:rPr>
      </w:pPr>
      <w:r w:rsidRPr="00D93E6C">
        <w:rPr>
          <w:sz w:val="20"/>
          <w:szCs w:val="20"/>
          <w:lang w:val="es-MX"/>
        </w:rPr>
        <w:t xml:space="preserve">Si &lt;el actor selecciona la opción </w:t>
      </w:r>
      <w:r w:rsidRPr="00D93E6C">
        <w:rPr>
          <w:b/>
          <w:sz w:val="20"/>
          <w:szCs w:val="20"/>
          <w:lang w:val="es-MX"/>
        </w:rPr>
        <w:t>Continuar</w:t>
      </w:r>
      <w:r w:rsidRPr="00D93E6C">
        <w:rPr>
          <w:sz w:val="20"/>
          <w:szCs w:val="20"/>
          <w:lang w:val="es-MX"/>
        </w:rPr>
        <w:t>&gt;</w:t>
      </w:r>
    </w:p>
    <w:p w:rsidR="00B128EA" w:rsidRPr="00D93E6C" w:rsidRDefault="00B128EA" w:rsidP="00B128EA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 w:rsidRPr="00D93E6C">
        <w:rPr>
          <w:sz w:val="20"/>
          <w:szCs w:val="20"/>
          <w:lang w:val="es-MX"/>
        </w:rPr>
        <w:t>Si &lt;no se le han agregado o eliminado partidas al movimiento de descarga&gt; o si &lt;no se ha modificado la cantidad a alguna de las partidas ya existentes del movimiento de descarga&gt;</w:t>
      </w:r>
    </w:p>
    <w:p w:rsidR="00B128EA" w:rsidRPr="00D93E6C" w:rsidRDefault="00B128EA" w:rsidP="00D93E6C">
      <w:pPr>
        <w:pStyle w:val="Prrafodelista"/>
        <w:numPr>
          <w:ilvl w:val="2"/>
          <w:numId w:val="27"/>
        </w:numPr>
        <w:ind w:left="1702" w:hanging="851"/>
        <w:rPr>
          <w:sz w:val="20"/>
          <w:szCs w:val="20"/>
          <w:lang w:val="es-MX"/>
        </w:rPr>
      </w:pPr>
      <w:r w:rsidRPr="00D93E6C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D93E6C">
          <w:rPr>
            <w:rStyle w:val="Hipervnculo"/>
            <w:b/>
            <w:sz w:val="20"/>
            <w:szCs w:val="20"/>
            <w:lang w:val="es-MX"/>
          </w:rPr>
          <w:t>paso 12</w:t>
        </w:r>
      </w:hyperlink>
      <w:r w:rsidRPr="00D93E6C">
        <w:rPr>
          <w:sz w:val="20"/>
          <w:szCs w:val="20"/>
          <w:lang w:val="es-MX"/>
        </w:rPr>
        <w:t xml:space="preserve"> del flujo básico</w:t>
      </w:r>
    </w:p>
    <w:p w:rsidR="00AC2D2A" w:rsidRPr="00D93E6C" w:rsidRDefault="00AC2D2A" w:rsidP="00AC2D2A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 w:rsidRPr="00D93E6C">
        <w:rPr>
          <w:sz w:val="20"/>
          <w:szCs w:val="20"/>
          <w:lang w:val="es-MX"/>
        </w:rPr>
        <w:t xml:space="preserve">El sistema continúa en el </w:t>
      </w:r>
      <w:hyperlink w:anchor="paso13_1_AO01" w:history="1">
        <w:r w:rsidRPr="00D93E6C">
          <w:rPr>
            <w:rStyle w:val="Hipervnculo"/>
            <w:b/>
            <w:sz w:val="20"/>
            <w:szCs w:val="20"/>
            <w:lang w:val="es-MX"/>
          </w:rPr>
          <w:t>paso 13.1</w:t>
        </w:r>
      </w:hyperlink>
      <w:r w:rsidRPr="00D93E6C">
        <w:rPr>
          <w:sz w:val="20"/>
          <w:szCs w:val="20"/>
          <w:lang w:val="es-MX"/>
        </w:rPr>
        <w:t xml:space="preserve"> </w:t>
      </w:r>
      <w:r w:rsidRPr="00D93E6C">
        <w:rPr>
          <w:sz w:val="20"/>
          <w:szCs w:val="20"/>
        </w:rPr>
        <w:t>del flujo alterno opcional</w:t>
      </w:r>
      <w:r w:rsidRPr="00D93E6C">
        <w:rPr>
          <w:b/>
          <w:sz w:val="20"/>
          <w:szCs w:val="20"/>
        </w:rPr>
        <w:t xml:space="preserve"> </w:t>
      </w:r>
      <w:hyperlink r:id="rId36" w:anchor="_AO01_Crear_Movimiento" w:history="1">
        <w:r w:rsidR="00C12130" w:rsidRPr="00D93E6C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AC2D2A" w:rsidRDefault="00AC2D2A" w:rsidP="00AC2D2A">
      <w:pPr>
        <w:numPr>
          <w:ilvl w:val="0"/>
          <w:numId w:val="27"/>
        </w:numPr>
        <w:rPr>
          <w:b/>
          <w:lang w:val="es-MX"/>
        </w:rPr>
      </w:pPr>
      <w:r w:rsidRPr="00D93E6C">
        <w:rPr>
          <w:sz w:val="20"/>
          <w:lang w:val="es-MX"/>
        </w:rPr>
        <w:t>Si &lt;el actor selecciona</w:t>
      </w:r>
      <w:r>
        <w:rPr>
          <w:sz w:val="20"/>
          <w:lang w:val="es-MX"/>
        </w:rPr>
        <w:t xml:space="preserve"> la opción </w:t>
      </w:r>
      <w:r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AC2D2A" w:rsidRDefault="00AC2D2A" w:rsidP="00AC2D2A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El sistema </w:t>
      </w:r>
      <w:r>
        <w:rPr>
          <w:sz w:val="20"/>
          <w:szCs w:val="20"/>
          <w:lang w:val="es-MX"/>
        </w:rPr>
        <w:t xml:space="preserve">continúa en el </w:t>
      </w:r>
      <w:hyperlink w:anchor="paso14_1_AO01" w:history="1">
        <w:r w:rsidRPr="00AC2D2A">
          <w:rPr>
            <w:rStyle w:val="Hipervnculo"/>
            <w:b/>
            <w:sz w:val="20"/>
            <w:szCs w:val="20"/>
            <w:lang w:val="es-MX"/>
          </w:rPr>
          <w:t>paso 14.1</w:t>
        </w:r>
      </w:hyperlink>
      <w:r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</w:rPr>
        <w:t>del flujo alterno opcional</w:t>
      </w:r>
      <w:r>
        <w:rPr>
          <w:b/>
          <w:sz w:val="20"/>
          <w:szCs w:val="20"/>
        </w:rPr>
        <w:t xml:space="preserve"> </w:t>
      </w:r>
      <w:hyperlink r:id="rId37" w:anchor="_AO01_Crear_Movimiento" w:history="1">
        <w:r w:rsidR="00C12130">
          <w:rPr>
            <w:rStyle w:val="Hipervnculo"/>
            <w:b/>
            <w:sz w:val="20"/>
            <w:szCs w:val="20"/>
          </w:rPr>
          <w:t>AO01 Crear Movimiento de Ajuste al Inventario</w:t>
        </w:r>
      </w:hyperlink>
    </w:p>
    <w:p w:rsidR="0046641A" w:rsidRDefault="0046641A" w:rsidP="007D190B"/>
    <w:p w:rsidR="0046641A" w:rsidRPr="00A95B22" w:rsidRDefault="0046641A" w:rsidP="007D190B"/>
    <w:bookmarkStart w:id="153" w:name="_AO03_Eliminar_Movimiento"/>
    <w:bookmarkEnd w:id="153"/>
    <w:p w:rsidR="00481C4A" w:rsidRDefault="00415900" w:rsidP="003C7F9F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154" w:name="_Toc380356689"/>
      <w:r w:rsidR="00BA4DDA">
        <w:rPr>
          <w:rStyle w:val="Hipervnculo"/>
          <w:bCs w:val="0"/>
        </w:rPr>
        <w:t>AO03 Eliminar Movimiento de Ajuste al Inventario</w:t>
      </w:r>
      <w:bookmarkEnd w:id="154"/>
      <w:r>
        <w:rPr>
          <w:bCs w:val="0"/>
        </w:rPr>
        <w:fldChar w:fldCharType="end"/>
      </w:r>
    </w:p>
    <w:p w:rsidR="007D190B" w:rsidRDefault="007D190B" w:rsidP="007D190B">
      <w:pPr>
        <w:rPr>
          <w:lang w:eastAsia="en-US"/>
        </w:rPr>
      </w:pPr>
    </w:p>
    <w:p w:rsidR="008F3ECA" w:rsidRPr="009E1E20" w:rsidRDefault="008F3ECA" w:rsidP="008F3ECA">
      <w:pPr>
        <w:numPr>
          <w:ilvl w:val="0"/>
          <w:numId w:val="29"/>
        </w:numPr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38" w:history="1">
        <w:r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 w:rsidRPr="009E1E20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envía como parámetro la siguiente información: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proofErr w:type="spellStart"/>
      <w:r>
        <w:rPr>
          <w:sz w:val="20"/>
          <w:lang w:val="es-MX"/>
        </w:rPr>
        <w:t>ObtenerTransaccion</w:t>
      </w:r>
      <w:proofErr w:type="spellEnd"/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 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>TransProd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 xml:space="preserve">El sistema registra en sesión la información del objeto recibido </w:t>
      </w:r>
      <w:r>
        <w:rPr>
          <w:rFonts w:cs="Arial"/>
          <w:sz w:val="20"/>
          <w:szCs w:val="20"/>
        </w:rPr>
        <w:t>para el encabezado de la transacción</w:t>
      </w:r>
      <w:r>
        <w:rPr>
          <w:sz w:val="20"/>
          <w:lang w:val="es-MX"/>
        </w:rPr>
        <w:t>:</w:t>
      </w:r>
    </w:p>
    <w:p w:rsidR="008F3ECA" w:rsidRPr="009E1E20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>
        <w:rPr>
          <w:sz w:val="20"/>
          <w:lang w:val="es-MX"/>
        </w:rPr>
        <w:t>TransProd</w:t>
      </w:r>
    </w:p>
    <w:p w:rsidR="008F3ECA" w:rsidRPr="002F7D9F" w:rsidRDefault="008F3ECA" w:rsidP="008F3ECA">
      <w:pPr>
        <w:numPr>
          <w:ilvl w:val="0"/>
          <w:numId w:val="29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 registrado en sesión:</w:t>
      </w:r>
    </w:p>
    <w:p w:rsidR="008F3ECA" w:rsidRPr="008F3ECA" w:rsidRDefault="008F3ECA" w:rsidP="008F3ECA">
      <w:pPr>
        <w:pStyle w:val="Prrafodelista"/>
        <w:numPr>
          <w:ilvl w:val="0"/>
          <w:numId w:val="30"/>
        </w:numPr>
        <w:contextualSpacing w:val="0"/>
        <w:rPr>
          <w:vanish/>
          <w:sz w:val="20"/>
          <w:lang w:val="es-MX"/>
        </w:rPr>
      </w:pP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 w:rsidRPr="002F7D9F">
        <w:rPr>
          <w:sz w:val="20"/>
          <w:lang w:val="es-MX"/>
        </w:rPr>
        <w:t>TransProd</w:t>
      </w:r>
    </w:p>
    <w:p w:rsidR="008F3ECA" w:rsidRPr="0046641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8F3ECA" w:rsidRPr="0046641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2F7D9F">
        <w:rPr>
          <w:sz w:val="20"/>
          <w:lang w:val="es-MX"/>
        </w:rPr>
        <w:t>Folio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proofErr w:type="spellStart"/>
      <w:r w:rsidRPr="002F7D9F">
        <w:rPr>
          <w:sz w:val="20"/>
          <w:lang w:val="es-MX"/>
        </w:rPr>
        <w:t>FechaCaptura</w:t>
      </w:r>
      <w:proofErr w:type="spellEnd"/>
    </w:p>
    <w:p w:rsidR="008F3ECA" w:rsidRPr="002F7D9F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8F3ECA" w:rsidRDefault="008F3ECA" w:rsidP="008F3ECA">
      <w:pPr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F3ECA" w:rsidRDefault="008F3ECA" w:rsidP="008F3ECA">
      <w:pPr>
        <w:numPr>
          <w:ilvl w:val="1"/>
          <w:numId w:val="30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Mostrar de sólo lectura.</w:t>
      </w:r>
    </w:p>
    <w:p w:rsidR="008F3ECA" w:rsidRDefault="008F3ECA" w:rsidP="008F3ECA">
      <w:pPr>
        <w:numPr>
          <w:ilvl w:val="1"/>
          <w:numId w:val="30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 xml:space="preserve">&gt;. Mostrar de sólo lectura en formato </w:t>
      </w:r>
      <w:proofErr w:type="spellStart"/>
      <w:r>
        <w:rPr>
          <w:sz w:val="20"/>
          <w:szCs w:val="20"/>
          <w:lang w:eastAsia="en-US"/>
        </w:rPr>
        <w:t>dd</w:t>
      </w:r>
      <w:proofErr w:type="spellEnd"/>
      <w:r>
        <w:rPr>
          <w:sz w:val="20"/>
          <w:szCs w:val="20"/>
          <w:lang w:eastAsia="en-US"/>
        </w:rPr>
        <w:t>/mm/</w:t>
      </w:r>
      <w:proofErr w:type="spellStart"/>
      <w:r>
        <w:rPr>
          <w:sz w:val="20"/>
          <w:szCs w:val="20"/>
          <w:lang w:eastAsia="en-US"/>
        </w:rPr>
        <w:t>aaaa</w:t>
      </w:r>
      <w:proofErr w:type="spellEnd"/>
      <w:r>
        <w:rPr>
          <w:sz w:val="20"/>
          <w:szCs w:val="20"/>
          <w:lang w:eastAsia="en-US"/>
        </w:rPr>
        <w:t>.</w:t>
      </w:r>
    </w:p>
    <w:p w:rsidR="008F3ECA" w:rsidRDefault="008F3ECA" w:rsidP="008F3ECA">
      <w:pPr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D475B9">
        <w:rPr>
          <w:rFonts w:cs="Arial"/>
          <w:sz w:val="20"/>
          <w:szCs w:val="20"/>
        </w:rPr>
        <w:t xml:space="preserve"> de sólo lectura</w:t>
      </w:r>
      <w:r>
        <w:rPr>
          <w:rFonts w:cs="Arial"/>
          <w:sz w:val="20"/>
          <w:szCs w:val="20"/>
        </w:rPr>
        <w:t>: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rFonts w:cs="Arial"/>
          <w:sz w:val="20"/>
          <w:szCs w:val="20"/>
        </w:rPr>
        <w:t>Producto (*)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lastRenderedPageBreak/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 xml:space="preserve">) 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>Cantidad (*)</w:t>
      </w:r>
    </w:p>
    <w:p w:rsidR="008F3ECA" w:rsidRDefault="008F3ECA" w:rsidP="008F3ECA">
      <w:pPr>
        <w:numPr>
          <w:ilvl w:val="1"/>
          <w:numId w:val="30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>Motivo (*): &lt;</w:t>
      </w:r>
      <w:proofErr w:type="spellStart"/>
      <w:r>
        <w:rPr>
          <w:sz w:val="20"/>
          <w:lang w:val="es-MX"/>
        </w:rPr>
        <w:t>TransProd.TipoMotivo</w:t>
      </w:r>
      <w:proofErr w:type="spellEnd"/>
      <w:r>
        <w:rPr>
          <w:sz w:val="20"/>
          <w:lang w:val="es-MX"/>
        </w:rPr>
        <w:t>&gt;. Se deberá mostrar disponible para selección la descripción de los valores del grupo “</w:t>
      </w:r>
      <w:r w:rsidR="00385FF5">
        <w:rPr>
          <w:sz w:val="20"/>
          <w:lang w:val="es-MX"/>
        </w:rPr>
        <w:t>Ajustes</w:t>
      </w:r>
      <w:r>
        <w:rPr>
          <w:sz w:val="20"/>
          <w:lang w:val="es-MX"/>
        </w:rPr>
        <w:t>”</w:t>
      </w:r>
      <w:r>
        <w:rPr>
          <w:sz w:val="20"/>
        </w:rPr>
        <w:t xml:space="preserve"> del valor por referencia &lt;TRPMOT&gt;, </w:t>
      </w:r>
      <w:r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8F3ECA" w:rsidRPr="005169A0" w:rsidRDefault="008F3ECA" w:rsidP="008F3ECA">
      <w:pPr>
        <w:numPr>
          <w:ilvl w:val="0"/>
          <w:numId w:val="30"/>
        </w:numPr>
        <w:rPr>
          <w:sz w:val="20"/>
          <w:lang w:val="es-MX"/>
        </w:rPr>
      </w:pPr>
      <w:r w:rsidRPr="005169A0">
        <w:rPr>
          <w:sz w:val="20"/>
          <w:lang w:val="es-MX"/>
        </w:rPr>
        <w:t>El sistema obtiene la siguiente información de los detalles de la transacción</w:t>
      </w:r>
      <w:r>
        <w:rPr>
          <w:sz w:val="20"/>
          <w:lang w:val="es-MX"/>
        </w:rPr>
        <w:t xml:space="preserve">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TransProdDetalle.TransProdID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TransProdID</w:t>
      </w:r>
      <w:proofErr w:type="spellEnd"/>
      <w:r>
        <w:rPr>
          <w:sz w:val="20"/>
          <w:szCs w:val="20"/>
          <w:lang w:val="es-MX"/>
        </w:rPr>
        <w:t xml:space="preserve"> registrado en sesión&gt;</w:t>
      </w:r>
      <w:r w:rsidRPr="005169A0">
        <w:rPr>
          <w:sz w:val="20"/>
          <w:lang w:val="es-MX"/>
        </w:rPr>
        <w:t>:</w:t>
      </w:r>
    </w:p>
    <w:p w:rsidR="008F3ECA" w:rsidRPr="00547CF8" w:rsidRDefault="008F3ECA" w:rsidP="008F3ECA">
      <w:pPr>
        <w:numPr>
          <w:ilvl w:val="1"/>
          <w:numId w:val="30"/>
        </w:numPr>
        <w:ind w:left="811" w:hanging="454"/>
        <w:rPr>
          <w:b/>
          <w:sz w:val="20"/>
          <w:lang w:val="es-MX"/>
        </w:rPr>
      </w:pPr>
      <w:proofErr w:type="spellStart"/>
      <w:r w:rsidRPr="00547CF8">
        <w:rPr>
          <w:b/>
          <w:sz w:val="20"/>
          <w:lang w:val="es-MX"/>
        </w:rPr>
        <w:t>TransProdDetalle</w:t>
      </w:r>
      <w:proofErr w:type="spellEnd"/>
    </w:p>
    <w:p w:rsidR="008F3ECA" w:rsidRPr="00613B0D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proofErr w:type="spellStart"/>
      <w:r w:rsidRPr="00613B0D">
        <w:rPr>
          <w:sz w:val="20"/>
          <w:lang w:val="es-MX"/>
        </w:rPr>
        <w:t>TransProdDetalleID</w:t>
      </w:r>
      <w:proofErr w:type="spellEnd"/>
    </w:p>
    <w:p w:rsidR="008F3ECA" w:rsidRDefault="008F3ECA" w:rsidP="008F3ECA">
      <w:pPr>
        <w:numPr>
          <w:ilvl w:val="0"/>
          <w:numId w:val="30"/>
        </w:numPr>
        <w:rPr>
          <w:sz w:val="20"/>
          <w:lang w:val="es-MX"/>
        </w:rPr>
      </w:pPr>
      <w:r>
        <w:rPr>
          <w:sz w:val="20"/>
          <w:lang w:val="es-MX"/>
        </w:rPr>
        <w:t>Para cada detalle de la transacción obtenido</w:t>
      </w:r>
    </w:p>
    <w:p w:rsidR="008F3ECA" w:rsidRDefault="008F3ECA" w:rsidP="008F3ECA">
      <w:pPr>
        <w:numPr>
          <w:ilvl w:val="1"/>
          <w:numId w:val="30"/>
        </w:numPr>
        <w:ind w:left="811" w:hanging="454"/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39" w:history="1">
        <w:r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8F3ECA" w:rsidRPr="00771344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 w:rsidRPr="00771344">
        <w:rPr>
          <w:sz w:val="20"/>
          <w:lang w:val="es-MX"/>
        </w:rPr>
        <w:t>El sistema envía como parámetro la siguiente información:</w:t>
      </w:r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ObtenerDetalleTransaccion</w:t>
      </w:r>
      <w:proofErr w:type="spellEnd"/>
    </w:p>
    <w:p w:rsidR="008F3ECA" w:rsidRDefault="008F3ECA" w:rsidP="008F3ECA">
      <w:pPr>
        <w:pStyle w:val="Prrafodelista"/>
        <w:numPr>
          <w:ilvl w:val="4"/>
          <w:numId w:val="30"/>
        </w:numPr>
        <w:ind w:left="3402" w:hanging="992"/>
        <w:rPr>
          <w:lang w:val="es-MX"/>
        </w:rPr>
      </w:pPr>
      <w:r>
        <w:rPr>
          <w:sz w:val="20"/>
          <w:lang w:val="es-MX"/>
        </w:rPr>
        <w:t xml:space="preserve">TransProd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8F3ECA" w:rsidRDefault="008F3ECA" w:rsidP="008F3ECA">
      <w:pPr>
        <w:pStyle w:val="Prrafodelista"/>
        <w:numPr>
          <w:ilvl w:val="4"/>
          <w:numId w:val="30"/>
        </w:numPr>
        <w:ind w:left="3402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8F3ECA" w:rsidRDefault="008F3ECA" w:rsidP="008F3ECA">
      <w:pPr>
        <w:numPr>
          <w:ilvl w:val="1"/>
          <w:numId w:val="30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registra la información del objeto recibido dentro de un arreglo: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b/>
          <w:lang w:val="es-MX"/>
        </w:rPr>
      </w:pPr>
      <w:proofErr w:type="spellStart"/>
      <w:r>
        <w:rPr>
          <w:b/>
          <w:sz w:val="20"/>
          <w:lang w:val="es-MX"/>
        </w:rPr>
        <w:t>ArregloTransProdDetalle</w:t>
      </w:r>
      <w:proofErr w:type="spellEnd"/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8F3ECA" w:rsidRPr="00090530" w:rsidRDefault="008F3ECA" w:rsidP="008F3ECA">
      <w:pPr>
        <w:numPr>
          <w:ilvl w:val="1"/>
          <w:numId w:val="30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 xml:space="preserve">El sistema registra en el objeto </w:t>
      </w:r>
      <w:r w:rsidRPr="003214F0">
        <w:rPr>
          <w:sz w:val="20"/>
          <w:lang w:eastAsia="en-US"/>
        </w:rPr>
        <w:t>productos la siguiente información del producto actual de acuerdo</w:t>
      </w:r>
      <w:r>
        <w:rPr>
          <w:sz w:val="20"/>
          <w:lang w:eastAsia="en-US"/>
        </w:rPr>
        <w:t xml:space="preserve"> a la información contenida en el objeto del detalle de la transacción:</w:t>
      </w:r>
      <w:r w:rsidRPr="003214F0">
        <w:rPr>
          <w:sz w:val="20"/>
          <w:lang w:eastAsia="en-US"/>
        </w:rPr>
        <w:t xml:space="preserve"> 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eastAsia="en-US"/>
        </w:rPr>
      </w:pPr>
      <w:r w:rsidRPr="008F3ECA">
        <w:rPr>
          <w:sz w:val="20"/>
          <w:lang w:eastAsia="en-US"/>
        </w:rPr>
        <w:t>Productos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Unidad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Cantidad</w:t>
      </w:r>
    </w:p>
    <w:p w:rsidR="008F3ECA" w:rsidRPr="00090530" w:rsidRDefault="008F3ECA" w:rsidP="008F3ECA">
      <w:pPr>
        <w:numPr>
          <w:ilvl w:val="1"/>
          <w:numId w:val="30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 actual: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lang w:val="es-MX"/>
        </w:rPr>
        <w:t>ProductoClave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8F3ECA">
        <w:rPr>
          <w:sz w:val="20"/>
          <w:lang w:val="es-MX"/>
        </w:rPr>
        <w:t>Nombre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8F3ECA" w:rsidRDefault="008F3ECA" w:rsidP="008F3ECA">
      <w:pPr>
        <w:numPr>
          <w:ilvl w:val="1"/>
          <w:numId w:val="30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 w:rsidRPr="008F3ECA">
        <w:rPr>
          <w:sz w:val="20"/>
          <w:lang w:val="es-MX"/>
        </w:rPr>
        <w:t>Productos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  <w:r w:rsidRPr="008F3ECA">
        <w:rPr>
          <w:sz w:val="20"/>
          <w:lang w:eastAsia="en-US"/>
        </w:rPr>
        <w:t xml:space="preserve"> = &lt;</w:t>
      </w:r>
      <w:proofErr w:type="spellStart"/>
      <w:r w:rsidRPr="008F3ECA">
        <w:rPr>
          <w:sz w:val="20"/>
          <w:lang w:eastAsia="en-US"/>
        </w:rPr>
        <w:t>Producto.Nombre</w:t>
      </w:r>
      <w:proofErr w:type="spellEnd"/>
      <w:r w:rsidRPr="008F3ECA">
        <w:rPr>
          <w:sz w:val="20"/>
          <w:lang w:eastAsia="en-US"/>
        </w:rPr>
        <w:t>&gt;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8F3ECA" w:rsidRPr="00AB13E3" w:rsidRDefault="008F3ECA" w:rsidP="008F3ECA">
      <w:pPr>
        <w:numPr>
          <w:ilvl w:val="0"/>
          <w:numId w:val="30"/>
        </w:numPr>
        <w:rPr>
          <w:sz w:val="20"/>
          <w:szCs w:val="20"/>
          <w:lang w:val="es-MX"/>
        </w:rPr>
      </w:pPr>
      <w:r w:rsidRPr="00AB13E3">
        <w:rPr>
          <w:sz w:val="20"/>
          <w:lang w:val="es-MX"/>
        </w:rPr>
        <w:t>Para</w:t>
      </w:r>
      <w:r w:rsidRPr="00AB13E3">
        <w:rPr>
          <w:sz w:val="20"/>
          <w:szCs w:val="20"/>
          <w:lang w:val="es-MX"/>
        </w:rPr>
        <w:t xml:space="preserve"> cada producto incluido en el objeto Productos</w:t>
      </w:r>
    </w:p>
    <w:p w:rsidR="008F3ECA" w:rsidRDefault="008F3ECA" w:rsidP="008F3ECA">
      <w:pPr>
        <w:numPr>
          <w:ilvl w:val="1"/>
          <w:numId w:val="30"/>
        </w:numPr>
        <w:ind w:left="839" w:hanging="48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objeto Productos: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8F3ECA">
        <w:rPr>
          <w:sz w:val="20"/>
          <w:lang w:val="es-MX"/>
        </w:rPr>
        <w:t>Productos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8F3ECA" w:rsidRPr="00EE30ED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Unidad</w:t>
      </w:r>
    </w:p>
    <w:p w:rsidR="008F3ECA" w:rsidRPr="00EE30ED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Cantidad</w:t>
      </w:r>
    </w:p>
    <w:p w:rsidR="008F3ECA" w:rsidRDefault="008F3ECA" w:rsidP="008F3ECA">
      <w:pPr>
        <w:numPr>
          <w:ilvl w:val="1"/>
          <w:numId w:val="30"/>
        </w:numPr>
        <w:ind w:left="839" w:hanging="482"/>
        <w:rPr>
          <w:lang w:val="es-MX"/>
        </w:rPr>
      </w:pPr>
      <w:r>
        <w:rPr>
          <w:sz w:val="20"/>
          <w:lang w:val="es-MX"/>
        </w:rPr>
        <w:t>El sistema presenta la siguiente información</w:t>
      </w:r>
      <w:r w:rsidR="00D475B9">
        <w:rPr>
          <w:sz w:val="20"/>
          <w:lang w:val="es-MX"/>
        </w:rPr>
        <w:t xml:space="preserve"> de sólo lectura</w:t>
      </w:r>
      <w:r>
        <w:rPr>
          <w:sz w:val="20"/>
          <w:lang w:val="es-MX"/>
        </w:rPr>
        <w:t>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Pr="008F3ECA">
        <w:rPr>
          <w:sz w:val="20"/>
          <w:szCs w:val="20"/>
        </w:rPr>
        <w:t>de la clave &lt;</w:t>
      </w:r>
      <w:proofErr w:type="spellStart"/>
      <w:r w:rsidRPr="008F3ECA">
        <w:rPr>
          <w:sz w:val="20"/>
          <w:szCs w:val="20"/>
        </w:rPr>
        <w:t>Productos.ProductoClave</w:t>
      </w:r>
      <w:proofErr w:type="spellEnd"/>
      <w:r w:rsidRPr="008F3ECA">
        <w:rPr>
          <w:sz w:val="20"/>
          <w:szCs w:val="20"/>
        </w:rPr>
        <w:t>&gt; y nombre del mismo &lt;</w:t>
      </w:r>
      <w:proofErr w:type="spellStart"/>
      <w:r w:rsidRPr="008F3ECA">
        <w:rPr>
          <w:sz w:val="20"/>
          <w:szCs w:val="20"/>
        </w:rPr>
        <w:t>Productos.Descripcion</w:t>
      </w:r>
      <w:proofErr w:type="spellEnd"/>
      <w:r w:rsidRPr="008F3ECA">
        <w:rPr>
          <w:sz w:val="20"/>
          <w:szCs w:val="20"/>
        </w:rPr>
        <w:t>&gt;, separados por un guion medio, ejemplo: “P0001 - Jugo Durazno”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</w:t>
      </w:r>
      <w:proofErr w:type="spellStart"/>
      <w:r w:rsidRPr="008F3ECA">
        <w:rPr>
          <w:sz w:val="20"/>
          <w:szCs w:val="20"/>
        </w:rPr>
        <w:t>Productos.Cantidad</w:t>
      </w:r>
      <w:proofErr w:type="spellEnd"/>
      <w:r w:rsidRPr="008F3ECA">
        <w:rPr>
          <w:sz w:val="20"/>
          <w:szCs w:val="20"/>
        </w:rPr>
        <w:t>&gt;. Formatear la cantidad a mostrar de acuerdo al número de decimales configurado para el producto &lt;</w:t>
      </w:r>
      <w:proofErr w:type="spellStart"/>
      <w:r w:rsidRPr="008F3ECA">
        <w:rPr>
          <w:sz w:val="20"/>
          <w:szCs w:val="20"/>
        </w:rPr>
        <w:t>Productos.DecimalProducto</w:t>
      </w:r>
      <w:proofErr w:type="spellEnd"/>
      <w:r w:rsidRPr="008F3ECA">
        <w:rPr>
          <w:sz w:val="20"/>
          <w:szCs w:val="20"/>
        </w:rPr>
        <w:t>&gt;.</w:t>
      </w:r>
    </w:p>
    <w:p w:rsidR="008F3ECA" w:rsidRPr="00D475B9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Unidad: Se presenta la descripción de la unidad de venta del producto, para ello ir a &lt;</w:t>
      </w:r>
      <w:proofErr w:type="spellStart"/>
      <w:r w:rsidRPr="008F3ECA">
        <w:rPr>
          <w:sz w:val="20"/>
          <w:szCs w:val="20"/>
        </w:rPr>
        <w:t>VAVDescripcion</w:t>
      </w:r>
      <w:proofErr w:type="spellEnd"/>
      <w:r w:rsidRPr="008F3ECA">
        <w:rPr>
          <w:sz w:val="20"/>
          <w:szCs w:val="20"/>
        </w:rPr>
        <w:t>&gt; y obtener &lt;</w:t>
      </w:r>
      <w:proofErr w:type="spellStart"/>
      <w:r w:rsidRPr="008F3ECA">
        <w:rPr>
          <w:sz w:val="20"/>
          <w:szCs w:val="20"/>
        </w:rPr>
        <w:t>VAVDescripcion.Descripcion</w:t>
      </w:r>
      <w:proofErr w:type="spellEnd"/>
      <w:r w:rsidRPr="008F3ECA">
        <w:rPr>
          <w:sz w:val="20"/>
          <w:szCs w:val="20"/>
        </w:rPr>
        <w:t>&gt; donde &lt;</w:t>
      </w:r>
      <w:proofErr w:type="spellStart"/>
      <w:r w:rsidRPr="008F3ECA">
        <w:rPr>
          <w:sz w:val="20"/>
          <w:szCs w:val="20"/>
        </w:rPr>
        <w:t>VAVDescripcion.VARCodigo</w:t>
      </w:r>
      <w:proofErr w:type="spellEnd"/>
      <w:r w:rsidRPr="008F3ECA">
        <w:rPr>
          <w:sz w:val="20"/>
          <w:szCs w:val="20"/>
        </w:rPr>
        <w:t xml:space="preserve"> = ‘UNIDADV’&gt; y &lt;</w:t>
      </w:r>
      <w:proofErr w:type="spellStart"/>
      <w:r w:rsidRPr="008F3ECA">
        <w:rPr>
          <w:sz w:val="20"/>
          <w:szCs w:val="20"/>
        </w:rPr>
        <w:t>VAVDescripcion.VAVClave</w:t>
      </w:r>
      <w:proofErr w:type="spellEnd"/>
      <w:r w:rsidRPr="008F3ECA">
        <w:rPr>
          <w:sz w:val="20"/>
          <w:szCs w:val="20"/>
        </w:rPr>
        <w:t xml:space="preserve"> = </w:t>
      </w:r>
      <w:proofErr w:type="spellStart"/>
      <w:r w:rsidRPr="00D475B9">
        <w:rPr>
          <w:sz w:val="20"/>
          <w:szCs w:val="20"/>
        </w:rPr>
        <w:t>Productos.Unidad</w:t>
      </w:r>
      <w:proofErr w:type="spellEnd"/>
      <w:r w:rsidRPr="00D475B9">
        <w:rPr>
          <w:sz w:val="20"/>
          <w:szCs w:val="20"/>
        </w:rPr>
        <w:t>&gt;, de acuerdo al tipo de lenguaje configurado para el sistema.</w:t>
      </w:r>
    </w:p>
    <w:p w:rsidR="008F3ECA" w:rsidRPr="00D475B9" w:rsidRDefault="00D475B9" w:rsidP="00D475B9">
      <w:pPr>
        <w:numPr>
          <w:ilvl w:val="0"/>
          <w:numId w:val="30"/>
        </w:numPr>
        <w:rPr>
          <w:sz w:val="20"/>
          <w:szCs w:val="20"/>
          <w:lang w:eastAsia="en-US"/>
        </w:rPr>
      </w:pPr>
      <w:r w:rsidRPr="00D475B9">
        <w:rPr>
          <w:sz w:val="20"/>
          <w:szCs w:val="20"/>
          <w:lang w:eastAsia="en-US"/>
        </w:rPr>
        <w:t xml:space="preserve">Si &lt;el actor selecciona la opción </w:t>
      </w:r>
      <w:r w:rsidRPr="00D475B9">
        <w:rPr>
          <w:b/>
          <w:sz w:val="20"/>
          <w:szCs w:val="20"/>
          <w:lang w:eastAsia="en-US"/>
        </w:rPr>
        <w:t>Continuar</w:t>
      </w:r>
      <w:r w:rsidRPr="00D475B9">
        <w:rPr>
          <w:sz w:val="20"/>
          <w:szCs w:val="20"/>
          <w:lang w:eastAsia="en-US"/>
        </w:rPr>
        <w:t>&gt;</w:t>
      </w:r>
    </w:p>
    <w:p w:rsidR="00D475B9" w:rsidRPr="00D475B9" w:rsidRDefault="00D475B9" w:rsidP="00D475B9">
      <w:pPr>
        <w:numPr>
          <w:ilvl w:val="1"/>
          <w:numId w:val="30"/>
        </w:numPr>
        <w:ind w:left="839" w:hanging="482"/>
        <w:rPr>
          <w:rFonts w:cs="Arial"/>
          <w:color w:val="FF0000"/>
          <w:sz w:val="20"/>
          <w:szCs w:val="20"/>
        </w:rPr>
      </w:pPr>
      <w:r w:rsidRPr="00D475B9">
        <w:rPr>
          <w:sz w:val="20"/>
          <w:szCs w:val="20"/>
          <w:lang w:eastAsia="en-US"/>
        </w:rPr>
        <w:lastRenderedPageBreak/>
        <w:t xml:space="preserve">El sistema presenta el mensaje </w:t>
      </w:r>
      <w:r w:rsidRPr="00D475B9">
        <w:rPr>
          <w:rFonts w:cs="Arial"/>
          <w:color w:val="FF0000"/>
          <w:sz w:val="20"/>
          <w:szCs w:val="20"/>
        </w:rPr>
        <w:t>“[P0001] ¿Desea eliminar el registro seleccionado?”</w:t>
      </w:r>
    </w:p>
    <w:p w:rsidR="00D475B9" w:rsidRPr="009F1791" w:rsidRDefault="00D475B9" w:rsidP="00D475B9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9F1791">
        <w:rPr>
          <w:sz w:val="20"/>
          <w:lang w:val="es-MX"/>
        </w:rPr>
        <w:t xml:space="preserve">Si &lt;el actor selecciona la opción </w:t>
      </w:r>
      <w:r w:rsidRPr="009F1791">
        <w:rPr>
          <w:b/>
          <w:sz w:val="20"/>
          <w:lang w:val="es-MX"/>
        </w:rPr>
        <w:t>No</w:t>
      </w:r>
      <w:r w:rsidRPr="009F1791">
        <w:rPr>
          <w:sz w:val="20"/>
          <w:lang w:val="es-MX"/>
        </w:rPr>
        <w:t>&gt;</w:t>
      </w:r>
    </w:p>
    <w:p w:rsidR="00D475B9" w:rsidRPr="007B694B" w:rsidRDefault="00D475B9" w:rsidP="00D475B9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9F1791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D475B9" w:rsidRPr="002B2102" w:rsidRDefault="00D475B9" w:rsidP="00D475B9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CF172D">
        <w:rPr>
          <w:sz w:val="20"/>
          <w:lang w:val="es-MX"/>
        </w:rPr>
        <w:t>Si &lt;el actor</w:t>
      </w:r>
      <w:r w:rsidRPr="00CF172D">
        <w:rPr>
          <w:sz w:val="20"/>
          <w:szCs w:val="20"/>
          <w:lang w:val="es-MX"/>
        </w:rPr>
        <w:t xml:space="preserve"> </w:t>
      </w:r>
      <w:r w:rsidRPr="00CF172D">
        <w:rPr>
          <w:sz w:val="20"/>
          <w:lang w:val="es-MX"/>
        </w:rPr>
        <w:t xml:space="preserve">selecciona la opción </w:t>
      </w:r>
      <w:r w:rsidRPr="00CF172D">
        <w:rPr>
          <w:b/>
          <w:sz w:val="20"/>
          <w:lang w:val="es-MX"/>
        </w:rPr>
        <w:t>Si</w:t>
      </w:r>
      <w:r w:rsidRPr="00CF172D">
        <w:rPr>
          <w:sz w:val="20"/>
          <w:lang w:val="es-MX"/>
        </w:rPr>
        <w:t>&gt;</w:t>
      </w:r>
    </w:p>
    <w:p w:rsidR="00D475B9" w:rsidRPr="002B2102" w:rsidRDefault="00D475B9" w:rsidP="00D475B9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C66062">
        <w:rPr>
          <w:sz w:val="20"/>
          <w:lang w:val="es-MX"/>
        </w:rPr>
        <w:t>El sistema obtiene la siguiente información</w:t>
      </w:r>
      <w:r>
        <w:rPr>
          <w:sz w:val="20"/>
          <w:lang w:val="es-MX"/>
        </w:rPr>
        <w:t xml:space="preserve"> de los objetos registrados en el arreglo</w:t>
      </w:r>
      <w:r w:rsidRPr="00C66062">
        <w:rPr>
          <w:sz w:val="20"/>
          <w:lang w:val="es-MX"/>
        </w:rPr>
        <w:t>:</w:t>
      </w:r>
    </w:p>
    <w:p w:rsidR="00D475B9" w:rsidRPr="002B2102" w:rsidRDefault="00D475B9" w:rsidP="00D475B9">
      <w:pPr>
        <w:pStyle w:val="Prrafodelista"/>
        <w:numPr>
          <w:ilvl w:val="4"/>
          <w:numId w:val="30"/>
        </w:numPr>
        <w:ind w:left="3544" w:hanging="1134"/>
        <w:rPr>
          <w:b/>
          <w:sz w:val="20"/>
          <w:lang w:val="es-MX"/>
        </w:rPr>
      </w:pPr>
      <w:proofErr w:type="spellStart"/>
      <w:r w:rsidRPr="00C66062">
        <w:rPr>
          <w:b/>
          <w:sz w:val="20"/>
          <w:lang w:val="es-MX"/>
        </w:rPr>
        <w:t>ArregloTransProdDetalle</w:t>
      </w:r>
      <w:proofErr w:type="spellEnd"/>
    </w:p>
    <w:p w:rsidR="00D475B9" w:rsidRPr="002235EB" w:rsidRDefault="00D475B9" w:rsidP="00D475B9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proofErr w:type="spellStart"/>
      <w:r w:rsidRPr="002235EB">
        <w:rPr>
          <w:sz w:val="20"/>
          <w:lang w:val="es-MX"/>
        </w:rPr>
        <w:t>TransProdDetalle</w:t>
      </w:r>
      <w:proofErr w:type="spellEnd"/>
    </w:p>
    <w:p w:rsidR="00D475B9" w:rsidRPr="002235EB" w:rsidRDefault="00D475B9" w:rsidP="00ED32EF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2235EB">
        <w:rPr>
          <w:sz w:val="20"/>
          <w:lang w:val="es-MX"/>
        </w:rPr>
        <w:t>Para cada detalle de la transacción obtenido</w:t>
      </w:r>
    </w:p>
    <w:p w:rsidR="005A2CB6" w:rsidRPr="002235EB" w:rsidRDefault="005A2CB6" w:rsidP="005A2CB6">
      <w:pPr>
        <w:pStyle w:val="Prrafodelista"/>
        <w:numPr>
          <w:ilvl w:val="4"/>
          <w:numId w:val="30"/>
        </w:numPr>
        <w:ind w:left="3544" w:hanging="1134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40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5A2CB6" w:rsidRPr="002235EB" w:rsidRDefault="005A2CB6" w:rsidP="005A2CB6">
      <w:pPr>
        <w:pStyle w:val="Prrafodelista"/>
        <w:numPr>
          <w:ilvl w:val="5"/>
          <w:numId w:val="30"/>
        </w:numPr>
        <w:ind w:left="4678" w:hanging="1134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5A2CB6" w:rsidRPr="002235EB" w:rsidRDefault="005A2CB6" w:rsidP="005A2CB6">
      <w:pPr>
        <w:pStyle w:val="Prrafodelista"/>
        <w:numPr>
          <w:ilvl w:val="6"/>
          <w:numId w:val="30"/>
        </w:numPr>
        <w:ind w:left="5954" w:hanging="1276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ActualizarInventario</w:t>
      </w:r>
      <w:proofErr w:type="spellEnd"/>
    </w:p>
    <w:p w:rsidR="005A2CB6" w:rsidRPr="002235EB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ProductoClave</w:t>
      </w:r>
      <w:proofErr w:type="spellEnd"/>
      <w:r w:rsidRPr="002235EB">
        <w:rPr>
          <w:sz w:val="20"/>
          <w:szCs w:val="20"/>
        </w:rPr>
        <w:t xml:space="preserve"> = </w:t>
      </w:r>
      <w:proofErr w:type="spellStart"/>
      <w:r w:rsidRPr="002235EB">
        <w:rPr>
          <w:sz w:val="20"/>
          <w:szCs w:val="20"/>
        </w:rPr>
        <w:t>ProductoClave</w:t>
      </w:r>
      <w:proofErr w:type="spellEnd"/>
      <w:r w:rsidRPr="002235EB">
        <w:rPr>
          <w:sz w:val="20"/>
          <w:szCs w:val="20"/>
        </w:rPr>
        <w:t xml:space="preserve"> (objeto Productos)</w:t>
      </w:r>
    </w:p>
    <w:p w:rsidR="005A2CB6" w:rsidRPr="002235EB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TipoUnidad</w:t>
      </w:r>
      <w:proofErr w:type="spellEnd"/>
      <w:r w:rsidRPr="002235EB">
        <w:rPr>
          <w:sz w:val="20"/>
          <w:szCs w:val="20"/>
        </w:rPr>
        <w:t xml:space="preserve"> = Unidad (objeto Productos)</w:t>
      </w:r>
    </w:p>
    <w:p w:rsidR="005A2CB6" w:rsidRPr="002235EB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</w:rPr>
      </w:pPr>
      <w:r w:rsidRPr="002235EB">
        <w:rPr>
          <w:sz w:val="20"/>
          <w:szCs w:val="20"/>
        </w:rPr>
        <w:t>Cantidad = Cantidad (objeto Productos)</w:t>
      </w:r>
    </w:p>
    <w:p w:rsidR="005A2CB6" w:rsidRPr="002235EB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TipoTransProd</w:t>
      </w:r>
      <w:proofErr w:type="spellEnd"/>
      <w:r w:rsidRPr="002235EB">
        <w:rPr>
          <w:sz w:val="20"/>
          <w:szCs w:val="20"/>
        </w:rPr>
        <w:t xml:space="preserve"> = 6</w:t>
      </w:r>
    </w:p>
    <w:p w:rsidR="005A2CB6" w:rsidRPr="002235EB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TipoMovimiento</w:t>
      </w:r>
      <w:proofErr w:type="spellEnd"/>
      <w:r w:rsidRPr="002235EB">
        <w:rPr>
          <w:sz w:val="20"/>
          <w:szCs w:val="20"/>
        </w:rPr>
        <w:t xml:space="preserve"> = 2</w:t>
      </w:r>
    </w:p>
    <w:p w:rsidR="005A2CB6" w:rsidRPr="002235EB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</w:rPr>
      </w:pPr>
      <w:proofErr w:type="spellStart"/>
      <w:r w:rsidRPr="002235EB">
        <w:rPr>
          <w:sz w:val="20"/>
          <w:szCs w:val="20"/>
        </w:rPr>
        <w:t>AlmacenID</w:t>
      </w:r>
      <w:proofErr w:type="spellEnd"/>
      <w:r w:rsidRPr="002235EB">
        <w:rPr>
          <w:sz w:val="20"/>
          <w:szCs w:val="20"/>
        </w:rPr>
        <w:t xml:space="preserve"> = </w:t>
      </w:r>
      <w:proofErr w:type="spellStart"/>
      <w:r w:rsidRPr="002235EB">
        <w:rPr>
          <w:sz w:val="20"/>
          <w:szCs w:val="20"/>
        </w:rPr>
        <w:t>AlmacenID</w:t>
      </w:r>
      <w:proofErr w:type="spellEnd"/>
      <w:r w:rsidRPr="002235EB">
        <w:rPr>
          <w:sz w:val="20"/>
          <w:szCs w:val="20"/>
        </w:rPr>
        <w:t xml:space="preserve"> registrado en sesión</w:t>
      </w:r>
    </w:p>
    <w:p w:rsidR="005A2CB6" w:rsidRPr="002235EB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</w:rPr>
      </w:pPr>
      <w:r w:rsidRPr="002235EB">
        <w:rPr>
          <w:sz w:val="20"/>
          <w:szCs w:val="20"/>
        </w:rPr>
        <w:t>Cancelar = 1</w:t>
      </w:r>
    </w:p>
    <w:p w:rsidR="005A2CB6" w:rsidRPr="002235EB" w:rsidRDefault="005A2CB6" w:rsidP="005A2CB6">
      <w:pPr>
        <w:pStyle w:val="Prrafodelista"/>
        <w:numPr>
          <w:ilvl w:val="5"/>
          <w:numId w:val="30"/>
        </w:numPr>
        <w:ind w:left="4678" w:hanging="1134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84340D" w:rsidRPr="002235EB" w:rsidRDefault="005A2CB6" w:rsidP="005A2CB6">
      <w:pPr>
        <w:pStyle w:val="Prrafodelista"/>
        <w:numPr>
          <w:ilvl w:val="6"/>
          <w:numId w:val="30"/>
        </w:numPr>
        <w:ind w:left="5954" w:hanging="1276"/>
        <w:rPr>
          <w:color w:val="FF0000"/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OP_Verdadero</w:t>
      </w:r>
      <w:proofErr w:type="spellEnd"/>
    </w:p>
    <w:p w:rsidR="00ED32EF" w:rsidRDefault="00ED32EF" w:rsidP="00ED32EF">
      <w:pPr>
        <w:pStyle w:val="Prrafodelista"/>
        <w:numPr>
          <w:ilvl w:val="4"/>
          <w:numId w:val="30"/>
        </w:numPr>
        <w:ind w:left="3544" w:hanging="1134"/>
        <w:rPr>
          <w:sz w:val="20"/>
          <w:lang w:val="es-MX"/>
        </w:rPr>
      </w:pPr>
      <w:r>
        <w:rPr>
          <w:sz w:val="20"/>
          <w:lang w:val="es-MX"/>
        </w:rPr>
        <w:t xml:space="preserve">El caso de uso  incluye la funcionalidad del caso de uso </w:t>
      </w:r>
      <w:hyperlink r:id="rId41" w:history="1">
        <w:r>
          <w:rPr>
            <w:rStyle w:val="Hipervnculo"/>
            <w:b/>
            <w:sz w:val="20"/>
            <w:lang w:val="es-MX"/>
          </w:rPr>
          <w:t>Administrar Detalle de la Transacción - CUROLGEN06</w:t>
        </w:r>
      </w:hyperlink>
    </w:p>
    <w:p w:rsidR="00ED32EF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ED32EF" w:rsidRDefault="00ED32EF" w:rsidP="00ED32EF">
      <w:pPr>
        <w:pStyle w:val="Prrafodelista"/>
        <w:numPr>
          <w:ilvl w:val="6"/>
          <w:numId w:val="30"/>
        </w:numPr>
        <w:ind w:left="5954" w:hanging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EliminarDetalleTransaccion</w:t>
      </w:r>
      <w:proofErr w:type="spellEnd"/>
    </w:p>
    <w:p w:rsidR="00ED32EF" w:rsidRPr="00142691" w:rsidRDefault="00ED32EF" w:rsidP="00ED32EF">
      <w:pPr>
        <w:pStyle w:val="Prrafodelista"/>
        <w:numPr>
          <w:ilvl w:val="7"/>
          <w:numId w:val="30"/>
        </w:numPr>
        <w:ind w:left="7513" w:hanging="155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Pr="0079301E">
        <w:rPr>
          <w:rFonts w:cs="Arial"/>
          <w:sz w:val="20"/>
          <w:szCs w:val="20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ED32EF" w:rsidRPr="00142691" w:rsidRDefault="00ED32EF" w:rsidP="00ED32EF">
      <w:pPr>
        <w:pStyle w:val="Prrafodelista"/>
        <w:numPr>
          <w:ilvl w:val="7"/>
          <w:numId w:val="30"/>
        </w:numPr>
        <w:ind w:left="7513" w:hanging="155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ED32EF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ED32EF" w:rsidRDefault="00ED32EF" w:rsidP="00ED32EF">
      <w:pPr>
        <w:pStyle w:val="Prrafodelista"/>
        <w:numPr>
          <w:ilvl w:val="6"/>
          <w:numId w:val="30"/>
        </w:numPr>
        <w:ind w:left="5954" w:hanging="1276"/>
        <w:rPr>
          <w:sz w:val="20"/>
          <w:lang w:val="es-MX"/>
        </w:rPr>
      </w:pPr>
      <w:r>
        <w:rPr>
          <w:sz w:val="20"/>
          <w:lang w:val="es-MX"/>
        </w:rPr>
        <w:t>Verdadero</w:t>
      </w:r>
    </w:p>
    <w:p w:rsidR="00ED32EF" w:rsidRPr="00C66062" w:rsidRDefault="00ED32EF" w:rsidP="00ED32EF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C66062">
        <w:rPr>
          <w:sz w:val="20"/>
          <w:lang w:val="es-MX"/>
        </w:rPr>
        <w:t xml:space="preserve">El caso de uso incluye la funcionalidad del caso de uso </w:t>
      </w:r>
      <w:hyperlink r:id="rId42" w:history="1">
        <w:r w:rsidRPr="00C66062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ED32EF" w:rsidRPr="00C66062" w:rsidRDefault="00ED32EF" w:rsidP="00ED32EF">
      <w:pPr>
        <w:pStyle w:val="Prrafodelista"/>
        <w:numPr>
          <w:ilvl w:val="4"/>
          <w:numId w:val="30"/>
        </w:numPr>
        <w:ind w:left="3544" w:hanging="1134"/>
        <w:rPr>
          <w:sz w:val="20"/>
          <w:lang w:val="es-MX"/>
        </w:rPr>
      </w:pPr>
      <w:r w:rsidRPr="00C66062">
        <w:rPr>
          <w:sz w:val="20"/>
          <w:lang w:val="es-MX"/>
        </w:rPr>
        <w:t>El sistema envía como parámetro la siguiente información:</w:t>
      </w:r>
    </w:p>
    <w:p w:rsidR="00ED32EF" w:rsidRPr="00C66062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b/>
          <w:sz w:val="20"/>
          <w:lang w:val="es-MX"/>
        </w:rPr>
      </w:pPr>
      <w:proofErr w:type="spellStart"/>
      <w:r w:rsidRPr="00C66062">
        <w:rPr>
          <w:sz w:val="20"/>
          <w:lang w:val="es-MX"/>
        </w:rPr>
        <w:t>EliminarTransaccion</w:t>
      </w:r>
      <w:proofErr w:type="spellEnd"/>
    </w:p>
    <w:p w:rsidR="00ED32EF" w:rsidRPr="00142691" w:rsidRDefault="00ED32EF" w:rsidP="00ED32EF">
      <w:pPr>
        <w:pStyle w:val="Prrafodelista"/>
        <w:numPr>
          <w:ilvl w:val="6"/>
          <w:numId w:val="30"/>
        </w:numPr>
        <w:ind w:left="5954" w:hanging="1276"/>
        <w:rPr>
          <w:lang w:val="es-MX"/>
        </w:rPr>
      </w:pPr>
      <w:r w:rsidRPr="00142691">
        <w:rPr>
          <w:sz w:val="20"/>
          <w:lang w:val="es-MX"/>
        </w:rPr>
        <w:t xml:space="preserve">TransProd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ED32EF" w:rsidRPr="00C66062" w:rsidRDefault="00ED32EF" w:rsidP="00ED32EF">
      <w:pPr>
        <w:pStyle w:val="Prrafodelista"/>
        <w:numPr>
          <w:ilvl w:val="4"/>
          <w:numId w:val="30"/>
        </w:numPr>
        <w:ind w:left="3544" w:hanging="1134"/>
        <w:rPr>
          <w:sz w:val="20"/>
          <w:lang w:val="es-MX"/>
        </w:rPr>
      </w:pPr>
      <w:r w:rsidRPr="00C66062">
        <w:rPr>
          <w:sz w:val="20"/>
          <w:lang w:val="es-MX"/>
        </w:rPr>
        <w:t>El sis</w:t>
      </w:r>
      <w:r>
        <w:rPr>
          <w:sz w:val="20"/>
          <w:lang w:val="es-MX"/>
        </w:rPr>
        <w:t>t</w:t>
      </w:r>
      <w:r w:rsidRPr="00C66062">
        <w:rPr>
          <w:sz w:val="20"/>
          <w:lang w:val="es-MX"/>
        </w:rPr>
        <w:t>ema recibe como parámetro la siguiente información:</w:t>
      </w:r>
    </w:p>
    <w:p w:rsidR="00ED32EF" w:rsidRPr="00C66062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 w:rsidRPr="00C66062">
        <w:rPr>
          <w:sz w:val="20"/>
          <w:lang w:val="es-MX"/>
        </w:rPr>
        <w:t>Verdadero</w:t>
      </w:r>
    </w:p>
    <w:p w:rsidR="00ED32EF" w:rsidRPr="00794A55" w:rsidRDefault="00ED32EF" w:rsidP="00ED32EF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ED32EF" w:rsidRDefault="00ED32EF" w:rsidP="00ED32EF">
      <w:pPr>
        <w:numPr>
          <w:ilvl w:val="0"/>
          <w:numId w:val="3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selecciona la opción </w:t>
      </w:r>
      <w:r w:rsidRPr="003A3114">
        <w:rPr>
          <w:b/>
          <w:sz w:val="20"/>
          <w:szCs w:val="20"/>
          <w:lang w:val="es-MX"/>
        </w:rPr>
        <w:t>Regresar</w:t>
      </w:r>
      <w:r>
        <w:rPr>
          <w:sz w:val="20"/>
          <w:szCs w:val="20"/>
          <w:lang w:val="es-MX"/>
        </w:rPr>
        <w:t>&gt;</w:t>
      </w:r>
    </w:p>
    <w:p w:rsidR="00D475B9" w:rsidRPr="00ED32EF" w:rsidRDefault="00ED32EF" w:rsidP="00ED32EF">
      <w:pPr>
        <w:numPr>
          <w:ilvl w:val="1"/>
          <w:numId w:val="30"/>
        </w:numPr>
        <w:ind w:left="839" w:hanging="48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8F3ECA" w:rsidRDefault="008F3ECA" w:rsidP="007D190B">
      <w:pPr>
        <w:rPr>
          <w:lang w:eastAsia="en-US"/>
        </w:rPr>
      </w:pPr>
    </w:p>
    <w:p w:rsidR="007D190B" w:rsidRPr="007D190B" w:rsidRDefault="007D190B" w:rsidP="007D190B">
      <w:pPr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55" w:name="_Toc380356690"/>
      <w:r w:rsidRPr="00CA7A7F">
        <w:rPr>
          <w:lang w:val="es-MX"/>
        </w:rPr>
        <w:t>Generales</w:t>
      </w:r>
      <w:bookmarkEnd w:id="155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6" w:name="_Toc52616592"/>
      <w:bookmarkStart w:id="157" w:name="_Toc182735736"/>
      <w:bookmarkStart w:id="158" w:name="_Toc380356691"/>
      <w:r w:rsidRPr="00CA7A7F">
        <w:lastRenderedPageBreak/>
        <w:t>Poscondiciones</w:t>
      </w:r>
      <w:bookmarkEnd w:id="156"/>
      <w:bookmarkEnd w:id="157"/>
      <w:bookmarkEnd w:id="158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9" w:name="_Toc290568316"/>
      <w:bookmarkStart w:id="160" w:name="_Toc372279960"/>
      <w:bookmarkStart w:id="161" w:name="_Toc207014958"/>
      <w:bookmarkStart w:id="162" w:name="_Toc207088193"/>
      <w:bookmarkStart w:id="163" w:name="_Toc380356692"/>
      <w:bookmarkEnd w:id="1"/>
      <w:bookmarkEnd w:id="2"/>
      <w:r>
        <w:rPr>
          <w:rFonts w:cs="Arial"/>
        </w:rPr>
        <w:t>Generales</w:t>
      </w:r>
      <w:bookmarkEnd w:id="159"/>
      <w:bookmarkEnd w:id="160"/>
      <w:bookmarkEnd w:id="163"/>
    </w:p>
    <w:p w:rsidR="00ED32EF" w:rsidRDefault="00ED32EF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Registro, actualización y eliminación de </w:t>
      </w:r>
      <w:r w:rsidR="005A2CB6">
        <w:rPr>
          <w:sz w:val="20"/>
          <w:szCs w:val="20"/>
        </w:rPr>
        <w:t xml:space="preserve">TransProd y </w:t>
      </w:r>
      <w:proofErr w:type="spellStart"/>
      <w:r>
        <w:rPr>
          <w:sz w:val="20"/>
          <w:szCs w:val="20"/>
        </w:rPr>
        <w:t>TransProdDetalle</w:t>
      </w:r>
      <w:proofErr w:type="spellEnd"/>
      <w:r>
        <w:rPr>
          <w:sz w:val="20"/>
          <w:szCs w:val="20"/>
        </w:rPr>
        <w:t>.</w:t>
      </w:r>
    </w:p>
    <w:p w:rsidR="005A2CB6" w:rsidRPr="00ED32EF" w:rsidRDefault="005A2CB6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Actualización de Inventario.</w:t>
      </w:r>
    </w:p>
    <w:p w:rsidR="005334F4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5A2CB6" w:rsidRDefault="005A2CB6" w:rsidP="005A2CB6">
      <w:pPr>
        <w:rPr>
          <w:lang w:val="es-MX" w:eastAsia="es-MX"/>
        </w:rPr>
      </w:pPr>
    </w:p>
    <w:p w:rsidR="005A2CB6" w:rsidRDefault="005A2CB6" w:rsidP="005A2CB6">
      <w:pPr>
        <w:rPr>
          <w:lang w:val="es-MX" w:eastAsia="es-MX"/>
        </w:rPr>
      </w:pPr>
    </w:p>
    <w:p w:rsidR="005A2CB6" w:rsidRDefault="005A2CB6" w:rsidP="005A2CB6">
      <w:pPr>
        <w:rPr>
          <w:lang w:val="es-MX" w:eastAsia="es-MX"/>
        </w:rPr>
      </w:pPr>
    </w:p>
    <w:p w:rsidR="005A2CB6" w:rsidRPr="005A2CB6" w:rsidRDefault="005A2CB6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64" w:name="_Toc380356693"/>
      <w:r w:rsidRPr="00CA7A7F">
        <w:t>Firmas de Aceptación</w:t>
      </w:r>
      <w:bookmarkEnd w:id="161"/>
      <w:bookmarkEnd w:id="162"/>
      <w:bookmarkEnd w:id="164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5A2CB6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 w:rsidR="007D190B">
              <w:rPr>
                <w:sz w:val="20"/>
                <w:szCs w:val="20"/>
                <w:lang w:val="es-MX" w:eastAsia="en-US"/>
              </w:rPr>
              <w:t>12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5A2CB6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 w:rsidR="007D190B">
              <w:rPr>
                <w:sz w:val="20"/>
                <w:szCs w:val="20"/>
                <w:lang w:val="es-MX" w:eastAsia="en-US"/>
              </w:rPr>
              <w:t>12</w:t>
            </w:r>
            <w:r w:rsidR="00AC24E8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43"/>
      <w:footerReference w:type="even" r:id="rId44"/>
      <w:footerReference w:type="default" r:id="rId45"/>
      <w:headerReference w:type="first" r:id="rId4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284" w:rsidRDefault="00416284" w:rsidP="00514F06">
      <w:pPr>
        <w:pStyle w:val="Ttulo1"/>
      </w:pPr>
      <w:r>
        <w:separator/>
      </w:r>
    </w:p>
  </w:endnote>
  <w:endnote w:type="continuationSeparator" w:id="0">
    <w:p w:rsidR="00416284" w:rsidRDefault="0041628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8EA" w:rsidRDefault="00B128E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128EA" w:rsidRDefault="00B128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128EA" w:rsidRPr="00596B48" w:rsidTr="00B01427">
      <w:trPr>
        <w:trHeight w:val="539"/>
      </w:trPr>
      <w:tc>
        <w:tcPr>
          <w:tcW w:w="3331" w:type="dxa"/>
        </w:tcPr>
        <w:p w:rsidR="00B128EA" w:rsidRPr="00596B48" w:rsidRDefault="00B128E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B128EA" w:rsidRPr="00B01427" w:rsidRDefault="00B128E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B128EA" w:rsidRPr="00596B48" w:rsidRDefault="00B128E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649D3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649D3">
            <w:rPr>
              <w:rFonts w:ascii="Arial" w:hAnsi="Arial" w:cs="Arial"/>
              <w:noProof/>
            </w:rPr>
            <w:t>21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128EA" w:rsidRPr="00596B48" w:rsidRDefault="00B128E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284" w:rsidRDefault="00416284" w:rsidP="00514F06">
      <w:pPr>
        <w:pStyle w:val="Ttulo1"/>
      </w:pPr>
      <w:r>
        <w:separator/>
      </w:r>
    </w:p>
  </w:footnote>
  <w:footnote w:type="continuationSeparator" w:id="0">
    <w:p w:rsidR="00416284" w:rsidRDefault="0041628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128EA" w:rsidRPr="00375A5D" w:rsidTr="003E5D6F">
      <w:tc>
        <w:tcPr>
          <w:tcW w:w="4604" w:type="dxa"/>
        </w:tcPr>
        <w:p w:rsidR="00B128EA" w:rsidRPr="00375A5D" w:rsidRDefault="00B128E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128EA" w:rsidRPr="00375A5D" w:rsidRDefault="00B128EA" w:rsidP="008046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804673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128EA" w:rsidRPr="00F52321" w:rsidTr="003E5D6F">
      <w:tc>
        <w:tcPr>
          <w:tcW w:w="4604" w:type="dxa"/>
        </w:tcPr>
        <w:p w:rsidR="00B128EA" w:rsidRPr="000A6ADC" w:rsidRDefault="00B128EA" w:rsidP="00E626C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CUROLMOV35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CapturarAjustesInventario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B128EA" w:rsidRPr="00DF6EA0" w:rsidRDefault="00B128EA" w:rsidP="00ED32EF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17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12</w:t>
          </w:r>
          <w:r w:rsidRPr="000A6ADC"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B128EA" w:rsidRDefault="00B128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128EA" w:rsidTr="003104A1">
      <w:trPr>
        <w:cantSplit/>
        <w:trHeight w:val="1412"/>
      </w:trPr>
      <w:tc>
        <w:tcPr>
          <w:tcW w:w="10114" w:type="dxa"/>
          <w:vAlign w:val="center"/>
        </w:tcPr>
        <w:p w:rsidR="00B128EA" w:rsidRDefault="00B128E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128EA" w:rsidRPr="00872B53" w:rsidRDefault="00B128E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128EA" w:rsidRDefault="00B128E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480E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1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4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0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3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7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28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8"/>
  </w:num>
  <w:num w:numId="4">
    <w:abstractNumId w:val="12"/>
  </w:num>
  <w:num w:numId="5">
    <w:abstractNumId w:val="15"/>
  </w:num>
  <w:num w:numId="6">
    <w:abstractNumId w:val="21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25"/>
  </w:num>
  <w:num w:numId="11">
    <w:abstractNumId w:val="19"/>
  </w:num>
  <w:num w:numId="12">
    <w:abstractNumId w:val="24"/>
  </w:num>
  <w:num w:numId="13">
    <w:abstractNumId w:val="1"/>
  </w:num>
  <w:num w:numId="14">
    <w:abstractNumId w:val="6"/>
  </w:num>
  <w:num w:numId="15">
    <w:abstractNumId w:val="5"/>
  </w:num>
  <w:num w:numId="16">
    <w:abstractNumId w:val="23"/>
  </w:num>
  <w:num w:numId="17">
    <w:abstractNumId w:val="23"/>
  </w:num>
  <w:num w:numId="18">
    <w:abstractNumId w:val="17"/>
  </w:num>
  <w:num w:numId="19">
    <w:abstractNumId w:val="2"/>
  </w:num>
  <w:num w:numId="20">
    <w:abstractNumId w:val="0"/>
  </w:num>
  <w:num w:numId="21">
    <w:abstractNumId w:val="7"/>
  </w:num>
  <w:num w:numId="22">
    <w:abstractNumId w:val="13"/>
  </w:num>
  <w:num w:numId="23">
    <w:abstractNumId w:val="2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4"/>
  </w:num>
  <w:num w:numId="27">
    <w:abstractNumId w:val="26"/>
  </w:num>
  <w:num w:numId="28">
    <w:abstractNumId w:val="16"/>
  </w:num>
  <w:num w:numId="29">
    <w:abstractNumId w:val="10"/>
  </w:num>
  <w:num w:numId="30">
    <w:abstractNumId w:val="3"/>
  </w:num>
  <w:num w:numId="31">
    <w:abstractNumId w:val="27"/>
  </w:num>
  <w:num w:numId="32">
    <w:abstractNumId w:val="8"/>
  </w:num>
  <w:num w:numId="3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215B5"/>
    <w:rsid w:val="000231BC"/>
    <w:rsid w:val="00030CC9"/>
    <w:rsid w:val="00030E3C"/>
    <w:rsid w:val="000330BE"/>
    <w:rsid w:val="00033722"/>
    <w:rsid w:val="00037466"/>
    <w:rsid w:val="00047BA4"/>
    <w:rsid w:val="0005001B"/>
    <w:rsid w:val="000542DC"/>
    <w:rsid w:val="000543D8"/>
    <w:rsid w:val="00055766"/>
    <w:rsid w:val="000623CD"/>
    <w:rsid w:val="00062D70"/>
    <w:rsid w:val="000671A5"/>
    <w:rsid w:val="00074319"/>
    <w:rsid w:val="000819BF"/>
    <w:rsid w:val="00082AAD"/>
    <w:rsid w:val="00082CD4"/>
    <w:rsid w:val="000918B1"/>
    <w:rsid w:val="00092B29"/>
    <w:rsid w:val="000A1564"/>
    <w:rsid w:val="000A2BB6"/>
    <w:rsid w:val="000A5CDA"/>
    <w:rsid w:val="000A6ADC"/>
    <w:rsid w:val="000A77DF"/>
    <w:rsid w:val="000B523A"/>
    <w:rsid w:val="000B5641"/>
    <w:rsid w:val="000C45BD"/>
    <w:rsid w:val="000D416A"/>
    <w:rsid w:val="000D5B6A"/>
    <w:rsid w:val="000E208A"/>
    <w:rsid w:val="000E3039"/>
    <w:rsid w:val="000E7D31"/>
    <w:rsid w:val="000F0AEC"/>
    <w:rsid w:val="000F0BBA"/>
    <w:rsid w:val="000F175B"/>
    <w:rsid w:val="000F31CD"/>
    <w:rsid w:val="000F3582"/>
    <w:rsid w:val="001002A9"/>
    <w:rsid w:val="00103CD5"/>
    <w:rsid w:val="00111303"/>
    <w:rsid w:val="001117A7"/>
    <w:rsid w:val="00111B27"/>
    <w:rsid w:val="00111B28"/>
    <w:rsid w:val="001128FF"/>
    <w:rsid w:val="0011637E"/>
    <w:rsid w:val="00117AE0"/>
    <w:rsid w:val="00121E7A"/>
    <w:rsid w:val="00125E35"/>
    <w:rsid w:val="0013530E"/>
    <w:rsid w:val="00136627"/>
    <w:rsid w:val="00137669"/>
    <w:rsid w:val="001416D3"/>
    <w:rsid w:val="0014339B"/>
    <w:rsid w:val="001436DC"/>
    <w:rsid w:val="00151F74"/>
    <w:rsid w:val="00152C0A"/>
    <w:rsid w:val="00155B9F"/>
    <w:rsid w:val="00160034"/>
    <w:rsid w:val="0016332D"/>
    <w:rsid w:val="00167980"/>
    <w:rsid w:val="0017341C"/>
    <w:rsid w:val="0017419E"/>
    <w:rsid w:val="0017686C"/>
    <w:rsid w:val="00177278"/>
    <w:rsid w:val="00180590"/>
    <w:rsid w:val="001815DB"/>
    <w:rsid w:val="00183F8B"/>
    <w:rsid w:val="00184046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C4ABE"/>
    <w:rsid w:val="001C7F44"/>
    <w:rsid w:val="001D05C9"/>
    <w:rsid w:val="001D0DC0"/>
    <w:rsid w:val="001D115D"/>
    <w:rsid w:val="001D1534"/>
    <w:rsid w:val="001D4B3B"/>
    <w:rsid w:val="001D4DE2"/>
    <w:rsid w:val="001E20AD"/>
    <w:rsid w:val="001E22FA"/>
    <w:rsid w:val="001F2BD6"/>
    <w:rsid w:val="001F34A1"/>
    <w:rsid w:val="001F395B"/>
    <w:rsid w:val="001F3D43"/>
    <w:rsid w:val="0020099B"/>
    <w:rsid w:val="00203741"/>
    <w:rsid w:val="002065C2"/>
    <w:rsid w:val="00214B05"/>
    <w:rsid w:val="002177DF"/>
    <w:rsid w:val="00220011"/>
    <w:rsid w:val="002235EB"/>
    <w:rsid w:val="00225DC0"/>
    <w:rsid w:val="0022637D"/>
    <w:rsid w:val="00227281"/>
    <w:rsid w:val="002311A2"/>
    <w:rsid w:val="00232E68"/>
    <w:rsid w:val="002423AA"/>
    <w:rsid w:val="002424FE"/>
    <w:rsid w:val="00243A2E"/>
    <w:rsid w:val="00243D7B"/>
    <w:rsid w:val="00245A88"/>
    <w:rsid w:val="0024718F"/>
    <w:rsid w:val="00250242"/>
    <w:rsid w:val="002503CA"/>
    <w:rsid w:val="00250ED5"/>
    <w:rsid w:val="00252DE9"/>
    <w:rsid w:val="0025365C"/>
    <w:rsid w:val="00255F07"/>
    <w:rsid w:val="00261EC0"/>
    <w:rsid w:val="00261ED6"/>
    <w:rsid w:val="0026620F"/>
    <w:rsid w:val="0027680F"/>
    <w:rsid w:val="002775F9"/>
    <w:rsid w:val="00284895"/>
    <w:rsid w:val="00287979"/>
    <w:rsid w:val="00293518"/>
    <w:rsid w:val="00297D30"/>
    <w:rsid w:val="002A1C58"/>
    <w:rsid w:val="002A2063"/>
    <w:rsid w:val="002A24A9"/>
    <w:rsid w:val="002A3AF1"/>
    <w:rsid w:val="002A61E6"/>
    <w:rsid w:val="002B0F80"/>
    <w:rsid w:val="002B1EBB"/>
    <w:rsid w:val="002B34C8"/>
    <w:rsid w:val="002B52ED"/>
    <w:rsid w:val="002B6440"/>
    <w:rsid w:val="002B7DAA"/>
    <w:rsid w:val="002C29E1"/>
    <w:rsid w:val="002C4FDC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2443"/>
    <w:rsid w:val="00305961"/>
    <w:rsid w:val="00307F0B"/>
    <w:rsid w:val="003104A1"/>
    <w:rsid w:val="0031070D"/>
    <w:rsid w:val="00311496"/>
    <w:rsid w:val="0031217A"/>
    <w:rsid w:val="003205AE"/>
    <w:rsid w:val="00322E1F"/>
    <w:rsid w:val="003239C1"/>
    <w:rsid w:val="00324670"/>
    <w:rsid w:val="0032728A"/>
    <w:rsid w:val="003400C4"/>
    <w:rsid w:val="00345480"/>
    <w:rsid w:val="0034773B"/>
    <w:rsid w:val="0035410E"/>
    <w:rsid w:val="00355410"/>
    <w:rsid w:val="00367AFC"/>
    <w:rsid w:val="003767A1"/>
    <w:rsid w:val="003817A4"/>
    <w:rsid w:val="00382472"/>
    <w:rsid w:val="00382908"/>
    <w:rsid w:val="00385FF5"/>
    <w:rsid w:val="003907BC"/>
    <w:rsid w:val="003A41CD"/>
    <w:rsid w:val="003A62B0"/>
    <w:rsid w:val="003A7F0E"/>
    <w:rsid w:val="003B0B88"/>
    <w:rsid w:val="003B1A3D"/>
    <w:rsid w:val="003B24FD"/>
    <w:rsid w:val="003B428D"/>
    <w:rsid w:val="003C1C04"/>
    <w:rsid w:val="003C50F8"/>
    <w:rsid w:val="003C58D0"/>
    <w:rsid w:val="003C597C"/>
    <w:rsid w:val="003C7F9F"/>
    <w:rsid w:val="003E2ED4"/>
    <w:rsid w:val="003E5882"/>
    <w:rsid w:val="003E5D3C"/>
    <w:rsid w:val="003E5D6F"/>
    <w:rsid w:val="003F2901"/>
    <w:rsid w:val="003F2B87"/>
    <w:rsid w:val="003F4CF3"/>
    <w:rsid w:val="003F6CF5"/>
    <w:rsid w:val="003F6DBA"/>
    <w:rsid w:val="004041AD"/>
    <w:rsid w:val="004137BC"/>
    <w:rsid w:val="00415900"/>
    <w:rsid w:val="00416284"/>
    <w:rsid w:val="00417F67"/>
    <w:rsid w:val="004231DC"/>
    <w:rsid w:val="004248DE"/>
    <w:rsid w:val="00433423"/>
    <w:rsid w:val="0043793F"/>
    <w:rsid w:val="00441A47"/>
    <w:rsid w:val="00447341"/>
    <w:rsid w:val="004474F6"/>
    <w:rsid w:val="004515F5"/>
    <w:rsid w:val="0045227F"/>
    <w:rsid w:val="004540D6"/>
    <w:rsid w:val="00457ADF"/>
    <w:rsid w:val="00460E52"/>
    <w:rsid w:val="00461371"/>
    <w:rsid w:val="0046641A"/>
    <w:rsid w:val="00467304"/>
    <w:rsid w:val="00473B78"/>
    <w:rsid w:val="00476793"/>
    <w:rsid w:val="00481C4A"/>
    <w:rsid w:val="00485373"/>
    <w:rsid w:val="00485FBF"/>
    <w:rsid w:val="00490005"/>
    <w:rsid w:val="0049112A"/>
    <w:rsid w:val="00491B4C"/>
    <w:rsid w:val="004B0D88"/>
    <w:rsid w:val="004B1F0D"/>
    <w:rsid w:val="004B3FB5"/>
    <w:rsid w:val="004B5F05"/>
    <w:rsid w:val="004B623B"/>
    <w:rsid w:val="004C78B4"/>
    <w:rsid w:val="004D3112"/>
    <w:rsid w:val="004D45D6"/>
    <w:rsid w:val="004E23D0"/>
    <w:rsid w:val="004E3F95"/>
    <w:rsid w:val="004E54F0"/>
    <w:rsid w:val="004F049D"/>
    <w:rsid w:val="004F1C65"/>
    <w:rsid w:val="004F4AB5"/>
    <w:rsid w:val="004F6527"/>
    <w:rsid w:val="00504398"/>
    <w:rsid w:val="00504B3B"/>
    <w:rsid w:val="0050675E"/>
    <w:rsid w:val="00514770"/>
    <w:rsid w:val="00514F06"/>
    <w:rsid w:val="005151EB"/>
    <w:rsid w:val="0052332B"/>
    <w:rsid w:val="005249B6"/>
    <w:rsid w:val="005334F4"/>
    <w:rsid w:val="00533962"/>
    <w:rsid w:val="00536276"/>
    <w:rsid w:val="00537CB4"/>
    <w:rsid w:val="00540756"/>
    <w:rsid w:val="005427FB"/>
    <w:rsid w:val="00542AA6"/>
    <w:rsid w:val="00544C2F"/>
    <w:rsid w:val="00552C70"/>
    <w:rsid w:val="005560A2"/>
    <w:rsid w:val="0055703F"/>
    <w:rsid w:val="00572DCE"/>
    <w:rsid w:val="005742E9"/>
    <w:rsid w:val="00580188"/>
    <w:rsid w:val="0058787A"/>
    <w:rsid w:val="005907FE"/>
    <w:rsid w:val="00591EB1"/>
    <w:rsid w:val="00592D43"/>
    <w:rsid w:val="00592D88"/>
    <w:rsid w:val="00593042"/>
    <w:rsid w:val="00596B48"/>
    <w:rsid w:val="005A09F5"/>
    <w:rsid w:val="005A2CB6"/>
    <w:rsid w:val="005A3EF8"/>
    <w:rsid w:val="005A45B6"/>
    <w:rsid w:val="005C1B2B"/>
    <w:rsid w:val="005C45A9"/>
    <w:rsid w:val="005C4D83"/>
    <w:rsid w:val="005C5391"/>
    <w:rsid w:val="005C6283"/>
    <w:rsid w:val="005C6DBF"/>
    <w:rsid w:val="005C7ADA"/>
    <w:rsid w:val="005D1D74"/>
    <w:rsid w:val="005D23A6"/>
    <w:rsid w:val="005E1890"/>
    <w:rsid w:val="005F672F"/>
    <w:rsid w:val="005F738D"/>
    <w:rsid w:val="0060151C"/>
    <w:rsid w:val="0060165C"/>
    <w:rsid w:val="00601891"/>
    <w:rsid w:val="0060399E"/>
    <w:rsid w:val="00604490"/>
    <w:rsid w:val="006077E5"/>
    <w:rsid w:val="0061340C"/>
    <w:rsid w:val="00613B0D"/>
    <w:rsid w:val="006140D5"/>
    <w:rsid w:val="006143DE"/>
    <w:rsid w:val="006234C4"/>
    <w:rsid w:val="006253BD"/>
    <w:rsid w:val="00626421"/>
    <w:rsid w:val="00627605"/>
    <w:rsid w:val="00635285"/>
    <w:rsid w:val="006414F5"/>
    <w:rsid w:val="006516D4"/>
    <w:rsid w:val="00652D27"/>
    <w:rsid w:val="00663959"/>
    <w:rsid w:val="00663D0B"/>
    <w:rsid w:val="0067172A"/>
    <w:rsid w:val="00671DCC"/>
    <w:rsid w:val="00682686"/>
    <w:rsid w:val="00691E3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49EC"/>
    <w:rsid w:val="006A530B"/>
    <w:rsid w:val="006C07E2"/>
    <w:rsid w:val="006C0E6B"/>
    <w:rsid w:val="006C19A8"/>
    <w:rsid w:val="006C5969"/>
    <w:rsid w:val="006C6CA8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609E"/>
    <w:rsid w:val="00707580"/>
    <w:rsid w:val="00707A7C"/>
    <w:rsid w:val="00725FF1"/>
    <w:rsid w:val="00730DEC"/>
    <w:rsid w:val="007330AA"/>
    <w:rsid w:val="00736226"/>
    <w:rsid w:val="00737377"/>
    <w:rsid w:val="00740191"/>
    <w:rsid w:val="00742130"/>
    <w:rsid w:val="0074295A"/>
    <w:rsid w:val="00745A0C"/>
    <w:rsid w:val="00746A0D"/>
    <w:rsid w:val="00746BC1"/>
    <w:rsid w:val="00752DDD"/>
    <w:rsid w:val="00753D05"/>
    <w:rsid w:val="00757B6E"/>
    <w:rsid w:val="00762081"/>
    <w:rsid w:val="00764913"/>
    <w:rsid w:val="007649D3"/>
    <w:rsid w:val="00764FD7"/>
    <w:rsid w:val="0076514B"/>
    <w:rsid w:val="00766512"/>
    <w:rsid w:val="0077082B"/>
    <w:rsid w:val="0077308C"/>
    <w:rsid w:val="0077385C"/>
    <w:rsid w:val="007741B0"/>
    <w:rsid w:val="00775F8E"/>
    <w:rsid w:val="00776682"/>
    <w:rsid w:val="007833A5"/>
    <w:rsid w:val="00784763"/>
    <w:rsid w:val="00790C54"/>
    <w:rsid w:val="007948BC"/>
    <w:rsid w:val="00796C01"/>
    <w:rsid w:val="00797670"/>
    <w:rsid w:val="00797FC3"/>
    <w:rsid w:val="007A06C1"/>
    <w:rsid w:val="007A1FC8"/>
    <w:rsid w:val="007A6076"/>
    <w:rsid w:val="007B22A9"/>
    <w:rsid w:val="007B6535"/>
    <w:rsid w:val="007B74D0"/>
    <w:rsid w:val="007B7EDC"/>
    <w:rsid w:val="007C3BBF"/>
    <w:rsid w:val="007C6894"/>
    <w:rsid w:val="007D190B"/>
    <w:rsid w:val="007D2D49"/>
    <w:rsid w:val="007D34D0"/>
    <w:rsid w:val="007D6B46"/>
    <w:rsid w:val="007E2410"/>
    <w:rsid w:val="007E2CC4"/>
    <w:rsid w:val="007E334D"/>
    <w:rsid w:val="007E3AAF"/>
    <w:rsid w:val="007E4E4D"/>
    <w:rsid w:val="007E7F2E"/>
    <w:rsid w:val="007F0C4A"/>
    <w:rsid w:val="007F4C05"/>
    <w:rsid w:val="007F60EF"/>
    <w:rsid w:val="007F6183"/>
    <w:rsid w:val="007F6484"/>
    <w:rsid w:val="007F7327"/>
    <w:rsid w:val="00800F7B"/>
    <w:rsid w:val="00801A53"/>
    <w:rsid w:val="008035BA"/>
    <w:rsid w:val="00804673"/>
    <w:rsid w:val="00805540"/>
    <w:rsid w:val="00810822"/>
    <w:rsid w:val="00813F82"/>
    <w:rsid w:val="00817318"/>
    <w:rsid w:val="008213DC"/>
    <w:rsid w:val="00827D4A"/>
    <w:rsid w:val="00827F56"/>
    <w:rsid w:val="00830A3D"/>
    <w:rsid w:val="00833ED3"/>
    <w:rsid w:val="0084265E"/>
    <w:rsid w:val="0084340D"/>
    <w:rsid w:val="00847B4B"/>
    <w:rsid w:val="00854263"/>
    <w:rsid w:val="0085726A"/>
    <w:rsid w:val="00857306"/>
    <w:rsid w:val="00863AEC"/>
    <w:rsid w:val="008640E2"/>
    <w:rsid w:val="00864FD8"/>
    <w:rsid w:val="00867546"/>
    <w:rsid w:val="00870F40"/>
    <w:rsid w:val="00872B53"/>
    <w:rsid w:val="00873E2A"/>
    <w:rsid w:val="00880086"/>
    <w:rsid w:val="00880237"/>
    <w:rsid w:val="00880858"/>
    <w:rsid w:val="008817CF"/>
    <w:rsid w:val="008825BD"/>
    <w:rsid w:val="00883DA2"/>
    <w:rsid w:val="00886EEB"/>
    <w:rsid w:val="008935DF"/>
    <w:rsid w:val="008936CB"/>
    <w:rsid w:val="00894B60"/>
    <w:rsid w:val="008A19C2"/>
    <w:rsid w:val="008A251B"/>
    <w:rsid w:val="008A7708"/>
    <w:rsid w:val="008B18D7"/>
    <w:rsid w:val="008C27A5"/>
    <w:rsid w:val="008C345A"/>
    <w:rsid w:val="008C36EA"/>
    <w:rsid w:val="008D0700"/>
    <w:rsid w:val="008D45CF"/>
    <w:rsid w:val="008E2E6B"/>
    <w:rsid w:val="008F0646"/>
    <w:rsid w:val="008F0F61"/>
    <w:rsid w:val="008F2D82"/>
    <w:rsid w:val="008F33E3"/>
    <w:rsid w:val="008F3ECA"/>
    <w:rsid w:val="008F7A87"/>
    <w:rsid w:val="009015BE"/>
    <w:rsid w:val="009032E1"/>
    <w:rsid w:val="0090453B"/>
    <w:rsid w:val="00905E71"/>
    <w:rsid w:val="00911DBD"/>
    <w:rsid w:val="00912DCF"/>
    <w:rsid w:val="00921223"/>
    <w:rsid w:val="00921551"/>
    <w:rsid w:val="00923CEC"/>
    <w:rsid w:val="00925298"/>
    <w:rsid w:val="009353A5"/>
    <w:rsid w:val="00937D9A"/>
    <w:rsid w:val="009446AF"/>
    <w:rsid w:val="00946744"/>
    <w:rsid w:val="00946D52"/>
    <w:rsid w:val="00946FEB"/>
    <w:rsid w:val="00951758"/>
    <w:rsid w:val="00960F20"/>
    <w:rsid w:val="0096313A"/>
    <w:rsid w:val="00963EF0"/>
    <w:rsid w:val="00966AB3"/>
    <w:rsid w:val="00971190"/>
    <w:rsid w:val="00971759"/>
    <w:rsid w:val="00972453"/>
    <w:rsid w:val="0097255B"/>
    <w:rsid w:val="00972995"/>
    <w:rsid w:val="00976B16"/>
    <w:rsid w:val="009773EA"/>
    <w:rsid w:val="0098004B"/>
    <w:rsid w:val="00980DB7"/>
    <w:rsid w:val="00982930"/>
    <w:rsid w:val="00983677"/>
    <w:rsid w:val="009853B3"/>
    <w:rsid w:val="0098585E"/>
    <w:rsid w:val="009868B4"/>
    <w:rsid w:val="00987DA6"/>
    <w:rsid w:val="00991E62"/>
    <w:rsid w:val="00992E9D"/>
    <w:rsid w:val="00995FF5"/>
    <w:rsid w:val="009A48DC"/>
    <w:rsid w:val="009A6935"/>
    <w:rsid w:val="009B1CDA"/>
    <w:rsid w:val="009B237A"/>
    <w:rsid w:val="009B2EA8"/>
    <w:rsid w:val="009C1103"/>
    <w:rsid w:val="009C131E"/>
    <w:rsid w:val="009C42D4"/>
    <w:rsid w:val="009C4928"/>
    <w:rsid w:val="009C637E"/>
    <w:rsid w:val="009C7CE7"/>
    <w:rsid w:val="009D1FC7"/>
    <w:rsid w:val="009D2734"/>
    <w:rsid w:val="009D2774"/>
    <w:rsid w:val="009D540F"/>
    <w:rsid w:val="009E4784"/>
    <w:rsid w:val="009E653C"/>
    <w:rsid w:val="009E76D2"/>
    <w:rsid w:val="009F2204"/>
    <w:rsid w:val="009F626C"/>
    <w:rsid w:val="009F63D6"/>
    <w:rsid w:val="009F6D98"/>
    <w:rsid w:val="00A006C5"/>
    <w:rsid w:val="00A052FA"/>
    <w:rsid w:val="00A07D32"/>
    <w:rsid w:val="00A126BB"/>
    <w:rsid w:val="00A14130"/>
    <w:rsid w:val="00A1565F"/>
    <w:rsid w:val="00A24D3D"/>
    <w:rsid w:val="00A27A1E"/>
    <w:rsid w:val="00A3159B"/>
    <w:rsid w:val="00A325AB"/>
    <w:rsid w:val="00A33088"/>
    <w:rsid w:val="00A36CBA"/>
    <w:rsid w:val="00A377E3"/>
    <w:rsid w:val="00A41284"/>
    <w:rsid w:val="00A44CD8"/>
    <w:rsid w:val="00A46EAD"/>
    <w:rsid w:val="00A53ECA"/>
    <w:rsid w:val="00A54990"/>
    <w:rsid w:val="00A54B9C"/>
    <w:rsid w:val="00A6084F"/>
    <w:rsid w:val="00A62576"/>
    <w:rsid w:val="00A6310B"/>
    <w:rsid w:val="00A66BED"/>
    <w:rsid w:val="00A71DEC"/>
    <w:rsid w:val="00A72134"/>
    <w:rsid w:val="00A742FE"/>
    <w:rsid w:val="00A75384"/>
    <w:rsid w:val="00A81695"/>
    <w:rsid w:val="00A83771"/>
    <w:rsid w:val="00A83BC3"/>
    <w:rsid w:val="00A846D9"/>
    <w:rsid w:val="00A91803"/>
    <w:rsid w:val="00A93024"/>
    <w:rsid w:val="00A93594"/>
    <w:rsid w:val="00A95215"/>
    <w:rsid w:val="00AA0460"/>
    <w:rsid w:val="00AA1020"/>
    <w:rsid w:val="00AA5BDC"/>
    <w:rsid w:val="00AB5A72"/>
    <w:rsid w:val="00AC0DE7"/>
    <w:rsid w:val="00AC20A7"/>
    <w:rsid w:val="00AC24E8"/>
    <w:rsid w:val="00AC2D2A"/>
    <w:rsid w:val="00AC5E10"/>
    <w:rsid w:val="00AD1098"/>
    <w:rsid w:val="00AD2CE8"/>
    <w:rsid w:val="00AD42D8"/>
    <w:rsid w:val="00AE246F"/>
    <w:rsid w:val="00AE525A"/>
    <w:rsid w:val="00AE54DC"/>
    <w:rsid w:val="00AE5DD8"/>
    <w:rsid w:val="00AF0A89"/>
    <w:rsid w:val="00AF263B"/>
    <w:rsid w:val="00AF2CB5"/>
    <w:rsid w:val="00AF3759"/>
    <w:rsid w:val="00AF71FC"/>
    <w:rsid w:val="00AF73BE"/>
    <w:rsid w:val="00B002F3"/>
    <w:rsid w:val="00B00FCE"/>
    <w:rsid w:val="00B01427"/>
    <w:rsid w:val="00B02D40"/>
    <w:rsid w:val="00B0450D"/>
    <w:rsid w:val="00B061B0"/>
    <w:rsid w:val="00B117E4"/>
    <w:rsid w:val="00B128EA"/>
    <w:rsid w:val="00B13AA1"/>
    <w:rsid w:val="00B20347"/>
    <w:rsid w:val="00B226AF"/>
    <w:rsid w:val="00B22779"/>
    <w:rsid w:val="00B227C6"/>
    <w:rsid w:val="00B22901"/>
    <w:rsid w:val="00B22D0F"/>
    <w:rsid w:val="00B24500"/>
    <w:rsid w:val="00B24BF3"/>
    <w:rsid w:val="00B26129"/>
    <w:rsid w:val="00B2734B"/>
    <w:rsid w:val="00B37705"/>
    <w:rsid w:val="00B37BFF"/>
    <w:rsid w:val="00B41F17"/>
    <w:rsid w:val="00B45B4B"/>
    <w:rsid w:val="00B45BAF"/>
    <w:rsid w:val="00B508FA"/>
    <w:rsid w:val="00B52BCD"/>
    <w:rsid w:val="00B53451"/>
    <w:rsid w:val="00B53891"/>
    <w:rsid w:val="00B54E2C"/>
    <w:rsid w:val="00B571F1"/>
    <w:rsid w:val="00B6178D"/>
    <w:rsid w:val="00B71034"/>
    <w:rsid w:val="00B71BC6"/>
    <w:rsid w:val="00B73AD2"/>
    <w:rsid w:val="00B74855"/>
    <w:rsid w:val="00B75440"/>
    <w:rsid w:val="00B847C2"/>
    <w:rsid w:val="00B85BB7"/>
    <w:rsid w:val="00B86455"/>
    <w:rsid w:val="00B86935"/>
    <w:rsid w:val="00B871ED"/>
    <w:rsid w:val="00B90DBB"/>
    <w:rsid w:val="00B9179A"/>
    <w:rsid w:val="00B978AF"/>
    <w:rsid w:val="00BA048B"/>
    <w:rsid w:val="00BA1819"/>
    <w:rsid w:val="00BA3122"/>
    <w:rsid w:val="00BA4DDA"/>
    <w:rsid w:val="00BA6039"/>
    <w:rsid w:val="00BB0BFE"/>
    <w:rsid w:val="00BB3281"/>
    <w:rsid w:val="00BB40F9"/>
    <w:rsid w:val="00BB54B0"/>
    <w:rsid w:val="00BB5731"/>
    <w:rsid w:val="00BB654F"/>
    <w:rsid w:val="00BC30A7"/>
    <w:rsid w:val="00BC44EC"/>
    <w:rsid w:val="00BC5CDD"/>
    <w:rsid w:val="00BD184A"/>
    <w:rsid w:val="00BD59DA"/>
    <w:rsid w:val="00BD5C25"/>
    <w:rsid w:val="00BD75B1"/>
    <w:rsid w:val="00BE07CB"/>
    <w:rsid w:val="00BE79B6"/>
    <w:rsid w:val="00BF192E"/>
    <w:rsid w:val="00BF5175"/>
    <w:rsid w:val="00BF6F7D"/>
    <w:rsid w:val="00C010FC"/>
    <w:rsid w:val="00C0177D"/>
    <w:rsid w:val="00C02DAB"/>
    <w:rsid w:val="00C07145"/>
    <w:rsid w:val="00C12130"/>
    <w:rsid w:val="00C1221B"/>
    <w:rsid w:val="00C14127"/>
    <w:rsid w:val="00C15C18"/>
    <w:rsid w:val="00C170C5"/>
    <w:rsid w:val="00C176B9"/>
    <w:rsid w:val="00C260C8"/>
    <w:rsid w:val="00C27247"/>
    <w:rsid w:val="00C27877"/>
    <w:rsid w:val="00C2796C"/>
    <w:rsid w:val="00C30E7D"/>
    <w:rsid w:val="00C312DB"/>
    <w:rsid w:val="00C35450"/>
    <w:rsid w:val="00C42B73"/>
    <w:rsid w:val="00C51687"/>
    <w:rsid w:val="00C516D0"/>
    <w:rsid w:val="00C51D11"/>
    <w:rsid w:val="00C620DD"/>
    <w:rsid w:val="00C636B5"/>
    <w:rsid w:val="00C67AF6"/>
    <w:rsid w:val="00C7005B"/>
    <w:rsid w:val="00C71851"/>
    <w:rsid w:val="00C74A3C"/>
    <w:rsid w:val="00C815AC"/>
    <w:rsid w:val="00C82F53"/>
    <w:rsid w:val="00C8344D"/>
    <w:rsid w:val="00C84919"/>
    <w:rsid w:val="00C8789F"/>
    <w:rsid w:val="00C91EFA"/>
    <w:rsid w:val="00C97546"/>
    <w:rsid w:val="00CA7A7F"/>
    <w:rsid w:val="00CB3A2E"/>
    <w:rsid w:val="00CB5E75"/>
    <w:rsid w:val="00CB7F03"/>
    <w:rsid w:val="00CC2DB1"/>
    <w:rsid w:val="00CC3B18"/>
    <w:rsid w:val="00CC64E7"/>
    <w:rsid w:val="00CC7E66"/>
    <w:rsid w:val="00CD32CF"/>
    <w:rsid w:val="00CE0EC8"/>
    <w:rsid w:val="00CE180F"/>
    <w:rsid w:val="00CE3D5C"/>
    <w:rsid w:val="00CE5BAB"/>
    <w:rsid w:val="00CF01B4"/>
    <w:rsid w:val="00CF1674"/>
    <w:rsid w:val="00CF4311"/>
    <w:rsid w:val="00D00283"/>
    <w:rsid w:val="00D02928"/>
    <w:rsid w:val="00D0319B"/>
    <w:rsid w:val="00D065F2"/>
    <w:rsid w:val="00D1269E"/>
    <w:rsid w:val="00D13054"/>
    <w:rsid w:val="00D147A3"/>
    <w:rsid w:val="00D15DA8"/>
    <w:rsid w:val="00D32366"/>
    <w:rsid w:val="00D32CE5"/>
    <w:rsid w:val="00D33B4B"/>
    <w:rsid w:val="00D44DE5"/>
    <w:rsid w:val="00D46327"/>
    <w:rsid w:val="00D46945"/>
    <w:rsid w:val="00D475B9"/>
    <w:rsid w:val="00D51F74"/>
    <w:rsid w:val="00D54760"/>
    <w:rsid w:val="00D54DEA"/>
    <w:rsid w:val="00D603B0"/>
    <w:rsid w:val="00D60F21"/>
    <w:rsid w:val="00D613F4"/>
    <w:rsid w:val="00D63380"/>
    <w:rsid w:val="00D64988"/>
    <w:rsid w:val="00D65EF8"/>
    <w:rsid w:val="00D67D75"/>
    <w:rsid w:val="00D730A8"/>
    <w:rsid w:val="00D8224D"/>
    <w:rsid w:val="00D918CE"/>
    <w:rsid w:val="00D93E6C"/>
    <w:rsid w:val="00D95BB2"/>
    <w:rsid w:val="00DA071A"/>
    <w:rsid w:val="00DA1766"/>
    <w:rsid w:val="00DA4938"/>
    <w:rsid w:val="00DA50B0"/>
    <w:rsid w:val="00DB04C2"/>
    <w:rsid w:val="00DB05DA"/>
    <w:rsid w:val="00DB1438"/>
    <w:rsid w:val="00DB20C4"/>
    <w:rsid w:val="00DB58EA"/>
    <w:rsid w:val="00DC2B16"/>
    <w:rsid w:val="00DC4E84"/>
    <w:rsid w:val="00DC716F"/>
    <w:rsid w:val="00DD14D5"/>
    <w:rsid w:val="00DD3110"/>
    <w:rsid w:val="00DD61C4"/>
    <w:rsid w:val="00DD7890"/>
    <w:rsid w:val="00DF1F20"/>
    <w:rsid w:val="00DF3C27"/>
    <w:rsid w:val="00DF5063"/>
    <w:rsid w:val="00E0216B"/>
    <w:rsid w:val="00E03F4C"/>
    <w:rsid w:val="00E0519B"/>
    <w:rsid w:val="00E10D22"/>
    <w:rsid w:val="00E121B2"/>
    <w:rsid w:val="00E12FAA"/>
    <w:rsid w:val="00E1483A"/>
    <w:rsid w:val="00E15830"/>
    <w:rsid w:val="00E214F9"/>
    <w:rsid w:val="00E246D7"/>
    <w:rsid w:val="00E32F17"/>
    <w:rsid w:val="00E333DD"/>
    <w:rsid w:val="00E338AA"/>
    <w:rsid w:val="00E34AB6"/>
    <w:rsid w:val="00E365AE"/>
    <w:rsid w:val="00E36A76"/>
    <w:rsid w:val="00E53E9D"/>
    <w:rsid w:val="00E551D9"/>
    <w:rsid w:val="00E60A38"/>
    <w:rsid w:val="00E623CE"/>
    <w:rsid w:val="00E626CF"/>
    <w:rsid w:val="00E6339F"/>
    <w:rsid w:val="00E75BDD"/>
    <w:rsid w:val="00E82848"/>
    <w:rsid w:val="00E873A1"/>
    <w:rsid w:val="00E903E2"/>
    <w:rsid w:val="00E93E0D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1378"/>
    <w:rsid w:val="00EB154D"/>
    <w:rsid w:val="00EB4D23"/>
    <w:rsid w:val="00EB6CE0"/>
    <w:rsid w:val="00EB78AE"/>
    <w:rsid w:val="00EC1BF2"/>
    <w:rsid w:val="00EC2B17"/>
    <w:rsid w:val="00EC394C"/>
    <w:rsid w:val="00EC396E"/>
    <w:rsid w:val="00EC3CC9"/>
    <w:rsid w:val="00ED0DF4"/>
    <w:rsid w:val="00ED1F00"/>
    <w:rsid w:val="00ED2A60"/>
    <w:rsid w:val="00ED32EF"/>
    <w:rsid w:val="00EE102F"/>
    <w:rsid w:val="00EF1328"/>
    <w:rsid w:val="00F0204A"/>
    <w:rsid w:val="00F05941"/>
    <w:rsid w:val="00F06B04"/>
    <w:rsid w:val="00F07B2C"/>
    <w:rsid w:val="00F109F6"/>
    <w:rsid w:val="00F17903"/>
    <w:rsid w:val="00F207E6"/>
    <w:rsid w:val="00F23256"/>
    <w:rsid w:val="00F36B30"/>
    <w:rsid w:val="00F36E8B"/>
    <w:rsid w:val="00F46ED7"/>
    <w:rsid w:val="00F528CC"/>
    <w:rsid w:val="00F54A9A"/>
    <w:rsid w:val="00F55587"/>
    <w:rsid w:val="00F563DB"/>
    <w:rsid w:val="00F6475B"/>
    <w:rsid w:val="00F64866"/>
    <w:rsid w:val="00F726EF"/>
    <w:rsid w:val="00F7568E"/>
    <w:rsid w:val="00F87132"/>
    <w:rsid w:val="00F93010"/>
    <w:rsid w:val="00F94849"/>
    <w:rsid w:val="00FA1227"/>
    <w:rsid w:val="00FA4A0A"/>
    <w:rsid w:val="00FA6510"/>
    <w:rsid w:val="00FA6A25"/>
    <w:rsid w:val="00FA7A74"/>
    <w:rsid w:val="00FB0A4E"/>
    <w:rsid w:val="00FB0B4A"/>
    <w:rsid w:val="00FB2433"/>
    <w:rsid w:val="00FB2E50"/>
    <w:rsid w:val="00FB60A2"/>
    <w:rsid w:val="00FC0EDD"/>
    <w:rsid w:val="00FC1F79"/>
    <w:rsid w:val="00FC4956"/>
    <w:rsid w:val="00FC4F7A"/>
    <w:rsid w:val="00FC789D"/>
    <w:rsid w:val="00FD5063"/>
    <w:rsid w:val="00FD68A1"/>
    <w:rsid w:val="00FE0C00"/>
    <w:rsid w:val="00FE13DE"/>
    <w:rsid w:val="00FE17A9"/>
    <w:rsid w:val="00FE1CAC"/>
    <w:rsid w:val="00FE3AB4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4380F3-7848-4634-846C-FFECE205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68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Amesol\Productos\RouteLite\Trunk\Analisis\EspecificacionRequerimientos\ECU_GEN\CUROLGEN13_AdministrarInventario.doc" TargetMode="External"/><Relationship Id="rId18" Type="http://schemas.openxmlformats.org/officeDocument/2006/relationships/hyperlink" Target="file:///C:\Duxstar\Productos\RouteLite\Trunk\Analisis\EspecificacionRequerimientos\ECU_MOV\CUROLMOV31_CapturarMovSinInvFueraVisita.docx" TargetMode="External"/><Relationship Id="rId26" Type="http://schemas.openxmlformats.org/officeDocument/2006/relationships/hyperlink" Target="file:///C:\Amesol\Productos\RouteLite\Trunk\Analisis\EspecificacionRequerimientos\ECU_MOV\CUROLMOV20_BuscarProductos.docx" TargetMode="External"/><Relationship Id="rId39" Type="http://schemas.openxmlformats.org/officeDocument/2006/relationships/hyperlink" Target="file:///C:\Amesol\Productos\RouteLite\Trunk\Analisis\EspecificacionRequerimientos\ECU_GEN\CUROLGEN06_AdministrarDetalleTransaccion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Lite\Trunk\Analisis\EspecificacionRequerimientos\ECU_GEN\CUROLGEN13_AdministrarInventario.doc" TargetMode="External"/><Relationship Id="rId34" Type="http://schemas.openxmlformats.org/officeDocument/2006/relationships/hyperlink" Target="file:///C:\Duxstar\Productos\RouteLite\Trunk\Analisis\EspecificacionRequerimientos\ECU_MOV\CUROLMOV31_CapturarMovSinInvFueraVisita.docx" TargetMode="External"/><Relationship Id="rId42" Type="http://schemas.openxmlformats.org/officeDocument/2006/relationships/hyperlink" Target="file:///C:\Amesol\Productos\RouteLite\Trunk\Analisis\EspecificacionRequerimientos\ECU_GEN\CUROLGEN05_AdministrarTransaccion.doc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GEN\CUROLGEN13_AdministrarInventario.doc" TargetMode="External"/><Relationship Id="rId17" Type="http://schemas.openxmlformats.org/officeDocument/2006/relationships/hyperlink" Target="file:///C:\Duxstar\Productos\RouteLite\Trunk\Analisis\EspecificacionRequerimientos\ECU_MOV\CUROLMOV31_CapturarMovSinInvFueraVisita.docx" TargetMode="External"/><Relationship Id="rId25" Type="http://schemas.openxmlformats.org/officeDocument/2006/relationships/hyperlink" Target="file:///C:\Amesol\Productos\RouteLite\Trunk\Analisis\EspecificacionRequerimientos\ECU_GEN\CUROLGEN13_AdministrarInventario.doc" TargetMode="External"/><Relationship Id="rId33" Type="http://schemas.openxmlformats.org/officeDocument/2006/relationships/hyperlink" Target="file:///C:\Duxstar\Productos\RouteLite\Trunk\Analisis\EspecificacionRequerimientos\ECU_MOV\CUROLMOV31_CapturarMovSinInvFueraVisita.docx" TargetMode="External"/><Relationship Id="rId38" Type="http://schemas.openxmlformats.org/officeDocument/2006/relationships/hyperlink" Target="file:///C:\Amesol\Productos\RouteLite\Trunk\Analisis\EspecificacionRequerimientos\ECU_GEN\CUROLGEN05_AdministrarTransaccion.doc" TargetMode="External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file:///C:\Duxstar\Productos\RouteLite\Trunk\Analisis\EspecificacionRequerimientos\ECU_MOV\CUROLMOV31_CapturarMovSinInvFueraVisita.docx" TargetMode="External"/><Relationship Id="rId20" Type="http://schemas.openxmlformats.org/officeDocument/2006/relationships/hyperlink" Target="file:///C:\Amesol\Productos\RouteLite\Trunk\Analisis\EspecificacionRequerimientos\ECU_GEN\CUROLGEN13_AdministrarInventario.doc" TargetMode="External"/><Relationship Id="rId29" Type="http://schemas.openxmlformats.org/officeDocument/2006/relationships/hyperlink" Target="file:///C:\Amesol\Productos\RouteLite\Trunk\Analisis\EspecificacionRequerimientos\ECU_GEN\CUROLGEN05_AdministrarTransaccion.doc" TargetMode="External"/><Relationship Id="rId41" Type="http://schemas.openxmlformats.org/officeDocument/2006/relationships/hyperlink" Target="file:///C:\Amesol\Productos\RouteLite\Trunk\Analisis\EspecificacionRequerimientos\ECU_GEN\CUROLGEN06_AdministrarDetalleTransaccion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Lite\Trunk\Analisis\EspecificacionRequerimientos\ECU_MOV\CUROLMOV20_BuscarProductos.docx" TargetMode="External"/><Relationship Id="rId24" Type="http://schemas.openxmlformats.org/officeDocument/2006/relationships/hyperlink" Target="file:///C:\Amesol\Productos\RouteLite\Trunk\Analisis\EspecificacionRequerimientos\ECU_GEN\CUROLGEN13_AdministrarInventario.doc" TargetMode="External"/><Relationship Id="rId32" Type="http://schemas.openxmlformats.org/officeDocument/2006/relationships/hyperlink" Target="file:///C:\Duxstar\Productos\RouteLite\Trunk\Analisis\EspecificacionRequerimientos\ECU_MOV\CUROLMOV31_CapturarMovSinInvFueraVisita.docx" TargetMode="External"/><Relationship Id="rId37" Type="http://schemas.openxmlformats.org/officeDocument/2006/relationships/hyperlink" Target="file:///C:\Duxstar\Productos\RouteLite\Trunk\Analisis\EspecificacionRequerimientos\ECU_MOV\CUROLMOV31_CapturarMovSinInvFueraVisita.docx" TargetMode="External"/><Relationship Id="rId40" Type="http://schemas.openxmlformats.org/officeDocument/2006/relationships/hyperlink" Target="file:///C:\Amesol\Productos\RouteLite\Trunk\Analisis\EspecificacionRequerimientos\ECU_GEN\CUROLGEN13_AdministrarInventario.doc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C:\Duxstar\Productos\RouteLite\Trunk\Analisis\EspecificacionRequerimientos\ECU_MOV\CUROLMOV31_CapturarMovSinInvFueraVisita.docx" TargetMode="External"/><Relationship Id="rId23" Type="http://schemas.openxmlformats.org/officeDocument/2006/relationships/hyperlink" Target="file:///C:\Amesol\Productos\RouteLite\Trunk\Analisis\EspecificacionRequerimientos\ECU_GEN\CUROLGEN13_AdministrarInventario.doc" TargetMode="External"/><Relationship Id="rId28" Type="http://schemas.openxmlformats.org/officeDocument/2006/relationships/hyperlink" Target="file:///C:\Duxstar\Productos\RouteLite\Trunk\Analisis\EspecificacionRequerimientos\ECU_MOV\CUROLMOV31_CapturarMovSinInvFueraVisita.docx" TargetMode="External"/><Relationship Id="rId36" Type="http://schemas.openxmlformats.org/officeDocument/2006/relationships/hyperlink" Target="file:///C:\Duxstar\Productos\RouteLite\Trunk\Analisis\EspecificacionRequerimientos\ECU_MOV\CUROLMOV31_CapturarMovSinInvFueraVisita.docx" TargetMode="External"/><Relationship Id="rId10" Type="http://schemas.openxmlformats.org/officeDocument/2006/relationships/hyperlink" Target="file:///C:\Duxstar\Productos\Route\Trunk\Analisis\EspecificacionRequerimientos\ECU_ESC\CUADMESC13_GenerarFolio.docx" TargetMode="External"/><Relationship Id="rId19" Type="http://schemas.openxmlformats.org/officeDocument/2006/relationships/hyperlink" Target="file:///C:\Amesol\Productos\RouteLite\Trunk\Analisis\EspecificacionRequerimientos\ECU_GEN\CUROLGEN13_AdministrarInventario.doc" TargetMode="External"/><Relationship Id="rId31" Type="http://schemas.openxmlformats.org/officeDocument/2006/relationships/hyperlink" Target="file:///C:\Duxstar\Productos\RouteLite\Trunk\Analisis\EspecificacionRequerimientos\ECU_MOV\CUROLMOV31_CapturarMovSinInvFueraVisita.docx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22" Type="http://schemas.openxmlformats.org/officeDocument/2006/relationships/hyperlink" Target="file:///C:\Amesol\Productos\RouteLite\Trunk\Analisis\EspecificacionRequerimientos\ECU_GEN\CUROLGEN13_AdministrarInventario.doc" TargetMode="External"/><Relationship Id="rId27" Type="http://schemas.openxmlformats.org/officeDocument/2006/relationships/hyperlink" Target="file:///C:\Duxstar\Productos\RouteLite\Trunk\Analisis\EspecificacionRequerimientos\ECU_MOV\CUROLMOV31_CapturarMovSinInvFueraVisita.docx" TargetMode="External"/><Relationship Id="rId30" Type="http://schemas.openxmlformats.org/officeDocument/2006/relationships/hyperlink" Target="file:///C:\Amesol\Productos\RouteLite\Trunk\Analisis\EspecificacionRequerimientos\ECU_GEN\CUROLGEN06_AdministrarDetalleTransaccion.doc" TargetMode="External"/><Relationship Id="rId35" Type="http://schemas.openxmlformats.org/officeDocument/2006/relationships/hyperlink" Target="file:///C:\Duxstar\Productos\RouteLite\Trunk\Analisis\EspecificacionRequerimientos\ECU_MOV\CUROLMOV31_CapturarMovSinInvFueraVisita.docx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490DA-4B5C-4316-AF63-9AE7CF49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15326</TotalTime>
  <Pages>21</Pages>
  <Words>7240</Words>
  <Characters>39820</Characters>
  <Application>Microsoft Office Word</Application>
  <DocSecurity>0</DocSecurity>
  <Lines>331</Lines>
  <Paragraphs>93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46967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39</cp:revision>
  <cp:lastPrinted>2008-09-11T22:09:00Z</cp:lastPrinted>
  <dcterms:created xsi:type="dcterms:W3CDTF">2013-12-18T04:43:00Z</dcterms:created>
  <dcterms:modified xsi:type="dcterms:W3CDTF">2014-02-17T05:29:00Z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