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>Registrar Visita e Improductividad del Cliente- CUROLMOV09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Visita e Improductividad del Cliente</w:t>
            </w:r>
            <w:r w:rsidRPr="00C807AE">
              <w:t xml:space="preserve"> para el 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2B4B51">
              <w:t>1906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E4697" w:rsidRDefault="00FC22A0" w:rsidP="00DF3C2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>28/06/2012</w:t>
            </w:r>
          </w:p>
        </w:tc>
        <w:tc>
          <w:tcPr>
            <w:tcW w:w="1152" w:type="dxa"/>
          </w:tcPr>
          <w:p w:rsidR="007948BC" w:rsidRPr="00CE4697" w:rsidRDefault="00C24AED" w:rsidP="00DF3C27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Default="00CE4697" w:rsidP="00CE469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 xml:space="preserve">Cambio de registro de la </w:t>
            </w:r>
            <w:proofErr w:type="spellStart"/>
            <w:r w:rsidRPr="00CE4697">
              <w:rPr>
                <w:highlight w:val="yellow"/>
              </w:rPr>
              <w:t>LecturaC</w:t>
            </w:r>
            <w:r>
              <w:rPr>
                <w:highlight w:val="yellow"/>
              </w:rPr>
              <w:t>o</w:t>
            </w:r>
            <w:r w:rsidRPr="00CE4697">
              <w:rPr>
                <w:highlight w:val="yellow"/>
              </w:rPr>
              <w:t>digo</w:t>
            </w:r>
            <w:proofErr w:type="spellEnd"/>
            <w:r w:rsidRPr="00CE469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por medio de valor por referencia CODIGOBARRAS,</w:t>
            </w:r>
            <w:r w:rsidRPr="00CE4697">
              <w:rPr>
                <w:highlight w:val="yellow"/>
              </w:rPr>
              <w:t xml:space="preserve"> la visita de un cliente</w:t>
            </w:r>
          </w:p>
          <w:p w:rsidR="00CE4697" w:rsidRPr="00CE4697" w:rsidRDefault="00CE4697" w:rsidP="00CE4697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19</w:t>
            </w:r>
            <w:r w:rsidR="000E22F3">
              <w:rPr>
                <w:highlight w:val="yellow"/>
              </w:rPr>
              <w:t>78</w:t>
            </w:r>
          </w:p>
        </w:tc>
        <w:tc>
          <w:tcPr>
            <w:tcW w:w="2304" w:type="dxa"/>
          </w:tcPr>
          <w:p w:rsidR="007948BC" w:rsidRPr="00CE4697" w:rsidRDefault="00CE4697" w:rsidP="00DF3C2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>Nayeli Márquez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04/07/2012</w:t>
            </w:r>
          </w:p>
        </w:tc>
        <w:tc>
          <w:tcPr>
            <w:tcW w:w="1152" w:type="dxa"/>
          </w:tcPr>
          <w:p w:rsidR="007948BC" w:rsidRPr="00550EFF" w:rsidRDefault="00C24AED" w:rsidP="00DF3C27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1.2</w:t>
            </w:r>
          </w:p>
        </w:tc>
        <w:tc>
          <w:tcPr>
            <w:tcW w:w="374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Folio CAI 2142</w:t>
            </w:r>
          </w:p>
          <w:p w:rsidR="00550EFF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Se considera siempre la lectura de GPS sin importar que tipo de Aseguramiento de Visita se elija</w:t>
            </w:r>
          </w:p>
        </w:tc>
        <w:tc>
          <w:tcPr>
            <w:tcW w:w="230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Nayeli Márquez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03C95" w:rsidRDefault="00C24AED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27/11/2012</w:t>
            </w:r>
          </w:p>
        </w:tc>
        <w:tc>
          <w:tcPr>
            <w:tcW w:w="1152" w:type="dxa"/>
          </w:tcPr>
          <w:p w:rsidR="007948BC" w:rsidRPr="00C03C95" w:rsidRDefault="00C24AED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1.3</w:t>
            </w:r>
          </w:p>
        </w:tc>
        <w:tc>
          <w:tcPr>
            <w:tcW w:w="3744" w:type="dxa"/>
          </w:tcPr>
          <w:p w:rsidR="007948BC" w:rsidRPr="00C03C95" w:rsidRDefault="00C24AED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Folio CAI 2427</w:t>
            </w:r>
          </w:p>
          <w:p w:rsidR="00C24AED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Inicialización del GPS</w:t>
            </w:r>
          </w:p>
          <w:p w:rsidR="00C24AED" w:rsidRPr="00C03C95" w:rsidRDefault="00C24AED" w:rsidP="00DF3C27">
            <w:pPr>
              <w:pStyle w:val="Tabletext"/>
              <w:rPr>
                <w:highlight w:val="blue"/>
              </w:rPr>
            </w:pPr>
          </w:p>
        </w:tc>
        <w:tc>
          <w:tcPr>
            <w:tcW w:w="2304" w:type="dxa"/>
          </w:tcPr>
          <w:p w:rsidR="007948BC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Nancy Villalobos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A76E29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20775286" w:history="1">
        <w:r w:rsidR="00A76E29" w:rsidRPr="008D3B9B">
          <w:rPr>
            <w:rStyle w:val="Hipervnculo"/>
            <w:lang w:eastAsia="en-US"/>
          </w:rPr>
          <w:t>Registrar Visita e Improductividad del Cliente - CUROLMOV10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_Toc320775286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4</w:t>
        </w:r>
        <w:r w:rsidR="00A76E29">
          <w:rPr>
            <w:webHidden/>
          </w:rPr>
          <w:fldChar w:fldCharType="end"/>
        </w:r>
      </w:hyperlink>
    </w:p>
    <w:p w:rsidR="00A76E29" w:rsidRDefault="00C24A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0775287" w:history="1">
        <w:r w:rsidR="00A76E29" w:rsidRPr="008D3B9B">
          <w:rPr>
            <w:rStyle w:val="Hipervnculo"/>
          </w:rPr>
          <w:t>1</w:t>
        </w:r>
        <w:r w:rsidR="00A76E2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</w:rPr>
          <w:t>Introducción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_Toc320775287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4</w:t>
        </w:r>
        <w:r w:rsidR="00A76E29">
          <w:rPr>
            <w:webHidden/>
          </w:rPr>
          <w:fldChar w:fldCharType="end"/>
        </w:r>
      </w:hyperlink>
    </w:p>
    <w:p w:rsidR="00A76E29" w:rsidRDefault="00C24A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0775288" w:history="1">
        <w:r w:rsidR="00A76E29" w:rsidRPr="008D3B9B">
          <w:rPr>
            <w:rStyle w:val="Hipervnculo"/>
          </w:rPr>
          <w:t>2</w:t>
        </w:r>
        <w:r w:rsidR="00A76E2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</w:rPr>
          <w:t xml:space="preserve">Caso de uso: </w:t>
        </w:r>
        <w:r w:rsidR="00A76E29" w:rsidRPr="008D3B9B">
          <w:rPr>
            <w:rStyle w:val="Hipervnculo"/>
            <w:lang w:eastAsia="en-US"/>
          </w:rPr>
          <w:t>Registrar Visita e Improductividad del Cliente - CUROLMOV10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_Toc320775288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4</w:t>
        </w:r>
        <w:r w:rsidR="00A76E29">
          <w:rPr>
            <w:webHidden/>
          </w:rPr>
          <w:fldChar w:fldCharType="end"/>
        </w:r>
      </w:hyperlink>
    </w:p>
    <w:p w:rsidR="00A76E29" w:rsidRDefault="00C24A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0775289" w:history="1">
        <w:r w:rsidR="00A76E29" w:rsidRPr="008D3B9B">
          <w:rPr>
            <w:rStyle w:val="Hipervnculo"/>
            <w:rFonts w:cs="Arial"/>
            <w:noProof/>
            <w:lang w:val="es-MX"/>
          </w:rPr>
          <w:t>2.1</w:t>
        </w:r>
        <w:r w:rsidR="00A76E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rFonts w:cs="Arial"/>
            <w:noProof/>
            <w:lang w:val="es-MX"/>
          </w:rPr>
          <w:t>Descripción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_Toc320775289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4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0775290" w:history="1">
        <w:r w:rsidR="00A76E29" w:rsidRPr="008D3B9B">
          <w:rPr>
            <w:rStyle w:val="Hipervnculo"/>
          </w:rPr>
          <w:t>3</w:t>
        </w:r>
        <w:r w:rsidR="00A76E2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</w:rPr>
          <w:t>Diagrama de Casos de Uso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_Toc320775290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4</w:t>
        </w:r>
        <w:r w:rsidR="00A76E29">
          <w:rPr>
            <w:webHidden/>
          </w:rPr>
          <w:fldChar w:fldCharType="end"/>
        </w:r>
      </w:hyperlink>
    </w:p>
    <w:p w:rsidR="00A76E29" w:rsidRDefault="00C24A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0775291" w:history="1">
        <w:r w:rsidR="00A76E29" w:rsidRPr="008D3B9B">
          <w:rPr>
            <w:rStyle w:val="Hipervnculo"/>
          </w:rPr>
          <w:t>4</w:t>
        </w:r>
        <w:r w:rsidR="00A76E2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</w:rPr>
          <w:t>Precondiciones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_Toc320775291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4</w:t>
        </w:r>
        <w:r w:rsidR="00A76E29">
          <w:rPr>
            <w:webHidden/>
          </w:rPr>
          <w:fldChar w:fldCharType="end"/>
        </w:r>
      </w:hyperlink>
    </w:p>
    <w:p w:rsidR="00A76E29" w:rsidRDefault="00C24A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0775292" w:history="1">
        <w:r w:rsidR="00A76E29" w:rsidRPr="008D3B9B">
          <w:rPr>
            <w:rStyle w:val="Hipervnculo"/>
            <w:rFonts w:cs="Arial"/>
            <w:noProof/>
            <w:lang w:val="es-MX"/>
          </w:rPr>
          <w:t>4.1</w:t>
        </w:r>
        <w:r w:rsidR="00A76E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rFonts w:cs="Arial"/>
            <w:noProof/>
            <w:lang w:val="es-MX"/>
          </w:rPr>
          <w:t>Actores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_Toc320775292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4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0775293" w:history="1">
        <w:r w:rsidR="00A76E29" w:rsidRPr="008D3B9B">
          <w:rPr>
            <w:rStyle w:val="Hipervnculo"/>
            <w:rFonts w:cs="Arial"/>
            <w:noProof/>
            <w:lang w:val="es-MX"/>
          </w:rPr>
          <w:t>4.2</w:t>
        </w:r>
        <w:r w:rsidR="00A76E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rFonts w:cs="Arial"/>
            <w:noProof/>
            <w:lang w:val="es-MX"/>
          </w:rPr>
          <w:t>Generales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_Toc320775293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4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0775294" w:history="1">
        <w:r w:rsidR="00A76E29" w:rsidRPr="008D3B9B">
          <w:rPr>
            <w:rStyle w:val="Hipervnculo"/>
            <w:rFonts w:cs="Arial"/>
            <w:noProof/>
            <w:lang w:val="es-MX"/>
          </w:rPr>
          <w:t>4.3</w:t>
        </w:r>
        <w:r w:rsidR="00A76E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rFonts w:cs="Arial"/>
            <w:noProof/>
            <w:lang w:val="es-MX"/>
          </w:rPr>
          <w:t>Parámetros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_Toc320775294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5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0775295" w:history="1">
        <w:r w:rsidR="00A76E29" w:rsidRPr="008D3B9B">
          <w:rPr>
            <w:rStyle w:val="Hipervnculo"/>
          </w:rPr>
          <w:t>5</w:t>
        </w:r>
        <w:r w:rsidR="00A76E2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</w:rPr>
          <w:t>Flujo de eventos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_Toc320775295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5</w:t>
        </w:r>
        <w:r w:rsidR="00A76E29">
          <w:rPr>
            <w:webHidden/>
          </w:rPr>
          <w:fldChar w:fldCharType="end"/>
        </w:r>
      </w:hyperlink>
    </w:p>
    <w:p w:rsidR="00A76E29" w:rsidRDefault="00C24A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0775296" w:history="1">
        <w:r w:rsidR="00A76E29" w:rsidRPr="008D3B9B">
          <w:rPr>
            <w:rStyle w:val="Hipervnculo"/>
            <w:rFonts w:cs="Arial"/>
            <w:noProof/>
            <w:lang w:val="es-MX"/>
          </w:rPr>
          <w:t>5.1</w:t>
        </w:r>
        <w:r w:rsidR="00A76E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rFonts w:cs="Arial"/>
            <w:noProof/>
            <w:lang w:val="es-MX"/>
          </w:rPr>
          <w:t>Flujo básico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_Toc320775296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5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0775297" w:history="1">
        <w:r w:rsidR="00A76E29" w:rsidRPr="008D3B9B">
          <w:rPr>
            <w:rStyle w:val="Hipervnculo"/>
            <w:rFonts w:cs="Arial"/>
            <w:noProof/>
            <w:lang w:val="es-MX"/>
          </w:rPr>
          <w:t>5.2</w:t>
        </w:r>
        <w:r w:rsidR="00A76E2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rFonts w:cs="Arial"/>
            <w:noProof/>
            <w:lang w:val="es-MX"/>
          </w:rPr>
          <w:t>Flujos alternos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_Toc320775297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6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0775298" w:history="1">
        <w:r w:rsidR="00A76E29" w:rsidRPr="008D3B9B">
          <w:rPr>
            <w:rStyle w:val="Hipervnculo"/>
            <w:noProof/>
            <w:lang w:val="es-MX"/>
          </w:rPr>
          <w:t>5.2.1</w:t>
        </w:r>
        <w:r w:rsidR="00A76E2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noProof/>
            <w:lang w:val="es-MX"/>
          </w:rPr>
          <w:t>Opcionales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_Toc320775298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6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0775299" w:history="1">
        <w:r w:rsidR="00A76E29" w:rsidRPr="008D3B9B">
          <w:rPr>
            <w:rStyle w:val="Hipervnculo"/>
            <w:noProof/>
            <w:lang w:val="es-MX"/>
          </w:rPr>
          <w:t>5.2.2</w:t>
        </w:r>
        <w:r w:rsidR="00A76E2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noProof/>
            <w:lang w:val="es-MX"/>
          </w:rPr>
          <w:t>Opcionales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_Toc320775299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15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0775300" w:history="1">
        <w:r w:rsidR="00A76E29" w:rsidRPr="008D3B9B">
          <w:rPr>
            <w:rStyle w:val="Hipervnculo"/>
            <w:noProof/>
            <w:lang w:val="es-MX"/>
          </w:rPr>
          <w:t>5.2.3</w:t>
        </w:r>
        <w:r w:rsidR="00A76E2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noProof/>
            <w:lang w:val="es-MX"/>
          </w:rPr>
          <w:t>Generales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_Toc320775300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15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0775301" w:history="1">
        <w:r w:rsidR="00A76E29" w:rsidRPr="008D3B9B">
          <w:rPr>
            <w:rStyle w:val="Hipervnculo"/>
            <w:noProof/>
            <w:lang w:val="es-MX"/>
          </w:rPr>
          <w:t>5.2.4</w:t>
        </w:r>
        <w:r w:rsidR="00A76E2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noProof/>
            <w:lang w:val="es-MX"/>
          </w:rPr>
          <w:t>Extraordinarios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_Toc320775301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15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0775302" w:history="1">
        <w:r w:rsidR="00A76E29" w:rsidRPr="008D3B9B">
          <w:rPr>
            <w:rStyle w:val="Hipervnculo"/>
            <w:noProof/>
            <w:lang w:val="es-MX"/>
          </w:rPr>
          <w:t>5.2.5</w:t>
        </w:r>
        <w:r w:rsidR="00A76E2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noProof/>
            <w:lang w:val="es-MX"/>
          </w:rPr>
          <w:t>De excepción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_Toc320775302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15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0775303" w:history="1">
        <w:r w:rsidR="00A76E29" w:rsidRPr="008D3B9B">
          <w:rPr>
            <w:rStyle w:val="Hipervnculo"/>
            <w:noProof/>
            <w:lang w:val="es-MX"/>
          </w:rPr>
          <w:t>5.2.6</w:t>
        </w:r>
        <w:r w:rsidR="00A76E2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  <w:noProof/>
            <w:lang w:val="es-MX"/>
          </w:rPr>
          <w:t>De Validación</w:t>
        </w:r>
        <w:r w:rsidR="00A76E29">
          <w:rPr>
            <w:noProof/>
            <w:webHidden/>
          </w:rPr>
          <w:tab/>
        </w:r>
        <w:r w:rsidR="00A76E29">
          <w:rPr>
            <w:noProof/>
            <w:webHidden/>
          </w:rPr>
          <w:fldChar w:fldCharType="begin"/>
        </w:r>
        <w:r w:rsidR="00A76E29">
          <w:rPr>
            <w:noProof/>
            <w:webHidden/>
          </w:rPr>
          <w:instrText xml:space="preserve"> PAGEREF _Toc320775303 \h </w:instrText>
        </w:r>
        <w:r w:rsidR="00A76E29">
          <w:rPr>
            <w:noProof/>
            <w:webHidden/>
          </w:rPr>
        </w:r>
        <w:r w:rsidR="00A76E29">
          <w:rPr>
            <w:noProof/>
            <w:webHidden/>
          </w:rPr>
          <w:fldChar w:fldCharType="separate"/>
        </w:r>
        <w:r w:rsidR="00A76E29">
          <w:rPr>
            <w:noProof/>
            <w:webHidden/>
          </w:rPr>
          <w:t>15</w:t>
        </w:r>
        <w:r w:rsidR="00A76E29">
          <w:rPr>
            <w:noProof/>
            <w:webHidden/>
          </w:rPr>
          <w:fldChar w:fldCharType="end"/>
        </w:r>
      </w:hyperlink>
    </w:p>
    <w:p w:rsidR="00A76E29" w:rsidRDefault="00C24A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0775304" w:history="1">
        <w:r w:rsidR="00A76E29" w:rsidRPr="008D3B9B">
          <w:rPr>
            <w:rStyle w:val="Hipervnculo"/>
          </w:rPr>
          <w:t>6</w:t>
        </w:r>
        <w:r w:rsidR="00A76E2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</w:rPr>
          <w:t>Poscondiciones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_Toc320775304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16</w:t>
        </w:r>
        <w:r w:rsidR="00A76E29">
          <w:rPr>
            <w:webHidden/>
          </w:rPr>
          <w:fldChar w:fldCharType="end"/>
        </w:r>
      </w:hyperlink>
    </w:p>
    <w:p w:rsidR="00A76E29" w:rsidRDefault="00C24A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0775305" w:history="1">
        <w:r w:rsidR="00A76E29" w:rsidRPr="008D3B9B">
          <w:rPr>
            <w:rStyle w:val="Hipervnculo"/>
          </w:rPr>
          <w:t>7</w:t>
        </w:r>
        <w:r w:rsidR="00A76E2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</w:rPr>
          <w:t>Anexos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_Toc320775305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16</w:t>
        </w:r>
        <w:r w:rsidR="00A76E29">
          <w:rPr>
            <w:webHidden/>
          </w:rPr>
          <w:fldChar w:fldCharType="end"/>
        </w:r>
      </w:hyperlink>
    </w:p>
    <w:p w:rsidR="00A76E29" w:rsidRDefault="00C24A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0775306" w:history="1">
        <w:r w:rsidR="00A76E29" w:rsidRPr="008D3B9B">
          <w:rPr>
            <w:rStyle w:val="Hipervnculo"/>
          </w:rPr>
          <w:t>8</w:t>
        </w:r>
        <w:r w:rsidR="00A76E2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</w:rPr>
          <w:t>Diagramas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_Toc320775306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16</w:t>
        </w:r>
        <w:r w:rsidR="00A76E29">
          <w:rPr>
            <w:webHidden/>
          </w:rPr>
          <w:fldChar w:fldCharType="end"/>
        </w:r>
      </w:hyperlink>
    </w:p>
    <w:p w:rsidR="00A76E29" w:rsidRDefault="00C24AE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0775307" w:history="1">
        <w:r w:rsidR="00A76E29" w:rsidRPr="008D3B9B">
          <w:rPr>
            <w:rStyle w:val="Hipervnculo"/>
          </w:rPr>
          <w:t>9</w:t>
        </w:r>
        <w:r w:rsidR="00A76E2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</w:rPr>
          <w:t>Propuesta de Pantallas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_Toc320775307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16</w:t>
        </w:r>
        <w:r w:rsidR="00A76E29">
          <w:rPr>
            <w:webHidden/>
          </w:rPr>
          <w:fldChar w:fldCharType="end"/>
        </w:r>
      </w:hyperlink>
    </w:p>
    <w:p w:rsidR="00A76E29" w:rsidRDefault="00C24AE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0775308" w:history="1">
        <w:r w:rsidR="00A76E29" w:rsidRPr="008D3B9B">
          <w:rPr>
            <w:rStyle w:val="Hipervnculo"/>
          </w:rPr>
          <w:t>10</w:t>
        </w:r>
        <w:r w:rsidR="00A76E2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76E29" w:rsidRPr="008D3B9B">
          <w:rPr>
            <w:rStyle w:val="Hipervnculo"/>
          </w:rPr>
          <w:t>Firmas de Aceptación</w:t>
        </w:r>
        <w:r w:rsidR="00A76E29">
          <w:rPr>
            <w:webHidden/>
          </w:rPr>
          <w:tab/>
        </w:r>
        <w:r w:rsidR="00A76E29">
          <w:rPr>
            <w:webHidden/>
          </w:rPr>
          <w:fldChar w:fldCharType="begin"/>
        </w:r>
        <w:r w:rsidR="00A76E29">
          <w:rPr>
            <w:webHidden/>
          </w:rPr>
          <w:instrText xml:space="preserve"> PAGEREF _Toc320775308 \h </w:instrText>
        </w:r>
        <w:r w:rsidR="00A76E29">
          <w:rPr>
            <w:webHidden/>
          </w:rPr>
        </w:r>
        <w:r w:rsidR="00A76E29">
          <w:rPr>
            <w:webHidden/>
          </w:rPr>
          <w:fldChar w:fldCharType="separate"/>
        </w:r>
        <w:r w:rsidR="00A76E29">
          <w:rPr>
            <w:webHidden/>
          </w:rPr>
          <w:t>16</w:t>
        </w:r>
        <w:r w:rsidR="00A76E29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2" w:name="_Toc320775286"/>
        <w:r w:rsidR="002B4B51">
          <w:rPr>
            <w:lang w:eastAsia="en-US"/>
          </w:rPr>
          <w:t>Registrar Visita e Improductividad del Cliente</w:t>
        </w:r>
        <w:r w:rsidR="00DA1805" w:rsidRPr="00DA1805">
          <w:rPr>
            <w:lang w:eastAsia="en-US"/>
          </w:rPr>
          <w:t xml:space="preserve"> - CUROLMOV</w:t>
        </w:r>
        <w:r w:rsidR="008D7608">
          <w:rPr>
            <w:lang w:eastAsia="en-US"/>
          </w:rPr>
          <w:t>1</w:t>
        </w:r>
        <w:r w:rsidR="00DA1805" w:rsidRPr="00DA1805">
          <w:rPr>
            <w:lang w:eastAsia="en-US"/>
          </w:rPr>
          <w:t>0</w:t>
        </w:r>
        <w:bookmarkEnd w:id="2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20775287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20775288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20775289"/>
      <w:r w:rsidRPr="00CA7A7F">
        <w:rPr>
          <w:rFonts w:cs="Arial"/>
          <w:lang w:val="es-MX"/>
        </w:rPr>
        <w:t>Descripción</w:t>
      </w:r>
      <w:bookmarkEnd w:id="6"/>
      <w:bookmarkEnd w:id="7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>Permite al actor realizar las visitas correspondientes a los clientes que se encuentran asignados a una ruta y un vendedor en una jornada de trabajo especifica, permitiendo realizar algunas de las actividades que se encuentran asignadas al vendedor, así como marcar la improductividad de un cliente.</w:t>
      </w:r>
    </w:p>
    <w:p w:rsidR="002B4B51" w:rsidRPr="00B133BA" w:rsidRDefault="002B4B51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20775290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A76E29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460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20775291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20775292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20775293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20775294"/>
      <w:r>
        <w:rPr>
          <w:rFonts w:cs="Arial"/>
          <w:lang w:val="es-MX"/>
        </w:rPr>
        <w:t>Parámetros</w:t>
      </w:r>
      <w:bookmarkEnd w:id="14"/>
    </w:p>
    <w:p w:rsidR="00350F32" w:rsidRDefault="00645B86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0B68F5" w:rsidRPr="00645B86" w:rsidRDefault="000B68F5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NuevaVisita</w:t>
      </w:r>
      <w:proofErr w:type="spellEnd"/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20775295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20775296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>El caso de uso inicia cuando es invocado por los casos de uso:</w:t>
      </w:r>
    </w:p>
    <w:p w:rsidR="0059164C" w:rsidRDefault="00C24AED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10" w:history="1">
        <w:r w:rsidR="0059164C" w:rsidRPr="0059164C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59164C" w:rsidRPr="0059164C" w:rsidRDefault="00C24AED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11" w:history="1">
        <w:r w:rsidR="0059164C" w:rsidRPr="0059164C">
          <w:rPr>
            <w:rStyle w:val="Hipervnculo"/>
            <w:b/>
            <w:sz w:val="20"/>
            <w:szCs w:val="20"/>
          </w:rPr>
          <w:t>Mantenimiento de Visitas en la Terminal – CUROLMOV12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2" w:anchor="RNGEN099" w:history="1">
        <w:r w:rsidR="00077BC3" w:rsidRPr="00077BC3">
          <w:rPr>
            <w:rStyle w:val="Hipervnculo"/>
            <w:b/>
            <w:sz w:val="20"/>
            <w:szCs w:val="20"/>
          </w:rPr>
          <w:t>RNGEN099 Tipos de Estados de una Visita</w:t>
        </w:r>
      </w:hyperlink>
      <w:r w:rsidR="00D572E2">
        <w:rPr>
          <w:rStyle w:val="Hipervnculo"/>
          <w:color w:val="auto"/>
          <w:sz w:val="20"/>
          <w:szCs w:val="20"/>
          <w:u w:val="none"/>
        </w:rPr>
        <w:t xml:space="preserve">, </w:t>
      </w:r>
      <w:hyperlink r:id="rId13" w:anchor="RNGEN032" w:history="1">
        <w:r w:rsidR="00D572E2" w:rsidRPr="00D572E2">
          <w:rPr>
            <w:rStyle w:val="Hipervnculo"/>
            <w:b/>
            <w:sz w:val="20"/>
            <w:szCs w:val="20"/>
          </w:rPr>
          <w:t>RNGEN032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AB2507" w:rsidRDefault="00AB2507" w:rsidP="00AB250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B2507">
        <w:rPr>
          <w:sz w:val="20"/>
          <w:szCs w:val="20"/>
        </w:rPr>
        <w:t>El</w:t>
      </w:r>
      <w:r>
        <w:rPr>
          <w:sz w:val="20"/>
          <w:szCs w:val="20"/>
        </w:rPr>
        <w:t xml:space="preserve"> sistema obtiene la siguiente información:</w:t>
      </w:r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CONHist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LimiteGPS</w:t>
      </w:r>
      <w:proofErr w:type="spellEnd"/>
    </w:p>
    <w:p w:rsidR="00AB2507" w:rsidRPr="006A3027" w:rsidRDefault="00AB2507" w:rsidP="00AB2507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A3027">
        <w:rPr>
          <w:b/>
          <w:sz w:val="20"/>
          <w:szCs w:val="20"/>
        </w:rPr>
        <w:t>AseguramientoVisita</w:t>
      </w:r>
      <w:proofErr w:type="spellEnd"/>
    </w:p>
    <w:p w:rsidR="00AB2507" w:rsidRDefault="00AB2507" w:rsidP="00AB2507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TipoAseguramiento</w:t>
      </w:r>
      <w:proofErr w:type="spellEnd"/>
    </w:p>
    <w:p w:rsidR="00A71805" w:rsidRPr="008A604F" w:rsidRDefault="00AB2507" w:rsidP="008A604F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TipoContraseña</w:t>
      </w:r>
      <w:proofErr w:type="spellEnd"/>
    </w:p>
    <w:p w:rsidR="00702CAF" w:rsidRDefault="00702CAF" w:rsidP="00702CA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visita </w:t>
      </w:r>
    </w:p>
    <w:p w:rsidR="00702CAF" w:rsidRPr="005533E6" w:rsidRDefault="00702CAF" w:rsidP="00702CAF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r w:rsidRPr="005533E6">
        <w:rPr>
          <w:b/>
          <w:sz w:val="20"/>
          <w:szCs w:val="20"/>
        </w:rPr>
        <w:t>Visita</w:t>
      </w:r>
    </w:p>
    <w:p w:rsidR="00702CAF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Numero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FueraFrecuencia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CodigoLeido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GPSLeido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DistanciaGps</w:t>
      </w:r>
      <w:proofErr w:type="spellEnd"/>
    </w:p>
    <w:p w:rsidR="00A66D2F" w:rsidRDefault="00A66D2F" w:rsidP="005533E6">
      <w:pPr>
        <w:pStyle w:val="Prrafodelista"/>
        <w:numPr>
          <w:ilvl w:val="3"/>
          <w:numId w:val="6"/>
        </w:numPr>
        <w:rPr>
          <w:b/>
          <w:sz w:val="20"/>
          <w:szCs w:val="20"/>
        </w:rPr>
      </w:pPr>
      <w:proofErr w:type="spellStart"/>
      <w:r w:rsidRPr="00A66D2F">
        <w:rPr>
          <w:b/>
          <w:sz w:val="20"/>
          <w:szCs w:val="20"/>
        </w:rPr>
        <w:t>VisitaHist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VisitaHistId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ClienteDomicilio</w:t>
      </w:r>
      <w:proofErr w:type="spellEnd"/>
    </w:p>
    <w:p w:rsidR="00614CFB" w:rsidRP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t>CoordenadaX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t>CoordenadaY</w:t>
      </w:r>
      <w:proofErr w:type="spellEnd"/>
    </w:p>
    <w:p w:rsidR="0061734D" w:rsidRDefault="0061734D" w:rsidP="0061734D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del archivo de configuración la siguiente información:</w:t>
      </w:r>
    </w:p>
    <w:p w:rsidR="00614CFB" w:rsidRDefault="0061734D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 w:rsidRPr="0061734D">
        <w:rPr>
          <w:sz w:val="20"/>
          <w:szCs w:val="20"/>
        </w:rPr>
        <w:lastRenderedPageBreak/>
        <w:t>TimeOutGPS</w:t>
      </w:r>
      <w:proofErr w:type="spellEnd"/>
    </w:p>
    <w:p w:rsidR="008A604F" w:rsidRDefault="008A604F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EdoContraFija</w:t>
      </w:r>
      <w:proofErr w:type="spellEnd"/>
    </w:p>
    <w:p w:rsidR="00C82C49" w:rsidRDefault="00C82C49" w:rsidP="00C82C4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 sesión la siguiente información:</w:t>
      </w:r>
    </w:p>
    <w:p w:rsidR="00C82C49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LecturaCodigo</w:t>
      </w:r>
      <w:proofErr w:type="spellEnd"/>
    </w:p>
    <w:p w:rsidR="00C82C49" w:rsidRPr="0061734D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ClienteFueraFrecuencia</w:t>
      </w:r>
      <w:proofErr w:type="spellEnd"/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FE1CAC" w:rsidRDefault="00645B86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Visita</w:t>
      </w:r>
    </w:p>
    <w:p w:rsidR="000B68F5" w:rsidRPr="00645B86" w:rsidRDefault="000B68F5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NuevaVisita</w:t>
      </w:r>
      <w:proofErr w:type="spellEnd"/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="00645B86" w:rsidRPr="00520410">
        <w:rPr>
          <w:b/>
          <w:sz w:val="20"/>
          <w:szCs w:val="20"/>
        </w:rPr>
        <w:t>Visita</w:t>
      </w:r>
      <w:r w:rsidR="00645B86">
        <w:rPr>
          <w:sz w:val="20"/>
          <w:szCs w:val="20"/>
        </w:rPr>
        <w:t xml:space="preserve"> = Verdadero</w:t>
      </w:r>
      <w:r>
        <w:rPr>
          <w:sz w:val="20"/>
          <w:szCs w:val="20"/>
        </w:rPr>
        <w:t>&gt;</w:t>
      </w:r>
    </w:p>
    <w:p w:rsidR="00224136" w:rsidRPr="00520410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hyperlink w:anchor="AO01" w:history="1">
        <w:r w:rsidRPr="00D82C71">
          <w:rPr>
            <w:rStyle w:val="Hipervnculo"/>
            <w:b/>
            <w:sz w:val="20"/>
            <w:szCs w:val="20"/>
          </w:rPr>
          <w:t xml:space="preserve">AO01 </w:t>
        </w:r>
        <w:r w:rsidR="00645B86" w:rsidRPr="00D82C71">
          <w:rPr>
            <w:rStyle w:val="Hipervnculo"/>
            <w:b/>
            <w:sz w:val="20"/>
            <w:szCs w:val="20"/>
          </w:rPr>
          <w:t>Realizar Visita al Cliente</w:t>
        </w:r>
      </w:hyperlink>
    </w:p>
    <w:p w:rsidR="00520410" w:rsidRDefault="00520410" w:rsidP="0052041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D82C71">
        <w:rPr>
          <w:b/>
          <w:sz w:val="20"/>
          <w:szCs w:val="20"/>
        </w:rPr>
        <w:t>Visita</w:t>
      </w:r>
      <w:r>
        <w:rPr>
          <w:sz w:val="20"/>
          <w:szCs w:val="20"/>
        </w:rPr>
        <w:t xml:space="preserve"> = Falso&gt;</w:t>
      </w:r>
    </w:p>
    <w:p w:rsidR="00520410" w:rsidRPr="00224136" w:rsidRDefault="00520410" w:rsidP="00520410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3" w:name="AO02_r"/>
      <w:bookmarkEnd w:id="23"/>
      <w:r w:rsidR="00D82C71">
        <w:rPr>
          <w:b/>
          <w:sz w:val="20"/>
          <w:szCs w:val="20"/>
        </w:rPr>
        <w:fldChar w:fldCharType="begin"/>
      </w:r>
      <w:r w:rsidR="00D82C71">
        <w:rPr>
          <w:b/>
          <w:sz w:val="20"/>
          <w:szCs w:val="20"/>
        </w:rPr>
        <w:instrText xml:space="preserve"> HYPERLINK  \l "AO02" </w:instrText>
      </w:r>
      <w:r w:rsidR="00D82C71">
        <w:rPr>
          <w:b/>
          <w:sz w:val="20"/>
          <w:szCs w:val="20"/>
        </w:rPr>
        <w:fldChar w:fldCharType="separate"/>
      </w:r>
      <w:r w:rsidRPr="00D82C71">
        <w:rPr>
          <w:rStyle w:val="Hipervnculo"/>
          <w:b/>
          <w:sz w:val="20"/>
          <w:szCs w:val="20"/>
        </w:rPr>
        <w:t>AO02 Registrar Improductividad del Cliente</w:t>
      </w:r>
      <w:r w:rsidR="00D82C71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_Toc320775297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24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5" w:name="_Toc317175727"/>
      <w:bookmarkStart w:id="26" w:name="_Toc320775298"/>
      <w:r w:rsidRPr="00CA7A7F">
        <w:rPr>
          <w:lang w:val="es-MX"/>
        </w:rPr>
        <w:t>Opcionales</w:t>
      </w:r>
      <w:bookmarkEnd w:id="25"/>
      <w:bookmarkEnd w:id="26"/>
    </w:p>
    <w:p w:rsidR="002A4ED2" w:rsidRPr="002A4ED2" w:rsidRDefault="002A4ED2" w:rsidP="002A4ED2">
      <w:pPr>
        <w:rPr>
          <w:lang w:val="es-MX"/>
        </w:rPr>
      </w:pPr>
    </w:p>
    <w:bookmarkStart w:id="27" w:name="AO01"/>
    <w:bookmarkEnd w:id="27"/>
    <w:p w:rsid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520410">
        <w:rPr>
          <w:rStyle w:val="Hipervnculo"/>
          <w:lang w:val="es-MX"/>
        </w:rPr>
        <w:t>Realizar Visita al Cliente</w:t>
      </w:r>
      <w:r>
        <w:rPr>
          <w:lang w:val="es-MX"/>
        </w:rPr>
        <w:fldChar w:fldCharType="end"/>
      </w:r>
    </w:p>
    <w:p w:rsidR="002A4ED2" w:rsidRDefault="00AB2507" w:rsidP="006A4BB1">
      <w:pPr>
        <w:pStyle w:val="Prrafodelista"/>
        <w:numPr>
          <w:ilvl w:val="0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 xml:space="preserve">Si &lt; </w:t>
      </w:r>
      <w:proofErr w:type="spellStart"/>
      <w:r w:rsidRPr="006A4BB1">
        <w:rPr>
          <w:sz w:val="20"/>
          <w:lang w:val="es-MX"/>
        </w:rPr>
        <w:t>TipoAseguramiento</w:t>
      </w:r>
      <w:proofErr w:type="spellEnd"/>
      <w:r w:rsidR="0043221E">
        <w:rPr>
          <w:sz w:val="20"/>
          <w:lang w:val="es-MX"/>
        </w:rPr>
        <w:t xml:space="preserve"> </w:t>
      </w:r>
      <w:r w:rsidRPr="006A4BB1">
        <w:rPr>
          <w:sz w:val="20"/>
          <w:lang w:val="es-MX"/>
        </w:rPr>
        <w:t>=</w:t>
      </w:r>
      <w:r w:rsidR="0043221E">
        <w:rPr>
          <w:sz w:val="20"/>
          <w:lang w:val="es-MX"/>
        </w:rPr>
        <w:t xml:space="preserve"> </w:t>
      </w:r>
      <w:r w:rsidRPr="0043221E">
        <w:rPr>
          <w:b/>
          <w:sz w:val="20"/>
          <w:lang w:val="es-MX"/>
        </w:rPr>
        <w:t>Ninguno</w:t>
      </w:r>
      <w:r w:rsidRPr="006A4BB1">
        <w:rPr>
          <w:sz w:val="20"/>
          <w:lang w:val="es-MX"/>
        </w:rPr>
        <w:t>&gt;</w:t>
      </w:r>
    </w:p>
    <w:p w:rsidR="00695384" w:rsidRDefault="00695384" w:rsidP="00695384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 w:rsidR="00E74420"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695384" w:rsidRDefault="00695384" w:rsidP="00695384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Si&lt;no existen visitas relacionadas al cliente&gt; o Si &lt; 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</w:p>
    <w:p w:rsidR="00C03C95" w:rsidRPr="00B45FAE" w:rsidRDefault="00C03C95" w:rsidP="00C03C95">
      <w:pPr>
        <w:pStyle w:val="Prrafodelista"/>
        <w:numPr>
          <w:ilvl w:val="3"/>
          <w:numId w:val="18"/>
        </w:numPr>
        <w:rPr>
          <w:sz w:val="20"/>
          <w:lang w:val="es-MX"/>
        </w:rPr>
      </w:pPr>
      <w:r w:rsidRPr="00F46E7A">
        <w:rPr>
          <w:sz w:val="20"/>
          <w:highlight w:val="blue"/>
          <w:lang w:val="es-MX"/>
        </w:rPr>
        <w:t>El sistema presenta el mensaje</w:t>
      </w:r>
      <w:r w:rsidRPr="00B45FAE">
        <w:rPr>
          <w:sz w:val="20"/>
          <w:lang w:val="es-MX"/>
        </w:rPr>
        <w:t xml:space="preserve"> &lt;</w:t>
      </w:r>
      <w:hyperlink r:id="rId14" w:anchor="P0236" w:history="1">
        <w:r w:rsidRPr="00B45FAE">
          <w:rPr>
            <w:rStyle w:val="Hipervnculo"/>
            <w:b/>
            <w:sz w:val="20"/>
            <w:lang w:val="es-MX"/>
          </w:rPr>
          <w:t>P0236 Encender GPS</w:t>
        </w:r>
      </w:hyperlink>
      <w:r w:rsidRPr="00B45FAE">
        <w:rPr>
          <w:sz w:val="20"/>
          <w:lang w:val="es-MX"/>
        </w:rPr>
        <w:t>&gt;</w:t>
      </w:r>
    </w:p>
    <w:p w:rsidR="00025974" w:rsidRPr="00F46E7A" w:rsidRDefault="00025974" w:rsidP="00025974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3C95" w:rsidRPr="00F46E7A" w:rsidRDefault="00C03C95" w:rsidP="00025974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325573" w:rsidRDefault="00325573" w:rsidP="00325573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28" w:name="Paso_1_1_1_2_1_1_1"/>
      <w:bookmarkEnd w:id="28"/>
      <w:r>
        <w:rPr>
          <w:sz w:val="20"/>
          <w:highlight w:val="magenta"/>
          <w:lang w:val="es-MX"/>
        </w:rPr>
        <w:t>El sistema lee las coordenadas GPS</w:t>
      </w:r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D6680F" w:rsidRPr="00D6680F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15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D6680F" w:rsidRPr="00D6680F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16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D6680F" w:rsidRDefault="00D6680F" w:rsidP="00D6680F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17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695384" w:rsidRP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1_1_1_2_1_1_1" w:history="1">
        <w:r w:rsidR="00347465" w:rsidRPr="00B45FAE">
          <w:rPr>
            <w:rStyle w:val="Hipervnculo"/>
            <w:b/>
            <w:sz w:val="20"/>
            <w:highlight w:val="magenta"/>
            <w:lang w:val="es-MX"/>
          </w:rPr>
          <w:t>1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1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b/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695384" w:rsidRPr="00695384" w:rsidRDefault="00695384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695384" w:rsidRPr="00D6680F" w:rsidRDefault="00695384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18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D6680F" w:rsidRPr="00F46E7A" w:rsidRDefault="00D6680F" w:rsidP="00D6680F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D6680F" w:rsidRDefault="00D6680F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en el paso </w:t>
      </w:r>
      <w:hyperlink w:anchor="Paso_1_2" w:history="1">
        <w:r w:rsidRPr="00F46E7A">
          <w:rPr>
            <w:rStyle w:val="Hipervnculo"/>
            <w:b/>
            <w:sz w:val="20"/>
            <w:highlight w:val="magenta"/>
            <w:lang w:val="es-MX"/>
          </w:rPr>
          <w:t>1.2</w:t>
        </w:r>
      </w:hyperlink>
      <w:r>
        <w:rPr>
          <w:sz w:val="20"/>
          <w:highlight w:val="magenta"/>
          <w:lang w:val="es-MX"/>
        </w:rPr>
        <w:t xml:space="preserve"> del flujo alterno opcional </w:t>
      </w:r>
      <w:hyperlink w:anchor="AO01" w:history="1">
        <w:r w:rsidRPr="00F46E7A">
          <w:rPr>
            <w:rStyle w:val="Hipervnculo"/>
            <w:b/>
            <w:sz w:val="20"/>
            <w:highlight w:val="magenta"/>
            <w:lang w:val="es-MX"/>
          </w:rPr>
          <w:t>AO01 Realizar Visita al Cliente</w:t>
        </w:r>
      </w:hyperlink>
    </w:p>
    <w:p w:rsidR="00F46E7A" w:rsidRPr="00F46E7A" w:rsidRDefault="00D6680F" w:rsidP="00D6680F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</w:t>
      </w:r>
      <w:r w:rsidR="00F46E7A" w:rsidRPr="00F46E7A">
        <w:rPr>
          <w:sz w:val="20"/>
          <w:highlight w:val="blue"/>
          <w:lang w:val="es-MX"/>
        </w:rPr>
        <w:t>el usuario selecciona “No”&gt;</w:t>
      </w:r>
    </w:p>
    <w:p w:rsidR="00D6680F" w:rsidRPr="00D6680F" w:rsidRDefault="00F46E7A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en el paso </w:t>
      </w:r>
      <w:r w:rsidR="00D6680F">
        <w:rPr>
          <w:sz w:val="20"/>
          <w:highlight w:val="magenta"/>
          <w:lang w:val="es-MX"/>
        </w:rPr>
        <w:t xml:space="preserve"> </w:t>
      </w:r>
      <w:hyperlink w:anchor="Paso_1_2" w:history="1">
        <w:r w:rsidRPr="00F46E7A">
          <w:rPr>
            <w:rStyle w:val="Hipervnculo"/>
            <w:b/>
            <w:sz w:val="20"/>
            <w:highlight w:val="magenta"/>
            <w:lang w:val="es-MX"/>
          </w:rPr>
          <w:t>1.2</w:t>
        </w:r>
      </w:hyperlink>
      <w:r>
        <w:rPr>
          <w:sz w:val="20"/>
          <w:highlight w:val="magenta"/>
          <w:lang w:val="es-MX"/>
        </w:rPr>
        <w:t xml:space="preserve"> del flujo alterno opcional </w:t>
      </w:r>
      <w:hyperlink w:anchor="AO01" w:history="1">
        <w:r w:rsidRPr="00F46E7A">
          <w:rPr>
            <w:rStyle w:val="Hipervnculo"/>
            <w:b/>
            <w:sz w:val="20"/>
            <w:highlight w:val="magenta"/>
            <w:lang w:val="es-MX"/>
          </w:rPr>
          <w:t>AO01 Realizar Visita al Cliente</w:t>
        </w:r>
      </w:hyperlink>
    </w:p>
    <w:p w:rsidR="0070729B" w:rsidRDefault="0070729B" w:rsidP="0070729B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29" w:name="Paso_1_2"/>
      <w:bookmarkEnd w:id="29"/>
      <w:r>
        <w:rPr>
          <w:sz w:val="20"/>
          <w:lang w:val="es-MX"/>
        </w:rPr>
        <w:t>El sistema registra la siguiente información:</w:t>
      </w:r>
    </w:p>
    <w:p w:rsidR="0070729B" w:rsidRPr="008F2326" w:rsidRDefault="0070729B" w:rsidP="0070729B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70729B" w:rsidRPr="0072350B" w:rsidRDefault="0070729B" w:rsidP="0070729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Default="0072350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0729B" w:rsidRPr="00C82C49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3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3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1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2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D7347D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D7347D" w:rsidRPr="00171634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4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71634" w:rsidRDefault="00171634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5" w:anchor="RNGEN009" w:history="1">
        <w:r w:rsidR="0072350B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171634" w:rsidRPr="0072350B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Pr="00171634" w:rsidRDefault="0072350B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Enviado</w:t>
      </w:r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8" w:anchor="RNGEN041" w:history="1">
        <w:r w:rsidR="0072350B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E3871" w:rsidRDefault="00171634" w:rsidP="009E3871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40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 w:rsidR="009E3871" w:rsidRPr="009E3871">
        <w:rPr>
          <w:b/>
          <w:sz w:val="20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1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2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DiaClave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3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44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lastRenderedPageBreak/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5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6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47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8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9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0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ind w:left="2835"/>
        <w:rPr>
          <w:b/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1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6A4BB1" w:rsidRDefault="0096439A" w:rsidP="006A4BB1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</w:t>
      </w:r>
      <w:r w:rsidR="006A4BB1" w:rsidRPr="006A4BB1">
        <w:rPr>
          <w:sz w:val="20"/>
          <w:lang w:val="es-MX"/>
        </w:rPr>
        <w:t xml:space="preserve"> no existen visitas relacionadas al cliente&gt;</w:t>
      </w:r>
      <w:r w:rsidR="0003325E">
        <w:rPr>
          <w:sz w:val="20"/>
          <w:lang w:val="es-MX"/>
        </w:rPr>
        <w:t xml:space="preserve"> o Si &lt; 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FC41DD" w:rsidRPr="00FC41DD" w:rsidRDefault="006A4BB1" w:rsidP="00FC41DD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El sistema extiende su funcionalidad</w:t>
      </w:r>
      <w:r w:rsidR="00411B29">
        <w:rPr>
          <w:sz w:val="20"/>
          <w:lang w:val="es-MX"/>
        </w:rPr>
        <w:t xml:space="preserve"> con el caso de uso </w:t>
      </w:r>
      <w:hyperlink r:id="rId52" w:history="1">
        <w:r w:rsidR="00411B29" w:rsidRPr="00572FA6">
          <w:rPr>
            <w:rStyle w:val="Hipervnculo"/>
            <w:b/>
            <w:sz w:val="20"/>
            <w:lang w:val="es-MX"/>
          </w:rPr>
          <w:t>Seleccionar Actividades para la Visita</w:t>
        </w:r>
        <w:r w:rsidR="00572FA6" w:rsidRPr="00572FA6">
          <w:rPr>
            <w:rStyle w:val="Hipervnculo"/>
            <w:b/>
            <w:sz w:val="20"/>
            <w:lang w:val="es-MX"/>
          </w:rPr>
          <w:t xml:space="preserve"> – CUROLMOV11</w:t>
        </w:r>
      </w:hyperlink>
    </w:p>
    <w:p w:rsidR="00FC41DD" w:rsidRDefault="00FC41DD" w:rsidP="00FC41DD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FC41DD" w:rsidRPr="00FA634D" w:rsidRDefault="007B654B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 w:rsidR="00FC41DD"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3" w:anchor="RNGEN058" w:history="1">
        <w:r w:rsidRPr="007B654B">
          <w:rPr>
            <w:rStyle w:val="Hipervnculo"/>
            <w:b/>
            <w:sz w:val="20"/>
            <w:lang w:val="es-MX"/>
          </w:rPr>
          <w:t>RNGEN058</w:t>
        </w:r>
        <w:r w:rsidR="00FC41DD" w:rsidRPr="007B654B">
          <w:rPr>
            <w:rStyle w:val="Hipervnculo"/>
            <w:b/>
            <w:sz w:val="20"/>
            <w:lang w:val="es-MX"/>
          </w:rPr>
          <w:t xml:space="preserve"> Valor por Defecto </w:t>
        </w:r>
        <w:r w:rsidRPr="007B654B">
          <w:rPr>
            <w:rStyle w:val="Hipervnculo"/>
            <w:b/>
            <w:sz w:val="20"/>
            <w:lang w:val="es-MX"/>
          </w:rPr>
          <w:t>Falso</w:t>
        </w:r>
      </w:hyperlink>
    </w:p>
    <w:p w:rsidR="00FA634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67574B" w:rsidRDefault="0067574B" w:rsidP="0067574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</w:t>
      </w:r>
      <w:r w:rsidR="00405B1B">
        <w:rPr>
          <w:sz w:val="20"/>
          <w:lang w:val="es-MX"/>
        </w:rPr>
        <w:t>a</w:t>
      </w:r>
      <w:r>
        <w:rPr>
          <w:sz w:val="20"/>
          <w:lang w:val="es-MX"/>
        </w:rPr>
        <w:t xml:space="preserve"> al cliente&gt;</w:t>
      </w:r>
    </w:p>
    <w:p w:rsidR="0067574B" w:rsidRDefault="0067574B" w:rsidP="0067574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54" w:history="1">
        <w:r w:rsidRPr="00FE5B69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E57F85" w:rsidRDefault="00E57F85" w:rsidP="00E57F85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405B1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r w:rsidRPr="0043221E">
        <w:rPr>
          <w:b/>
          <w:sz w:val="20"/>
          <w:lang w:val="es-MX"/>
        </w:rPr>
        <w:t>Códi</w:t>
      </w:r>
      <w:r w:rsidR="0043221E" w:rsidRPr="0043221E">
        <w:rPr>
          <w:b/>
          <w:sz w:val="20"/>
          <w:lang w:val="es-MX"/>
        </w:rPr>
        <w:t>g</w:t>
      </w:r>
      <w:r w:rsidRPr="0043221E">
        <w:rPr>
          <w:b/>
          <w:sz w:val="20"/>
          <w:lang w:val="es-MX"/>
        </w:rPr>
        <w:t>o de Barras</w:t>
      </w:r>
      <w:r>
        <w:rPr>
          <w:sz w:val="20"/>
          <w:lang w:val="es-MX"/>
        </w:rPr>
        <w:t>&gt;</w:t>
      </w:r>
    </w:p>
    <w:p w:rsidR="00F46E7A" w:rsidRDefault="00F46E7A" w:rsidP="00F46E7A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F46E7A" w:rsidRDefault="00F46E7A" w:rsidP="00F46E7A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Si&lt;no existen visitas relacionadas al cliente&gt; o Si &lt; 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presenta el mensaje &lt;</w:t>
      </w:r>
      <w:hyperlink r:id="rId55" w:anchor="P0236" w:history="1">
        <w:r w:rsidRPr="00F46E7A">
          <w:rPr>
            <w:rStyle w:val="Hipervnculo"/>
            <w:b/>
            <w:sz w:val="20"/>
            <w:highlight w:val="blue"/>
            <w:lang w:val="es-MX"/>
          </w:rPr>
          <w:t>P0236 Encender GPS</w:t>
        </w:r>
      </w:hyperlink>
      <w:r w:rsidRPr="00F46E7A">
        <w:rPr>
          <w:sz w:val="20"/>
          <w:highlight w:val="blue"/>
          <w:lang w:val="es-MX"/>
        </w:rPr>
        <w:t>&gt;</w:t>
      </w:r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F46E7A" w:rsidRPr="00F46E7A" w:rsidRDefault="00F46E7A" w:rsidP="00F46E7A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F46E7A" w:rsidRDefault="00F46E7A" w:rsidP="00F46E7A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F46E7A" w:rsidRDefault="00F46E7A" w:rsidP="00F46E7A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0" w:name="Paso_2_1_1_2_1_1_1"/>
      <w:bookmarkEnd w:id="30"/>
      <w:r>
        <w:rPr>
          <w:sz w:val="20"/>
          <w:highlight w:val="magenta"/>
          <w:lang w:val="es-MX"/>
        </w:rPr>
        <w:t>El sistema lee las coordenadas GPS</w:t>
      </w:r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56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57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F46E7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F46E7A" w:rsidRDefault="00F46E7A" w:rsidP="00F46E7A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58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F46E7A" w:rsidRPr="00D6680F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2_1_1_2_1_1_1" w:history="1"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F46E7A" w:rsidRPr="00695384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59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F46E7A" w:rsidRPr="00F46E7A" w:rsidRDefault="00F46E7A" w:rsidP="00F46E7A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lastRenderedPageBreak/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F46E7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en el paso </w:t>
      </w:r>
      <w:hyperlink w:anchor="Paso_2_2" w:history="1">
        <w:r w:rsid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Pr="00F46E7A">
          <w:rPr>
            <w:rStyle w:val="Hipervnculo"/>
            <w:b/>
            <w:sz w:val="20"/>
            <w:highlight w:val="magenta"/>
            <w:lang w:val="es-MX"/>
          </w:rPr>
          <w:t>.2</w:t>
        </w:r>
      </w:hyperlink>
      <w:r>
        <w:rPr>
          <w:sz w:val="20"/>
          <w:highlight w:val="magenta"/>
          <w:lang w:val="es-MX"/>
        </w:rPr>
        <w:t xml:space="preserve"> del flujo alterno opcional </w:t>
      </w:r>
      <w:hyperlink w:anchor="AO01" w:history="1">
        <w:r w:rsidRPr="00F46E7A">
          <w:rPr>
            <w:rStyle w:val="Hipervnculo"/>
            <w:b/>
            <w:sz w:val="20"/>
            <w:highlight w:val="magenta"/>
            <w:lang w:val="es-MX"/>
          </w:rPr>
          <w:t>AO01 Realizar Visita al Cliente</w:t>
        </w:r>
      </w:hyperlink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“No”&gt;</w:t>
      </w:r>
    </w:p>
    <w:p w:rsidR="005C069B" w:rsidRPr="00AD6AB8" w:rsidRDefault="00F46E7A" w:rsidP="00F46E7A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continúa en el paso  </w:t>
      </w:r>
      <w:hyperlink w:anchor="Paso_2_2" w:history="1">
        <w:r w:rsid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="00B45FAE" w:rsidRPr="00F46E7A">
          <w:rPr>
            <w:rStyle w:val="Hipervnculo"/>
            <w:b/>
            <w:sz w:val="20"/>
            <w:highlight w:val="magenta"/>
            <w:lang w:val="es-MX"/>
          </w:rPr>
          <w:t>.2</w:t>
        </w:r>
      </w:hyperlink>
      <w:r w:rsidR="00B45FAE">
        <w:rPr>
          <w:b/>
          <w:sz w:val="20"/>
          <w:highlight w:val="magenta"/>
          <w:lang w:val="es-MX"/>
        </w:rPr>
        <w:t xml:space="preserve"> </w:t>
      </w:r>
      <w:r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F46E7A">
          <w:rPr>
            <w:rStyle w:val="Hipervnculo"/>
            <w:b/>
            <w:sz w:val="20"/>
            <w:highlight w:val="magenta"/>
            <w:lang w:val="es-MX"/>
          </w:rPr>
          <w:t>AO01 Realizar Visita al Cliente</w:t>
        </w:r>
      </w:hyperlink>
    </w:p>
    <w:p w:rsidR="00BD0BD9" w:rsidRDefault="00405B1B" w:rsidP="00BD0BD9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1" w:name="Paso_2_2"/>
      <w:bookmarkEnd w:id="31"/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Falso</w:t>
      </w:r>
      <w:r w:rsidR="00BD0BD9">
        <w:rPr>
          <w:sz w:val="20"/>
          <w:lang w:val="es-MX"/>
        </w:rPr>
        <w:t>&gt;</w:t>
      </w:r>
    </w:p>
    <w:p w:rsidR="00FE621D" w:rsidRPr="00FE621D" w:rsidRDefault="00BD0BD9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>El sistema valida el tipo de contraseña</w:t>
      </w:r>
      <w:r w:rsidR="007078A7" w:rsidRPr="00FE621D">
        <w:rPr>
          <w:sz w:val="20"/>
          <w:lang w:val="es-MX"/>
        </w:rPr>
        <w:t xml:space="preserve"> de acuerdo con la validación </w:t>
      </w:r>
      <w:bookmarkStart w:id="32" w:name="VA01_r"/>
      <w:bookmarkEnd w:id="32"/>
      <w:r w:rsidR="00463313">
        <w:fldChar w:fldCharType="begin"/>
      </w:r>
      <w:r w:rsidR="00463313">
        <w:instrText xml:space="preserve"> HYPERLINK \l "VA01" </w:instrText>
      </w:r>
      <w:r w:rsidR="00463313">
        <w:fldChar w:fldCharType="separate"/>
      </w:r>
      <w:r w:rsidR="007078A7" w:rsidRPr="00FE621D">
        <w:rPr>
          <w:rStyle w:val="Hipervnculo"/>
          <w:b/>
          <w:sz w:val="20"/>
          <w:lang w:val="es-MX"/>
        </w:rPr>
        <w:t>VA01 Validar Tipo de Contraseña</w:t>
      </w:r>
      <w:r w:rsidR="00463313">
        <w:rPr>
          <w:rStyle w:val="Hipervnculo"/>
          <w:b/>
          <w:sz w:val="20"/>
          <w:lang w:val="es-MX"/>
        </w:rPr>
        <w:fldChar w:fldCharType="end"/>
      </w:r>
    </w:p>
    <w:p w:rsidR="00FE621D" w:rsidRDefault="001A697D" w:rsidP="00FE621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</w:t>
      </w:r>
      <w:r w:rsidR="00FE621D">
        <w:rPr>
          <w:sz w:val="20"/>
          <w:lang w:val="es-MX"/>
        </w:rPr>
        <w:t>&gt;</w:t>
      </w:r>
    </w:p>
    <w:p w:rsidR="002B118C" w:rsidRDefault="002B118C" w:rsidP="002B118C">
      <w:pPr>
        <w:pStyle w:val="Prrafodelista"/>
        <w:numPr>
          <w:ilvl w:val="2"/>
          <w:numId w:val="18"/>
        </w:numPr>
        <w:rPr>
          <w:sz w:val="20"/>
          <w:lang w:val="es-MX"/>
        </w:rPr>
      </w:pPr>
      <w:bookmarkStart w:id="33" w:name="Paso_2_2_1"/>
      <w:bookmarkEnd w:id="33"/>
      <w:r>
        <w:rPr>
          <w:sz w:val="20"/>
          <w:lang w:val="es-MX"/>
        </w:rPr>
        <w:t>El sistema registra la siguiente información:</w:t>
      </w:r>
    </w:p>
    <w:p w:rsidR="002B118C" w:rsidRPr="008F2326" w:rsidRDefault="002B118C" w:rsidP="002B118C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1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2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3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4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65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Default="00227BE0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6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B118C" w:rsidRPr="00C82C49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8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9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0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71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2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3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5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7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5C069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C069B" w:rsidRPr="009E3871" w:rsidRDefault="005C069B" w:rsidP="005C069B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2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3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DiaClave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4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85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6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7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88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9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0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1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FE621D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2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03325E">
        <w:rPr>
          <w:sz w:val="20"/>
          <w:lang w:val="es-MX"/>
        </w:rPr>
        <w:t xml:space="preserve"> o Si &lt; 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FE621D" w:rsidRPr="003F59AA" w:rsidRDefault="00FE621D" w:rsidP="001A69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3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3F59AA" w:rsidRDefault="003F59AA" w:rsidP="007B654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94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FE621D" w:rsidRPr="0094714E" w:rsidRDefault="00FE621D" w:rsidP="00FE621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5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94714E" w:rsidRDefault="0094714E" w:rsidP="0094714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43221E">
        <w:rPr>
          <w:b/>
          <w:sz w:val="20"/>
          <w:lang w:val="es-MX"/>
        </w:rPr>
        <w:t>GPS</w:t>
      </w:r>
      <w:r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&lt;el equipo tiene GPS o  si GPS de Vendedor Activo&gt;</w:t>
      </w:r>
    </w:p>
    <w:p w:rsidR="005D71B5" w:rsidRPr="00264BA0" w:rsidRDefault="005D71B5" w:rsidP="005D71B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Si&lt;no existen visitas relacionadas al cliente&gt; o Si &lt; 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96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5D71B5" w:rsidRPr="00264BA0" w:rsidRDefault="005D71B5" w:rsidP="005D71B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5D71B5" w:rsidRPr="00264BA0" w:rsidRDefault="005D71B5" w:rsidP="005D71B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5D71B5" w:rsidRPr="00264BA0" w:rsidRDefault="005D71B5" w:rsidP="005D71B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34" w:name="Paso_3_1_1_2_1_1_1"/>
      <w:bookmarkEnd w:id="34"/>
      <w:r w:rsidRPr="00264BA0">
        <w:rPr>
          <w:sz w:val="20"/>
          <w:lang w:val="es-MX"/>
        </w:rPr>
        <w:t>El sistema lee las coordenadas GPS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97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lastRenderedPageBreak/>
        <w:t>Latitud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98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5D71B5" w:rsidRPr="00264BA0" w:rsidRDefault="005D71B5" w:rsidP="005D71B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99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3_1_1_2_1_1_1" w:history="1">
        <w:r w:rsidR="00264BA0" w:rsidRPr="00264BA0"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00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5D71B5" w:rsidRPr="00264BA0" w:rsidRDefault="005D71B5" w:rsidP="005D71B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5D71B5" w:rsidRPr="00264BA0" w:rsidRDefault="005D71B5" w:rsidP="005D71B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paso </w:t>
      </w:r>
      <w:hyperlink w:anchor="Paso_3_1_1_3_2" w:history="1">
        <w:r w:rsidR="00264BA0" w:rsidRPr="00264BA0">
          <w:rPr>
            <w:rStyle w:val="Hipervnculo"/>
            <w:b/>
            <w:sz w:val="20"/>
            <w:lang w:val="es-MX"/>
          </w:rPr>
          <w:t>3.1.1.3.2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“No”&gt;</w:t>
      </w:r>
    </w:p>
    <w:p w:rsidR="006D003A" w:rsidRPr="00264BA0" w:rsidRDefault="005D71B5" w:rsidP="005D71B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paso  </w:t>
      </w:r>
      <w:hyperlink w:anchor="Paso_3_1_1_3_2" w:history="1">
        <w:r w:rsidR="00264BA0" w:rsidRPr="00264BA0">
          <w:rPr>
            <w:rStyle w:val="Hipervnculo"/>
            <w:b/>
            <w:sz w:val="20"/>
            <w:lang w:val="es-MX"/>
          </w:rPr>
          <w:t>3.1.1.3.2</w:t>
        </w:r>
      </w:hyperlink>
      <w:r w:rsidR="00264BA0" w:rsidRPr="00264BA0">
        <w:rPr>
          <w:b/>
          <w:sz w:val="20"/>
          <w:lang w:val="es-MX"/>
        </w:rPr>
        <w:t xml:space="preserve"> </w:t>
      </w:r>
      <w:r w:rsidRPr="00264BA0">
        <w:rPr>
          <w:b/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del flujo alterno opcional </w:t>
      </w:r>
      <w:hyperlink w:anchor="AO01" w:history="1">
        <w:r w:rsidRPr="00264BA0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9973F0" w:rsidRDefault="009973F0" w:rsidP="009973F0">
      <w:pPr>
        <w:pStyle w:val="Prrafodelista"/>
        <w:numPr>
          <w:ilvl w:val="4"/>
          <w:numId w:val="18"/>
        </w:numPr>
        <w:rPr>
          <w:sz w:val="20"/>
          <w:lang w:val="es-MX"/>
        </w:rPr>
      </w:pPr>
      <w:bookmarkStart w:id="35" w:name="Paso_3_1_1_1_4"/>
      <w:bookmarkStart w:id="36" w:name="Paso_3_1_1_3_2"/>
      <w:bookmarkEnd w:id="35"/>
      <w:bookmarkEnd w:id="36"/>
      <w:r>
        <w:rPr>
          <w:sz w:val="20"/>
          <w:lang w:val="es-MX"/>
        </w:rPr>
        <w:t>El sistema registra la siguiente información:</w:t>
      </w:r>
    </w:p>
    <w:p w:rsidR="009973F0" w:rsidRPr="008F2326" w:rsidRDefault="009973F0" w:rsidP="009973F0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2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3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4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5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06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0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9973F0" w:rsidRPr="00C82C49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9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0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12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9973F0" w:rsidRPr="009973F0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9973F0" w:rsidRPr="00D7347D" w:rsidRDefault="009973F0" w:rsidP="00C23A6B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4" w:anchor="RNADMESC030" w:history="1">
        <w:r w:rsidR="00C23A6B"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P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16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6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17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1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1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20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1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FE621D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2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Pr="009973F0" w:rsidRDefault="00227BE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</w:p>
    <w:p w:rsidR="00AB61AF" w:rsidRPr="00AB61AF" w:rsidRDefault="00AB61AF" w:rsidP="00AB61AF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 w:rsidR="0061734D">
        <w:rPr>
          <w:sz w:val="20"/>
          <w:lang w:val="es-MX"/>
        </w:rPr>
        <w:t xml:space="preserve"> de acuerdo con la regla de negocio </w:t>
      </w:r>
      <w:hyperlink r:id="rId123" w:anchor="RNGEN009" w:history="1">
        <w:r w:rsidR="00902CD2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4" w:anchor="RNGEN095" w:history="1">
        <w:r w:rsidR="00902CD2"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5" w:anchor="RNROLMOV047" w:history="1">
        <w:r w:rsidR="00902CD2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8D1EA8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DiaClave1</w:t>
      </w:r>
      <w:r w:rsidR="0061734D">
        <w:rPr>
          <w:sz w:val="20"/>
          <w:lang w:val="es-MX"/>
        </w:rPr>
        <w:t xml:space="preserve"> </w:t>
      </w:r>
      <w:r w:rsidR="008D1EA8">
        <w:rPr>
          <w:sz w:val="20"/>
          <w:lang w:val="es-MX"/>
        </w:rPr>
        <w:t xml:space="preserve">de acuerdo con la regla de negocio </w:t>
      </w:r>
      <w:hyperlink r:id="rId126" w:anchor="RNROLMOV047" w:history="1">
        <w:r w:rsidR="008D1EA8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27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28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B61AF" w:rsidRDefault="00AB61AF" w:rsidP="00EB0404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>Enviado</w:t>
      </w:r>
      <w:r w:rsidR="00EB0404">
        <w:rPr>
          <w:sz w:val="20"/>
          <w:lang w:val="es-MX"/>
        </w:rPr>
        <w:t xml:space="preserve"> de acuerdo con la regla de negocio </w:t>
      </w:r>
      <w:hyperlink r:id="rId129" w:anchor="RNGEN041" w:history="1">
        <w:r w:rsidR="00EB0404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7003A" w:rsidRDefault="0047003A" w:rsidP="00AB61AF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A31FE0" w:rsidRPr="00AB61AF" w:rsidRDefault="00A31FE0" w:rsidP="008502C8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B04A0">
        <w:rPr>
          <w:sz w:val="20"/>
          <w:lang w:val="es-MX"/>
        </w:rPr>
        <w:t xml:space="preserve"> </w:t>
      </w:r>
      <w:hyperlink r:id="rId130" w:anchor="RNROLMOV083" w:history="1">
        <w:r w:rsidR="00DB04A0" w:rsidRPr="00DB04A0">
          <w:rPr>
            <w:rStyle w:val="Hipervnculo"/>
            <w:b/>
            <w:sz w:val="20"/>
            <w:lang w:val="es-MX"/>
          </w:rPr>
          <w:t xml:space="preserve">RNROLMOV083 </w:t>
        </w:r>
        <w:r w:rsidR="002A2C7C" w:rsidRPr="00DB04A0">
          <w:rPr>
            <w:rStyle w:val="Hipervnculo"/>
            <w:b/>
            <w:sz w:val="20"/>
            <w:lang w:val="es-MX"/>
          </w:rPr>
          <w:t>Longitud Obtenida en GPS</w:t>
        </w:r>
      </w:hyperlink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2A2C7C">
        <w:rPr>
          <w:sz w:val="20"/>
          <w:lang w:val="es-MX"/>
        </w:rPr>
        <w:t xml:space="preserve"> </w:t>
      </w:r>
      <w:hyperlink r:id="rId131" w:anchor="RNROLMOV084" w:history="1">
        <w:r w:rsidR="002A2C7C" w:rsidRPr="00DB04A0">
          <w:rPr>
            <w:rStyle w:val="Hipervnculo"/>
            <w:b/>
            <w:sz w:val="20"/>
            <w:lang w:val="es-MX"/>
          </w:rPr>
          <w:t>RNROLMOV</w:t>
        </w:r>
        <w:r w:rsidR="00DB04A0" w:rsidRPr="00DB04A0">
          <w:rPr>
            <w:rStyle w:val="Hipervnculo"/>
            <w:b/>
            <w:sz w:val="20"/>
            <w:lang w:val="es-MX"/>
          </w:rPr>
          <w:t>084</w:t>
        </w:r>
        <w:r w:rsidR="002A2C7C" w:rsidRPr="00DB04A0">
          <w:rPr>
            <w:rStyle w:val="Hipervnculo"/>
            <w:b/>
            <w:sz w:val="20"/>
            <w:lang w:val="es-MX"/>
          </w:rPr>
          <w:t xml:space="preserve"> Latitud Obtenida en GPS</w:t>
        </w:r>
      </w:hyperlink>
    </w:p>
    <w:p w:rsidR="0061734D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2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61734D" w:rsidRPr="008D1EA8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3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D1EA8" w:rsidRPr="003F59A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34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35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A31FE0" w:rsidRDefault="00A31FE0" w:rsidP="00A31FE0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</w:t>
      </w:r>
      <w:r w:rsidR="0014072A">
        <w:rPr>
          <w:sz w:val="20"/>
          <w:lang w:val="es-MX"/>
        </w:rPr>
        <w:t>existe por lo menos una visita relacionada al cliente</w:t>
      </w:r>
      <w:r>
        <w:rPr>
          <w:sz w:val="20"/>
          <w:lang w:val="es-MX"/>
        </w:rPr>
        <w:t>&gt;</w:t>
      </w:r>
    </w:p>
    <w:p w:rsidR="008D1EA8" w:rsidRPr="0014072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extiende su funcionalidad con el caso de uso </w:t>
      </w:r>
      <w:hyperlink r:id="rId136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14072A" w:rsidRDefault="0014072A" w:rsidP="0014072A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14072A" w:rsidRPr="008F2326" w:rsidRDefault="0014072A" w:rsidP="0014072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37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38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39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0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1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42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14072A" w:rsidRPr="00EA681D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EA681D" w:rsidRDefault="00EA681D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4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4072A" w:rsidRPr="00C82C49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5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6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tabs>
          <w:tab w:val="left" w:pos="2977"/>
        </w:tabs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48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</w:p>
    <w:p w:rsidR="0014072A" w:rsidRPr="009973F0" w:rsidRDefault="0014072A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4072A" w:rsidRPr="009973F0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14072A" w:rsidRPr="00A15522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51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EA681D">
      <w:pPr>
        <w:pStyle w:val="Prrafodelista"/>
        <w:numPr>
          <w:ilvl w:val="5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2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4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5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7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14072A" w:rsidRPr="003F59A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58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59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14072A" w:rsidRPr="0014072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0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43221E" w:rsidRPr="0043221E" w:rsidRDefault="0043221E" w:rsidP="004322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>
        <w:rPr>
          <w:b/>
          <w:sz w:val="20"/>
          <w:lang w:val="es-MX"/>
        </w:rPr>
        <w:t>Ambos</w:t>
      </w:r>
      <w:r>
        <w:rPr>
          <w:sz w:val="20"/>
          <w:lang w:val="es-MX"/>
        </w:rPr>
        <w:t>&gt;</w:t>
      </w:r>
    </w:p>
    <w:p w:rsidR="00BE746B" w:rsidRDefault="00BE746B" w:rsidP="00BE746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Falso&gt;</w:t>
      </w:r>
    </w:p>
    <w:p w:rsidR="00BE746B" w:rsidRPr="00FE621D" w:rsidRDefault="00BE746B" w:rsidP="00BE746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 xml:space="preserve">El sistema valida el tipo de contraseña de acuerdo con la validación </w:t>
      </w:r>
      <w:hyperlink w:anchor="VA01" w:history="1">
        <w:r w:rsidRPr="00FE621D">
          <w:rPr>
            <w:rStyle w:val="Hipervnculo"/>
            <w:b/>
            <w:sz w:val="20"/>
            <w:lang w:val="es-MX"/>
          </w:rPr>
          <w:t>VA01 Validar Tipo de Contraseña</w:t>
        </w:r>
      </w:hyperlink>
    </w:p>
    <w:p w:rsidR="00D17842" w:rsidRDefault="00BE746B" w:rsidP="00D1784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Verdadero&gt;</w:t>
      </w:r>
    </w:p>
    <w:p w:rsidR="00C01C35" w:rsidRPr="00264BA0" w:rsidRDefault="00C01C35" w:rsidP="00C01C35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7" w:name="Paso_4_3"/>
      <w:bookmarkEnd w:id="37"/>
      <w:r w:rsidRPr="00264BA0">
        <w:rPr>
          <w:sz w:val="20"/>
          <w:lang w:val="es-MX"/>
        </w:rPr>
        <w:t>Si &lt;el equipo tiene GPS o  si GPS de Vendedor Activo&gt;</w:t>
      </w:r>
    </w:p>
    <w:p w:rsidR="00C01C35" w:rsidRPr="00264BA0" w:rsidRDefault="00C01C35" w:rsidP="00C01C3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Si&lt;no existen visitas relacionadas al cliente&gt; o Si &lt; 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161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1C35" w:rsidRPr="00264BA0" w:rsidRDefault="00C01C35" w:rsidP="00C01C3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C01C35" w:rsidRPr="00264BA0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C01C35" w:rsidRPr="00264BA0" w:rsidRDefault="00C01C35" w:rsidP="00C01C3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38" w:name="Paso_4_3_1_2_1_1_1"/>
      <w:bookmarkEnd w:id="38"/>
      <w:r w:rsidRPr="00264BA0">
        <w:rPr>
          <w:sz w:val="20"/>
          <w:lang w:val="es-MX"/>
        </w:rPr>
        <w:t>El sistema lee las coordenadas GPS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62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63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C01C35" w:rsidRPr="00264BA0" w:rsidRDefault="00C01C35" w:rsidP="00C01C3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64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4_3_1_2_1_1_1" w:history="1">
        <w:r>
          <w:rPr>
            <w:rStyle w:val="Hipervnculo"/>
            <w:b/>
            <w:sz w:val="20"/>
            <w:lang w:val="es-MX"/>
          </w:rPr>
          <w:t>4.3</w:t>
        </w:r>
        <w:r w:rsidRPr="00264BA0">
          <w:rPr>
            <w:rStyle w:val="Hipervnculo"/>
            <w:b/>
            <w:sz w:val="20"/>
            <w:lang w:val="es-MX"/>
          </w:rPr>
          <w:t>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65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C01C35" w:rsidRPr="00264BA0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C01C35" w:rsidRPr="00264BA0" w:rsidRDefault="00C01C35" w:rsidP="00C01C3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paso </w:t>
      </w:r>
      <w:hyperlink w:anchor="Paso_4_3_1_3_2" w:history="1">
        <w:r>
          <w:rPr>
            <w:rStyle w:val="Hipervnculo"/>
            <w:b/>
            <w:sz w:val="20"/>
            <w:lang w:val="es-MX"/>
          </w:rPr>
          <w:t>4</w:t>
        </w:r>
        <w:r w:rsidRPr="00264BA0">
          <w:rPr>
            <w:rStyle w:val="Hipervnculo"/>
            <w:b/>
            <w:sz w:val="20"/>
            <w:lang w:val="es-MX"/>
          </w:rPr>
          <w:t>.</w:t>
        </w:r>
        <w:r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.1.3.2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“No”&gt;</w:t>
      </w:r>
    </w:p>
    <w:p w:rsidR="00890EBA" w:rsidRPr="009973F0" w:rsidRDefault="00C01C35" w:rsidP="00C01C35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paso  </w:t>
      </w:r>
      <w:hyperlink w:anchor="Paso_4_3_1_3_2" w:history="1">
        <w:r>
          <w:rPr>
            <w:rStyle w:val="Hipervnculo"/>
            <w:b/>
            <w:sz w:val="20"/>
            <w:lang w:val="es-MX"/>
          </w:rPr>
          <w:t>4</w:t>
        </w:r>
        <w:r w:rsidRPr="00264BA0">
          <w:rPr>
            <w:rStyle w:val="Hipervnculo"/>
            <w:b/>
            <w:sz w:val="20"/>
            <w:lang w:val="es-MX"/>
          </w:rPr>
          <w:t>.</w:t>
        </w:r>
        <w:r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.1.3.2</w:t>
        </w:r>
      </w:hyperlink>
      <w:r w:rsidRPr="00264BA0">
        <w:rPr>
          <w:b/>
          <w:sz w:val="20"/>
          <w:lang w:val="es-MX"/>
        </w:rPr>
        <w:t xml:space="preserve">  </w:t>
      </w:r>
      <w:r w:rsidRPr="00264BA0">
        <w:rPr>
          <w:sz w:val="20"/>
          <w:lang w:val="es-MX"/>
        </w:rPr>
        <w:t xml:space="preserve">del flujo alterno opcional </w:t>
      </w:r>
      <w:hyperlink w:anchor="AO01" w:history="1">
        <w:r w:rsidRPr="00264BA0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bookmarkStart w:id="39" w:name="Paso_4_3_1_1_4"/>
      <w:bookmarkStart w:id="40" w:name="Paso_4_3_1_3_2"/>
      <w:bookmarkEnd w:id="39"/>
      <w:bookmarkEnd w:id="40"/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6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67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68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69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0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Numero de acuerdo con la regla de negocio </w:t>
      </w:r>
      <w:hyperlink r:id="rId171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4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5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82BD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18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6" w:anchor="RNGEN041" w:history="1">
        <w:r w:rsidRPr="00695384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ind w:left="3588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77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890EBA" w:rsidRPr="009973F0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8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890EBA" w:rsidRPr="00D7347D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9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Pr="009973F0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A15522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81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A15522">
      <w:pPr>
        <w:pStyle w:val="Prrafodelista"/>
        <w:numPr>
          <w:ilvl w:val="7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2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4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8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Pr="00A15522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7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AB61AF" w:rsidRDefault="00890EBA" w:rsidP="00890EBA">
      <w:pPr>
        <w:pStyle w:val="Prrafodelista"/>
        <w:numPr>
          <w:ilvl w:val="4"/>
          <w:numId w:val="18"/>
        </w:numPr>
        <w:ind w:left="2580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8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9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DiaClave1 de acuerdo con la regla de negocio </w:t>
      </w:r>
      <w:hyperlink r:id="rId191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3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325" w:hanging="1177"/>
        <w:rPr>
          <w:sz w:val="20"/>
          <w:lang w:val="es-MX"/>
        </w:rPr>
      </w:pPr>
      <w:r>
        <w:rPr>
          <w:sz w:val="20"/>
          <w:lang w:val="es-MX"/>
        </w:rPr>
        <w:t xml:space="preserve">Enviado de acuerdo con la regla de negocio </w:t>
      </w:r>
      <w:hyperlink r:id="rId194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084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890EBA" w:rsidRPr="00AB61AF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5" w:anchor="RNROLMOV083" w:history="1">
        <w:r w:rsidRPr="00DB04A0">
          <w:rPr>
            <w:rStyle w:val="Hipervnculo"/>
            <w:b/>
            <w:sz w:val="20"/>
            <w:lang w:val="es-MX"/>
          </w:rPr>
          <w:t>RNROLMOV083 Longitud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6" w:anchor="RNROLMOV084" w:history="1">
        <w:r w:rsidRPr="00DB04A0">
          <w:rPr>
            <w:rStyle w:val="Hipervnculo"/>
            <w:b/>
            <w:sz w:val="20"/>
            <w:lang w:val="es-MX"/>
          </w:rPr>
          <w:t>RNROLMOV084 Latitud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7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8D1EA8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8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99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00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7B654B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 existe por lo menos una visita relacionada al cliente&gt;</w:t>
      </w:r>
    </w:p>
    <w:p w:rsidR="00890EBA" w:rsidRPr="0014072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1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890EBA" w:rsidRDefault="00890EBA" w:rsidP="00890EBA">
      <w:pPr>
        <w:pStyle w:val="Prrafodelista"/>
        <w:numPr>
          <w:ilvl w:val="1"/>
          <w:numId w:val="18"/>
        </w:numPr>
        <w:ind w:left="1140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3"/>
          <w:numId w:val="18"/>
        </w:numPr>
        <w:ind w:left="2076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2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3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4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5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6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07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0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1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tabs>
          <w:tab w:val="left" w:pos="2977"/>
        </w:tabs>
        <w:ind w:left="3325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ind w:left="2580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213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tabs>
          <w:tab w:val="left" w:pos="2977"/>
        </w:tabs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4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216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4100FD" w:rsidRDefault="004100FD" w:rsidP="00AE6C07">
      <w:pPr>
        <w:pStyle w:val="Prrafodelista"/>
        <w:numPr>
          <w:ilvl w:val="4"/>
          <w:numId w:val="18"/>
        </w:numPr>
        <w:tabs>
          <w:tab w:val="left" w:pos="2977"/>
        </w:tabs>
        <w:ind w:hanging="38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17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4100FD" w:rsidRPr="0072350B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1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1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220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1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4100FD" w:rsidRPr="004100FD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2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3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24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BE746B" w:rsidRPr="00BE746B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5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CF325F" w:rsidRPr="002A4ED2" w:rsidRDefault="00CF325F" w:rsidP="00CF325F">
      <w:pPr>
        <w:rPr>
          <w:lang w:val="es-MX"/>
        </w:rPr>
      </w:pPr>
    </w:p>
    <w:bookmarkStart w:id="41" w:name="AO02"/>
    <w:bookmarkEnd w:id="41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 xml:space="preserve">AO02 </w:t>
      </w:r>
      <w:r w:rsidR="00520410">
        <w:rPr>
          <w:rStyle w:val="Hipervnculo"/>
          <w:lang w:val="es-MX"/>
        </w:rPr>
        <w:t>Registrar Improductividad del Cliente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Default="00D572E2" w:rsidP="00D572E2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345775" w:rsidRP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226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  <w:r w:rsidR="00954003">
        <w:rPr>
          <w:sz w:val="20"/>
          <w:lang w:val="es-MX"/>
        </w:rPr>
        <w:t xml:space="preserve"> de acuerdo con la regla de negocio </w:t>
      </w:r>
      <w:hyperlink r:id="rId227" w:anchor="RNGEN107" w:history="1">
        <w:r w:rsidR="00954003" w:rsidRPr="00762118">
          <w:rPr>
            <w:rStyle w:val="Hipervnculo"/>
            <w:b/>
            <w:sz w:val="20"/>
            <w:lang w:val="es-MX"/>
          </w:rPr>
          <w:t>RNGEN</w:t>
        </w:r>
        <w:r w:rsidR="00762118" w:rsidRPr="00762118">
          <w:rPr>
            <w:rStyle w:val="Hipervnculo"/>
            <w:b/>
            <w:sz w:val="20"/>
            <w:lang w:val="es-MX"/>
          </w:rPr>
          <w:t>10</w:t>
        </w:r>
        <w:r w:rsidR="00EE1E5D">
          <w:rPr>
            <w:rStyle w:val="Hipervnculo"/>
            <w:b/>
            <w:sz w:val="20"/>
            <w:lang w:val="es-MX"/>
          </w:rPr>
          <w:t>7</w:t>
        </w:r>
        <w:r w:rsidR="00954003" w:rsidRPr="00762118">
          <w:rPr>
            <w:rStyle w:val="Hipervnculo"/>
            <w:b/>
            <w:sz w:val="20"/>
            <w:lang w:val="es-MX"/>
          </w:rPr>
          <w:t xml:space="preserve"> Grupo de Motivo de no Visita</w:t>
        </w:r>
      </w:hyperlink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D572E2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  <w:r w:rsidR="00762118">
        <w:rPr>
          <w:sz w:val="20"/>
          <w:lang w:val="es-MX"/>
        </w:rPr>
        <w:t xml:space="preserve"> de acuerdo con la regla de negocio </w:t>
      </w:r>
      <w:hyperlink r:id="rId228" w:anchor="RNGEN093" w:history="1">
        <w:r w:rsidR="00762118"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762118" w:rsidRPr="00762118" w:rsidRDefault="00762118" w:rsidP="00762118">
      <w:pPr>
        <w:pStyle w:val="Prrafodelista"/>
        <w:numPr>
          <w:ilvl w:val="2"/>
          <w:numId w:val="19"/>
        </w:numPr>
        <w:rPr>
          <w:b/>
          <w:sz w:val="20"/>
          <w:lang w:val="es-MX"/>
        </w:rPr>
      </w:pPr>
      <w:r w:rsidRPr="00762118">
        <w:rPr>
          <w:b/>
          <w:sz w:val="20"/>
          <w:lang w:val="es-MX"/>
        </w:rPr>
        <w:t>Agenda</w:t>
      </w:r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</w:t>
      </w:r>
    </w:p>
    <w:p w:rsidR="00ED0D47" w:rsidRDefault="00ED0D47" w:rsidP="00566BCB">
      <w:pPr>
        <w:pStyle w:val="Prrafodelista"/>
        <w:numPr>
          <w:ilvl w:val="3"/>
          <w:numId w:val="19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Visitado de acuerdo con la regla de negocio</w:t>
      </w:r>
      <w:hyperlink r:id="rId229" w:anchor="RNGEN113" w:history="1">
        <w:r w:rsidRPr="00566BCB">
          <w:rPr>
            <w:rStyle w:val="Hipervnculo"/>
            <w:b/>
            <w:sz w:val="20"/>
            <w:lang w:val="es-MX"/>
          </w:rPr>
          <w:t xml:space="preserve"> </w:t>
        </w:r>
        <w:r w:rsidR="00566BCB" w:rsidRPr="00566BCB">
          <w:rPr>
            <w:rStyle w:val="Hipervnculo"/>
            <w:b/>
            <w:sz w:val="20"/>
            <w:lang w:val="es-MX"/>
          </w:rPr>
          <w:t>RNGEN113 Valor por Defecto Improductivo</w:t>
        </w:r>
      </w:hyperlink>
    </w:p>
    <w:p w:rsidR="006843D2" w:rsidRDefault="006843D2" w:rsidP="006843D2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30" w:history="1">
        <w:r w:rsidRPr="006843D2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45775" w:rsidRP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general </w:t>
      </w:r>
      <w:hyperlink w:anchor="AG01" w:history="1">
        <w:r w:rsidRPr="008E2F77">
          <w:rPr>
            <w:rStyle w:val="Hipervnculo"/>
            <w:b/>
            <w:sz w:val="20"/>
            <w:lang w:val="es-MX"/>
          </w:rPr>
          <w:t>AG01 Regresar</w:t>
        </w:r>
      </w:hyperlink>
    </w:p>
    <w:p w:rsidR="00CF325F" w:rsidRPr="002A4ED2" w:rsidRDefault="00CF325F" w:rsidP="00520410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lang w:val="es-MX"/>
        </w:rPr>
      </w:pPr>
      <w:bookmarkStart w:id="42" w:name="_GoBack"/>
      <w:bookmarkEnd w:id="42"/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3" w:name="_Toc52616587"/>
      <w:bookmarkStart w:id="44" w:name="_Toc182735731"/>
      <w:bookmarkStart w:id="45" w:name="_Toc320775299"/>
      <w:r w:rsidRPr="00CA7A7F">
        <w:rPr>
          <w:lang w:val="es-MX"/>
        </w:rPr>
        <w:t>Opcionales</w:t>
      </w:r>
      <w:bookmarkEnd w:id="43"/>
      <w:bookmarkEnd w:id="44"/>
      <w:bookmarkEnd w:id="45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46" w:name="_Toc320775300"/>
      <w:r w:rsidRPr="00CA7A7F">
        <w:rPr>
          <w:lang w:val="es-MX"/>
        </w:rPr>
        <w:t>Generales</w:t>
      </w:r>
      <w:bookmarkEnd w:id="46"/>
    </w:p>
    <w:p w:rsidR="009211BA" w:rsidRPr="009211BA" w:rsidRDefault="009211BA" w:rsidP="009211BA">
      <w:pPr>
        <w:rPr>
          <w:lang w:val="es-MX"/>
        </w:rPr>
      </w:pPr>
    </w:p>
    <w:bookmarkStart w:id="47" w:name="AG01"/>
    <w:bookmarkEnd w:id="47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Pr="008E2F77">
        <w:rPr>
          <w:lang w:val="es-MX"/>
        </w:rPr>
        <w:instrText xml:space="preserve"> HYPERLINK  \l "AG01_r" 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Si &lt; es llamado desde el flujo alterno opcional </w:t>
      </w:r>
      <w:hyperlink w:anchor="AO02" w:history="1">
        <w:r w:rsidR="00E76898" w:rsidRPr="008E2F77">
          <w:rPr>
            <w:rStyle w:val="Hipervnculo"/>
            <w:b/>
            <w:sz w:val="20"/>
            <w:lang w:val="es-MX"/>
          </w:rPr>
          <w:t>AO02</w:t>
        </w:r>
        <w:r w:rsidRPr="008E2F77">
          <w:rPr>
            <w:rStyle w:val="Hipervnculo"/>
            <w:b/>
            <w:sz w:val="20"/>
            <w:lang w:val="es-MX"/>
          </w:rPr>
          <w:t xml:space="preserve"> </w:t>
        </w:r>
        <w:r w:rsidR="00E76898" w:rsidRPr="008E2F77">
          <w:rPr>
            <w:rStyle w:val="Hipervnculo"/>
            <w:b/>
            <w:sz w:val="20"/>
            <w:lang w:val="es-MX"/>
          </w:rPr>
          <w:t>Registrar Improductividad del Cliente</w:t>
        </w:r>
      </w:hyperlink>
      <w:r w:rsidRPr="008E2F77">
        <w:rPr>
          <w:sz w:val="20"/>
          <w:lang w:val="es-MX"/>
        </w:rPr>
        <w:t>&gt;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31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8" w:name="_Toc52616589"/>
      <w:bookmarkStart w:id="49" w:name="_Toc182735733"/>
      <w:bookmarkStart w:id="50" w:name="_Toc320775301"/>
      <w:r w:rsidRPr="00CA7A7F">
        <w:rPr>
          <w:lang w:val="es-MX"/>
        </w:rPr>
        <w:t>Extraordinarios</w:t>
      </w:r>
      <w:bookmarkEnd w:id="48"/>
      <w:bookmarkEnd w:id="49"/>
      <w:bookmarkEnd w:id="5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1" w:name="_Toc52616590"/>
      <w:bookmarkStart w:id="52" w:name="_Toc182735734"/>
      <w:bookmarkStart w:id="53" w:name="_Toc320775302"/>
      <w:r w:rsidRPr="00CA7A7F">
        <w:rPr>
          <w:lang w:val="es-MX"/>
        </w:rPr>
        <w:t>De excepción</w:t>
      </w:r>
      <w:bookmarkEnd w:id="51"/>
      <w:bookmarkEnd w:id="52"/>
      <w:bookmarkEnd w:id="5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4" w:name="_Toc320775303"/>
      <w:r w:rsidRPr="00CA7A7F">
        <w:rPr>
          <w:lang w:val="es-MX"/>
        </w:rPr>
        <w:t>De Validación</w:t>
      </w:r>
      <w:bookmarkEnd w:id="54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5" w:name="VA01"/>
    <w:bookmarkStart w:id="56" w:name="_Toc52616591"/>
    <w:bookmarkStart w:id="57" w:name="_Toc182735735"/>
    <w:bookmarkEnd w:id="55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Contraseña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proofErr w:type="gramStart"/>
      <w:r>
        <w:rPr>
          <w:sz w:val="20"/>
          <w:lang w:val="es-MX"/>
        </w:rPr>
        <w:t>valida</w:t>
      </w:r>
      <w:proofErr w:type="gramEnd"/>
      <w:r>
        <w:rPr>
          <w:sz w:val="20"/>
          <w:lang w:val="es-MX"/>
        </w:rPr>
        <w:t xml:space="preserve"> el tipo de contraseña configurada.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Fija&gt;</w:t>
      </w:r>
    </w:p>
    <w:p w:rsidR="007078A7" w:rsidRDefault="00902CD2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EdoContraFija</w:t>
      </w:r>
      <w:proofErr w:type="spellEnd"/>
      <w:r>
        <w:rPr>
          <w:sz w:val="20"/>
          <w:lang w:val="es-MX"/>
        </w:rPr>
        <w:t xml:space="preserve"> = Falso</w:t>
      </w:r>
      <w:r w:rsidR="007078A7">
        <w:rPr>
          <w:sz w:val="20"/>
          <w:lang w:val="es-MX"/>
        </w:rPr>
        <w:t>&gt;</w:t>
      </w:r>
    </w:p>
    <w:p w:rsidR="00722FC1" w:rsidRDefault="00722FC1" w:rsidP="00722FC1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Código de Barras&gt;</w:t>
      </w:r>
    </w:p>
    <w:p w:rsidR="007078A7" w:rsidRPr="00722FC1" w:rsidRDefault="007078A7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="00FE621D" w:rsidRPr="00257B37">
          <w:rPr>
            <w:rStyle w:val="Hipervnculo"/>
            <w:b/>
            <w:sz w:val="20"/>
            <w:lang w:val="es-MX"/>
          </w:rPr>
          <w:t>2.</w:t>
        </w:r>
        <w:r w:rsidR="003F386D" w:rsidRPr="00257B37">
          <w:rPr>
            <w:rStyle w:val="Hipervnculo"/>
            <w:b/>
            <w:sz w:val="20"/>
            <w:lang w:val="es-MX"/>
          </w:rPr>
          <w:t>2</w:t>
        </w:r>
        <w:r w:rsidR="00FE621D" w:rsidRPr="00257B37">
          <w:rPr>
            <w:rStyle w:val="Hipervnculo"/>
            <w:b/>
            <w:sz w:val="20"/>
            <w:lang w:val="es-MX"/>
          </w:rPr>
          <w:t>.</w:t>
        </w:r>
        <w:r w:rsidR="00257B37" w:rsidRPr="00257B37">
          <w:rPr>
            <w:rStyle w:val="Hipervnculo"/>
            <w:b/>
            <w:sz w:val="20"/>
            <w:lang w:val="es-MX"/>
          </w:rPr>
          <w:t>1</w:t>
        </w:r>
      </w:hyperlink>
      <w:r w:rsidR="00FE621D">
        <w:rPr>
          <w:sz w:val="20"/>
          <w:lang w:val="es-MX"/>
        </w:rPr>
        <w:t xml:space="preserve"> del flujo alterno opcional</w:t>
      </w:r>
      <w:bookmarkStart w:id="58" w:name="AO01_r"/>
      <w:bookmarkEnd w:id="58"/>
      <w:r w:rsidR="00FE621D">
        <w:rPr>
          <w:sz w:val="20"/>
          <w:lang w:val="es-MX"/>
        </w:rPr>
        <w:t xml:space="preserve"> </w:t>
      </w:r>
      <w:hyperlink w:anchor="AO01" w:history="1">
        <w:r w:rsidR="00FE621D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722FC1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Ambos&gt;</w:t>
      </w:r>
    </w:p>
    <w:p w:rsidR="00722FC1" w:rsidRPr="00463313" w:rsidRDefault="00722FC1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 xml:space="preserve">paso </w:t>
        </w:r>
        <w:r w:rsidR="00257B37" w:rsidRPr="00257B37">
          <w:rPr>
            <w:rStyle w:val="Hipervnculo"/>
            <w:b/>
            <w:sz w:val="20"/>
            <w:lang w:val="es-MX"/>
          </w:rPr>
          <w:t>4.3</w:t>
        </w:r>
      </w:hyperlink>
      <w:r w:rsidR="00257B37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463313" w:rsidRDefault="00463313" w:rsidP="00463313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EdoContraFija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Verdadero&gt;</w:t>
      </w:r>
    </w:p>
    <w:p w:rsidR="009E15D0" w:rsidRDefault="009E15D0" w:rsidP="009E15D0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presenta el mensaje </w:t>
      </w:r>
      <w:r w:rsidR="009F5C8C">
        <w:rPr>
          <w:rStyle w:val="Hipervnculo"/>
          <w:color w:val="auto"/>
          <w:sz w:val="20"/>
          <w:u w:val="none"/>
          <w:lang w:val="es-MX"/>
        </w:rPr>
        <w:t>&lt;</w:t>
      </w:r>
      <w:hyperlink r:id="rId232" w:anchor="ME0783" w:history="1">
        <w:r w:rsidR="009F5C8C" w:rsidRPr="009F5C8C">
          <w:rPr>
            <w:rStyle w:val="Hipervnculo"/>
            <w:b/>
            <w:sz w:val="20"/>
            <w:lang w:val="es-MX"/>
          </w:rPr>
          <w:t>E0783 Leer Código de Barras del Cliente</w:t>
        </w:r>
      </w:hyperlink>
      <w:r w:rsidR="009F5C8C">
        <w:rPr>
          <w:rStyle w:val="Hipervnculo"/>
          <w:color w:val="auto"/>
          <w:sz w:val="20"/>
          <w:u w:val="none"/>
          <w:lang w:val="es-MX"/>
        </w:rPr>
        <w:t>&gt;</w:t>
      </w:r>
    </w:p>
    <w:p w:rsidR="00463313" w:rsidRDefault="00463313" w:rsidP="00463313">
      <w:pPr>
        <w:pStyle w:val="Prrafodelista"/>
        <w:numPr>
          <w:ilvl w:val="3"/>
          <w:numId w:val="11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extiende su funcionalidad con el caso de uso </w:t>
      </w:r>
      <w:hyperlink r:id="rId233" w:history="1">
        <w:r w:rsidRPr="00463313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Din</w:t>
      </w:r>
      <w:r w:rsidR="009F5C8C">
        <w:rPr>
          <w:sz w:val="20"/>
          <w:lang w:val="es-MX"/>
        </w:rPr>
        <w:t>á</w:t>
      </w:r>
      <w:r>
        <w:rPr>
          <w:sz w:val="20"/>
          <w:lang w:val="es-MX"/>
        </w:rPr>
        <w:t>mica&gt;</w:t>
      </w:r>
    </w:p>
    <w:p w:rsidR="00FE621D" w:rsidRPr="00FE621D" w:rsidRDefault="007078A7" w:rsidP="00FE621D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en su funcionalidad el caso de uso </w:t>
      </w:r>
      <w:r w:rsidR="00FE621D">
        <w:rPr>
          <w:sz w:val="20"/>
          <w:lang w:val="es-MX"/>
        </w:rPr>
        <w:t xml:space="preserve"> </w:t>
      </w:r>
      <w:hyperlink r:id="rId234" w:history="1">
        <w:r w:rsidR="00FE621D" w:rsidRPr="00463313">
          <w:rPr>
            <w:rStyle w:val="Hipervnculo"/>
            <w:b/>
            <w:sz w:val="20"/>
            <w:lang w:val="es-MX"/>
          </w:rPr>
          <w:t xml:space="preserve">Obtención de Contraseña </w:t>
        </w:r>
        <w:r w:rsidR="00463313" w:rsidRPr="00463313">
          <w:rPr>
            <w:rStyle w:val="Hipervnculo"/>
            <w:b/>
            <w:sz w:val="20"/>
            <w:lang w:val="es-MX"/>
          </w:rPr>
          <w:t>Dinámica</w:t>
        </w:r>
        <w:r w:rsidR="00FE621D" w:rsidRPr="00463313">
          <w:rPr>
            <w:rStyle w:val="Hipervnculo"/>
            <w:b/>
            <w:sz w:val="20"/>
            <w:lang w:val="es-MX"/>
          </w:rPr>
          <w:t xml:space="preserve"> – CUROLMOV013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Código de Barras&gt;</w:t>
      </w:r>
    </w:p>
    <w:p w:rsidR="00257B37" w:rsidRPr="00722FC1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Pr="00257B37">
          <w:rPr>
            <w:rStyle w:val="Hipervnculo"/>
            <w:b/>
            <w:sz w:val="20"/>
            <w:lang w:val="es-MX"/>
          </w:rPr>
          <w:t>2.2.1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Ambos&gt;</w:t>
      </w:r>
    </w:p>
    <w:p w:rsidR="00FE621D" w:rsidRPr="00102B50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>paso 4.3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02B50" w:rsidRPr="00FE621D" w:rsidRDefault="00102B50" w:rsidP="00102B50">
      <w:pPr>
        <w:pStyle w:val="Prrafodelista"/>
        <w:ind w:left="1224"/>
        <w:rPr>
          <w:sz w:val="20"/>
          <w:lang w:val="es-MX"/>
        </w:rPr>
      </w:pPr>
    </w:p>
    <w:bookmarkStart w:id="59" w:name="VA02"/>
    <w:bookmarkEnd w:id="59"/>
    <w:p w:rsidR="00EA041B" w:rsidRDefault="00503C56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EA041B" w:rsidRPr="00503C56">
        <w:rPr>
          <w:rStyle w:val="Hipervnculo"/>
          <w:lang w:val="es-MX"/>
        </w:rPr>
        <w:t>VA0</w:t>
      </w:r>
      <w:r w:rsidR="00483D26" w:rsidRPr="00503C56">
        <w:rPr>
          <w:rStyle w:val="Hipervnculo"/>
          <w:lang w:val="es-MX"/>
        </w:rPr>
        <w:t>2</w:t>
      </w:r>
      <w:r w:rsidR="001921EE" w:rsidRPr="00503C56">
        <w:rPr>
          <w:rStyle w:val="Hipervnculo"/>
          <w:lang w:val="es-MX"/>
        </w:rPr>
        <w:t xml:space="preserve"> Validar Rango de Coordenadas Leídas</w:t>
      </w:r>
      <w:r>
        <w:rPr>
          <w:lang w:val="es-MX"/>
        </w:rPr>
        <w:fldChar w:fldCharType="end"/>
      </w:r>
    </w:p>
    <w:p w:rsidR="00EA041B" w:rsidRDefault="00EA041B" w:rsidP="001921EE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</w:t>
      </w:r>
      <w:r w:rsidR="00C92647">
        <w:rPr>
          <w:sz w:val="20"/>
          <w:lang w:val="es-MX"/>
        </w:rPr>
        <w:t xml:space="preserve"> sistema valida las coordenadas obtenidas en la lectura del GPS</w:t>
      </w:r>
    </w:p>
    <w:p w:rsidR="00C92647" w:rsidRDefault="00C92647" w:rsidP="00C9264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las coordenadas obtenidas no están dentro del rango </w:t>
      </w:r>
      <w:r w:rsidR="003B1DC1">
        <w:rPr>
          <w:sz w:val="20"/>
          <w:lang w:val="es-MX"/>
        </w:rPr>
        <w:t xml:space="preserve">del punto de entrega de acuerdo con la regla de negocio </w:t>
      </w:r>
      <w:hyperlink r:id="rId235" w:anchor="RNROLMOV081" w:history="1">
        <w:r w:rsidR="003B1DC1" w:rsidRPr="001C70AA">
          <w:rPr>
            <w:rStyle w:val="Hipervnculo"/>
            <w:b/>
            <w:sz w:val="20"/>
            <w:lang w:val="es-MX"/>
          </w:rPr>
          <w:t>RNROLMOV</w:t>
        </w:r>
        <w:r w:rsidR="001C70AA" w:rsidRPr="001C70AA">
          <w:rPr>
            <w:rStyle w:val="Hipervnculo"/>
            <w:b/>
            <w:sz w:val="20"/>
            <w:lang w:val="es-MX"/>
          </w:rPr>
          <w:t xml:space="preserve">081 </w:t>
        </w:r>
        <w:r w:rsidR="005B2225" w:rsidRPr="001C70AA">
          <w:rPr>
            <w:rStyle w:val="Hipervnculo"/>
            <w:b/>
            <w:sz w:val="20"/>
            <w:lang w:val="es-MX"/>
          </w:rPr>
          <w:t>Configuración de Limite GPS</w:t>
        </w:r>
      </w:hyperlink>
      <w:r w:rsidR="005B2225">
        <w:rPr>
          <w:sz w:val="20"/>
          <w:lang w:val="es-MX"/>
        </w:rPr>
        <w:t>&gt;</w:t>
      </w:r>
    </w:p>
    <w:p w:rsidR="00675FDF" w:rsidRPr="00675FDF" w:rsidRDefault="005B2225" w:rsidP="00675FDF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36" w:anchor="MP0207" w:history="1">
        <w:r w:rsidR="00675FDF" w:rsidRPr="00675FDF">
          <w:rPr>
            <w:rStyle w:val="Hipervnculo"/>
            <w:b/>
            <w:sz w:val="20"/>
            <w:lang w:val="es-MX"/>
          </w:rPr>
          <w:t>&lt;</w:t>
        </w:r>
        <w:r w:rsidR="008D54AA" w:rsidRPr="00675FDF">
          <w:rPr>
            <w:rStyle w:val="Hipervnculo"/>
            <w:b/>
            <w:sz w:val="20"/>
            <w:lang w:val="es-MX"/>
          </w:rPr>
          <w:t>P0207</w:t>
        </w:r>
        <w:r w:rsidR="00675FDF" w:rsidRPr="00675FDF">
          <w:rPr>
            <w:rStyle w:val="Hipervnculo"/>
            <w:b/>
            <w:sz w:val="20"/>
            <w:lang w:val="es-MX"/>
          </w:rPr>
          <w:t xml:space="preserve"> Ubicación Fuera de Límite&gt;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EA7761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EA7761">
        <w:rPr>
          <w:sz w:val="20"/>
          <w:lang w:val="es-MX"/>
        </w:rPr>
        <w:t xml:space="preserve"> </w:t>
      </w:r>
      <w:r>
        <w:rPr>
          <w:sz w:val="20"/>
          <w:lang w:val="es-MX"/>
        </w:rPr>
        <w:t>GPS&gt;</w:t>
      </w:r>
    </w:p>
    <w:p w:rsidR="00675FDF" w:rsidRPr="003F386D" w:rsidRDefault="00675FDF" w:rsidP="00EA7761">
      <w:pPr>
        <w:pStyle w:val="Prrafodelista"/>
        <w:numPr>
          <w:ilvl w:val="5"/>
          <w:numId w:val="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" w:history="1">
        <w:r w:rsidRPr="00EA7761">
          <w:rPr>
            <w:rStyle w:val="Hipervnculo"/>
            <w:b/>
            <w:sz w:val="20"/>
            <w:lang w:val="es-MX"/>
          </w:rPr>
          <w:t>paso 3.1.1.1</w:t>
        </w:r>
      </w:hyperlink>
      <w:r>
        <w:rPr>
          <w:sz w:val="20"/>
          <w:lang w:val="es-MX"/>
        </w:rPr>
        <w:t xml:space="preserve"> del flujo alterno opci</w:t>
      </w:r>
      <w:r w:rsidR="009F0AA1">
        <w:rPr>
          <w:sz w:val="20"/>
          <w:lang w:val="es-MX"/>
        </w:rPr>
        <w:t>o</w:t>
      </w:r>
      <w:r>
        <w:rPr>
          <w:sz w:val="20"/>
          <w:lang w:val="es-MX"/>
        </w:rPr>
        <w:t>n</w:t>
      </w:r>
      <w:r w:rsidR="009F0AA1">
        <w:rPr>
          <w:sz w:val="20"/>
          <w:lang w:val="es-MX"/>
        </w:rPr>
        <w:t>al</w:t>
      </w:r>
      <w:r>
        <w:rPr>
          <w:sz w:val="20"/>
          <w:lang w:val="es-MX"/>
        </w:rPr>
        <w:t xml:space="preserve"> </w:t>
      </w:r>
      <w:hyperlink w:anchor="AO01" w:history="1">
        <w:r w:rsidR="00EA7761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F386D" w:rsidRDefault="003F386D" w:rsidP="003F386D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Ambos&gt;</w:t>
      </w:r>
    </w:p>
    <w:p w:rsidR="003F386D" w:rsidRDefault="003F386D" w:rsidP="00EA7761">
      <w:pPr>
        <w:pStyle w:val="Prrafodelista"/>
        <w:numPr>
          <w:ilvl w:val="5"/>
          <w:numId w:val="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4_3_1_1" w:history="1">
        <w:r w:rsidRPr="00722FC1">
          <w:rPr>
            <w:rStyle w:val="Hipervnculo"/>
            <w:b/>
            <w:sz w:val="20"/>
            <w:lang w:val="es-MX"/>
          </w:rPr>
          <w:t xml:space="preserve">paso </w:t>
        </w:r>
        <w:r w:rsidR="00722FC1" w:rsidRPr="00722FC1">
          <w:rPr>
            <w:rStyle w:val="Hipervnculo"/>
            <w:b/>
            <w:sz w:val="20"/>
            <w:lang w:val="es-MX"/>
          </w:rPr>
          <w:t>4.3.1.1</w:t>
        </w:r>
      </w:hyperlink>
      <w:r w:rsidR="00722FC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675FDF" w:rsidRPr="001C70AA" w:rsidRDefault="001C70AA" w:rsidP="00675FDF">
      <w:pPr>
        <w:pStyle w:val="Prrafodelista"/>
        <w:numPr>
          <w:ilvl w:val="5"/>
          <w:numId w:val="8"/>
        </w:numPr>
        <w:rPr>
          <w:b/>
          <w:sz w:val="20"/>
          <w:lang w:val="es-MX"/>
        </w:rPr>
      </w:pPr>
      <w:r w:rsidRPr="001C70AA">
        <w:rPr>
          <w:b/>
          <w:sz w:val="20"/>
          <w:lang w:val="es-MX"/>
        </w:rPr>
        <w:t>Visita</w:t>
      </w:r>
    </w:p>
    <w:p w:rsidR="001C70AA" w:rsidRPr="001C70AA" w:rsidRDefault="001C70AA" w:rsidP="001C70AA">
      <w:pPr>
        <w:pStyle w:val="Prrafodelista"/>
        <w:numPr>
          <w:ilvl w:val="6"/>
          <w:numId w:val="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7" w:anchor="RNROLMOV082" w:history="1">
        <w:r w:rsidRPr="001C70AA">
          <w:rPr>
            <w:rStyle w:val="Hipervnculo"/>
            <w:b/>
            <w:sz w:val="20"/>
            <w:lang w:val="es-MX"/>
          </w:rPr>
          <w:t>RNROLMOV082 Distancia de Puntos GPS</w:t>
        </w:r>
      </w:hyperlink>
    </w:p>
    <w:p w:rsidR="001C70AA" w:rsidRPr="00722FC1" w:rsidRDefault="001C70AA" w:rsidP="001C70AA">
      <w:pPr>
        <w:pStyle w:val="Prrafodelista"/>
        <w:numPr>
          <w:ilvl w:val="6"/>
          <w:numId w:val="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8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722FC1" w:rsidRPr="009F0AA1" w:rsidRDefault="00722FC1" w:rsidP="001C70AA">
      <w:pPr>
        <w:pStyle w:val="Prrafodelista"/>
        <w:numPr>
          <w:ilvl w:val="6"/>
          <w:numId w:val="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GPS&gt;</w:t>
      </w:r>
    </w:p>
    <w:p w:rsidR="009F0AA1" w:rsidRPr="00722FC1" w:rsidRDefault="009F0AA1" w:rsidP="00722FC1">
      <w:pPr>
        <w:pStyle w:val="Prrafodelista"/>
        <w:numPr>
          <w:ilvl w:val="7"/>
          <w:numId w:val="8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_4" w:history="1">
        <w:r w:rsidRPr="009F0AA1">
          <w:rPr>
            <w:rStyle w:val="Hipervnculo"/>
            <w:b/>
            <w:sz w:val="20"/>
            <w:lang w:val="es-MX"/>
          </w:rPr>
          <w:t>paso 3.1.1.1.4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722FC1">
      <w:pPr>
        <w:pStyle w:val="Prrafodelista"/>
        <w:numPr>
          <w:ilvl w:val="6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Ambos&gt;</w:t>
      </w:r>
    </w:p>
    <w:p w:rsidR="00722FC1" w:rsidRPr="00675FDF" w:rsidRDefault="00722FC1" w:rsidP="00722FC1">
      <w:pPr>
        <w:pStyle w:val="Prrafodelista"/>
        <w:numPr>
          <w:ilvl w:val="7"/>
          <w:numId w:val="8"/>
        </w:numPr>
        <w:ind w:left="4253" w:hanging="1733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_1_1_4" w:history="1">
        <w:r w:rsidRPr="00722FC1">
          <w:rPr>
            <w:rStyle w:val="Hipervnculo"/>
            <w:b/>
            <w:sz w:val="20"/>
            <w:lang w:val="es-MX"/>
          </w:rPr>
          <w:t>paso 4.3.1.1.4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EA041B" w:rsidRDefault="00EA041B" w:rsidP="00EA041B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60" w:name="VA04"/>
      <w:bookmarkEnd w:id="60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1" w:name="_Toc52616592"/>
      <w:bookmarkStart w:id="62" w:name="_Toc182735736"/>
      <w:bookmarkStart w:id="63" w:name="_Toc320775304"/>
      <w:bookmarkEnd w:id="56"/>
      <w:bookmarkEnd w:id="57"/>
      <w:proofErr w:type="spellStart"/>
      <w:r w:rsidRPr="00CA7A7F">
        <w:t>Poscondiciones</w:t>
      </w:r>
      <w:bookmarkEnd w:id="61"/>
      <w:bookmarkEnd w:id="62"/>
      <w:bookmarkEnd w:id="63"/>
      <w:proofErr w:type="spellEnd"/>
    </w:p>
    <w:p w:rsidR="00481C4A" w:rsidRPr="002966F9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>Registro de un</w:t>
      </w:r>
      <w:r w:rsidR="002966F9" w:rsidRPr="002966F9">
        <w:rPr>
          <w:sz w:val="20"/>
          <w:szCs w:val="20"/>
          <w:lang w:val="es-MX" w:eastAsia="en-US"/>
        </w:rPr>
        <w:t>a Visita</w:t>
      </w:r>
      <w:r w:rsidRPr="002966F9">
        <w:rPr>
          <w:sz w:val="20"/>
          <w:szCs w:val="20"/>
          <w:lang w:val="es-MX" w:eastAsia="en-US"/>
        </w:rPr>
        <w:t xml:space="preserve"> en </w:t>
      </w:r>
      <w:r w:rsidR="002966F9" w:rsidRPr="002966F9">
        <w:rPr>
          <w:sz w:val="20"/>
          <w:szCs w:val="20"/>
          <w:lang w:val="es-MX" w:eastAsia="en-US"/>
        </w:rPr>
        <w:t>Visita</w:t>
      </w:r>
    </w:p>
    <w:p w:rsidR="002966F9" w:rsidRPr="00654C6D" w:rsidRDefault="002966F9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 xml:space="preserve">Registro y actualización de Coordenadas en </w:t>
      </w:r>
      <w:proofErr w:type="spellStart"/>
      <w:r w:rsidRPr="002966F9">
        <w:rPr>
          <w:sz w:val="20"/>
          <w:szCs w:val="20"/>
          <w:lang w:val="es-MX" w:eastAsia="en-US"/>
        </w:rPr>
        <w:t>PuntoGPS</w:t>
      </w:r>
      <w:proofErr w:type="spellEnd"/>
      <w:r w:rsidRPr="002966F9">
        <w:rPr>
          <w:sz w:val="20"/>
          <w:szCs w:val="20"/>
          <w:lang w:val="es-MX" w:eastAsia="en-US"/>
        </w:rPr>
        <w:t xml:space="preserve"> y </w:t>
      </w:r>
      <w:proofErr w:type="spellStart"/>
      <w:r w:rsidRPr="002966F9">
        <w:rPr>
          <w:sz w:val="20"/>
          <w:szCs w:val="20"/>
          <w:lang w:val="es-MX" w:eastAsia="en-US"/>
        </w:rPr>
        <w:t>ClienteDomicilio</w:t>
      </w:r>
      <w:proofErr w:type="spellEnd"/>
    </w:p>
    <w:p w:rsidR="00654C6D" w:rsidRPr="002966F9" w:rsidRDefault="00654C6D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Actualización de Agenda en Agenda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4" w:name="_Toc320775305"/>
      <w:r w:rsidRPr="00CA7A7F">
        <w:t>Anexos</w:t>
      </w:r>
      <w:bookmarkEnd w:id="64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320775306"/>
      <w:bookmarkStart w:id="66" w:name="_Toc207014958"/>
      <w:bookmarkStart w:id="67" w:name="_Toc207088193"/>
      <w:r w:rsidRPr="00CA7A7F">
        <w:t>Diagramas</w:t>
      </w:r>
      <w:bookmarkEnd w:id="65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8" w:name="_Toc320775307"/>
      <w:r w:rsidRPr="00CA7A7F">
        <w:t>Propuesta de Pantallas</w:t>
      </w:r>
      <w:bookmarkEnd w:id="68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9" w:name="_Toc320775308"/>
      <w:r w:rsidRPr="004D4AA9">
        <w:t>Firmas de Aceptación</w:t>
      </w:r>
      <w:bookmarkEnd w:id="66"/>
      <w:bookmarkEnd w:id="67"/>
      <w:bookmarkEnd w:id="69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Líder de Proyecto / Gerente de </w:t>
            </w:r>
            <w:r w:rsidRPr="004D4AA9">
              <w:rPr>
                <w:i w:val="0"/>
                <w:color w:val="auto"/>
              </w:rPr>
              <w:lastRenderedPageBreak/>
              <w:t>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9"/>
      <w:footerReference w:type="even" r:id="rId240"/>
      <w:footerReference w:type="default" r:id="rId241"/>
      <w:headerReference w:type="first" r:id="rId24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5FC" w:rsidRDefault="007A45FC" w:rsidP="00514F06">
      <w:pPr>
        <w:pStyle w:val="Ttulo1"/>
      </w:pPr>
      <w:r>
        <w:separator/>
      </w:r>
    </w:p>
  </w:endnote>
  <w:endnote w:type="continuationSeparator" w:id="0">
    <w:p w:rsidR="007A45FC" w:rsidRDefault="007A45F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AED" w:rsidRDefault="00C24A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24AED" w:rsidRDefault="00C24A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24AED" w:rsidRPr="00596B48" w:rsidTr="00B01427">
      <w:trPr>
        <w:trHeight w:val="539"/>
      </w:trPr>
      <w:tc>
        <w:tcPr>
          <w:tcW w:w="3331" w:type="dxa"/>
        </w:tcPr>
        <w:p w:rsidR="00C24AED" w:rsidRPr="00596B48" w:rsidRDefault="00C24A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C24AED" w:rsidRPr="00B01427" w:rsidRDefault="00C24AED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C24AED" w:rsidRPr="00596B48" w:rsidRDefault="00C24A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01C35">
            <w:rPr>
              <w:rFonts w:ascii="Arial" w:hAnsi="Arial" w:cs="Arial"/>
              <w:noProof/>
            </w:rPr>
            <w:t>19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01C35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24AED" w:rsidRPr="00596B48" w:rsidRDefault="00C24A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5FC" w:rsidRDefault="007A45FC" w:rsidP="00514F06">
      <w:pPr>
        <w:pStyle w:val="Ttulo1"/>
      </w:pPr>
      <w:r>
        <w:separator/>
      </w:r>
    </w:p>
  </w:footnote>
  <w:footnote w:type="continuationSeparator" w:id="0">
    <w:p w:rsidR="007A45FC" w:rsidRDefault="007A45F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24AED" w:rsidRPr="00375A5D" w:rsidTr="003E5D6F">
      <w:tc>
        <w:tcPr>
          <w:tcW w:w="4604" w:type="dxa"/>
        </w:tcPr>
        <w:p w:rsidR="00C24AED" w:rsidRPr="00375A5D" w:rsidRDefault="00C24AE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24AED" w:rsidRPr="00375A5D" w:rsidRDefault="00C24AED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C24AED" w:rsidRPr="00F52321" w:rsidTr="003E5D6F">
      <w:tc>
        <w:tcPr>
          <w:tcW w:w="4604" w:type="dxa"/>
        </w:tcPr>
        <w:p w:rsidR="00C24AED" w:rsidRPr="00E53B63" w:rsidRDefault="00C24AED" w:rsidP="002B4B5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9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RegVisitaImproductividad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24AED" w:rsidRPr="00DF6EA0" w:rsidRDefault="00C24AED" w:rsidP="00636BA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t>4/04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C24AED" w:rsidRDefault="00C24A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24AED" w:rsidTr="003104A1">
      <w:trPr>
        <w:cantSplit/>
        <w:trHeight w:val="1412"/>
      </w:trPr>
      <w:tc>
        <w:tcPr>
          <w:tcW w:w="10114" w:type="dxa"/>
          <w:vAlign w:val="center"/>
        </w:tcPr>
        <w:p w:rsidR="00C24AED" w:rsidRDefault="00C24AED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24AED" w:rsidRPr="00872B53" w:rsidRDefault="00C24AED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C24AED" w:rsidRDefault="00C24AE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9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5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7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7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11"/>
  </w:num>
  <w:num w:numId="15">
    <w:abstractNumId w:val="2"/>
  </w:num>
  <w:num w:numId="16">
    <w:abstractNumId w:val="9"/>
  </w:num>
  <w:num w:numId="17">
    <w:abstractNumId w:val="18"/>
  </w:num>
  <w:num w:numId="18">
    <w:abstractNumId w:val="14"/>
  </w:num>
  <w:num w:numId="19">
    <w:abstractNumId w:val="19"/>
  </w:num>
  <w:num w:numId="2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25974"/>
    <w:rsid w:val="000318AA"/>
    <w:rsid w:val="000330BE"/>
    <w:rsid w:val="0003325E"/>
    <w:rsid w:val="00033722"/>
    <w:rsid w:val="00037466"/>
    <w:rsid w:val="00044066"/>
    <w:rsid w:val="00047BA4"/>
    <w:rsid w:val="0005001B"/>
    <w:rsid w:val="0005018A"/>
    <w:rsid w:val="00055766"/>
    <w:rsid w:val="00065CCF"/>
    <w:rsid w:val="000671A5"/>
    <w:rsid w:val="00070DB0"/>
    <w:rsid w:val="00074319"/>
    <w:rsid w:val="00077BC3"/>
    <w:rsid w:val="0008228F"/>
    <w:rsid w:val="00082AAD"/>
    <w:rsid w:val="00082CD4"/>
    <w:rsid w:val="000A2BB6"/>
    <w:rsid w:val="000A5CDA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22F3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4072A"/>
    <w:rsid w:val="001416D3"/>
    <w:rsid w:val="001436DC"/>
    <w:rsid w:val="00146ECA"/>
    <w:rsid w:val="00152C0A"/>
    <w:rsid w:val="00155B9F"/>
    <w:rsid w:val="00160034"/>
    <w:rsid w:val="00171634"/>
    <w:rsid w:val="0017341C"/>
    <w:rsid w:val="001740A3"/>
    <w:rsid w:val="0017419E"/>
    <w:rsid w:val="0017686C"/>
    <w:rsid w:val="00177278"/>
    <w:rsid w:val="00177A84"/>
    <w:rsid w:val="00183F8B"/>
    <w:rsid w:val="00184046"/>
    <w:rsid w:val="001921EE"/>
    <w:rsid w:val="00194440"/>
    <w:rsid w:val="001A0596"/>
    <w:rsid w:val="001A5BB7"/>
    <w:rsid w:val="001A60C2"/>
    <w:rsid w:val="001A697D"/>
    <w:rsid w:val="001B09A2"/>
    <w:rsid w:val="001B100F"/>
    <w:rsid w:val="001B1A4A"/>
    <w:rsid w:val="001B254E"/>
    <w:rsid w:val="001B526A"/>
    <w:rsid w:val="001C4A66"/>
    <w:rsid w:val="001C70AA"/>
    <w:rsid w:val="001C7F44"/>
    <w:rsid w:val="001D0DC0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7B37"/>
    <w:rsid w:val="00261EC0"/>
    <w:rsid w:val="00261ED6"/>
    <w:rsid w:val="00264BA0"/>
    <w:rsid w:val="00265973"/>
    <w:rsid w:val="002729B7"/>
    <w:rsid w:val="0027680F"/>
    <w:rsid w:val="002775F9"/>
    <w:rsid w:val="00290FBD"/>
    <w:rsid w:val="00293518"/>
    <w:rsid w:val="002966F9"/>
    <w:rsid w:val="002A2C7C"/>
    <w:rsid w:val="002A4ED2"/>
    <w:rsid w:val="002B118C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19E9"/>
    <w:rsid w:val="00322E1F"/>
    <w:rsid w:val="00325573"/>
    <w:rsid w:val="003400C4"/>
    <w:rsid w:val="00345480"/>
    <w:rsid w:val="00345775"/>
    <w:rsid w:val="00347465"/>
    <w:rsid w:val="0034773B"/>
    <w:rsid w:val="00350F32"/>
    <w:rsid w:val="00352080"/>
    <w:rsid w:val="0035410E"/>
    <w:rsid w:val="0035689D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793F"/>
    <w:rsid w:val="00441A47"/>
    <w:rsid w:val="00444977"/>
    <w:rsid w:val="00447751"/>
    <w:rsid w:val="004515F5"/>
    <w:rsid w:val="0045227F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2BD9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34F4"/>
    <w:rsid w:val="00537CB4"/>
    <w:rsid w:val="00540756"/>
    <w:rsid w:val="00550EFF"/>
    <w:rsid w:val="00552FD8"/>
    <w:rsid w:val="005533E6"/>
    <w:rsid w:val="005560A2"/>
    <w:rsid w:val="00566BCB"/>
    <w:rsid w:val="00572DCE"/>
    <w:rsid w:val="00572FA6"/>
    <w:rsid w:val="005742E9"/>
    <w:rsid w:val="00580188"/>
    <w:rsid w:val="00585EFC"/>
    <w:rsid w:val="0059164C"/>
    <w:rsid w:val="00591EB1"/>
    <w:rsid w:val="00592D43"/>
    <w:rsid w:val="00593042"/>
    <w:rsid w:val="00596B48"/>
    <w:rsid w:val="005A09F5"/>
    <w:rsid w:val="005A45B6"/>
    <w:rsid w:val="005B2225"/>
    <w:rsid w:val="005C069B"/>
    <w:rsid w:val="005C1B2B"/>
    <w:rsid w:val="005C45A9"/>
    <w:rsid w:val="005C6DBF"/>
    <w:rsid w:val="005D1D74"/>
    <w:rsid w:val="005D23A6"/>
    <w:rsid w:val="005D71B5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384"/>
    <w:rsid w:val="006958E2"/>
    <w:rsid w:val="006A1233"/>
    <w:rsid w:val="006A2191"/>
    <w:rsid w:val="006A302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A45FC"/>
    <w:rsid w:val="007B6535"/>
    <w:rsid w:val="007B654B"/>
    <w:rsid w:val="007B7EDC"/>
    <w:rsid w:val="007C17C6"/>
    <w:rsid w:val="007C3BBF"/>
    <w:rsid w:val="007D2D49"/>
    <w:rsid w:val="007D56B3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2C8"/>
    <w:rsid w:val="00854263"/>
    <w:rsid w:val="00857306"/>
    <w:rsid w:val="00863AEC"/>
    <w:rsid w:val="00864FD8"/>
    <w:rsid w:val="00872B53"/>
    <w:rsid w:val="008817CF"/>
    <w:rsid w:val="00883DA2"/>
    <w:rsid w:val="00890EBA"/>
    <w:rsid w:val="008935DF"/>
    <w:rsid w:val="00894B60"/>
    <w:rsid w:val="008A0E21"/>
    <w:rsid w:val="008A19C2"/>
    <w:rsid w:val="008A251B"/>
    <w:rsid w:val="008A604F"/>
    <w:rsid w:val="008B05FA"/>
    <w:rsid w:val="008B18D7"/>
    <w:rsid w:val="008C27A5"/>
    <w:rsid w:val="008D1EA8"/>
    <w:rsid w:val="008D54AA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2CD2"/>
    <w:rsid w:val="009032E1"/>
    <w:rsid w:val="009035F0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6B16"/>
    <w:rsid w:val="0098004B"/>
    <w:rsid w:val="00982930"/>
    <w:rsid w:val="00990678"/>
    <w:rsid w:val="00991E62"/>
    <w:rsid w:val="00992E9D"/>
    <w:rsid w:val="009973F0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3871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D6AB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3714F"/>
    <w:rsid w:val="00B41F17"/>
    <w:rsid w:val="00B45B4B"/>
    <w:rsid w:val="00B45BAF"/>
    <w:rsid w:val="00B45FAE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A2F51"/>
    <w:rsid w:val="00BA3122"/>
    <w:rsid w:val="00BA6039"/>
    <w:rsid w:val="00BB0BFE"/>
    <w:rsid w:val="00BB40F9"/>
    <w:rsid w:val="00BB5731"/>
    <w:rsid w:val="00BC44EC"/>
    <w:rsid w:val="00BC5CDD"/>
    <w:rsid w:val="00BD0BD9"/>
    <w:rsid w:val="00BD184A"/>
    <w:rsid w:val="00BD3F7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1C35"/>
    <w:rsid w:val="00C02DAB"/>
    <w:rsid w:val="00C03C95"/>
    <w:rsid w:val="00C07145"/>
    <w:rsid w:val="00C1221B"/>
    <w:rsid w:val="00C15C18"/>
    <w:rsid w:val="00C16CC3"/>
    <w:rsid w:val="00C170C5"/>
    <w:rsid w:val="00C176B9"/>
    <w:rsid w:val="00C2319A"/>
    <w:rsid w:val="00C23A6B"/>
    <w:rsid w:val="00C24AED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7A7F"/>
    <w:rsid w:val="00CB3A2E"/>
    <w:rsid w:val="00CB79A7"/>
    <w:rsid w:val="00CB7F03"/>
    <w:rsid w:val="00CC2DB1"/>
    <w:rsid w:val="00CC64E7"/>
    <w:rsid w:val="00CC7E66"/>
    <w:rsid w:val="00CD56EA"/>
    <w:rsid w:val="00CE4697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6680F"/>
    <w:rsid w:val="00D730A8"/>
    <w:rsid w:val="00D7347D"/>
    <w:rsid w:val="00D8224D"/>
    <w:rsid w:val="00D82C71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4420"/>
    <w:rsid w:val="00E76898"/>
    <w:rsid w:val="00E81ACC"/>
    <w:rsid w:val="00E82848"/>
    <w:rsid w:val="00E873A1"/>
    <w:rsid w:val="00E903E2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2A60"/>
    <w:rsid w:val="00EE102F"/>
    <w:rsid w:val="00EE1E5D"/>
    <w:rsid w:val="00EF1328"/>
    <w:rsid w:val="00EF5F2A"/>
    <w:rsid w:val="00F05941"/>
    <w:rsid w:val="00F06F86"/>
    <w:rsid w:val="00F109F6"/>
    <w:rsid w:val="00F207E6"/>
    <w:rsid w:val="00F23256"/>
    <w:rsid w:val="00F308ED"/>
    <w:rsid w:val="00F36B30"/>
    <w:rsid w:val="00F36E8B"/>
    <w:rsid w:val="00F46E7A"/>
    <w:rsid w:val="00F55587"/>
    <w:rsid w:val="00F563DB"/>
    <w:rsid w:val="00F725FF"/>
    <w:rsid w:val="00F7568E"/>
    <w:rsid w:val="00F946E8"/>
    <w:rsid w:val="00F94849"/>
    <w:rsid w:val="00F96636"/>
    <w:rsid w:val="00FA45F5"/>
    <w:rsid w:val="00FA634D"/>
    <w:rsid w:val="00FB13F6"/>
    <w:rsid w:val="00FB2433"/>
    <w:rsid w:val="00FB2E50"/>
    <w:rsid w:val="00FB4A84"/>
    <w:rsid w:val="00FC1F79"/>
    <w:rsid w:val="00FC22A0"/>
    <w:rsid w:val="00FC41DD"/>
    <w:rsid w:val="00FC4956"/>
    <w:rsid w:val="00FC789D"/>
    <w:rsid w:val="00FD2DC3"/>
    <w:rsid w:val="00FD68A1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../../../Route/Trunk/Analisis/EspecificacionRequerimientos/General/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../../../../../Route/Trunk/Analisis/EspecificacionRequerimientos/General/ERM_Reglas_de_Negocio.docx" TargetMode="External"/><Relationship Id="rId159" Type="http://schemas.openxmlformats.org/officeDocument/2006/relationships/hyperlink" Target="../../../../../Route/Trunk/Analisis/EspecificacionRequerimientos/General/ERM_Reglas_de_Negocio.docx" TargetMode="External"/><Relationship Id="rId170" Type="http://schemas.openxmlformats.org/officeDocument/2006/relationships/hyperlink" Target="../../../../../Route/Trunk/Analisis/EspecificacionRequerimientos/General/ERM_Reglas_de_Negocio.docx" TargetMode="External"/><Relationship Id="rId191" Type="http://schemas.openxmlformats.org/officeDocument/2006/relationships/hyperlink" Target="../../../../../Route/Trunk/Analisis/EspecificacionRequerimientos/General/ERM_Reglas_de_Negocio.docx" TargetMode="External"/><Relationship Id="rId205" Type="http://schemas.openxmlformats.org/officeDocument/2006/relationships/hyperlink" Target="../../../../../Route/Trunk/Analisis/EspecificacionRequerimientos/General/ERM_Reglas_de_Negocio.docx" TargetMode="External"/><Relationship Id="rId226" Type="http://schemas.openxmlformats.org/officeDocument/2006/relationships/hyperlink" Target="../../../../../Route/Trunk/Analisis/EspecificacionRequerimientos/General/ERM_Reglas_de_Negocio.docx" TargetMode="External"/><Relationship Id="rId107" Type="http://schemas.openxmlformats.org/officeDocument/2006/relationships/hyperlink" Target="../../../../../Route/Trunk/Analisis/EspecificacionRequerimientos/General/ERM_Reglas_de_Negocio.docx" TargetMode="External"/><Relationship Id="rId11" Type="http://schemas.openxmlformats.org/officeDocument/2006/relationships/hyperlink" Target="CUROLMOV12_ManttoVisitasTerminal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../../../../../Route/Trunk/Analisis/EspecificacionRequerimientos/General/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95" Type="http://schemas.openxmlformats.org/officeDocument/2006/relationships/hyperlink" Target="CUROLMOV12_ManttoVisitasTerminal.docx" TargetMode="External"/><Relationship Id="rId160" Type="http://schemas.openxmlformats.org/officeDocument/2006/relationships/hyperlink" Target="CUROLMOV12_ManttoVisitasTerminal.docx" TargetMode="External"/><Relationship Id="rId181" Type="http://schemas.openxmlformats.org/officeDocument/2006/relationships/hyperlink" Target="file:///C:\Amesol\Productos\Route\Trunk\Analisis\EspecificacionRequerimientos\General\ERM_Reglas_de_Negocio.docx" TargetMode="External"/><Relationship Id="rId216" Type="http://schemas.openxmlformats.org/officeDocument/2006/relationships/hyperlink" Target="file:///C:\Amesol\Productos\Route\Trunk\Analisis\EspecificacionRequerimientos\General\ERM_Reglas_de_Negocio.docx" TargetMode="External"/><Relationship Id="rId237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../../../../../Route/Trunk/Analisis/EspecificacionRequerimientos/General/ERM_Reglas_de_Negocio.docx" TargetMode="External"/><Relationship Id="rId118" Type="http://schemas.openxmlformats.org/officeDocument/2006/relationships/hyperlink" Target="../../../../../Route/Trunk/Analisis/EspecificacionRequerimientos/General/ERM_Reglas_de_Negocio.docx" TargetMode="External"/><Relationship Id="rId139" Type="http://schemas.openxmlformats.org/officeDocument/2006/relationships/hyperlink" Target="../../../../../Route/Trunk/Analisis/EspecificacionRequerimientos/General/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../../../../../Route/Trunk/Analisis/EspecificacionRequerimientos/General/ERM_Reglas_de_Negocio.docx" TargetMode="External"/><Relationship Id="rId192" Type="http://schemas.openxmlformats.org/officeDocument/2006/relationships/hyperlink" Target="../../../../../Route/Trunk/Analisis/EspecificacionRequerimientos/General/ERM_Reglas_de_Negocio.docx" TargetMode="External"/><Relationship Id="rId206" Type="http://schemas.openxmlformats.org/officeDocument/2006/relationships/hyperlink" Target="../../../../../Route/Trunk/Analisis/EspecificacionRequerimientos/General/ERM_Reglas_de_Negocio.docx" TargetMode="External"/><Relationship Id="rId227" Type="http://schemas.openxmlformats.org/officeDocument/2006/relationships/hyperlink" Target="../../../../../Route/Trunk/Analisis/EspecificacionRequerimientos/General/ERM_Reglas_de_Negocio.docx" TargetMode="External"/><Relationship Id="rId201" Type="http://schemas.openxmlformats.org/officeDocument/2006/relationships/hyperlink" Target="CUROLMOV12_ManttoVisitasTerminal.docx" TargetMode="External"/><Relationship Id="rId222" Type="http://schemas.openxmlformats.org/officeDocument/2006/relationships/hyperlink" Target="file:///C:\Amesol\Productos\Route\Trunk\Analisis\EspecificacionRequerimientos\General\ERM_Reglas_de_Negocio.docx" TargetMode="External"/><Relationship Id="rId243" Type="http://schemas.openxmlformats.org/officeDocument/2006/relationships/fontTable" Target="fontTable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Glosario_de_Mensajes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../../../../Route/Trunk/Analisis/EspecificacionRequerimientos/General/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../../../../../Route/Trunk/Analisis/EspecificacionRequerimientos/General/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CUROLMOV12_ManttoVisitasTerminal.docx" TargetMode="External"/><Relationship Id="rId70" Type="http://schemas.openxmlformats.org/officeDocument/2006/relationships/hyperlink" Target="../../../../../Route/Trunk/Analisis/EspecificacionRequerimientos/General/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../../../../../Route/Trunk/Analisis/EspecificacionRequerimientos/General/ERM_Glosario_de_Mensajes.docx" TargetMode="External"/><Relationship Id="rId140" Type="http://schemas.openxmlformats.org/officeDocument/2006/relationships/hyperlink" Target="../../../../../Route/Trunk/Analisis/EspecificacionRequerimientos/General/ERM_Reglas_de_Negocio.docx" TargetMode="External"/><Relationship Id="rId145" Type="http://schemas.openxmlformats.org/officeDocument/2006/relationships/hyperlink" Target="../../../../../Route/Trunk/Analisis/EspecificacionRequerimientos/General/ERM_Reglas_de_Negocio.docx" TargetMode="External"/><Relationship Id="rId161" Type="http://schemas.openxmlformats.org/officeDocument/2006/relationships/hyperlink" Target="../../../../../Route/Trunk/Analisis/EspecificacionRequerimientos/General/ERM_Glosario_de_Mensajes.docx" TargetMode="External"/><Relationship Id="rId166" Type="http://schemas.openxmlformats.org/officeDocument/2006/relationships/hyperlink" Target="../../../../../Route/Trunk/Analisis/EspecificacionRequerimientos/General/ERM_Reglas_de_Negocio.docx" TargetMode="External"/><Relationship Id="rId182" Type="http://schemas.openxmlformats.org/officeDocument/2006/relationships/hyperlink" Target="../../../../../Route/Trunk/Analisis/EspecificacionRequerimientos/General/ERM_Reglas_de_Negocio.docx" TargetMode="External"/><Relationship Id="rId187" Type="http://schemas.openxmlformats.org/officeDocument/2006/relationships/hyperlink" Target="file:///C:\Amesol\Productos\Route\Trunk\Analisis\EspecificacionRequerimientos\General\ERM_Reglas_de_Negocio.docx" TargetMode="External"/><Relationship Id="rId217" Type="http://schemas.openxmlformats.org/officeDocument/2006/relationships/hyperlink" Target="../../../../../Route/Trunk/Analisis/EspecificacionRequerimientos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../../../../../Route/Trunk/Analisis/EspecificacionRequerimientos/General/ERM_Reglas_de_Negocio.docx" TargetMode="External"/><Relationship Id="rId233" Type="http://schemas.openxmlformats.org/officeDocument/2006/relationships/hyperlink" Target="CUROLMOV07_AtenderMisClientes.docx" TargetMode="External"/><Relationship Id="rId238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../../../../../Route/Trunk/Analisis/EspecificacionRequerimientos/General/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../../../../../Route/Trunk/Analisis/EspecificacionRequerimientos/General/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0" Type="http://schemas.openxmlformats.org/officeDocument/2006/relationships/hyperlink" Target="../../../../../Route/Trunk/Analisis/EspecificacionRequerimientos/General/ERM_Reglas_de_Negocio.docx" TargetMode="External"/><Relationship Id="rId135" Type="http://schemas.openxmlformats.org/officeDocument/2006/relationships/hyperlink" Target="../../../../../Route/Trunk/Analisis/EspecificacionRequerimientos/General/ERM_Reglas_de_Negocio.docx" TargetMode="External"/><Relationship Id="rId151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../../../../../Route/Trunk/Analisis/EspecificacionRequerimientos/General/ERM_Reglas_de_Negocio.docx" TargetMode="External"/><Relationship Id="rId198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hyperlink" Target="../../../../../Route/Trunk/Analisis/EspecificacionRequerimientos/General/ERM_Reglas_de_Negocio.docx" TargetMode="External"/><Relationship Id="rId193" Type="http://schemas.openxmlformats.org/officeDocument/2006/relationships/hyperlink" Target="../../../../../Route/Trunk/Analisis/EspecificacionRequerimientos/General/ERM_Reglas_de_Negocio.docx" TargetMode="External"/><Relationship Id="rId202" Type="http://schemas.openxmlformats.org/officeDocument/2006/relationships/hyperlink" Target="../../../../../Route/Trunk/Analisis/EspecificacionRequerimientos/General/ERM_Reglas_de_Negocio.docx" TargetMode="External"/><Relationship Id="rId207" Type="http://schemas.openxmlformats.org/officeDocument/2006/relationships/hyperlink" Target="../../../../../Route/Trunk/Analisis/EspecificacionRequerimientos/General/ERM_Reglas_de_Negocio.docx" TargetMode="External"/><Relationship Id="rId223" Type="http://schemas.openxmlformats.org/officeDocument/2006/relationships/hyperlink" Target="CUROLMOV11_SelecActiviadesVisita.docx" TargetMode="External"/><Relationship Id="rId228" Type="http://schemas.openxmlformats.org/officeDocument/2006/relationships/hyperlink" Target="../../../../../Route/Trunk/Analisis/EspecificacionRequerimientos/General/ERM_Reglas_de_Negocio.docx" TargetMode="External"/><Relationship Id="rId244" Type="http://schemas.openxmlformats.org/officeDocument/2006/relationships/theme" Target="theme/theme1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../../../../../Route/Trunk/Analisis/EspecificacionRequerimientos/General/ERM_Glosario_de_Mensajes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file:///C:\Amesol\Productos\Route\Trunk\Analisis\EspecificacionRequerimientos\General\ERM_Glosario_de_Mensajes.docx" TargetMode="External"/><Relationship Id="rId104" Type="http://schemas.openxmlformats.org/officeDocument/2006/relationships/hyperlink" Target="../../../../../Route/Trunk/Analisis/EspecificacionRequerimientos/General/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../../../../../Route/Trunk/Analisis/EspecificacionRequerimientos/General/ERM_Reglas_de_Negocio.docx" TargetMode="External"/><Relationship Id="rId146" Type="http://schemas.openxmlformats.org/officeDocument/2006/relationships/hyperlink" Target="../../../../../Route/Trunk/Analisis/EspecificacionRequerimientos/General/ERM_Reglas_de_Negocio.docx" TargetMode="External"/><Relationship Id="rId167" Type="http://schemas.openxmlformats.org/officeDocument/2006/relationships/hyperlink" Target="../../../../../Route/Trunk/Analisis/EspecificacionRequerimientos/General/ERM_Reglas_de_Negocio.docx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../../../Route/Trunk/Analisis/EspecificacionRequerimientos/General/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162" Type="http://schemas.openxmlformats.org/officeDocument/2006/relationships/hyperlink" Target="file:///C:\Amesol\Productos\Route\Trunk\Analisis\EspecificacionRequerimientos\General\ERM_Glosario_de_Mensajes.docx" TargetMode="External"/><Relationship Id="rId183" Type="http://schemas.openxmlformats.org/officeDocument/2006/relationships/hyperlink" Target="../../../../../Route/Trunk/Analisis/EspecificacionRequerimientos/General/ERM_Reglas_de_Negocio.docx" TargetMode="External"/><Relationship Id="rId213" Type="http://schemas.openxmlformats.org/officeDocument/2006/relationships/hyperlink" Target="../../../../../Route/Trunk/Analisis/EspecificacionRequerimientos/General/ERM_Reglas_de_Negocio.docx" TargetMode="External"/><Relationship Id="rId218" Type="http://schemas.openxmlformats.org/officeDocument/2006/relationships/hyperlink" Target="../../../../../Route/Trunk/Analisis/EspecificacionRequerimientos/General/ERM_Reglas_de_Negocio.docx" TargetMode="External"/><Relationship Id="rId234" Type="http://schemas.openxmlformats.org/officeDocument/2006/relationships/hyperlink" Target="CUROLMOV13_ObtencionContraDinamica.docx" TargetMode="External"/><Relationship Id="rId239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../../../../../Route/Trunk/Analisis/EspecificacionRequerimientos/General/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../../../../../Route/Trunk/Analisis/EspecificacionRequerimientos/General/ERM_Reglas_de_Negocio.docx" TargetMode="External"/><Relationship Id="rId136" Type="http://schemas.openxmlformats.org/officeDocument/2006/relationships/hyperlink" Target="CUROLMOV12_ManttoVisitasTerminal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\Trunk\Analisis\EspecificacionRequerimientos\General\ERM_Reglas_de_Negocio.docx" TargetMode="Externa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../../../../../Route/Trunk/Analisis/EspecificacionRequerimientos/General/ERM_Reglas_de_Negocio.docx" TargetMode="External"/><Relationship Id="rId173" Type="http://schemas.openxmlformats.org/officeDocument/2006/relationships/hyperlink" Target="../../../../../Route/Trunk/Analisis/EspecificacionRequerimientos/General/ERM_Reglas_de_Negocio.docx" TargetMode="External"/><Relationship Id="rId194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CUROLMOV11_SelecActiviadesVisita.docx" TargetMode="External"/><Relationship Id="rId203" Type="http://schemas.openxmlformats.org/officeDocument/2006/relationships/hyperlink" Target="../../../../../Route/Trunk/Analisis/EspecificacionRequerimientos/General/ERM_Reglas_de_Negocio.docx" TargetMode="External"/><Relationship Id="rId208" Type="http://schemas.openxmlformats.org/officeDocument/2006/relationships/hyperlink" Target="../../../../../Route/Trunk/Analisis/EspecificacionRequerimientos/General/ERM_Reglas_de_Negocio.docx" TargetMode="External"/><Relationship Id="rId229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224" Type="http://schemas.openxmlformats.org/officeDocument/2006/relationships/hyperlink" Target="../../../../../Route/Trunk/Analisis/EspecificacionRequerimientos/General/ERM_Reglas_de_Negocio.docx" TargetMode="External"/><Relationship Id="rId240" Type="http://schemas.openxmlformats.org/officeDocument/2006/relationships/footer" Target="footer1.xml"/><Relationship Id="rId14" Type="http://schemas.openxmlformats.org/officeDocument/2006/relationships/hyperlink" Target="../../../../../Route/Trunk/Analisis/EspecificacionRequerimientos/General/ERM_Glosario_de_Mensajes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file:///C:\Amesol\Productos\Route\Trunk\Analisis\EspecificacionRequerimientos\General\ERM_Glosario_de_Mensajes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../../../../../Route/Trunk/Analisis/EspecificacionRequerimientos/General/ERM_Reglas_de_Negocio.docx" TargetMode="External"/><Relationship Id="rId126" Type="http://schemas.openxmlformats.org/officeDocument/2006/relationships/hyperlink" Target="../../../../../Route/Trunk/Analisis/EspecificacionRequerimientos/General/ERM_Reglas_de_Negocio.docx" TargetMode="External"/><Relationship Id="rId147" Type="http://schemas.openxmlformats.org/officeDocument/2006/relationships/hyperlink" Target="../../../../../Route/Trunk/Analisis/EspecificacionRequerimientos/General/ERM_Reglas_de_Negocio.docx" TargetMode="External"/><Relationship Id="rId168" Type="http://schemas.openxmlformats.org/officeDocument/2006/relationships/hyperlink" Target="../../../../../Route/Trunk/Analisis/EspecificacionRequerimientos/General/ERM_Reglas_de_Negocio.docx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CUROLMOV11_SelecActiviadesVisita.docx" TargetMode="External"/><Relationship Id="rId98" Type="http://schemas.openxmlformats.org/officeDocument/2006/relationships/hyperlink" Target="../../../../../Route/Trunk/Analisis/EspecificacionRequerimientos/General/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../../../../../Route/Trunk/Analisis/EspecificacionRequerimientos/General/ERM_Reglas_de_Negocio.docx" TargetMode="External"/><Relationship Id="rId163" Type="http://schemas.openxmlformats.org/officeDocument/2006/relationships/hyperlink" Target="../../../../../Route/Trunk/Analisis/EspecificacionRequerimientos/General/ERM_Reglas_de_Negocio.docx" TargetMode="External"/><Relationship Id="rId184" Type="http://schemas.openxmlformats.org/officeDocument/2006/relationships/hyperlink" Target="../../../../../Route/Trunk/Analisis/EspecificacionRequerimientos/General/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../../../../../Route/Trunk/Analisis/EspecificacionRequerimientos/General/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Amesol\Productos\Route\Trunk\Analisis\EspecificacionRequerimientos\General\ERM_Reglas_de_Negocio.docx" TargetMode="External"/><Relationship Id="rId230" Type="http://schemas.openxmlformats.org/officeDocument/2006/relationships/hyperlink" Target="CUROLMOV07_AtenderMisClientes.docx" TargetMode="External"/><Relationship Id="rId235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../../../../../Route/Trunk/Analisis/EspecificacionRequerimientos/General/ERM_Reglas_de_Negocio.docx" TargetMode="External"/><Relationship Id="rId158" Type="http://schemas.openxmlformats.org/officeDocument/2006/relationships/hyperlink" Target="CUROLMOV11_SelecActiviadesVisita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../../../../../Route/Trunk/Analisis/EspecificacionRequerimientos/General/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../../../../../Route/Trunk/Analisis/EspecificacionRequerimientos/General/ERM_Reglas_de_Negocio.docx" TargetMode="External"/><Relationship Id="rId174" Type="http://schemas.openxmlformats.org/officeDocument/2006/relationships/hyperlink" Target="../../../../../Route/Trunk/Analisis/EspecificacionRequerimientos/General/ERM_Reglas_de_Negocio.docx" TargetMode="External"/><Relationship Id="rId179" Type="http://schemas.openxmlformats.org/officeDocument/2006/relationships/hyperlink" Target="file:///C:\Amesol\Productos\Route\Trunk\Analisis\EspecificacionRequerimientos\General\ERM_Reglas_de_Negocio.docx" TargetMode="External"/><Relationship Id="rId195" Type="http://schemas.openxmlformats.org/officeDocument/2006/relationships/hyperlink" Target="../../../../../Route/Trunk/Analisis/EspecificacionRequerimientos/General/ERM_Reglas_de_Negocio.docx" TargetMode="External"/><Relationship Id="rId209" Type="http://schemas.openxmlformats.org/officeDocument/2006/relationships/hyperlink" Target="../../../../../Route/Trunk/Analisis/EspecificacionRequerimientos/General/ERM_Reglas_de_Negocio.docx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../../../../../Route/Trunk/Analisis/EspecificacionRequerimientos/General/ERM_Reglas_de_Negocio.docx" TargetMode="External"/><Relationship Id="rId220" Type="http://schemas.openxmlformats.org/officeDocument/2006/relationships/hyperlink" Target="file:///C:\Amesol\Productos\Route\Trunk\Analisis\EspecificacionRequerimientos\General\ERM_Reglas_de_Negocio.docx" TargetMode="External"/><Relationship Id="rId225" Type="http://schemas.openxmlformats.org/officeDocument/2006/relationships/hyperlink" Target="CUROLMOV12_ManttoVisitasTerminal.docx" TargetMode="External"/><Relationship Id="rId241" Type="http://schemas.openxmlformats.org/officeDocument/2006/relationships/footer" Target="footer2.xml"/><Relationship Id="rId15" Type="http://schemas.openxmlformats.org/officeDocument/2006/relationships/hyperlink" Target="file:///C:\Amesol\Productos\Route\Trunk\Analisis\EspecificacionRequerimientos\General\ERM_Glosario_de_Mensajes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../../../../../Route/Trunk/Analisis/EspecificacionRequerimientos/General/ERM_Reglas_de_Negocio.docx" TargetMode="External"/><Relationship Id="rId127" Type="http://schemas.openxmlformats.org/officeDocument/2006/relationships/hyperlink" Target="../../../../../Route/Trunk/Analisis/EspecificacionRequerimientos/General/ERM_Reglas_de_Negocio.docx" TargetMode="External"/><Relationship Id="rId10" Type="http://schemas.openxmlformats.org/officeDocument/2006/relationships/hyperlink" Target="CUROLMOV07_AtenderMisClientes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CUROLMOV11_SelecActiviadesVisita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../../../../../Route/Trunk/Analisis/EspecificacionRequerimientos/General/ERM_Glosario_de_Mensajes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../../../../../Route/Trunk/Analisis/EspecificacionRequerimientos/General/ERM_Reglas_de_Negocio.docx" TargetMode="External"/><Relationship Id="rId148" Type="http://schemas.openxmlformats.org/officeDocument/2006/relationships/hyperlink" Target="../../../../../Route/Trunk/Analisis/EspecificacionRequerimientos/General/ERM_Reglas_de_Negocio.docx" TargetMode="External"/><Relationship Id="rId164" Type="http://schemas.openxmlformats.org/officeDocument/2006/relationships/hyperlink" Target="../../../../../Route/Trunk/Analisis/EspecificacionRequerimientos/General/ERM_Glosario_de_Mensajes.docx" TargetMode="External"/><Relationship Id="rId169" Type="http://schemas.openxmlformats.org/officeDocument/2006/relationships/hyperlink" Target="../../../../../Route/Trunk/Analisis/EspecificacionRequerimientos/General/ERM_Reglas_de_Negocio.docx" TargetMode="External"/><Relationship Id="rId185" Type="http://schemas.openxmlformats.org/officeDocument/2006/relationships/hyperlink" Target="file:///C:\Amesol\Productos\Route\Trunk\Analisis\EspecificacionRequerimientos\General\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hyperlink" Target="file:///C:\Amesol\Productos\Route\Trunk\Analisis\EspecificacionRequerimientos\General\ERM_Reglas_de_Negocio.docx" TargetMode="External"/><Relationship Id="rId210" Type="http://schemas.openxmlformats.org/officeDocument/2006/relationships/hyperlink" Target="../../../../../Route/Trunk/Analisis/EspecificacionRequerimientos/General/ERM_Reglas_de_Negocio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36" Type="http://schemas.openxmlformats.org/officeDocument/2006/relationships/hyperlink" Target="../../../../../Route/Trunk/Analisis/EspecificacionRequerimientos/General/ERM_Glosario_de_Mensajes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231" Type="http://schemas.openxmlformats.org/officeDocument/2006/relationships/hyperlink" Target="../../../../../Route/Trunk/Analisis/EspecificacionRequerimientos/General/ERM_Glosario_de_Mensajes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../../../../../Route/Trunk/Analisis/EspecificacionRequerimientos/General/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../../../../../Route/Trunk/Analisis/EspecificacionRequerimientos/General/ERM_Reglas_de_Negocio.docx" TargetMode="External"/><Relationship Id="rId175" Type="http://schemas.openxmlformats.org/officeDocument/2006/relationships/hyperlink" Target="../../../../../Route/Trunk/Analisis/EspecificacionRequerimientos/General/ERM_Reglas_de_Negocio.docx" TargetMode="External"/><Relationship Id="rId196" Type="http://schemas.openxmlformats.org/officeDocument/2006/relationships/hyperlink" Target="../../../../../Route/Trunk/Analisis/EspecificacionRequerimientos/General/ERM_Reglas_de_Negocio.docx" TargetMode="External"/><Relationship Id="rId200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yperlink" Target="file:///C:\Amesol\Productos\Route\Trunk\Analisis\EspecificacionRequerimientos\General\ERM_Reglas_de_Negocio.docx" TargetMode="External"/><Relationship Id="rId242" Type="http://schemas.openxmlformats.org/officeDocument/2006/relationships/header" Target="header2.xml"/><Relationship Id="rId37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../../../../../Route/Trunk/Analisis/EspecificacionRequerimientos/General/ERM_Glosario_de_Mensajes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../../../../../Route/Trunk/Analisis/EspecificacionRequerimientos/General/ERM_Reglas_de_Negocio.docx" TargetMode="External"/><Relationship Id="rId90" Type="http://schemas.openxmlformats.org/officeDocument/2006/relationships/hyperlink" Target="../../../../../Route/Trunk/Analisis/EspecificacionRequerimientos/General/ERM_Reglas_de_Negocio.docx" TargetMode="External"/><Relationship Id="rId165" Type="http://schemas.openxmlformats.org/officeDocument/2006/relationships/hyperlink" Target="../../../../../Route/Trunk/Analisis/EspecificacionRequerimientos/General/ERM_Reglas_de_Negocio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../../../../../Route/Trunk/Analisis/EspecificacionRequerimientos/General/ERM_Reglas_de_Negocio.docx" TargetMode="External"/><Relationship Id="rId232" Type="http://schemas.openxmlformats.org/officeDocument/2006/relationships/hyperlink" Target="../../../../../Route/Trunk/Analisis/EspecificacionRequerimientos/General/ERM_Glosario_de_Mensajes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9" Type="http://schemas.openxmlformats.org/officeDocument/2006/relationships/hyperlink" Target="../../../../../Route/Trunk/Analisis/EspecificacionRequerimientos/General/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CUROLMOV11_SelecActiviadesVisita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../../../../../Route/Trunk/Analisis/EspecificacionRequerimientos/General/ERM_Reglas_de_Negocio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EA25C-524F-4CB8-9EF3-08486E8A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7083</TotalTime>
  <Pages>21</Pages>
  <Words>10371</Words>
  <Characters>57042</Characters>
  <Application>Microsoft Office Word</Application>
  <DocSecurity>0</DocSecurity>
  <Lines>475</Lines>
  <Paragraphs>134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67279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72</cp:revision>
  <cp:lastPrinted>2008-09-11T22:09:00Z</cp:lastPrinted>
  <dcterms:created xsi:type="dcterms:W3CDTF">2012-02-23T19:10:00Z</dcterms:created>
  <dcterms:modified xsi:type="dcterms:W3CDTF">2012-11-28T16:07:00Z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