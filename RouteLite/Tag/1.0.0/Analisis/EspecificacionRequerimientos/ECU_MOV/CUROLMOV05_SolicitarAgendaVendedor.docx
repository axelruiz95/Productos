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A22E1E">
        <w:rPr>
          <w:szCs w:val="36"/>
          <w:lang w:val="es-MX"/>
        </w:rPr>
        <w:t>Solicitar</w:t>
      </w:r>
      <w:r w:rsidR="007D5821">
        <w:rPr>
          <w:szCs w:val="36"/>
          <w:lang w:val="es-MX"/>
        </w:rPr>
        <w:t xml:space="preserve"> Agenda Vendedor</w:t>
      </w:r>
      <w:r w:rsidR="00047409">
        <w:rPr>
          <w:szCs w:val="36"/>
          <w:lang w:val="es-MX"/>
        </w:rPr>
        <w:t xml:space="preserve"> - CUROLMOV05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7D582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18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22E1E">
              <w:t>Solicitar</w:t>
            </w:r>
            <w:r w:rsidR="007D5821">
              <w:t xml:space="preserve"> Agenda del Vendedor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</w:t>
            </w:r>
            <w:r w:rsidR="00DB2B68">
              <w:t>0001852</w:t>
            </w:r>
            <w:r>
              <w:t xml:space="preserve"> 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717D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5443360" w:history="1">
        <w:r w:rsidR="00F717DC" w:rsidRPr="00A42D98">
          <w:rPr>
            <w:rStyle w:val="Hipervnculo"/>
          </w:rPr>
          <w:t>Solicitar Agenda Vendedor - CUROLMOV05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_Toc315443360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4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61" w:history="1">
        <w:r w:rsidR="00F717DC" w:rsidRPr="00A42D98">
          <w:rPr>
            <w:rStyle w:val="Hipervnculo"/>
          </w:rPr>
          <w:t>1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Introducción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_Toc315443361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4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62" w:history="1">
        <w:r w:rsidR="00F717DC" w:rsidRPr="00A42D98">
          <w:rPr>
            <w:rStyle w:val="Hipervnculo"/>
          </w:rPr>
          <w:t>2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Caso de uso: Solicitar Agenda Vendedor - CUROLMOV05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_Toc315443362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4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3363" w:history="1">
        <w:r w:rsidR="00F717DC" w:rsidRPr="00A42D98">
          <w:rPr>
            <w:rStyle w:val="Hipervnculo"/>
            <w:rFonts w:cs="Arial"/>
            <w:noProof/>
            <w:lang w:val="es-MX"/>
          </w:rPr>
          <w:t>2.1</w:t>
        </w:r>
        <w:r w:rsidR="00F717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rFonts w:cs="Arial"/>
            <w:noProof/>
            <w:lang w:val="es-MX"/>
          </w:rPr>
          <w:t>Descripción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_Toc315443363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4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64" w:history="1">
        <w:r w:rsidR="00F717DC" w:rsidRPr="00A42D98">
          <w:rPr>
            <w:rStyle w:val="Hipervnculo"/>
          </w:rPr>
          <w:t>3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Diagrama de Casos de Uso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_Toc315443364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4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65" w:history="1">
        <w:r w:rsidR="00F717DC" w:rsidRPr="00A42D98">
          <w:rPr>
            <w:rStyle w:val="Hipervnculo"/>
          </w:rPr>
          <w:t>4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Precondiciones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_Toc315443365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4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3366" w:history="1">
        <w:r w:rsidR="00F717DC" w:rsidRPr="00A42D98">
          <w:rPr>
            <w:rStyle w:val="Hipervnculo"/>
            <w:rFonts w:cs="Arial"/>
            <w:noProof/>
            <w:lang w:val="es-MX"/>
          </w:rPr>
          <w:t>4.1</w:t>
        </w:r>
        <w:r w:rsidR="00F717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rFonts w:cs="Arial"/>
            <w:noProof/>
            <w:lang w:val="es-MX"/>
          </w:rPr>
          <w:t>Actores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_Toc315443366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4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3367" w:history="1">
        <w:r w:rsidR="00F717DC" w:rsidRPr="00A42D98">
          <w:rPr>
            <w:rStyle w:val="Hipervnculo"/>
            <w:rFonts w:cs="Arial"/>
            <w:noProof/>
            <w:lang w:val="es-MX"/>
          </w:rPr>
          <w:t>4.2</w:t>
        </w:r>
        <w:r w:rsidR="00F717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rFonts w:cs="Arial"/>
            <w:noProof/>
            <w:lang w:val="es-MX"/>
          </w:rPr>
          <w:t>Generales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_Toc315443367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4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68" w:history="1">
        <w:r w:rsidR="00F717DC" w:rsidRPr="00A42D98">
          <w:rPr>
            <w:rStyle w:val="Hipervnculo"/>
          </w:rPr>
          <w:t>5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Flujo de eventos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_Toc315443368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5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3369" w:history="1">
        <w:r w:rsidR="00F717DC" w:rsidRPr="00A42D98">
          <w:rPr>
            <w:rStyle w:val="Hipervnculo"/>
            <w:rFonts w:cs="Arial"/>
            <w:noProof/>
            <w:lang w:val="es-MX"/>
          </w:rPr>
          <w:t>5.1</w:t>
        </w:r>
        <w:r w:rsidR="00F717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rFonts w:cs="Arial"/>
            <w:noProof/>
            <w:lang w:val="es-MX"/>
          </w:rPr>
          <w:t>Flujo básico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_Toc315443369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5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3370" w:history="1">
        <w:r w:rsidR="00F717DC" w:rsidRPr="00A42D98">
          <w:rPr>
            <w:rStyle w:val="Hipervnculo"/>
            <w:rFonts w:cs="Arial"/>
            <w:noProof/>
            <w:lang w:val="es-MX"/>
          </w:rPr>
          <w:t>5.2</w:t>
        </w:r>
        <w:r w:rsidR="00F717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rFonts w:cs="Arial"/>
            <w:noProof/>
            <w:lang w:val="es-MX"/>
          </w:rPr>
          <w:t>Flujos alternos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_Toc315443370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5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3371" w:history="1">
        <w:r w:rsidR="00F717DC" w:rsidRPr="00A42D98">
          <w:rPr>
            <w:rStyle w:val="Hipervnculo"/>
            <w:noProof/>
            <w:lang w:val="es-MX"/>
          </w:rPr>
          <w:t>5.2.1</w:t>
        </w:r>
        <w:r w:rsidR="00F717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noProof/>
            <w:lang w:val="es-MX"/>
          </w:rPr>
          <w:t>Opcionales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_Toc315443371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5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3372" w:history="1">
        <w:r w:rsidR="00F717DC" w:rsidRPr="00A42D98">
          <w:rPr>
            <w:rStyle w:val="Hipervnculo"/>
            <w:noProof/>
            <w:lang w:val="es-MX"/>
          </w:rPr>
          <w:t>5.2.2</w:t>
        </w:r>
        <w:r w:rsidR="00F717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noProof/>
            <w:lang w:val="es-MX"/>
          </w:rPr>
          <w:t>Generales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_Toc315443372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6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3373" w:history="1">
        <w:r w:rsidR="00F717DC" w:rsidRPr="00A42D98">
          <w:rPr>
            <w:rStyle w:val="Hipervnculo"/>
            <w:noProof/>
            <w:lang w:val="es-MX"/>
          </w:rPr>
          <w:t>5.2.3</w:t>
        </w:r>
        <w:r w:rsidR="00F717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noProof/>
            <w:lang w:val="es-MX"/>
          </w:rPr>
          <w:t>De excepción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_Toc315443373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6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3374" w:history="1">
        <w:r w:rsidR="00F717DC" w:rsidRPr="00A42D98">
          <w:rPr>
            <w:rStyle w:val="Hipervnculo"/>
            <w:noProof/>
            <w:lang w:val="es-MX"/>
          </w:rPr>
          <w:t>5.2.4</w:t>
        </w:r>
        <w:r w:rsidR="00F717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  <w:noProof/>
            <w:lang w:val="es-MX"/>
          </w:rPr>
          <w:t>De Validación</w:t>
        </w:r>
        <w:r w:rsidR="00F717DC">
          <w:rPr>
            <w:noProof/>
            <w:webHidden/>
          </w:rPr>
          <w:tab/>
        </w:r>
        <w:r w:rsidR="00F717DC">
          <w:rPr>
            <w:noProof/>
            <w:webHidden/>
          </w:rPr>
          <w:fldChar w:fldCharType="begin"/>
        </w:r>
        <w:r w:rsidR="00F717DC">
          <w:rPr>
            <w:noProof/>
            <w:webHidden/>
          </w:rPr>
          <w:instrText xml:space="preserve"> PAGEREF _Toc315443374 \h </w:instrText>
        </w:r>
        <w:r w:rsidR="00F717DC">
          <w:rPr>
            <w:noProof/>
            <w:webHidden/>
          </w:rPr>
        </w:r>
        <w:r w:rsidR="00F717DC">
          <w:rPr>
            <w:noProof/>
            <w:webHidden/>
          </w:rPr>
          <w:fldChar w:fldCharType="separate"/>
        </w:r>
        <w:r w:rsidR="00F717DC">
          <w:rPr>
            <w:noProof/>
            <w:webHidden/>
          </w:rPr>
          <w:t>6</w:t>
        </w:r>
        <w:r w:rsidR="00F717DC">
          <w:rPr>
            <w:noProof/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75" w:history="1">
        <w:r w:rsidR="00F717DC" w:rsidRPr="00A42D98">
          <w:rPr>
            <w:rStyle w:val="Hipervnculo"/>
          </w:rPr>
          <w:t>6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Poscondiciones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_Toc315443375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6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76" w:history="1">
        <w:r w:rsidR="00F717DC" w:rsidRPr="00A42D98">
          <w:rPr>
            <w:rStyle w:val="Hipervnculo"/>
          </w:rPr>
          <w:t>7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Anexos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_Toc315443376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6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77" w:history="1">
        <w:r w:rsidR="00F717DC" w:rsidRPr="00A42D98">
          <w:rPr>
            <w:rStyle w:val="Hipervnculo"/>
          </w:rPr>
          <w:t>8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Diagramas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_Toc315443377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6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78" w:history="1">
        <w:r w:rsidR="00F717DC" w:rsidRPr="00A42D98">
          <w:rPr>
            <w:rStyle w:val="Hipervnculo"/>
          </w:rPr>
          <w:t>9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Propuesta de Pantallas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_Toc315443378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6</w:t>
        </w:r>
        <w:r w:rsidR="00F717DC">
          <w:rPr>
            <w:webHidden/>
          </w:rPr>
          <w:fldChar w:fldCharType="end"/>
        </w:r>
      </w:hyperlink>
    </w:p>
    <w:p w:rsidR="00F717DC" w:rsidRDefault="00FE6EE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3379" w:history="1">
        <w:r w:rsidR="00F717DC" w:rsidRPr="00A42D98">
          <w:rPr>
            <w:rStyle w:val="Hipervnculo"/>
          </w:rPr>
          <w:t>10</w:t>
        </w:r>
        <w:r w:rsidR="00F717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17DC" w:rsidRPr="00A42D98">
          <w:rPr>
            <w:rStyle w:val="Hipervnculo"/>
          </w:rPr>
          <w:t>Firmas de Aceptación</w:t>
        </w:r>
        <w:r w:rsidR="00F717DC">
          <w:rPr>
            <w:webHidden/>
          </w:rPr>
          <w:tab/>
        </w:r>
        <w:r w:rsidR="00F717DC">
          <w:rPr>
            <w:webHidden/>
          </w:rPr>
          <w:fldChar w:fldCharType="begin"/>
        </w:r>
        <w:r w:rsidR="00F717DC">
          <w:rPr>
            <w:webHidden/>
          </w:rPr>
          <w:instrText xml:space="preserve"> PAGEREF _Toc315443379 \h </w:instrText>
        </w:r>
        <w:r w:rsidR="00F717DC">
          <w:rPr>
            <w:webHidden/>
          </w:rPr>
        </w:r>
        <w:r w:rsidR="00F717DC">
          <w:rPr>
            <w:webHidden/>
          </w:rPr>
          <w:fldChar w:fldCharType="separate"/>
        </w:r>
        <w:r w:rsidR="00F717DC">
          <w:rPr>
            <w:webHidden/>
          </w:rPr>
          <w:t>6</w:t>
        </w:r>
        <w:r w:rsidR="00F717D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315443360"/>
      <w:r w:rsidR="00A22E1E">
        <w:rPr>
          <w:szCs w:val="36"/>
        </w:rPr>
        <w:lastRenderedPageBreak/>
        <w:t>Solicitar</w:t>
      </w:r>
      <w:r w:rsidR="007D5821">
        <w:rPr>
          <w:szCs w:val="36"/>
        </w:rPr>
        <w:t xml:space="preserve"> Agenda Vendedor</w:t>
      </w:r>
      <w:r w:rsidR="00474CFA">
        <w:rPr>
          <w:szCs w:val="36"/>
        </w:rPr>
        <w:t xml:space="preserve"> - CUROLMOV0</w:t>
      </w:r>
      <w:r w:rsidR="00047409">
        <w:rPr>
          <w:szCs w:val="36"/>
        </w:rPr>
        <w:t>5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5443361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15443362"/>
      <w:r w:rsidRPr="00CA7A7F">
        <w:t>Caso de uso</w:t>
      </w:r>
      <w:r w:rsidR="00474CFA">
        <w:t xml:space="preserve">: </w:t>
      </w:r>
      <w:r w:rsidR="00432546">
        <w:rPr>
          <w:szCs w:val="36"/>
        </w:rPr>
        <w:t>Solicitar Agenda Vendedor</w:t>
      </w:r>
      <w:r w:rsidR="00474CFA">
        <w:rPr>
          <w:szCs w:val="36"/>
        </w:rPr>
        <w:t xml:space="preserve"> - CUROLMOV0</w:t>
      </w:r>
      <w:bookmarkEnd w:id="4"/>
      <w:r w:rsidR="00047409">
        <w:rPr>
          <w:szCs w:val="36"/>
        </w:rPr>
        <w:t>5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15443363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3254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</w:t>
      </w:r>
      <w:r w:rsidR="00A03F53">
        <w:rPr>
          <w:sz w:val="20"/>
          <w:szCs w:val="20"/>
          <w:lang w:eastAsia="en-US"/>
        </w:rPr>
        <w:t xml:space="preserve">solicitar la </w:t>
      </w:r>
      <w:r>
        <w:rPr>
          <w:sz w:val="20"/>
          <w:szCs w:val="20"/>
          <w:lang w:eastAsia="en-US"/>
        </w:rPr>
        <w:t xml:space="preserve">carga en el dispositivo móvil </w:t>
      </w:r>
      <w:r w:rsidR="00A03F53">
        <w:rPr>
          <w:sz w:val="20"/>
          <w:szCs w:val="20"/>
          <w:lang w:eastAsia="en-US"/>
        </w:rPr>
        <w:t xml:space="preserve"> de </w:t>
      </w:r>
      <w:r>
        <w:rPr>
          <w:sz w:val="20"/>
          <w:szCs w:val="20"/>
          <w:lang w:eastAsia="en-US"/>
        </w:rPr>
        <w:t>toda la información que el vendedor  requiere para realizar las actividades de su día de trabajo.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15443364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050F9C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141345"/>
            <wp:effectExtent l="0" t="0" r="0" b="190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15443365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15443366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5443367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estar activo</w:t>
      </w:r>
    </w:p>
    <w:p w:rsidR="004D45D6" w:rsidRPr="00DE3C5F" w:rsidRDefault="004D45D6" w:rsidP="00DE3C5F">
      <w:pPr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15443368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315443369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2731DB" w:rsidRPr="00047409" w:rsidRDefault="00FE6EEA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A22E1E" w:rsidRPr="00047409">
          <w:rPr>
            <w:rStyle w:val="Hipervnculo"/>
            <w:b/>
            <w:sz w:val="20"/>
            <w:lang w:val="es-MX"/>
          </w:rPr>
          <w:t>Acceder al Sistema - CUROLMOV01</w:t>
        </w:r>
      </w:hyperlink>
      <w:r w:rsidR="00A22E1E" w:rsidRPr="00047409">
        <w:rPr>
          <w:b/>
          <w:sz w:val="20"/>
          <w:lang w:val="es-MX"/>
        </w:rPr>
        <w:t xml:space="preserve"> </w:t>
      </w:r>
    </w:p>
    <w:p w:rsidR="00A22E1E" w:rsidRPr="00DE3C5F" w:rsidRDefault="00FE6EEA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11" w:history="1">
        <w:r w:rsidR="00A22E1E" w:rsidRPr="00A160BC">
          <w:rPr>
            <w:rStyle w:val="Hipervnculo"/>
            <w:b/>
            <w:sz w:val="20"/>
            <w:lang w:val="es-MX"/>
          </w:rPr>
          <w:t>Seleccionar Actividades</w:t>
        </w:r>
        <w:r w:rsidR="00A160BC">
          <w:rPr>
            <w:rStyle w:val="Hipervnculo"/>
            <w:b/>
            <w:sz w:val="20"/>
            <w:lang w:val="es-MX"/>
          </w:rPr>
          <w:t xml:space="preserve"> del Vendedor</w:t>
        </w:r>
        <w:r w:rsidR="00A22E1E" w:rsidRPr="00A160BC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DE3C5F" w:rsidRPr="00DE3C5F" w:rsidRDefault="00DE3C5F" w:rsidP="00DE3C5F">
      <w:pPr>
        <w:pStyle w:val="Prrafodelista"/>
        <w:numPr>
          <w:ilvl w:val="0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obtiene la siguiente información del archivo de configuración: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Usuario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Contraseña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NumeroSerie</w:t>
      </w:r>
      <w:proofErr w:type="spellEnd"/>
    </w:p>
    <w:p w:rsidR="00A22E1E" w:rsidRDefault="00A22E1E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A22E1E" w:rsidRDefault="00432546" w:rsidP="00A22E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Solicitar Agenda</w:t>
      </w:r>
    </w:p>
    <w:p w:rsidR="00432546" w:rsidRDefault="00432546" w:rsidP="00A22E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Inicial</w:t>
      </w:r>
      <w:r w:rsidR="00047409">
        <w:rPr>
          <w:sz w:val="20"/>
          <w:lang w:val="es-MX"/>
        </w:rPr>
        <w:t xml:space="preserve"> </w:t>
      </w:r>
    </w:p>
    <w:p w:rsidR="00047857" w:rsidRPr="00F717DC" w:rsidRDefault="00047857" w:rsidP="0004785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Mes de acuerdo con la regla de negocio </w:t>
      </w:r>
      <w:hyperlink r:id="rId12" w:anchor="RNGEN079" w:history="1">
        <w:r w:rsidRPr="00E234A0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F717DC" w:rsidRPr="00F717DC" w:rsidRDefault="00F717DC" w:rsidP="00F717DC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Día de acuerdo con la regla de negocio </w:t>
      </w:r>
      <w:hyperlink r:id="rId13" w:anchor="RNGEN078" w:history="1">
        <w:r w:rsidRPr="00E234A0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047857" w:rsidRPr="00047857" w:rsidRDefault="00047857" w:rsidP="0004785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Año de acuerdo con la regla de negocio </w:t>
      </w:r>
      <w:hyperlink r:id="rId14" w:anchor="RNGEN080" w:history="1">
        <w:r w:rsidRPr="00E234A0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432546" w:rsidRDefault="00432546" w:rsidP="00004E5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Final</w:t>
      </w:r>
      <w:r w:rsidR="00047409">
        <w:rPr>
          <w:sz w:val="20"/>
          <w:lang w:val="es-MX"/>
        </w:rPr>
        <w:t xml:space="preserve"> </w:t>
      </w:r>
    </w:p>
    <w:p w:rsidR="00544047" w:rsidRPr="00F717DC" w:rsidRDefault="00544047" w:rsidP="0054404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Mes de acuerdo con la regla de negocio </w:t>
      </w:r>
      <w:hyperlink r:id="rId15" w:anchor="RNGEN079" w:history="1">
        <w:r w:rsidRPr="00E234A0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F717DC" w:rsidRPr="00F717DC" w:rsidRDefault="00F717DC" w:rsidP="00F717DC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Día de acuerdo con la regla de negocio </w:t>
      </w:r>
      <w:hyperlink r:id="rId16" w:anchor="RNGEN078" w:history="1">
        <w:r w:rsidRPr="00E234A0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544047" w:rsidRPr="00544047" w:rsidRDefault="00544047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Año de acuerdo con la regla de negocio </w:t>
      </w:r>
      <w:hyperlink r:id="rId17" w:anchor="RNGEN080" w:history="1">
        <w:r w:rsidRPr="00E234A0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4A57D8" w:rsidRDefault="004A57D8" w:rsidP="0054404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4A57D8" w:rsidRPr="00F717DC" w:rsidRDefault="00544047" w:rsidP="00F717DC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Inicial</w:t>
      </w:r>
    </w:p>
    <w:p w:rsidR="004A57D8" w:rsidRDefault="004A57D8" w:rsidP="004A57D8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717DC" w:rsidRDefault="00F717DC" w:rsidP="004A57D8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2D49BE" w:rsidRDefault="004A57D8" w:rsidP="002D49B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544047" w:rsidRPr="00F717DC" w:rsidRDefault="00544047" w:rsidP="00F717DC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Final</w:t>
      </w:r>
    </w:p>
    <w:p w:rsidR="00544047" w:rsidRDefault="00544047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717DC" w:rsidRDefault="00F717DC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062CBC" w:rsidRPr="004A57D8" w:rsidRDefault="00544047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062CBC" w:rsidRDefault="004A57D8" w:rsidP="00062CB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544047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544047" w:rsidRDefault="00544047" w:rsidP="0054404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 de acuerdo con la</w:t>
      </w:r>
      <w:r w:rsidR="00995E78">
        <w:rPr>
          <w:sz w:val="20"/>
          <w:lang w:val="es-MX"/>
        </w:rPr>
        <w:t xml:space="preserve"> validación</w:t>
      </w:r>
      <w:r>
        <w:rPr>
          <w:sz w:val="20"/>
          <w:lang w:val="es-MX"/>
        </w:rPr>
        <w:t xml:space="preserve"> </w:t>
      </w:r>
      <w:bookmarkStart w:id="20" w:name="VA01_r"/>
      <w:bookmarkEnd w:id="20"/>
      <w:r>
        <w:rPr>
          <w:sz w:val="20"/>
          <w:lang w:val="es-MX"/>
        </w:rPr>
        <w:t xml:space="preserve"> </w:t>
      </w:r>
      <w:bookmarkStart w:id="21" w:name="VA02_r"/>
      <w:bookmarkEnd w:id="21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"VA02" </w:instrText>
      </w:r>
      <w:r>
        <w:rPr>
          <w:b/>
          <w:sz w:val="20"/>
          <w:lang w:val="es-MX"/>
        </w:rPr>
        <w:fldChar w:fldCharType="separate"/>
      </w:r>
      <w:r w:rsidRPr="00544047">
        <w:rPr>
          <w:rStyle w:val="Hipervnculo"/>
          <w:b/>
          <w:sz w:val="20"/>
          <w:lang w:val="es-MX"/>
        </w:rPr>
        <w:t>VA</w:t>
      </w:r>
      <w:r w:rsidRPr="00544047">
        <w:rPr>
          <w:rStyle w:val="Hipervnculo"/>
          <w:b/>
          <w:sz w:val="20"/>
          <w:lang w:val="es-MX"/>
        </w:rPr>
        <w:t>0</w:t>
      </w:r>
      <w:r w:rsidR="00995E78">
        <w:rPr>
          <w:rStyle w:val="Hipervnculo"/>
          <w:b/>
          <w:sz w:val="20"/>
          <w:lang w:val="es-MX"/>
        </w:rPr>
        <w:t>1</w:t>
      </w:r>
      <w:r w:rsidRPr="00544047">
        <w:rPr>
          <w:rStyle w:val="Hipervnculo"/>
          <w:b/>
          <w:sz w:val="20"/>
          <w:lang w:val="es-MX"/>
        </w:rPr>
        <w:t xml:space="preserve"> Validar Fecha Final</w:t>
      </w:r>
      <w:r>
        <w:rPr>
          <w:b/>
          <w:sz w:val="20"/>
          <w:lang w:val="es-MX"/>
        </w:rPr>
        <w:fldChar w:fldCharType="end"/>
      </w:r>
    </w:p>
    <w:p w:rsidR="004A57D8" w:rsidRPr="005F45A0" w:rsidRDefault="004A57D8" w:rsidP="004A57D8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" w:history="1">
        <w:r w:rsidRPr="00047409">
          <w:rPr>
            <w:rStyle w:val="Hipervnculo"/>
            <w:b/>
            <w:sz w:val="20"/>
            <w:lang w:val="es-MX"/>
          </w:rPr>
          <w:t xml:space="preserve">Servidor de Comunicaciones </w:t>
        </w:r>
        <w:r w:rsidR="00047409" w:rsidRPr="00047409">
          <w:rPr>
            <w:rStyle w:val="Hipervnculo"/>
            <w:b/>
            <w:sz w:val="20"/>
            <w:lang w:val="es-MX"/>
          </w:rPr>
          <w:t xml:space="preserve"> - CUROLSIN03</w:t>
        </w:r>
      </w:hyperlink>
    </w:p>
    <w:p w:rsidR="005F45A0" w:rsidRDefault="005F45A0" w:rsidP="004A57D8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DE3C5F"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E208E7" w:rsidRPr="00DE3C5F" w:rsidRDefault="00E208E7" w:rsidP="00E208E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SincronizarBDvendedor</w:t>
      </w:r>
      <w:proofErr w:type="spellEnd"/>
    </w:p>
    <w:p w:rsidR="00DE3C5F" w:rsidRPr="003973E3" w:rsidRDefault="00DE3C5F" w:rsidP="00E208E7">
      <w:pPr>
        <w:pStyle w:val="Prrafodelista"/>
        <w:numPr>
          <w:ilvl w:val="3"/>
          <w:numId w:val="1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NumeroSerie</w:t>
      </w:r>
      <w:proofErr w:type="spellEnd"/>
    </w:p>
    <w:p w:rsidR="00DE3C5F" w:rsidRPr="003973E3" w:rsidRDefault="00DE3C5F" w:rsidP="00E208E7">
      <w:pPr>
        <w:pStyle w:val="Prrafodelista"/>
        <w:numPr>
          <w:ilvl w:val="3"/>
          <w:numId w:val="18"/>
        </w:numPr>
        <w:rPr>
          <w:sz w:val="20"/>
          <w:szCs w:val="20"/>
        </w:rPr>
      </w:pPr>
      <w:r w:rsidRPr="003973E3">
        <w:rPr>
          <w:sz w:val="20"/>
          <w:szCs w:val="20"/>
        </w:rPr>
        <w:t>Usuario</w:t>
      </w:r>
    </w:p>
    <w:p w:rsidR="00DE3C5F" w:rsidRPr="003973E3" w:rsidRDefault="00DE3C5F" w:rsidP="00E208E7">
      <w:pPr>
        <w:pStyle w:val="Prrafodelista"/>
        <w:numPr>
          <w:ilvl w:val="3"/>
          <w:numId w:val="18"/>
        </w:numPr>
        <w:rPr>
          <w:sz w:val="20"/>
          <w:szCs w:val="20"/>
        </w:rPr>
      </w:pPr>
      <w:r w:rsidRPr="003973E3">
        <w:rPr>
          <w:sz w:val="20"/>
          <w:szCs w:val="20"/>
        </w:rPr>
        <w:t>Contraseña</w:t>
      </w:r>
    </w:p>
    <w:p w:rsidR="00DE3C5F" w:rsidRPr="003973E3" w:rsidRDefault="00DE3C5F" w:rsidP="00E208E7">
      <w:pPr>
        <w:pStyle w:val="Prrafodelista"/>
        <w:numPr>
          <w:ilvl w:val="3"/>
          <w:numId w:val="18"/>
        </w:numPr>
        <w:rPr>
          <w:sz w:val="20"/>
          <w:szCs w:val="20"/>
        </w:rPr>
      </w:pPr>
      <w:proofErr w:type="spellStart"/>
      <w:r w:rsidRPr="003973E3">
        <w:rPr>
          <w:sz w:val="20"/>
          <w:szCs w:val="20"/>
        </w:rPr>
        <w:t>FechaIni</w:t>
      </w:r>
      <w:proofErr w:type="spellEnd"/>
    </w:p>
    <w:p w:rsidR="005F45A0" w:rsidRPr="00DE3C5F" w:rsidRDefault="00DE3C5F" w:rsidP="00E208E7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3973E3">
        <w:rPr>
          <w:sz w:val="20"/>
          <w:szCs w:val="20"/>
        </w:rPr>
        <w:t>FechaFin</w:t>
      </w:r>
      <w:proofErr w:type="spellEnd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2" w:name="AG01_r"/>
      <w:bookmarkEnd w:id="22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u w:val="none"/>
          <w:lang w:val="es-MX"/>
        </w:rPr>
        <w:instrText xml:space="preserve"> HYPERLINK  \l "AG01" 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504418" w:rsidP="00504418">
      <w:pPr>
        <w:pStyle w:val="Prrafodelista"/>
        <w:ind w:left="360"/>
        <w:rPr>
          <w:sz w:val="20"/>
          <w:lang w:val="es-MX"/>
        </w:rPr>
      </w:pP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3" w:name="_Toc52616586"/>
      <w:bookmarkStart w:id="24" w:name="_Toc18273573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315443370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315443371"/>
      <w:r w:rsidRPr="00CA7A7F">
        <w:rPr>
          <w:lang w:val="es-MX"/>
        </w:rPr>
        <w:t>Opcionales</w:t>
      </w:r>
      <w:bookmarkEnd w:id="26"/>
      <w:bookmarkEnd w:id="27"/>
      <w:bookmarkEnd w:id="28"/>
    </w:p>
    <w:p w:rsidR="00543544" w:rsidRDefault="007E2845" w:rsidP="00543544">
      <w:pPr>
        <w:rPr>
          <w:lang w:val="es-MX"/>
        </w:rPr>
      </w:pPr>
      <w:bookmarkStart w:id="29" w:name="AO01"/>
      <w:bookmarkEnd w:id="29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0" w:name="_Toc315443372"/>
      <w:r w:rsidRPr="00CA7A7F">
        <w:rPr>
          <w:lang w:val="es-MX"/>
        </w:rPr>
        <w:lastRenderedPageBreak/>
        <w:t>Generales</w:t>
      </w:r>
      <w:bookmarkEnd w:id="30"/>
    </w:p>
    <w:p w:rsidR="00FC3C12" w:rsidRPr="00FC3C12" w:rsidRDefault="00FC3C12" w:rsidP="00FC3C12">
      <w:pPr>
        <w:rPr>
          <w:lang w:val="es-MX"/>
        </w:rPr>
      </w:pPr>
    </w:p>
    <w:bookmarkStart w:id="31" w:name="AG01"/>
    <w:bookmarkEnd w:id="31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 xml:space="preserve">AG01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A26B3E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8E6FE6">
        <w:rPr>
          <w:sz w:val="20"/>
          <w:lang w:val="es-MX"/>
        </w:rPr>
        <w:t xml:space="preserve">El sistema </w:t>
      </w:r>
      <w:bookmarkStart w:id="32" w:name="AG02"/>
      <w:bookmarkEnd w:id="32"/>
      <w:r w:rsidR="008E6FE6">
        <w:rPr>
          <w:sz w:val="20"/>
          <w:lang w:val="es-MX"/>
        </w:rPr>
        <w:t>se retorna a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3" w:name="_Toc52616590"/>
      <w:bookmarkStart w:id="34" w:name="_Toc182735734"/>
      <w:bookmarkStart w:id="35" w:name="_Toc315443373"/>
      <w:r w:rsidRPr="00CA7A7F">
        <w:rPr>
          <w:lang w:val="es-MX"/>
        </w:rPr>
        <w:t>De excepción</w:t>
      </w:r>
      <w:bookmarkEnd w:id="33"/>
      <w:bookmarkEnd w:id="34"/>
      <w:bookmarkEnd w:id="35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6" w:name="_Toc315443374"/>
      <w:r w:rsidRPr="00CA7A7F">
        <w:rPr>
          <w:lang w:val="es-MX"/>
        </w:rPr>
        <w:t>De Validación</w:t>
      </w:r>
      <w:bookmarkEnd w:id="36"/>
    </w:p>
    <w:p w:rsidR="00615C6F" w:rsidRPr="00CA7A7F" w:rsidRDefault="00615C6F" w:rsidP="00615C6F">
      <w:pPr>
        <w:pStyle w:val="Textoindependiente"/>
        <w:rPr>
          <w:lang w:eastAsia="en-US"/>
        </w:rPr>
      </w:pPr>
    </w:p>
    <w:bookmarkStart w:id="37" w:name="VA02"/>
    <w:bookmarkEnd w:id="37"/>
    <w:p w:rsidR="00615C6F" w:rsidRDefault="00BB2621" w:rsidP="00615C6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AE68FC" w:rsidRPr="00BB2621">
        <w:rPr>
          <w:rStyle w:val="Hipervnculo"/>
          <w:lang w:val="es-MX"/>
        </w:rPr>
        <w:t>VA0</w:t>
      </w:r>
      <w:r w:rsidR="00995E78">
        <w:rPr>
          <w:rStyle w:val="Hipervnculo"/>
          <w:lang w:val="es-MX"/>
        </w:rPr>
        <w:t>1</w:t>
      </w:r>
      <w:r w:rsidR="00615C6F" w:rsidRPr="00BB2621">
        <w:rPr>
          <w:rStyle w:val="Hipervnculo"/>
          <w:lang w:val="es-MX"/>
        </w:rPr>
        <w:t xml:space="preserve"> Validar </w:t>
      </w:r>
      <w:r w:rsidR="00615C6F" w:rsidRPr="00BB2621">
        <w:rPr>
          <w:rStyle w:val="Hipervnculo"/>
          <w:lang w:val="es-MX"/>
        </w:rPr>
        <w:t>F</w:t>
      </w:r>
      <w:r w:rsidR="00615C6F" w:rsidRPr="00BB2621">
        <w:rPr>
          <w:rStyle w:val="Hipervnculo"/>
          <w:lang w:val="es-MX"/>
        </w:rPr>
        <w:t>echa Final</w:t>
      </w:r>
      <w:r>
        <w:rPr>
          <w:lang w:val="es-MX"/>
        </w:rPr>
        <w:fldChar w:fldCharType="end"/>
      </w:r>
    </w:p>
    <w:p w:rsidR="007B6E81" w:rsidRDefault="007B6E81" w:rsidP="007B6E8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7B6E81" w:rsidRDefault="007F43F2" w:rsidP="007B6E81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menor a la fecha inicial&gt;</w:t>
      </w:r>
    </w:p>
    <w:p w:rsidR="007F43F2" w:rsidRDefault="007F43F2" w:rsidP="007F43F2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9" w:anchor="ME0377" w:history="1">
        <w:r w:rsidRPr="007F43F2">
          <w:rPr>
            <w:rStyle w:val="Hipervnculo"/>
            <w:b/>
            <w:sz w:val="20"/>
            <w:lang w:val="es-MX"/>
          </w:rPr>
          <w:t>E0</w:t>
        </w:r>
        <w:r w:rsidR="00995E78">
          <w:rPr>
            <w:rStyle w:val="Hipervnculo"/>
            <w:b/>
            <w:sz w:val="20"/>
            <w:lang w:val="es-MX"/>
          </w:rPr>
          <w:t>377</w:t>
        </w:r>
        <w:r w:rsidRPr="007F43F2">
          <w:rPr>
            <w:rStyle w:val="Hipervnculo"/>
            <w:b/>
            <w:sz w:val="20"/>
            <w:lang w:val="es-MX"/>
          </w:rPr>
          <w:t xml:space="preserve"> Fecha Final</w:t>
        </w:r>
        <w:r w:rsidR="00995E78">
          <w:rPr>
            <w:rStyle w:val="Hipervnculo"/>
            <w:b/>
            <w:sz w:val="20"/>
            <w:lang w:val="es-MX"/>
          </w:rPr>
          <w:t xml:space="preserve"> Igual o</w:t>
        </w:r>
        <w:r w:rsidRPr="007F43F2">
          <w:rPr>
            <w:rStyle w:val="Hipervnculo"/>
            <w:b/>
            <w:sz w:val="20"/>
            <w:lang w:val="es-MX"/>
          </w:rPr>
          <w:t xml:space="preserve"> </w:t>
        </w:r>
        <w:r w:rsidRPr="007F43F2">
          <w:rPr>
            <w:rStyle w:val="Hipervnculo"/>
            <w:b/>
            <w:sz w:val="20"/>
            <w:lang w:val="es-MX"/>
          </w:rPr>
          <w:t>M</w:t>
        </w:r>
        <w:r w:rsidRPr="007F43F2">
          <w:rPr>
            <w:rStyle w:val="Hipervnculo"/>
            <w:b/>
            <w:sz w:val="20"/>
            <w:lang w:val="es-MX"/>
          </w:rPr>
          <w:t>ayor a Fecha Inicial</w:t>
        </w:r>
      </w:hyperlink>
      <w:bookmarkStart w:id="38" w:name="_GoBack"/>
      <w:bookmarkEnd w:id="38"/>
    </w:p>
    <w:p w:rsidR="007F43F2" w:rsidRDefault="007F43F2" w:rsidP="00544047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</w:t>
      </w:r>
    </w:p>
    <w:p w:rsidR="00544047" w:rsidRPr="007B6E81" w:rsidRDefault="00544047" w:rsidP="0054404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</w:t>
      </w:r>
      <w:r w:rsidR="00132E22">
        <w:rPr>
          <w:sz w:val="20"/>
          <w:lang w:val="es-MX"/>
        </w:rPr>
        <w:t>el paso donde fue invocado.</w:t>
      </w:r>
    </w:p>
    <w:p w:rsidR="008710FB" w:rsidRPr="00CA7A7F" w:rsidRDefault="008710FB" w:rsidP="008710FB">
      <w:pPr>
        <w:rPr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  <w:bookmarkStart w:id="39" w:name="VA03"/>
      <w:bookmarkStart w:id="40" w:name="VA04"/>
      <w:bookmarkStart w:id="41" w:name="_Toc52616591"/>
      <w:bookmarkStart w:id="42" w:name="_Toc182735735"/>
      <w:bookmarkEnd w:id="39"/>
      <w:bookmarkEnd w:id="40"/>
    </w:p>
    <w:p w:rsidR="00A03F53" w:rsidRP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Toc52616592"/>
      <w:bookmarkStart w:id="44" w:name="_Toc182735736"/>
      <w:bookmarkStart w:id="45" w:name="_Toc315443375"/>
      <w:bookmarkEnd w:id="41"/>
      <w:bookmarkEnd w:id="42"/>
      <w:proofErr w:type="spellStart"/>
      <w:r w:rsidRPr="00CA7A7F">
        <w:t>Poscondiciones</w:t>
      </w:r>
      <w:bookmarkEnd w:id="43"/>
      <w:bookmarkEnd w:id="44"/>
      <w:bookmarkEnd w:id="45"/>
      <w:proofErr w:type="spellEnd"/>
    </w:p>
    <w:p w:rsidR="00481C4A" w:rsidRDefault="00DE3C5F" w:rsidP="00DE3C5F">
      <w:pPr>
        <w:pStyle w:val="Prrafodelista"/>
        <w:numPr>
          <w:ilvl w:val="0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Creación de la Base de Datos del Vendedor</w:t>
      </w:r>
    </w:p>
    <w:p w:rsidR="001E14C8" w:rsidRDefault="001E14C8" w:rsidP="00DE3C5F">
      <w:pPr>
        <w:pStyle w:val="Prrafodelista"/>
        <w:numPr>
          <w:ilvl w:val="0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Parámetros: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NumeroSerie</w:t>
      </w:r>
      <w:proofErr w:type="spellEnd"/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Contraseña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FechaIni</w:t>
      </w:r>
      <w:proofErr w:type="spellEnd"/>
    </w:p>
    <w:p w:rsidR="001E14C8" w:rsidRPr="00DE3C5F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FechaFin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315443376"/>
      <w:r w:rsidRPr="00CA7A7F">
        <w:t>Anexos</w:t>
      </w:r>
      <w:bookmarkEnd w:id="46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315443377"/>
      <w:bookmarkStart w:id="48" w:name="_Toc207014958"/>
      <w:bookmarkStart w:id="49" w:name="_Toc207088193"/>
      <w:bookmarkEnd w:id="0"/>
      <w:bookmarkEnd w:id="1"/>
      <w:r w:rsidRPr="00CA7A7F">
        <w:t>Diagramas</w:t>
      </w:r>
      <w:bookmarkEnd w:id="47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315443378"/>
      <w:r w:rsidRPr="00CA7A7F">
        <w:t>Propuesta de Pantallas</w:t>
      </w:r>
      <w:bookmarkEnd w:id="50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160034" w:rsidRPr="00CA7A7F" w:rsidRDefault="00160034" w:rsidP="00160034">
      <w:pPr>
        <w:rPr>
          <w:lang w:val="es-MX"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15443379"/>
      <w:r w:rsidRPr="00CA7A7F">
        <w:t>Firmas de Aceptación</w:t>
      </w:r>
      <w:bookmarkEnd w:id="48"/>
      <w:bookmarkEnd w:id="49"/>
      <w:bookmarkEnd w:id="51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Gilberto Ochoa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Gerente de Implementación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0"/>
      <w:footerReference w:type="even" r:id="rId21"/>
      <w:footerReference w:type="default" r:id="rId22"/>
      <w:headerReference w:type="first" r:id="rId2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EEA" w:rsidRDefault="00FE6EEA" w:rsidP="00514F06">
      <w:pPr>
        <w:pStyle w:val="Ttulo1"/>
      </w:pPr>
      <w:r>
        <w:separator/>
      </w:r>
    </w:p>
  </w:endnote>
  <w:endnote w:type="continuationSeparator" w:id="0">
    <w:p w:rsidR="00FE6EEA" w:rsidRDefault="00FE6EE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16B6C" w:rsidRPr="00596B48" w:rsidTr="00B01427">
      <w:trPr>
        <w:trHeight w:val="539"/>
      </w:trPr>
      <w:tc>
        <w:tcPr>
          <w:tcW w:w="3331" w:type="dxa"/>
        </w:tcPr>
        <w:p w:rsidR="00A16B6C" w:rsidRPr="00596B48" w:rsidRDefault="00A16B6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2C2AE0B" wp14:editId="619BCBB6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16B6C" w:rsidRPr="00B01427" w:rsidRDefault="00A16B6C" w:rsidP="005334F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Amesol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A16B6C" w:rsidRPr="00596B48" w:rsidRDefault="00A16B6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95E78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95E7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EEA" w:rsidRDefault="00FE6EEA" w:rsidP="00514F06">
      <w:pPr>
        <w:pStyle w:val="Ttulo1"/>
      </w:pPr>
      <w:r>
        <w:separator/>
      </w:r>
    </w:p>
  </w:footnote>
  <w:footnote w:type="continuationSeparator" w:id="0">
    <w:p w:rsidR="00FE6EEA" w:rsidRDefault="00FE6EE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7D582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047409">
            <w:rPr>
              <w:rFonts w:ascii="Tahoma" w:hAnsi="Tahoma" w:cs="Tahoma"/>
              <w:sz w:val="20"/>
              <w:szCs w:val="20"/>
            </w:rPr>
            <w:t>5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047409">
            <w:rPr>
              <w:rFonts w:ascii="Tahoma" w:hAnsi="Tahoma" w:cs="Tahoma"/>
              <w:sz w:val="20"/>
              <w:szCs w:val="20"/>
            </w:rPr>
            <w:t>Solicitar</w:t>
          </w:r>
          <w:r w:rsidR="007D5821">
            <w:rPr>
              <w:rFonts w:ascii="Tahoma" w:hAnsi="Tahoma" w:cs="Tahoma"/>
              <w:sz w:val="20"/>
              <w:szCs w:val="20"/>
            </w:rPr>
            <w:t>AgendaVendedor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A16B6C" w:rsidRDefault="00A16B6C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A16B6C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F6411F"/>
    <w:multiLevelType w:val="multilevel"/>
    <w:tmpl w:val="CD7A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F5776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C560CEF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5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19"/>
  </w:num>
  <w:num w:numId="5">
    <w:abstractNumId w:val="1"/>
  </w:num>
  <w:num w:numId="6">
    <w:abstractNumId w:val="13"/>
  </w:num>
  <w:num w:numId="7">
    <w:abstractNumId w:val="17"/>
  </w:num>
  <w:num w:numId="8">
    <w:abstractNumId w:val="9"/>
  </w:num>
  <w:num w:numId="9">
    <w:abstractNumId w:val="7"/>
  </w:num>
  <w:num w:numId="10">
    <w:abstractNumId w:val="20"/>
  </w:num>
  <w:num w:numId="11">
    <w:abstractNumId w:val="5"/>
  </w:num>
  <w:num w:numId="12">
    <w:abstractNumId w:val="2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15"/>
  </w:num>
  <w:num w:numId="18">
    <w:abstractNumId w:val="6"/>
  </w:num>
  <w:num w:numId="19">
    <w:abstractNumId w:val="21"/>
  </w:num>
  <w:num w:numId="20">
    <w:abstractNumId w:val="3"/>
  </w:num>
  <w:num w:numId="21">
    <w:abstractNumId w:val="14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31731"/>
    <w:rsid w:val="000330BE"/>
    <w:rsid w:val="00033722"/>
    <w:rsid w:val="00037466"/>
    <w:rsid w:val="00041628"/>
    <w:rsid w:val="00047409"/>
    <w:rsid w:val="00047857"/>
    <w:rsid w:val="00047BA4"/>
    <w:rsid w:val="0005001B"/>
    <w:rsid w:val="00050F9C"/>
    <w:rsid w:val="00055766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2E22"/>
    <w:rsid w:val="0013362C"/>
    <w:rsid w:val="0013530E"/>
    <w:rsid w:val="00136627"/>
    <w:rsid w:val="001416D3"/>
    <w:rsid w:val="001436DC"/>
    <w:rsid w:val="00152C0A"/>
    <w:rsid w:val="00155B9F"/>
    <w:rsid w:val="00160034"/>
    <w:rsid w:val="00171FCC"/>
    <w:rsid w:val="0017341C"/>
    <w:rsid w:val="0017419E"/>
    <w:rsid w:val="0017686C"/>
    <w:rsid w:val="00177278"/>
    <w:rsid w:val="00183F8B"/>
    <w:rsid w:val="00184046"/>
    <w:rsid w:val="001906F8"/>
    <w:rsid w:val="00194440"/>
    <w:rsid w:val="001A0596"/>
    <w:rsid w:val="001A60C2"/>
    <w:rsid w:val="001B09A2"/>
    <w:rsid w:val="001B100F"/>
    <w:rsid w:val="001B1A4A"/>
    <w:rsid w:val="001B254E"/>
    <w:rsid w:val="001C2AEA"/>
    <w:rsid w:val="001C7F44"/>
    <w:rsid w:val="001D0DC0"/>
    <w:rsid w:val="001D115D"/>
    <w:rsid w:val="001D1534"/>
    <w:rsid w:val="001D4B3B"/>
    <w:rsid w:val="001D4DE2"/>
    <w:rsid w:val="001D7F6D"/>
    <w:rsid w:val="001E14C8"/>
    <w:rsid w:val="001E20AD"/>
    <w:rsid w:val="001F34A1"/>
    <w:rsid w:val="001F395B"/>
    <w:rsid w:val="0020099B"/>
    <w:rsid w:val="00203741"/>
    <w:rsid w:val="00203D01"/>
    <w:rsid w:val="002065C2"/>
    <w:rsid w:val="002177DF"/>
    <w:rsid w:val="00220011"/>
    <w:rsid w:val="00225DC0"/>
    <w:rsid w:val="00225E05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901D8"/>
    <w:rsid w:val="00293518"/>
    <w:rsid w:val="00297032"/>
    <w:rsid w:val="002B1EBB"/>
    <w:rsid w:val="002B34C8"/>
    <w:rsid w:val="002B52ED"/>
    <w:rsid w:val="002B7DAA"/>
    <w:rsid w:val="002C4EC0"/>
    <w:rsid w:val="002C4FDC"/>
    <w:rsid w:val="002C61D1"/>
    <w:rsid w:val="002D49BE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51C2"/>
    <w:rsid w:val="003A41CD"/>
    <w:rsid w:val="003A62B0"/>
    <w:rsid w:val="003A7AA6"/>
    <w:rsid w:val="003A7F0E"/>
    <w:rsid w:val="003B24FD"/>
    <w:rsid w:val="003C1C04"/>
    <w:rsid w:val="003C50F8"/>
    <w:rsid w:val="003C58D0"/>
    <w:rsid w:val="003C597C"/>
    <w:rsid w:val="003C603B"/>
    <w:rsid w:val="003E3684"/>
    <w:rsid w:val="003E5882"/>
    <w:rsid w:val="003E5D6F"/>
    <w:rsid w:val="003F2901"/>
    <w:rsid w:val="003F2B87"/>
    <w:rsid w:val="00410BFE"/>
    <w:rsid w:val="00413A2B"/>
    <w:rsid w:val="00417F67"/>
    <w:rsid w:val="004231DC"/>
    <w:rsid w:val="00432546"/>
    <w:rsid w:val="00433423"/>
    <w:rsid w:val="0043793F"/>
    <w:rsid w:val="00441A47"/>
    <w:rsid w:val="00441A56"/>
    <w:rsid w:val="0044238D"/>
    <w:rsid w:val="004515F5"/>
    <w:rsid w:val="0045227F"/>
    <w:rsid w:val="0045544A"/>
    <w:rsid w:val="00461371"/>
    <w:rsid w:val="00473B78"/>
    <w:rsid w:val="00474CFA"/>
    <w:rsid w:val="00476793"/>
    <w:rsid w:val="00481C4A"/>
    <w:rsid w:val="00485373"/>
    <w:rsid w:val="0049112A"/>
    <w:rsid w:val="00491B4C"/>
    <w:rsid w:val="004A57D8"/>
    <w:rsid w:val="004B0D88"/>
    <w:rsid w:val="004B1F0D"/>
    <w:rsid w:val="004B623B"/>
    <w:rsid w:val="004C78B4"/>
    <w:rsid w:val="004D45D6"/>
    <w:rsid w:val="004E23D0"/>
    <w:rsid w:val="004E5038"/>
    <w:rsid w:val="004F049D"/>
    <w:rsid w:val="004F1C65"/>
    <w:rsid w:val="004F4AB5"/>
    <w:rsid w:val="004F6527"/>
    <w:rsid w:val="004F6E99"/>
    <w:rsid w:val="00501595"/>
    <w:rsid w:val="00504398"/>
    <w:rsid w:val="00504418"/>
    <w:rsid w:val="0050675E"/>
    <w:rsid w:val="00514F06"/>
    <w:rsid w:val="00521FEB"/>
    <w:rsid w:val="005249B6"/>
    <w:rsid w:val="005334F4"/>
    <w:rsid w:val="00537CB4"/>
    <w:rsid w:val="00540756"/>
    <w:rsid w:val="00543544"/>
    <w:rsid w:val="00544047"/>
    <w:rsid w:val="00550688"/>
    <w:rsid w:val="005560A2"/>
    <w:rsid w:val="005613E5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151C"/>
    <w:rsid w:val="0060399E"/>
    <w:rsid w:val="0061340C"/>
    <w:rsid w:val="006140D5"/>
    <w:rsid w:val="00615C6F"/>
    <w:rsid w:val="00620773"/>
    <w:rsid w:val="00626421"/>
    <w:rsid w:val="00635285"/>
    <w:rsid w:val="006414F5"/>
    <w:rsid w:val="006515B9"/>
    <w:rsid w:val="00652D27"/>
    <w:rsid w:val="006564FF"/>
    <w:rsid w:val="0067172A"/>
    <w:rsid w:val="00671C95"/>
    <w:rsid w:val="00671DCC"/>
    <w:rsid w:val="00692211"/>
    <w:rsid w:val="0069294B"/>
    <w:rsid w:val="006935DB"/>
    <w:rsid w:val="00693A3E"/>
    <w:rsid w:val="006958E2"/>
    <w:rsid w:val="006A1233"/>
    <w:rsid w:val="006A2191"/>
    <w:rsid w:val="006A530B"/>
    <w:rsid w:val="006C07E2"/>
    <w:rsid w:val="006C0E6B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FC8"/>
    <w:rsid w:val="007B2081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30A3D"/>
    <w:rsid w:val="00833ED3"/>
    <w:rsid w:val="0084265E"/>
    <w:rsid w:val="00847B4B"/>
    <w:rsid w:val="00854263"/>
    <w:rsid w:val="0085705D"/>
    <w:rsid w:val="00857306"/>
    <w:rsid w:val="00863AEC"/>
    <w:rsid w:val="00864FD8"/>
    <w:rsid w:val="008710FB"/>
    <w:rsid w:val="00872B53"/>
    <w:rsid w:val="008817CF"/>
    <w:rsid w:val="00883DA2"/>
    <w:rsid w:val="008935DF"/>
    <w:rsid w:val="00894B60"/>
    <w:rsid w:val="00896C9C"/>
    <w:rsid w:val="008A19C2"/>
    <w:rsid w:val="008A251B"/>
    <w:rsid w:val="008B18D7"/>
    <w:rsid w:val="008C27A5"/>
    <w:rsid w:val="008E6FE6"/>
    <w:rsid w:val="008F0F61"/>
    <w:rsid w:val="008F2D82"/>
    <w:rsid w:val="008F33E3"/>
    <w:rsid w:val="008F7A87"/>
    <w:rsid w:val="009032E1"/>
    <w:rsid w:val="0090453B"/>
    <w:rsid w:val="009122B5"/>
    <w:rsid w:val="00912A06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2930"/>
    <w:rsid w:val="00990E02"/>
    <w:rsid w:val="00991E62"/>
    <w:rsid w:val="00992E9D"/>
    <w:rsid w:val="00994EB9"/>
    <w:rsid w:val="00995E78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D98"/>
    <w:rsid w:val="00A006C5"/>
    <w:rsid w:val="00A03F53"/>
    <w:rsid w:val="00A052FA"/>
    <w:rsid w:val="00A126BB"/>
    <w:rsid w:val="00A14130"/>
    <w:rsid w:val="00A1565F"/>
    <w:rsid w:val="00A160BC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CD8"/>
    <w:rsid w:val="00A46EAD"/>
    <w:rsid w:val="00A51F30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47C2"/>
    <w:rsid w:val="00B85409"/>
    <w:rsid w:val="00B85BB7"/>
    <w:rsid w:val="00B871ED"/>
    <w:rsid w:val="00B9179A"/>
    <w:rsid w:val="00BA3122"/>
    <w:rsid w:val="00BA6039"/>
    <w:rsid w:val="00BB0BFE"/>
    <w:rsid w:val="00BB2621"/>
    <w:rsid w:val="00BB40F9"/>
    <w:rsid w:val="00BB5731"/>
    <w:rsid w:val="00BB73EA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BF7D81"/>
    <w:rsid w:val="00C010FC"/>
    <w:rsid w:val="00C02DAB"/>
    <w:rsid w:val="00C0568C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82F53"/>
    <w:rsid w:val="00C8344D"/>
    <w:rsid w:val="00C838A3"/>
    <w:rsid w:val="00C91EFA"/>
    <w:rsid w:val="00C97546"/>
    <w:rsid w:val="00CA7A7F"/>
    <w:rsid w:val="00CB3A2E"/>
    <w:rsid w:val="00CB7F03"/>
    <w:rsid w:val="00CC2DB1"/>
    <w:rsid w:val="00CC64E7"/>
    <w:rsid w:val="00CC7E66"/>
    <w:rsid w:val="00CF1674"/>
    <w:rsid w:val="00CF4311"/>
    <w:rsid w:val="00D00283"/>
    <w:rsid w:val="00D0319B"/>
    <w:rsid w:val="00D065F2"/>
    <w:rsid w:val="00D1269E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B2B68"/>
    <w:rsid w:val="00DB5F65"/>
    <w:rsid w:val="00DC2B16"/>
    <w:rsid w:val="00DC716F"/>
    <w:rsid w:val="00DD3110"/>
    <w:rsid w:val="00DD545B"/>
    <w:rsid w:val="00DD61C4"/>
    <w:rsid w:val="00DD7890"/>
    <w:rsid w:val="00DE3C5F"/>
    <w:rsid w:val="00DF1F20"/>
    <w:rsid w:val="00DF3C27"/>
    <w:rsid w:val="00DF5063"/>
    <w:rsid w:val="00E02323"/>
    <w:rsid w:val="00E027CB"/>
    <w:rsid w:val="00E03F4C"/>
    <w:rsid w:val="00E121B2"/>
    <w:rsid w:val="00E12FAA"/>
    <w:rsid w:val="00E15830"/>
    <w:rsid w:val="00E208E7"/>
    <w:rsid w:val="00E214F9"/>
    <w:rsid w:val="00E234A0"/>
    <w:rsid w:val="00E246D7"/>
    <w:rsid w:val="00E32F17"/>
    <w:rsid w:val="00E36A76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AEB"/>
    <w:rsid w:val="00ED1F00"/>
    <w:rsid w:val="00ED2A60"/>
    <w:rsid w:val="00EE102F"/>
    <w:rsid w:val="00EF1328"/>
    <w:rsid w:val="00F00610"/>
    <w:rsid w:val="00F038A3"/>
    <w:rsid w:val="00F05941"/>
    <w:rsid w:val="00F109F6"/>
    <w:rsid w:val="00F207E6"/>
    <w:rsid w:val="00F23256"/>
    <w:rsid w:val="00F36B30"/>
    <w:rsid w:val="00F36E8B"/>
    <w:rsid w:val="00F47E0B"/>
    <w:rsid w:val="00F55587"/>
    <w:rsid w:val="00F563DB"/>
    <w:rsid w:val="00F717DC"/>
    <w:rsid w:val="00F7568E"/>
    <w:rsid w:val="00F85C6B"/>
    <w:rsid w:val="00F94849"/>
    <w:rsid w:val="00FA1571"/>
    <w:rsid w:val="00FB2433"/>
    <w:rsid w:val="00FB2E50"/>
    <w:rsid w:val="00FC1F79"/>
    <w:rsid w:val="00FC3C12"/>
    <w:rsid w:val="00FC4956"/>
    <w:rsid w:val="00FC789D"/>
    <w:rsid w:val="00FD68A1"/>
    <w:rsid w:val="00FD714E"/>
    <w:rsid w:val="00FD7DFE"/>
    <w:rsid w:val="00FE0C00"/>
    <w:rsid w:val="00FE17A9"/>
    <w:rsid w:val="00FE1CAC"/>
    <w:rsid w:val="00FE3AB4"/>
    <w:rsid w:val="00FE6EEA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ECU_SIN/CUROLSIN03_ServidorDeComunicaciones.doc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ROLMOV03_SeleccionarActividadesVend.doc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2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A70CF-06FF-4EBB-87DD-9527CDBB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717</TotalTime>
  <Pages>7</Pages>
  <Words>1041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6754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15</cp:revision>
  <cp:lastPrinted>2008-09-11T22:09:00Z</cp:lastPrinted>
  <dcterms:created xsi:type="dcterms:W3CDTF">2012-01-18T16:25:00Z</dcterms:created>
  <dcterms:modified xsi:type="dcterms:W3CDTF">2012-03-02T19:44:00Z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